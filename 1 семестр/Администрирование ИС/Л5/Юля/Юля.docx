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370F7FCC" w:rsidR="008E7C3F" w:rsidRPr="004A01F7" w:rsidRDefault="004A01F7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A01F7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систем удаленного доступа к компьютеру и управлению программным обеспечением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58482EC" w:rsidR="008E7C3F" w:rsidRPr="00F01465" w:rsidRDefault="00E713A4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0640415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267E121F" w14:textId="2971C1F5" w:rsidR="002D5C79" w:rsidRPr="002D5C79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0640415" w:history="1">
        <w:r w:rsidR="002D5C79" w:rsidRPr="002D5C79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_Toc120640415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8A080D" w14:textId="7BBA0A84" w:rsidR="002D5C79" w:rsidRPr="002D5C79" w:rsidRDefault="002A1C9B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0640416" w:history="1">
        <w:r w:rsidR="002D5C79" w:rsidRPr="002D5C79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_Toc120640416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63BDEE" w14:textId="27E74C8C" w:rsidR="002D5C79" w:rsidRPr="002D5C79" w:rsidRDefault="002A1C9B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0640417" w:history="1">
        <w:r w:rsidR="002D5C79" w:rsidRPr="002D5C79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об исследуемой системе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_Toc120640417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7A19D1" w14:textId="28996AB0" w:rsidR="002D5C79" w:rsidRPr="002D5C79" w:rsidRDefault="002A1C9B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0640418" w:history="1">
        <w:r w:rsidR="002D5C79" w:rsidRPr="002D5C79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настройки и установки системы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_Toc120640418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3D5645" w14:textId="2C124577" w:rsidR="002D5C79" w:rsidRPr="002D5C79" w:rsidRDefault="002A1C9B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0640419" w:history="1">
        <w:r w:rsidR="002D5C79" w:rsidRPr="002D5C79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Тестирование системы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_Toc120640419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36BC2" w14:textId="70CABBDE" w:rsidR="002D5C79" w:rsidRPr="002D5C79" w:rsidRDefault="002A1C9B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0640420" w:history="1">
        <w:r w:rsidR="002D5C79" w:rsidRPr="002D5C79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_Toc120640420 \h </w:instrTex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E3C8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D5C79" w:rsidRPr="002D5C7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1A70CF63" w:rsidR="002D5C79" w:rsidRDefault="00EF2EE7" w:rsidP="002D5C79">
      <w:pPr>
        <w:pStyle w:val="12"/>
        <w:ind w:firstLine="0"/>
        <w:rPr>
          <w:rFonts w:eastAsia="Times New Roman" w:cs="Times New Roman"/>
        </w:rPr>
      </w:pPr>
      <w:r w:rsidRPr="00C10AC8">
        <w:rPr>
          <w:rFonts w:eastAsia="Times New Roman" w:cs="Times New Roman"/>
        </w:rPr>
        <w:fldChar w:fldCharType="end"/>
      </w:r>
      <w:bookmarkStart w:id="2" w:name="_Toc115903610"/>
      <w:bookmarkStart w:id="3" w:name="_Toc120640416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8C4929F" w14:textId="3F6ABCA2" w:rsidR="003D38D4" w:rsidRDefault="004A01F7" w:rsidP="008457E1">
      <w:pPr>
        <w:pStyle w:val="a9"/>
      </w:pPr>
      <w:r w:rsidRPr="00CE63EA">
        <w:rPr>
          <w:b/>
          <w:bCs/>
        </w:rPr>
        <w:t>Цель работы</w:t>
      </w:r>
      <w:r w:rsidRPr="004A01F7">
        <w:t xml:space="preserve">: </w:t>
      </w:r>
      <w:r>
        <w:t>о</w:t>
      </w:r>
      <w:r w:rsidRPr="004A01F7">
        <w:t>своить программные средства для удаленного доступа к компьютеру, получить навыки удаленного администрирования.</w:t>
      </w:r>
    </w:p>
    <w:p w14:paraId="7CD3747B" w14:textId="57288686" w:rsidR="004A01F7" w:rsidRDefault="004A01F7" w:rsidP="008457E1">
      <w:pPr>
        <w:pStyle w:val="a9"/>
      </w:pPr>
    </w:p>
    <w:p w14:paraId="65D4D87C" w14:textId="77777777" w:rsidR="004A01F7" w:rsidRPr="004A01F7" w:rsidRDefault="004A01F7" w:rsidP="004A01F7">
      <w:pPr>
        <w:pStyle w:val="a9"/>
        <w:rPr>
          <w:b/>
          <w:bCs/>
        </w:rPr>
      </w:pPr>
      <w:r w:rsidRPr="004A01F7">
        <w:rPr>
          <w:b/>
          <w:bCs/>
        </w:rPr>
        <w:t>Задание:</w:t>
      </w:r>
    </w:p>
    <w:p w14:paraId="3181E876" w14:textId="77777777" w:rsidR="004A01F7" w:rsidRDefault="004A01F7" w:rsidP="004A01F7">
      <w:pPr>
        <w:pStyle w:val="a9"/>
      </w:pPr>
      <w:r>
        <w:t>1.</w:t>
      </w:r>
      <w:r>
        <w:tab/>
        <w:t>Прочитать и изучить информацию о системах для удаленного доступа и управления.</w:t>
      </w:r>
    </w:p>
    <w:p w14:paraId="5FBFC16B" w14:textId="77777777" w:rsidR="004A01F7" w:rsidRDefault="004A01F7" w:rsidP="004A01F7">
      <w:pPr>
        <w:pStyle w:val="a9"/>
      </w:pPr>
      <w:r>
        <w:t>2.</w:t>
      </w:r>
      <w:r>
        <w:tab/>
        <w:t xml:space="preserve">Проанализировать информацию, выбрать любую систему на усмотрение студента (кроме </w:t>
      </w:r>
      <w:proofErr w:type="spellStart"/>
      <w:proofErr w:type="gramStart"/>
      <w:r>
        <w:t>TeamViewer</w:t>
      </w:r>
      <w:proofErr w:type="spellEnd"/>
      <w:r>
        <w:t xml:space="preserve"> !</w:t>
      </w:r>
      <w:proofErr w:type="gramEnd"/>
      <w:r>
        <w:t>).</w:t>
      </w:r>
    </w:p>
    <w:p w14:paraId="5A6C1BCF" w14:textId="77777777" w:rsidR="004A01F7" w:rsidRDefault="004A01F7" w:rsidP="004A01F7">
      <w:pPr>
        <w:pStyle w:val="a9"/>
      </w:pPr>
      <w:r>
        <w:t>3.</w:t>
      </w:r>
      <w:r>
        <w:tab/>
        <w:t>Инсталлировать и настроить систему.</w:t>
      </w:r>
    </w:p>
    <w:p w14:paraId="0073AA4C" w14:textId="5ED6AC3B" w:rsidR="004A01F7" w:rsidRDefault="004A01F7" w:rsidP="004A01F7">
      <w:pPr>
        <w:pStyle w:val="a9"/>
      </w:pPr>
      <w:r>
        <w:t>В качестве удаленного компьютера можно воспользоваться компьютером одногруппника.</w:t>
      </w:r>
    </w:p>
    <w:p w14:paraId="7058CDC5" w14:textId="77777777" w:rsidR="004A01F7" w:rsidRDefault="004A01F7" w:rsidP="004A01F7">
      <w:pPr>
        <w:pStyle w:val="a9"/>
      </w:pPr>
      <w:r>
        <w:t>4.</w:t>
      </w:r>
      <w:r>
        <w:tab/>
        <w:t xml:space="preserve">Протестировать программу, произвести удаленное подключение к компьютеру. </w:t>
      </w:r>
    </w:p>
    <w:p w14:paraId="48BD95A0" w14:textId="083D9B28" w:rsidR="004A01F7" w:rsidRDefault="004A01F7" w:rsidP="004A01F7">
      <w:pPr>
        <w:pStyle w:val="a9"/>
      </w:pPr>
      <w:r>
        <w:t>5.</w:t>
      </w:r>
      <w:r>
        <w:tab/>
        <w:t xml:space="preserve">Выполнить задание: посмотрите </w:t>
      </w:r>
      <w:proofErr w:type="spellStart"/>
      <w:r>
        <w:t>ip</w:t>
      </w:r>
      <w:proofErr w:type="spellEnd"/>
      <w:r>
        <w:t xml:space="preserve">-адрес удаленного компьютера (команда </w:t>
      </w:r>
      <w:proofErr w:type="spellStart"/>
      <w:r>
        <w:t>ipconfig</w:t>
      </w:r>
      <w:proofErr w:type="spellEnd"/>
      <w:r>
        <w:t xml:space="preserve"> в командной строке), проверить качество соединения (команда </w:t>
      </w:r>
      <w:proofErr w:type="spellStart"/>
      <w:r>
        <w:t>ping</w:t>
      </w:r>
      <w:proofErr w:type="spellEnd"/>
      <w:r>
        <w:t>), привести полученные результаты в отчете с пояснениями.</w:t>
      </w:r>
    </w:p>
    <w:p w14:paraId="09E11CF4" w14:textId="77777777" w:rsidR="004A01F7" w:rsidRDefault="004A01F7" w:rsidP="004A01F7">
      <w:pPr>
        <w:pStyle w:val="a9"/>
      </w:pPr>
      <w:r>
        <w:t>6.</w:t>
      </w:r>
      <w:r>
        <w:tab/>
        <w:t>Выполнить анализ дополнительных возможностей программы.</w:t>
      </w:r>
    </w:p>
    <w:p w14:paraId="3E75F76B" w14:textId="262901AA" w:rsidR="004A01F7" w:rsidRDefault="004A01F7" w:rsidP="004A01F7">
      <w:pPr>
        <w:pStyle w:val="a9"/>
      </w:pPr>
      <w:r>
        <w:t>7.</w:t>
      </w:r>
      <w:r>
        <w:tab/>
        <w:t>Написать отчет.</w:t>
      </w:r>
    </w:p>
    <w:p w14:paraId="0E31964D" w14:textId="1F5FBCA6" w:rsidR="004A01F7" w:rsidRDefault="004A01F7" w:rsidP="004A01F7">
      <w:pPr>
        <w:pStyle w:val="a9"/>
      </w:pPr>
    </w:p>
    <w:p w14:paraId="3468E12B" w14:textId="7CDE3306" w:rsidR="004A01F7" w:rsidRDefault="004A01F7" w:rsidP="004A01F7">
      <w:pPr>
        <w:pStyle w:val="a9"/>
      </w:pPr>
      <w:r w:rsidRPr="004A01F7">
        <w:rPr>
          <w:b/>
          <w:bCs/>
        </w:rPr>
        <w:t xml:space="preserve">Требования к отчетным документам: </w:t>
      </w:r>
      <w:r>
        <w:t xml:space="preserve">отчетный документ представляется в печатном или электронном виде, в форматах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</w:t>
      </w:r>
      <w:proofErr w:type="spellEnd"/>
      <w:r>
        <w:t>(x).</w:t>
      </w:r>
    </w:p>
    <w:p w14:paraId="3692F9A0" w14:textId="77777777" w:rsidR="004A01F7" w:rsidRDefault="004A01F7" w:rsidP="004A01F7">
      <w:pPr>
        <w:pStyle w:val="a9"/>
      </w:pPr>
      <w:r>
        <w:t>Отчет должен содержать следующие главы:</w:t>
      </w:r>
    </w:p>
    <w:p w14:paraId="3F7F4225" w14:textId="77777777" w:rsidR="004A01F7" w:rsidRDefault="004A01F7" w:rsidP="004A01F7">
      <w:pPr>
        <w:pStyle w:val="a9"/>
      </w:pPr>
      <w:r>
        <w:t>1.</w:t>
      </w:r>
      <w:r>
        <w:tab/>
        <w:t>Введение</w:t>
      </w:r>
    </w:p>
    <w:p w14:paraId="1019692D" w14:textId="77777777" w:rsidR="004A01F7" w:rsidRDefault="004A01F7" w:rsidP="004A01F7">
      <w:pPr>
        <w:pStyle w:val="a9"/>
      </w:pPr>
      <w:r>
        <w:t>2.</w:t>
      </w:r>
      <w:r>
        <w:tab/>
        <w:t>Краткая информация об исследуемой системе.</w:t>
      </w:r>
    </w:p>
    <w:p w14:paraId="39E48DC2" w14:textId="77777777" w:rsidR="004A01F7" w:rsidRDefault="004A01F7" w:rsidP="004A01F7">
      <w:pPr>
        <w:pStyle w:val="a9"/>
      </w:pPr>
      <w:r>
        <w:t>3.</w:t>
      </w:r>
      <w:r>
        <w:tab/>
        <w:t>Описание настройки и установки системы.</w:t>
      </w:r>
    </w:p>
    <w:p w14:paraId="101F1DFA" w14:textId="77777777" w:rsidR="004A01F7" w:rsidRDefault="004A01F7" w:rsidP="004A01F7">
      <w:pPr>
        <w:pStyle w:val="a9"/>
      </w:pPr>
      <w:r>
        <w:t>4.</w:t>
      </w:r>
      <w:r>
        <w:tab/>
        <w:t>Тестирование системы, удаленное подключение к компьютеру с помощью выбранного программного средства.</w:t>
      </w:r>
    </w:p>
    <w:p w14:paraId="36D4FA61" w14:textId="73585BB2" w:rsidR="004A01F7" w:rsidRDefault="004A01F7" w:rsidP="004A01F7">
      <w:pPr>
        <w:pStyle w:val="a9"/>
      </w:pPr>
      <w:r>
        <w:t>5.</w:t>
      </w:r>
      <w:r>
        <w:tab/>
        <w:t>Заключение (в свободной форме).</w:t>
      </w:r>
    </w:p>
    <w:p w14:paraId="1FC2B8DF" w14:textId="0C3B0A92" w:rsidR="004A01F7" w:rsidRDefault="004A01F7" w:rsidP="004A01F7">
      <w:pPr>
        <w:pStyle w:val="a9"/>
      </w:pPr>
    </w:p>
    <w:p w14:paraId="5011486C" w14:textId="77777777" w:rsidR="004A01F7" w:rsidRDefault="004A01F7" w:rsidP="004A01F7">
      <w:pPr>
        <w:pStyle w:val="a9"/>
      </w:pP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6C9A3058" w:rsidR="00A41D97" w:rsidRDefault="00CE63EA" w:rsidP="00CE63EA">
      <w:pPr>
        <w:pStyle w:val="12"/>
      </w:pPr>
      <w:bookmarkStart w:id="4" w:name="_Toc120640417"/>
      <w:r>
        <w:lastRenderedPageBreak/>
        <w:t>2 Краткая информация об исследуемой системе</w:t>
      </w:r>
      <w:bookmarkEnd w:id="4"/>
    </w:p>
    <w:p w14:paraId="03E21FDC" w14:textId="77777777" w:rsidR="00F01465" w:rsidRDefault="00F01465" w:rsidP="00F01465">
      <w:pPr>
        <w:pStyle w:val="a9"/>
      </w:pPr>
      <w:proofErr w:type="spellStart"/>
      <w:r w:rsidRPr="00F01465">
        <w:rPr>
          <w:lang w:val="en-US"/>
        </w:rPr>
        <w:t>RuDesktop</w:t>
      </w:r>
      <w:proofErr w:type="spellEnd"/>
      <w:r w:rsidRPr="00F01465">
        <w:t xml:space="preserve"> - программа для удалённого управления устройствами на операционных системах </w:t>
      </w:r>
      <w:r w:rsidRPr="00F01465">
        <w:rPr>
          <w:lang w:val="en-US"/>
        </w:rPr>
        <w:t>Windows</w:t>
      </w:r>
      <w:r w:rsidRPr="00F01465">
        <w:t xml:space="preserve">, </w:t>
      </w:r>
      <w:r w:rsidRPr="00F01465">
        <w:rPr>
          <w:lang w:val="en-US"/>
        </w:rPr>
        <w:t>IOS</w:t>
      </w:r>
      <w:r w:rsidRPr="00F01465">
        <w:t xml:space="preserve">, </w:t>
      </w:r>
      <w:r w:rsidRPr="00F01465">
        <w:rPr>
          <w:lang w:val="en-US"/>
        </w:rPr>
        <w:t>Linux</w:t>
      </w:r>
      <w:r w:rsidRPr="00F01465">
        <w:t xml:space="preserve"> и др.</w:t>
      </w:r>
    </w:p>
    <w:p w14:paraId="4A94FDA6" w14:textId="77777777" w:rsidR="00F01465" w:rsidRDefault="00F01465" w:rsidP="00F01465">
      <w:pPr>
        <w:pStyle w:val="a9"/>
      </w:pPr>
      <w:r>
        <w:t xml:space="preserve">Возможности </w:t>
      </w:r>
      <w:proofErr w:type="spellStart"/>
      <w:r>
        <w:rPr>
          <w:lang w:val="en-US"/>
        </w:rPr>
        <w:t>RuDesktop</w:t>
      </w:r>
      <w:proofErr w:type="spellEnd"/>
      <w:r>
        <w:t>:</w:t>
      </w:r>
    </w:p>
    <w:p w14:paraId="57CC0586" w14:textId="02A5DB3E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Удалённо</w:t>
      </w:r>
      <w:r>
        <w:t>е</w:t>
      </w:r>
      <w:r>
        <w:t xml:space="preserve"> подключ</w:t>
      </w:r>
      <w:r>
        <w:t>ение</w:t>
      </w:r>
      <w:r>
        <w:t xml:space="preserve"> к домашним и рабочим компьютерам, управл</w:t>
      </w:r>
      <w:r>
        <w:t>ение</w:t>
      </w:r>
      <w:r>
        <w:t xml:space="preserve"> серверами и рабочими станциями.</w:t>
      </w:r>
    </w:p>
    <w:p w14:paraId="232C846A" w14:textId="06A16798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Демонстр</w:t>
      </w:r>
      <w:r>
        <w:t>ация</w:t>
      </w:r>
      <w:r>
        <w:t xml:space="preserve"> учебны</w:t>
      </w:r>
      <w:r>
        <w:t>х</w:t>
      </w:r>
      <w:r>
        <w:t xml:space="preserve"> материал</w:t>
      </w:r>
      <w:r>
        <w:t>ов</w:t>
      </w:r>
      <w:r>
        <w:t xml:space="preserve"> при дистанционном образовании.</w:t>
      </w:r>
    </w:p>
    <w:p w14:paraId="2B146EF8" w14:textId="46C9C8D7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Работа на компьютерах под разными операционными системами на одном рабочем месте.</w:t>
      </w:r>
    </w:p>
    <w:p w14:paraId="6102EF08" w14:textId="19CD0978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Оказ</w:t>
      </w:r>
      <w:r>
        <w:t>ание</w:t>
      </w:r>
      <w:r>
        <w:t xml:space="preserve"> техническ</w:t>
      </w:r>
      <w:r>
        <w:t>ой</w:t>
      </w:r>
      <w:r>
        <w:t xml:space="preserve"> поддержк</w:t>
      </w:r>
      <w:r>
        <w:t>и</w:t>
      </w:r>
      <w:r>
        <w:t xml:space="preserve"> и </w:t>
      </w:r>
      <w:r>
        <w:t>удаленное консультирование</w:t>
      </w:r>
      <w:r>
        <w:t>.</w:t>
      </w:r>
    </w:p>
    <w:p w14:paraId="2EE5D05E" w14:textId="725F984E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Совместн</w:t>
      </w:r>
      <w:r>
        <w:t>ая</w:t>
      </w:r>
      <w:r>
        <w:t xml:space="preserve"> работа на одном компьютере.</w:t>
      </w:r>
    </w:p>
    <w:p w14:paraId="1CAA4A4C" w14:textId="04E395B3" w:rsidR="0051140C" w:rsidRDefault="0051140C" w:rsidP="00D53E4F">
      <w:pPr>
        <w:pStyle w:val="a9"/>
        <w:numPr>
          <w:ilvl w:val="0"/>
          <w:numId w:val="25"/>
        </w:numPr>
        <w:ind w:left="0" w:firstLine="709"/>
      </w:pPr>
      <w:r>
        <w:t>Использова</w:t>
      </w:r>
      <w:r>
        <w:t>ние</w:t>
      </w:r>
      <w:r>
        <w:t xml:space="preserve"> портативн</w:t>
      </w:r>
      <w:r>
        <w:t>ой</w:t>
      </w:r>
      <w:r>
        <w:t xml:space="preserve"> верси</w:t>
      </w:r>
      <w:r>
        <w:t>и</w:t>
      </w:r>
      <w:r>
        <w:t xml:space="preserve"> программы, не требующ</w:t>
      </w:r>
      <w:r>
        <w:t>ей</w:t>
      </w:r>
      <w:r>
        <w:t xml:space="preserve"> установки</w:t>
      </w:r>
      <w:r>
        <w:t>.</w:t>
      </w:r>
    </w:p>
    <w:p w14:paraId="10AEBD12" w14:textId="2EC462DD" w:rsidR="00CE63EA" w:rsidRDefault="0051140C" w:rsidP="00D53E4F">
      <w:pPr>
        <w:pStyle w:val="a9"/>
        <w:numPr>
          <w:ilvl w:val="0"/>
          <w:numId w:val="25"/>
        </w:numPr>
        <w:ind w:left="0" w:firstLine="709"/>
      </w:pPr>
      <w:r>
        <w:t>Использова</w:t>
      </w:r>
      <w:r>
        <w:t>ние</w:t>
      </w:r>
      <w:r>
        <w:t xml:space="preserve"> </w:t>
      </w:r>
      <w:proofErr w:type="spellStart"/>
      <w:r>
        <w:t>web</w:t>
      </w:r>
      <w:proofErr w:type="spellEnd"/>
      <w:r>
        <w:t>-верси</w:t>
      </w:r>
      <w:r>
        <w:t>и</w:t>
      </w:r>
      <w:r>
        <w:t xml:space="preserve"> программы, в том числе, для управления компьютерами с мобильных устройств.</w:t>
      </w:r>
      <w:r w:rsidR="00CE63EA">
        <w:br w:type="page"/>
      </w:r>
    </w:p>
    <w:p w14:paraId="585C48EA" w14:textId="2C012BA2" w:rsidR="00CE63EA" w:rsidRDefault="00CE63EA" w:rsidP="00CE63EA">
      <w:pPr>
        <w:pStyle w:val="12"/>
      </w:pPr>
      <w:bookmarkStart w:id="5" w:name="_Toc120640418"/>
      <w:r>
        <w:lastRenderedPageBreak/>
        <w:t>3 Описание настройки и установки системы</w:t>
      </w:r>
      <w:bookmarkEnd w:id="5"/>
    </w:p>
    <w:p w14:paraId="1AA7B9BE" w14:textId="2698ED3D" w:rsidR="00B04D1D" w:rsidRPr="00050072" w:rsidRDefault="008A0113" w:rsidP="00C22C31">
      <w:pPr>
        <w:pStyle w:val="a9"/>
      </w:pPr>
      <w:r>
        <w:t>После скачивания</w:t>
      </w:r>
      <w:r w:rsidR="00050072">
        <w:t xml:space="preserve"> и установки</w:t>
      </w:r>
      <w:r>
        <w:t xml:space="preserve"> приложения пользователю открывается </w:t>
      </w:r>
      <w:r w:rsidR="00050072">
        <w:t xml:space="preserve">рабочее </w:t>
      </w:r>
      <w:r>
        <w:t>окно.</w:t>
      </w:r>
      <w:r w:rsidR="00C22C31">
        <w:t xml:space="preserve"> В нем пользователю представлен </w:t>
      </w:r>
      <w:r w:rsidR="00050072">
        <w:rPr>
          <w:lang w:val="en-US"/>
        </w:rPr>
        <w:t>id</w:t>
      </w:r>
      <w:r w:rsidR="00050072" w:rsidRPr="00050072">
        <w:t xml:space="preserve"> </w:t>
      </w:r>
      <w:r w:rsidR="00050072">
        <w:t>и пароль от рабочего стола. Данный набор необходим для подключения к удаленной машине пользователя.</w:t>
      </w:r>
    </w:p>
    <w:p w14:paraId="5CBC1AAD" w14:textId="0EB9F0A9" w:rsidR="00EB32D8" w:rsidRDefault="00025D59" w:rsidP="00EB32D8">
      <w:pPr>
        <w:pStyle w:val="a9"/>
        <w:ind w:firstLine="0"/>
        <w:jc w:val="center"/>
      </w:pPr>
      <w:r w:rsidRPr="003377A4">
        <w:rPr>
          <w:noProof/>
        </w:rPr>
        <w:drawing>
          <wp:inline distT="0" distB="0" distL="0" distR="0" wp14:anchorId="0E524BDB" wp14:editId="6976FC6F">
            <wp:extent cx="5014150" cy="37497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30" cy="3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CF7F" w14:textId="2B22E25E" w:rsidR="00EB32D8" w:rsidRDefault="00EB32D8" w:rsidP="00EB32D8">
      <w:pPr>
        <w:pStyle w:val="a9"/>
        <w:ind w:firstLine="0"/>
        <w:jc w:val="center"/>
      </w:pPr>
      <w:r>
        <w:t>Рисунок 1 – Меню приложения</w:t>
      </w:r>
    </w:p>
    <w:p w14:paraId="74530258" w14:textId="2F8DCDC6" w:rsidR="00EB32D8" w:rsidRDefault="00EB32D8" w:rsidP="00EB32D8">
      <w:pPr>
        <w:pStyle w:val="a9"/>
        <w:ind w:firstLine="0"/>
        <w:jc w:val="center"/>
      </w:pPr>
    </w:p>
    <w:p w14:paraId="318E4F03" w14:textId="02FB5ADC" w:rsidR="00C22C31" w:rsidRDefault="00025D59" w:rsidP="00EB32D8">
      <w:pPr>
        <w:pStyle w:val="a9"/>
        <w:ind w:firstLine="0"/>
        <w:jc w:val="center"/>
      </w:pPr>
      <w:r w:rsidRPr="003377A4">
        <w:rPr>
          <w:noProof/>
        </w:rPr>
        <w:drawing>
          <wp:inline distT="0" distB="0" distL="0" distR="0" wp14:anchorId="7FD952E7" wp14:editId="2388F40C">
            <wp:extent cx="5572290" cy="3716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33" cy="37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995" w14:textId="37B56BA1" w:rsidR="00C22C31" w:rsidRDefault="00C22C31" w:rsidP="00C22C31">
      <w:pPr>
        <w:pStyle w:val="a9"/>
        <w:ind w:firstLine="0"/>
        <w:jc w:val="center"/>
      </w:pPr>
      <w:r>
        <w:t xml:space="preserve">Рисунок </w:t>
      </w:r>
      <w:r w:rsidR="00DE1099">
        <w:t>2</w:t>
      </w:r>
      <w:r>
        <w:t xml:space="preserve"> – Окно подключения</w:t>
      </w:r>
    </w:p>
    <w:p w14:paraId="7615A091" w14:textId="77C609B6" w:rsidR="00CE63EA" w:rsidRDefault="00CE63EA" w:rsidP="00CE63EA">
      <w:pPr>
        <w:pStyle w:val="12"/>
      </w:pPr>
      <w:bookmarkStart w:id="6" w:name="_Toc120640419"/>
      <w:r>
        <w:lastRenderedPageBreak/>
        <w:t>4 Тестирование системы</w:t>
      </w:r>
      <w:bookmarkEnd w:id="6"/>
    </w:p>
    <w:p w14:paraId="401CCE0E" w14:textId="03A9E3DE" w:rsidR="00CE63EA" w:rsidRDefault="00EA7C7C" w:rsidP="00CE63EA">
      <w:pPr>
        <w:pStyle w:val="a9"/>
      </w:pPr>
      <w:r>
        <w:t xml:space="preserve">Для тестирования механизмов удаленного управления была использована связка </w:t>
      </w:r>
      <w:r w:rsidR="006D1107">
        <w:t>из двух персональных компьютеров</w:t>
      </w:r>
      <w:r>
        <w:t>.</w:t>
      </w:r>
      <w:r w:rsidR="003F3031">
        <w:t xml:space="preserve"> Выбранные машины были подключены</w:t>
      </w:r>
      <w:r w:rsidR="00CD5430">
        <w:t>,</w:t>
      </w:r>
      <w:r w:rsidR="003F3031">
        <w:t xml:space="preserve"> после чего осуществлялось удаленное управление.</w:t>
      </w:r>
    </w:p>
    <w:p w14:paraId="6E821AE6" w14:textId="5AAD046E" w:rsidR="003F3031" w:rsidRDefault="000E06FA" w:rsidP="003F3031">
      <w:pPr>
        <w:pStyle w:val="a9"/>
        <w:ind w:firstLine="0"/>
        <w:jc w:val="center"/>
      </w:pPr>
      <w:r w:rsidRPr="00E5482E">
        <w:rPr>
          <w:noProof/>
        </w:rPr>
        <w:drawing>
          <wp:inline distT="0" distB="0" distL="0" distR="0" wp14:anchorId="3A8FCD9F" wp14:editId="73EA0D70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BFE6" w14:textId="033C7F7B" w:rsidR="003F3031" w:rsidRDefault="003F3031" w:rsidP="003F3031">
      <w:pPr>
        <w:pStyle w:val="a9"/>
        <w:ind w:firstLine="0"/>
        <w:jc w:val="center"/>
      </w:pPr>
      <w:r>
        <w:t xml:space="preserve">Рисунок </w:t>
      </w:r>
      <w:r w:rsidR="003A180B">
        <w:t>3</w:t>
      </w:r>
      <w:r>
        <w:t xml:space="preserve"> – </w:t>
      </w:r>
      <w:r w:rsidR="00654553">
        <w:t>Подключение к рабочему столу</w:t>
      </w:r>
    </w:p>
    <w:p w14:paraId="48AE95DF" w14:textId="6CB864B9" w:rsidR="003F3031" w:rsidRDefault="003F3031" w:rsidP="003F3031">
      <w:pPr>
        <w:pStyle w:val="a9"/>
        <w:ind w:firstLine="0"/>
        <w:jc w:val="center"/>
      </w:pPr>
    </w:p>
    <w:p w14:paraId="3FFDA011" w14:textId="25DE0BA0" w:rsidR="003F3031" w:rsidRPr="005834BC" w:rsidRDefault="00457EC4" w:rsidP="00FE25E8">
      <w:pPr>
        <w:pStyle w:val="a9"/>
        <w:keepNext/>
      </w:pPr>
      <w:r>
        <w:t xml:space="preserve">Далее было вызвано приложение «Командная строка» для дальнейшего выполнения задания. </w:t>
      </w:r>
    </w:p>
    <w:p w14:paraId="381DDC0F" w14:textId="3CF2BA5E" w:rsidR="00E9094A" w:rsidRPr="00E9094A" w:rsidRDefault="00E9094A" w:rsidP="00E9094A">
      <w:pPr>
        <w:pStyle w:val="a9"/>
      </w:pPr>
      <w:r>
        <w:t xml:space="preserve">После открытия консоли была вызвана команда </w:t>
      </w:r>
      <w:r>
        <w:rPr>
          <w:lang w:val="en-US"/>
        </w:rPr>
        <w:t>Ping</w:t>
      </w:r>
      <w:r>
        <w:t>.</w:t>
      </w:r>
    </w:p>
    <w:p w14:paraId="78E026A0" w14:textId="00F35632" w:rsidR="002274A5" w:rsidRDefault="000E06FA" w:rsidP="003F3031">
      <w:pPr>
        <w:pStyle w:val="a9"/>
        <w:ind w:firstLine="0"/>
        <w:jc w:val="center"/>
      </w:pPr>
      <w:r w:rsidRPr="00E5482E">
        <w:rPr>
          <w:noProof/>
        </w:rPr>
        <w:drawing>
          <wp:inline distT="0" distB="0" distL="0" distR="0" wp14:anchorId="123E6B26" wp14:editId="3CBB1350">
            <wp:extent cx="6156616" cy="34616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752" cy="34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9886" w14:textId="0AFB98B3" w:rsidR="00E9094A" w:rsidRDefault="00E9094A" w:rsidP="00E9094A">
      <w:pPr>
        <w:pStyle w:val="a9"/>
        <w:ind w:firstLine="0"/>
        <w:jc w:val="center"/>
      </w:pPr>
      <w:r>
        <w:t xml:space="preserve">Рисунок </w:t>
      </w:r>
      <w:r w:rsidR="003A180B">
        <w:t>4</w:t>
      </w:r>
      <w:r>
        <w:t xml:space="preserve"> – Вызов команды </w:t>
      </w:r>
      <w:r>
        <w:rPr>
          <w:lang w:val="en-US"/>
        </w:rPr>
        <w:t>Ping</w:t>
      </w:r>
    </w:p>
    <w:p w14:paraId="6B5EF10C" w14:textId="77777777" w:rsidR="007841E7" w:rsidRDefault="007841E7" w:rsidP="003A180B">
      <w:pPr>
        <w:pStyle w:val="a9"/>
        <w:ind w:firstLine="0"/>
      </w:pPr>
    </w:p>
    <w:p w14:paraId="6E636430" w14:textId="4DFB435A" w:rsidR="00FE25E8" w:rsidRPr="00653B52" w:rsidRDefault="00653B52" w:rsidP="00653B52">
      <w:pPr>
        <w:pStyle w:val="a9"/>
      </w:pPr>
      <w:r>
        <w:lastRenderedPageBreak/>
        <w:t xml:space="preserve">Следующей была вызвана команда </w:t>
      </w:r>
      <w:r>
        <w:rPr>
          <w:lang w:val="en-US"/>
        </w:rPr>
        <w:t>Ipconfig</w:t>
      </w:r>
      <w:r>
        <w:t>.</w:t>
      </w:r>
    </w:p>
    <w:p w14:paraId="6E839BFB" w14:textId="4964BFD4" w:rsidR="00653B52" w:rsidRDefault="000E06FA" w:rsidP="003F3031">
      <w:pPr>
        <w:pStyle w:val="a9"/>
        <w:ind w:firstLine="0"/>
        <w:jc w:val="center"/>
      </w:pPr>
      <w:r w:rsidRPr="00E5482E">
        <w:rPr>
          <w:noProof/>
        </w:rPr>
        <w:drawing>
          <wp:inline distT="0" distB="0" distL="0" distR="0" wp14:anchorId="39200574" wp14:editId="50202E0C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41C" w14:textId="6FE0B92E" w:rsidR="009310D6" w:rsidRDefault="009310D6" w:rsidP="009310D6">
      <w:pPr>
        <w:pStyle w:val="a9"/>
        <w:ind w:firstLine="0"/>
        <w:jc w:val="center"/>
        <w:rPr>
          <w:lang w:val="en-US"/>
        </w:rPr>
      </w:pPr>
      <w:r>
        <w:t xml:space="preserve">Рисунок </w:t>
      </w:r>
      <w:r w:rsidR="003A180B">
        <w:t>5</w:t>
      </w:r>
      <w:r>
        <w:t xml:space="preserve"> – Вызов команды </w:t>
      </w:r>
      <w:r>
        <w:rPr>
          <w:lang w:val="en-US"/>
        </w:rPr>
        <w:t>Ipconfig</w:t>
      </w:r>
    </w:p>
    <w:p w14:paraId="1B2D00BD" w14:textId="0848B2EF" w:rsidR="000E06FA" w:rsidRDefault="000E06FA" w:rsidP="009310D6">
      <w:pPr>
        <w:pStyle w:val="a9"/>
        <w:ind w:firstLine="0"/>
        <w:jc w:val="center"/>
        <w:rPr>
          <w:lang w:val="en-US"/>
        </w:rPr>
      </w:pPr>
    </w:p>
    <w:p w14:paraId="680540F4" w14:textId="7E5C04B3" w:rsidR="000E06FA" w:rsidRPr="000E06FA" w:rsidRDefault="000E06FA" w:rsidP="000E06FA">
      <w:pPr>
        <w:pStyle w:val="a9"/>
      </w:pPr>
      <w:r>
        <w:t>Также в бесплатной версии приложения доступна возможность передачи файлов между подключенными машинами.</w:t>
      </w:r>
    </w:p>
    <w:p w14:paraId="2404BF1C" w14:textId="07F2A7F5" w:rsidR="000E06FA" w:rsidRPr="000E06FA" w:rsidRDefault="000E5670" w:rsidP="009310D6">
      <w:pPr>
        <w:pStyle w:val="a9"/>
        <w:ind w:firstLine="0"/>
        <w:jc w:val="center"/>
      </w:pPr>
      <w:r w:rsidRPr="008229D6">
        <w:rPr>
          <w:noProof/>
        </w:rPr>
        <w:drawing>
          <wp:inline distT="0" distB="0" distL="0" distR="0" wp14:anchorId="0322231F" wp14:editId="4DC6DB9E">
            <wp:extent cx="5940425" cy="3956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A7AD" w14:textId="026D48CD" w:rsidR="000E5670" w:rsidRPr="000E5670" w:rsidRDefault="000E5670" w:rsidP="000E5670">
      <w:pPr>
        <w:pStyle w:val="a9"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Передача файлов между компьютерами</w:t>
      </w:r>
    </w:p>
    <w:p w14:paraId="3CC19171" w14:textId="77777777" w:rsidR="000E06FA" w:rsidRDefault="000E06FA" w:rsidP="009310D6">
      <w:pPr>
        <w:pStyle w:val="a9"/>
        <w:ind w:firstLine="0"/>
        <w:jc w:val="center"/>
      </w:pPr>
    </w:p>
    <w:p w14:paraId="796238D5" w14:textId="43BA5F75" w:rsidR="003A180B" w:rsidRPr="003A180B" w:rsidRDefault="003A180B" w:rsidP="003A180B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C157BFE" w14:textId="2533C579" w:rsidR="00CE63EA" w:rsidRDefault="00CE63EA" w:rsidP="00CE63EA">
      <w:pPr>
        <w:pStyle w:val="12"/>
      </w:pPr>
      <w:bookmarkStart w:id="7" w:name="_Toc120640420"/>
      <w:r>
        <w:lastRenderedPageBreak/>
        <w:t>5 Заключение</w:t>
      </w:r>
      <w:bookmarkEnd w:id="7"/>
    </w:p>
    <w:p w14:paraId="4E2B7412" w14:textId="3340C2AD" w:rsidR="00AA14D7" w:rsidRPr="009A3B94" w:rsidRDefault="00030438" w:rsidP="009A3B94">
      <w:pPr>
        <w:pStyle w:val="a9"/>
      </w:pPr>
      <w:proofErr w:type="spellStart"/>
      <w:r>
        <w:rPr>
          <w:lang w:val="en-US"/>
        </w:rPr>
        <w:t>RuDesktop</w:t>
      </w:r>
      <w:proofErr w:type="spellEnd"/>
      <w:r w:rsidRPr="009A3B94">
        <w:t xml:space="preserve"> – </w:t>
      </w:r>
      <w:r>
        <w:t>к</w:t>
      </w:r>
      <w:r>
        <w:t>россплатформенное ПО с открытым исходным кодом. Имеет портативную версию, которая не требует установки, и веб-клиент, чтобы пользоваться через браузер.</w:t>
      </w:r>
      <w:r w:rsidR="009A3B94">
        <w:t xml:space="preserve"> </w:t>
      </w:r>
      <w:r w:rsidR="00016034">
        <w:t>В ходе выполнения лабораторной работы были выявлены следующие положительные стороны приложения:</w:t>
      </w:r>
    </w:p>
    <w:p w14:paraId="111FBFB7" w14:textId="68E42CF9" w:rsidR="009B156D" w:rsidRDefault="009B156D" w:rsidP="009B156D">
      <w:pPr>
        <w:pStyle w:val="a9"/>
        <w:numPr>
          <w:ilvl w:val="0"/>
          <w:numId w:val="23"/>
        </w:numPr>
        <w:ind w:left="0" w:firstLine="709"/>
      </w:pPr>
      <w:r>
        <w:t xml:space="preserve">серверы </w:t>
      </w:r>
      <w:proofErr w:type="spellStart"/>
      <w:r>
        <w:t>RuDesk</w:t>
      </w:r>
      <w:proofErr w:type="spellEnd"/>
      <w:r>
        <w:rPr>
          <w:lang w:val="en-US"/>
        </w:rPr>
        <w:t>top</w:t>
      </w:r>
      <w:r>
        <w:t xml:space="preserve"> безопасны, так как используют сквозное шифрование; </w:t>
      </w:r>
    </w:p>
    <w:p w14:paraId="055E285C" w14:textId="77777777" w:rsidR="009B156D" w:rsidRDefault="009B156D" w:rsidP="009B156D">
      <w:pPr>
        <w:pStyle w:val="a9"/>
        <w:numPr>
          <w:ilvl w:val="0"/>
          <w:numId w:val="23"/>
        </w:numPr>
        <w:ind w:left="0" w:firstLine="709"/>
      </w:pPr>
      <w:r>
        <w:t xml:space="preserve">для конфиденциальности можно настраивать автономную работу в организации бесплатно; </w:t>
      </w:r>
    </w:p>
    <w:p w14:paraId="5982886E" w14:textId="083F056D" w:rsidR="001054CE" w:rsidRDefault="009B156D" w:rsidP="009B156D">
      <w:pPr>
        <w:pStyle w:val="a9"/>
        <w:numPr>
          <w:ilvl w:val="0"/>
          <w:numId w:val="23"/>
        </w:numPr>
        <w:ind w:left="0" w:firstLine="709"/>
      </w:pPr>
      <w:r>
        <w:t>работает на всех популярных платформах — десктоп и мобильных.</w:t>
      </w:r>
    </w:p>
    <w:p w14:paraId="74BFDC51" w14:textId="77777777" w:rsidR="009B156D" w:rsidRDefault="009B156D" w:rsidP="009B156D">
      <w:pPr>
        <w:pStyle w:val="a9"/>
      </w:pPr>
    </w:p>
    <w:p w14:paraId="6A8B6D72" w14:textId="3229B3BF" w:rsidR="00016034" w:rsidRDefault="00016034" w:rsidP="001054CE">
      <w:pPr>
        <w:pStyle w:val="a9"/>
        <w:ind w:firstLine="567"/>
      </w:pPr>
      <w:r>
        <w:t>Среди отрицательных сторон можно выделить:</w:t>
      </w:r>
    </w:p>
    <w:p w14:paraId="1967A675" w14:textId="77777777" w:rsidR="009B156D" w:rsidRDefault="009B156D" w:rsidP="009B156D">
      <w:pPr>
        <w:pStyle w:val="a9"/>
        <w:numPr>
          <w:ilvl w:val="0"/>
          <w:numId w:val="24"/>
        </w:numPr>
        <w:ind w:left="0" w:firstLine="709"/>
      </w:pPr>
      <w:r>
        <w:t xml:space="preserve">подключение устанавливается долго, от 25 секунд; </w:t>
      </w:r>
    </w:p>
    <w:p w14:paraId="14B3C166" w14:textId="0EF64953" w:rsidR="009B156D" w:rsidRDefault="009B156D" w:rsidP="009B156D">
      <w:pPr>
        <w:pStyle w:val="a9"/>
        <w:numPr>
          <w:ilvl w:val="0"/>
          <w:numId w:val="24"/>
        </w:numPr>
        <w:ind w:left="0" w:firstLine="709"/>
      </w:pPr>
      <w:r>
        <w:t>много багов в настройках адресной книги.</w:t>
      </w:r>
    </w:p>
    <w:p w14:paraId="215C8EF4" w14:textId="4CDB2A65" w:rsidR="00016034" w:rsidRPr="009B156D" w:rsidRDefault="00016034" w:rsidP="009B156D">
      <w:pPr>
        <w:pStyle w:val="a9"/>
        <w:ind w:left="1287" w:firstLine="0"/>
      </w:pPr>
    </w:p>
    <w:sectPr w:rsidR="00016034" w:rsidRPr="009B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946E" w14:textId="77777777" w:rsidR="002A1C9B" w:rsidRDefault="002A1C9B">
      <w:pPr>
        <w:spacing w:after="0" w:line="240" w:lineRule="auto"/>
      </w:pPr>
      <w:r>
        <w:separator/>
      </w:r>
    </w:p>
  </w:endnote>
  <w:endnote w:type="continuationSeparator" w:id="0">
    <w:p w14:paraId="51D9C023" w14:textId="77777777" w:rsidR="002A1C9B" w:rsidRDefault="002A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5AB3" w14:textId="77777777" w:rsidR="002A1C9B" w:rsidRDefault="002A1C9B">
      <w:pPr>
        <w:spacing w:after="0" w:line="240" w:lineRule="auto"/>
      </w:pPr>
      <w:r>
        <w:separator/>
      </w:r>
    </w:p>
  </w:footnote>
  <w:footnote w:type="continuationSeparator" w:id="0">
    <w:p w14:paraId="3F2CB04F" w14:textId="77777777" w:rsidR="002A1C9B" w:rsidRDefault="002A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243A5C"/>
    <w:multiLevelType w:val="hybridMultilevel"/>
    <w:tmpl w:val="A29848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C1C6030"/>
    <w:multiLevelType w:val="hybridMultilevel"/>
    <w:tmpl w:val="AC78F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B97942"/>
    <w:multiLevelType w:val="multilevel"/>
    <w:tmpl w:val="6AD4E86C"/>
    <w:numStyleLink w:val="a1"/>
  </w:abstractNum>
  <w:abstractNum w:abstractNumId="12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117DA9"/>
    <w:multiLevelType w:val="hybridMultilevel"/>
    <w:tmpl w:val="A29848B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2"/>
  </w:num>
  <w:num w:numId="5">
    <w:abstractNumId w:val="12"/>
  </w:num>
  <w:num w:numId="6">
    <w:abstractNumId w:val="5"/>
  </w:num>
  <w:num w:numId="7">
    <w:abstractNumId w:val="13"/>
  </w:num>
  <w:num w:numId="8">
    <w:abstractNumId w:val="11"/>
  </w:num>
  <w:num w:numId="9">
    <w:abstractNumId w:val="2"/>
  </w:num>
  <w:num w:numId="10">
    <w:abstractNumId w:val="23"/>
  </w:num>
  <w:num w:numId="11">
    <w:abstractNumId w:val="1"/>
  </w:num>
  <w:num w:numId="12">
    <w:abstractNumId w:val="19"/>
  </w:num>
  <w:num w:numId="13">
    <w:abstractNumId w:val="0"/>
  </w:num>
  <w:num w:numId="14">
    <w:abstractNumId w:val="21"/>
  </w:num>
  <w:num w:numId="15">
    <w:abstractNumId w:val="10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  <w:num w:numId="20">
    <w:abstractNumId w:val="3"/>
  </w:num>
  <w:num w:numId="21">
    <w:abstractNumId w:val="4"/>
  </w:num>
  <w:num w:numId="22">
    <w:abstractNumId w:val="24"/>
  </w:num>
  <w:num w:numId="23">
    <w:abstractNumId w:val="6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6034"/>
    <w:rsid w:val="000230D4"/>
    <w:rsid w:val="000236B6"/>
    <w:rsid w:val="000239E4"/>
    <w:rsid w:val="00025D59"/>
    <w:rsid w:val="000263D5"/>
    <w:rsid w:val="000268F6"/>
    <w:rsid w:val="00030438"/>
    <w:rsid w:val="0004132B"/>
    <w:rsid w:val="00042061"/>
    <w:rsid w:val="00050072"/>
    <w:rsid w:val="00051D3D"/>
    <w:rsid w:val="00052B9A"/>
    <w:rsid w:val="0005554F"/>
    <w:rsid w:val="00055D7D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E06FA"/>
    <w:rsid w:val="000E54B1"/>
    <w:rsid w:val="000E5670"/>
    <w:rsid w:val="000E7F2E"/>
    <w:rsid w:val="000F3039"/>
    <w:rsid w:val="00102DA2"/>
    <w:rsid w:val="0010512C"/>
    <w:rsid w:val="001054CE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611D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818CA"/>
    <w:rsid w:val="00186B73"/>
    <w:rsid w:val="00186F3F"/>
    <w:rsid w:val="00192222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F1A72"/>
    <w:rsid w:val="001F1C48"/>
    <w:rsid w:val="001F49BD"/>
    <w:rsid w:val="00213083"/>
    <w:rsid w:val="002147B0"/>
    <w:rsid w:val="00216700"/>
    <w:rsid w:val="002235AD"/>
    <w:rsid w:val="00224C8C"/>
    <w:rsid w:val="002274A5"/>
    <w:rsid w:val="00231125"/>
    <w:rsid w:val="0023329A"/>
    <w:rsid w:val="0024131D"/>
    <w:rsid w:val="00244060"/>
    <w:rsid w:val="00253657"/>
    <w:rsid w:val="0025638D"/>
    <w:rsid w:val="0027317C"/>
    <w:rsid w:val="002810CD"/>
    <w:rsid w:val="0028717D"/>
    <w:rsid w:val="00287F49"/>
    <w:rsid w:val="00293A18"/>
    <w:rsid w:val="00294564"/>
    <w:rsid w:val="0029739C"/>
    <w:rsid w:val="002A0D55"/>
    <w:rsid w:val="002A1C9B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C8B"/>
    <w:rsid w:val="002E3E29"/>
    <w:rsid w:val="002E4101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45D4"/>
    <w:rsid w:val="003659AA"/>
    <w:rsid w:val="00373DF9"/>
    <w:rsid w:val="0038343A"/>
    <w:rsid w:val="00383FF8"/>
    <w:rsid w:val="003904C6"/>
    <w:rsid w:val="00397FEE"/>
    <w:rsid w:val="003A0356"/>
    <w:rsid w:val="003A180B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16212"/>
    <w:rsid w:val="004166E1"/>
    <w:rsid w:val="004262A3"/>
    <w:rsid w:val="00430823"/>
    <w:rsid w:val="00435973"/>
    <w:rsid w:val="00457EC4"/>
    <w:rsid w:val="00462AFA"/>
    <w:rsid w:val="00464C66"/>
    <w:rsid w:val="00475CE8"/>
    <w:rsid w:val="004944AD"/>
    <w:rsid w:val="004A01F7"/>
    <w:rsid w:val="004A4215"/>
    <w:rsid w:val="004B2793"/>
    <w:rsid w:val="004C5B45"/>
    <w:rsid w:val="004D371F"/>
    <w:rsid w:val="004D3C13"/>
    <w:rsid w:val="004D7F2C"/>
    <w:rsid w:val="004E299F"/>
    <w:rsid w:val="004E4498"/>
    <w:rsid w:val="004E6AB2"/>
    <w:rsid w:val="004F4A25"/>
    <w:rsid w:val="004F5A61"/>
    <w:rsid w:val="004F7DE5"/>
    <w:rsid w:val="0050065F"/>
    <w:rsid w:val="00500AE0"/>
    <w:rsid w:val="00507F3C"/>
    <w:rsid w:val="0051140C"/>
    <w:rsid w:val="00512D52"/>
    <w:rsid w:val="00514570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5132"/>
    <w:rsid w:val="00594217"/>
    <w:rsid w:val="00597E31"/>
    <w:rsid w:val="005A1FF7"/>
    <w:rsid w:val="005A4106"/>
    <w:rsid w:val="005A600C"/>
    <w:rsid w:val="005A742C"/>
    <w:rsid w:val="005A777C"/>
    <w:rsid w:val="005A77D4"/>
    <w:rsid w:val="005B2240"/>
    <w:rsid w:val="005E0B3D"/>
    <w:rsid w:val="005E1E29"/>
    <w:rsid w:val="005E4731"/>
    <w:rsid w:val="005F18F9"/>
    <w:rsid w:val="005F6AFE"/>
    <w:rsid w:val="00601888"/>
    <w:rsid w:val="00602BBB"/>
    <w:rsid w:val="0063676C"/>
    <w:rsid w:val="00642261"/>
    <w:rsid w:val="00644BCB"/>
    <w:rsid w:val="00647E50"/>
    <w:rsid w:val="00653B52"/>
    <w:rsid w:val="00654553"/>
    <w:rsid w:val="006554C4"/>
    <w:rsid w:val="00660DB5"/>
    <w:rsid w:val="00662050"/>
    <w:rsid w:val="006646AC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D1107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841E7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0113"/>
    <w:rsid w:val="008A5A4A"/>
    <w:rsid w:val="008B3701"/>
    <w:rsid w:val="008B5D14"/>
    <w:rsid w:val="008C3D7E"/>
    <w:rsid w:val="008D0B47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90224D"/>
    <w:rsid w:val="0091001B"/>
    <w:rsid w:val="0091250E"/>
    <w:rsid w:val="00915FEA"/>
    <w:rsid w:val="009169FE"/>
    <w:rsid w:val="00927383"/>
    <w:rsid w:val="009310D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7F62"/>
    <w:rsid w:val="00990F14"/>
    <w:rsid w:val="00991037"/>
    <w:rsid w:val="009945FE"/>
    <w:rsid w:val="009968A9"/>
    <w:rsid w:val="009A1D9F"/>
    <w:rsid w:val="009A3B94"/>
    <w:rsid w:val="009A3EDD"/>
    <w:rsid w:val="009B11DC"/>
    <w:rsid w:val="009B156D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20D91"/>
    <w:rsid w:val="00A21B81"/>
    <w:rsid w:val="00A22CCB"/>
    <w:rsid w:val="00A23679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2790"/>
    <w:rsid w:val="00AD1D02"/>
    <w:rsid w:val="00AD2C1D"/>
    <w:rsid w:val="00AD2C4E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3414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21152"/>
    <w:rsid w:val="00C22C31"/>
    <w:rsid w:val="00C3763B"/>
    <w:rsid w:val="00C442E4"/>
    <w:rsid w:val="00C61771"/>
    <w:rsid w:val="00C660D5"/>
    <w:rsid w:val="00C77FAF"/>
    <w:rsid w:val="00C91447"/>
    <w:rsid w:val="00C924F9"/>
    <w:rsid w:val="00CA0700"/>
    <w:rsid w:val="00CC14F4"/>
    <w:rsid w:val="00CD5430"/>
    <w:rsid w:val="00CD5F36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3E4F"/>
    <w:rsid w:val="00D55B78"/>
    <w:rsid w:val="00D56D92"/>
    <w:rsid w:val="00D5730C"/>
    <w:rsid w:val="00D6069F"/>
    <w:rsid w:val="00D608A1"/>
    <w:rsid w:val="00D6538A"/>
    <w:rsid w:val="00D655C4"/>
    <w:rsid w:val="00D76135"/>
    <w:rsid w:val="00D81BE3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1099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13A4"/>
    <w:rsid w:val="00E76727"/>
    <w:rsid w:val="00E800F6"/>
    <w:rsid w:val="00E878F6"/>
    <w:rsid w:val="00E9094A"/>
    <w:rsid w:val="00E90D40"/>
    <w:rsid w:val="00E94CB4"/>
    <w:rsid w:val="00E96699"/>
    <w:rsid w:val="00EA5278"/>
    <w:rsid w:val="00EA7C7C"/>
    <w:rsid w:val="00EB1FCF"/>
    <w:rsid w:val="00EB32D8"/>
    <w:rsid w:val="00EC0C85"/>
    <w:rsid w:val="00EC4709"/>
    <w:rsid w:val="00EC6A99"/>
    <w:rsid w:val="00ED6340"/>
    <w:rsid w:val="00EE01C4"/>
    <w:rsid w:val="00EE1B6C"/>
    <w:rsid w:val="00EE7087"/>
    <w:rsid w:val="00EF1E62"/>
    <w:rsid w:val="00EF2EE7"/>
    <w:rsid w:val="00EF47E2"/>
    <w:rsid w:val="00EF5DFD"/>
    <w:rsid w:val="00EF6D21"/>
    <w:rsid w:val="00EF6ED0"/>
    <w:rsid w:val="00F01465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409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504</cp:revision>
  <dcterms:created xsi:type="dcterms:W3CDTF">2022-10-12T07:51:00Z</dcterms:created>
  <dcterms:modified xsi:type="dcterms:W3CDTF">2022-11-29T12:10:00Z</dcterms:modified>
</cp:coreProperties>
</file>
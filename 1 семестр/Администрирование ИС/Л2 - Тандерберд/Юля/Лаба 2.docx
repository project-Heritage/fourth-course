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16DF5B55" w14:textId="77777777" w:rsidR="008E7C3F" w:rsidRPr="008E7C3F" w:rsidRDefault="008E7C3F" w:rsidP="008E7C3F">
      <w:pPr>
        <w:spacing w:after="192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кафедра Автоматизированных систем</w:t>
      </w:r>
    </w:p>
    <w:p w14:paraId="11BF9443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8E7C3F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72555976" w:rsidR="008E7C3F" w:rsidRPr="008E7C3F" w:rsidRDefault="006646AC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6646AC">
              <w:rPr>
                <w:rFonts w:ascii="Times New Roman" w:hAnsi="Times New Roman" w:cs="Times New Roman"/>
                <w:sz w:val="28"/>
                <w:szCs w:val="28"/>
              </w:rPr>
              <w:t>Установка и настройка почтового клиента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3A0D0454" w:rsidR="008E7C3F" w:rsidRPr="008E7C3F" w:rsidRDefault="0010590D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Михейко Ю.А.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3312EFF8" w:rsidR="008E7C3F" w:rsidRPr="008E7C3F" w:rsidRDefault="00FA61B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61BF">
              <w:rPr>
                <w:rFonts w:ascii="Times New Roman" w:hAnsi="Times New Roman" w:cs="Times New Roman"/>
                <w:sz w:val="28"/>
                <w:szCs w:val="28"/>
              </w:rPr>
              <w:t>Хритова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77777777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2022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6E04C5">
      <w:pPr>
        <w:pStyle w:val="12"/>
        <w:spacing w:before="0" w:after="0"/>
        <w:ind w:firstLine="0"/>
        <w:jc w:val="center"/>
        <w:rPr>
          <w:rFonts w:eastAsia="Times New Roman" w:cs="Times New Roman"/>
        </w:rPr>
      </w:pPr>
      <w:bookmarkStart w:id="0" w:name="_Toc116510431"/>
      <w:bookmarkStart w:id="1" w:name="_Toc116513164"/>
      <w:r w:rsidRPr="006E04C5">
        <w:rPr>
          <w:rFonts w:eastAsia="Times New Roman" w:cs="Times New Roman"/>
        </w:rPr>
        <w:lastRenderedPageBreak/>
        <w:t>Содержание</w:t>
      </w:r>
      <w:bookmarkEnd w:id="0"/>
      <w:bookmarkEnd w:id="1"/>
    </w:p>
    <w:p w14:paraId="6FDACAC5" w14:textId="4CE53620" w:rsidR="00E02523" w:rsidRPr="00E02523" w:rsidRDefault="00EF2EE7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6E04C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6E04C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6E04C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16513165" w:history="1">
        <w:r w:rsidR="00E02523" w:rsidRPr="00E02523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_Toc116513165 \h </w:instrText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A1D82F" w14:textId="275A081C" w:rsidR="00E02523" w:rsidRPr="00E02523" w:rsidRDefault="001105E3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6513166" w:history="1">
        <w:r w:rsidR="00E02523" w:rsidRPr="00E02523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Настройка электронной почты</w:t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_Toc116513166 \h </w:instrText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EF5D36" w14:textId="4225A03D" w:rsidR="00E02523" w:rsidRPr="00E02523" w:rsidRDefault="001105E3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6513167" w:history="1">
        <w:r w:rsidR="00E02523" w:rsidRPr="00E02523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Настройка почтового клиента</w:t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_Toc116513167 \h </w:instrText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D7CE2A" w14:textId="6E9FC0CE" w:rsidR="00E02523" w:rsidRPr="00E02523" w:rsidRDefault="001105E3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6513168" w:history="1">
        <w:r w:rsidR="00E02523" w:rsidRPr="00E02523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Проверка почтового клиента</w:t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_Toc116513168 \h </w:instrText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0CEA29" w14:textId="00C2E102" w:rsidR="00E02523" w:rsidRPr="00E02523" w:rsidRDefault="001105E3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6513169" w:history="1">
        <w:r w:rsidR="00E02523" w:rsidRPr="00E02523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_Toc116513169 \h </w:instrText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02523" w:rsidRPr="00E0252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A3F07D" w14:textId="23801CFC" w:rsidR="008E7C3F" w:rsidRPr="00EF5FED" w:rsidRDefault="00EF2EE7" w:rsidP="006E04C5">
      <w:pPr>
        <w:pStyle w:val="10"/>
        <w:spacing w:before="0" w:line="240" w:lineRule="auto"/>
        <w:rPr>
          <w:color w:val="auto"/>
        </w:rPr>
      </w:pPr>
      <w:r w:rsidRPr="006E04C5">
        <w:rPr>
          <w:rFonts w:ascii="Times New Roman" w:eastAsia="Times New Roman" w:hAnsi="Times New Roman" w:cs="Times New Roman"/>
          <w:lang w:eastAsia="ru-RU"/>
        </w:rPr>
        <w:fldChar w:fldCharType="end"/>
      </w:r>
      <w:r w:rsidR="008E7C3F" w:rsidRPr="00A87375">
        <w:br w:type="page"/>
      </w:r>
    </w:p>
    <w:p w14:paraId="024DD4D7" w14:textId="248AD398" w:rsidR="008E7C3F" w:rsidRDefault="008E7C3F" w:rsidP="008E7C3F">
      <w:pPr>
        <w:pStyle w:val="12"/>
      </w:pPr>
      <w:bookmarkStart w:id="2" w:name="_Toc115903610"/>
      <w:bookmarkStart w:id="3" w:name="_Toc116513165"/>
      <w:r w:rsidRPr="00727D37">
        <w:lastRenderedPageBreak/>
        <w:t xml:space="preserve">1 </w:t>
      </w:r>
      <w:bookmarkEnd w:id="2"/>
      <w:r w:rsidR="00E343C6">
        <w:t>Введение</w:t>
      </w:r>
      <w:bookmarkEnd w:id="3"/>
    </w:p>
    <w:p w14:paraId="7EEADF05" w14:textId="7D31BDF1" w:rsidR="008E7C3F" w:rsidRDefault="00550395" w:rsidP="008E7C3F">
      <w:pPr>
        <w:pStyle w:val="a9"/>
      </w:pPr>
      <w:r w:rsidRPr="00550395">
        <w:t xml:space="preserve">Цель работы: </w:t>
      </w:r>
      <w:r>
        <w:t>п</w:t>
      </w:r>
      <w:r w:rsidRPr="00550395">
        <w:t>олучить начальные навыки практического администрирования клиента электронной почты.</w:t>
      </w:r>
      <w:r w:rsidR="008E7C3F">
        <w:t xml:space="preserve"> </w:t>
      </w:r>
    </w:p>
    <w:p w14:paraId="7D35471C" w14:textId="77777777" w:rsidR="00B14692" w:rsidRDefault="00B14692" w:rsidP="00B14692">
      <w:pPr>
        <w:pStyle w:val="a9"/>
      </w:pPr>
      <w:r>
        <w:t>Задание:</w:t>
      </w:r>
    </w:p>
    <w:p w14:paraId="7FF5F68D" w14:textId="77777777" w:rsidR="00B14692" w:rsidRDefault="00B14692" w:rsidP="00B14692">
      <w:pPr>
        <w:pStyle w:val="a9"/>
      </w:pPr>
      <w:r>
        <w:t>1.</w:t>
      </w:r>
      <w:r>
        <w:tab/>
        <w:t>Прочитать теоретическую информацию о почтовых клиентах.</w:t>
      </w:r>
    </w:p>
    <w:p w14:paraId="1A008951" w14:textId="77777777" w:rsidR="00B14692" w:rsidRDefault="00B14692" w:rsidP="00B14692">
      <w:pPr>
        <w:pStyle w:val="a9"/>
      </w:pPr>
      <w:r>
        <w:t>2.</w:t>
      </w:r>
      <w:r>
        <w:tab/>
        <w:t>Проанализировать информацию, изучить работу сетевых протоколов для работы с почтой (SMTP, POP3, IMAP) и методы шифрования электронных сообщений (SSL, TLS).</w:t>
      </w:r>
    </w:p>
    <w:p w14:paraId="21A0B947" w14:textId="77777777" w:rsidR="00B14692" w:rsidRDefault="00B14692" w:rsidP="00B14692">
      <w:pPr>
        <w:pStyle w:val="a9"/>
      </w:pPr>
      <w:r>
        <w:t>3.</w:t>
      </w:r>
      <w:r>
        <w:tab/>
        <w:t>Инсталлировать почтовый клиент, настроить программу под персональную электронную почту.</w:t>
      </w:r>
    </w:p>
    <w:p w14:paraId="2DF08BE5" w14:textId="77777777" w:rsidR="00B14692" w:rsidRDefault="00B14692" w:rsidP="00B14692">
      <w:pPr>
        <w:pStyle w:val="a9"/>
      </w:pPr>
      <w:r>
        <w:t>4.</w:t>
      </w:r>
      <w:r>
        <w:tab/>
        <w:t>Протестировать программу, отправить и получить электронное письмо.</w:t>
      </w:r>
    </w:p>
    <w:p w14:paraId="0033A564" w14:textId="77777777" w:rsidR="00B14692" w:rsidRDefault="00B14692" w:rsidP="00B14692">
      <w:pPr>
        <w:pStyle w:val="a9"/>
      </w:pPr>
      <w:r>
        <w:t>5.</w:t>
      </w:r>
      <w:r>
        <w:tab/>
        <w:t>Выполнить анализ дополнительных возможностей почтового клиента.</w:t>
      </w:r>
    </w:p>
    <w:p w14:paraId="552F0039" w14:textId="1DB59C38" w:rsidR="008E7C3F" w:rsidRPr="00337B09" w:rsidRDefault="00B14692" w:rsidP="00B14692">
      <w:pPr>
        <w:pStyle w:val="a9"/>
        <w:rPr>
          <w:b/>
          <w:bCs/>
        </w:rPr>
      </w:pPr>
      <w:r>
        <w:t>6.</w:t>
      </w:r>
      <w:r>
        <w:tab/>
        <w:t>Написать отчет.</w:t>
      </w:r>
    </w:p>
    <w:p w14:paraId="40463A0A" w14:textId="612D7A62" w:rsidR="00EF47E2" w:rsidRDefault="00EF47E2">
      <w:pPr>
        <w:rPr>
          <w:rFonts w:ascii="Times New Roman" w:hAnsi="Times New Roman"/>
          <w:sz w:val="28"/>
        </w:rPr>
      </w:pPr>
      <w:r>
        <w:br w:type="page"/>
      </w:r>
    </w:p>
    <w:p w14:paraId="28BCD8E5" w14:textId="05E9AD0E" w:rsidR="00ED6340" w:rsidRDefault="0028717D" w:rsidP="004D3C13">
      <w:pPr>
        <w:pStyle w:val="12"/>
      </w:pPr>
      <w:bookmarkStart w:id="4" w:name="_Toc116513166"/>
      <w:r>
        <w:lastRenderedPageBreak/>
        <w:t xml:space="preserve">2 </w:t>
      </w:r>
      <w:r w:rsidR="004D3C13">
        <w:t>Настройка электронной почты</w:t>
      </w:r>
      <w:bookmarkEnd w:id="4"/>
    </w:p>
    <w:p w14:paraId="4696E453" w14:textId="4F33728F" w:rsidR="000B6914" w:rsidRDefault="00555BF1" w:rsidP="005A3740">
      <w:pPr>
        <w:pStyle w:val="a9"/>
      </w:pPr>
      <w:r>
        <w:t xml:space="preserve">В качестве почтового сервиса была использована почта </w:t>
      </w:r>
      <w:r w:rsidR="00F739AE">
        <w:rPr>
          <w:lang w:val="en-US"/>
        </w:rPr>
        <w:t>Mail</w:t>
      </w:r>
      <w:r w:rsidR="00F739AE" w:rsidRPr="005A3740">
        <w:t>.</w:t>
      </w:r>
      <w:r w:rsidR="00F739AE">
        <w:rPr>
          <w:lang w:val="en-US"/>
        </w:rPr>
        <w:t>Ru</w:t>
      </w:r>
      <w:r>
        <w:t>.</w:t>
      </w:r>
      <w:r w:rsidR="00847EE2">
        <w:t xml:space="preserve"> </w:t>
      </w:r>
    </w:p>
    <w:p w14:paraId="0278DE17" w14:textId="74846DBE" w:rsidR="004E6AB2" w:rsidRDefault="005A3740" w:rsidP="004E6AB2">
      <w:pPr>
        <w:pStyle w:val="a9"/>
      </w:pPr>
      <w:r>
        <w:t>Первым этапом был</w:t>
      </w:r>
      <w:r w:rsidR="00542291">
        <w:t xml:space="preserve"> сгенерирован пароль для приложений, в качестве которого выступал клиент </w:t>
      </w:r>
      <w:r w:rsidR="00542291">
        <w:rPr>
          <w:lang w:val="en-US"/>
        </w:rPr>
        <w:t>Mozilla</w:t>
      </w:r>
      <w:r w:rsidR="00542291" w:rsidRPr="00E23F2B">
        <w:t xml:space="preserve"> </w:t>
      </w:r>
      <w:r w:rsidR="00542291" w:rsidRPr="002A0D55">
        <w:t>Thunderbird</w:t>
      </w:r>
      <w:r w:rsidR="00AF075F">
        <w:t xml:space="preserve">. Для этого на странице настроек аккаунта был сгенерирован соответствующий </w:t>
      </w:r>
      <w:r w:rsidR="0024131D">
        <w:t>пароль</w:t>
      </w:r>
      <w:r w:rsidR="00AF075F">
        <w:t>.</w:t>
      </w:r>
    </w:p>
    <w:p w14:paraId="5333F8A0" w14:textId="3FC0A01D" w:rsidR="008531B4" w:rsidRDefault="005B4CA9" w:rsidP="008531B4">
      <w:pPr>
        <w:pStyle w:val="a9"/>
        <w:ind w:firstLine="0"/>
        <w:jc w:val="center"/>
      </w:pPr>
      <w:r w:rsidRPr="005B4CA9">
        <w:rPr>
          <w:noProof/>
        </w:rPr>
        <w:drawing>
          <wp:inline distT="0" distB="0" distL="0" distR="0" wp14:anchorId="5BCB5452" wp14:editId="48E67E2A">
            <wp:extent cx="2917190" cy="1938660"/>
            <wp:effectExtent l="19050" t="19050" r="1651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693" cy="1966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AE0CB" w14:textId="2B01902F" w:rsidR="008531B4" w:rsidRDefault="008531B4" w:rsidP="008531B4">
      <w:pPr>
        <w:pStyle w:val="a9"/>
        <w:ind w:firstLine="0"/>
        <w:jc w:val="center"/>
      </w:pPr>
      <w:r>
        <w:t xml:space="preserve">Рисунок </w:t>
      </w:r>
      <w:r w:rsidR="000C7D76">
        <w:t>1</w:t>
      </w:r>
      <w:r>
        <w:t xml:space="preserve"> – Страница настроек </w:t>
      </w:r>
      <w:r w:rsidR="005B4CA9">
        <w:t>способов входа в аккаунт</w:t>
      </w:r>
    </w:p>
    <w:p w14:paraId="118D1B9F" w14:textId="6D695171" w:rsidR="00A43A81" w:rsidRDefault="00A43A81" w:rsidP="008531B4">
      <w:pPr>
        <w:pStyle w:val="a9"/>
        <w:ind w:firstLine="0"/>
        <w:jc w:val="center"/>
      </w:pPr>
    </w:p>
    <w:p w14:paraId="6411C615" w14:textId="77777777" w:rsidR="0049053C" w:rsidRPr="00004BA8" w:rsidRDefault="0049053C" w:rsidP="0049053C">
      <w:pPr>
        <w:pStyle w:val="a9"/>
      </w:pPr>
      <w:r>
        <w:t>Генерация данного пароля происходит в специальном разделе для добавления паролей приложений.</w:t>
      </w:r>
    </w:p>
    <w:p w14:paraId="5147226E" w14:textId="563D98A6" w:rsidR="008301BB" w:rsidRDefault="00004BA8" w:rsidP="008301BB">
      <w:pPr>
        <w:pStyle w:val="a9"/>
        <w:ind w:firstLine="0"/>
        <w:jc w:val="center"/>
      </w:pPr>
      <w:r w:rsidRPr="008C7CA9">
        <w:rPr>
          <w:noProof/>
          <w:lang w:val="en-US"/>
        </w:rPr>
        <w:drawing>
          <wp:inline distT="0" distB="0" distL="0" distR="0" wp14:anchorId="48A14B86" wp14:editId="30A4C539">
            <wp:extent cx="5559425" cy="1638240"/>
            <wp:effectExtent l="19050" t="19050" r="22225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97" b="36779"/>
                    <a:stretch/>
                  </pic:blipFill>
                  <pic:spPr bwMode="auto">
                    <a:xfrm>
                      <a:off x="0" y="0"/>
                      <a:ext cx="5596203" cy="1649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BE5E6" w14:textId="3F9DF442" w:rsidR="008301BB" w:rsidRDefault="008301BB" w:rsidP="008301BB">
      <w:pPr>
        <w:pStyle w:val="a9"/>
        <w:ind w:firstLine="0"/>
        <w:jc w:val="center"/>
      </w:pPr>
      <w:r>
        <w:t xml:space="preserve">Рисунок </w:t>
      </w:r>
      <w:r w:rsidR="000C7D76">
        <w:t>2</w:t>
      </w:r>
      <w:r>
        <w:t xml:space="preserve"> – </w:t>
      </w:r>
      <w:r w:rsidR="00004BA8">
        <w:t>Страница добавления паролей для внешних приложений</w:t>
      </w:r>
    </w:p>
    <w:p w14:paraId="437FA31E" w14:textId="12A1973C" w:rsidR="008301BB" w:rsidRDefault="008301BB" w:rsidP="008301BB">
      <w:pPr>
        <w:pStyle w:val="a9"/>
        <w:ind w:firstLine="0"/>
        <w:jc w:val="center"/>
      </w:pPr>
    </w:p>
    <w:p w14:paraId="78E4D3AF" w14:textId="4CB8AAA4" w:rsidR="000239E4" w:rsidRPr="009D1C58" w:rsidRDefault="00DD291C" w:rsidP="000239E4">
      <w:pPr>
        <w:pStyle w:val="a9"/>
      </w:pPr>
      <w:r>
        <w:t>В данном разделе было задано название для пароля приложения</w:t>
      </w:r>
    </w:p>
    <w:p w14:paraId="509B075C" w14:textId="71B00785" w:rsidR="008301BB" w:rsidRDefault="00DD291C" w:rsidP="008301BB">
      <w:pPr>
        <w:pStyle w:val="a9"/>
        <w:ind w:firstLine="0"/>
        <w:jc w:val="center"/>
      </w:pPr>
      <w:r w:rsidRPr="00A609C8">
        <w:rPr>
          <w:noProof/>
        </w:rPr>
        <w:drawing>
          <wp:inline distT="0" distB="0" distL="0" distR="0" wp14:anchorId="091D62BF" wp14:editId="6F86596D">
            <wp:extent cx="3468335" cy="2616200"/>
            <wp:effectExtent l="19050" t="19050" r="18415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404" cy="2636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3BC7" w14:textId="70320EBF" w:rsidR="009169FE" w:rsidRDefault="009169FE" w:rsidP="009169FE">
      <w:pPr>
        <w:pStyle w:val="a9"/>
        <w:ind w:firstLine="0"/>
        <w:jc w:val="center"/>
      </w:pPr>
      <w:r>
        <w:t xml:space="preserve">Рисунок </w:t>
      </w:r>
      <w:r w:rsidR="000C7D76">
        <w:t>3</w:t>
      </w:r>
      <w:r>
        <w:t xml:space="preserve"> – </w:t>
      </w:r>
      <w:r w:rsidR="00687347">
        <w:t xml:space="preserve">Задание </w:t>
      </w:r>
      <w:r w:rsidR="00DD291C">
        <w:t>названия для пароля</w:t>
      </w:r>
    </w:p>
    <w:p w14:paraId="4232AED0" w14:textId="77777777" w:rsidR="009169FE" w:rsidRPr="007F2A3C" w:rsidRDefault="009169FE" w:rsidP="008301BB">
      <w:pPr>
        <w:pStyle w:val="a9"/>
        <w:ind w:firstLine="0"/>
        <w:jc w:val="center"/>
      </w:pPr>
    </w:p>
    <w:p w14:paraId="569C8ACE" w14:textId="038D2622" w:rsidR="008531B4" w:rsidRPr="00FA0B6D" w:rsidRDefault="00FC6832" w:rsidP="003160F7">
      <w:pPr>
        <w:pStyle w:val="a9"/>
      </w:pPr>
      <w:r>
        <w:lastRenderedPageBreak/>
        <w:t>После был произведен вход в аккаунт</w:t>
      </w:r>
      <w:r w:rsidR="0051332E">
        <w:t>,</w:t>
      </w:r>
      <w:r>
        <w:t xml:space="preserve"> для которого создавался пароль.</w:t>
      </w:r>
    </w:p>
    <w:p w14:paraId="0B924F66" w14:textId="198A26BC" w:rsidR="003160F7" w:rsidRDefault="0051332E" w:rsidP="008531B4">
      <w:pPr>
        <w:pStyle w:val="a9"/>
        <w:ind w:firstLine="0"/>
        <w:jc w:val="center"/>
      </w:pPr>
      <w:r w:rsidRPr="00B95F69">
        <w:rPr>
          <w:noProof/>
        </w:rPr>
        <w:drawing>
          <wp:inline distT="0" distB="0" distL="0" distR="0" wp14:anchorId="63FCC4B3" wp14:editId="75E494C1">
            <wp:extent cx="3019425" cy="2646020"/>
            <wp:effectExtent l="19050" t="19050" r="952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3076" cy="2649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DE20E" w14:textId="2570A8BE" w:rsidR="00FA0B6D" w:rsidRDefault="00FA0B6D" w:rsidP="00FA0B6D">
      <w:pPr>
        <w:pStyle w:val="a9"/>
        <w:ind w:firstLine="0"/>
        <w:jc w:val="center"/>
      </w:pPr>
      <w:r>
        <w:t xml:space="preserve">Рисунок </w:t>
      </w:r>
      <w:r w:rsidR="000C7D76">
        <w:t>4</w:t>
      </w:r>
      <w:r>
        <w:t xml:space="preserve"> – </w:t>
      </w:r>
      <w:r w:rsidR="00702DF1">
        <w:t>Вход в аккаунт электронной почты</w:t>
      </w:r>
    </w:p>
    <w:p w14:paraId="2A0EAFB6" w14:textId="785734BC" w:rsidR="00702DF1" w:rsidRDefault="00702DF1" w:rsidP="002D423F">
      <w:pPr>
        <w:pStyle w:val="a9"/>
      </w:pPr>
    </w:p>
    <w:p w14:paraId="448F1BAA" w14:textId="5415A37E" w:rsidR="002D423F" w:rsidRPr="002D423F" w:rsidRDefault="002D423F" w:rsidP="002D423F">
      <w:pPr>
        <w:pStyle w:val="a9"/>
      </w:pPr>
      <w:r>
        <w:t>В результате был сгенерирован пароль для внешнего приложения.</w:t>
      </w:r>
    </w:p>
    <w:p w14:paraId="18F3CD71" w14:textId="38CFCB90" w:rsidR="00702DF1" w:rsidRDefault="00702DF1" w:rsidP="00702DF1">
      <w:pPr>
        <w:pStyle w:val="a9"/>
        <w:ind w:firstLine="0"/>
        <w:jc w:val="center"/>
      </w:pPr>
      <w:r w:rsidRPr="00DA565F">
        <w:rPr>
          <w:noProof/>
        </w:rPr>
        <w:drawing>
          <wp:inline distT="0" distB="0" distL="0" distR="0" wp14:anchorId="16C11EFE" wp14:editId="6BD6761C">
            <wp:extent cx="4153480" cy="2819794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19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D2724" w14:textId="7FF07A78" w:rsidR="00702DF1" w:rsidRDefault="00702DF1" w:rsidP="00702DF1">
      <w:pPr>
        <w:pStyle w:val="a9"/>
        <w:ind w:firstLine="0"/>
        <w:jc w:val="center"/>
      </w:pPr>
      <w:r>
        <w:t xml:space="preserve">Рисунок </w:t>
      </w:r>
      <w:r w:rsidR="000C7D76">
        <w:t>5</w:t>
      </w:r>
      <w:r>
        <w:t xml:space="preserve"> – Результат генерации пароля</w:t>
      </w:r>
    </w:p>
    <w:p w14:paraId="560BACDF" w14:textId="77777777" w:rsidR="00702DF1" w:rsidRDefault="00702DF1" w:rsidP="00FA0B6D">
      <w:pPr>
        <w:pStyle w:val="a9"/>
        <w:ind w:firstLine="0"/>
        <w:jc w:val="center"/>
      </w:pPr>
    </w:p>
    <w:p w14:paraId="291E9B1A" w14:textId="16310B71" w:rsidR="003160F7" w:rsidRPr="003659AA" w:rsidRDefault="003659AA" w:rsidP="003659A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2386C521" w14:textId="6071DAA9" w:rsidR="000B6914" w:rsidRDefault="0028717D" w:rsidP="00E57AB5">
      <w:pPr>
        <w:pStyle w:val="12"/>
      </w:pPr>
      <w:bookmarkStart w:id="5" w:name="_Toc116513167"/>
      <w:r>
        <w:lastRenderedPageBreak/>
        <w:t xml:space="preserve">3 </w:t>
      </w:r>
      <w:r w:rsidR="00E57AB5">
        <w:t>Настройка почтового клиента</w:t>
      </w:r>
      <w:bookmarkEnd w:id="5"/>
    </w:p>
    <w:p w14:paraId="59040A83" w14:textId="49756466" w:rsidR="00E57AB5" w:rsidRPr="0051000A" w:rsidRDefault="00E23F2B" w:rsidP="0042106D">
      <w:pPr>
        <w:pStyle w:val="a9"/>
      </w:pPr>
      <w:r>
        <w:t xml:space="preserve">После включения протокола </w:t>
      </w:r>
      <w:r w:rsidR="002B2301">
        <w:t>генерации пароля для приложения</w:t>
      </w:r>
      <w:r w:rsidRPr="00E23F2B">
        <w:t xml:space="preserve"> </w:t>
      </w:r>
      <w:r>
        <w:t xml:space="preserve">была произведена ручная настройка почтового клиента </w:t>
      </w:r>
      <w:r>
        <w:rPr>
          <w:lang w:val="en-US"/>
        </w:rPr>
        <w:t>Mozilla</w:t>
      </w:r>
      <w:r w:rsidRPr="00E23F2B">
        <w:t xml:space="preserve"> </w:t>
      </w:r>
      <w:r w:rsidRPr="002A0D55">
        <w:t>Thunderbird</w:t>
      </w:r>
      <w:r w:rsidR="009968A9">
        <w:t>.</w:t>
      </w:r>
      <w:r w:rsidR="0051000A">
        <w:t xml:space="preserve"> За основу настройки был взят протокол </w:t>
      </w:r>
      <w:r w:rsidR="0051000A">
        <w:rPr>
          <w:lang w:val="en-US"/>
        </w:rPr>
        <w:t>IMAP</w:t>
      </w:r>
      <w:r w:rsidR="0051000A">
        <w:t xml:space="preserve">, использующийся в почте </w:t>
      </w:r>
      <w:r w:rsidR="0051000A">
        <w:rPr>
          <w:lang w:val="en-US"/>
        </w:rPr>
        <w:t>Mail</w:t>
      </w:r>
      <w:r w:rsidR="0051000A" w:rsidRPr="0051000A">
        <w:t>.</w:t>
      </w:r>
      <w:r w:rsidR="0051000A">
        <w:rPr>
          <w:lang w:val="en-US"/>
        </w:rPr>
        <w:t>Ru</w:t>
      </w:r>
      <w:r w:rsidR="0051000A">
        <w:t>.</w:t>
      </w:r>
      <w:r w:rsidR="004D540F">
        <w:t xml:space="preserve"> </w:t>
      </w:r>
      <w:r w:rsidR="004D540F" w:rsidRPr="002A0D55">
        <w:t xml:space="preserve">IMAP означает </w:t>
      </w:r>
      <w:r w:rsidR="004D540F">
        <w:t>«</w:t>
      </w:r>
      <w:r w:rsidR="004D540F" w:rsidRPr="002A0D55">
        <w:t>Протокол Доступа к Сообщениям Интернет</w:t>
      </w:r>
      <w:r w:rsidR="004D540F">
        <w:t>»</w:t>
      </w:r>
      <w:r w:rsidR="004D540F" w:rsidRPr="002A0D55">
        <w:t xml:space="preserve">. </w:t>
      </w:r>
      <w:r w:rsidR="004D540F">
        <w:t>Данный протокол позволяет</w:t>
      </w:r>
      <w:r w:rsidR="004D540F" w:rsidRPr="002A0D55">
        <w:t xml:space="preserve"> почтовому клиенту (например, Thunderbird) получить доступ к сообщениям, хранящимся на почтовом сервере. Это более современный и полнофункциональный протокол, чем POP (Почтовый Протокол), который является другим основным протоколом для доступа к сообщениям электронной почты.</w:t>
      </w:r>
    </w:p>
    <w:p w14:paraId="3BBFFC14" w14:textId="3B4C7B25" w:rsidR="00F2123E" w:rsidRDefault="00666521" w:rsidP="003659AA">
      <w:pPr>
        <w:pStyle w:val="a9"/>
        <w:ind w:firstLine="0"/>
        <w:jc w:val="center"/>
      </w:pPr>
      <w:r w:rsidRPr="00194D17">
        <w:rPr>
          <w:noProof/>
        </w:rPr>
        <w:drawing>
          <wp:inline distT="0" distB="0" distL="0" distR="0" wp14:anchorId="001D2020" wp14:editId="78660B64">
            <wp:extent cx="4267796" cy="53537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D0DA" w14:textId="122EA142" w:rsidR="003659AA" w:rsidRDefault="003659AA" w:rsidP="003659AA">
      <w:pPr>
        <w:pStyle w:val="a9"/>
        <w:ind w:firstLine="0"/>
        <w:jc w:val="center"/>
      </w:pPr>
      <w:r>
        <w:t xml:space="preserve">Рисунок </w:t>
      </w:r>
      <w:r w:rsidR="000C7D76">
        <w:t>6</w:t>
      </w:r>
      <w:r>
        <w:t xml:space="preserve"> – Р</w:t>
      </w:r>
      <w:r w:rsidR="0005554F">
        <w:t>учная настройка почтового клиента</w:t>
      </w:r>
    </w:p>
    <w:p w14:paraId="6D6B9BE6" w14:textId="77777777" w:rsidR="003262D8" w:rsidRDefault="003262D8" w:rsidP="00666521">
      <w:pPr>
        <w:pStyle w:val="a9"/>
        <w:ind w:firstLine="0"/>
      </w:pPr>
    </w:p>
    <w:p w14:paraId="086265D1" w14:textId="7E6472B5" w:rsidR="00832C2E" w:rsidRDefault="00666521" w:rsidP="00EC0C85">
      <w:pPr>
        <w:pStyle w:val="a9"/>
      </w:pPr>
      <w:r>
        <w:t>После указания имени пользователя, адреса электронной почты и сгенерированного пароля</w:t>
      </w:r>
      <w:r w:rsidR="00832C2E">
        <w:t xml:space="preserve"> были настроены параметры сервера</w:t>
      </w:r>
      <w:r w:rsidR="00B87C8F">
        <w:t xml:space="preserve"> входящей почты</w:t>
      </w:r>
      <w:r w:rsidR="00832C2E">
        <w:t xml:space="preserve">: </w:t>
      </w:r>
      <w:r w:rsidR="00F462A9">
        <w:t xml:space="preserve">в списке протокола был выбран заранее включенный протокол </w:t>
      </w:r>
      <w:r w:rsidR="00F462A9">
        <w:rPr>
          <w:lang w:val="en-US"/>
        </w:rPr>
        <w:t>IMAP</w:t>
      </w:r>
      <w:r w:rsidR="00A25F7C">
        <w:t>, указано имя сервера, соответствующее имени сервера исходящей почты.</w:t>
      </w:r>
      <w:r w:rsidR="004D7F2C">
        <w:t xml:space="preserve"> В качестве порта было задано значение </w:t>
      </w:r>
      <w:r w:rsidR="00224C8C">
        <w:t>993.</w:t>
      </w:r>
      <w:r w:rsidR="000230D4">
        <w:t xml:space="preserve"> Данный порт является п</w:t>
      </w:r>
      <w:r w:rsidR="000230D4" w:rsidRPr="000230D4">
        <w:t>орт</w:t>
      </w:r>
      <w:r w:rsidR="000230D4">
        <w:t>ом</w:t>
      </w:r>
      <w:r w:rsidR="000230D4" w:rsidRPr="000230D4">
        <w:t xml:space="preserve"> SSL/TLS</w:t>
      </w:r>
      <w:r w:rsidR="001B0668">
        <w:t xml:space="preserve"> (</w:t>
      </w:r>
      <w:r w:rsidR="000230D4" w:rsidRPr="000230D4">
        <w:t>IMAPS</w:t>
      </w:r>
      <w:r w:rsidR="001B0668">
        <w:t>).</w:t>
      </w:r>
    </w:p>
    <w:p w14:paraId="0D913077" w14:textId="395CC5C3" w:rsidR="001B0668" w:rsidRDefault="00AE02A1" w:rsidP="00EC0C85">
      <w:pPr>
        <w:pStyle w:val="a9"/>
      </w:pPr>
      <w:r w:rsidRPr="00AE02A1">
        <w:lastRenderedPageBreak/>
        <w:t xml:space="preserve">SSL (Secure Sockets Layer) и TLS (Transport Level Security) — криптографические протоколы, обеспечивающие защищенную передачу данных в компьютерной сети. </w:t>
      </w:r>
      <w:r w:rsidR="00400124">
        <w:t>Данные протоколы</w:t>
      </w:r>
      <w:r w:rsidRPr="00AE02A1">
        <w:t xml:space="preserve"> широко используются в веб-браузерах, а также при работе с электронной почтой, обмене мгновенными сообщениями и в IP-телефонии.</w:t>
      </w:r>
    </w:p>
    <w:p w14:paraId="170E81BF" w14:textId="2699FD4D" w:rsidR="006F42DF" w:rsidRDefault="00A40B68" w:rsidP="006F42DF">
      <w:pPr>
        <w:pStyle w:val="a9"/>
      </w:pPr>
      <w:r>
        <w:t xml:space="preserve">Далее в качестве защитного соединения была выбрана защита с помощью протоколов </w:t>
      </w:r>
      <w:r>
        <w:rPr>
          <w:lang w:val="en-US"/>
        </w:rPr>
        <w:t>SSL</w:t>
      </w:r>
      <w:r w:rsidRPr="00A40B68">
        <w:t>/</w:t>
      </w:r>
      <w:r>
        <w:rPr>
          <w:lang w:val="en-US"/>
        </w:rPr>
        <w:t>TLS</w:t>
      </w:r>
      <w:r>
        <w:t>.</w:t>
      </w:r>
      <w:r w:rsidR="00F02236">
        <w:t xml:space="preserve"> В качестве метода аутентификации был</w:t>
      </w:r>
      <w:r w:rsidR="006F42DF">
        <w:t>а</w:t>
      </w:r>
      <w:r w:rsidR="00F02236">
        <w:t xml:space="preserve"> выбран</w:t>
      </w:r>
      <w:r w:rsidR="006F42DF">
        <w:t>а опция</w:t>
      </w:r>
      <w:r w:rsidR="00F02236">
        <w:t xml:space="preserve"> </w:t>
      </w:r>
      <w:r w:rsidR="006F42DF">
        <w:t>обычный пароль</w:t>
      </w:r>
      <w:r w:rsidR="00F02236">
        <w:t>.</w:t>
      </w:r>
      <w:r w:rsidR="005A600C">
        <w:t xml:space="preserve"> В поле имени пользователя указан </w:t>
      </w:r>
      <w:r w:rsidR="00F60BF9">
        <w:t>адрес электронной почты</w:t>
      </w:r>
      <w:r w:rsidR="005A600C">
        <w:t>.</w:t>
      </w:r>
    </w:p>
    <w:p w14:paraId="0B8E553D" w14:textId="6955AE59" w:rsidR="00E42294" w:rsidRDefault="006F42DF" w:rsidP="00E42294">
      <w:pPr>
        <w:pStyle w:val="a9"/>
        <w:ind w:firstLine="0"/>
        <w:jc w:val="center"/>
      </w:pPr>
      <w:r w:rsidRPr="00194D17">
        <w:rPr>
          <w:noProof/>
        </w:rPr>
        <w:drawing>
          <wp:inline distT="0" distB="0" distL="0" distR="0" wp14:anchorId="16F58858" wp14:editId="3C8F87B3">
            <wp:extent cx="4267200" cy="2997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4010"/>
                    <a:stretch/>
                  </pic:blipFill>
                  <pic:spPr bwMode="auto">
                    <a:xfrm>
                      <a:off x="0" y="0"/>
                      <a:ext cx="4267796" cy="299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8B0B1" w14:textId="1E30E395" w:rsidR="00E42294" w:rsidRDefault="00E42294" w:rsidP="00E42294">
      <w:pPr>
        <w:pStyle w:val="a9"/>
        <w:ind w:firstLine="0"/>
        <w:jc w:val="center"/>
      </w:pPr>
      <w:r>
        <w:t xml:space="preserve">Рисунок </w:t>
      </w:r>
      <w:r w:rsidR="000C7D76">
        <w:t>7</w:t>
      </w:r>
      <w:r>
        <w:t xml:space="preserve"> – Настройка параметров сервера входящей почты</w:t>
      </w:r>
    </w:p>
    <w:p w14:paraId="6C8A2A86" w14:textId="3C4921B3" w:rsidR="00E42294" w:rsidRDefault="00E42294" w:rsidP="00EC0C85">
      <w:pPr>
        <w:pStyle w:val="a9"/>
      </w:pPr>
    </w:p>
    <w:p w14:paraId="7CBDC0F9" w14:textId="1F85DAE8" w:rsidR="00F60BF9" w:rsidRDefault="00D608A1" w:rsidP="00F60BF9">
      <w:pPr>
        <w:pStyle w:val="a9"/>
      </w:pPr>
      <w:r>
        <w:t>После были заданы параметры сервера исходящей почты.</w:t>
      </w:r>
      <w:r w:rsidR="008F1112">
        <w:t xml:space="preserve"> В качестве имени сервера был указан адрес </w:t>
      </w:r>
      <w:r w:rsidR="008F1112">
        <w:rPr>
          <w:lang w:val="en-US"/>
        </w:rPr>
        <w:t>SMTP</w:t>
      </w:r>
      <w:r w:rsidR="008F1112" w:rsidRPr="008F1112">
        <w:t>-</w:t>
      </w:r>
      <w:r w:rsidR="008F1112">
        <w:t xml:space="preserve">сервера </w:t>
      </w:r>
      <w:r w:rsidR="00F60BF9">
        <w:rPr>
          <w:lang w:val="en-US"/>
        </w:rPr>
        <w:t>Mail</w:t>
      </w:r>
      <w:r w:rsidR="00F60BF9" w:rsidRPr="00F60BF9">
        <w:t>.</w:t>
      </w:r>
      <w:r w:rsidR="00F60BF9">
        <w:rPr>
          <w:lang w:val="en-US"/>
        </w:rPr>
        <w:t>Ru</w:t>
      </w:r>
      <w:r w:rsidR="008F1112">
        <w:t xml:space="preserve"> </w:t>
      </w:r>
      <w:r w:rsidR="008F1112">
        <w:rPr>
          <w:lang w:val="en-US"/>
        </w:rPr>
        <w:t>smtp</w:t>
      </w:r>
      <w:r w:rsidR="008F1112" w:rsidRPr="008F1112">
        <w:t>.</w:t>
      </w:r>
      <w:r w:rsidR="008F1112">
        <w:rPr>
          <w:lang w:val="en-US"/>
        </w:rPr>
        <w:t>mail</w:t>
      </w:r>
      <w:r w:rsidR="008F1112" w:rsidRPr="008F1112">
        <w:t>.</w:t>
      </w:r>
      <w:r w:rsidR="00F60BF9">
        <w:rPr>
          <w:lang w:val="en-US"/>
        </w:rPr>
        <w:t>ru</w:t>
      </w:r>
      <w:r w:rsidR="00FD3B07">
        <w:t>.</w:t>
      </w:r>
      <w:r w:rsidR="00124C0B">
        <w:t xml:space="preserve"> </w:t>
      </w:r>
      <w:r w:rsidR="00124C0B" w:rsidRPr="00124C0B">
        <w:t>SMTP (англ. Simple Mail Transfer Protocol) — это сетевой протокол, который отвечает за отправление писем.</w:t>
      </w:r>
      <w:r w:rsidR="00FA051C">
        <w:t xml:space="preserve"> В поле порта было указано 465 – порт</w:t>
      </w:r>
      <w:r w:rsidR="00FA051C" w:rsidRPr="00FA051C">
        <w:t xml:space="preserve"> для SMTPS (SMTP через SSL)</w:t>
      </w:r>
      <w:r w:rsidR="00893098">
        <w:t>.</w:t>
      </w:r>
      <w:r w:rsidR="005A600C">
        <w:t xml:space="preserve"> В качестве защиты соединения были выбраны протоколы </w:t>
      </w:r>
      <w:r w:rsidR="005A600C">
        <w:rPr>
          <w:lang w:val="en-US"/>
        </w:rPr>
        <w:t>SSL</w:t>
      </w:r>
      <w:r w:rsidR="005A600C" w:rsidRPr="00647E50">
        <w:t>/</w:t>
      </w:r>
      <w:r w:rsidR="005A600C">
        <w:rPr>
          <w:lang w:val="en-US"/>
        </w:rPr>
        <w:t>TLS</w:t>
      </w:r>
      <w:r w:rsidR="00647E50">
        <w:t xml:space="preserve">. </w:t>
      </w:r>
      <w:r w:rsidR="00253657">
        <w:t>М</w:t>
      </w:r>
      <w:r w:rsidR="00647E50">
        <w:t>етод</w:t>
      </w:r>
      <w:r w:rsidR="00253657">
        <w:t>ом</w:t>
      </w:r>
      <w:r w:rsidR="00647E50">
        <w:t xml:space="preserve"> аутентификации </w:t>
      </w:r>
      <w:r w:rsidR="0071235E">
        <w:t>указан</w:t>
      </w:r>
      <w:r w:rsidR="00647E50">
        <w:t>о</w:t>
      </w:r>
      <w:r w:rsidR="0071235E">
        <w:t xml:space="preserve"> значение</w:t>
      </w:r>
      <w:r w:rsidR="00647E50">
        <w:t xml:space="preserve"> автоопределени</w:t>
      </w:r>
      <w:r w:rsidR="00FA4349">
        <w:t>я</w:t>
      </w:r>
      <w:r w:rsidR="00647E50">
        <w:t>. В поле имени пользователя указан почтовый адрес.</w:t>
      </w:r>
    </w:p>
    <w:p w14:paraId="64CEDC80" w14:textId="4C5F3D41" w:rsidR="008F1112" w:rsidRDefault="00F60BF9" w:rsidP="008F1112">
      <w:pPr>
        <w:pStyle w:val="a9"/>
        <w:ind w:firstLine="0"/>
        <w:jc w:val="center"/>
      </w:pPr>
      <w:r w:rsidRPr="00194D17">
        <w:rPr>
          <w:noProof/>
        </w:rPr>
        <w:drawing>
          <wp:inline distT="0" distB="0" distL="0" distR="0" wp14:anchorId="4DD71F21" wp14:editId="00D6D2BD">
            <wp:extent cx="4265672" cy="234950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6117" b="-23"/>
                    <a:stretch/>
                  </pic:blipFill>
                  <pic:spPr bwMode="auto">
                    <a:xfrm>
                      <a:off x="0" y="0"/>
                      <a:ext cx="4267796" cy="235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68D1F" w14:textId="5744BF6A" w:rsidR="00E878F6" w:rsidRDefault="00E878F6" w:rsidP="00E878F6">
      <w:pPr>
        <w:pStyle w:val="a9"/>
        <w:ind w:firstLine="0"/>
        <w:jc w:val="center"/>
      </w:pPr>
      <w:r>
        <w:t xml:space="preserve">Рисунок </w:t>
      </w:r>
      <w:r w:rsidR="000C7D76">
        <w:t>8</w:t>
      </w:r>
      <w:r>
        <w:t xml:space="preserve"> – Настройка параметров сервера исходящей почты</w:t>
      </w:r>
    </w:p>
    <w:p w14:paraId="4D4892C0" w14:textId="7432AFE1" w:rsidR="0025638D" w:rsidRPr="0025638D" w:rsidRDefault="00541747" w:rsidP="0025638D">
      <w:pPr>
        <w:pStyle w:val="a9"/>
      </w:pPr>
      <w:r>
        <w:lastRenderedPageBreak/>
        <w:t>После настройки серверов учетная запись в почтовом клиенте была успешно создана.</w:t>
      </w:r>
    </w:p>
    <w:p w14:paraId="4D75A1C3" w14:textId="5A430457" w:rsidR="0025638D" w:rsidRDefault="004E44D5" w:rsidP="0025638D">
      <w:pPr>
        <w:pStyle w:val="a9"/>
        <w:ind w:firstLine="0"/>
        <w:jc w:val="center"/>
      </w:pPr>
      <w:r w:rsidRPr="008F01D2">
        <w:rPr>
          <w:noProof/>
        </w:rPr>
        <w:drawing>
          <wp:inline distT="0" distB="0" distL="0" distR="0" wp14:anchorId="580A738B" wp14:editId="3D81AC4D">
            <wp:extent cx="5940425" cy="35693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BBB6" w14:textId="7F5B4BE8" w:rsidR="0025638D" w:rsidRDefault="0025638D" w:rsidP="0025638D">
      <w:pPr>
        <w:pStyle w:val="a9"/>
        <w:ind w:firstLine="0"/>
        <w:jc w:val="center"/>
      </w:pPr>
      <w:r>
        <w:t xml:space="preserve">Рисунок </w:t>
      </w:r>
      <w:r w:rsidR="000C7D76">
        <w:t>9</w:t>
      </w:r>
      <w:r>
        <w:t xml:space="preserve"> – Завершение создания учетной записи</w:t>
      </w:r>
    </w:p>
    <w:p w14:paraId="0FA002C1" w14:textId="4EFC6C0E" w:rsidR="00500AE0" w:rsidRDefault="00500AE0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508AD1D5" w14:textId="12A473B1" w:rsidR="0025638D" w:rsidRDefault="0028717D" w:rsidP="00500AE0">
      <w:pPr>
        <w:pStyle w:val="12"/>
      </w:pPr>
      <w:bookmarkStart w:id="6" w:name="_Toc116513168"/>
      <w:r>
        <w:lastRenderedPageBreak/>
        <w:t xml:space="preserve">4 </w:t>
      </w:r>
      <w:r w:rsidR="00B84475">
        <w:t>Проверка почтового клиента</w:t>
      </w:r>
      <w:bookmarkEnd w:id="6"/>
    </w:p>
    <w:p w14:paraId="5E888B68" w14:textId="13B2453C" w:rsidR="008C3D7E" w:rsidRPr="0010590D" w:rsidRDefault="00CC14F4" w:rsidP="00FC7ADC">
      <w:pPr>
        <w:pStyle w:val="a9"/>
      </w:pPr>
      <w:r>
        <w:t>После успешного входа в учетную запись была отображена страница входящих сообщений почты.</w:t>
      </w:r>
    </w:p>
    <w:p w14:paraId="25385F2B" w14:textId="1A15C332" w:rsidR="00CC14F4" w:rsidRDefault="00FC7ADC" w:rsidP="00CC14F4">
      <w:pPr>
        <w:pStyle w:val="a9"/>
        <w:ind w:firstLine="0"/>
        <w:jc w:val="center"/>
      </w:pPr>
      <w:r w:rsidRPr="004A2DAC">
        <w:rPr>
          <w:noProof/>
        </w:rPr>
        <w:drawing>
          <wp:inline distT="0" distB="0" distL="0" distR="0" wp14:anchorId="4FEE18C0" wp14:editId="6CBE4149">
            <wp:extent cx="5940425" cy="31356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C692" w14:textId="6B202F11" w:rsidR="00CC14F4" w:rsidRDefault="00CC14F4" w:rsidP="00CC14F4">
      <w:pPr>
        <w:pStyle w:val="a9"/>
        <w:ind w:firstLine="0"/>
        <w:jc w:val="center"/>
      </w:pPr>
      <w:r>
        <w:t>Рисунок 1</w:t>
      </w:r>
      <w:r w:rsidR="000C7D76">
        <w:t>0</w:t>
      </w:r>
      <w:r>
        <w:t xml:space="preserve"> – Главная страница почтового клиента</w:t>
      </w:r>
    </w:p>
    <w:p w14:paraId="7CA36A68" w14:textId="6D04CDCE" w:rsidR="00A33523" w:rsidRDefault="00A33523" w:rsidP="00CC14F4">
      <w:pPr>
        <w:pStyle w:val="a9"/>
        <w:ind w:firstLine="0"/>
        <w:jc w:val="center"/>
      </w:pPr>
    </w:p>
    <w:p w14:paraId="6C583EB6" w14:textId="1D5B221F" w:rsidR="00C6605C" w:rsidRDefault="009A7FCA" w:rsidP="00C6605C">
      <w:pPr>
        <w:pStyle w:val="a9"/>
      </w:pPr>
      <w:r>
        <w:t>Для тестирования правильности настройки почтового клиента на данный адрес электронной почты было отправлено сообщение.</w:t>
      </w:r>
    </w:p>
    <w:p w14:paraId="4C38C385" w14:textId="1C68C96C" w:rsidR="007C6F1B" w:rsidRDefault="007C6F1B" w:rsidP="007C6F1B">
      <w:pPr>
        <w:pStyle w:val="a9"/>
        <w:ind w:firstLine="0"/>
        <w:jc w:val="center"/>
      </w:pPr>
      <w:r w:rsidRPr="00E2205C">
        <w:rPr>
          <w:noProof/>
        </w:rPr>
        <w:drawing>
          <wp:inline distT="0" distB="0" distL="0" distR="0" wp14:anchorId="13EE13C8" wp14:editId="63383134">
            <wp:extent cx="5130801" cy="877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9346" cy="88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60AC" w14:textId="2C7035C8" w:rsidR="007C6F1B" w:rsidRDefault="007C6F1B" w:rsidP="007C6F1B">
      <w:pPr>
        <w:pStyle w:val="a9"/>
        <w:ind w:firstLine="0"/>
        <w:jc w:val="center"/>
      </w:pPr>
      <w:r>
        <w:t>Рисунок 1</w:t>
      </w:r>
      <w:r w:rsidR="000C7D76">
        <w:t>1</w:t>
      </w:r>
      <w:r>
        <w:t xml:space="preserve"> – </w:t>
      </w:r>
      <w:r w:rsidR="006C4523">
        <w:t>Уведомление о полученном сообщении</w:t>
      </w:r>
    </w:p>
    <w:p w14:paraId="7B03FF62" w14:textId="7E334224" w:rsidR="007C6F1B" w:rsidRDefault="007C6F1B" w:rsidP="007C6F1B">
      <w:pPr>
        <w:pStyle w:val="a9"/>
        <w:ind w:firstLine="0"/>
        <w:jc w:val="center"/>
      </w:pPr>
    </w:p>
    <w:p w14:paraId="0F7D6D98" w14:textId="3A044582" w:rsidR="00E52BC7" w:rsidRDefault="00E52BC7" w:rsidP="007C6F1B">
      <w:pPr>
        <w:pStyle w:val="a9"/>
        <w:ind w:firstLine="0"/>
        <w:jc w:val="center"/>
      </w:pPr>
      <w:r w:rsidRPr="00E2205C">
        <w:rPr>
          <w:noProof/>
        </w:rPr>
        <w:drawing>
          <wp:inline distT="0" distB="0" distL="0" distR="0" wp14:anchorId="53E34543" wp14:editId="7E05A7D3">
            <wp:extent cx="5940425" cy="14135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73ED" w14:textId="4C566C4E" w:rsidR="00E52BC7" w:rsidRDefault="00E52BC7" w:rsidP="00E52BC7">
      <w:pPr>
        <w:pStyle w:val="a9"/>
        <w:ind w:firstLine="0"/>
        <w:jc w:val="center"/>
      </w:pPr>
      <w:r>
        <w:t>Рисунок 12 – Отображение нового сообщения в клиенте</w:t>
      </w:r>
    </w:p>
    <w:p w14:paraId="2A85BA43" w14:textId="67477295" w:rsidR="00E52BC7" w:rsidRDefault="00E52BC7" w:rsidP="00E52BC7">
      <w:pPr>
        <w:pStyle w:val="a9"/>
        <w:ind w:firstLine="0"/>
        <w:jc w:val="center"/>
      </w:pPr>
    </w:p>
    <w:p w14:paraId="50CD30C4" w14:textId="6EB050F4" w:rsidR="00FA58DE" w:rsidRPr="003730FC" w:rsidRDefault="003730FC" w:rsidP="00FA58DE">
      <w:pPr>
        <w:pStyle w:val="a9"/>
      </w:pPr>
      <w:r>
        <w:t xml:space="preserve">Полученное сообщение было открыто с помощью клиента </w:t>
      </w:r>
      <w:r>
        <w:rPr>
          <w:lang w:val="en-US"/>
        </w:rPr>
        <w:t>Mozilla</w:t>
      </w:r>
      <w:r w:rsidRPr="003730FC">
        <w:t xml:space="preserve"> </w:t>
      </w:r>
      <w:r>
        <w:rPr>
          <w:lang w:val="en-US"/>
        </w:rPr>
        <w:t>Thunderbird</w:t>
      </w:r>
      <w:r>
        <w:t>.</w:t>
      </w:r>
    </w:p>
    <w:p w14:paraId="50EB6FCE" w14:textId="49F9C66C" w:rsidR="00E52BC7" w:rsidRDefault="00FA58DE" w:rsidP="007C6F1B">
      <w:pPr>
        <w:pStyle w:val="a9"/>
        <w:ind w:firstLine="0"/>
        <w:jc w:val="center"/>
      </w:pPr>
      <w:r w:rsidRPr="00E2205C">
        <w:rPr>
          <w:noProof/>
        </w:rPr>
        <w:lastRenderedPageBreak/>
        <w:drawing>
          <wp:inline distT="0" distB="0" distL="0" distR="0" wp14:anchorId="17501B5C" wp14:editId="068F387D">
            <wp:extent cx="5940425" cy="3126740"/>
            <wp:effectExtent l="19050" t="19050" r="22225" b="165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9E0F9" w14:textId="1AB5E514" w:rsidR="00FA58DE" w:rsidRDefault="00FA58DE" w:rsidP="00FA58DE">
      <w:pPr>
        <w:pStyle w:val="a9"/>
        <w:ind w:firstLine="0"/>
        <w:jc w:val="center"/>
      </w:pPr>
      <w:r>
        <w:t>Рисунок 1</w:t>
      </w:r>
      <w:r w:rsidR="000C7D76">
        <w:t>3</w:t>
      </w:r>
      <w:r>
        <w:t xml:space="preserve"> – </w:t>
      </w:r>
      <w:r w:rsidR="00EE3773">
        <w:t>Открытие полученного сообщения</w:t>
      </w:r>
    </w:p>
    <w:p w14:paraId="4857F0B4" w14:textId="77777777" w:rsidR="00EE3773" w:rsidRDefault="00EE3773" w:rsidP="00FA58DE">
      <w:pPr>
        <w:pStyle w:val="a9"/>
        <w:ind w:firstLine="0"/>
        <w:jc w:val="center"/>
      </w:pPr>
    </w:p>
    <w:p w14:paraId="0E3E0C48" w14:textId="44604FBF" w:rsidR="00FA58DE" w:rsidRDefault="00EE3773" w:rsidP="00EE3773">
      <w:pPr>
        <w:pStyle w:val="a9"/>
      </w:pPr>
      <w:r>
        <w:t>В ответ на полученное сообщение было отправлено ответное.</w:t>
      </w:r>
    </w:p>
    <w:p w14:paraId="3DE01EF7" w14:textId="6D43C901" w:rsidR="00A11B6C" w:rsidRDefault="00A11B6C" w:rsidP="00A11B6C">
      <w:pPr>
        <w:pStyle w:val="a9"/>
        <w:ind w:firstLine="0"/>
        <w:jc w:val="center"/>
      </w:pPr>
      <w:r w:rsidRPr="0014399F">
        <w:rPr>
          <w:noProof/>
        </w:rPr>
        <w:drawing>
          <wp:inline distT="0" distB="0" distL="0" distR="0" wp14:anchorId="4E14E1C4" wp14:editId="576F8B67">
            <wp:extent cx="4556125" cy="37578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233" cy="376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A29D" w14:textId="653B7E63" w:rsidR="00AC5535" w:rsidRDefault="00AC5535" w:rsidP="00AC5535">
      <w:pPr>
        <w:pStyle w:val="a9"/>
        <w:ind w:firstLine="0"/>
        <w:jc w:val="center"/>
      </w:pPr>
      <w:r>
        <w:t>Рисунок 1</w:t>
      </w:r>
      <w:r w:rsidR="000C7D76">
        <w:t>4</w:t>
      </w:r>
      <w:r>
        <w:t xml:space="preserve"> – Отправление сообщения с ответом</w:t>
      </w:r>
    </w:p>
    <w:p w14:paraId="09B6D296" w14:textId="45B969CE" w:rsidR="00AC5535" w:rsidRDefault="00AC5535" w:rsidP="00AC5535">
      <w:pPr>
        <w:pStyle w:val="a9"/>
        <w:ind w:firstLine="0"/>
        <w:jc w:val="center"/>
      </w:pPr>
    </w:p>
    <w:p w14:paraId="751CEF35" w14:textId="48BBEDB4" w:rsidR="00AC5535" w:rsidRPr="001B672E" w:rsidRDefault="001B672E" w:rsidP="001B672E">
      <w:pPr>
        <w:pStyle w:val="a9"/>
      </w:pPr>
      <w:r>
        <w:t xml:space="preserve">Отправленное сообщение было отображено в клиенте </w:t>
      </w:r>
      <w:r>
        <w:rPr>
          <w:lang w:val="en-US"/>
        </w:rPr>
        <w:t>Mozilla</w:t>
      </w:r>
      <w:r w:rsidRPr="003730FC">
        <w:t xml:space="preserve"> </w:t>
      </w:r>
      <w:r>
        <w:rPr>
          <w:lang w:val="en-US"/>
        </w:rPr>
        <w:t>Thunderbird</w:t>
      </w:r>
      <w:r>
        <w:t xml:space="preserve"> в папке «Отправленные».</w:t>
      </w:r>
    </w:p>
    <w:p w14:paraId="7191C694" w14:textId="69F340D9" w:rsidR="001B672E" w:rsidRDefault="007471D3" w:rsidP="00AC5535">
      <w:pPr>
        <w:pStyle w:val="a9"/>
        <w:ind w:firstLine="0"/>
        <w:jc w:val="center"/>
      </w:pPr>
      <w:r w:rsidRPr="002302B6">
        <w:rPr>
          <w:noProof/>
        </w:rPr>
        <w:lastRenderedPageBreak/>
        <w:drawing>
          <wp:inline distT="0" distB="0" distL="0" distR="0" wp14:anchorId="652ED9EE" wp14:editId="497F723C">
            <wp:extent cx="5451475" cy="2877540"/>
            <wp:effectExtent l="19050" t="19050" r="15875" b="184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2845" cy="2883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31C5B" w14:textId="7DBEA5AA" w:rsidR="00A11B6C" w:rsidRPr="00EE3773" w:rsidRDefault="007471D3" w:rsidP="007471D3">
      <w:pPr>
        <w:pStyle w:val="a9"/>
        <w:ind w:firstLine="0"/>
        <w:jc w:val="center"/>
      </w:pPr>
      <w:r>
        <w:t>Рисунок 1</w:t>
      </w:r>
      <w:r w:rsidR="000C7D76">
        <w:t>5</w:t>
      </w:r>
      <w:r>
        <w:t xml:space="preserve"> – Отображение отправленного сообщения</w:t>
      </w:r>
    </w:p>
    <w:p w14:paraId="08D99821" w14:textId="12C0F30B" w:rsidR="00C6605C" w:rsidRPr="00C6605C" w:rsidRDefault="00C6605C" w:rsidP="00C6605C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8F106E6" w14:textId="2071D156" w:rsidR="008C3D7E" w:rsidRDefault="00042061" w:rsidP="00042061">
      <w:pPr>
        <w:pStyle w:val="12"/>
      </w:pPr>
      <w:bookmarkStart w:id="7" w:name="_Toc116513169"/>
      <w:r>
        <w:lastRenderedPageBreak/>
        <w:t>5 Заключение</w:t>
      </w:r>
      <w:bookmarkEnd w:id="7"/>
    </w:p>
    <w:p w14:paraId="49789C5E" w14:textId="7106379B" w:rsidR="0027317C" w:rsidRPr="0027317C" w:rsidRDefault="00937A1A" w:rsidP="00DC7285">
      <w:pPr>
        <w:pStyle w:val="a9"/>
      </w:pPr>
      <w:r>
        <w:t>В ходе выполнения лабораторной работы были получены практические навыки работы с почтовыми клиентами</w:t>
      </w:r>
      <w:r w:rsidR="0023329A">
        <w:t>: подготовка учетной записи для приложения, первичная настройка входящего и исходящего серверов</w:t>
      </w:r>
      <w:r w:rsidR="00186B73">
        <w:t>, проверка работоспособности при помощи отправки и получения сообщений.</w:t>
      </w:r>
      <w:r>
        <w:t xml:space="preserve"> </w:t>
      </w:r>
      <w:r w:rsidR="003C6D16">
        <w:t>Были изучены протоколы</w:t>
      </w:r>
      <w:r w:rsidR="003C6D16" w:rsidRPr="003C6D16">
        <w:t xml:space="preserve"> </w:t>
      </w:r>
      <w:r w:rsidR="003C6D16">
        <w:t xml:space="preserve">доступа </w:t>
      </w:r>
      <w:r w:rsidR="003C6D16">
        <w:rPr>
          <w:lang w:val="en-US"/>
        </w:rPr>
        <w:t>IMAP</w:t>
      </w:r>
      <w:r w:rsidR="003C6D16" w:rsidRPr="003C6D16">
        <w:t xml:space="preserve"> </w:t>
      </w:r>
      <w:r w:rsidR="003C6D16">
        <w:t xml:space="preserve">и </w:t>
      </w:r>
      <w:r w:rsidR="003C6D16">
        <w:rPr>
          <w:lang w:val="en-US"/>
        </w:rPr>
        <w:t>SMTP</w:t>
      </w:r>
      <w:r w:rsidR="00AD1D02">
        <w:t>, протоколы шифрования сообщений SSL, TLS</w:t>
      </w:r>
      <w:r w:rsidR="003C6D16">
        <w:t>.</w:t>
      </w:r>
    </w:p>
    <w:sectPr w:rsidR="0027317C" w:rsidRPr="00273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3430E" w14:textId="77777777" w:rsidR="001105E3" w:rsidRDefault="001105E3">
      <w:pPr>
        <w:spacing w:after="0" w:line="240" w:lineRule="auto"/>
      </w:pPr>
      <w:r>
        <w:separator/>
      </w:r>
    </w:p>
  </w:endnote>
  <w:endnote w:type="continuationSeparator" w:id="0">
    <w:p w14:paraId="1874011C" w14:textId="77777777" w:rsidR="001105E3" w:rsidRDefault="0011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35BFA859" w14:textId="77777777" w:rsidR="008E7C3F" w:rsidRDefault="008E7C3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95950" w14:textId="77777777" w:rsidR="001105E3" w:rsidRDefault="001105E3">
      <w:pPr>
        <w:spacing w:after="0" w:line="240" w:lineRule="auto"/>
      </w:pPr>
      <w:r>
        <w:separator/>
      </w:r>
    </w:p>
  </w:footnote>
  <w:footnote w:type="continuationSeparator" w:id="0">
    <w:p w14:paraId="1A5B16B4" w14:textId="77777777" w:rsidR="001105E3" w:rsidRDefault="00110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4BA8"/>
    <w:rsid w:val="000230D4"/>
    <w:rsid w:val="000239E4"/>
    <w:rsid w:val="0004132B"/>
    <w:rsid w:val="00042061"/>
    <w:rsid w:val="0005554F"/>
    <w:rsid w:val="00075FEB"/>
    <w:rsid w:val="000A0F14"/>
    <w:rsid w:val="000B6914"/>
    <w:rsid w:val="000C7D76"/>
    <w:rsid w:val="0010590D"/>
    <w:rsid w:val="001105E3"/>
    <w:rsid w:val="00123A0B"/>
    <w:rsid w:val="00124C0B"/>
    <w:rsid w:val="00172F72"/>
    <w:rsid w:val="001818CA"/>
    <w:rsid w:val="00186B73"/>
    <w:rsid w:val="001A1ECE"/>
    <w:rsid w:val="001B0668"/>
    <w:rsid w:val="001B507E"/>
    <w:rsid w:val="001B672E"/>
    <w:rsid w:val="001D438C"/>
    <w:rsid w:val="00216700"/>
    <w:rsid w:val="00224C8C"/>
    <w:rsid w:val="0023329A"/>
    <w:rsid w:val="0024131D"/>
    <w:rsid w:val="00253657"/>
    <w:rsid w:val="0025638D"/>
    <w:rsid w:val="0027317C"/>
    <w:rsid w:val="0028717D"/>
    <w:rsid w:val="00294564"/>
    <w:rsid w:val="002A0D55"/>
    <w:rsid w:val="002A7C43"/>
    <w:rsid w:val="002B2301"/>
    <w:rsid w:val="002B4D6C"/>
    <w:rsid w:val="002D423F"/>
    <w:rsid w:val="002E3E29"/>
    <w:rsid w:val="00306500"/>
    <w:rsid w:val="00306B32"/>
    <w:rsid w:val="003160F7"/>
    <w:rsid w:val="003262D8"/>
    <w:rsid w:val="003659AA"/>
    <w:rsid w:val="003730FC"/>
    <w:rsid w:val="003B2A88"/>
    <w:rsid w:val="003C6D16"/>
    <w:rsid w:val="00400124"/>
    <w:rsid w:val="0042106D"/>
    <w:rsid w:val="0049053C"/>
    <w:rsid w:val="004D3C13"/>
    <w:rsid w:val="004D540F"/>
    <w:rsid w:val="004D7F2C"/>
    <w:rsid w:val="004E44D5"/>
    <w:rsid w:val="004E6AB2"/>
    <w:rsid w:val="004F5A61"/>
    <w:rsid w:val="00500AE0"/>
    <w:rsid w:val="0051000A"/>
    <w:rsid w:val="00512D52"/>
    <w:rsid w:val="0051332E"/>
    <w:rsid w:val="00541747"/>
    <w:rsid w:val="00542291"/>
    <w:rsid w:val="00550395"/>
    <w:rsid w:val="00555BF1"/>
    <w:rsid w:val="00576927"/>
    <w:rsid w:val="00585132"/>
    <w:rsid w:val="005A3740"/>
    <w:rsid w:val="005A600C"/>
    <w:rsid w:val="005B4CA9"/>
    <w:rsid w:val="00643773"/>
    <w:rsid w:val="00647E50"/>
    <w:rsid w:val="006646AC"/>
    <w:rsid w:val="00666521"/>
    <w:rsid w:val="00675F66"/>
    <w:rsid w:val="00687347"/>
    <w:rsid w:val="006B2D24"/>
    <w:rsid w:val="006C4523"/>
    <w:rsid w:val="006E04C5"/>
    <w:rsid w:val="006F42DF"/>
    <w:rsid w:val="00702DF1"/>
    <w:rsid w:val="007118F1"/>
    <w:rsid w:val="0071235E"/>
    <w:rsid w:val="007471D3"/>
    <w:rsid w:val="007C21D4"/>
    <w:rsid w:val="007C6EFE"/>
    <w:rsid w:val="007C6F1B"/>
    <w:rsid w:val="007E3319"/>
    <w:rsid w:val="007F2A3C"/>
    <w:rsid w:val="008301BB"/>
    <w:rsid w:val="00832C2E"/>
    <w:rsid w:val="00847EE2"/>
    <w:rsid w:val="008531B4"/>
    <w:rsid w:val="008673F4"/>
    <w:rsid w:val="00867A95"/>
    <w:rsid w:val="00890EB1"/>
    <w:rsid w:val="00893098"/>
    <w:rsid w:val="008C3D7E"/>
    <w:rsid w:val="008E7C3F"/>
    <w:rsid w:val="008F1112"/>
    <w:rsid w:val="00915FEA"/>
    <w:rsid w:val="009169FE"/>
    <w:rsid w:val="00937A1A"/>
    <w:rsid w:val="00937A74"/>
    <w:rsid w:val="009459D3"/>
    <w:rsid w:val="009945FE"/>
    <w:rsid w:val="009968A9"/>
    <w:rsid w:val="009A7FCA"/>
    <w:rsid w:val="009B7DC4"/>
    <w:rsid w:val="009D1C58"/>
    <w:rsid w:val="00A009B3"/>
    <w:rsid w:val="00A0320D"/>
    <w:rsid w:val="00A11B6C"/>
    <w:rsid w:val="00A170D5"/>
    <w:rsid w:val="00A22CCB"/>
    <w:rsid w:val="00A25F7C"/>
    <w:rsid w:val="00A33523"/>
    <w:rsid w:val="00A375F4"/>
    <w:rsid w:val="00A40B68"/>
    <w:rsid w:val="00A43A81"/>
    <w:rsid w:val="00A901EC"/>
    <w:rsid w:val="00AB1934"/>
    <w:rsid w:val="00AC5535"/>
    <w:rsid w:val="00AD1D02"/>
    <w:rsid w:val="00AE02A1"/>
    <w:rsid w:val="00AF075F"/>
    <w:rsid w:val="00B04538"/>
    <w:rsid w:val="00B14692"/>
    <w:rsid w:val="00B44349"/>
    <w:rsid w:val="00B80B65"/>
    <w:rsid w:val="00B84475"/>
    <w:rsid w:val="00B87C8F"/>
    <w:rsid w:val="00C03A0D"/>
    <w:rsid w:val="00C21152"/>
    <w:rsid w:val="00C6605C"/>
    <w:rsid w:val="00C924F9"/>
    <w:rsid w:val="00CC14F4"/>
    <w:rsid w:val="00CE6AD4"/>
    <w:rsid w:val="00CF2303"/>
    <w:rsid w:val="00D608A1"/>
    <w:rsid w:val="00D76135"/>
    <w:rsid w:val="00DC7285"/>
    <w:rsid w:val="00DD291C"/>
    <w:rsid w:val="00E02523"/>
    <w:rsid w:val="00E23F2B"/>
    <w:rsid w:val="00E343C6"/>
    <w:rsid w:val="00E42294"/>
    <w:rsid w:val="00E52BC7"/>
    <w:rsid w:val="00E57AB5"/>
    <w:rsid w:val="00E616E5"/>
    <w:rsid w:val="00E64F0E"/>
    <w:rsid w:val="00E878F6"/>
    <w:rsid w:val="00E96699"/>
    <w:rsid w:val="00EC0C85"/>
    <w:rsid w:val="00EC6A99"/>
    <w:rsid w:val="00ED6340"/>
    <w:rsid w:val="00EE3773"/>
    <w:rsid w:val="00EF2EE7"/>
    <w:rsid w:val="00EF47E2"/>
    <w:rsid w:val="00F02236"/>
    <w:rsid w:val="00F2123E"/>
    <w:rsid w:val="00F462A9"/>
    <w:rsid w:val="00F60BF9"/>
    <w:rsid w:val="00F739AE"/>
    <w:rsid w:val="00F81731"/>
    <w:rsid w:val="00FA051C"/>
    <w:rsid w:val="00FA0B6D"/>
    <w:rsid w:val="00FA4349"/>
    <w:rsid w:val="00FA58DE"/>
    <w:rsid w:val="00FA61BF"/>
    <w:rsid w:val="00FC6832"/>
    <w:rsid w:val="00FC7ADC"/>
    <w:rsid w:val="00FD3B07"/>
    <w:rsid w:val="00FE2D85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таблиц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Нижний колонтитул Знак"/>
    <w:basedOn w:val="a5"/>
    <w:link w:val="af2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8E7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115</TotalTime>
  <Pages>12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143</cp:revision>
  <dcterms:created xsi:type="dcterms:W3CDTF">2022-10-12T07:51:00Z</dcterms:created>
  <dcterms:modified xsi:type="dcterms:W3CDTF">2022-10-13T09:36:00Z</dcterms:modified>
</cp:coreProperties>
</file>
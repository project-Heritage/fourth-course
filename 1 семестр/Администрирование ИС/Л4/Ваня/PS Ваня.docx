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0E08BE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32974F0C" w:rsidR="008E7C3F" w:rsidRPr="00B36C31" w:rsidRDefault="00B36C31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  <w:lang w:val="en-US"/>
              </w:rPr>
            </w:pPr>
            <w:r w:rsidRPr="00B36C31"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  <w:r w:rsidRPr="00B36C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36C31">
              <w:rPr>
                <w:rFonts w:ascii="Times New Roman" w:hAnsi="Times New Roman" w:cs="Times New Roman"/>
                <w:sz w:val="28"/>
                <w:szCs w:val="28"/>
              </w:rPr>
              <w:t>сценариев</w:t>
            </w:r>
            <w:r w:rsidRPr="00B36C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36C31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Pr="00B36C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Microsoft Windows «Power Shell»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2CB20C77" w:rsidR="008E7C3F" w:rsidRPr="008E7C3F" w:rsidRDefault="000E08BE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Малиновцев И.А.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77777777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2022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19721180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63FFF0E3" w14:textId="392DB8B1" w:rsidR="00622AF7" w:rsidRPr="00622AF7" w:rsidRDefault="00EF2EE7" w:rsidP="00622AF7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10AC8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C10AC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19721181" w:history="1">
        <w:r w:rsidR="00622AF7" w:rsidRPr="00622AF7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622AF7"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2AF7"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2AF7"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_Toc119721181 \h </w:instrText>
        </w:r>
        <w:r w:rsidR="00622AF7"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2AF7"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22AF7"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622AF7"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C9241B" w14:textId="06A1B6F4" w:rsidR="00622AF7" w:rsidRPr="00622AF7" w:rsidRDefault="00622AF7" w:rsidP="00622AF7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182" w:history="1">
        <w:r w:rsidRPr="00622AF7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Краткая информация о языке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_Toc119721182 \h </w:instrTex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7B125F" w14:textId="11DF31AA" w:rsidR="00622AF7" w:rsidRPr="00622AF7" w:rsidRDefault="00622AF7" w:rsidP="00622AF7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183" w:history="1">
        <w:r w:rsidRPr="00622AF7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Описание всех действий и листинг скриптов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_Toc119721183 \h </w:instrTex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7CBC60" w14:textId="5180DA22" w:rsidR="00622AF7" w:rsidRPr="00622AF7" w:rsidRDefault="00622AF7" w:rsidP="00622AF7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184" w:history="1">
        <w:r w:rsidRPr="00622AF7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 Описание используемых команд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_Toc119721184 \h </w:instrTex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537E13" w14:textId="18CA7CC6" w:rsidR="00622AF7" w:rsidRPr="00622AF7" w:rsidRDefault="00622AF7" w:rsidP="00622AF7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185" w:history="1">
        <w:r w:rsidRPr="00622AF7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3.1.1 Описание скрипта 1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_Toc119721185 \h </w:instrTex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187885" w14:textId="3284B1F7" w:rsidR="00622AF7" w:rsidRPr="00622AF7" w:rsidRDefault="00622AF7" w:rsidP="00622AF7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186" w:history="1">
        <w:r w:rsidRPr="00622AF7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3.1.2 Описание скрипта 2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_Toc119721186 \h </w:instrTex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D44314" w14:textId="69D9FD44" w:rsidR="00622AF7" w:rsidRPr="00622AF7" w:rsidRDefault="00622AF7" w:rsidP="00622AF7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187" w:history="1">
        <w:r w:rsidRPr="00622AF7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3.1.3 Описание скрипта 3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_Toc119721187 \h </w:instrTex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1E6262" w14:textId="7AEBE509" w:rsidR="00622AF7" w:rsidRPr="00622AF7" w:rsidRDefault="00622AF7" w:rsidP="00622AF7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188" w:history="1">
        <w:r w:rsidRPr="00622AF7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 Листинг кода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_Toc119721188 \h </w:instrTex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B116DB" w14:textId="3D0ED455" w:rsidR="00622AF7" w:rsidRPr="00622AF7" w:rsidRDefault="00622AF7" w:rsidP="00622AF7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189" w:history="1">
        <w:r w:rsidRPr="00622AF7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3.2.1 Скрипт 1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_Toc119721189 \h </w:instrTex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C68D73" w14:textId="5DD37AB2" w:rsidR="00622AF7" w:rsidRPr="00622AF7" w:rsidRDefault="00622AF7" w:rsidP="00622AF7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190" w:history="1">
        <w:r w:rsidRPr="00622AF7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3.2.2 Скрипт 2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_Toc119721190 \h </w:instrTex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2D4FF7" w14:textId="2B727A71" w:rsidR="00622AF7" w:rsidRPr="00622AF7" w:rsidRDefault="00622AF7" w:rsidP="00622AF7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191" w:history="1">
        <w:r w:rsidRPr="00622AF7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3.2.3 Скрипт 3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_Toc119721191 \h </w:instrTex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6192BF" w14:textId="757CEA26" w:rsidR="00622AF7" w:rsidRPr="00622AF7" w:rsidRDefault="00622AF7" w:rsidP="00622AF7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192" w:history="1">
        <w:r w:rsidRPr="00622AF7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Результаты работы скрипта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_Toc119721192 \h </w:instrTex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475EF5" w14:textId="76B6E8F6" w:rsidR="00622AF7" w:rsidRPr="00622AF7" w:rsidRDefault="00622AF7" w:rsidP="00622AF7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193" w:history="1">
        <w:r w:rsidRPr="00622AF7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4.1 Работа скрипта 1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_Toc119721193 \h </w:instrTex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12D857" w14:textId="753B714D" w:rsidR="00622AF7" w:rsidRPr="00622AF7" w:rsidRDefault="00622AF7" w:rsidP="00622AF7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194" w:history="1">
        <w:r w:rsidRPr="00622AF7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4.2 Работа скрипта 2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_Toc119721194 \h </w:instrTex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02347C" w14:textId="64BCA403" w:rsidR="00622AF7" w:rsidRPr="00622AF7" w:rsidRDefault="00622AF7" w:rsidP="00622AF7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195" w:history="1">
        <w:r w:rsidRPr="00622AF7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4.3 Работа скрипта 3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_Toc119721195 \h </w:instrTex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A43957" w14:textId="551FD4E3" w:rsidR="00622AF7" w:rsidRPr="00622AF7" w:rsidRDefault="00622AF7" w:rsidP="00622AF7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21196" w:history="1">
        <w:r w:rsidRPr="00622AF7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_Toc119721196 \h </w:instrTex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622A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930890" w14:textId="7EEFD671" w:rsidR="00622AF7" w:rsidRDefault="00EF2EE7" w:rsidP="00622AF7">
      <w:pPr>
        <w:pStyle w:val="a9"/>
      </w:pPr>
      <w:r w:rsidRPr="00C10AC8">
        <w:fldChar w:fldCharType="end"/>
      </w:r>
      <w:bookmarkStart w:id="2" w:name="_Toc115903610"/>
      <w:bookmarkStart w:id="3" w:name="_Toc119721181"/>
    </w:p>
    <w:p w14:paraId="58959E89" w14:textId="3F0E0FE7" w:rsidR="00622AF7" w:rsidRPr="00622AF7" w:rsidRDefault="00622AF7" w:rsidP="00622AF7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024DD4D7" w14:textId="76667B3F" w:rsidR="008E7C3F" w:rsidRDefault="008E7C3F" w:rsidP="00840389">
      <w:pPr>
        <w:pStyle w:val="12"/>
      </w:pPr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3FF6969C" w14:textId="77777777" w:rsidR="00B36C31" w:rsidRPr="00EE696E" w:rsidRDefault="00B36C31" w:rsidP="00B36C31">
      <w:pPr>
        <w:pStyle w:val="a9"/>
      </w:pPr>
      <w:r w:rsidRPr="00EE696E">
        <w:rPr>
          <w:b/>
        </w:rPr>
        <w:t>Цель работы:</w:t>
      </w:r>
      <w:r w:rsidRPr="00EE696E">
        <w:t xml:space="preserve"> Освоить язык сценариев «Power Shell».</w:t>
      </w:r>
    </w:p>
    <w:p w14:paraId="71FCB49D" w14:textId="77777777" w:rsidR="00B36C31" w:rsidRPr="00EE696E" w:rsidRDefault="00B36C31" w:rsidP="00B36C31">
      <w:pPr>
        <w:pStyle w:val="a9"/>
      </w:pPr>
      <w:r w:rsidRPr="00EE696E">
        <w:tab/>
      </w:r>
    </w:p>
    <w:p w14:paraId="06A9D1FE" w14:textId="1B9DBD72" w:rsidR="00B36C31" w:rsidRDefault="00B36C31" w:rsidP="00B36C31">
      <w:pPr>
        <w:pStyle w:val="a9"/>
        <w:rPr>
          <w:b/>
        </w:rPr>
      </w:pPr>
      <w:r w:rsidRPr="00EE696E">
        <w:rPr>
          <w:b/>
        </w:rPr>
        <w:t>Задание:</w:t>
      </w:r>
    </w:p>
    <w:p w14:paraId="0AECFD25" w14:textId="1EAA15DA" w:rsidR="00B36C31" w:rsidRPr="00EE696E" w:rsidRDefault="00B36C31" w:rsidP="00B36C31">
      <w:pPr>
        <w:pStyle w:val="a9"/>
        <w:numPr>
          <w:ilvl w:val="0"/>
          <w:numId w:val="18"/>
        </w:numPr>
        <w:ind w:left="0" w:firstLine="709"/>
      </w:pPr>
      <w:r>
        <w:t>Изучить</w:t>
      </w:r>
      <w:r w:rsidRPr="00EE696E">
        <w:t xml:space="preserve"> теоретическую информацию о языке сценариев </w:t>
      </w:r>
      <w:r w:rsidRPr="00EE696E">
        <w:rPr>
          <w:lang w:val="en-US"/>
        </w:rPr>
        <w:t>Power</w:t>
      </w:r>
      <w:r w:rsidRPr="00EE696E">
        <w:t xml:space="preserve"> </w:t>
      </w:r>
      <w:r w:rsidRPr="00EE696E">
        <w:rPr>
          <w:lang w:val="en-US"/>
        </w:rPr>
        <w:t>Shell</w:t>
      </w:r>
      <w:r w:rsidRPr="00EE696E">
        <w:t>.</w:t>
      </w:r>
    </w:p>
    <w:p w14:paraId="40B82D63" w14:textId="0C3E01A5" w:rsidR="00B36C31" w:rsidRPr="00EE696E" w:rsidRDefault="00B36C31" w:rsidP="00B36C31">
      <w:pPr>
        <w:pStyle w:val="a9"/>
        <w:numPr>
          <w:ilvl w:val="0"/>
          <w:numId w:val="18"/>
        </w:numPr>
        <w:ind w:left="0" w:firstLine="709"/>
      </w:pPr>
      <w:r w:rsidRPr="00EE696E">
        <w:t xml:space="preserve">Написать </w:t>
      </w:r>
      <w:r>
        <w:t>2-3</w:t>
      </w:r>
      <w:r w:rsidRPr="00EE696E">
        <w:t xml:space="preserve"> простейших сценари</w:t>
      </w:r>
      <w:r>
        <w:t>я, оформив их в виде скрипта</w:t>
      </w:r>
      <w:r w:rsidRPr="00EE696E">
        <w:t>.</w:t>
      </w:r>
      <w:r>
        <w:t xml:space="preserve"> Варианты сценариев студент придумывает сам.</w:t>
      </w:r>
    </w:p>
    <w:p w14:paraId="74B20A99" w14:textId="77777777" w:rsidR="00B36C31" w:rsidRPr="00EE696E" w:rsidRDefault="00B36C31" w:rsidP="00B36C31">
      <w:pPr>
        <w:pStyle w:val="a9"/>
        <w:ind w:left="709" w:firstLine="0"/>
      </w:pPr>
      <w:r>
        <w:t>Примеры сценариев</w:t>
      </w:r>
      <w:r w:rsidRPr="00EE696E">
        <w:t>:</w:t>
      </w:r>
    </w:p>
    <w:p w14:paraId="6D4D9567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 xml:space="preserve">Копирование нескольких файлов на сменный носитель в определенное время (учитывать возможность изменения буквы диска). </w:t>
      </w:r>
    </w:p>
    <w:p w14:paraId="54697A24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 xml:space="preserve">Изменения прав доступа по шаблону в папке студента. </w:t>
      </w:r>
    </w:p>
    <w:p w14:paraId="6D7F9C4E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>Отобразить список служб на компьютере пользователя.</w:t>
      </w:r>
    </w:p>
    <w:p w14:paraId="539C4562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>Отсортировать все службы на компьютере пользователя на запущенные и остановленные.</w:t>
      </w:r>
    </w:p>
    <w:p w14:paraId="2D1EB3EB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>Создать подкаталог текущего каталога и скопировать в него файлы с расширениями PAS, BAS, C и TXT, присвоив им атрибут «только для чтения»;</w:t>
      </w:r>
    </w:p>
    <w:p w14:paraId="0DE906C1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>В заданном каталоге выдать на экран список имен файлов с расширениями PAS,TXT, BAT.</w:t>
      </w:r>
    </w:p>
    <w:p w14:paraId="3FB4DF6C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>Отсортировать указанный файл текущего каталога по убыванию 2-го символа и выдать его на экран.</w:t>
      </w:r>
    </w:p>
    <w:p w14:paraId="18EC0CC0" w14:textId="52A2C5CC" w:rsidR="00B36C31" w:rsidRPr="00EE696E" w:rsidRDefault="00B36C31" w:rsidP="00B36C31">
      <w:pPr>
        <w:pStyle w:val="a9"/>
        <w:numPr>
          <w:ilvl w:val="0"/>
          <w:numId w:val="18"/>
        </w:numPr>
        <w:ind w:left="0" w:firstLine="709"/>
      </w:pPr>
      <w:r>
        <w:t>Написать отчет с</w:t>
      </w:r>
      <w:r w:rsidRPr="00EE696E">
        <w:t xml:space="preserve"> приложением листинга </w:t>
      </w:r>
      <w:r>
        <w:t>скрипта</w:t>
      </w:r>
      <w:r w:rsidRPr="00EE696E">
        <w:t>.</w:t>
      </w:r>
    </w:p>
    <w:p w14:paraId="32B1E569" w14:textId="77777777" w:rsidR="00B36C31" w:rsidRPr="00EE696E" w:rsidRDefault="00B36C31" w:rsidP="00B36C31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AC7CE" w14:textId="12D7997C" w:rsidR="00B36C31" w:rsidRPr="00EE696E" w:rsidRDefault="00B36C31" w:rsidP="004166E1">
      <w:pPr>
        <w:pStyle w:val="a9"/>
      </w:pPr>
      <w:r w:rsidRPr="00EE696E">
        <w:rPr>
          <w:b/>
        </w:rPr>
        <w:t>Требования к отчет</w:t>
      </w:r>
      <w:r>
        <w:rPr>
          <w:b/>
        </w:rPr>
        <w:t>у</w:t>
      </w:r>
      <w:r w:rsidRPr="00EE696E">
        <w:rPr>
          <w:b/>
        </w:rPr>
        <w:t>:</w:t>
      </w:r>
      <w:r w:rsidRPr="00EE696E">
        <w:t xml:space="preserve"> Отчетный документ представляется в печатном или электронном виде, в форматах </w:t>
      </w:r>
      <w:r w:rsidRPr="00EE696E">
        <w:rPr>
          <w:lang w:val="en-US"/>
        </w:rPr>
        <w:t>doc</w:t>
      </w:r>
      <w:r w:rsidRPr="00EE696E">
        <w:t>(</w:t>
      </w:r>
      <w:r w:rsidRPr="00EE696E">
        <w:rPr>
          <w:lang w:val="en-US"/>
        </w:rPr>
        <w:t>x</w:t>
      </w:r>
      <w:r w:rsidRPr="00EE696E">
        <w:t>).</w:t>
      </w:r>
      <w:r>
        <w:t xml:space="preserve"> </w:t>
      </w:r>
    </w:p>
    <w:p w14:paraId="319021CC" w14:textId="77777777" w:rsidR="00B36C31" w:rsidRPr="00EE696E" w:rsidRDefault="00B36C31" w:rsidP="004166E1">
      <w:pPr>
        <w:pStyle w:val="a9"/>
      </w:pPr>
      <w:r w:rsidRPr="00EE696E">
        <w:t xml:space="preserve">Отчет </w:t>
      </w:r>
      <w:r>
        <w:t xml:space="preserve">оформляется согласно действующему нормоконтролю и </w:t>
      </w:r>
      <w:r w:rsidRPr="00EE696E">
        <w:t>содер</w:t>
      </w:r>
      <w:r>
        <w:t>жит</w:t>
      </w:r>
      <w:r w:rsidRPr="00EE696E">
        <w:t xml:space="preserve"> следующие главы:</w:t>
      </w:r>
    </w:p>
    <w:p w14:paraId="016D619C" w14:textId="77777777" w:rsidR="00B36C31" w:rsidRPr="00EE696E" w:rsidRDefault="00B36C31" w:rsidP="004166E1">
      <w:pPr>
        <w:pStyle w:val="a9"/>
      </w:pPr>
      <w:r w:rsidRPr="00EE696E">
        <w:t>1. Введение</w:t>
      </w:r>
    </w:p>
    <w:p w14:paraId="0D798B98" w14:textId="29F518CA" w:rsidR="00B36C31" w:rsidRDefault="00B36C31" w:rsidP="004166E1">
      <w:pPr>
        <w:pStyle w:val="a9"/>
      </w:pPr>
      <w:r w:rsidRPr="00EE696E">
        <w:t>2. Краткая информация о языке.</w:t>
      </w:r>
    </w:p>
    <w:p w14:paraId="2B1467CE" w14:textId="77777777" w:rsidR="004166E1" w:rsidRDefault="004166E1" w:rsidP="004166E1">
      <w:pPr>
        <w:pStyle w:val="a9"/>
      </w:pPr>
      <w:r w:rsidRPr="00EE696E">
        <w:t xml:space="preserve">3. Описание всех действий и листинг </w:t>
      </w:r>
      <w:r>
        <w:t>скрипта с комментариями</w:t>
      </w:r>
      <w:r w:rsidRPr="00EE696E">
        <w:t>.</w:t>
      </w:r>
    </w:p>
    <w:p w14:paraId="48DF1583" w14:textId="77777777" w:rsidR="004166E1" w:rsidRPr="00EE696E" w:rsidRDefault="004166E1" w:rsidP="004166E1">
      <w:pPr>
        <w:pStyle w:val="a9"/>
      </w:pPr>
      <w:r>
        <w:t>4. Результаты работы скрипта, со скриншотами.</w:t>
      </w:r>
    </w:p>
    <w:p w14:paraId="31492DF7" w14:textId="77777777" w:rsidR="004166E1" w:rsidRPr="00EE696E" w:rsidRDefault="004166E1" w:rsidP="004166E1">
      <w:pPr>
        <w:pStyle w:val="a9"/>
      </w:pPr>
      <w:r>
        <w:t>5</w:t>
      </w:r>
      <w:r w:rsidRPr="00EE696E">
        <w:t>. Заключение</w:t>
      </w:r>
      <w:r>
        <w:t xml:space="preserve"> (с анализом возможностей </w:t>
      </w:r>
      <w:r w:rsidRPr="00EE696E">
        <w:rPr>
          <w:rFonts w:eastAsia="Times New Roman"/>
          <w:lang w:val="en-US"/>
        </w:rPr>
        <w:t>Power</w:t>
      </w:r>
      <w:r w:rsidRPr="00EE696E">
        <w:rPr>
          <w:rFonts w:eastAsia="Times New Roman"/>
        </w:rPr>
        <w:t xml:space="preserve"> </w:t>
      </w:r>
      <w:r w:rsidRPr="00EE696E">
        <w:rPr>
          <w:rFonts w:eastAsia="Times New Roman"/>
          <w:lang w:val="en-US"/>
        </w:rPr>
        <w:t>Shell</w:t>
      </w:r>
      <w:r>
        <w:t>)</w:t>
      </w:r>
      <w:r w:rsidRPr="00EE696E">
        <w:t>.</w:t>
      </w:r>
    </w:p>
    <w:p w14:paraId="3AC4CDB5" w14:textId="77777777" w:rsidR="004166E1" w:rsidRPr="00EE696E" w:rsidRDefault="004166E1" w:rsidP="00B36C31">
      <w:pPr>
        <w:pStyle w:val="a9"/>
        <w:rPr>
          <w:b/>
        </w:rPr>
      </w:pPr>
    </w:p>
    <w:p w14:paraId="78C4929F" w14:textId="77777777" w:rsidR="003D38D4" w:rsidRDefault="003D38D4" w:rsidP="008457E1">
      <w:pPr>
        <w:pStyle w:val="a9"/>
      </w:pPr>
    </w:p>
    <w:p w14:paraId="27E75CA9" w14:textId="77777777" w:rsidR="00F9169C" w:rsidRDefault="00F9169C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40F2D16" w14:textId="07D9245C" w:rsidR="0075062A" w:rsidRDefault="002147B0" w:rsidP="002147B0">
      <w:pPr>
        <w:pStyle w:val="12"/>
      </w:pPr>
      <w:bookmarkStart w:id="4" w:name="_Toc119721182"/>
      <w:r>
        <w:lastRenderedPageBreak/>
        <w:t xml:space="preserve">2 </w:t>
      </w:r>
      <w:r w:rsidR="00373DF9" w:rsidRPr="00EE696E">
        <w:t>Краткая информация о языке</w:t>
      </w:r>
      <w:bookmarkEnd w:id="4"/>
    </w:p>
    <w:p w14:paraId="32F31312" w14:textId="35883895" w:rsidR="008E57A8" w:rsidRDefault="00373DF9" w:rsidP="00373DF9">
      <w:pPr>
        <w:pStyle w:val="a9"/>
      </w:pPr>
      <w:r w:rsidRPr="00373DF9">
        <w:t xml:space="preserve">PowerShell — расширяемое средство автоматизации от Microsoft с открытым исходным кодом, состоящее из оболочки с интерфейсом командной строки и сопутствующего языка сценариев. Впервые публично язык был продемонстрирован на Профессиональной конференции разработчиков в сентябре 2003 года под кодовым названием </w:t>
      </w:r>
      <w:r w:rsidRPr="00373DF9">
        <w:rPr>
          <w:lang w:val="en-US"/>
        </w:rPr>
        <w:t>Monad</w:t>
      </w:r>
      <w:r w:rsidRPr="00373DF9">
        <w:t>. Изначально средство выпущено как компонент Windows под названием Windows PowerShell. Открытый исходный код был выпущен с началом разработки PowerShell Core в августе 2016 года.</w:t>
      </w:r>
    </w:p>
    <w:p w14:paraId="45EF6A18" w14:textId="034500E1" w:rsidR="00373DF9" w:rsidRDefault="00373DF9" w:rsidP="00373DF9">
      <w:pPr>
        <w:pStyle w:val="a9"/>
      </w:pPr>
      <w:r w:rsidRPr="00373DF9">
        <w:t>Команды, исполняемые в Windows PowerShell, могут быть в форме командлетов, которые являются специализированными классами .NET, созданными с целью предоставления функциональности в PowerShell в виде сценариев PowerShell (.PS1) или являются обычными исполняемыми файлами. Если команда является исполняемым файлом, то PowerShell запускает её в отдельном процессе; если это команда, то он исполняется внутри процесса PowerShell. PowerShell предоставляет интерфейс командной строки, в котором можно вводить команды и отображать выводимые ими данные в текстовом виде. Этот пользовательский интерфейс, базирующийся на стандартном механизме консоли Windows, предоставляет настраиваемый механизм автозавершения команд, но не обладает возможностью подсветки синтаксиса, хотя при желании её можно обеспечить. В PowerShell также можно создавать псевдонимы (англ. alias) для командлетов, которые при вызове преобразуются в оригинальные команды. Кроме того, поддерживаются позиционные и именованные параметры для командлетов. При выполнении командлета работа по привязке значений аргументов к параметрам выполняется самим PowerShell, но при вызове внешних исполняемых файлов аргументы передаются им для самостоятельного разбора.</w:t>
      </w:r>
    </w:p>
    <w:p w14:paraId="093F770E" w14:textId="77777777" w:rsidR="00373DF9" w:rsidRDefault="00373DF9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1E1769DD" w14:textId="6EA85C6A" w:rsidR="00373DF9" w:rsidRDefault="009D3DE0" w:rsidP="00373DF9">
      <w:pPr>
        <w:pStyle w:val="12"/>
      </w:pPr>
      <w:bookmarkStart w:id="5" w:name="_Toc119721183"/>
      <w:r>
        <w:lastRenderedPageBreak/>
        <w:t>3</w:t>
      </w:r>
      <w:r w:rsidR="00373DF9">
        <w:t xml:space="preserve"> </w:t>
      </w:r>
      <w:r w:rsidR="00373DF9" w:rsidRPr="00EE696E">
        <w:t xml:space="preserve">Описание всех действий и листинг </w:t>
      </w:r>
      <w:r w:rsidR="00373DF9">
        <w:t>скрипт</w:t>
      </w:r>
      <w:r w:rsidR="0072136A">
        <w:t>ов</w:t>
      </w:r>
      <w:bookmarkEnd w:id="5"/>
    </w:p>
    <w:p w14:paraId="5D5153FA" w14:textId="60F3F391" w:rsidR="00373DF9" w:rsidRDefault="009D3DE0" w:rsidP="00373DF9">
      <w:pPr>
        <w:pStyle w:val="23"/>
      </w:pPr>
      <w:bookmarkStart w:id="6" w:name="_Toc119721184"/>
      <w:r>
        <w:t>3</w:t>
      </w:r>
      <w:r w:rsidR="00F5486D">
        <w:t xml:space="preserve">.1 </w:t>
      </w:r>
      <w:r w:rsidR="00F5486D" w:rsidRPr="00F5486D">
        <w:t>Описание используемых команд</w:t>
      </w:r>
      <w:bookmarkEnd w:id="6"/>
    </w:p>
    <w:p w14:paraId="3EC5E37C" w14:textId="7A319A9A" w:rsidR="00F5486D" w:rsidRDefault="009D3DE0" w:rsidP="005414C4">
      <w:pPr>
        <w:pStyle w:val="3"/>
      </w:pPr>
      <w:bookmarkStart w:id="7" w:name="_Toc119721185"/>
      <w:r>
        <w:t>3</w:t>
      </w:r>
      <w:r w:rsidR="005414C4">
        <w:t>.1.1 Описание скрипта 1</w:t>
      </w:r>
      <w:bookmarkEnd w:id="7"/>
    </w:p>
    <w:p w14:paraId="380B91AA" w14:textId="5261AA6E" w:rsidR="0047032A" w:rsidRDefault="0047032A" w:rsidP="00A61B3D">
      <w:pPr>
        <w:pStyle w:val="a9"/>
      </w:pPr>
      <w:r w:rsidRPr="0047032A">
        <w:t>beep(440,500)</w:t>
      </w:r>
      <w:r>
        <w:t xml:space="preserve"> – </w:t>
      </w:r>
      <w:r w:rsidR="00756855">
        <w:t>вызов консольного сигнала. П</w:t>
      </w:r>
      <w:r w:rsidR="00756855" w:rsidRPr="00756855">
        <w:t xml:space="preserve">ервое значение </w:t>
      </w:r>
      <w:r w:rsidR="00A61B3D">
        <w:t>–</w:t>
      </w:r>
      <w:r w:rsidR="00756855" w:rsidRPr="00756855">
        <w:t xml:space="preserve"> высота звука, второе </w:t>
      </w:r>
      <w:r w:rsidR="00756855">
        <w:t>–</w:t>
      </w:r>
      <w:r w:rsidR="00756855" w:rsidRPr="00756855">
        <w:t xml:space="preserve"> продолжительность</w:t>
      </w:r>
      <w:r w:rsidR="00756855">
        <w:t>.</w:t>
      </w:r>
    </w:p>
    <w:p w14:paraId="475D6344" w14:textId="77777777" w:rsidR="00262257" w:rsidRDefault="00262257" w:rsidP="00262257">
      <w:pPr>
        <w:pStyle w:val="a9"/>
      </w:pPr>
      <w:r>
        <w:t>Write-Host – записывает пользовательские выходные данные в узел.</w:t>
      </w:r>
    </w:p>
    <w:p w14:paraId="64B5F1A8" w14:textId="77777777" w:rsidR="00262257" w:rsidRDefault="00262257" w:rsidP="00262257">
      <w:pPr>
        <w:pStyle w:val="a9"/>
      </w:pPr>
      <w:r>
        <w:t>-BackgroundColor – определяет цвет фона. Значение по умолчанию отсутствует.</w:t>
      </w:r>
    </w:p>
    <w:p w14:paraId="2FE31617" w14:textId="5344B130" w:rsidR="00756855" w:rsidRDefault="00262257" w:rsidP="00262257">
      <w:pPr>
        <w:pStyle w:val="a9"/>
      </w:pPr>
      <w:r>
        <w:t>-ForegroundColor – определяет цвет текста. Значение по умолчанию отсутствует.</w:t>
      </w:r>
    </w:p>
    <w:p w14:paraId="0D4E7055" w14:textId="4789D65E" w:rsidR="00262257" w:rsidRDefault="004B6BFA" w:rsidP="00262257">
      <w:pPr>
        <w:pStyle w:val="a9"/>
      </w:pPr>
      <w:r w:rsidRPr="004B6BFA">
        <w:t>Read-Host – считывает строку ввода из консоли.</w:t>
      </w:r>
    </w:p>
    <w:p w14:paraId="0DF1B15D" w14:textId="305558AD" w:rsidR="004B6BFA" w:rsidRDefault="00C115F5" w:rsidP="00262257">
      <w:pPr>
        <w:pStyle w:val="a9"/>
      </w:pPr>
      <w:r w:rsidRPr="00C115F5">
        <w:t>Switch – передает управление в оператор внутри своего тела.</w:t>
      </w:r>
    </w:p>
    <w:p w14:paraId="5537A8A8" w14:textId="77777777" w:rsidR="00C115F5" w:rsidRDefault="00C115F5" w:rsidP="00262257">
      <w:pPr>
        <w:pStyle w:val="a9"/>
      </w:pPr>
    </w:p>
    <w:p w14:paraId="73D4D821" w14:textId="00DCAA16" w:rsidR="002F3D7E" w:rsidRDefault="009D3DE0" w:rsidP="002F3D7E">
      <w:pPr>
        <w:pStyle w:val="3"/>
      </w:pPr>
      <w:bookmarkStart w:id="8" w:name="_Toc119721186"/>
      <w:r>
        <w:t>3</w:t>
      </w:r>
      <w:r w:rsidR="002F3D7E">
        <w:t>.1.2 Описание скрипта 2</w:t>
      </w:r>
      <w:bookmarkEnd w:id="8"/>
    </w:p>
    <w:p w14:paraId="1E2B42FA" w14:textId="09294118" w:rsidR="00050569" w:rsidRDefault="00050569" w:rsidP="00FD6A07">
      <w:pPr>
        <w:pStyle w:val="a9"/>
      </w:pPr>
      <w:r w:rsidRPr="00050569">
        <w:t>Read-Host – считывает строку ввода из консоли.</w:t>
      </w:r>
    </w:p>
    <w:p w14:paraId="0EB2F077" w14:textId="37357390" w:rsidR="00050569" w:rsidRPr="003C64C3" w:rsidRDefault="003C64C3" w:rsidP="003C64C3">
      <w:pPr>
        <w:pStyle w:val="a9"/>
      </w:pPr>
      <w:r w:rsidRPr="003C64C3">
        <w:t>New-Object</w:t>
      </w:r>
      <w:r w:rsidRPr="003C64C3">
        <w:t xml:space="preserve"> </w:t>
      </w:r>
      <w:r>
        <w:t>–</w:t>
      </w:r>
      <w:r w:rsidRPr="003C64C3">
        <w:t xml:space="preserve"> </w:t>
      </w:r>
      <w:r>
        <w:rPr>
          <w:lang w:val="en-US"/>
        </w:rPr>
        <w:t>c</w:t>
      </w:r>
      <w:r w:rsidRPr="003C64C3">
        <w:t xml:space="preserve">оздает экземпляр объекта </w:t>
      </w:r>
      <w:r w:rsidRPr="003C64C3">
        <w:rPr>
          <w:lang w:val="en-US"/>
        </w:rPr>
        <w:t>Microsoft</w:t>
      </w:r>
      <w:r w:rsidRPr="003C64C3">
        <w:t xml:space="preserve"> .</w:t>
      </w:r>
      <w:r w:rsidRPr="003C64C3">
        <w:rPr>
          <w:lang w:val="en-US"/>
        </w:rPr>
        <w:t>NET</w:t>
      </w:r>
      <w:r w:rsidRPr="003C64C3">
        <w:t xml:space="preserve"> </w:t>
      </w:r>
      <w:r w:rsidRPr="003C64C3">
        <w:rPr>
          <w:lang w:val="en-US"/>
        </w:rPr>
        <w:t>Framework</w:t>
      </w:r>
      <w:r w:rsidRPr="003C64C3">
        <w:t xml:space="preserve"> или </w:t>
      </w:r>
      <w:r w:rsidRPr="003C64C3">
        <w:rPr>
          <w:lang w:val="en-US"/>
        </w:rPr>
        <w:t>COM</w:t>
      </w:r>
      <w:r w:rsidRPr="003C64C3">
        <w:t>.</w:t>
      </w:r>
    </w:p>
    <w:p w14:paraId="2A2E8752" w14:textId="7665D109" w:rsidR="004B4BB0" w:rsidRDefault="004B4BB0" w:rsidP="004B4BB0">
      <w:pPr>
        <w:pStyle w:val="a9"/>
      </w:pPr>
      <w:r w:rsidRPr="004B4BB0">
        <w:t>-ComObject</w:t>
      </w:r>
      <w:r w:rsidRPr="004B4BB0">
        <w:t xml:space="preserve"> – </w:t>
      </w:r>
      <w:r>
        <w:t>з</w:t>
      </w:r>
      <w:r w:rsidRPr="004B4BB0">
        <w:t>адает программный идентификатор (</w:t>
      </w:r>
      <w:r w:rsidRPr="004B4BB0">
        <w:rPr>
          <w:lang w:val="en-US"/>
        </w:rPr>
        <w:t>ProgID</w:t>
      </w:r>
      <w:r w:rsidRPr="004B4BB0">
        <w:t xml:space="preserve">) </w:t>
      </w:r>
      <w:r w:rsidRPr="004B4BB0">
        <w:rPr>
          <w:lang w:val="en-US"/>
        </w:rPr>
        <w:t>COM</w:t>
      </w:r>
      <w:r w:rsidRPr="004B4BB0">
        <w:t>-объекта.</w:t>
      </w:r>
    </w:p>
    <w:p w14:paraId="102534C8" w14:textId="68DE785F" w:rsidR="00867CA7" w:rsidRDefault="00867CA7" w:rsidP="00867CA7">
      <w:pPr>
        <w:pStyle w:val="a9"/>
      </w:pPr>
      <w:r w:rsidRPr="00867CA7">
        <w:t>Word.Application</w:t>
      </w:r>
      <w:r>
        <w:t xml:space="preserve"> – п</w:t>
      </w:r>
      <w:r w:rsidRPr="00867CA7">
        <w:t>редставляет приложение Microsoft Word.</w:t>
      </w:r>
    </w:p>
    <w:p w14:paraId="39BCC581" w14:textId="43642D9E" w:rsidR="00867CA7" w:rsidRPr="004B4BB0" w:rsidRDefault="0087449A" w:rsidP="00867CA7">
      <w:pPr>
        <w:pStyle w:val="a9"/>
      </w:pPr>
      <w:r w:rsidRPr="0087449A">
        <w:t>Get-ChildItem – получает элементы и дочерние элементы в одном или нескольких указанных расположениях.</w:t>
      </w:r>
    </w:p>
    <w:p w14:paraId="2331E82A" w14:textId="0344FF30" w:rsidR="004B4BB0" w:rsidRDefault="00C7131C" w:rsidP="00FD6A07">
      <w:pPr>
        <w:pStyle w:val="a9"/>
        <w:rPr>
          <w:highlight w:val="yellow"/>
        </w:rPr>
      </w:pPr>
      <w:r w:rsidRPr="00C7131C">
        <w:t>-Path – указывает путь к одному или нескольким расположениям.</w:t>
      </w:r>
    </w:p>
    <w:p w14:paraId="3D6EFAF7" w14:textId="0F1962C4" w:rsidR="00C7131C" w:rsidRPr="00C7131C" w:rsidRDefault="00C7131C" w:rsidP="00C7131C">
      <w:pPr>
        <w:pStyle w:val="a9"/>
      </w:pPr>
      <w:r w:rsidRPr="00C7131C">
        <w:t>-Filter</w:t>
      </w:r>
      <w:r>
        <w:t xml:space="preserve"> – у</w:t>
      </w:r>
      <w:r w:rsidRPr="00C7131C">
        <w:t>казывает фильтр для уточнения параметра Path .</w:t>
      </w:r>
    </w:p>
    <w:p w14:paraId="7CABF27C" w14:textId="6B5523C6" w:rsidR="0004239C" w:rsidRDefault="0004239C" w:rsidP="0004239C">
      <w:pPr>
        <w:pStyle w:val="a9"/>
      </w:pPr>
      <w:r w:rsidRPr="0004239C">
        <w:t>ForEach-Object</w:t>
      </w:r>
      <w:r>
        <w:t xml:space="preserve"> – </w:t>
      </w:r>
      <w:r w:rsidR="00BF03B1">
        <w:t>в</w:t>
      </w:r>
      <w:r w:rsidR="00BF03B1" w:rsidRPr="00BF03B1">
        <w:t>ыполняет операцию над каждым элементом в коллекции входных объектов.</w:t>
      </w:r>
    </w:p>
    <w:p w14:paraId="771295BC" w14:textId="6E19A9D0" w:rsidR="00355636" w:rsidRDefault="00355636" w:rsidP="00355636">
      <w:pPr>
        <w:pStyle w:val="a9"/>
      </w:pPr>
      <w:r w:rsidRPr="00355636">
        <w:t>Documents.Open</w:t>
      </w:r>
      <w:r>
        <w:t xml:space="preserve"> – </w:t>
      </w:r>
      <w:r w:rsidR="003037FB">
        <w:t>о</w:t>
      </w:r>
      <w:r w:rsidR="003037FB" w:rsidRPr="003037FB">
        <w:t>ткрывает указанный документ и добавляет его в коллекцию документов.</w:t>
      </w:r>
    </w:p>
    <w:p w14:paraId="574E80A1" w14:textId="27287FF3" w:rsidR="00671783" w:rsidRPr="0004239C" w:rsidRDefault="00671783" w:rsidP="00671783">
      <w:pPr>
        <w:pStyle w:val="a9"/>
      </w:pPr>
      <w:r w:rsidRPr="00671783">
        <w:t>FullName</w:t>
      </w:r>
      <w:r>
        <w:t xml:space="preserve"> – в</w:t>
      </w:r>
      <w:r w:rsidRPr="00671783">
        <w:t>озвращает полное имя типа, включая пространство имен, но не сборку.</w:t>
      </w:r>
    </w:p>
    <w:p w14:paraId="2E1A1B0E" w14:textId="5536E6D4" w:rsidR="00671783" w:rsidRDefault="00407ED8" w:rsidP="00407ED8">
      <w:pPr>
        <w:pStyle w:val="a9"/>
      </w:pPr>
      <w:r w:rsidRPr="00407ED8">
        <w:t>DirectoryName</w:t>
      </w:r>
      <w:r>
        <w:t xml:space="preserve"> – п</w:t>
      </w:r>
      <w:r w:rsidRPr="00407ED8">
        <w:t>олучает строку, представляющую полный путь к каталогу.</w:t>
      </w:r>
    </w:p>
    <w:p w14:paraId="11877C1B" w14:textId="174434B2" w:rsidR="00AE71C9" w:rsidRPr="00AE71C9" w:rsidRDefault="00AE71C9" w:rsidP="00AE71C9">
      <w:pPr>
        <w:pStyle w:val="a9"/>
      </w:pPr>
      <w:r w:rsidRPr="00AE71C9">
        <w:rPr>
          <w:lang w:val="en-US"/>
        </w:rPr>
        <w:t>SaveAs</w:t>
      </w:r>
      <w:r w:rsidRPr="00AE71C9">
        <w:t xml:space="preserve"> – </w:t>
      </w:r>
      <w:r>
        <w:t>с</w:t>
      </w:r>
      <w:r w:rsidRPr="00AE71C9">
        <w:t>охраняет указанный документ с новым именем или форматом.</w:t>
      </w:r>
    </w:p>
    <w:p w14:paraId="14ACF298" w14:textId="17D128E5" w:rsidR="009C720D" w:rsidRDefault="009C720D" w:rsidP="009C720D">
      <w:pPr>
        <w:pStyle w:val="a9"/>
      </w:pPr>
      <w:r w:rsidRPr="009C720D">
        <w:rPr>
          <w:lang w:val="en-US"/>
        </w:rPr>
        <w:t>Quit</w:t>
      </w:r>
      <w:r w:rsidRPr="009C720D">
        <w:t>()</w:t>
      </w:r>
      <w:r>
        <w:t xml:space="preserve"> </w:t>
      </w:r>
      <w:r w:rsidRPr="009C720D">
        <w:t xml:space="preserve">– </w:t>
      </w:r>
      <w:r>
        <w:t xml:space="preserve">заканчивает работу с объектом </w:t>
      </w:r>
      <w:r>
        <w:rPr>
          <w:lang w:val="en-US"/>
        </w:rPr>
        <w:t>MS</w:t>
      </w:r>
      <w:r w:rsidRPr="009C720D">
        <w:t xml:space="preserve"> </w:t>
      </w:r>
      <w:r>
        <w:rPr>
          <w:lang w:val="en-US"/>
        </w:rPr>
        <w:t>Word</w:t>
      </w:r>
      <w:r w:rsidRPr="009C720D">
        <w:t>.</w:t>
      </w:r>
    </w:p>
    <w:p w14:paraId="2B2ACA11" w14:textId="5BA88BF4" w:rsidR="009C720D" w:rsidRPr="009C720D" w:rsidRDefault="009C720D" w:rsidP="009C720D">
      <w:pPr>
        <w:pStyle w:val="a9"/>
      </w:pPr>
      <w:r w:rsidRPr="009C720D">
        <w:t>Close()</w:t>
      </w:r>
      <w:r>
        <w:t xml:space="preserve"> – заканчивает работу с документом.</w:t>
      </w:r>
    </w:p>
    <w:p w14:paraId="3AED121F" w14:textId="77777777" w:rsidR="00AE71C9" w:rsidRDefault="00AE71C9" w:rsidP="00FD6A07">
      <w:pPr>
        <w:pStyle w:val="a9"/>
        <w:rPr>
          <w:highlight w:val="yellow"/>
        </w:rPr>
      </w:pPr>
    </w:p>
    <w:p w14:paraId="4262B21F" w14:textId="3C1EAF2F" w:rsidR="002F3D7E" w:rsidRDefault="009D3DE0" w:rsidP="002F3D7E">
      <w:pPr>
        <w:pStyle w:val="3"/>
      </w:pPr>
      <w:bookmarkStart w:id="9" w:name="_Toc119721187"/>
      <w:r>
        <w:t>3</w:t>
      </w:r>
      <w:r w:rsidR="002F3D7E">
        <w:t>.1.3 Описание скрипта 3</w:t>
      </w:r>
      <w:bookmarkEnd w:id="9"/>
    </w:p>
    <w:p w14:paraId="42B88ED4" w14:textId="70C4CF3C" w:rsidR="00374BCA" w:rsidRDefault="00374BCA" w:rsidP="00BA19AD">
      <w:pPr>
        <w:pStyle w:val="a9"/>
        <w:rPr>
          <w:highlight w:val="yellow"/>
        </w:rPr>
      </w:pPr>
      <w:r w:rsidRPr="00374BCA">
        <w:t>Get-NetIPConfiguration</w:t>
      </w:r>
      <w:r>
        <w:t xml:space="preserve"> - п</w:t>
      </w:r>
      <w:r w:rsidRPr="00374BCA">
        <w:t>олучает конфигурацию IP-сети.</w:t>
      </w:r>
    </w:p>
    <w:p w14:paraId="2E66B4D0" w14:textId="111DEBF4" w:rsidR="00374BCA" w:rsidRDefault="00374BCA" w:rsidP="00BA19AD">
      <w:pPr>
        <w:pStyle w:val="a9"/>
      </w:pPr>
      <w:r w:rsidRPr="00374BCA">
        <w:t>Select – выбирает объекты или свойства объектов.</w:t>
      </w:r>
    </w:p>
    <w:p w14:paraId="5514D7E4" w14:textId="6D85ED12" w:rsidR="00772956" w:rsidRDefault="00772956" w:rsidP="00772956">
      <w:pPr>
        <w:pStyle w:val="a9"/>
      </w:pPr>
      <w:r w:rsidRPr="00772956">
        <w:t>-ExpandProperty</w:t>
      </w:r>
      <w:r>
        <w:t xml:space="preserve"> – </w:t>
      </w:r>
      <w:r w:rsidRPr="00772956">
        <w:t>указывает свойство для выбора и указывает, что следует попытаться расширить это свойство.</w:t>
      </w:r>
    </w:p>
    <w:p w14:paraId="45E4BC88" w14:textId="0F48A68F" w:rsidR="00772956" w:rsidRDefault="00B552F1" w:rsidP="00772956">
      <w:pPr>
        <w:pStyle w:val="a9"/>
      </w:pPr>
      <w:r w:rsidRPr="00B552F1">
        <w:t>Out-File – отправляет вывод в файл.</w:t>
      </w:r>
    </w:p>
    <w:p w14:paraId="712A7677" w14:textId="77777777" w:rsidR="00B552F1" w:rsidRPr="00772956" w:rsidRDefault="00B552F1" w:rsidP="00772956">
      <w:pPr>
        <w:pStyle w:val="a9"/>
      </w:pPr>
    </w:p>
    <w:p w14:paraId="3459CFAF" w14:textId="4DED176D" w:rsidR="00A14961" w:rsidRDefault="009D3DE0" w:rsidP="00A14961">
      <w:pPr>
        <w:pStyle w:val="23"/>
      </w:pPr>
      <w:bookmarkStart w:id="10" w:name="_Toc119721188"/>
      <w:r>
        <w:lastRenderedPageBreak/>
        <w:t>3</w:t>
      </w:r>
      <w:r w:rsidR="00A14961">
        <w:t>.2 Листинг кода</w:t>
      </w:r>
      <w:bookmarkEnd w:id="10"/>
    </w:p>
    <w:p w14:paraId="0A2963F3" w14:textId="2A3B9D1D" w:rsidR="00A14961" w:rsidRDefault="009D3DE0" w:rsidP="00085BEA">
      <w:pPr>
        <w:pStyle w:val="3"/>
      </w:pPr>
      <w:bookmarkStart w:id="11" w:name="_Toc119721189"/>
      <w:r>
        <w:t>3</w:t>
      </w:r>
      <w:r w:rsidR="00085BEA">
        <w:t xml:space="preserve">.2.1 </w:t>
      </w:r>
      <w:r w:rsidR="007607F5">
        <w:t>Скрипт 1</w:t>
      </w:r>
      <w:bookmarkEnd w:id="11"/>
    </w:p>
    <w:p w14:paraId="49D076CD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>#Проигрывание мелодий с помощью beep</w:t>
      </w:r>
    </w:p>
    <w:p w14:paraId="5D6A7F12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>function playStarWars{ #Метод проигрывания музыкальной темы из Star Wars с помощью beep (консольный сигнал)</w:t>
      </w:r>
    </w:p>
    <w:p w14:paraId="5999C542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[console]::beep(440,500) #beep: первое значение - высота звука, второе - продолжительность</w:t>
      </w:r>
    </w:p>
    <w:p w14:paraId="7B314825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</w:t>
      </w:r>
      <w:r w:rsidRPr="0047032A">
        <w:rPr>
          <w:rFonts w:ascii="Courier New" w:hAnsi="Courier New" w:cs="Courier New"/>
          <w:sz w:val="24"/>
          <w:szCs w:val="24"/>
          <w:lang w:val="en-US"/>
        </w:rPr>
        <w:t>[console]::beep(440,500)</w:t>
      </w:r>
    </w:p>
    <w:p w14:paraId="2CA9A51C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[console]::beep(440,500)</w:t>
      </w:r>
    </w:p>
    <w:p w14:paraId="032FEBC8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[console]::beep(349,350)</w:t>
      </w:r>
    </w:p>
    <w:p w14:paraId="60750B81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[console]::beep(523,150)</w:t>
      </w:r>
    </w:p>
    <w:p w14:paraId="05474862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[console]::beep(440,500)</w:t>
      </w:r>
    </w:p>
    <w:p w14:paraId="1AB08D07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[console]::beep(349,350)</w:t>
      </w:r>
    </w:p>
    <w:p w14:paraId="021F0C94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[console]::beep(523,150)</w:t>
      </w:r>
    </w:p>
    <w:p w14:paraId="7C3244BB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[console]::beep(440,1000)</w:t>
      </w:r>
    </w:p>
    <w:p w14:paraId="2F83B844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[console]::beep(659,500)</w:t>
      </w:r>
    </w:p>
    <w:p w14:paraId="6B40DCB2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[console]::beep(659,500)</w:t>
      </w:r>
    </w:p>
    <w:p w14:paraId="325F8A42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[console]::beep(659,500)</w:t>
      </w:r>
    </w:p>
    <w:p w14:paraId="1647C78B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[console]::beep(698,350)</w:t>
      </w:r>
    </w:p>
    <w:p w14:paraId="5ABED07F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[console]::beep(523,150)</w:t>
      </w:r>
    </w:p>
    <w:p w14:paraId="65519065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[console]::beep(415,500)</w:t>
      </w:r>
    </w:p>
    <w:p w14:paraId="051D60FD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[console]::beep(349,350)</w:t>
      </w:r>
    </w:p>
    <w:p w14:paraId="531E8BC5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[console]::beep(523,150)</w:t>
      </w:r>
    </w:p>
    <w:p w14:paraId="55E4F7CE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[console]::beep(440,1000)</w:t>
      </w:r>
    </w:p>
    <w:p w14:paraId="4C03819C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902D77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5F2D085E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>function playKind { #</w:t>
      </w:r>
      <w:r w:rsidRPr="0047032A">
        <w:rPr>
          <w:rFonts w:ascii="Courier New" w:hAnsi="Courier New" w:cs="Courier New"/>
          <w:sz w:val="24"/>
          <w:szCs w:val="24"/>
        </w:rPr>
        <w:t>Метод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проигрывания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музыкальной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темы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из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фильмов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о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НЛО</w:t>
      </w:r>
    </w:p>
    <w:p w14:paraId="5DA6EBB1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[console]::beep(900,400)</w:t>
      </w:r>
    </w:p>
    <w:p w14:paraId="67ACD491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[console]::beep(1000,400)</w:t>
      </w:r>
    </w:p>
    <w:p w14:paraId="6C63B4C3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[console]::beep(800,400)</w:t>
      </w:r>
    </w:p>
    <w:p w14:paraId="481A80DE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[console]::beep(400,400)</w:t>
      </w:r>
    </w:p>
    <w:p w14:paraId="3BCEB15F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[console]::beep(600,1600)</w:t>
      </w:r>
    </w:p>
    <w:p w14:paraId="0377527F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13A48278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2DEF24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623BFEBC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>function playMissionImpossible { #</w:t>
      </w:r>
      <w:r w:rsidRPr="0047032A">
        <w:rPr>
          <w:rFonts w:ascii="Courier New" w:hAnsi="Courier New" w:cs="Courier New"/>
          <w:sz w:val="24"/>
          <w:szCs w:val="24"/>
        </w:rPr>
        <w:t>Метод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проигрывания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музыкальной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темы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из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фильма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Миссия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невыполнима</w:t>
      </w:r>
    </w:p>
    <w:p w14:paraId="32A85727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[console]::beep(784,150)</w:t>
      </w:r>
    </w:p>
    <w:p w14:paraId="7F24395F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300</w:t>
      </w:r>
    </w:p>
    <w:p w14:paraId="2BB9F949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[console]::beep(784,150)</w:t>
      </w:r>
    </w:p>
    <w:p w14:paraId="189D1E18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300</w:t>
      </w:r>
    </w:p>
    <w:p w14:paraId="5E983783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[console]::beep(932,150)</w:t>
      </w:r>
    </w:p>
    <w:p w14:paraId="109690A8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150</w:t>
      </w:r>
    </w:p>
    <w:p w14:paraId="7B383E5E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[console]::beep(1047,150)</w:t>
      </w:r>
    </w:p>
    <w:p w14:paraId="37BD84F9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150</w:t>
      </w:r>
    </w:p>
    <w:p w14:paraId="7CA322CA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[console]::beep(784,150)</w:t>
      </w:r>
    </w:p>
    <w:p w14:paraId="197A9386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300</w:t>
      </w:r>
    </w:p>
    <w:p w14:paraId="0E7A4424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[console]::beep(784,150)</w:t>
      </w:r>
    </w:p>
    <w:p w14:paraId="0394BEFF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300</w:t>
      </w:r>
    </w:p>
    <w:p w14:paraId="7C6FECAA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[console]::beep(699,150)</w:t>
      </w:r>
    </w:p>
    <w:p w14:paraId="6CD72027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150</w:t>
      </w:r>
    </w:p>
    <w:p w14:paraId="13F975AD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[console]::beep(740,150)</w:t>
      </w:r>
    </w:p>
    <w:p w14:paraId="64242AEA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150</w:t>
      </w:r>
    </w:p>
    <w:p w14:paraId="5A8F2E45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[console]::beep(784,150)</w:t>
      </w:r>
    </w:p>
    <w:p w14:paraId="41EEF00C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300</w:t>
      </w:r>
    </w:p>
    <w:p w14:paraId="067BD42E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[console]::beep(784,150)</w:t>
      </w:r>
    </w:p>
    <w:p w14:paraId="578797B1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300</w:t>
      </w:r>
    </w:p>
    <w:p w14:paraId="07D336DF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[console]::beep(932,150)</w:t>
      </w:r>
    </w:p>
    <w:p w14:paraId="4CECCD1F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150</w:t>
      </w:r>
    </w:p>
    <w:p w14:paraId="3385FC5F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[console]::beep(1047,150)</w:t>
      </w:r>
    </w:p>
    <w:p w14:paraId="362FA7BF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150</w:t>
      </w:r>
    </w:p>
    <w:p w14:paraId="5D431F0E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[console]::beep(784,150)</w:t>
      </w:r>
    </w:p>
    <w:p w14:paraId="730B3FAA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300</w:t>
      </w:r>
    </w:p>
    <w:p w14:paraId="119645F6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[console]::beep(784,150)</w:t>
      </w:r>
    </w:p>
    <w:p w14:paraId="4D06A2BE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300</w:t>
      </w:r>
    </w:p>
    <w:p w14:paraId="129E2B97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[console]::beep(699,150)</w:t>
      </w:r>
    </w:p>
    <w:p w14:paraId="58FB0E28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150</w:t>
      </w:r>
    </w:p>
    <w:p w14:paraId="325AE741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[console]::beep(740,150)</w:t>
      </w:r>
    </w:p>
    <w:p w14:paraId="64667078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150</w:t>
      </w:r>
    </w:p>
    <w:p w14:paraId="48F58CDA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[console]::beep(932,150)</w:t>
      </w:r>
    </w:p>
    <w:p w14:paraId="0F295832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[console]::beep(784,150)</w:t>
      </w:r>
    </w:p>
    <w:p w14:paraId="40293734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[console]::beep(587,1200)</w:t>
      </w:r>
    </w:p>
    <w:p w14:paraId="083792D9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75</w:t>
      </w:r>
    </w:p>
    <w:p w14:paraId="570930D9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[console]::beep(932,150)</w:t>
      </w:r>
    </w:p>
    <w:p w14:paraId="16A3E082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[console]::beep(784,150)</w:t>
      </w:r>
    </w:p>
    <w:p w14:paraId="27E88F61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[console]::beep(554,1200)</w:t>
      </w:r>
    </w:p>
    <w:p w14:paraId="1FD13FE7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75</w:t>
      </w:r>
    </w:p>
    <w:p w14:paraId="398D3538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[console]::beep(932,150)</w:t>
      </w:r>
    </w:p>
    <w:p w14:paraId="793F76F0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[console]::beep(784,150)</w:t>
      </w:r>
    </w:p>
    <w:p w14:paraId="12C2CDFA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[console]::beep(523,1200)</w:t>
      </w:r>
    </w:p>
    <w:p w14:paraId="56649BCD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Start-Sleep -m 150</w:t>
      </w:r>
    </w:p>
    <w:p w14:paraId="6CB9F936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[console]::beep(466,150)</w:t>
      </w:r>
    </w:p>
    <w:p w14:paraId="359A827B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47032A">
        <w:rPr>
          <w:rFonts w:ascii="Courier New" w:hAnsi="Courier New" w:cs="Courier New"/>
          <w:sz w:val="24"/>
          <w:szCs w:val="24"/>
        </w:rPr>
        <w:t>[console]::beep(523,150)</w:t>
      </w:r>
    </w:p>
    <w:p w14:paraId="038C77E3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>}</w:t>
      </w:r>
    </w:p>
    <w:p w14:paraId="3EDFF2B7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</w:p>
    <w:p w14:paraId="306F399D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>#Отрисовываем консольное меню</w:t>
      </w:r>
    </w:p>
    <w:p w14:paraId="3601FB6D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>Write-Host #отступ строки (пустой)</w:t>
      </w:r>
    </w:p>
    <w:p w14:paraId="051751B4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>Write-Host "Меню" -BackgroundColor Black -ForegroundColor Red #Надпись Меню в консоли с покраской заднего фона в черный и текст в красный</w:t>
      </w:r>
    </w:p>
    <w:p w14:paraId="6AA61658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>Write-Host #отступ строки (пустой)</w:t>
      </w:r>
    </w:p>
    <w:p w14:paraId="00B41167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</w:p>
    <w:p w14:paraId="170C5152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>#Вторая часть меню с пунктами выбора (варианты вводимых значений с зеленым цветом текста)</w:t>
      </w:r>
    </w:p>
    <w:p w14:paraId="4E987368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Write-Host "1. </w:t>
      </w:r>
      <w:r w:rsidRPr="0047032A">
        <w:rPr>
          <w:rFonts w:ascii="Courier New" w:hAnsi="Courier New" w:cs="Courier New"/>
          <w:sz w:val="24"/>
          <w:szCs w:val="24"/>
        </w:rPr>
        <w:t>Имперский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марш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(Star Wars)" -ForegroundColor Green</w:t>
      </w:r>
    </w:p>
    <w:p w14:paraId="49904019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Write-Host "2. </w:t>
      </w:r>
      <w:r w:rsidRPr="0047032A">
        <w:rPr>
          <w:rFonts w:ascii="Courier New" w:hAnsi="Courier New" w:cs="Courier New"/>
          <w:sz w:val="24"/>
          <w:szCs w:val="24"/>
        </w:rPr>
        <w:t>Контакт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третьего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рода</w:t>
      </w:r>
      <w:r w:rsidRPr="0047032A">
        <w:rPr>
          <w:rFonts w:ascii="Courier New" w:hAnsi="Courier New" w:cs="Courier New"/>
          <w:sz w:val="24"/>
          <w:szCs w:val="24"/>
          <w:lang w:val="en-US"/>
        </w:rPr>
        <w:t>" -ForegroundColor Green</w:t>
      </w:r>
    </w:p>
    <w:p w14:paraId="3DF7E309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Write-Host "3. </w:t>
      </w:r>
      <w:r w:rsidRPr="0047032A">
        <w:rPr>
          <w:rFonts w:ascii="Courier New" w:hAnsi="Courier New" w:cs="Courier New"/>
          <w:sz w:val="24"/>
          <w:szCs w:val="24"/>
        </w:rPr>
        <w:t>Миссия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невыполнима</w:t>
      </w:r>
      <w:r w:rsidRPr="0047032A">
        <w:rPr>
          <w:rFonts w:ascii="Courier New" w:hAnsi="Courier New" w:cs="Courier New"/>
          <w:sz w:val="24"/>
          <w:szCs w:val="24"/>
          <w:lang w:val="en-US"/>
        </w:rPr>
        <w:t>" -ForegroundColor Green</w:t>
      </w:r>
    </w:p>
    <w:p w14:paraId="69CDB5F2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Write-Host "0. </w:t>
      </w:r>
      <w:r w:rsidRPr="0047032A">
        <w:rPr>
          <w:rFonts w:ascii="Courier New" w:hAnsi="Courier New" w:cs="Courier New"/>
          <w:sz w:val="24"/>
          <w:szCs w:val="24"/>
        </w:rPr>
        <w:t>Выход</w:t>
      </w:r>
      <w:r w:rsidRPr="0047032A">
        <w:rPr>
          <w:rFonts w:ascii="Courier New" w:hAnsi="Courier New" w:cs="Courier New"/>
          <w:sz w:val="24"/>
          <w:szCs w:val="24"/>
          <w:lang w:val="en-US"/>
        </w:rPr>
        <w:t>" -ForegroundColor Green</w:t>
      </w:r>
    </w:p>
    <w:p w14:paraId="13C9F16A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>Write-Host</w:t>
      </w:r>
    </w:p>
    <w:p w14:paraId="453F2395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2244EE30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>function readCommand {</w:t>
      </w:r>
    </w:p>
    <w:p w14:paraId="49725FDC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$choice = Read-Host "Введите числовое значение для работы" #Выводим текст о с просьбой ввода и считываем вводимое значение</w:t>
      </w:r>
    </w:p>
    <w:p w14:paraId="43D44C25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lastRenderedPageBreak/>
        <w:t xml:space="preserve">  Switch($choice){ #Провиряем с помощью Switch введенный результат (если введено числовое значение из пункта меню - вызываем соответствующий метод. </w:t>
      </w:r>
    </w:p>
    <w:p w14:paraId="4279FD62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#Иначе - просим ввести корректное значение)</w:t>
      </w:r>
    </w:p>
    <w:p w14:paraId="5CFA7F8D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1{playStarWars}</w:t>
      </w:r>
    </w:p>
    <w:p w14:paraId="10FC3418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2{playKind}</w:t>
      </w:r>
    </w:p>
    <w:p w14:paraId="36673777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3{playMissionImpossible}</w:t>
      </w:r>
    </w:p>
    <w:p w14:paraId="30C7934B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0{Write-Host "До скорой встречи!"; exit}</w:t>
      </w:r>
    </w:p>
    <w:p w14:paraId="736A6D86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  </w:t>
      </w:r>
      <w:r w:rsidRPr="0047032A">
        <w:rPr>
          <w:rFonts w:ascii="Courier New" w:hAnsi="Courier New" w:cs="Courier New"/>
          <w:sz w:val="24"/>
          <w:szCs w:val="24"/>
          <w:lang w:val="en-US"/>
        </w:rPr>
        <w:t>default {</w:t>
      </w:r>
    </w:p>
    <w:p w14:paraId="54F8A03E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        Write-Host "</w:t>
      </w:r>
      <w:r w:rsidRPr="0047032A">
        <w:rPr>
          <w:rFonts w:ascii="Courier New" w:hAnsi="Courier New" w:cs="Courier New"/>
          <w:sz w:val="24"/>
          <w:szCs w:val="24"/>
        </w:rPr>
        <w:t>Ошибка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выбора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! </w:t>
      </w:r>
      <w:r w:rsidRPr="0047032A">
        <w:rPr>
          <w:rFonts w:ascii="Courier New" w:hAnsi="Courier New" w:cs="Courier New"/>
          <w:sz w:val="24"/>
          <w:szCs w:val="24"/>
        </w:rPr>
        <w:t>Попробуйте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еще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раз</w:t>
      </w:r>
      <w:r w:rsidRPr="0047032A">
        <w:rPr>
          <w:rFonts w:ascii="Courier New" w:hAnsi="Courier New" w:cs="Courier New"/>
          <w:sz w:val="24"/>
          <w:szCs w:val="24"/>
          <w:lang w:val="en-US"/>
        </w:rPr>
        <w:t>!" -ForegroundColor Red</w:t>
      </w:r>
    </w:p>
    <w:p w14:paraId="61286062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        readCommand</w:t>
      </w:r>
    </w:p>
    <w:p w14:paraId="65068516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47032A">
        <w:rPr>
          <w:rFonts w:ascii="Courier New" w:hAnsi="Courier New" w:cs="Courier New"/>
          <w:sz w:val="24"/>
          <w:szCs w:val="24"/>
        </w:rPr>
        <w:t>}</w:t>
      </w:r>
    </w:p>
    <w:p w14:paraId="462C9600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}</w:t>
      </w:r>
    </w:p>
    <w:p w14:paraId="37836541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}</w:t>
      </w:r>
    </w:p>
    <w:p w14:paraId="46D02DA1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</w:p>
    <w:p w14:paraId="2B93DCD9" w14:textId="50EEFF18" w:rsid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readCommand</w:t>
      </w:r>
    </w:p>
    <w:p w14:paraId="7BBD1D46" w14:textId="77777777" w:rsidR="0047032A" w:rsidRPr="0047032A" w:rsidRDefault="0047032A" w:rsidP="0047032A">
      <w:pPr>
        <w:pStyle w:val="a9"/>
      </w:pPr>
    </w:p>
    <w:p w14:paraId="7250D0E8" w14:textId="476A5E01" w:rsidR="007607F5" w:rsidRDefault="009D3DE0" w:rsidP="007607F5">
      <w:pPr>
        <w:pStyle w:val="3"/>
      </w:pPr>
      <w:bookmarkStart w:id="12" w:name="_Toc119721190"/>
      <w:r>
        <w:t>3</w:t>
      </w:r>
      <w:r w:rsidR="007607F5">
        <w:t>.2.2 Скрипт 2</w:t>
      </w:r>
      <w:bookmarkEnd w:id="12"/>
    </w:p>
    <w:p w14:paraId="52FF9377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>#Конвертер Word to Pdf</w:t>
      </w:r>
    </w:p>
    <w:p w14:paraId="31C92C79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>function docToPdf{ #Метод конвертации файла doc и docx в pdf</w:t>
      </w:r>
    </w:p>
    <w:p w14:paraId="0DBBFB8C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  $documents_path = Read-Host "Путь к файлу Word" #Считываем путь к файлу</w:t>
      </w:r>
    </w:p>
    <w:p w14:paraId="7FADD850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</w:p>
    <w:p w14:paraId="4B506694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  </w:t>
      </w:r>
      <w:r w:rsidRPr="0047032A">
        <w:rPr>
          <w:rFonts w:ascii="Courier New" w:hAnsi="Courier New" w:cs="Courier New"/>
          <w:sz w:val="24"/>
          <w:szCs w:val="24"/>
          <w:lang w:val="en-US"/>
        </w:rPr>
        <w:t>$word_app = New-Object -ComObject Word.Application #</w:t>
      </w:r>
      <w:r w:rsidRPr="0047032A">
        <w:rPr>
          <w:rFonts w:ascii="Courier New" w:hAnsi="Courier New" w:cs="Courier New"/>
          <w:sz w:val="24"/>
          <w:szCs w:val="24"/>
        </w:rPr>
        <w:t>Инициализируем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объект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032A">
        <w:rPr>
          <w:rFonts w:ascii="Courier New" w:hAnsi="Courier New" w:cs="Courier New"/>
          <w:sz w:val="24"/>
          <w:szCs w:val="24"/>
        </w:rPr>
        <w:t>приложения</w:t>
      </w: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MS Word</w:t>
      </w:r>
    </w:p>
    <w:p w14:paraId="667C1CCC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4269A091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 xml:space="preserve">        Get-ChildItem -Path $documents_path -Filter *.doc? </w:t>
      </w:r>
      <w:r w:rsidRPr="0047032A">
        <w:rPr>
          <w:rFonts w:ascii="Courier New" w:hAnsi="Courier New" w:cs="Courier New"/>
          <w:sz w:val="24"/>
          <w:szCs w:val="24"/>
        </w:rPr>
        <w:t xml:space="preserve">| ForEach-Object { #Проверяем файл из пути на совпадение формата </w:t>
      </w:r>
    </w:p>
    <w:p w14:paraId="6941A813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      #(.doc? обозначает, что ищем объект .doc с опциональным символом после [.docx])</w:t>
      </w:r>
    </w:p>
    <w:p w14:paraId="16D9D319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  </w:t>
      </w:r>
    </w:p>
    <w:p w14:paraId="3D8412AA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      $document = $word_app.Documents.Open($_.FullName) #С помощью иниализируемого объекта MS Word открываем файл по введенному пути</w:t>
      </w:r>
    </w:p>
    <w:p w14:paraId="0ECCE086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  </w:t>
      </w:r>
    </w:p>
    <w:p w14:paraId="64CE2335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      $pdf_filename = "$($_.DirectoryName)\$($_.BaseName).pdf" #Подготавливаем конструкцию для будущего файла pdf </w:t>
      </w:r>
    </w:p>
    <w:p w14:paraId="5329A0BD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      #(используем директорию оригинального файла и его имя, но уже с расширением .pdf)</w:t>
      </w:r>
    </w:p>
    <w:p w14:paraId="7F084F7E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  </w:t>
      </w:r>
    </w:p>
    <w:p w14:paraId="7CDE96FF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      $document.SaveAs([ref] $pdf_filename, [ref] 17)  #Сохраняем файл (первый параметр - путь для сохраняемого файла, второй - кодировка)</w:t>
      </w:r>
    </w:p>
    <w:p w14:paraId="0253A928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      </w:t>
      </w:r>
    </w:p>
    <w:p w14:paraId="5E8D0207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      $document.Close() #Заканчиваем работу с документов</w:t>
      </w:r>
    </w:p>
    <w:p w14:paraId="62939D9C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  }</w:t>
      </w:r>
    </w:p>
    <w:p w14:paraId="54125D0F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  Write-Host "Работа закончена." -BackgroundColor Black -ForegroundColor Green #Вывод сообщения о конце работы</w:t>
      </w:r>
    </w:p>
    <w:p w14:paraId="5F88FE29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 xml:space="preserve">        $word_app.Quit()  #Заканчиваем работу с объектом</w:t>
      </w:r>
    </w:p>
    <w:p w14:paraId="258B5273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6CE6BA4D" w14:textId="77777777" w:rsidR="0047032A" w:rsidRPr="0047032A" w:rsidRDefault="0047032A" w:rsidP="0047032A">
      <w:pPr>
        <w:pStyle w:val="3"/>
        <w:rPr>
          <w:rFonts w:ascii="Courier New" w:hAnsi="Courier New" w:cs="Courier New"/>
          <w:b w:val="0"/>
          <w:sz w:val="24"/>
          <w:szCs w:val="24"/>
        </w:rPr>
      </w:pPr>
    </w:p>
    <w:p w14:paraId="36EEC97E" w14:textId="6D6BD0BF" w:rsid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>docToPdf</w:t>
      </w:r>
    </w:p>
    <w:p w14:paraId="5C342DA4" w14:textId="77777777" w:rsidR="0047032A" w:rsidRPr="0047032A" w:rsidRDefault="0047032A" w:rsidP="0047032A">
      <w:pPr>
        <w:pStyle w:val="a9"/>
      </w:pPr>
    </w:p>
    <w:p w14:paraId="70EE6F5F" w14:textId="38C349B0" w:rsidR="007607F5" w:rsidRPr="000E08BE" w:rsidRDefault="009D3DE0" w:rsidP="0047032A">
      <w:pPr>
        <w:pStyle w:val="3"/>
      </w:pPr>
      <w:bookmarkStart w:id="13" w:name="_Toc119721191"/>
      <w:r>
        <w:t>3</w:t>
      </w:r>
      <w:r w:rsidR="007607F5" w:rsidRPr="000E08BE">
        <w:t xml:space="preserve">.2.3 </w:t>
      </w:r>
      <w:r w:rsidR="007607F5">
        <w:t>Скрипт</w:t>
      </w:r>
      <w:r w:rsidR="007607F5" w:rsidRPr="000E08BE">
        <w:t xml:space="preserve"> 3</w:t>
      </w:r>
      <w:bookmarkEnd w:id="13"/>
    </w:p>
    <w:p w14:paraId="071A0E6E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>#Работаем с сетью и сохраняем в txt</w:t>
      </w:r>
    </w:p>
    <w:p w14:paraId="0DA83555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</w:p>
    <w:p w14:paraId="0912A72B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>#Get-NetIPConfiguration - Получаем информацию о конфигурации сети и передаем ее.</w:t>
      </w:r>
    </w:p>
    <w:p w14:paraId="2BA3D352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>#Из полученной информации получает конфигурации IP-адреса забираем информацию о конфигурации адреса IPv4 и передаем ее.</w:t>
      </w:r>
    </w:p>
    <w:p w14:paraId="46EEBB31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</w:rPr>
      </w:pPr>
      <w:r w:rsidRPr="0047032A">
        <w:rPr>
          <w:rFonts w:ascii="Courier New" w:hAnsi="Courier New" w:cs="Courier New"/>
          <w:sz w:val="24"/>
          <w:szCs w:val="24"/>
        </w:rPr>
        <w:t>#Полученную информацию сохраняем с помощью Out-File в корневую директорию со скриптом в файл config.txt</w:t>
      </w:r>
    </w:p>
    <w:p w14:paraId="2E6F6EFA" w14:textId="77777777" w:rsidR="0047032A" w:rsidRPr="0047032A" w:rsidRDefault="0047032A" w:rsidP="0047032A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7032A">
        <w:rPr>
          <w:rFonts w:ascii="Courier New" w:hAnsi="Courier New" w:cs="Courier New"/>
          <w:sz w:val="24"/>
          <w:szCs w:val="24"/>
          <w:lang w:val="en-US"/>
        </w:rPr>
        <w:t>Get-NetIPConfiguration | Select -ExpandProperty IPV4Address | Out-File -FilePath config.txt</w:t>
      </w:r>
    </w:p>
    <w:p w14:paraId="765A4B2A" w14:textId="69604CCE" w:rsidR="00112306" w:rsidRDefault="00112306" w:rsidP="0047032A">
      <w:pPr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66D2CD1D" w14:textId="28B692F7" w:rsidR="009D3DE0" w:rsidRDefault="00112306" w:rsidP="00112306">
      <w:pPr>
        <w:pStyle w:val="12"/>
      </w:pPr>
      <w:bookmarkStart w:id="14" w:name="_Toc119721192"/>
      <w:r>
        <w:lastRenderedPageBreak/>
        <w:t>4 Результаты работы скрипта</w:t>
      </w:r>
      <w:bookmarkEnd w:id="14"/>
    </w:p>
    <w:p w14:paraId="002DFED8" w14:textId="67679310" w:rsidR="001317D9" w:rsidRDefault="001317D9" w:rsidP="001317D9">
      <w:pPr>
        <w:pStyle w:val="23"/>
      </w:pPr>
      <w:bookmarkStart w:id="15" w:name="_Toc119719226"/>
      <w:bookmarkStart w:id="16" w:name="_Toc119721193"/>
      <w:r>
        <w:t>4.1 Работа скрипта 1</w:t>
      </w:r>
      <w:bookmarkEnd w:id="15"/>
      <w:bookmarkEnd w:id="16"/>
    </w:p>
    <w:p w14:paraId="0B81B21E" w14:textId="414A8CB7" w:rsidR="001317D9" w:rsidRDefault="004917FC" w:rsidP="001317D9">
      <w:pPr>
        <w:pStyle w:val="a9"/>
        <w:ind w:firstLine="0"/>
        <w:jc w:val="center"/>
        <w:rPr>
          <w:lang w:val="en-US"/>
        </w:rPr>
      </w:pPr>
      <w:r w:rsidRPr="004917FC">
        <w:rPr>
          <w:lang w:val="en-US"/>
        </w:rPr>
        <w:drawing>
          <wp:inline distT="0" distB="0" distL="0" distR="0" wp14:anchorId="1DBADE34" wp14:editId="0ED29FD6">
            <wp:extent cx="5940425" cy="3082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1641" w14:textId="2C33389E" w:rsidR="004917FC" w:rsidRPr="004917FC" w:rsidRDefault="004917FC" w:rsidP="001317D9">
      <w:pPr>
        <w:pStyle w:val="a9"/>
        <w:ind w:firstLine="0"/>
        <w:jc w:val="center"/>
      </w:pPr>
      <w:r>
        <w:t>Рисунок 1 – Проигрывание мелодии</w:t>
      </w:r>
    </w:p>
    <w:p w14:paraId="031870DD" w14:textId="5BAE868E" w:rsidR="004917FC" w:rsidRDefault="004917FC" w:rsidP="001317D9">
      <w:pPr>
        <w:pStyle w:val="a9"/>
        <w:ind w:firstLine="0"/>
        <w:jc w:val="center"/>
        <w:rPr>
          <w:lang w:val="en-US"/>
        </w:rPr>
      </w:pPr>
    </w:p>
    <w:p w14:paraId="516CDF3D" w14:textId="180C2863" w:rsidR="004917FC" w:rsidRPr="004917FC" w:rsidRDefault="004917FC" w:rsidP="001317D9">
      <w:pPr>
        <w:pStyle w:val="a9"/>
        <w:ind w:firstLine="0"/>
        <w:jc w:val="center"/>
        <w:rPr>
          <w:lang w:val="en-US"/>
        </w:rPr>
      </w:pPr>
      <w:r w:rsidRPr="004917FC">
        <w:rPr>
          <w:lang w:val="en-US"/>
        </w:rPr>
        <w:drawing>
          <wp:inline distT="0" distB="0" distL="0" distR="0" wp14:anchorId="25761497" wp14:editId="4BC05873">
            <wp:extent cx="5940425" cy="2400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FF5B" w14:textId="6FCA96C6" w:rsidR="001317D9" w:rsidRDefault="004917FC" w:rsidP="001317D9">
      <w:pPr>
        <w:pStyle w:val="a9"/>
        <w:ind w:firstLine="0"/>
        <w:jc w:val="center"/>
      </w:pPr>
      <w:r>
        <w:t>Рисунок 2 – Выход из скрипта</w:t>
      </w:r>
    </w:p>
    <w:p w14:paraId="4A070AF6" w14:textId="0B3C61E7" w:rsidR="004917FC" w:rsidRDefault="004917FC" w:rsidP="001317D9">
      <w:pPr>
        <w:pStyle w:val="a9"/>
        <w:ind w:firstLine="0"/>
        <w:jc w:val="center"/>
      </w:pPr>
    </w:p>
    <w:p w14:paraId="268488ED" w14:textId="5975EBE2" w:rsidR="004917FC" w:rsidRDefault="00637391" w:rsidP="001317D9">
      <w:pPr>
        <w:pStyle w:val="a9"/>
        <w:ind w:firstLine="0"/>
        <w:jc w:val="center"/>
      </w:pPr>
      <w:r w:rsidRPr="00637391">
        <w:lastRenderedPageBreak/>
        <w:drawing>
          <wp:inline distT="0" distB="0" distL="0" distR="0" wp14:anchorId="1BE72BB3" wp14:editId="0E842967">
            <wp:extent cx="5249008" cy="2476846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E9E6" w14:textId="76F79DBF" w:rsidR="00637391" w:rsidRDefault="00637391" w:rsidP="00637391">
      <w:pPr>
        <w:pStyle w:val="a9"/>
        <w:ind w:firstLine="0"/>
        <w:jc w:val="center"/>
      </w:pPr>
      <w:r>
        <w:t xml:space="preserve">Рисунок </w:t>
      </w:r>
      <w:r>
        <w:t>3</w:t>
      </w:r>
      <w:r>
        <w:t xml:space="preserve"> – </w:t>
      </w:r>
      <w:r>
        <w:t>Ввод некор</w:t>
      </w:r>
      <w:r w:rsidR="00B63EC3">
        <w:t>р</w:t>
      </w:r>
      <w:r>
        <w:t>ектных данных</w:t>
      </w:r>
    </w:p>
    <w:p w14:paraId="76CC6251" w14:textId="77777777" w:rsidR="001317D9" w:rsidRPr="001317D9" w:rsidRDefault="001317D9" w:rsidP="004917FC">
      <w:pPr>
        <w:pStyle w:val="a9"/>
        <w:ind w:firstLine="0"/>
      </w:pPr>
    </w:p>
    <w:p w14:paraId="696E5589" w14:textId="099AF28E" w:rsidR="001317D9" w:rsidRDefault="001317D9" w:rsidP="001317D9">
      <w:pPr>
        <w:pStyle w:val="23"/>
      </w:pPr>
      <w:bookmarkStart w:id="17" w:name="_Toc119719227"/>
      <w:bookmarkStart w:id="18" w:name="_Toc119721194"/>
      <w:r>
        <w:t>4.2 Работа скрипта 2</w:t>
      </w:r>
      <w:bookmarkEnd w:id="17"/>
      <w:bookmarkEnd w:id="18"/>
    </w:p>
    <w:p w14:paraId="1857FA45" w14:textId="677A1026" w:rsidR="001317D9" w:rsidRDefault="00EF65A1" w:rsidP="001317D9">
      <w:pPr>
        <w:pStyle w:val="a9"/>
        <w:ind w:firstLine="0"/>
        <w:jc w:val="center"/>
      </w:pPr>
      <w:r w:rsidRPr="00EF65A1">
        <w:drawing>
          <wp:inline distT="0" distB="0" distL="0" distR="0" wp14:anchorId="50CA78B7" wp14:editId="7E95DED9">
            <wp:extent cx="5237190" cy="3384108"/>
            <wp:effectExtent l="19050" t="19050" r="20955" b="260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277" r="16582"/>
                    <a:stretch/>
                  </pic:blipFill>
                  <pic:spPr bwMode="auto">
                    <a:xfrm>
                      <a:off x="0" y="0"/>
                      <a:ext cx="5253767" cy="33948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7BFE0" w14:textId="46442003" w:rsidR="00EF65A1" w:rsidRPr="00EF65A1" w:rsidRDefault="00EF65A1" w:rsidP="00EF65A1">
      <w:pPr>
        <w:pStyle w:val="a9"/>
        <w:ind w:firstLine="0"/>
        <w:jc w:val="center"/>
        <w:rPr>
          <w:lang w:val="en-US"/>
        </w:rPr>
      </w:pPr>
      <w:r>
        <w:t xml:space="preserve">Рисунок </w:t>
      </w:r>
      <w:r>
        <w:t>4</w:t>
      </w:r>
      <w:r>
        <w:t xml:space="preserve"> – </w:t>
      </w:r>
      <w:r>
        <w:t xml:space="preserve">Файл </w:t>
      </w:r>
      <w:r>
        <w:rPr>
          <w:lang w:val="en-US"/>
        </w:rPr>
        <w:t>MS Word</w:t>
      </w:r>
    </w:p>
    <w:p w14:paraId="0F112AAC" w14:textId="7859C27A" w:rsidR="001317D9" w:rsidRDefault="001317D9" w:rsidP="001317D9">
      <w:pPr>
        <w:pStyle w:val="a9"/>
        <w:ind w:firstLine="0"/>
        <w:jc w:val="center"/>
      </w:pPr>
    </w:p>
    <w:p w14:paraId="2686C260" w14:textId="4F9F3060" w:rsidR="001317D9" w:rsidRDefault="00B566EB" w:rsidP="001317D9">
      <w:pPr>
        <w:pStyle w:val="a9"/>
        <w:ind w:firstLine="0"/>
        <w:jc w:val="center"/>
      </w:pPr>
      <w:r w:rsidRPr="00B566EB">
        <w:drawing>
          <wp:inline distT="0" distB="0" distL="0" distR="0" wp14:anchorId="290FBC4D" wp14:editId="71ACEDD9">
            <wp:extent cx="5940425" cy="16071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9B30" w14:textId="705E702F" w:rsidR="00B566EB" w:rsidRPr="000D5ED2" w:rsidRDefault="00B566EB" w:rsidP="00B566EB">
      <w:pPr>
        <w:pStyle w:val="a9"/>
        <w:ind w:firstLine="0"/>
        <w:jc w:val="center"/>
      </w:pPr>
      <w:r>
        <w:t xml:space="preserve">Рисунок </w:t>
      </w:r>
      <w:r w:rsidR="000D5ED2">
        <w:t>5</w:t>
      </w:r>
      <w:r>
        <w:t xml:space="preserve"> – </w:t>
      </w:r>
      <w:r>
        <w:t>Расположение ф</w:t>
      </w:r>
      <w:r>
        <w:t>айл</w:t>
      </w:r>
      <w:r>
        <w:t>а</w:t>
      </w:r>
      <w:r>
        <w:t xml:space="preserve"> </w:t>
      </w:r>
      <w:r>
        <w:rPr>
          <w:lang w:val="en-US"/>
        </w:rPr>
        <w:t>MS</w:t>
      </w:r>
      <w:r w:rsidRPr="000D5ED2">
        <w:t xml:space="preserve"> </w:t>
      </w:r>
      <w:r>
        <w:rPr>
          <w:lang w:val="en-US"/>
        </w:rPr>
        <w:t>Word</w:t>
      </w:r>
    </w:p>
    <w:p w14:paraId="6667A9A2" w14:textId="3A4732E9" w:rsidR="001317D9" w:rsidRDefault="001317D9" w:rsidP="001317D9">
      <w:pPr>
        <w:pStyle w:val="a9"/>
        <w:ind w:firstLine="0"/>
        <w:jc w:val="center"/>
      </w:pPr>
    </w:p>
    <w:p w14:paraId="5878E365" w14:textId="32C61D84" w:rsidR="001317D9" w:rsidRDefault="000D5ED2" w:rsidP="001317D9">
      <w:pPr>
        <w:pStyle w:val="a9"/>
        <w:ind w:firstLine="0"/>
        <w:jc w:val="center"/>
      </w:pPr>
      <w:r w:rsidRPr="000D5ED2">
        <w:lastRenderedPageBreak/>
        <w:drawing>
          <wp:inline distT="0" distB="0" distL="0" distR="0" wp14:anchorId="3878F1A0" wp14:editId="12DA6790">
            <wp:extent cx="5229955" cy="181000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15AA" w14:textId="6FDD72C4" w:rsidR="000D5ED2" w:rsidRDefault="000D5ED2" w:rsidP="000D5ED2">
      <w:pPr>
        <w:pStyle w:val="a9"/>
        <w:ind w:firstLine="0"/>
        <w:jc w:val="center"/>
      </w:pPr>
      <w:r>
        <w:t xml:space="preserve">Рисунок </w:t>
      </w:r>
      <w:r w:rsidR="00622AF7">
        <w:t>6</w:t>
      </w:r>
      <w:r>
        <w:t xml:space="preserve"> – </w:t>
      </w:r>
      <w:r>
        <w:t>Вызов скрипта</w:t>
      </w:r>
    </w:p>
    <w:p w14:paraId="7192AC55" w14:textId="22EA29DF" w:rsidR="000D5ED2" w:rsidRDefault="000D5ED2" w:rsidP="000D5ED2">
      <w:pPr>
        <w:pStyle w:val="a9"/>
        <w:ind w:firstLine="0"/>
        <w:jc w:val="center"/>
      </w:pPr>
    </w:p>
    <w:p w14:paraId="0C55268F" w14:textId="58DDBB1E" w:rsidR="000D5ED2" w:rsidRPr="001B322F" w:rsidRDefault="001B322F" w:rsidP="000D5ED2">
      <w:pPr>
        <w:pStyle w:val="a9"/>
        <w:ind w:firstLine="0"/>
        <w:jc w:val="center"/>
        <w:rPr>
          <w:lang w:val="en-US"/>
        </w:rPr>
      </w:pPr>
      <w:r w:rsidRPr="001B322F">
        <w:rPr>
          <w:lang w:val="en-US"/>
        </w:rPr>
        <w:drawing>
          <wp:inline distT="0" distB="0" distL="0" distR="0" wp14:anchorId="4D605D04" wp14:editId="715AD7CA">
            <wp:extent cx="5940425" cy="22345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F8D0" w14:textId="24474515" w:rsidR="001B322F" w:rsidRDefault="001B322F" w:rsidP="001B322F">
      <w:pPr>
        <w:pStyle w:val="a9"/>
        <w:ind w:firstLine="0"/>
        <w:jc w:val="center"/>
      </w:pPr>
      <w:r>
        <w:t xml:space="preserve">Рисунок </w:t>
      </w:r>
      <w:r w:rsidR="00622AF7">
        <w:t>7</w:t>
      </w:r>
      <w:r>
        <w:t xml:space="preserve"> – </w:t>
      </w:r>
      <w:r>
        <w:t>Завершение работы</w:t>
      </w:r>
      <w:r>
        <w:t xml:space="preserve"> скрипта</w:t>
      </w:r>
    </w:p>
    <w:p w14:paraId="6C2427D9" w14:textId="0A8FB733" w:rsidR="000D5ED2" w:rsidRDefault="000D5ED2" w:rsidP="000D5ED2">
      <w:pPr>
        <w:pStyle w:val="a9"/>
        <w:ind w:firstLine="0"/>
        <w:jc w:val="center"/>
      </w:pPr>
    </w:p>
    <w:p w14:paraId="4673C571" w14:textId="6FB1F5AA" w:rsidR="001B322F" w:rsidRPr="000D5ED2" w:rsidRDefault="00D14C00" w:rsidP="000D5ED2">
      <w:pPr>
        <w:pStyle w:val="a9"/>
        <w:ind w:firstLine="0"/>
        <w:jc w:val="center"/>
      </w:pPr>
      <w:r w:rsidRPr="00D14C00">
        <w:drawing>
          <wp:inline distT="0" distB="0" distL="0" distR="0" wp14:anchorId="192A6648" wp14:editId="0B1FC9E6">
            <wp:extent cx="5940425" cy="9626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7EF6" w14:textId="63E84630" w:rsidR="00D14C00" w:rsidRDefault="00D14C00" w:rsidP="00D14C00">
      <w:pPr>
        <w:pStyle w:val="a9"/>
        <w:ind w:firstLine="0"/>
        <w:jc w:val="center"/>
      </w:pPr>
      <w:r>
        <w:t xml:space="preserve">Рисунок </w:t>
      </w:r>
      <w:r w:rsidR="00622AF7">
        <w:t>8</w:t>
      </w:r>
      <w:r>
        <w:t xml:space="preserve"> – </w:t>
      </w:r>
      <w:r>
        <w:t>Результат</w:t>
      </w:r>
      <w:r>
        <w:t xml:space="preserve"> работы скрипта</w:t>
      </w:r>
    </w:p>
    <w:p w14:paraId="75671DE7" w14:textId="29EF95DC" w:rsidR="000D5ED2" w:rsidRDefault="000D5ED2" w:rsidP="001317D9">
      <w:pPr>
        <w:pStyle w:val="a9"/>
        <w:ind w:firstLine="0"/>
        <w:jc w:val="center"/>
      </w:pPr>
    </w:p>
    <w:p w14:paraId="6754E160" w14:textId="27D330A3" w:rsidR="00D14C00" w:rsidRDefault="006B27E7" w:rsidP="001317D9">
      <w:pPr>
        <w:pStyle w:val="a9"/>
        <w:ind w:firstLine="0"/>
        <w:jc w:val="center"/>
      </w:pPr>
      <w:r w:rsidRPr="006B27E7">
        <w:drawing>
          <wp:inline distT="0" distB="0" distL="0" distR="0" wp14:anchorId="6BFDA691" wp14:editId="69542592">
            <wp:extent cx="5940425" cy="2365375"/>
            <wp:effectExtent l="19050" t="19050" r="22225" b="158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B67ED" w14:textId="145BAFF5" w:rsidR="006B27E7" w:rsidRDefault="006B27E7" w:rsidP="006B27E7">
      <w:pPr>
        <w:pStyle w:val="a9"/>
        <w:ind w:firstLine="0"/>
        <w:jc w:val="center"/>
      </w:pPr>
      <w:bookmarkStart w:id="19" w:name="_Hlk119721178"/>
      <w:r>
        <w:t xml:space="preserve">Рисунок </w:t>
      </w:r>
      <w:bookmarkEnd w:id="19"/>
      <w:r w:rsidR="00622AF7">
        <w:t>9</w:t>
      </w:r>
      <w:r>
        <w:t xml:space="preserve"> – Результат работы скрипта</w:t>
      </w:r>
    </w:p>
    <w:p w14:paraId="2D6E2859" w14:textId="77777777" w:rsidR="00D14C00" w:rsidRPr="001317D9" w:rsidRDefault="00D14C00" w:rsidP="006B27E7">
      <w:pPr>
        <w:pStyle w:val="a9"/>
        <w:ind w:firstLine="0"/>
      </w:pPr>
    </w:p>
    <w:p w14:paraId="4B6077BB" w14:textId="0228E3E4" w:rsidR="001317D9" w:rsidRDefault="001317D9" w:rsidP="001317D9">
      <w:pPr>
        <w:pStyle w:val="23"/>
      </w:pPr>
      <w:bookmarkStart w:id="20" w:name="_Toc119719228"/>
      <w:bookmarkStart w:id="21" w:name="_Toc119721195"/>
      <w:r>
        <w:lastRenderedPageBreak/>
        <w:t>4.3 Работа скрипта 3</w:t>
      </w:r>
      <w:bookmarkEnd w:id="20"/>
      <w:bookmarkEnd w:id="21"/>
    </w:p>
    <w:p w14:paraId="75BB457E" w14:textId="073CCE6D" w:rsidR="001317D9" w:rsidRDefault="007169BE" w:rsidP="001317D9">
      <w:pPr>
        <w:pStyle w:val="a9"/>
        <w:ind w:firstLine="0"/>
        <w:jc w:val="center"/>
      </w:pPr>
      <w:r w:rsidRPr="007169BE">
        <w:drawing>
          <wp:inline distT="0" distB="0" distL="0" distR="0" wp14:anchorId="42C7D28F" wp14:editId="71359396">
            <wp:extent cx="5940425" cy="150050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68AE" w14:textId="74D8594E" w:rsidR="007169BE" w:rsidRDefault="007169BE" w:rsidP="007169BE">
      <w:pPr>
        <w:pStyle w:val="a9"/>
        <w:ind w:firstLine="0"/>
        <w:jc w:val="center"/>
      </w:pPr>
      <w:r>
        <w:t xml:space="preserve">Рисунок </w:t>
      </w:r>
      <w:r w:rsidR="00622AF7">
        <w:t>10</w:t>
      </w:r>
      <w:r>
        <w:t xml:space="preserve"> – Вызов скрипта</w:t>
      </w:r>
    </w:p>
    <w:p w14:paraId="5B866352" w14:textId="25D68142" w:rsidR="001317D9" w:rsidRDefault="001317D9" w:rsidP="001317D9">
      <w:pPr>
        <w:pStyle w:val="a9"/>
        <w:ind w:firstLine="0"/>
        <w:jc w:val="center"/>
      </w:pPr>
    </w:p>
    <w:p w14:paraId="312982C4" w14:textId="5309BCE8" w:rsidR="001317D9" w:rsidRDefault="006962D5" w:rsidP="001317D9">
      <w:pPr>
        <w:pStyle w:val="a9"/>
        <w:ind w:firstLine="0"/>
        <w:jc w:val="center"/>
      </w:pPr>
      <w:r w:rsidRPr="006962D5">
        <w:drawing>
          <wp:inline distT="0" distB="0" distL="0" distR="0" wp14:anchorId="37A0E5DA" wp14:editId="56244BDE">
            <wp:extent cx="5534908" cy="352684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258" cy="353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A806" w14:textId="791A6FEA" w:rsidR="006962D5" w:rsidRDefault="006962D5" w:rsidP="006962D5">
      <w:pPr>
        <w:pStyle w:val="a9"/>
        <w:ind w:firstLine="0"/>
        <w:jc w:val="center"/>
      </w:pPr>
      <w:r>
        <w:t xml:space="preserve">Рисунок </w:t>
      </w:r>
      <w:r>
        <w:t>1</w:t>
      </w:r>
      <w:r w:rsidR="00622AF7">
        <w:t>1</w:t>
      </w:r>
      <w:r>
        <w:t xml:space="preserve"> – Результат работы скрипта</w:t>
      </w:r>
    </w:p>
    <w:p w14:paraId="776FA111" w14:textId="1082F899" w:rsidR="001317D9" w:rsidRDefault="001317D9" w:rsidP="001317D9">
      <w:pPr>
        <w:pStyle w:val="a9"/>
        <w:ind w:firstLine="0"/>
        <w:jc w:val="center"/>
      </w:pPr>
    </w:p>
    <w:p w14:paraId="0B87BCF5" w14:textId="77777777" w:rsidR="001317D9" w:rsidRPr="001317D9" w:rsidRDefault="001317D9" w:rsidP="001317D9">
      <w:pPr>
        <w:pStyle w:val="a9"/>
        <w:ind w:firstLine="0"/>
        <w:jc w:val="center"/>
      </w:pPr>
    </w:p>
    <w:p w14:paraId="3DA11D1F" w14:textId="77777777" w:rsidR="001317D9" w:rsidRPr="004E4498" w:rsidRDefault="001317D9" w:rsidP="001317D9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7F30E89D" w14:textId="6E8C3AB6" w:rsidR="004E4498" w:rsidRDefault="004E4498" w:rsidP="001317D9">
      <w:pPr>
        <w:pStyle w:val="23"/>
      </w:pPr>
    </w:p>
    <w:p w14:paraId="088EB23D" w14:textId="77777777" w:rsidR="00BA5281" w:rsidRDefault="00BA5281" w:rsidP="00BA5281">
      <w:pPr>
        <w:pStyle w:val="a9"/>
        <w:ind w:firstLine="0"/>
        <w:jc w:val="center"/>
      </w:pPr>
    </w:p>
    <w:p w14:paraId="6C78E235" w14:textId="748AF799" w:rsidR="004E4498" w:rsidRPr="004E4498" w:rsidRDefault="004E4498" w:rsidP="004E4498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0BD9C5D1" w14:textId="12499B9A" w:rsidR="00112306" w:rsidRDefault="00FA38DE" w:rsidP="00FA38DE">
      <w:pPr>
        <w:pStyle w:val="12"/>
      </w:pPr>
      <w:bookmarkStart w:id="22" w:name="_Toc119721196"/>
      <w:r>
        <w:lastRenderedPageBreak/>
        <w:t xml:space="preserve">5 </w:t>
      </w:r>
      <w:r w:rsidR="004E4498" w:rsidRPr="004E4498">
        <w:t>Заключение</w:t>
      </w:r>
      <w:bookmarkEnd w:id="22"/>
    </w:p>
    <w:p w14:paraId="3517247F" w14:textId="2AF9CE19" w:rsidR="0010512C" w:rsidRDefault="0010512C" w:rsidP="00BE7B36">
      <w:pPr>
        <w:pStyle w:val="a9"/>
      </w:pPr>
      <w:r>
        <w:t>Несмотря на возможность выполнения большинства функций командной строки в Windows PowerShell, функционал приложений не совпадает.</w:t>
      </w:r>
    </w:p>
    <w:p w14:paraId="53DFEBDC" w14:textId="77777777" w:rsidR="0010512C" w:rsidRDefault="0010512C" w:rsidP="0010512C">
      <w:pPr>
        <w:pStyle w:val="a9"/>
      </w:pPr>
      <w:r>
        <w:t>В то время как Cmd использует команды DOS, PowerShell использует команды, известные как командлеты, которые представляют собой независимые программные объекты, позволяющие получить доступ к основным параметрам администрирования в Windows. Эти параметры недоступны из Cmd, что означает, что пользователи должны перемещаться по графическому интерфейсу, чтобы получить к ним доступ.</w:t>
      </w:r>
    </w:p>
    <w:p w14:paraId="50683AF3" w14:textId="77777777" w:rsidR="0010512C" w:rsidRDefault="0010512C" w:rsidP="0010512C">
      <w:pPr>
        <w:pStyle w:val="a9"/>
      </w:pPr>
      <w:r>
        <w:t>Cmd – это просто система оболочки, которая ограничивает пользователей выполнять только простые и базовые сценарии для выполнения командного файла. Однако PowerShell – это и оболочка, и среда сценариев, которая поддерживает создание больших и сложных файлов для управления системой Windows.</w:t>
      </w:r>
    </w:p>
    <w:p w14:paraId="2CE30F87" w14:textId="7B5ED678" w:rsidR="004E4498" w:rsidRDefault="0010512C" w:rsidP="00BE7B36">
      <w:pPr>
        <w:pStyle w:val="a9"/>
      </w:pPr>
      <w:r>
        <w:t>Командная строка не предназначена для системного администрирования, и пользователям требуются дополнительные утилиты для расширения ее функциональности. Напротив, в Windows PowerShell есть множество командлетов, которые упрощают жизнь системным администраторам. Он позволяет выполнять широкий спектр задач и автоматизацию, включая управление пользователями и разрешениями, конфигурации безопасности, извлечение данных и администрирование Active Directory.</w:t>
      </w:r>
    </w:p>
    <w:p w14:paraId="0056BB39" w14:textId="77777777" w:rsidR="00691AE8" w:rsidRDefault="00691AE8" w:rsidP="00BE7B36">
      <w:pPr>
        <w:pStyle w:val="a9"/>
      </w:pPr>
    </w:p>
    <w:p w14:paraId="6D171FB5" w14:textId="0A472B74" w:rsidR="00A41D97" w:rsidRPr="004E4498" w:rsidRDefault="00A41D97" w:rsidP="00BE7B36">
      <w:pPr>
        <w:pStyle w:val="a9"/>
      </w:pPr>
      <w:r w:rsidRPr="00A41D97">
        <w:t>Главной особенностью среды PowerShell, отличающей ее от всех других оболочек командной строки, является то, что единицей обработки и передачи информации здесь является объект, а не строка текста.</w:t>
      </w:r>
    </w:p>
    <w:sectPr w:rsidR="00A41D97" w:rsidRPr="004E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B9E24" w14:textId="77777777" w:rsidR="00CB6D4F" w:rsidRDefault="00CB6D4F">
      <w:pPr>
        <w:spacing w:after="0" w:line="240" w:lineRule="auto"/>
      </w:pPr>
      <w:r>
        <w:separator/>
      </w:r>
    </w:p>
  </w:endnote>
  <w:endnote w:type="continuationSeparator" w:id="0">
    <w:p w14:paraId="2F7473CD" w14:textId="77777777" w:rsidR="00CB6D4F" w:rsidRDefault="00CB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35BFA859" w14:textId="77777777" w:rsidR="008E7C3F" w:rsidRDefault="008E7C3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C8974" w14:textId="77777777" w:rsidR="00CB6D4F" w:rsidRDefault="00CB6D4F">
      <w:pPr>
        <w:spacing w:after="0" w:line="240" w:lineRule="auto"/>
      </w:pPr>
      <w:r>
        <w:separator/>
      </w:r>
    </w:p>
  </w:footnote>
  <w:footnote w:type="continuationSeparator" w:id="0">
    <w:p w14:paraId="0096BFAC" w14:textId="77777777" w:rsidR="00CB6D4F" w:rsidRDefault="00CB6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B97942"/>
    <w:multiLevelType w:val="multilevel"/>
    <w:tmpl w:val="6AD4E86C"/>
    <w:numStyleLink w:val="a1"/>
  </w:abstractNum>
  <w:abstractNum w:abstractNumId="9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9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8"/>
  </w:num>
  <w:num w:numId="5">
    <w:abstractNumId w:val="9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19"/>
  </w:num>
  <w:num w:numId="11">
    <w:abstractNumId w:val="1"/>
  </w:num>
  <w:num w:numId="12">
    <w:abstractNumId w:val="16"/>
  </w:num>
  <w:num w:numId="13">
    <w:abstractNumId w:val="0"/>
  </w:num>
  <w:num w:numId="14">
    <w:abstractNumId w:val="17"/>
  </w:num>
  <w:num w:numId="15">
    <w:abstractNumId w:val="7"/>
  </w:num>
  <w:num w:numId="16">
    <w:abstractNumId w:val="13"/>
  </w:num>
  <w:num w:numId="17">
    <w:abstractNumId w:val="14"/>
  </w:num>
  <w:num w:numId="18">
    <w:abstractNumId w:val="12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230D4"/>
    <w:rsid w:val="000236B6"/>
    <w:rsid w:val="000239E4"/>
    <w:rsid w:val="000263D5"/>
    <w:rsid w:val="000268F6"/>
    <w:rsid w:val="0004132B"/>
    <w:rsid w:val="00042061"/>
    <w:rsid w:val="0004239C"/>
    <w:rsid w:val="00050569"/>
    <w:rsid w:val="00051D3D"/>
    <w:rsid w:val="00052B9A"/>
    <w:rsid w:val="0005554F"/>
    <w:rsid w:val="00060260"/>
    <w:rsid w:val="00065444"/>
    <w:rsid w:val="000668CF"/>
    <w:rsid w:val="00075FEB"/>
    <w:rsid w:val="00077753"/>
    <w:rsid w:val="00083011"/>
    <w:rsid w:val="00085BEA"/>
    <w:rsid w:val="00097BDF"/>
    <w:rsid w:val="000A0675"/>
    <w:rsid w:val="000A0F14"/>
    <w:rsid w:val="000A52AE"/>
    <w:rsid w:val="000B1040"/>
    <w:rsid w:val="000B1523"/>
    <w:rsid w:val="000B6914"/>
    <w:rsid w:val="000C3258"/>
    <w:rsid w:val="000D5ED2"/>
    <w:rsid w:val="000E08BE"/>
    <w:rsid w:val="000E54B1"/>
    <w:rsid w:val="000E7F2E"/>
    <w:rsid w:val="000F3039"/>
    <w:rsid w:val="00102DA2"/>
    <w:rsid w:val="0010512C"/>
    <w:rsid w:val="00111DA8"/>
    <w:rsid w:val="001122AA"/>
    <w:rsid w:val="00112306"/>
    <w:rsid w:val="00122811"/>
    <w:rsid w:val="00123128"/>
    <w:rsid w:val="00123A0B"/>
    <w:rsid w:val="00124C0B"/>
    <w:rsid w:val="0012503E"/>
    <w:rsid w:val="001317D9"/>
    <w:rsid w:val="0014247B"/>
    <w:rsid w:val="001430CD"/>
    <w:rsid w:val="0014407D"/>
    <w:rsid w:val="001475AE"/>
    <w:rsid w:val="00151318"/>
    <w:rsid w:val="00152A87"/>
    <w:rsid w:val="00155326"/>
    <w:rsid w:val="00156694"/>
    <w:rsid w:val="00172F72"/>
    <w:rsid w:val="001818CA"/>
    <w:rsid w:val="00186B73"/>
    <w:rsid w:val="00186F3F"/>
    <w:rsid w:val="001A1BAD"/>
    <w:rsid w:val="001A1ECE"/>
    <w:rsid w:val="001B0507"/>
    <w:rsid w:val="001B0668"/>
    <w:rsid w:val="001B322F"/>
    <w:rsid w:val="001B3DB5"/>
    <w:rsid w:val="001B507E"/>
    <w:rsid w:val="001B639D"/>
    <w:rsid w:val="001C119F"/>
    <w:rsid w:val="001C394C"/>
    <w:rsid w:val="001D438C"/>
    <w:rsid w:val="001F1A72"/>
    <w:rsid w:val="001F1C48"/>
    <w:rsid w:val="001F49BD"/>
    <w:rsid w:val="00213083"/>
    <w:rsid w:val="002147B0"/>
    <w:rsid w:val="00216700"/>
    <w:rsid w:val="002235AD"/>
    <w:rsid w:val="00224C8C"/>
    <w:rsid w:val="00231125"/>
    <w:rsid w:val="0023329A"/>
    <w:rsid w:val="0024131D"/>
    <w:rsid w:val="00244060"/>
    <w:rsid w:val="00253657"/>
    <w:rsid w:val="0025638D"/>
    <w:rsid w:val="00262257"/>
    <w:rsid w:val="0027317C"/>
    <w:rsid w:val="002810CD"/>
    <w:rsid w:val="0028717D"/>
    <w:rsid w:val="00293A18"/>
    <w:rsid w:val="00294564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377E"/>
    <w:rsid w:val="002E3E29"/>
    <w:rsid w:val="002F3851"/>
    <w:rsid w:val="002F3D7E"/>
    <w:rsid w:val="002F70DC"/>
    <w:rsid w:val="003035EC"/>
    <w:rsid w:val="003037FB"/>
    <w:rsid w:val="00304584"/>
    <w:rsid w:val="003056F6"/>
    <w:rsid w:val="003062A4"/>
    <w:rsid w:val="00306500"/>
    <w:rsid w:val="00306B32"/>
    <w:rsid w:val="0031047E"/>
    <w:rsid w:val="003160F7"/>
    <w:rsid w:val="00321E82"/>
    <w:rsid w:val="003262D8"/>
    <w:rsid w:val="00336D78"/>
    <w:rsid w:val="00340EC3"/>
    <w:rsid w:val="00342872"/>
    <w:rsid w:val="003545D4"/>
    <w:rsid w:val="00355636"/>
    <w:rsid w:val="003659AA"/>
    <w:rsid w:val="00373DF9"/>
    <w:rsid w:val="00374BCA"/>
    <w:rsid w:val="0038343A"/>
    <w:rsid w:val="00383FF8"/>
    <w:rsid w:val="003904C6"/>
    <w:rsid w:val="00397FEE"/>
    <w:rsid w:val="003A0356"/>
    <w:rsid w:val="003A7F5C"/>
    <w:rsid w:val="003B2066"/>
    <w:rsid w:val="003B2A88"/>
    <w:rsid w:val="003C64C3"/>
    <w:rsid w:val="003C6D16"/>
    <w:rsid w:val="003D0ABC"/>
    <w:rsid w:val="003D38D4"/>
    <w:rsid w:val="003D479E"/>
    <w:rsid w:val="003D4B6F"/>
    <w:rsid w:val="003D706F"/>
    <w:rsid w:val="003E1C59"/>
    <w:rsid w:val="003E7113"/>
    <w:rsid w:val="003F43CB"/>
    <w:rsid w:val="00400124"/>
    <w:rsid w:val="00407ED8"/>
    <w:rsid w:val="00416212"/>
    <w:rsid w:val="004166E1"/>
    <w:rsid w:val="004262A3"/>
    <w:rsid w:val="00430823"/>
    <w:rsid w:val="00464C66"/>
    <w:rsid w:val="0047032A"/>
    <w:rsid w:val="00475CE8"/>
    <w:rsid w:val="004917FC"/>
    <w:rsid w:val="004944AD"/>
    <w:rsid w:val="004A4215"/>
    <w:rsid w:val="004B2793"/>
    <w:rsid w:val="004B4BB0"/>
    <w:rsid w:val="004B6BFA"/>
    <w:rsid w:val="004C5B45"/>
    <w:rsid w:val="004D371F"/>
    <w:rsid w:val="004D3C13"/>
    <w:rsid w:val="004D7F2C"/>
    <w:rsid w:val="004E299F"/>
    <w:rsid w:val="004E4498"/>
    <w:rsid w:val="004E6AB2"/>
    <w:rsid w:val="004F4A25"/>
    <w:rsid w:val="004F5A61"/>
    <w:rsid w:val="004F7DE5"/>
    <w:rsid w:val="0050065F"/>
    <w:rsid w:val="00500AE0"/>
    <w:rsid w:val="00512D52"/>
    <w:rsid w:val="00514570"/>
    <w:rsid w:val="0053585D"/>
    <w:rsid w:val="005414C4"/>
    <w:rsid w:val="00541747"/>
    <w:rsid w:val="00542291"/>
    <w:rsid w:val="00550395"/>
    <w:rsid w:val="00555BF1"/>
    <w:rsid w:val="00561858"/>
    <w:rsid w:val="00573058"/>
    <w:rsid w:val="00577B11"/>
    <w:rsid w:val="00577E27"/>
    <w:rsid w:val="00585132"/>
    <w:rsid w:val="00594217"/>
    <w:rsid w:val="005A1FF7"/>
    <w:rsid w:val="005A4106"/>
    <w:rsid w:val="005A600C"/>
    <w:rsid w:val="005A742C"/>
    <w:rsid w:val="005A777C"/>
    <w:rsid w:val="005A77D4"/>
    <w:rsid w:val="005B2240"/>
    <w:rsid w:val="005E1E29"/>
    <w:rsid w:val="005E4731"/>
    <w:rsid w:val="005F18F9"/>
    <w:rsid w:val="005F6AFE"/>
    <w:rsid w:val="00601888"/>
    <w:rsid w:val="00602BBB"/>
    <w:rsid w:val="00622AF7"/>
    <w:rsid w:val="0063676C"/>
    <w:rsid w:val="00637391"/>
    <w:rsid w:val="00642261"/>
    <w:rsid w:val="00644BCB"/>
    <w:rsid w:val="00647E50"/>
    <w:rsid w:val="006554C4"/>
    <w:rsid w:val="00660DB5"/>
    <w:rsid w:val="006646AC"/>
    <w:rsid w:val="00671783"/>
    <w:rsid w:val="00675F66"/>
    <w:rsid w:val="006805E4"/>
    <w:rsid w:val="00680A42"/>
    <w:rsid w:val="00687347"/>
    <w:rsid w:val="006906C9"/>
    <w:rsid w:val="00691A10"/>
    <w:rsid w:val="00691AE8"/>
    <w:rsid w:val="00693D67"/>
    <w:rsid w:val="006962D5"/>
    <w:rsid w:val="006B27E7"/>
    <w:rsid w:val="006B2D24"/>
    <w:rsid w:val="006B3221"/>
    <w:rsid w:val="006C2E9C"/>
    <w:rsid w:val="006E04C5"/>
    <w:rsid w:val="0070085E"/>
    <w:rsid w:val="00704986"/>
    <w:rsid w:val="00712185"/>
    <w:rsid w:val="0071235E"/>
    <w:rsid w:val="007169BE"/>
    <w:rsid w:val="0072136A"/>
    <w:rsid w:val="00722D00"/>
    <w:rsid w:val="00744D62"/>
    <w:rsid w:val="0075062A"/>
    <w:rsid w:val="00753E2D"/>
    <w:rsid w:val="00754B25"/>
    <w:rsid w:val="00756855"/>
    <w:rsid w:val="007607F5"/>
    <w:rsid w:val="0076360C"/>
    <w:rsid w:val="00772956"/>
    <w:rsid w:val="00773233"/>
    <w:rsid w:val="007A18AB"/>
    <w:rsid w:val="007A3005"/>
    <w:rsid w:val="007A3AD3"/>
    <w:rsid w:val="007A459F"/>
    <w:rsid w:val="007A4F5F"/>
    <w:rsid w:val="007B4431"/>
    <w:rsid w:val="007C21D4"/>
    <w:rsid w:val="007C6EFE"/>
    <w:rsid w:val="007D651E"/>
    <w:rsid w:val="007E1EB7"/>
    <w:rsid w:val="007E2E29"/>
    <w:rsid w:val="007E3319"/>
    <w:rsid w:val="007F13CB"/>
    <w:rsid w:val="007F2A3C"/>
    <w:rsid w:val="007F2BE0"/>
    <w:rsid w:val="00800A37"/>
    <w:rsid w:val="00802F8B"/>
    <w:rsid w:val="008030EB"/>
    <w:rsid w:val="00816FCB"/>
    <w:rsid w:val="0082428F"/>
    <w:rsid w:val="008301BB"/>
    <w:rsid w:val="00832C2E"/>
    <w:rsid w:val="00833FA2"/>
    <w:rsid w:val="00840389"/>
    <w:rsid w:val="008457E1"/>
    <w:rsid w:val="0084658D"/>
    <w:rsid w:val="008466FA"/>
    <w:rsid w:val="00846C75"/>
    <w:rsid w:val="00847EE2"/>
    <w:rsid w:val="008531B4"/>
    <w:rsid w:val="00854640"/>
    <w:rsid w:val="008673F4"/>
    <w:rsid w:val="0086752C"/>
    <w:rsid w:val="00867A95"/>
    <w:rsid w:val="00867CA7"/>
    <w:rsid w:val="00872572"/>
    <w:rsid w:val="0087449A"/>
    <w:rsid w:val="00881EE4"/>
    <w:rsid w:val="00887C1C"/>
    <w:rsid w:val="0089026A"/>
    <w:rsid w:val="00890EB1"/>
    <w:rsid w:val="00892ADC"/>
    <w:rsid w:val="00893098"/>
    <w:rsid w:val="008A5A4A"/>
    <w:rsid w:val="008B3701"/>
    <w:rsid w:val="008B5D14"/>
    <w:rsid w:val="008C3D7E"/>
    <w:rsid w:val="008D0B47"/>
    <w:rsid w:val="008E286A"/>
    <w:rsid w:val="008E57A8"/>
    <w:rsid w:val="008E6680"/>
    <w:rsid w:val="008E7C3F"/>
    <w:rsid w:val="008F1112"/>
    <w:rsid w:val="008F13FD"/>
    <w:rsid w:val="008F42E9"/>
    <w:rsid w:val="008F4DF8"/>
    <w:rsid w:val="0090224D"/>
    <w:rsid w:val="0091001B"/>
    <w:rsid w:val="0091250E"/>
    <w:rsid w:val="00915FEA"/>
    <w:rsid w:val="009169FE"/>
    <w:rsid w:val="00927383"/>
    <w:rsid w:val="00937A1A"/>
    <w:rsid w:val="00937A74"/>
    <w:rsid w:val="009459D3"/>
    <w:rsid w:val="00950809"/>
    <w:rsid w:val="009515AC"/>
    <w:rsid w:val="009558EC"/>
    <w:rsid w:val="009619F5"/>
    <w:rsid w:val="00962FAB"/>
    <w:rsid w:val="009708E6"/>
    <w:rsid w:val="00987F62"/>
    <w:rsid w:val="00990F14"/>
    <w:rsid w:val="009945FE"/>
    <w:rsid w:val="009968A9"/>
    <w:rsid w:val="009A1D9F"/>
    <w:rsid w:val="009A3EDD"/>
    <w:rsid w:val="009B11DC"/>
    <w:rsid w:val="009B7DC4"/>
    <w:rsid w:val="009C06D0"/>
    <w:rsid w:val="009C0F31"/>
    <w:rsid w:val="009C1318"/>
    <w:rsid w:val="009C5759"/>
    <w:rsid w:val="009C60F7"/>
    <w:rsid w:val="009C6C3C"/>
    <w:rsid w:val="009C720D"/>
    <w:rsid w:val="009D1C58"/>
    <w:rsid w:val="009D3DE0"/>
    <w:rsid w:val="009E48C7"/>
    <w:rsid w:val="009F0658"/>
    <w:rsid w:val="00A009B3"/>
    <w:rsid w:val="00A0320D"/>
    <w:rsid w:val="00A05202"/>
    <w:rsid w:val="00A10DCE"/>
    <w:rsid w:val="00A14961"/>
    <w:rsid w:val="00A170D5"/>
    <w:rsid w:val="00A20D91"/>
    <w:rsid w:val="00A21B81"/>
    <w:rsid w:val="00A22CCB"/>
    <w:rsid w:val="00A23679"/>
    <w:rsid w:val="00A25F7C"/>
    <w:rsid w:val="00A27F9D"/>
    <w:rsid w:val="00A3323E"/>
    <w:rsid w:val="00A33523"/>
    <w:rsid w:val="00A375F4"/>
    <w:rsid w:val="00A40B68"/>
    <w:rsid w:val="00A41D97"/>
    <w:rsid w:val="00A4365F"/>
    <w:rsid w:val="00A43A81"/>
    <w:rsid w:val="00A54EA7"/>
    <w:rsid w:val="00A5590E"/>
    <w:rsid w:val="00A61B3D"/>
    <w:rsid w:val="00A70420"/>
    <w:rsid w:val="00A85DE1"/>
    <w:rsid w:val="00A91A65"/>
    <w:rsid w:val="00AA3DA0"/>
    <w:rsid w:val="00AB1934"/>
    <w:rsid w:val="00AB65BA"/>
    <w:rsid w:val="00AC2790"/>
    <w:rsid w:val="00AD1D02"/>
    <w:rsid w:val="00AD2C1D"/>
    <w:rsid w:val="00AD5855"/>
    <w:rsid w:val="00AD779D"/>
    <w:rsid w:val="00AE02A1"/>
    <w:rsid w:val="00AE6EAE"/>
    <w:rsid w:val="00AE71C9"/>
    <w:rsid w:val="00AF075F"/>
    <w:rsid w:val="00AF492C"/>
    <w:rsid w:val="00B0008D"/>
    <w:rsid w:val="00B04501"/>
    <w:rsid w:val="00B04538"/>
    <w:rsid w:val="00B048BA"/>
    <w:rsid w:val="00B0602A"/>
    <w:rsid w:val="00B14692"/>
    <w:rsid w:val="00B27AAF"/>
    <w:rsid w:val="00B36C31"/>
    <w:rsid w:val="00B44349"/>
    <w:rsid w:val="00B450B8"/>
    <w:rsid w:val="00B552F1"/>
    <w:rsid w:val="00B566EB"/>
    <w:rsid w:val="00B57857"/>
    <w:rsid w:val="00B63EC3"/>
    <w:rsid w:val="00B64908"/>
    <w:rsid w:val="00B71611"/>
    <w:rsid w:val="00B7265C"/>
    <w:rsid w:val="00B73504"/>
    <w:rsid w:val="00B80B65"/>
    <w:rsid w:val="00B84475"/>
    <w:rsid w:val="00B87C8F"/>
    <w:rsid w:val="00B94B93"/>
    <w:rsid w:val="00B9699E"/>
    <w:rsid w:val="00BA056D"/>
    <w:rsid w:val="00BA19AD"/>
    <w:rsid w:val="00BA1BC6"/>
    <w:rsid w:val="00BA2B15"/>
    <w:rsid w:val="00BA5281"/>
    <w:rsid w:val="00BB148C"/>
    <w:rsid w:val="00BB7493"/>
    <w:rsid w:val="00BC39A9"/>
    <w:rsid w:val="00BD14CA"/>
    <w:rsid w:val="00BD2092"/>
    <w:rsid w:val="00BD3B92"/>
    <w:rsid w:val="00BD6488"/>
    <w:rsid w:val="00BE100F"/>
    <w:rsid w:val="00BE23B3"/>
    <w:rsid w:val="00BE3515"/>
    <w:rsid w:val="00BE7B36"/>
    <w:rsid w:val="00BF03B1"/>
    <w:rsid w:val="00BF5439"/>
    <w:rsid w:val="00C0107A"/>
    <w:rsid w:val="00C03A0D"/>
    <w:rsid w:val="00C10AC8"/>
    <w:rsid w:val="00C115F5"/>
    <w:rsid w:val="00C146B5"/>
    <w:rsid w:val="00C21152"/>
    <w:rsid w:val="00C3763B"/>
    <w:rsid w:val="00C442E4"/>
    <w:rsid w:val="00C61771"/>
    <w:rsid w:val="00C7131C"/>
    <w:rsid w:val="00C924F9"/>
    <w:rsid w:val="00CA0700"/>
    <w:rsid w:val="00CB6D4F"/>
    <w:rsid w:val="00CC14F4"/>
    <w:rsid w:val="00CD5F36"/>
    <w:rsid w:val="00CE6AD4"/>
    <w:rsid w:val="00CE7487"/>
    <w:rsid w:val="00CE798D"/>
    <w:rsid w:val="00CF2303"/>
    <w:rsid w:val="00CF2813"/>
    <w:rsid w:val="00CF5B9B"/>
    <w:rsid w:val="00D04F09"/>
    <w:rsid w:val="00D14C00"/>
    <w:rsid w:val="00D17ED1"/>
    <w:rsid w:val="00D2060D"/>
    <w:rsid w:val="00D24617"/>
    <w:rsid w:val="00D34A24"/>
    <w:rsid w:val="00D5108A"/>
    <w:rsid w:val="00D55B78"/>
    <w:rsid w:val="00D56D92"/>
    <w:rsid w:val="00D5730C"/>
    <w:rsid w:val="00D608A1"/>
    <w:rsid w:val="00D6538A"/>
    <w:rsid w:val="00D655C4"/>
    <w:rsid w:val="00D76135"/>
    <w:rsid w:val="00D81BE3"/>
    <w:rsid w:val="00DA060B"/>
    <w:rsid w:val="00DA39B3"/>
    <w:rsid w:val="00DB0975"/>
    <w:rsid w:val="00DB4125"/>
    <w:rsid w:val="00DB4A5C"/>
    <w:rsid w:val="00DC34C3"/>
    <w:rsid w:val="00DC4385"/>
    <w:rsid w:val="00DC7285"/>
    <w:rsid w:val="00DD00BA"/>
    <w:rsid w:val="00DD5BB5"/>
    <w:rsid w:val="00DE45C1"/>
    <w:rsid w:val="00DE7E36"/>
    <w:rsid w:val="00DF1FAC"/>
    <w:rsid w:val="00E04842"/>
    <w:rsid w:val="00E15A12"/>
    <w:rsid w:val="00E16A28"/>
    <w:rsid w:val="00E22842"/>
    <w:rsid w:val="00E22A00"/>
    <w:rsid w:val="00E22DC4"/>
    <w:rsid w:val="00E23F2B"/>
    <w:rsid w:val="00E331BE"/>
    <w:rsid w:val="00E343C6"/>
    <w:rsid w:val="00E36E47"/>
    <w:rsid w:val="00E41DA0"/>
    <w:rsid w:val="00E42294"/>
    <w:rsid w:val="00E45104"/>
    <w:rsid w:val="00E5319D"/>
    <w:rsid w:val="00E57AB5"/>
    <w:rsid w:val="00E60A2B"/>
    <w:rsid w:val="00E616E5"/>
    <w:rsid w:val="00E64F0E"/>
    <w:rsid w:val="00E677D0"/>
    <w:rsid w:val="00E76727"/>
    <w:rsid w:val="00E800F6"/>
    <w:rsid w:val="00E878F6"/>
    <w:rsid w:val="00E90D40"/>
    <w:rsid w:val="00E94CB4"/>
    <w:rsid w:val="00E96699"/>
    <w:rsid w:val="00EA5278"/>
    <w:rsid w:val="00EB1FCF"/>
    <w:rsid w:val="00EC0C85"/>
    <w:rsid w:val="00EC4709"/>
    <w:rsid w:val="00EC6A99"/>
    <w:rsid w:val="00ED6340"/>
    <w:rsid w:val="00EE01C4"/>
    <w:rsid w:val="00EE7087"/>
    <w:rsid w:val="00EF1E62"/>
    <w:rsid w:val="00EF2EE7"/>
    <w:rsid w:val="00EF47E2"/>
    <w:rsid w:val="00EF4CB0"/>
    <w:rsid w:val="00EF5DFD"/>
    <w:rsid w:val="00EF65A1"/>
    <w:rsid w:val="00EF6D21"/>
    <w:rsid w:val="00EF6ED0"/>
    <w:rsid w:val="00F02236"/>
    <w:rsid w:val="00F076AC"/>
    <w:rsid w:val="00F07E2E"/>
    <w:rsid w:val="00F2123E"/>
    <w:rsid w:val="00F313BE"/>
    <w:rsid w:val="00F3436C"/>
    <w:rsid w:val="00F4038E"/>
    <w:rsid w:val="00F4370A"/>
    <w:rsid w:val="00F462A9"/>
    <w:rsid w:val="00F529AF"/>
    <w:rsid w:val="00F5486D"/>
    <w:rsid w:val="00F54D63"/>
    <w:rsid w:val="00F5658F"/>
    <w:rsid w:val="00F81731"/>
    <w:rsid w:val="00F841F8"/>
    <w:rsid w:val="00F85B9A"/>
    <w:rsid w:val="00F9169C"/>
    <w:rsid w:val="00FA051C"/>
    <w:rsid w:val="00FA0B6D"/>
    <w:rsid w:val="00FA2899"/>
    <w:rsid w:val="00FA38DE"/>
    <w:rsid w:val="00FA4349"/>
    <w:rsid w:val="00FB2EF4"/>
    <w:rsid w:val="00FC3DCD"/>
    <w:rsid w:val="00FC7E77"/>
    <w:rsid w:val="00FD04F6"/>
    <w:rsid w:val="00FD3B07"/>
    <w:rsid w:val="00FD6A07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Нижний колонтитул Знак"/>
    <w:basedOn w:val="a5"/>
    <w:link w:val="af2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336</TotalTime>
  <Pages>15</Pages>
  <Words>2083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484</cp:revision>
  <dcterms:created xsi:type="dcterms:W3CDTF">2022-10-12T07:51:00Z</dcterms:created>
  <dcterms:modified xsi:type="dcterms:W3CDTF">2022-11-18T19:33:00Z</dcterms:modified>
</cp:coreProperties>
</file>
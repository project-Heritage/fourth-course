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DCCF3" w14:textId="77777777" w:rsidR="008E7C3F" w:rsidRPr="008E7C3F" w:rsidRDefault="008E7C3F" w:rsidP="008E7C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7C3F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30FC5747" w14:textId="77777777" w:rsidR="008E7C3F" w:rsidRPr="008E7C3F" w:rsidRDefault="008E7C3F" w:rsidP="008E7C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7C3F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BACFFD4" w14:textId="77777777" w:rsidR="008E7C3F" w:rsidRPr="008E7C3F" w:rsidRDefault="008E7C3F" w:rsidP="000A0F14">
      <w:pPr>
        <w:spacing w:before="480" w:after="1800"/>
        <w:jc w:val="center"/>
        <w:rPr>
          <w:rFonts w:ascii="Times New Roman" w:hAnsi="Times New Roman" w:cs="Times New Roman"/>
          <w:sz w:val="28"/>
          <w:szCs w:val="28"/>
        </w:rPr>
      </w:pPr>
      <w:r w:rsidRPr="008E7C3F">
        <w:rPr>
          <w:rFonts w:ascii="Times New Roman" w:hAnsi="Times New Roman" w:cs="Times New Roman"/>
          <w:sz w:val="28"/>
          <w:szCs w:val="28"/>
        </w:rPr>
        <w:t>ИРКУТСКИЙ НАЦИОНАЛЬНЫЙ ИССЛЕДОВАТЕЛЬСКИЙ ТЕХНИЧЕСКИЙ УНИВЕРСИТЕТ</w:t>
      </w:r>
    </w:p>
    <w:p w14:paraId="78D7FED1" w14:textId="11578FD0" w:rsidR="00660DB5" w:rsidRDefault="00660DB5" w:rsidP="000A0F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34EA03" w14:textId="740271EB" w:rsidR="00660DB5" w:rsidRDefault="00660DB5" w:rsidP="000A0F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D935BD" w14:textId="53EF66C1" w:rsidR="00660DB5" w:rsidRDefault="00660DB5" w:rsidP="000A0F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45E4D0" w14:textId="6E67CC36" w:rsidR="00660DB5" w:rsidRDefault="00660DB5" w:rsidP="000A0F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122CDA" w14:textId="174F7D24" w:rsidR="00660DB5" w:rsidRDefault="00660DB5" w:rsidP="000A0F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808EAA" w14:textId="61EDFFA0" w:rsidR="00660DB5" w:rsidRDefault="00660DB5" w:rsidP="000A0F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116F35" w14:textId="77777777" w:rsidR="00660DB5" w:rsidRDefault="00660DB5" w:rsidP="000A0F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BF9443" w14:textId="3D9E3159" w:rsidR="008E7C3F" w:rsidRPr="008E7C3F" w:rsidRDefault="008E7C3F" w:rsidP="000A0F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7C3F">
        <w:rPr>
          <w:rFonts w:ascii="Times New Roman" w:hAnsi="Times New Roman" w:cs="Times New Roman"/>
          <w:sz w:val="28"/>
          <w:szCs w:val="28"/>
        </w:rPr>
        <w:t>ОТЧЕТ</w:t>
      </w:r>
    </w:p>
    <w:p w14:paraId="7DA793A5" w14:textId="77777777" w:rsidR="008E7C3F" w:rsidRPr="008E7C3F" w:rsidRDefault="008E7C3F" w:rsidP="000A0F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7C3F">
        <w:rPr>
          <w:rFonts w:ascii="Times New Roman" w:hAnsi="Times New Roman" w:cs="Times New Roman"/>
          <w:sz w:val="28"/>
          <w:szCs w:val="28"/>
        </w:rPr>
        <w:t>к лабораторной работе по дисциплине: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31"/>
      </w:tblGrid>
      <w:tr w:rsidR="008E7C3F" w:rsidRPr="008E7C3F" w14:paraId="1E9638F4" w14:textId="77777777" w:rsidTr="001D5D4D">
        <w:trPr>
          <w:trHeight w:hRule="exact" w:val="702"/>
        </w:trPr>
        <w:tc>
          <w:tcPr>
            <w:tcW w:w="10031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20D821D2" w14:textId="6993A5E8" w:rsidR="008E7C3F" w:rsidRPr="008E7C3F" w:rsidRDefault="003B2A88" w:rsidP="001D5D4D">
            <w:pPr>
              <w:spacing w:after="60" w:line="100" w:lineRule="atLeast"/>
              <w:jc w:val="center"/>
              <w:rPr>
                <w:rFonts w:ascii="Times New Roman" w:hAnsi="Times New Roman" w:cs="Times New Roman"/>
                <w:b/>
                <w:caps/>
                <w:kern w:val="28"/>
                <w:sz w:val="28"/>
                <w:szCs w:val="28"/>
              </w:rPr>
            </w:pPr>
            <w:r w:rsidRPr="003B2A88">
              <w:rPr>
                <w:rFonts w:ascii="Times New Roman" w:hAnsi="Times New Roman" w:cs="Times New Roman"/>
                <w:b/>
                <w:caps/>
                <w:kern w:val="28"/>
                <w:sz w:val="28"/>
                <w:szCs w:val="28"/>
              </w:rPr>
              <w:t>Администрирование информационных систем</w:t>
            </w:r>
          </w:p>
        </w:tc>
      </w:tr>
      <w:tr w:rsidR="008E7C3F" w:rsidRPr="00462AFA" w14:paraId="7F789B25" w14:textId="77777777" w:rsidTr="001D5D4D">
        <w:trPr>
          <w:trHeight w:hRule="exact" w:val="397"/>
        </w:trPr>
        <w:tc>
          <w:tcPr>
            <w:tcW w:w="1003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04139CF2" w14:textId="32974F0C" w:rsidR="008E7C3F" w:rsidRPr="00B36C31" w:rsidRDefault="00B36C31" w:rsidP="001D5D4D">
            <w:pPr>
              <w:spacing w:after="60" w:line="100" w:lineRule="atLeast"/>
              <w:jc w:val="center"/>
              <w:rPr>
                <w:rFonts w:ascii="Times New Roman" w:hAnsi="Times New Roman" w:cs="Times New Roman"/>
                <w:b/>
                <w:caps/>
                <w:kern w:val="28"/>
                <w:sz w:val="28"/>
                <w:szCs w:val="28"/>
                <w:lang w:val="en-US"/>
              </w:rPr>
            </w:pPr>
            <w:r w:rsidRPr="00B36C31">
              <w:rPr>
                <w:rFonts w:ascii="Times New Roman" w:hAnsi="Times New Roman" w:cs="Times New Roman"/>
                <w:sz w:val="28"/>
                <w:szCs w:val="28"/>
              </w:rPr>
              <w:t>Язык</w:t>
            </w:r>
            <w:r w:rsidRPr="00B36C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B36C31">
              <w:rPr>
                <w:rFonts w:ascii="Times New Roman" w:hAnsi="Times New Roman" w:cs="Times New Roman"/>
                <w:sz w:val="28"/>
                <w:szCs w:val="28"/>
              </w:rPr>
              <w:t>сценариев</w:t>
            </w:r>
            <w:r w:rsidRPr="00B36C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B36C31">
              <w:rPr>
                <w:rFonts w:ascii="Times New Roman" w:hAnsi="Times New Roman" w:cs="Times New Roman"/>
                <w:sz w:val="28"/>
                <w:szCs w:val="28"/>
              </w:rPr>
              <w:t>ОС</w:t>
            </w:r>
            <w:r w:rsidRPr="00B36C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Microsoft Windows «Power Shell»</w:t>
            </w:r>
          </w:p>
        </w:tc>
      </w:tr>
    </w:tbl>
    <w:p w14:paraId="50E4D33A" w14:textId="77777777" w:rsidR="008E7C3F" w:rsidRPr="008E7C3F" w:rsidRDefault="008E7C3F" w:rsidP="008E7C3F">
      <w:pPr>
        <w:spacing w:after="2160" w:line="100" w:lineRule="atLeast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8E7C3F">
        <w:rPr>
          <w:rFonts w:ascii="Times New Roman" w:hAnsi="Times New Roman" w:cs="Times New Roman"/>
          <w:sz w:val="28"/>
          <w:szCs w:val="28"/>
          <w:vertAlign w:val="superscript"/>
        </w:rPr>
        <w:t>наименование темы</w:t>
      </w:r>
    </w:p>
    <w:tbl>
      <w:tblPr>
        <w:tblW w:w="10173" w:type="dxa"/>
        <w:tblLayout w:type="fixed"/>
        <w:tblLook w:val="0000" w:firstRow="0" w:lastRow="0" w:firstColumn="0" w:lastColumn="0" w:noHBand="0" w:noVBand="0"/>
      </w:tblPr>
      <w:tblGrid>
        <w:gridCol w:w="3510"/>
        <w:gridCol w:w="1985"/>
        <w:gridCol w:w="283"/>
        <w:gridCol w:w="1701"/>
        <w:gridCol w:w="236"/>
        <w:gridCol w:w="2458"/>
      </w:tblGrid>
      <w:tr w:rsidR="008E7C3F" w:rsidRPr="008E7C3F" w14:paraId="61E0D74A" w14:textId="77777777" w:rsidTr="000A0F14">
        <w:trPr>
          <w:trHeight w:val="340"/>
        </w:trPr>
        <w:tc>
          <w:tcPr>
            <w:tcW w:w="3510" w:type="dxa"/>
            <w:vMerge w:val="restart"/>
            <w:shd w:val="clear" w:color="auto" w:fill="auto"/>
          </w:tcPr>
          <w:p w14:paraId="75882A6A" w14:textId="77777777" w:rsidR="008E7C3F" w:rsidRPr="008E7C3F" w:rsidRDefault="008E7C3F" w:rsidP="000A0F1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7C3F">
              <w:rPr>
                <w:rFonts w:ascii="Times New Roman" w:hAnsi="Times New Roman" w:cs="Times New Roman"/>
                <w:sz w:val="28"/>
                <w:szCs w:val="28"/>
              </w:rPr>
              <w:t>Выполнил студент группы: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3D01641" w14:textId="77777777" w:rsidR="008E7C3F" w:rsidRPr="008E7C3F" w:rsidRDefault="008E7C3F" w:rsidP="000A0F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7C3F">
              <w:rPr>
                <w:rFonts w:ascii="Times New Roman" w:hAnsi="Times New Roman" w:cs="Times New Roman"/>
                <w:sz w:val="28"/>
                <w:szCs w:val="28"/>
              </w:rPr>
              <w:t>ИСМб-19-1</w:t>
            </w:r>
          </w:p>
        </w:tc>
        <w:tc>
          <w:tcPr>
            <w:tcW w:w="283" w:type="dxa"/>
            <w:shd w:val="clear" w:color="auto" w:fill="auto"/>
            <w:vAlign w:val="bottom"/>
          </w:tcPr>
          <w:p w14:paraId="60F264E6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4E15A89D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  <w:vAlign w:val="bottom"/>
          </w:tcPr>
          <w:p w14:paraId="2FF27FCE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5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51DC37A" w14:textId="77777777" w:rsidR="008E7C3F" w:rsidRPr="008E7C3F" w:rsidRDefault="008E7C3F" w:rsidP="000A0F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7C3F">
              <w:rPr>
                <w:rFonts w:ascii="Times New Roman" w:hAnsi="Times New Roman" w:cs="Times New Roman"/>
                <w:sz w:val="28"/>
                <w:szCs w:val="28"/>
              </w:rPr>
              <w:t>Вовиков Д.Е.</w:t>
            </w:r>
          </w:p>
        </w:tc>
      </w:tr>
      <w:tr w:rsidR="008E7C3F" w:rsidRPr="008E7C3F" w14:paraId="5A643D49" w14:textId="77777777" w:rsidTr="000A0F14">
        <w:trPr>
          <w:trHeight w:hRule="exact" w:val="340"/>
        </w:trPr>
        <w:tc>
          <w:tcPr>
            <w:tcW w:w="3510" w:type="dxa"/>
            <w:vMerge/>
            <w:shd w:val="clear" w:color="auto" w:fill="auto"/>
          </w:tcPr>
          <w:p w14:paraId="09B02606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  <w:shd w:val="clear" w:color="auto" w:fill="auto"/>
          </w:tcPr>
          <w:p w14:paraId="45AF7C7C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83" w:type="dxa"/>
            <w:shd w:val="clear" w:color="auto" w:fill="auto"/>
          </w:tcPr>
          <w:p w14:paraId="784785BF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701" w:type="dxa"/>
            <w:tcBorders>
              <w:top w:val="single" w:sz="4" w:space="0" w:color="000000"/>
            </w:tcBorders>
            <w:shd w:val="clear" w:color="auto" w:fill="auto"/>
          </w:tcPr>
          <w:p w14:paraId="6AE2F562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8E7C3F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36" w:type="dxa"/>
            <w:shd w:val="clear" w:color="auto" w:fill="auto"/>
          </w:tcPr>
          <w:p w14:paraId="1FEC9A54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458" w:type="dxa"/>
            <w:tcBorders>
              <w:top w:val="single" w:sz="4" w:space="0" w:color="000000"/>
            </w:tcBorders>
            <w:shd w:val="clear" w:color="auto" w:fill="auto"/>
          </w:tcPr>
          <w:p w14:paraId="52E94761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8E7C3F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Фамилия И.О</w:t>
            </w:r>
          </w:p>
        </w:tc>
      </w:tr>
      <w:tr w:rsidR="008E7C3F" w:rsidRPr="008E7C3F" w14:paraId="751A90B6" w14:textId="77777777" w:rsidTr="000A0F14">
        <w:trPr>
          <w:trHeight w:hRule="exact" w:val="340"/>
        </w:trPr>
        <w:tc>
          <w:tcPr>
            <w:tcW w:w="3510" w:type="dxa"/>
            <w:shd w:val="clear" w:color="auto" w:fill="auto"/>
          </w:tcPr>
          <w:p w14:paraId="52900CAF" w14:textId="77777777" w:rsidR="008E7C3F" w:rsidRPr="008E7C3F" w:rsidRDefault="008E7C3F" w:rsidP="001D5D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7C3F">
              <w:rPr>
                <w:rFonts w:ascii="Times New Roman" w:hAnsi="Times New Roman" w:cs="Times New Roman"/>
                <w:sz w:val="28"/>
                <w:szCs w:val="28"/>
              </w:rPr>
              <w:t>Проверил:</w:t>
            </w: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14:paraId="7B437661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14:paraId="66215B26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auto"/>
          </w:tcPr>
          <w:p w14:paraId="28B2C102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6CA33B65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58" w:type="dxa"/>
            <w:tcBorders>
              <w:bottom w:val="single" w:sz="4" w:space="0" w:color="000000"/>
            </w:tcBorders>
            <w:shd w:val="clear" w:color="auto" w:fill="auto"/>
          </w:tcPr>
          <w:p w14:paraId="4D2A9172" w14:textId="0E73DF3C" w:rsidR="008E7C3F" w:rsidRPr="008E7C3F" w:rsidRDefault="004D371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D371F">
              <w:rPr>
                <w:rFonts w:ascii="Times New Roman" w:hAnsi="Times New Roman" w:cs="Times New Roman"/>
                <w:sz w:val="28"/>
                <w:szCs w:val="28"/>
              </w:rPr>
              <w:t>Хритова М.А.</w:t>
            </w:r>
          </w:p>
        </w:tc>
      </w:tr>
      <w:tr w:rsidR="008E7C3F" w:rsidRPr="008E7C3F" w14:paraId="1401A810" w14:textId="77777777" w:rsidTr="000A0F14">
        <w:trPr>
          <w:trHeight w:hRule="exact" w:val="340"/>
        </w:trPr>
        <w:tc>
          <w:tcPr>
            <w:tcW w:w="3510" w:type="dxa"/>
            <w:shd w:val="clear" w:color="auto" w:fill="auto"/>
          </w:tcPr>
          <w:p w14:paraId="172E8F34" w14:textId="77777777" w:rsidR="008E7C3F" w:rsidRPr="008E7C3F" w:rsidRDefault="008E7C3F" w:rsidP="001D5D4D">
            <w:pPr>
              <w:spacing w:after="60" w:line="1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703885BF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8E7C3F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должность</w:t>
            </w:r>
          </w:p>
        </w:tc>
        <w:tc>
          <w:tcPr>
            <w:tcW w:w="283" w:type="dxa"/>
            <w:shd w:val="clear" w:color="auto" w:fill="auto"/>
          </w:tcPr>
          <w:p w14:paraId="436FD1A5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701" w:type="dxa"/>
            <w:tcBorders>
              <w:top w:val="single" w:sz="4" w:space="0" w:color="000000"/>
            </w:tcBorders>
            <w:shd w:val="clear" w:color="auto" w:fill="auto"/>
          </w:tcPr>
          <w:p w14:paraId="33CA7817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8E7C3F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36" w:type="dxa"/>
            <w:shd w:val="clear" w:color="auto" w:fill="auto"/>
          </w:tcPr>
          <w:p w14:paraId="796DD954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458" w:type="dxa"/>
            <w:tcBorders>
              <w:top w:val="single" w:sz="4" w:space="0" w:color="000000"/>
            </w:tcBorders>
            <w:shd w:val="clear" w:color="auto" w:fill="auto"/>
          </w:tcPr>
          <w:p w14:paraId="06375698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8E7C3F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Фамилия И.О</w:t>
            </w:r>
          </w:p>
        </w:tc>
      </w:tr>
    </w:tbl>
    <w:p w14:paraId="1E99330C" w14:textId="77777777" w:rsidR="008E7C3F" w:rsidRPr="008E7C3F" w:rsidRDefault="008E7C3F" w:rsidP="008E7C3F">
      <w:pPr>
        <w:spacing w:before="2640"/>
        <w:jc w:val="center"/>
        <w:rPr>
          <w:rFonts w:ascii="Times New Roman" w:hAnsi="Times New Roman" w:cs="Times New Roman"/>
          <w:sz w:val="28"/>
          <w:szCs w:val="28"/>
        </w:rPr>
        <w:sectPr w:rsidR="008E7C3F" w:rsidRPr="008E7C3F" w:rsidSect="002113EB">
          <w:footerReference w:type="even" r:id="rId8"/>
          <w:footerReference w:type="default" r:id="rId9"/>
          <w:pgSz w:w="11906" w:h="16838"/>
          <w:pgMar w:top="851" w:right="851" w:bottom="851" w:left="1134" w:header="709" w:footer="709" w:gutter="0"/>
          <w:pgNumType w:start="1"/>
          <w:cols w:space="708"/>
          <w:titlePg/>
          <w:docGrid w:linePitch="360"/>
        </w:sectPr>
      </w:pPr>
      <w:r w:rsidRPr="008E7C3F">
        <w:rPr>
          <w:rFonts w:ascii="Times New Roman" w:hAnsi="Times New Roman" w:cs="Times New Roman"/>
          <w:sz w:val="28"/>
          <w:szCs w:val="28"/>
        </w:rPr>
        <w:t xml:space="preserve">Иркутск </w:t>
      </w:r>
      <w:r w:rsidRPr="008E7C3F">
        <w:rPr>
          <w:rFonts w:ascii="Times New Roman" w:hAnsi="Times New Roman" w:cs="Times New Roman"/>
          <w:sz w:val="28"/>
          <w:szCs w:val="28"/>
        </w:rPr>
        <w:fldChar w:fldCharType="begin"/>
      </w:r>
      <w:r w:rsidRPr="008E7C3F">
        <w:rPr>
          <w:rFonts w:ascii="Times New Roman" w:hAnsi="Times New Roman" w:cs="Times New Roman"/>
          <w:sz w:val="28"/>
          <w:szCs w:val="28"/>
        </w:rPr>
        <w:instrText xml:space="preserve"> CREATEDATE \@"yyyy' г.'" </w:instrText>
      </w:r>
      <w:r w:rsidRPr="008E7C3F">
        <w:rPr>
          <w:rFonts w:ascii="Times New Roman" w:hAnsi="Times New Roman" w:cs="Times New Roman"/>
          <w:sz w:val="28"/>
          <w:szCs w:val="28"/>
        </w:rPr>
        <w:fldChar w:fldCharType="separate"/>
      </w:r>
      <w:r w:rsidRPr="008E7C3F">
        <w:rPr>
          <w:rFonts w:ascii="Times New Roman" w:hAnsi="Times New Roman" w:cs="Times New Roman"/>
          <w:noProof/>
          <w:sz w:val="28"/>
          <w:szCs w:val="28"/>
        </w:rPr>
        <w:t>2022 г.</w:t>
      </w:r>
      <w:r w:rsidRPr="008E7C3F">
        <w:rPr>
          <w:rFonts w:ascii="Times New Roman" w:hAnsi="Times New Roman" w:cs="Times New Roman"/>
          <w:sz w:val="28"/>
          <w:szCs w:val="28"/>
        </w:rPr>
        <w:fldChar w:fldCharType="end"/>
      </w:r>
    </w:p>
    <w:p w14:paraId="6C40A9C8" w14:textId="77777777" w:rsidR="00EF2EE7" w:rsidRPr="006E04C5" w:rsidRDefault="00EF2EE7" w:rsidP="00C10AC8">
      <w:pPr>
        <w:pStyle w:val="12"/>
        <w:ind w:firstLine="0"/>
        <w:jc w:val="center"/>
        <w:rPr>
          <w:rFonts w:eastAsia="Times New Roman"/>
        </w:rPr>
      </w:pPr>
      <w:bookmarkStart w:id="0" w:name="_Toc116510431"/>
      <w:bookmarkStart w:id="1" w:name="_Toc119721894"/>
      <w:r w:rsidRPr="006E04C5">
        <w:rPr>
          <w:rFonts w:eastAsia="Times New Roman"/>
        </w:rPr>
        <w:lastRenderedPageBreak/>
        <w:t>Содержание</w:t>
      </w:r>
      <w:bookmarkEnd w:id="0"/>
      <w:bookmarkEnd w:id="1"/>
    </w:p>
    <w:p w14:paraId="1FB9A822" w14:textId="01887731" w:rsidR="00C10A2F" w:rsidRPr="00C10A2F" w:rsidRDefault="00EF2EE7" w:rsidP="00C10A2F">
      <w:pPr>
        <w:pStyle w:val="13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C10AC8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C10AC8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TOC \o "1-3" \h \z \u </w:instrText>
      </w:r>
      <w:r w:rsidRPr="00C10AC8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hyperlink w:anchor="_Toc119721894" w:history="1"/>
      <w:hyperlink w:anchor="_Toc119721895" w:history="1">
        <w:r w:rsidR="00C10A2F" w:rsidRPr="00C10A2F">
          <w:rPr>
            <w:rStyle w:val="ac"/>
            <w:rFonts w:ascii="Times New Roman" w:hAnsi="Times New Roman" w:cs="Times New Roman"/>
            <w:noProof/>
            <w:sz w:val="28"/>
            <w:szCs w:val="28"/>
          </w:rPr>
          <w:t>1 Введение</w:t>
        </w:r>
        <w:r w:rsidR="00C10A2F" w:rsidRPr="00C10A2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C10A2F" w:rsidRPr="00C10A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C10A2F" w:rsidRPr="00C10A2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_Toc119721895 \h </w:instrText>
        </w:r>
        <w:r w:rsidR="00C10A2F" w:rsidRPr="00C10A2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C10A2F" w:rsidRPr="00C10A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10A2F" w:rsidRPr="00C10A2F">
          <w:rPr>
            <w:rFonts w:ascii="Times New Roman" w:hAnsi="Times New Roman" w:cs="Times New Roman"/>
            <w:noProof/>
            <w:webHidden/>
            <w:sz w:val="28"/>
            <w:szCs w:val="28"/>
          </w:rPr>
          <w:t>2</w:t>
        </w:r>
        <w:r w:rsidR="00C10A2F" w:rsidRPr="00C10A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073E92F" w14:textId="24459264" w:rsidR="00C10A2F" w:rsidRPr="00C10A2F" w:rsidRDefault="00C10A2F" w:rsidP="00C10A2F">
      <w:pPr>
        <w:pStyle w:val="13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9721896" w:history="1">
        <w:r w:rsidRPr="00C10A2F">
          <w:rPr>
            <w:rStyle w:val="ac"/>
            <w:rFonts w:ascii="Times New Roman" w:hAnsi="Times New Roman" w:cs="Times New Roman"/>
            <w:noProof/>
            <w:sz w:val="28"/>
            <w:szCs w:val="28"/>
          </w:rPr>
          <w:t>2 Краткая информация о языке</w:t>
        </w:r>
        <w:r w:rsidRPr="00C10A2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10A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C10A2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_Toc119721896 \h </w:instrText>
        </w:r>
        <w:r w:rsidRPr="00C10A2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10A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C10A2F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C10A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9C578D4" w14:textId="2244A689" w:rsidR="00C10A2F" w:rsidRPr="00C10A2F" w:rsidRDefault="00C10A2F" w:rsidP="00C10A2F">
      <w:pPr>
        <w:pStyle w:val="13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9721897" w:history="1">
        <w:r w:rsidRPr="00C10A2F">
          <w:rPr>
            <w:rStyle w:val="ac"/>
            <w:rFonts w:ascii="Times New Roman" w:hAnsi="Times New Roman" w:cs="Times New Roman"/>
            <w:noProof/>
            <w:sz w:val="28"/>
            <w:szCs w:val="28"/>
          </w:rPr>
          <w:t>3 Описание всех действий и листинг скриптов</w:t>
        </w:r>
        <w:r w:rsidRPr="00C10A2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10A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C10A2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_Toc119721897 \h </w:instrText>
        </w:r>
        <w:r w:rsidRPr="00C10A2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10A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C10A2F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C10A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7B9452A" w14:textId="4D5FA5A8" w:rsidR="00C10A2F" w:rsidRPr="00C10A2F" w:rsidRDefault="00C10A2F" w:rsidP="00C10A2F">
      <w:pPr>
        <w:pStyle w:val="24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9721898" w:history="1">
        <w:r w:rsidRPr="00C10A2F">
          <w:rPr>
            <w:rStyle w:val="ac"/>
            <w:rFonts w:ascii="Times New Roman" w:hAnsi="Times New Roman" w:cs="Times New Roman"/>
            <w:noProof/>
            <w:sz w:val="28"/>
            <w:szCs w:val="28"/>
          </w:rPr>
          <w:t>3.1 Описание используемых команд</w:t>
        </w:r>
        <w:r w:rsidRPr="00C10A2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10A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C10A2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_Toc119721898 \h </w:instrText>
        </w:r>
        <w:r w:rsidRPr="00C10A2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10A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C10A2F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C10A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99F4887" w14:textId="0A016047" w:rsidR="00C10A2F" w:rsidRPr="00C10A2F" w:rsidRDefault="00C10A2F" w:rsidP="00C10A2F">
      <w:pPr>
        <w:pStyle w:val="30"/>
        <w:tabs>
          <w:tab w:val="right" w:leader="dot" w:pos="9345"/>
        </w:tabs>
        <w:spacing w:after="0" w:line="24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9721899" w:history="1">
        <w:r w:rsidRPr="00C10A2F">
          <w:rPr>
            <w:rStyle w:val="ac"/>
            <w:rFonts w:ascii="Times New Roman" w:hAnsi="Times New Roman" w:cs="Times New Roman"/>
            <w:noProof/>
            <w:sz w:val="28"/>
            <w:szCs w:val="28"/>
          </w:rPr>
          <w:t>3.1.1 Описание скрипта 1</w:t>
        </w:r>
        <w:r w:rsidRPr="00C10A2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10A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C10A2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_Toc119721899 \h </w:instrText>
        </w:r>
        <w:r w:rsidRPr="00C10A2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10A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C10A2F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C10A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EAE4EF0" w14:textId="7B212179" w:rsidR="00C10A2F" w:rsidRPr="00C10A2F" w:rsidRDefault="00C10A2F" w:rsidP="00C10A2F">
      <w:pPr>
        <w:pStyle w:val="30"/>
        <w:tabs>
          <w:tab w:val="right" w:leader="dot" w:pos="9345"/>
        </w:tabs>
        <w:spacing w:after="0" w:line="24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9721900" w:history="1">
        <w:r w:rsidRPr="00C10A2F">
          <w:rPr>
            <w:rStyle w:val="ac"/>
            <w:rFonts w:ascii="Times New Roman" w:hAnsi="Times New Roman" w:cs="Times New Roman"/>
            <w:noProof/>
            <w:sz w:val="28"/>
            <w:szCs w:val="28"/>
          </w:rPr>
          <w:t>3.1.2 Описание скрипта 2</w:t>
        </w:r>
        <w:r w:rsidRPr="00C10A2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10A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C10A2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_Toc119721900 \h </w:instrText>
        </w:r>
        <w:r w:rsidRPr="00C10A2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10A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C10A2F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C10A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0173C9B" w14:textId="2BF05DD7" w:rsidR="00C10A2F" w:rsidRPr="00C10A2F" w:rsidRDefault="00C10A2F" w:rsidP="00C10A2F">
      <w:pPr>
        <w:pStyle w:val="30"/>
        <w:tabs>
          <w:tab w:val="right" w:leader="dot" w:pos="9345"/>
        </w:tabs>
        <w:spacing w:after="0" w:line="24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9721901" w:history="1">
        <w:r w:rsidRPr="00C10A2F">
          <w:rPr>
            <w:rStyle w:val="ac"/>
            <w:rFonts w:ascii="Times New Roman" w:hAnsi="Times New Roman" w:cs="Times New Roman"/>
            <w:noProof/>
            <w:sz w:val="28"/>
            <w:szCs w:val="28"/>
          </w:rPr>
          <w:t>3.1.3 Описание скрипта 3</w:t>
        </w:r>
        <w:r w:rsidRPr="00C10A2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10A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C10A2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_Toc119721901 \h </w:instrText>
        </w:r>
        <w:r w:rsidRPr="00C10A2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10A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C10A2F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C10A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67CE40C" w14:textId="0D71095B" w:rsidR="00C10A2F" w:rsidRPr="00C10A2F" w:rsidRDefault="00C10A2F" w:rsidP="00C10A2F">
      <w:pPr>
        <w:pStyle w:val="24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9721902" w:history="1">
        <w:r w:rsidRPr="00C10A2F">
          <w:rPr>
            <w:rStyle w:val="ac"/>
            <w:rFonts w:ascii="Times New Roman" w:hAnsi="Times New Roman" w:cs="Times New Roman"/>
            <w:noProof/>
            <w:sz w:val="28"/>
            <w:szCs w:val="28"/>
          </w:rPr>
          <w:t>3.2 Листинг кода</w:t>
        </w:r>
        <w:r w:rsidRPr="00C10A2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10A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C10A2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_Toc119721902 \h </w:instrText>
        </w:r>
        <w:r w:rsidRPr="00C10A2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10A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C10A2F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C10A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0455CC1" w14:textId="638AA61B" w:rsidR="00C10A2F" w:rsidRPr="00C10A2F" w:rsidRDefault="00C10A2F" w:rsidP="00C10A2F">
      <w:pPr>
        <w:pStyle w:val="30"/>
        <w:tabs>
          <w:tab w:val="right" w:leader="dot" w:pos="9345"/>
        </w:tabs>
        <w:spacing w:after="0" w:line="24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9721903" w:history="1">
        <w:r w:rsidRPr="00C10A2F">
          <w:rPr>
            <w:rStyle w:val="ac"/>
            <w:rFonts w:ascii="Times New Roman" w:hAnsi="Times New Roman" w:cs="Times New Roman"/>
            <w:noProof/>
            <w:sz w:val="28"/>
            <w:szCs w:val="28"/>
          </w:rPr>
          <w:t>3.2.1 Скрипт 1</w:t>
        </w:r>
        <w:r w:rsidRPr="00C10A2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10A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C10A2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_Toc119721903 \h </w:instrText>
        </w:r>
        <w:r w:rsidRPr="00C10A2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10A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C10A2F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C10A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0041B07" w14:textId="2DD738BC" w:rsidR="00C10A2F" w:rsidRPr="00C10A2F" w:rsidRDefault="00C10A2F" w:rsidP="00C10A2F">
      <w:pPr>
        <w:pStyle w:val="30"/>
        <w:tabs>
          <w:tab w:val="right" w:leader="dot" w:pos="9345"/>
        </w:tabs>
        <w:spacing w:after="0" w:line="24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9721904" w:history="1">
        <w:r w:rsidRPr="00C10A2F">
          <w:rPr>
            <w:rStyle w:val="ac"/>
            <w:rFonts w:ascii="Times New Roman" w:hAnsi="Times New Roman" w:cs="Times New Roman"/>
            <w:noProof/>
            <w:sz w:val="28"/>
            <w:szCs w:val="28"/>
          </w:rPr>
          <w:t>3.2.2 Скрипт 2</w:t>
        </w:r>
        <w:r w:rsidRPr="00C10A2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10A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C10A2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_Toc119721904 \h </w:instrText>
        </w:r>
        <w:r w:rsidRPr="00C10A2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10A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C10A2F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C10A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88D96E3" w14:textId="6C478F88" w:rsidR="00C10A2F" w:rsidRPr="00C10A2F" w:rsidRDefault="00C10A2F" w:rsidP="00C10A2F">
      <w:pPr>
        <w:pStyle w:val="30"/>
        <w:tabs>
          <w:tab w:val="right" w:leader="dot" w:pos="9345"/>
        </w:tabs>
        <w:spacing w:after="0" w:line="24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9721905" w:history="1">
        <w:r w:rsidRPr="00C10A2F">
          <w:rPr>
            <w:rStyle w:val="ac"/>
            <w:rFonts w:ascii="Times New Roman" w:hAnsi="Times New Roman" w:cs="Times New Roman"/>
            <w:noProof/>
            <w:sz w:val="28"/>
            <w:szCs w:val="28"/>
          </w:rPr>
          <w:t>3.2.3 Скрипт 3</w:t>
        </w:r>
        <w:r w:rsidRPr="00C10A2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10A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C10A2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_Toc119721905 \h </w:instrText>
        </w:r>
        <w:r w:rsidRPr="00C10A2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10A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C10A2F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C10A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AE26549" w14:textId="05483A8F" w:rsidR="00C10A2F" w:rsidRPr="00C10A2F" w:rsidRDefault="00C10A2F" w:rsidP="00C10A2F">
      <w:pPr>
        <w:pStyle w:val="13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9721906" w:history="1">
        <w:r w:rsidRPr="00C10A2F">
          <w:rPr>
            <w:rStyle w:val="ac"/>
            <w:rFonts w:ascii="Times New Roman" w:hAnsi="Times New Roman" w:cs="Times New Roman"/>
            <w:noProof/>
            <w:sz w:val="28"/>
            <w:szCs w:val="28"/>
          </w:rPr>
          <w:t>4 Результаты работы скрипта</w:t>
        </w:r>
        <w:r w:rsidRPr="00C10A2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10A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C10A2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_Toc119721906 \h </w:instrText>
        </w:r>
        <w:r w:rsidRPr="00C10A2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10A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C10A2F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C10A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A546541" w14:textId="7F1D5B45" w:rsidR="00C10A2F" w:rsidRPr="00C10A2F" w:rsidRDefault="00C10A2F" w:rsidP="00C10A2F">
      <w:pPr>
        <w:pStyle w:val="24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9721907" w:history="1">
        <w:r w:rsidRPr="00C10A2F">
          <w:rPr>
            <w:rStyle w:val="ac"/>
            <w:rFonts w:ascii="Times New Roman" w:hAnsi="Times New Roman" w:cs="Times New Roman"/>
            <w:noProof/>
            <w:sz w:val="28"/>
            <w:szCs w:val="28"/>
          </w:rPr>
          <w:t>4.1 Работа скрипта 1</w:t>
        </w:r>
        <w:r w:rsidRPr="00C10A2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10A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C10A2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_Toc119721907 \h </w:instrText>
        </w:r>
        <w:r w:rsidRPr="00C10A2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10A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C10A2F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C10A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2BD503F" w14:textId="4E4F1D21" w:rsidR="00C10A2F" w:rsidRPr="00C10A2F" w:rsidRDefault="00C10A2F" w:rsidP="00C10A2F">
      <w:pPr>
        <w:pStyle w:val="24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9721908" w:history="1">
        <w:r w:rsidRPr="00C10A2F">
          <w:rPr>
            <w:rStyle w:val="ac"/>
            <w:rFonts w:ascii="Times New Roman" w:hAnsi="Times New Roman" w:cs="Times New Roman"/>
            <w:noProof/>
            <w:sz w:val="28"/>
            <w:szCs w:val="28"/>
          </w:rPr>
          <w:t>4.2 Работа скрипта 2</w:t>
        </w:r>
        <w:r w:rsidRPr="00C10A2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10A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C10A2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_Toc119721908 \h </w:instrText>
        </w:r>
        <w:r w:rsidRPr="00C10A2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10A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C10A2F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C10A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3BC4E5D" w14:textId="2A0CFFED" w:rsidR="00C10A2F" w:rsidRPr="00C10A2F" w:rsidRDefault="00C10A2F" w:rsidP="00C10A2F">
      <w:pPr>
        <w:pStyle w:val="24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9721909" w:history="1">
        <w:r w:rsidRPr="00C10A2F">
          <w:rPr>
            <w:rStyle w:val="ac"/>
            <w:rFonts w:ascii="Times New Roman" w:hAnsi="Times New Roman" w:cs="Times New Roman"/>
            <w:noProof/>
            <w:sz w:val="28"/>
            <w:szCs w:val="28"/>
          </w:rPr>
          <w:t>4.3 Работа скрипта 3</w:t>
        </w:r>
        <w:r w:rsidRPr="00C10A2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10A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C10A2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_Toc119721909 \h </w:instrText>
        </w:r>
        <w:r w:rsidRPr="00C10A2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10A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C10A2F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C10A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A171894" w14:textId="1A305CDA" w:rsidR="00C10A2F" w:rsidRPr="00C10A2F" w:rsidRDefault="00C10A2F" w:rsidP="00C10A2F">
      <w:pPr>
        <w:pStyle w:val="13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9721910" w:history="1">
        <w:r w:rsidRPr="00C10A2F">
          <w:rPr>
            <w:rStyle w:val="ac"/>
            <w:rFonts w:ascii="Times New Roman" w:hAnsi="Times New Roman" w:cs="Times New Roman"/>
            <w:noProof/>
            <w:sz w:val="28"/>
            <w:szCs w:val="28"/>
          </w:rPr>
          <w:t>5 Заключение</w:t>
        </w:r>
        <w:r w:rsidRPr="00C10A2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10A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C10A2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_Toc119721910 \h </w:instrText>
        </w:r>
        <w:r w:rsidRPr="00C10A2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10A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C10A2F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Pr="00C10A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24DD4D7" w14:textId="6316DAF4" w:rsidR="008E7C3F" w:rsidRDefault="00EF2EE7" w:rsidP="00840389">
      <w:pPr>
        <w:pStyle w:val="12"/>
      </w:pPr>
      <w:r w:rsidRPr="00C10AC8">
        <w:rPr>
          <w:rFonts w:eastAsia="Times New Roman" w:cs="Times New Roman"/>
        </w:rPr>
        <w:fldChar w:fldCharType="end"/>
      </w:r>
      <w:bookmarkStart w:id="2" w:name="_Toc115903610"/>
      <w:bookmarkStart w:id="3" w:name="_Toc119721895"/>
      <w:r w:rsidR="008E7C3F" w:rsidRPr="00727D37">
        <w:t xml:space="preserve">1 </w:t>
      </w:r>
      <w:bookmarkEnd w:id="2"/>
      <w:r w:rsidR="00E343C6">
        <w:t>Введение</w:t>
      </w:r>
      <w:bookmarkEnd w:id="3"/>
    </w:p>
    <w:p w14:paraId="3FF6969C" w14:textId="77777777" w:rsidR="00B36C31" w:rsidRPr="00EE696E" w:rsidRDefault="00B36C31" w:rsidP="00B36C31">
      <w:pPr>
        <w:pStyle w:val="a9"/>
      </w:pPr>
      <w:r w:rsidRPr="00EE696E">
        <w:rPr>
          <w:b/>
        </w:rPr>
        <w:t>Цель работы:</w:t>
      </w:r>
      <w:r w:rsidRPr="00EE696E">
        <w:t xml:space="preserve"> Освоить язык сценариев «Power Shell».</w:t>
      </w:r>
    </w:p>
    <w:p w14:paraId="71FCB49D" w14:textId="77777777" w:rsidR="00B36C31" w:rsidRPr="00EE696E" w:rsidRDefault="00B36C31" w:rsidP="00B36C31">
      <w:pPr>
        <w:pStyle w:val="a9"/>
      </w:pPr>
      <w:r w:rsidRPr="00EE696E">
        <w:tab/>
      </w:r>
    </w:p>
    <w:p w14:paraId="06A9D1FE" w14:textId="1B9DBD72" w:rsidR="00B36C31" w:rsidRDefault="00B36C31" w:rsidP="00B36C31">
      <w:pPr>
        <w:pStyle w:val="a9"/>
        <w:rPr>
          <w:b/>
        </w:rPr>
      </w:pPr>
      <w:r w:rsidRPr="00EE696E">
        <w:rPr>
          <w:b/>
        </w:rPr>
        <w:t>Задание:</w:t>
      </w:r>
    </w:p>
    <w:p w14:paraId="0AECFD25" w14:textId="1EAA15DA" w:rsidR="00B36C31" w:rsidRPr="00EE696E" w:rsidRDefault="00B36C31" w:rsidP="00B36C31">
      <w:pPr>
        <w:pStyle w:val="a9"/>
        <w:numPr>
          <w:ilvl w:val="0"/>
          <w:numId w:val="18"/>
        </w:numPr>
        <w:ind w:left="0" w:firstLine="709"/>
      </w:pPr>
      <w:r>
        <w:t>Изучить</w:t>
      </w:r>
      <w:r w:rsidRPr="00EE696E">
        <w:t xml:space="preserve"> теоретическую информацию о языке сценариев </w:t>
      </w:r>
      <w:r w:rsidRPr="00EE696E">
        <w:rPr>
          <w:lang w:val="en-US"/>
        </w:rPr>
        <w:t>Power</w:t>
      </w:r>
      <w:r w:rsidRPr="00EE696E">
        <w:t xml:space="preserve"> </w:t>
      </w:r>
      <w:r w:rsidRPr="00EE696E">
        <w:rPr>
          <w:lang w:val="en-US"/>
        </w:rPr>
        <w:t>Shell</w:t>
      </w:r>
      <w:r w:rsidRPr="00EE696E">
        <w:t>.</w:t>
      </w:r>
    </w:p>
    <w:p w14:paraId="40B82D63" w14:textId="0C3E01A5" w:rsidR="00B36C31" w:rsidRPr="00EE696E" w:rsidRDefault="00B36C31" w:rsidP="00B36C31">
      <w:pPr>
        <w:pStyle w:val="a9"/>
        <w:numPr>
          <w:ilvl w:val="0"/>
          <w:numId w:val="18"/>
        </w:numPr>
        <w:ind w:left="0" w:firstLine="709"/>
      </w:pPr>
      <w:r w:rsidRPr="00EE696E">
        <w:t xml:space="preserve">Написать </w:t>
      </w:r>
      <w:r>
        <w:t>2-3</w:t>
      </w:r>
      <w:r w:rsidRPr="00EE696E">
        <w:t xml:space="preserve"> простейших сценари</w:t>
      </w:r>
      <w:r>
        <w:t>я, оформив их в виде скрипта</w:t>
      </w:r>
      <w:r w:rsidRPr="00EE696E">
        <w:t>.</w:t>
      </w:r>
      <w:r>
        <w:t xml:space="preserve"> Варианты сценариев студент придумывает сам.</w:t>
      </w:r>
    </w:p>
    <w:p w14:paraId="74B20A99" w14:textId="77777777" w:rsidR="00B36C31" w:rsidRPr="00EE696E" w:rsidRDefault="00B36C31" w:rsidP="00B36C31">
      <w:pPr>
        <w:pStyle w:val="a9"/>
        <w:ind w:left="709" w:firstLine="0"/>
      </w:pPr>
      <w:r>
        <w:t>Примеры сценариев</w:t>
      </w:r>
      <w:r w:rsidRPr="00EE696E">
        <w:t>:</w:t>
      </w:r>
    </w:p>
    <w:p w14:paraId="6D4D9567" w14:textId="77777777" w:rsidR="00B36C31" w:rsidRPr="00B36C31" w:rsidRDefault="00B36C31" w:rsidP="00B36C31">
      <w:pPr>
        <w:pStyle w:val="a9"/>
        <w:numPr>
          <w:ilvl w:val="0"/>
          <w:numId w:val="20"/>
        </w:numPr>
      </w:pPr>
      <w:r w:rsidRPr="00B36C31">
        <w:t xml:space="preserve">Копирование нескольких файлов на сменный носитель в определенное время (учитывать возможность изменения буквы диска). </w:t>
      </w:r>
    </w:p>
    <w:p w14:paraId="54697A24" w14:textId="77777777" w:rsidR="00B36C31" w:rsidRPr="00B36C31" w:rsidRDefault="00B36C31" w:rsidP="00B36C31">
      <w:pPr>
        <w:pStyle w:val="a9"/>
        <w:numPr>
          <w:ilvl w:val="0"/>
          <w:numId w:val="20"/>
        </w:numPr>
      </w:pPr>
      <w:r w:rsidRPr="00B36C31">
        <w:t xml:space="preserve">Изменения прав доступа по шаблону в папке студента. </w:t>
      </w:r>
    </w:p>
    <w:p w14:paraId="6D7F9C4E" w14:textId="77777777" w:rsidR="00B36C31" w:rsidRPr="00B36C31" w:rsidRDefault="00B36C31" w:rsidP="00B36C31">
      <w:pPr>
        <w:pStyle w:val="a9"/>
        <w:numPr>
          <w:ilvl w:val="0"/>
          <w:numId w:val="20"/>
        </w:numPr>
      </w:pPr>
      <w:r w:rsidRPr="00B36C31">
        <w:t>Отобразить список служб на компьютере пользователя.</w:t>
      </w:r>
    </w:p>
    <w:p w14:paraId="539C4562" w14:textId="77777777" w:rsidR="00B36C31" w:rsidRPr="00B36C31" w:rsidRDefault="00B36C31" w:rsidP="00B36C31">
      <w:pPr>
        <w:pStyle w:val="a9"/>
        <w:numPr>
          <w:ilvl w:val="0"/>
          <w:numId w:val="20"/>
        </w:numPr>
      </w:pPr>
      <w:r w:rsidRPr="00B36C31">
        <w:t>Отсортировать все службы на компьютере пользователя на запущенные и остановленные.</w:t>
      </w:r>
    </w:p>
    <w:p w14:paraId="2D1EB3EB" w14:textId="77777777" w:rsidR="00B36C31" w:rsidRPr="00B36C31" w:rsidRDefault="00B36C31" w:rsidP="00B36C31">
      <w:pPr>
        <w:pStyle w:val="a9"/>
        <w:numPr>
          <w:ilvl w:val="0"/>
          <w:numId w:val="20"/>
        </w:numPr>
      </w:pPr>
      <w:r w:rsidRPr="00B36C31">
        <w:t>Создать подкаталог текущего каталога и скопировать в него файлы с расширениями PAS, BAS, C и TXT, присвоив им атрибут «только для чтения»;</w:t>
      </w:r>
    </w:p>
    <w:p w14:paraId="0DE906C1" w14:textId="77777777" w:rsidR="00B36C31" w:rsidRPr="00B36C31" w:rsidRDefault="00B36C31" w:rsidP="00B36C31">
      <w:pPr>
        <w:pStyle w:val="a9"/>
        <w:numPr>
          <w:ilvl w:val="0"/>
          <w:numId w:val="20"/>
        </w:numPr>
      </w:pPr>
      <w:r w:rsidRPr="00B36C31">
        <w:t>В заданном каталоге выдать на экран список имен файлов с расширениями PAS,TXT, BAT.</w:t>
      </w:r>
    </w:p>
    <w:p w14:paraId="3FB4DF6C" w14:textId="77777777" w:rsidR="00B36C31" w:rsidRPr="00B36C31" w:rsidRDefault="00B36C31" w:rsidP="00B36C31">
      <w:pPr>
        <w:pStyle w:val="a9"/>
        <w:numPr>
          <w:ilvl w:val="0"/>
          <w:numId w:val="20"/>
        </w:numPr>
      </w:pPr>
      <w:r w:rsidRPr="00B36C31">
        <w:t>Отсортировать указанный файл текущего каталога по убыванию 2-го символа и выдать его на экран.</w:t>
      </w:r>
    </w:p>
    <w:p w14:paraId="18EC0CC0" w14:textId="52A2C5CC" w:rsidR="00B36C31" w:rsidRPr="00EE696E" w:rsidRDefault="00B36C31" w:rsidP="00B36C31">
      <w:pPr>
        <w:pStyle w:val="a9"/>
        <w:numPr>
          <w:ilvl w:val="0"/>
          <w:numId w:val="18"/>
        </w:numPr>
        <w:ind w:left="0" w:firstLine="709"/>
      </w:pPr>
      <w:r>
        <w:t>Написать отчет с</w:t>
      </w:r>
      <w:r w:rsidRPr="00EE696E">
        <w:t xml:space="preserve"> приложением листинга </w:t>
      </w:r>
      <w:r>
        <w:t>скрипта</w:t>
      </w:r>
      <w:r w:rsidRPr="00EE696E">
        <w:t>.</w:t>
      </w:r>
    </w:p>
    <w:p w14:paraId="32B1E569" w14:textId="77777777" w:rsidR="00B36C31" w:rsidRPr="00EE696E" w:rsidRDefault="00B36C31" w:rsidP="00B36C31">
      <w:pPr>
        <w:widowControl w:val="0"/>
        <w:autoSpaceDE w:val="0"/>
        <w:autoSpaceDN w:val="0"/>
        <w:adjustRightInd w:val="0"/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BAC7CE" w14:textId="12D7997C" w:rsidR="00B36C31" w:rsidRPr="00EE696E" w:rsidRDefault="00B36C31" w:rsidP="004166E1">
      <w:pPr>
        <w:pStyle w:val="a9"/>
      </w:pPr>
      <w:r w:rsidRPr="00EE696E">
        <w:rPr>
          <w:b/>
        </w:rPr>
        <w:t>Требования к отчет</w:t>
      </w:r>
      <w:r>
        <w:rPr>
          <w:b/>
        </w:rPr>
        <w:t>у</w:t>
      </w:r>
      <w:r w:rsidRPr="00EE696E">
        <w:rPr>
          <w:b/>
        </w:rPr>
        <w:t>:</w:t>
      </w:r>
      <w:r w:rsidRPr="00EE696E">
        <w:t xml:space="preserve"> Отчетный документ представляется в печатном или электронном виде, в форматах </w:t>
      </w:r>
      <w:r w:rsidRPr="00EE696E">
        <w:rPr>
          <w:lang w:val="en-US"/>
        </w:rPr>
        <w:t>doc</w:t>
      </w:r>
      <w:r w:rsidRPr="00EE696E">
        <w:t>(</w:t>
      </w:r>
      <w:r w:rsidRPr="00EE696E">
        <w:rPr>
          <w:lang w:val="en-US"/>
        </w:rPr>
        <w:t>x</w:t>
      </w:r>
      <w:r w:rsidRPr="00EE696E">
        <w:t>).</w:t>
      </w:r>
      <w:r>
        <w:t xml:space="preserve"> </w:t>
      </w:r>
    </w:p>
    <w:p w14:paraId="319021CC" w14:textId="77777777" w:rsidR="00B36C31" w:rsidRPr="00EE696E" w:rsidRDefault="00B36C31" w:rsidP="004166E1">
      <w:pPr>
        <w:pStyle w:val="a9"/>
      </w:pPr>
      <w:r w:rsidRPr="00EE696E">
        <w:lastRenderedPageBreak/>
        <w:t xml:space="preserve">Отчет </w:t>
      </w:r>
      <w:r>
        <w:t xml:space="preserve">оформляется согласно действующему нормоконтролю и </w:t>
      </w:r>
      <w:r w:rsidRPr="00EE696E">
        <w:t>содер</w:t>
      </w:r>
      <w:r>
        <w:t>жит</w:t>
      </w:r>
      <w:r w:rsidRPr="00EE696E">
        <w:t xml:space="preserve"> следующие главы:</w:t>
      </w:r>
    </w:p>
    <w:p w14:paraId="016D619C" w14:textId="77777777" w:rsidR="00B36C31" w:rsidRPr="00EE696E" w:rsidRDefault="00B36C31" w:rsidP="004166E1">
      <w:pPr>
        <w:pStyle w:val="a9"/>
      </w:pPr>
      <w:r w:rsidRPr="00EE696E">
        <w:t>1. Введение</w:t>
      </w:r>
    </w:p>
    <w:p w14:paraId="0D798B98" w14:textId="29F518CA" w:rsidR="00B36C31" w:rsidRDefault="00B36C31" w:rsidP="004166E1">
      <w:pPr>
        <w:pStyle w:val="a9"/>
      </w:pPr>
      <w:r w:rsidRPr="00EE696E">
        <w:t>2. Краткая информация о языке.</w:t>
      </w:r>
    </w:p>
    <w:p w14:paraId="2B1467CE" w14:textId="77777777" w:rsidR="004166E1" w:rsidRDefault="004166E1" w:rsidP="004166E1">
      <w:pPr>
        <w:pStyle w:val="a9"/>
      </w:pPr>
      <w:r w:rsidRPr="00EE696E">
        <w:t xml:space="preserve">3. Описание всех действий и листинг </w:t>
      </w:r>
      <w:r>
        <w:t>скрипта с комментариями</w:t>
      </w:r>
      <w:r w:rsidRPr="00EE696E">
        <w:t>.</w:t>
      </w:r>
    </w:p>
    <w:p w14:paraId="48DF1583" w14:textId="77777777" w:rsidR="004166E1" w:rsidRPr="00EE696E" w:rsidRDefault="004166E1" w:rsidP="004166E1">
      <w:pPr>
        <w:pStyle w:val="a9"/>
      </w:pPr>
      <w:r>
        <w:t>4. Результаты работы скрипта, со скриншотами.</w:t>
      </w:r>
    </w:p>
    <w:p w14:paraId="31492DF7" w14:textId="77777777" w:rsidR="004166E1" w:rsidRPr="00EE696E" w:rsidRDefault="004166E1" w:rsidP="004166E1">
      <w:pPr>
        <w:pStyle w:val="a9"/>
      </w:pPr>
      <w:r>
        <w:t>5</w:t>
      </w:r>
      <w:r w:rsidRPr="00EE696E">
        <w:t>. Заключение</w:t>
      </w:r>
      <w:r>
        <w:t xml:space="preserve"> (с анализом возможностей </w:t>
      </w:r>
      <w:r w:rsidRPr="00EE696E">
        <w:rPr>
          <w:rFonts w:eastAsia="Times New Roman"/>
          <w:lang w:val="en-US"/>
        </w:rPr>
        <w:t>Power</w:t>
      </w:r>
      <w:r w:rsidRPr="00EE696E">
        <w:rPr>
          <w:rFonts w:eastAsia="Times New Roman"/>
        </w:rPr>
        <w:t xml:space="preserve"> </w:t>
      </w:r>
      <w:r w:rsidRPr="00EE696E">
        <w:rPr>
          <w:rFonts w:eastAsia="Times New Roman"/>
          <w:lang w:val="en-US"/>
        </w:rPr>
        <w:t>Shell</w:t>
      </w:r>
      <w:r>
        <w:t>)</w:t>
      </w:r>
      <w:r w:rsidRPr="00EE696E">
        <w:t>.</w:t>
      </w:r>
    </w:p>
    <w:p w14:paraId="3AC4CDB5" w14:textId="77777777" w:rsidR="004166E1" w:rsidRPr="00EE696E" w:rsidRDefault="004166E1" w:rsidP="00B36C31">
      <w:pPr>
        <w:pStyle w:val="a9"/>
        <w:rPr>
          <w:b/>
        </w:rPr>
      </w:pPr>
    </w:p>
    <w:p w14:paraId="78C4929F" w14:textId="77777777" w:rsidR="003D38D4" w:rsidRDefault="003D38D4" w:rsidP="008457E1">
      <w:pPr>
        <w:pStyle w:val="a9"/>
      </w:pPr>
    </w:p>
    <w:p w14:paraId="27E75CA9" w14:textId="77777777" w:rsidR="00F9169C" w:rsidRDefault="00F9169C">
      <w:pPr>
        <w:rPr>
          <w:rFonts w:ascii="Times New Roman" w:hAnsi="Times New Roman"/>
          <w:color w:val="000000" w:themeColor="text1"/>
          <w:sz w:val="28"/>
          <w:lang w:eastAsia="ru-RU"/>
        </w:rPr>
      </w:pPr>
      <w:r>
        <w:br w:type="page"/>
      </w:r>
    </w:p>
    <w:p w14:paraId="340F2D16" w14:textId="07D9245C" w:rsidR="0075062A" w:rsidRDefault="002147B0" w:rsidP="002147B0">
      <w:pPr>
        <w:pStyle w:val="12"/>
      </w:pPr>
      <w:bookmarkStart w:id="4" w:name="_Toc119721896"/>
      <w:r>
        <w:lastRenderedPageBreak/>
        <w:t xml:space="preserve">2 </w:t>
      </w:r>
      <w:r w:rsidR="00373DF9" w:rsidRPr="00EE696E">
        <w:t>Краткая информация о языке</w:t>
      </w:r>
      <w:bookmarkEnd w:id="4"/>
    </w:p>
    <w:p w14:paraId="32F31312" w14:textId="35883895" w:rsidR="008E57A8" w:rsidRDefault="00373DF9" w:rsidP="00373DF9">
      <w:pPr>
        <w:pStyle w:val="a9"/>
      </w:pPr>
      <w:r w:rsidRPr="00373DF9">
        <w:t xml:space="preserve">PowerShell — расширяемое средство автоматизации от Microsoft с открытым исходным кодом, состоящее из оболочки с интерфейсом командной строки и сопутствующего языка сценариев. Впервые публично язык был продемонстрирован на Профессиональной конференции разработчиков в сентябре 2003 года под кодовым названием </w:t>
      </w:r>
      <w:r w:rsidRPr="00373DF9">
        <w:rPr>
          <w:lang w:val="en-US"/>
        </w:rPr>
        <w:t>Monad</w:t>
      </w:r>
      <w:r w:rsidRPr="00373DF9">
        <w:t>. Изначально средство выпущено как компонент Windows под названием Windows PowerShell. Открытый исходный код был выпущен с началом разработки PowerShell Core в августе 2016 года.</w:t>
      </w:r>
    </w:p>
    <w:p w14:paraId="45EF6A18" w14:textId="034500E1" w:rsidR="00373DF9" w:rsidRDefault="00373DF9" w:rsidP="00373DF9">
      <w:pPr>
        <w:pStyle w:val="a9"/>
      </w:pPr>
      <w:r w:rsidRPr="00373DF9">
        <w:t>Команды, исполняемые в Windows PowerShell, могут быть в форме командлетов, которые являются специализированными классами .NET, созданными с целью предоставления функциональности в PowerShell в виде сценариев PowerShell (.PS1) или являются обычными исполняемыми файлами. Если команда является исполняемым файлом, то PowerShell запускает её в отдельном процессе; если это команда, то он исполняется внутри процесса PowerShell. PowerShell предоставляет интерфейс командной строки, в котором можно вводить команды и отображать выводимые ими данные в текстовом виде. Этот пользовательский интерфейс, базирующийся на стандартном механизме консоли Windows, предоставляет настраиваемый механизм автозавершения команд, но не обладает возможностью подсветки синтаксиса, хотя при желании её можно обеспечить. В PowerShell также можно создавать псевдонимы (англ. alias) для командлетов, которые при вызове преобразуются в оригинальные команды. Кроме того, поддерживаются позиционные и именованные параметры для командлетов. При выполнении командлета работа по привязке значений аргументов к параметрам выполняется самим PowerShell, но при вызове внешних исполняемых файлов аргументы передаются им для самостоятельного разбора.</w:t>
      </w:r>
    </w:p>
    <w:p w14:paraId="093F770E" w14:textId="77777777" w:rsidR="00373DF9" w:rsidRDefault="00373DF9">
      <w:pPr>
        <w:rPr>
          <w:rFonts w:ascii="Times New Roman" w:hAnsi="Times New Roman"/>
          <w:color w:val="000000" w:themeColor="text1"/>
          <w:sz w:val="28"/>
          <w:lang w:eastAsia="ru-RU"/>
        </w:rPr>
      </w:pPr>
      <w:r>
        <w:br w:type="page"/>
      </w:r>
    </w:p>
    <w:p w14:paraId="1E1769DD" w14:textId="6EA85C6A" w:rsidR="00373DF9" w:rsidRDefault="009D3DE0" w:rsidP="00373DF9">
      <w:pPr>
        <w:pStyle w:val="12"/>
      </w:pPr>
      <w:bookmarkStart w:id="5" w:name="_Toc119721897"/>
      <w:r>
        <w:lastRenderedPageBreak/>
        <w:t>3</w:t>
      </w:r>
      <w:r w:rsidR="00373DF9">
        <w:t xml:space="preserve"> </w:t>
      </w:r>
      <w:r w:rsidR="00373DF9" w:rsidRPr="00EE696E">
        <w:t xml:space="preserve">Описание всех действий и листинг </w:t>
      </w:r>
      <w:r w:rsidR="00373DF9">
        <w:t>скрипт</w:t>
      </w:r>
      <w:r w:rsidR="0072136A">
        <w:t>ов</w:t>
      </w:r>
      <w:bookmarkEnd w:id="5"/>
    </w:p>
    <w:p w14:paraId="5D5153FA" w14:textId="60F3F391" w:rsidR="00373DF9" w:rsidRDefault="009D3DE0" w:rsidP="00373DF9">
      <w:pPr>
        <w:pStyle w:val="23"/>
      </w:pPr>
      <w:bookmarkStart w:id="6" w:name="_Toc119721898"/>
      <w:r>
        <w:t>3</w:t>
      </w:r>
      <w:r w:rsidR="00F5486D">
        <w:t xml:space="preserve">.1 </w:t>
      </w:r>
      <w:r w:rsidR="00F5486D" w:rsidRPr="00F5486D">
        <w:t>Описание используемых команд</w:t>
      </w:r>
      <w:bookmarkEnd w:id="6"/>
    </w:p>
    <w:p w14:paraId="3EC5E37C" w14:textId="21A45117" w:rsidR="00F5486D" w:rsidRDefault="009D3DE0" w:rsidP="005414C4">
      <w:pPr>
        <w:pStyle w:val="3"/>
      </w:pPr>
      <w:bookmarkStart w:id="7" w:name="_Toc119721899"/>
      <w:r>
        <w:t>3</w:t>
      </w:r>
      <w:r w:rsidR="005414C4">
        <w:t>.1.1 Описание скрипта 1</w:t>
      </w:r>
      <w:bookmarkEnd w:id="7"/>
    </w:p>
    <w:p w14:paraId="31EFF78D" w14:textId="2662A3FC" w:rsidR="005414C4" w:rsidRDefault="005534F6" w:rsidP="00AD2C1D">
      <w:pPr>
        <w:pStyle w:val="a9"/>
      </w:pPr>
      <w:bookmarkStart w:id="8" w:name="_Hlk119715753"/>
      <w:r w:rsidRPr="00383FF8">
        <w:t>Add-Type</w:t>
      </w:r>
      <w:r>
        <w:t xml:space="preserve"> </w:t>
      </w:r>
      <w:r w:rsidR="00AD2C1D">
        <w:t>–</w:t>
      </w:r>
      <w:r w:rsidR="00383FF8" w:rsidRPr="00383FF8">
        <w:t xml:space="preserve"> </w:t>
      </w:r>
      <w:r w:rsidR="00383FF8">
        <w:t>д</w:t>
      </w:r>
      <w:r w:rsidR="00383FF8" w:rsidRPr="00383FF8">
        <w:t xml:space="preserve">обавляет класс </w:t>
      </w:r>
      <w:r w:rsidR="00383FF8" w:rsidRPr="00383FF8">
        <w:rPr>
          <w:lang w:val="en-US"/>
        </w:rPr>
        <w:t>Microsoft</w:t>
      </w:r>
      <w:r w:rsidR="00383FF8" w:rsidRPr="00383FF8">
        <w:t xml:space="preserve"> .</w:t>
      </w:r>
      <w:r w:rsidR="00383FF8" w:rsidRPr="00383FF8">
        <w:rPr>
          <w:lang w:val="en-US"/>
        </w:rPr>
        <w:t>NET</w:t>
      </w:r>
      <w:r w:rsidR="00383FF8" w:rsidRPr="00383FF8">
        <w:t xml:space="preserve"> в сеанс </w:t>
      </w:r>
      <w:r w:rsidR="00383FF8" w:rsidRPr="00383FF8">
        <w:rPr>
          <w:lang w:val="en-US"/>
        </w:rPr>
        <w:t>PowerShell</w:t>
      </w:r>
      <w:r w:rsidR="00383FF8" w:rsidRPr="00383FF8">
        <w:t>.</w:t>
      </w:r>
    </w:p>
    <w:bookmarkEnd w:id="8"/>
    <w:p w14:paraId="4B6E0EC5" w14:textId="6A30FAB4" w:rsidR="00AD2C1D" w:rsidRDefault="00AD2C1D" w:rsidP="005414C4">
      <w:pPr>
        <w:pStyle w:val="a9"/>
      </w:pPr>
      <w:r w:rsidRPr="00AD2C1D">
        <w:t>-AssemblyName</w:t>
      </w:r>
      <w:r>
        <w:t xml:space="preserve"> – ключ названия библиотеки</w:t>
      </w:r>
      <w:r w:rsidR="00CF2813">
        <w:t>.</w:t>
      </w:r>
    </w:p>
    <w:p w14:paraId="66DDFC8B" w14:textId="38C12BF0" w:rsidR="00383FF8" w:rsidRDefault="00AD2C1D" w:rsidP="00CF2813">
      <w:pPr>
        <w:pStyle w:val="a9"/>
      </w:pPr>
      <w:r>
        <w:t xml:space="preserve"> </w:t>
      </w:r>
      <w:r w:rsidR="00CF2813" w:rsidRPr="00CF2813">
        <w:t>System.Speech</w:t>
      </w:r>
      <w:r w:rsidR="00CF2813">
        <w:t xml:space="preserve"> – </w:t>
      </w:r>
      <w:r w:rsidR="00CF2813" w:rsidRPr="00CF2813">
        <w:t>класс для инициализации и настройки обработчика синтеза речи</w:t>
      </w:r>
      <w:r w:rsidR="002B0B7E">
        <w:t>,</w:t>
      </w:r>
      <w:r w:rsidR="002B0B7E" w:rsidRPr="002B0B7E">
        <w:t xml:space="preserve"> создания сообщений, создания речи, реагирования на события и изменения характеристик голоса.</w:t>
      </w:r>
    </w:p>
    <w:p w14:paraId="4AF04F3C" w14:textId="6B91281D" w:rsidR="002B0B7E" w:rsidRDefault="002B0B7E" w:rsidP="002B0B7E">
      <w:pPr>
        <w:pStyle w:val="a9"/>
      </w:pPr>
      <w:r w:rsidRPr="002B0B7E">
        <w:t>System.Speech.Synthesis.SpeechSynthesizer</w:t>
      </w:r>
      <w:r>
        <w:t xml:space="preserve"> –  </w:t>
      </w:r>
      <w:r w:rsidRPr="002B0B7E">
        <w:t>классы для инициализации и настройки обработчика синтеза речи</w:t>
      </w:r>
      <w:r>
        <w:t>.</w:t>
      </w:r>
    </w:p>
    <w:p w14:paraId="3ABCD619" w14:textId="14508AE0" w:rsidR="009C0F31" w:rsidRDefault="007A3005" w:rsidP="002B0B7E">
      <w:pPr>
        <w:pStyle w:val="a9"/>
      </w:pPr>
      <w:r w:rsidRPr="007A3005">
        <w:t>.</w:t>
      </w:r>
      <w:r w:rsidRPr="007A3005">
        <w:rPr>
          <w:lang w:val="en-US"/>
        </w:rPr>
        <w:t>SelectVoice</w:t>
      </w:r>
      <w:r w:rsidRPr="007A3005">
        <w:t>("</w:t>
      </w:r>
      <w:r w:rsidRPr="007A3005">
        <w:rPr>
          <w:lang w:val="en-US"/>
        </w:rPr>
        <w:t>Microsoft</w:t>
      </w:r>
      <w:r w:rsidRPr="007A3005">
        <w:t xml:space="preserve"> </w:t>
      </w:r>
      <w:r w:rsidRPr="007A3005">
        <w:rPr>
          <w:lang w:val="en-US"/>
        </w:rPr>
        <w:t>Irina</w:t>
      </w:r>
      <w:r w:rsidRPr="007A3005">
        <w:t xml:space="preserve"> </w:t>
      </w:r>
      <w:r w:rsidRPr="007A3005">
        <w:rPr>
          <w:lang w:val="en-US"/>
        </w:rPr>
        <w:t>Desktop</w:t>
      </w:r>
      <w:r w:rsidRPr="007A3005">
        <w:t xml:space="preserve">") – </w:t>
      </w:r>
      <w:r>
        <w:t>выбор</w:t>
      </w:r>
      <w:r w:rsidRPr="007A3005">
        <w:t xml:space="preserve"> </w:t>
      </w:r>
      <w:r>
        <w:t>голосового</w:t>
      </w:r>
      <w:r w:rsidRPr="007A3005">
        <w:t xml:space="preserve"> </w:t>
      </w:r>
      <w:r>
        <w:t>пакета для озвучивания текста.</w:t>
      </w:r>
    </w:p>
    <w:p w14:paraId="70EC8173" w14:textId="59A502E5" w:rsidR="007A3005" w:rsidRDefault="00DB4125" w:rsidP="002B0B7E">
      <w:pPr>
        <w:pStyle w:val="a9"/>
      </w:pPr>
      <w:r w:rsidRPr="00DB4125">
        <w:t>.Speak($text)</w:t>
      </w:r>
      <w:r>
        <w:t xml:space="preserve"> – озвучивание введенного текста.</w:t>
      </w:r>
    </w:p>
    <w:p w14:paraId="2A6CE03D" w14:textId="677795D8" w:rsidR="00D56D92" w:rsidRPr="007A3005" w:rsidRDefault="00D56D92" w:rsidP="00D56D92">
      <w:pPr>
        <w:pStyle w:val="a9"/>
      </w:pPr>
      <w:r w:rsidRPr="00D56D92">
        <w:t>Read-Host</w:t>
      </w:r>
      <w:r>
        <w:t xml:space="preserve"> – с</w:t>
      </w:r>
      <w:r w:rsidRPr="00D56D92">
        <w:t>читывает строку ввода из консоли.</w:t>
      </w:r>
    </w:p>
    <w:p w14:paraId="73D4D821" w14:textId="00DCAA16" w:rsidR="002F3D7E" w:rsidRDefault="009D3DE0" w:rsidP="002F3D7E">
      <w:pPr>
        <w:pStyle w:val="3"/>
      </w:pPr>
      <w:bookmarkStart w:id="9" w:name="_Toc119721900"/>
      <w:r>
        <w:t>3</w:t>
      </w:r>
      <w:r w:rsidR="002F3D7E">
        <w:t>.1.2 Описание скрипта 2</w:t>
      </w:r>
      <w:bookmarkEnd w:id="9"/>
    </w:p>
    <w:p w14:paraId="1F65F4FF" w14:textId="77777777" w:rsidR="00FD6A07" w:rsidRPr="007A3005" w:rsidRDefault="00E04842" w:rsidP="00FD6A07">
      <w:pPr>
        <w:pStyle w:val="a9"/>
      </w:pPr>
      <w:r w:rsidRPr="00E04842">
        <w:t>Read-Host</w:t>
      </w:r>
      <w:r>
        <w:t xml:space="preserve"> – </w:t>
      </w:r>
      <w:r w:rsidR="00FD6A07">
        <w:t>с</w:t>
      </w:r>
      <w:r w:rsidR="00FD6A07" w:rsidRPr="00D56D92">
        <w:t>читывает строку ввода из консоли.</w:t>
      </w:r>
    </w:p>
    <w:p w14:paraId="6D8FBA31" w14:textId="7F5A96A0" w:rsidR="00E04842" w:rsidRDefault="00962FAB" w:rsidP="00E04842">
      <w:pPr>
        <w:pStyle w:val="a9"/>
      </w:pPr>
      <w:r w:rsidRPr="00962FAB">
        <w:t>Send-MailMessage</w:t>
      </w:r>
      <w:r>
        <w:t xml:space="preserve"> – коммандлет отправки </w:t>
      </w:r>
      <w:r w:rsidRPr="00962FAB">
        <w:t>сообщени</w:t>
      </w:r>
      <w:r>
        <w:t>й</w:t>
      </w:r>
      <w:r w:rsidRPr="00962FAB">
        <w:t xml:space="preserve"> электронной почты.</w:t>
      </w:r>
    </w:p>
    <w:p w14:paraId="6D0F1A58" w14:textId="37FDC3D3" w:rsidR="00155326" w:rsidRDefault="00155326" w:rsidP="00155326">
      <w:pPr>
        <w:pStyle w:val="a9"/>
      </w:pPr>
      <w:r w:rsidRPr="00155326">
        <w:t>-</w:t>
      </w:r>
      <w:r w:rsidRPr="00155326">
        <w:rPr>
          <w:lang w:val="en-US"/>
        </w:rPr>
        <w:t>From</w:t>
      </w:r>
      <w:r w:rsidRPr="00155326">
        <w:t xml:space="preserve"> – параметр указывает адрес электронной почты отправителя.</w:t>
      </w:r>
    </w:p>
    <w:p w14:paraId="0DE45B1C" w14:textId="643C7E66" w:rsidR="006805E4" w:rsidRDefault="006805E4" w:rsidP="006805E4">
      <w:pPr>
        <w:pStyle w:val="a9"/>
      </w:pPr>
      <w:r w:rsidRPr="006805E4">
        <w:t>-</w:t>
      </w:r>
      <w:r>
        <w:rPr>
          <w:lang w:val="en-US"/>
        </w:rPr>
        <w:t>To</w:t>
      </w:r>
      <w:r w:rsidRPr="006805E4">
        <w:t xml:space="preserve"> – параметр указывает адрес электронной почты получателя.</w:t>
      </w:r>
    </w:p>
    <w:p w14:paraId="0DD33D4A" w14:textId="77777777" w:rsidR="003A0356" w:rsidRDefault="006805E4" w:rsidP="006805E4">
      <w:pPr>
        <w:pStyle w:val="a9"/>
      </w:pPr>
      <w:r w:rsidRPr="006805E4">
        <w:t>-Cc</w:t>
      </w:r>
      <w:r w:rsidRPr="005F6AFE">
        <w:t xml:space="preserve"> – </w:t>
      </w:r>
      <w:r w:rsidR="006C2E9C" w:rsidRPr="006C2E9C">
        <w:t>Указывает адреса электронной почты, на которые отправляется точная копия сообщения электронной почты.</w:t>
      </w:r>
    </w:p>
    <w:p w14:paraId="6A729461" w14:textId="2A154A61" w:rsidR="005F6AFE" w:rsidRDefault="00EA5278" w:rsidP="006805E4">
      <w:pPr>
        <w:pStyle w:val="a9"/>
      </w:pPr>
      <w:r w:rsidRPr="00EA5278">
        <w:t>-Subject</w:t>
      </w:r>
      <w:r>
        <w:t xml:space="preserve"> </w:t>
      </w:r>
      <w:r w:rsidR="006C2E9C">
        <w:t>–</w:t>
      </w:r>
      <w:r>
        <w:t xml:space="preserve"> </w:t>
      </w:r>
      <w:r w:rsidR="008D0B47">
        <w:t>э</w:t>
      </w:r>
      <w:r w:rsidR="008D0B47" w:rsidRPr="008D0B47">
        <w:t>тот параметр указывает тему сообщения электронной почты.</w:t>
      </w:r>
    </w:p>
    <w:p w14:paraId="3C8BF1FA" w14:textId="606E21A8" w:rsidR="006C2E9C" w:rsidRDefault="006C2E9C" w:rsidP="006C2E9C">
      <w:pPr>
        <w:pStyle w:val="a9"/>
      </w:pPr>
      <w:r w:rsidRPr="006C2E9C">
        <w:t>-Body</w:t>
      </w:r>
      <w:r>
        <w:t xml:space="preserve"> – </w:t>
      </w:r>
      <w:r w:rsidR="00FD04F6">
        <w:t>з</w:t>
      </w:r>
      <w:r w:rsidR="00FD04F6" w:rsidRPr="00FD04F6">
        <w:t>адает содержимое сообщения электронной почты.</w:t>
      </w:r>
    </w:p>
    <w:p w14:paraId="7C0E0690" w14:textId="72DB2711" w:rsidR="00FD04F6" w:rsidRDefault="009A1D9F" w:rsidP="009A1D9F">
      <w:pPr>
        <w:pStyle w:val="a9"/>
      </w:pPr>
      <w:r w:rsidRPr="009A1D9F">
        <w:t>-SmtpServer</w:t>
      </w:r>
      <w:r>
        <w:t xml:space="preserve"> – у</w:t>
      </w:r>
      <w:r w:rsidRPr="009A1D9F">
        <w:t>казывает имя SMTP-сервера, который отправляет сообщение электронной почты.</w:t>
      </w:r>
    </w:p>
    <w:p w14:paraId="5C76A7DE" w14:textId="33C1D318" w:rsidR="009A1D9F" w:rsidRDefault="005A1FF7" w:rsidP="005A1FF7">
      <w:pPr>
        <w:pStyle w:val="a9"/>
      </w:pPr>
      <w:r w:rsidRPr="005A1FF7">
        <w:t>-port</w:t>
      </w:r>
      <w:r>
        <w:t xml:space="preserve"> – у</w:t>
      </w:r>
      <w:r w:rsidRPr="005A1FF7">
        <w:t>казывает альтернативный порт на SMTP-сервере. Значение по умолчанию — 25, это порт SMTP по умолчанию.</w:t>
      </w:r>
    </w:p>
    <w:p w14:paraId="2DCBFCB6" w14:textId="6FEAE4A1" w:rsidR="001F1C48" w:rsidRPr="005F6AFE" w:rsidRDefault="001F1C48" w:rsidP="001F1C48">
      <w:pPr>
        <w:pStyle w:val="a9"/>
      </w:pPr>
      <w:r w:rsidRPr="001F1C48">
        <w:t>-UseSsl</w:t>
      </w:r>
      <w:r>
        <w:t xml:space="preserve"> – п</w:t>
      </w:r>
      <w:r w:rsidRPr="001F1C48">
        <w:t>ротокол Secure Sockets Layer (SSL) используется для установки безопасного соединения с удаленным компьютером для отправки почты.</w:t>
      </w:r>
    </w:p>
    <w:p w14:paraId="4262B21F" w14:textId="3C1EAF2F" w:rsidR="002F3D7E" w:rsidRDefault="009D3DE0" w:rsidP="002F3D7E">
      <w:pPr>
        <w:pStyle w:val="3"/>
      </w:pPr>
      <w:bookmarkStart w:id="10" w:name="_Toc119721901"/>
      <w:r>
        <w:t>3</w:t>
      </w:r>
      <w:r w:rsidR="002F3D7E">
        <w:t>.1.3 Описание скрипта 3</w:t>
      </w:r>
      <w:bookmarkEnd w:id="10"/>
    </w:p>
    <w:p w14:paraId="5DECBCB6" w14:textId="462C865A" w:rsidR="002F3D7E" w:rsidRDefault="00BA19AD" w:rsidP="00BA19AD">
      <w:pPr>
        <w:pStyle w:val="a9"/>
      </w:pPr>
      <w:r w:rsidRPr="00BA19AD">
        <w:t>Get-Service</w:t>
      </w:r>
      <w:r>
        <w:t xml:space="preserve"> – п</w:t>
      </w:r>
      <w:r w:rsidRPr="00BA19AD">
        <w:t>олучает службы на компьютере.</w:t>
      </w:r>
    </w:p>
    <w:p w14:paraId="352AF9AC" w14:textId="4ADEF9C7" w:rsidR="00BA19AD" w:rsidRDefault="00A23679" w:rsidP="00BA19AD">
      <w:pPr>
        <w:pStyle w:val="a9"/>
      </w:pPr>
      <w:r w:rsidRPr="00A23679">
        <w:t>-</w:t>
      </w:r>
      <w:r w:rsidRPr="00A23679">
        <w:rPr>
          <w:lang w:val="en-US"/>
        </w:rPr>
        <w:t>Name</w:t>
      </w:r>
      <w:r w:rsidRPr="00A23679">
        <w:t xml:space="preserve"> - </w:t>
      </w:r>
      <w:r>
        <w:t>у</w:t>
      </w:r>
      <w:r w:rsidRPr="00A23679">
        <w:t>казывает имена служб, которые необходимо получить.</w:t>
      </w:r>
    </w:p>
    <w:p w14:paraId="67212866" w14:textId="33772542" w:rsidR="009C5759" w:rsidRDefault="009C5759" w:rsidP="009C5759">
      <w:pPr>
        <w:pStyle w:val="a9"/>
      </w:pPr>
      <w:r w:rsidRPr="009C5759">
        <w:t>Select</w:t>
      </w:r>
      <w:r>
        <w:t xml:space="preserve"> – в</w:t>
      </w:r>
      <w:r w:rsidRPr="009C5759">
        <w:t>ыбирает объекты или свойства объектов.</w:t>
      </w:r>
    </w:p>
    <w:p w14:paraId="7CDD14E3" w14:textId="70691132" w:rsidR="009C5759" w:rsidRPr="00A23679" w:rsidRDefault="00990F14" w:rsidP="00990F14">
      <w:pPr>
        <w:pStyle w:val="a9"/>
      </w:pPr>
      <w:r w:rsidRPr="00990F14">
        <w:t>Out-File</w:t>
      </w:r>
      <w:r>
        <w:t xml:space="preserve"> – о</w:t>
      </w:r>
      <w:r w:rsidRPr="00990F14">
        <w:t>тправляет вывод в файл</w:t>
      </w:r>
      <w:r w:rsidR="009D3DE0">
        <w:t>.</w:t>
      </w:r>
    </w:p>
    <w:p w14:paraId="3459CFAF" w14:textId="4DED176D" w:rsidR="00A14961" w:rsidRDefault="009D3DE0" w:rsidP="00A14961">
      <w:pPr>
        <w:pStyle w:val="23"/>
      </w:pPr>
      <w:bookmarkStart w:id="11" w:name="_Toc119721902"/>
      <w:r>
        <w:t>3</w:t>
      </w:r>
      <w:r w:rsidR="00A14961">
        <w:t>.2 Листинг кода</w:t>
      </w:r>
      <w:bookmarkEnd w:id="11"/>
    </w:p>
    <w:p w14:paraId="0A2963F3" w14:textId="2A3B9D1D" w:rsidR="00A14961" w:rsidRDefault="009D3DE0" w:rsidP="00085BEA">
      <w:pPr>
        <w:pStyle w:val="3"/>
      </w:pPr>
      <w:bookmarkStart w:id="12" w:name="_Toc119721903"/>
      <w:r>
        <w:t>3</w:t>
      </w:r>
      <w:r w:rsidR="00085BEA">
        <w:t xml:space="preserve">.2.1 </w:t>
      </w:r>
      <w:r w:rsidR="007607F5">
        <w:t>Скрипт 1</w:t>
      </w:r>
      <w:bookmarkEnd w:id="12"/>
    </w:p>
    <w:p w14:paraId="28C5E0EF" w14:textId="77777777" w:rsidR="00AD779D" w:rsidRPr="00AD779D" w:rsidRDefault="00AD779D" w:rsidP="00AD779D">
      <w:pPr>
        <w:pStyle w:val="a9"/>
        <w:rPr>
          <w:rFonts w:ascii="Courier New" w:hAnsi="Courier New" w:cs="Courier New"/>
          <w:sz w:val="24"/>
          <w:szCs w:val="24"/>
        </w:rPr>
      </w:pPr>
      <w:r w:rsidRPr="00AD779D">
        <w:rPr>
          <w:rFonts w:ascii="Courier New" w:hAnsi="Courier New" w:cs="Courier New"/>
          <w:sz w:val="24"/>
          <w:szCs w:val="24"/>
        </w:rPr>
        <w:t>#Озвучивание введенного текста</w:t>
      </w:r>
    </w:p>
    <w:p w14:paraId="4A52E6FF" w14:textId="77777777" w:rsidR="00AD779D" w:rsidRPr="005534F6" w:rsidRDefault="00AD779D" w:rsidP="00AD779D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5534F6">
        <w:rPr>
          <w:rFonts w:ascii="Courier New" w:hAnsi="Courier New" w:cs="Courier New"/>
          <w:sz w:val="24"/>
          <w:szCs w:val="24"/>
          <w:lang w:val="en-US"/>
        </w:rPr>
        <w:t>function SpeechText($text){ #</w:t>
      </w:r>
      <w:r w:rsidRPr="00AD779D">
        <w:rPr>
          <w:rFonts w:ascii="Courier New" w:hAnsi="Courier New" w:cs="Courier New"/>
          <w:sz w:val="24"/>
          <w:szCs w:val="24"/>
        </w:rPr>
        <w:t>Метод</w:t>
      </w:r>
      <w:r w:rsidRPr="005534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D779D">
        <w:rPr>
          <w:rFonts w:ascii="Courier New" w:hAnsi="Courier New" w:cs="Courier New"/>
          <w:sz w:val="24"/>
          <w:szCs w:val="24"/>
        </w:rPr>
        <w:t>озвучки</w:t>
      </w:r>
      <w:r w:rsidRPr="005534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D779D">
        <w:rPr>
          <w:rFonts w:ascii="Courier New" w:hAnsi="Courier New" w:cs="Courier New"/>
          <w:sz w:val="24"/>
          <w:szCs w:val="24"/>
        </w:rPr>
        <w:t>текста</w:t>
      </w:r>
    </w:p>
    <w:p w14:paraId="6974AAFD" w14:textId="77777777" w:rsidR="00AD779D" w:rsidRPr="005534F6" w:rsidRDefault="00AD779D" w:rsidP="00AD779D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5534F6">
        <w:rPr>
          <w:rFonts w:ascii="Courier New" w:hAnsi="Courier New" w:cs="Courier New"/>
          <w:sz w:val="24"/>
          <w:szCs w:val="24"/>
          <w:lang w:val="en-US"/>
        </w:rPr>
        <w:t xml:space="preserve">    Add-Type -AssemblyName System.Speech #</w:t>
      </w:r>
      <w:r w:rsidRPr="00AD779D">
        <w:rPr>
          <w:rFonts w:ascii="Courier New" w:hAnsi="Courier New" w:cs="Courier New"/>
          <w:sz w:val="24"/>
          <w:szCs w:val="24"/>
        </w:rPr>
        <w:t>Подключаем</w:t>
      </w:r>
      <w:r w:rsidRPr="005534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D779D">
        <w:rPr>
          <w:rFonts w:ascii="Courier New" w:hAnsi="Courier New" w:cs="Courier New"/>
          <w:sz w:val="24"/>
          <w:szCs w:val="24"/>
        </w:rPr>
        <w:t>библиотеку</w:t>
      </w:r>
      <w:r w:rsidRPr="005534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D779D">
        <w:rPr>
          <w:rFonts w:ascii="Courier New" w:hAnsi="Courier New" w:cs="Courier New"/>
          <w:sz w:val="24"/>
          <w:szCs w:val="24"/>
        </w:rPr>
        <w:t>озвучки</w:t>
      </w:r>
      <w:r w:rsidRPr="005534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D779D">
        <w:rPr>
          <w:rFonts w:ascii="Courier New" w:hAnsi="Courier New" w:cs="Courier New"/>
          <w:sz w:val="24"/>
          <w:szCs w:val="24"/>
        </w:rPr>
        <w:t>текста</w:t>
      </w:r>
    </w:p>
    <w:p w14:paraId="3BD08A65" w14:textId="77777777" w:rsidR="00AD779D" w:rsidRPr="005534F6" w:rsidRDefault="00AD779D" w:rsidP="00AD779D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5534F6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$voice = New-Object System.Speech.Synthesis.SpeechSynthesizer #</w:t>
      </w:r>
      <w:r w:rsidRPr="00AD779D">
        <w:rPr>
          <w:rFonts w:ascii="Courier New" w:hAnsi="Courier New" w:cs="Courier New"/>
          <w:sz w:val="24"/>
          <w:szCs w:val="24"/>
        </w:rPr>
        <w:t>Предоставление</w:t>
      </w:r>
      <w:r w:rsidRPr="005534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D779D">
        <w:rPr>
          <w:rFonts w:ascii="Courier New" w:hAnsi="Courier New" w:cs="Courier New"/>
          <w:sz w:val="24"/>
          <w:szCs w:val="24"/>
        </w:rPr>
        <w:t>доступа</w:t>
      </w:r>
      <w:r w:rsidRPr="005534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D779D">
        <w:rPr>
          <w:rFonts w:ascii="Courier New" w:hAnsi="Courier New" w:cs="Courier New"/>
          <w:sz w:val="24"/>
          <w:szCs w:val="24"/>
        </w:rPr>
        <w:t>к</w:t>
      </w:r>
      <w:r w:rsidRPr="005534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D779D">
        <w:rPr>
          <w:rFonts w:ascii="Courier New" w:hAnsi="Courier New" w:cs="Courier New"/>
          <w:sz w:val="24"/>
          <w:szCs w:val="24"/>
        </w:rPr>
        <w:t>функциям</w:t>
      </w:r>
      <w:r w:rsidRPr="005534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D779D">
        <w:rPr>
          <w:rFonts w:ascii="Courier New" w:hAnsi="Courier New" w:cs="Courier New"/>
          <w:sz w:val="24"/>
          <w:szCs w:val="24"/>
        </w:rPr>
        <w:t>установленного</w:t>
      </w:r>
      <w:r w:rsidRPr="005534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D779D">
        <w:rPr>
          <w:rFonts w:ascii="Courier New" w:hAnsi="Courier New" w:cs="Courier New"/>
          <w:sz w:val="24"/>
          <w:szCs w:val="24"/>
        </w:rPr>
        <w:t>модуля</w:t>
      </w:r>
      <w:r w:rsidRPr="005534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D779D">
        <w:rPr>
          <w:rFonts w:ascii="Courier New" w:hAnsi="Courier New" w:cs="Courier New"/>
          <w:sz w:val="24"/>
          <w:szCs w:val="24"/>
        </w:rPr>
        <w:t>синтеза</w:t>
      </w:r>
      <w:r w:rsidRPr="005534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D779D">
        <w:rPr>
          <w:rFonts w:ascii="Courier New" w:hAnsi="Courier New" w:cs="Courier New"/>
          <w:sz w:val="24"/>
          <w:szCs w:val="24"/>
        </w:rPr>
        <w:t>речи</w:t>
      </w:r>
    </w:p>
    <w:p w14:paraId="4A5A2067" w14:textId="77777777" w:rsidR="00AD779D" w:rsidRPr="005534F6" w:rsidRDefault="00AD779D" w:rsidP="00AD779D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5534F6">
        <w:rPr>
          <w:rFonts w:ascii="Courier New" w:hAnsi="Courier New" w:cs="Courier New"/>
          <w:sz w:val="24"/>
          <w:szCs w:val="24"/>
          <w:lang w:val="en-US"/>
        </w:rPr>
        <w:t xml:space="preserve">    $voice.SelectVoice("Microsoft Irina Desktop") #</w:t>
      </w:r>
      <w:r w:rsidRPr="00AD779D">
        <w:rPr>
          <w:rFonts w:ascii="Courier New" w:hAnsi="Courier New" w:cs="Courier New"/>
          <w:sz w:val="24"/>
          <w:szCs w:val="24"/>
        </w:rPr>
        <w:t>Выбор</w:t>
      </w:r>
      <w:r w:rsidRPr="005534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D779D">
        <w:rPr>
          <w:rFonts w:ascii="Courier New" w:hAnsi="Courier New" w:cs="Courier New"/>
          <w:sz w:val="24"/>
          <w:szCs w:val="24"/>
        </w:rPr>
        <w:t>голосового</w:t>
      </w:r>
      <w:r w:rsidRPr="005534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D779D">
        <w:rPr>
          <w:rFonts w:ascii="Courier New" w:hAnsi="Courier New" w:cs="Courier New"/>
          <w:sz w:val="24"/>
          <w:szCs w:val="24"/>
        </w:rPr>
        <w:t>модуля</w:t>
      </w:r>
    </w:p>
    <w:p w14:paraId="7E99F5D7" w14:textId="77777777" w:rsidR="00AD779D" w:rsidRPr="005534F6" w:rsidRDefault="00AD779D" w:rsidP="00AD779D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5534F6">
        <w:rPr>
          <w:rFonts w:ascii="Courier New" w:hAnsi="Courier New" w:cs="Courier New"/>
          <w:sz w:val="24"/>
          <w:szCs w:val="24"/>
          <w:lang w:val="en-US"/>
        </w:rPr>
        <w:t xml:space="preserve">    $voice.Speak($text) #</w:t>
      </w:r>
      <w:r w:rsidRPr="00AD779D">
        <w:rPr>
          <w:rFonts w:ascii="Courier New" w:hAnsi="Courier New" w:cs="Courier New"/>
          <w:sz w:val="24"/>
          <w:szCs w:val="24"/>
        </w:rPr>
        <w:t>Озвучка</w:t>
      </w:r>
      <w:r w:rsidRPr="005534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D779D">
        <w:rPr>
          <w:rFonts w:ascii="Courier New" w:hAnsi="Courier New" w:cs="Courier New"/>
          <w:sz w:val="24"/>
          <w:szCs w:val="24"/>
        </w:rPr>
        <w:t>текста</w:t>
      </w:r>
    </w:p>
    <w:p w14:paraId="737944EB" w14:textId="77777777" w:rsidR="00AD779D" w:rsidRPr="005534F6" w:rsidRDefault="00AD779D" w:rsidP="00AD779D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5534F6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E55E97B" w14:textId="77777777" w:rsidR="00AD779D" w:rsidRPr="005534F6" w:rsidRDefault="00AD779D" w:rsidP="00AD779D">
      <w:pPr>
        <w:pStyle w:val="a9"/>
        <w:rPr>
          <w:rFonts w:ascii="Courier New" w:hAnsi="Courier New" w:cs="Courier New"/>
          <w:sz w:val="24"/>
          <w:szCs w:val="24"/>
          <w:lang w:val="en-US"/>
        </w:rPr>
      </w:pPr>
    </w:p>
    <w:p w14:paraId="10EABBC6" w14:textId="77777777" w:rsidR="00AD779D" w:rsidRPr="00AD779D" w:rsidRDefault="00AD779D" w:rsidP="00AD779D">
      <w:pPr>
        <w:pStyle w:val="a9"/>
        <w:rPr>
          <w:rFonts w:ascii="Courier New" w:hAnsi="Courier New" w:cs="Courier New"/>
          <w:sz w:val="24"/>
          <w:szCs w:val="24"/>
        </w:rPr>
      </w:pPr>
      <w:r w:rsidRPr="00AD779D">
        <w:rPr>
          <w:rFonts w:ascii="Courier New" w:hAnsi="Courier New" w:cs="Courier New"/>
          <w:sz w:val="24"/>
          <w:szCs w:val="24"/>
        </w:rPr>
        <w:t>$text = Read-Host "Введите текст для озвучивания:" #Считываем текст из консоли</w:t>
      </w:r>
    </w:p>
    <w:p w14:paraId="1832553A" w14:textId="77777777" w:rsidR="00AD779D" w:rsidRPr="00AD779D" w:rsidRDefault="00AD779D" w:rsidP="00AD779D">
      <w:pPr>
        <w:pStyle w:val="a9"/>
        <w:rPr>
          <w:rFonts w:ascii="Courier New" w:hAnsi="Courier New" w:cs="Courier New"/>
          <w:sz w:val="24"/>
          <w:szCs w:val="24"/>
        </w:rPr>
      </w:pPr>
      <w:r w:rsidRPr="00AD779D">
        <w:rPr>
          <w:rFonts w:ascii="Courier New" w:hAnsi="Courier New" w:cs="Courier New"/>
          <w:sz w:val="24"/>
          <w:szCs w:val="24"/>
        </w:rPr>
        <w:t>if (!$text) { #Проверка ввода на пустоту</w:t>
      </w:r>
    </w:p>
    <w:p w14:paraId="5DFC51AF" w14:textId="77777777" w:rsidR="00AD779D" w:rsidRPr="00AD779D" w:rsidRDefault="00AD779D" w:rsidP="00AD779D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AD779D">
        <w:rPr>
          <w:rFonts w:ascii="Courier New" w:hAnsi="Courier New" w:cs="Courier New"/>
          <w:sz w:val="24"/>
          <w:szCs w:val="24"/>
        </w:rPr>
        <w:t xml:space="preserve">    SpeechText("Вы ничего не ввели! Я</w:t>
      </w:r>
      <w:r w:rsidRPr="00AD779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D779D">
        <w:rPr>
          <w:rFonts w:ascii="Courier New" w:hAnsi="Courier New" w:cs="Courier New"/>
          <w:sz w:val="24"/>
          <w:szCs w:val="24"/>
        </w:rPr>
        <w:t>обиделась</w:t>
      </w:r>
      <w:r w:rsidRPr="00AD779D">
        <w:rPr>
          <w:rFonts w:ascii="Courier New" w:hAnsi="Courier New" w:cs="Courier New"/>
          <w:sz w:val="24"/>
          <w:szCs w:val="24"/>
          <w:lang w:val="en-US"/>
        </w:rPr>
        <w:t>!")</w:t>
      </w:r>
    </w:p>
    <w:p w14:paraId="33D68895" w14:textId="77777777" w:rsidR="00AD779D" w:rsidRPr="00AD779D" w:rsidRDefault="00AD779D" w:rsidP="00AD779D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AD779D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8428615" w14:textId="77777777" w:rsidR="00AD779D" w:rsidRPr="00AD779D" w:rsidRDefault="00AD779D" w:rsidP="00AD779D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AD779D">
        <w:rPr>
          <w:rFonts w:ascii="Courier New" w:hAnsi="Courier New" w:cs="Courier New"/>
          <w:sz w:val="24"/>
          <w:szCs w:val="24"/>
          <w:lang w:val="en-US"/>
        </w:rPr>
        <w:t>else {</w:t>
      </w:r>
    </w:p>
    <w:p w14:paraId="3B1EB82F" w14:textId="77777777" w:rsidR="00AD779D" w:rsidRPr="00AD779D" w:rsidRDefault="00AD779D" w:rsidP="00AD779D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AD779D">
        <w:rPr>
          <w:rFonts w:ascii="Courier New" w:hAnsi="Courier New" w:cs="Courier New"/>
          <w:sz w:val="24"/>
          <w:szCs w:val="24"/>
          <w:lang w:val="en-US"/>
        </w:rPr>
        <w:t xml:space="preserve">    SpeechText($text)</w:t>
      </w:r>
    </w:p>
    <w:p w14:paraId="505FF23C" w14:textId="248CB3C6" w:rsidR="007607F5" w:rsidRPr="00AD779D" w:rsidRDefault="00AD779D" w:rsidP="00AD779D">
      <w:pPr>
        <w:pStyle w:val="a9"/>
        <w:rPr>
          <w:rFonts w:ascii="Courier New" w:hAnsi="Courier New" w:cs="Courier New"/>
          <w:sz w:val="24"/>
          <w:szCs w:val="24"/>
        </w:rPr>
      </w:pPr>
      <w:r w:rsidRPr="00AD779D">
        <w:rPr>
          <w:rFonts w:ascii="Courier New" w:hAnsi="Courier New" w:cs="Courier New"/>
          <w:sz w:val="24"/>
          <w:szCs w:val="24"/>
        </w:rPr>
        <w:t>}</w:t>
      </w:r>
    </w:p>
    <w:p w14:paraId="7250D0E8" w14:textId="476A5E01" w:rsidR="007607F5" w:rsidRDefault="009D3DE0" w:rsidP="007607F5">
      <w:pPr>
        <w:pStyle w:val="3"/>
      </w:pPr>
      <w:bookmarkStart w:id="13" w:name="_Toc119721904"/>
      <w:r>
        <w:t>3</w:t>
      </w:r>
      <w:r w:rsidR="007607F5">
        <w:t>.2.2 Скрипт 2</w:t>
      </w:r>
      <w:bookmarkEnd w:id="13"/>
    </w:p>
    <w:p w14:paraId="30913147" w14:textId="77777777" w:rsidR="00AD779D" w:rsidRPr="00AD779D" w:rsidRDefault="00AD779D" w:rsidP="00AD779D">
      <w:pPr>
        <w:pStyle w:val="a9"/>
        <w:rPr>
          <w:rFonts w:ascii="Courier New" w:hAnsi="Courier New" w:cs="Courier New"/>
          <w:sz w:val="24"/>
          <w:szCs w:val="24"/>
        </w:rPr>
      </w:pPr>
      <w:r w:rsidRPr="00AD779D">
        <w:rPr>
          <w:rFonts w:ascii="Courier New" w:hAnsi="Courier New" w:cs="Courier New"/>
          <w:sz w:val="24"/>
          <w:szCs w:val="24"/>
        </w:rPr>
        <w:t>#Отправка сообщений по почте (мини почтовый клиент)</w:t>
      </w:r>
    </w:p>
    <w:p w14:paraId="4D1C3940" w14:textId="77777777" w:rsidR="00AD779D" w:rsidRPr="00AD779D" w:rsidRDefault="00AD779D" w:rsidP="00AD779D">
      <w:pPr>
        <w:pStyle w:val="a9"/>
        <w:rPr>
          <w:rFonts w:ascii="Courier New" w:hAnsi="Courier New" w:cs="Courier New"/>
          <w:sz w:val="24"/>
          <w:szCs w:val="24"/>
        </w:rPr>
      </w:pPr>
      <w:r w:rsidRPr="00AD779D">
        <w:rPr>
          <w:rFonts w:ascii="Courier New" w:hAnsi="Courier New" w:cs="Courier New"/>
          <w:sz w:val="24"/>
          <w:szCs w:val="24"/>
        </w:rPr>
        <w:t>$From = Read-Host "Введите адрес своей почты" #Считываем текст из консоли с адресом собственной почты</w:t>
      </w:r>
    </w:p>
    <w:p w14:paraId="4ECD1887" w14:textId="77777777" w:rsidR="00AD779D" w:rsidRPr="00AD779D" w:rsidRDefault="00AD779D" w:rsidP="00AD779D">
      <w:pPr>
        <w:pStyle w:val="a9"/>
        <w:rPr>
          <w:rFonts w:ascii="Courier New" w:hAnsi="Courier New" w:cs="Courier New"/>
          <w:sz w:val="24"/>
          <w:szCs w:val="24"/>
        </w:rPr>
      </w:pPr>
      <w:r w:rsidRPr="00AD779D">
        <w:rPr>
          <w:rFonts w:ascii="Courier New" w:hAnsi="Courier New" w:cs="Courier New"/>
          <w:sz w:val="24"/>
          <w:szCs w:val="24"/>
        </w:rPr>
        <w:t>$To = Read-Host "Введите адрес почты получателя" #Считываем текст из консоли с адресом почты на которую отправляем сообщение</w:t>
      </w:r>
    </w:p>
    <w:p w14:paraId="2D32C970" w14:textId="77777777" w:rsidR="00AD779D" w:rsidRPr="00AD779D" w:rsidRDefault="00AD779D" w:rsidP="00AD779D">
      <w:pPr>
        <w:pStyle w:val="a9"/>
        <w:rPr>
          <w:rFonts w:ascii="Courier New" w:hAnsi="Courier New" w:cs="Courier New"/>
          <w:sz w:val="24"/>
          <w:szCs w:val="24"/>
        </w:rPr>
      </w:pPr>
      <w:r w:rsidRPr="00AD779D">
        <w:rPr>
          <w:rFonts w:ascii="Courier New" w:hAnsi="Courier New" w:cs="Courier New"/>
          <w:sz w:val="24"/>
          <w:szCs w:val="24"/>
        </w:rPr>
        <w:t>$Cc = Read-Host "Введите адрес почты получателя (копия)" #Считываем текст из консоли с запасным вариантом почты</w:t>
      </w:r>
    </w:p>
    <w:p w14:paraId="106691BA" w14:textId="77777777" w:rsidR="00AD779D" w:rsidRPr="00AD779D" w:rsidRDefault="00AD779D" w:rsidP="00AD779D">
      <w:pPr>
        <w:pStyle w:val="a9"/>
        <w:rPr>
          <w:rFonts w:ascii="Courier New" w:hAnsi="Courier New" w:cs="Courier New"/>
          <w:sz w:val="24"/>
          <w:szCs w:val="24"/>
        </w:rPr>
      </w:pPr>
      <w:r w:rsidRPr="00AD779D">
        <w:rPr>
          <w:rFonts w:ascii="Courier New" w:hAnsi="Courier New" w:cs="Courier New"/>
          <w:sz w:val="24"/>
          <w:szCs w:val="24"/>
        </w:rPr>
        <w:t>$Subject = Read-Host "Введите тему сообщения" #Считываем текст из консоли с темой письма</w:t>
      </w:r>
    </w:p>
    <w:p w14:paraId="49F13D59" w14:textId="77777777" w:rsidR="00AD779D" w:rsidRPr="00AD779D" w:rsidRDefault="00AD779D" w:rsidP="00AD779D">
      <w:pPr>
        <w:pStyle w:val="a9"/>
        <w:rPr>
          <w:rFonts w:ascii="Courier New" w:hAnsi="Courier New" w:cs="Courier New"/>
          <w:sz w:val="24"/>
          <w:szCs w:val="24"/>
        </w:rPr>
      </w:pPr>
      <w:r w:rsidRPr="00AD779D">
        <w:rPr>
          <w:rFonts w:ascii="Courier New" w:hAnsi="Courier New" w:cs="Courier New"/>
          <w:sz w:val="24"/>
          <w:szCs w:val="24"/>
        </w:rPr>
        <w:t>$Body = Read-Host "Введите текст сообщения" #Считываем текст из консоли с текстом сообщения</w:t>
      </w:r>
    </w:p>
    <w:p w14:paraId="46CB62B0" w14:textId="77777777" w:rsidR="00AD779D" w:rsidRPr="00AD779D" w:rsidRDefault="00AD779D" w:rsidP="00AD779D">
      <w:pPr>
        <w:pStyle w:val="a9"/>
        <w:rPr>
          <w:rFonts w:ascii="Courier New" w:hAnsi="Courier New" w:cs="Courier New"/>
          <w:sz w:val="24"/>
          <w:szCs w:val="24"/>
        </w:rPr>
      </w:pPr>
      <w:r w:rsidRPr="00AD779D">
        <w:rPr>
          <w:rFonts w:ascii="Courier New" w:hAnsi="Courier New" w:cs="Courier New"/>
          <w:sz w:val="24"/>
          <w:szCs w:val="24"/>
        </w:rPr>
        <w:t>$SMTPServer = "smtp.gmail.com" #Указываем smtp сервер Google</w:t>
      </w:r>
    </w:p>
    <w:p w14:paraId="0395CE3C" w14:textId="77777777" w:rsidR="00AD779D" w:rsidRPr="00AD779D" w:rsidRDefault="00AD779D" w:rsidP="00AD779D">
      <w:pPr>
        <w:pStyle w:val="a9"/>
        <w:rPr>
          <w:rFonts w:ascii="Courier New" w:hAnsi="Courier New" w:cs="Courier New"/>
          <w:sz w:val="24"/>
          <w:szCs w:val="24"/>
        </w:rPr>
      </w:pPr>
      <w:r w:rsidRPr="00AD779D">
        <w:rPr>
          <w:rFonts w:ascii="Courier New" w:hAnsi="Courier New" w:cs="Courier New"/>
          <w:sz w:val="24"/>
          <w:szCs w:val="24"/>
        </w:rPr>
        <w:t>$SMTPPort = "587" #Указываем порт для отправки</w:t>
      </w:r>
    </w:p>
    <w:p w14:paraId="25159489" w14:textId="77777777" w:rsidR="00AD779D" w:rsidRPr="00AD779D" w:rsidRDefault="00AD779D" w:rsidP="00AD779D">
      <w:pPr>
        <w:pStyle w:val="a9"/>
        <w:rPr>
          <w:rFonts w:ascii="Courier New" w:hAnsi="Courier New" w:cs="Courier New"/>
          <w:sz w:val="24"/>
          <w:szCs w:val="24"/>
        </w:rPr>
      </w:pPr>
      <w:r w:rsidRPr="00AD779D">
        <w:rPr>
          <w:rFonts w:ascii="Courier New" w:hAnsi="Courier New" w:cs="Courier New"/>
          <w:sz w:val="24"/>
          <w:szCs w:val="24"/>
        </w:rPr>
        <w:t>#Используем командлет для отправки сообщения со следующими параметрами: собственный адрес, адрес получателя, запасной адрес получателя</w:t>
      </w:r>
    </w:p>
    <w:p w14:paraId="47F02336" w14:textId="77777777" w:rsidR="00AD779D" w:rsidRPr="00AD779D" w:rsidRDefault="00AD779D" w:rsidP="00AD779D">
      <w:pPr>
        <w:pStyle w:val="a9"/>
        <w:rPr>
          <w:rFonts w:ascii="Courier New" w:hAnsi="Courier New" w:cs="Courier New"/>
          <w:sz w:val="24"/>
          <w:szCs w:val="24"/>
        </w:rPr>
      </w:pPr>
      <w:r w:rsidRPr="00AD779D">
        <w:rPr>
          <w:rFonts w:ascii="Courier New" w:hAnsi="Courier New" w:cs="Courier New"/>
          <w:sz w:val="24"/>
          <w:szCs w:val="24"/>
        </w:rPr>
        <w:t>#тему сообщения, текст сообщения, smtp сервер, порт smtp сервера, пустое свойство ssl-зашиты и получаем данные учетной записи (авторизируемся в аккаунте с почтой)</w:t>
      </w:r>
    </w:p>
    <w:p w14:paraId="00F25F13" w14:textId="6283A77B" w:rsidR="007607F5" w:rsidRPr="00AD779D" w:rsidRDefault="00AD779D" w:rsidP="00AD779D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AD779D">
        <w:rPr>
          <w:rFonts w:ascii="Courier New" w:hAnsi="Courier New" w:cs="Courier New"/>
          <w:sz w:val="24"/>
          <w:szCs w:val="24"/>
          <w:lang w:val="en-US"/>
        </w:rPr>
        <w:t>Send-MailMessage -From $From -to $To -Cc $Cc -Subject $Subject -Body $Body -SmtpServer $SMTPServer -port $SMTPPort -UseSsl -Credential (Get-Credential)</w:t>
      </w:r>
    </w:p>
    <w:p w14:paraId="70EE6F5F" w14:textId="1616C8D4" w:rsidR="007607F5" w:rsidRPr="005534F6" w:rsidRDefault="009D3DE0" w:rsidP="007607F5">
      <w:pPr>
        <w:pStyle w:val="3"/>
      </w:pPr>
      <w:bookmarkStart w:id="14" w:name="_Toc119721905"/>
      <w:r>
        <w:t>3</w:t>
      </w:r>
      <w:r w:rsidR="007607F5" w:rsidRPr="005534F6">
        <w:t xml:space="preserve">.2.3 </w:t>
      </w:r>
      <w:r w:rsidR="007607F5">
        <w:t>Скрипт</w:t>
      </w:r>
      <w:r w:rsidR="007607F5" w:rsidRPr="005534F6">
        <w:t xml:space="preserve"> 3</w:t>
      </w:r>
      <w:bookmarkEnd w:id="14"/>
    </w:p>
    <w:p w14:paraId="1D10B491" w14:textId="77777777" w:rsidR="00AD779D" w:rsidRPr="00AD779D" w:rsidRDefault="00AD779D" w:rsidP="00AD779D">
      <w:pPr>
        <w:pStyle w:val="a9"/>
        <w:rPr>
          <w:rFonts w:ascii="Courier New" w:hAnsi="Courier New" w:cs="Courier New"/>
          <w:sz w:val="24"/>
          <w:szCs w:val="24"/>
        </w:rPr>
      </w:pPr>
      <w:r w:rsidRPr="00AD779D">
        <w:rPr>
          <w:rFonts w:ascii="Courier New" w:hAnsi="Courier New" w:cs="Courier New"/>
          <w:sz w:val="24"/>
          <w:szCs w:val="24"/>
        </w:rPr>
        <w:t xml:space="preserve">#Выгрузка информации о Сервисах в </w:t>
      </w:r>
      <w:r w:rsidRPr="00AD779D">
        <w:rPr>
          <w:rFonts w:ascii="Courier New" w:hAnsi="Courier New" w:cs="Courier New"/>
          <w:sz w:val="24"/>
          <w:szCs w:val="24"/>
          <w:lang w:val="en-US"/>
        </w:rPr>
        <w:t>txt</w:t>
      </w:r>
    </w:p>
    <w:p w14:paraId="24EBD53A" w14:textId="77777777" w:rsidR="00AD779D" w:rsidRPr="00AD779D" w:rsidRDefault="00AD779D" w:rsidP="00AD779D">
      <w:pPr>
        <w:pStyle w:val="a9"/>
        <w:rPr>
          <w:rFonts w:ascii="Courier New" w:hAnsi="Courier New" w:cs="Courier New"/>
          <w:sz w:val="24"/>
          <w:szCs w:val="24"/>
        </w:rPr>
      </w:pPr>
    </w:p>
    <w:p w14:paraId="065FCE8B" w14:textId="77777777" w:rsidR="00AD779D" w:rsidRPr="00AD779D" w:rsidRDefault="00AD779D" w:rsidP="00AD779D">
      <w:pPr>
        <w:pStyle w:val="a9"/>
        <w:rPr>
          <w:rFonts w:ascii="Courier New" w:hAnsi="Courier New" w:cs="Courier New"/>
          <w:sz w:val="24"/>
          <w:szCs w:val="24"/>
        </w:rPr>
      </w:pPr>
      <w:r w:rsidRPr="00AD779D">
        <w:rPr>
          <w:rFonts w:ascii="Courier New" w:hAnsi="Courier New" w:cs="Courier New"/>
          <w:sz w:val="24"/>
          <w:szCs w:val="24"/>
        </w:rPr>
        <w:t>#Получает службы на компьютере по ключу имени (* для всех выдачи всех сервисов)</w:t>
      </w:r>
    </w:p>
    <w:p w14:paraId="24834E04" w14:textId="77777777" w:rsidR="00AD779D" w:rsidRPr="00AD779D" w:rsidRDefault="00AD779D" w:rsidP="00AD779D">
      <w:pPr>
        <w:pStyle w:val="a9"/>
        <w:rPr>
          <w:rFonts w:ascii="Courier New" w:hAnsi="Courier New" w:cs="Courier New"/>
          <w:sz w:val="24"/>
          <w:szCs w:val="24"/>
        </w:rPr>
      </w:pPr>
      <w:r w:rsidRPr="00AD779D">
        <w:rPr>
          <w:rFonts w:ascii="Courier New" w:hAnsi="Courier New" w:cs="Courier New"/>
          <w:sz w:val="24"/>
          <w:szCs w:val="24"/>
        </w:rPr>
        <w:t xml:space="preserve">#Выбираем все данные, полученные из </w:t>
      </w:r>
      <w:r w:rsidRPr="00AD779D">
        <w:rPr>
          <w:rFonts w:ascii="Courier New" w:hAnsi="Courier New" w:cs="Courier New"/>
          <w:sz w:val="24"/>
          <w:szCs w:val="24"/>
          <w:lang w:val="en-US"/>
        </w:rPr>
        <w:t>Get</w:t>
      </w:r>
      <w:r w:rsidRPr="00AD779D">
        <w:rPr>
          <w:rFonts w:ascii="Courier New" w:hAnsi="Courier New" w:cs="Courier New"/>
          <w:sz w:val="24"/>
          <w:szCs w:val="24"/>
        </w:rPr>
        <w:t>-</w:t>
      </w:r>
      <w:r w:rsidRPr="00AD779D">
        <w:rPr>
          <w:rFonts w:ascii="Courier New" w:hAnsi="Courier New" w:cs="Courier New"/>
          <w:sz w:val="24"/>
          <w:szCs w:val="24"/>
          <w:lang w:val="en-US"/>
        </w:rPr>
        <w:t>Service</w:t>
      </w:r>
    </w:p>
    <w:p w14:paraId="5C54A6AD" w14:textId="77777777" w:rsidR="00AD779D" w:rsidRPr="00AD779D" w:rsidRDefault="00AD779D" w:rsidP="00AD779D">
      <w:pPr>
        <w:pStyle w:val="a9"/>
        <w:rPr>
          <w:rFonts w:ascii="Courier New" w:hAnsi="Courier New" w:cs="Courier New"/>
          <w:sz w:val="24"/>
          <w:szCs w:val="24"/>
        </w:rPr>
      </w:pPr>
      <w:r w:rsidRPr="00AD779D">
        <w:rPr>
          <w:rFonts w:ascii="Courier New" w:hAnsi="Courier New" w:cs="Courier New"/>
          <w:sz w:val="24"/>
          <w:szCs w:val="24"/>
        </w:rPr>
        <w:t xml:space="preserve">#Сохраняем данные в корневой директории со скриптом в файл </w:t>
      </w:r>
      <w:r w:rsidRPr="00AD779D">
        <w:rPr>
          <w:rFonts w:ascii="Courier New" w:hAnsi="Courier New" w:cs="Courier New"/>
          <w:sz w:val="24"/>
          <w:szCs w:val="24"/>
          <w:lang w:val="en-US"/>
        </w:rPr>
        <w:t>response</w:t>
      </w:r>
      <w:r w:rsidRPr="00AD779D">
        <w:rPr>
          <w:rFonts w:ascii="Courier New" w:hAnsi="Courier New" w:cs="Courier New"/>
          <w:sz w:val="24"/>
          <w:szCs w:val="24"/>
        </w:rPr>
        <w:t>.</w:t>
      </w:r>
      <w:r w:rsidRPr="00AD779D">
        <w:rPr>
          <w:rFonts w:ascii="Courier New" w:hAnsi="Courier New" w:cs="Courier New"/>
          <w:sz w:val="24"/>
          <w:szCs w:val="24"/>
          <w:lang w:val="en-US"/>
        </w:rPr>
        <w:t>txt</w:t>
      </w:r>
    </w:p>
    <w:p w14:paraId="0E9A5171" w14:textId="0323254A" w:rsidR="00AD779D" w:rsidRDefault="00AD779D" w:rsidP="00AD779D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AD779D">
        <w:rPr>
          <w:rFonts w:ascii="Courier New" w:hAnsi="Courier New" w:cs="Courier New"/>
          <w:sz w:val="24"/>
          <w:szCs w:val="24"/>
          <w:lang w:val="en-US"/>
        </w:rPr>
        <w:t>Get-Service -Name * | Select * | Out-File -FilePath response.txt</w:t>
      </w:r>
    </w:p>
    <w:p w14:paraId="765A4B2A" w14:textId="6290C497" w:rsidR="00112306" w:rsidRDefault="00112306">
      <w:pPr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</w:pPr>
      <w:r>
        <w:rPr>
          <w:rFonts w:ascii="Courier New" w:hAnsi="Courier New" w:cs="Courier New"/>
          <w:sz w:val="24"/>
          <w:szCs w:val="24"/>
          <w:lang w:val="en-US"/>
        </w:rPr>
        <w:br w:type="page"/>
      </w:r>
    </w:p>
    <w:p w14:paraId="66D2CD1D" w14:textId="28B692F7" w:rsidR="009D3DE0" w:rsidRDefault="00112306" w:rsidP="00112306">
      <w:pPr>
        <w:pStyle w:val="12"/>
      </w:pPr>
      <w:bookmarkStart w:id="15" w:name="_Toc119721906"/>
      <w:r>
        <w:lastRenderedPageBreak/>
        <w:t>4 Результаты работы скрипта</w:t>
      </w:r>
      <w:bookmarkEnd w:id="15"/>
    </w:p>
    <w:p w14:paraId="7F30E89D" w14:textId="2BCC56C6" w:rsidR="004E4498" w:rsidRDefault="00344FAD" w:rsidP="00344FAD">
      <w:pPr>
        <w:pStyle w:val="23"/>
      </w:pPr>
      <w:bookmarkStart w:id="16" w:name="_Toc119721907"/>
      <w:r>
        <w:t>4.1 Работа скрипта 1</w:t>
      </w:r>
      <w:bookmarkEnd w:id="16"/>
    </w:p>
    <w:p w14:paraId="5929B4EF" w14:textId="396C1BF0" w:rsidR="00344FAD" w:rsidRDefault="00344FAD" w:rsidP="00344FAD">
      <w:pPr>
        <w:pStyle w:val="a9"/>
        <w:ind w:firstLine="0"/>
        <w:jc w:val="center"/>
      </w:pPr>
      <w:r w:rsidRPr="00344FAD">
        <w:rPr>
          <w:noProof/>
        </w:rPr>
        <w:drawing>
          <wp:inline distT="0" distB="0" distL="0" distR="0" wp14:anchorId="03788701" wp14:editId="04B8C82C">
            <wp:extent cx="5940425" cy="16294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E1514" w14:textId="4A285A91" w:rsidR="00344FAD" w:rsidRDefault="00344FAD" w:rsidP="00344FAD">
      <w:pPr>
        <w:pStyle w:val="a9"/>
        <w:ind w:firstLine="0"/>
        <w:jc w:val="center"/>
      </w:pPr>
      <w:r>
        <w:t>Рисунок 1 – Ввод пустой строки</w:t>
      </w:r>
      <w:r w:rsidR="00122473">
        <w:t xml:space="preserve"> (озвучивание текста</w:t>
      </w:r>
      <w:r w:rsidR="00D6069F">
        <w:t xml:space="preserve"> с информацией</w:t>
      </w:r>
      <w:r w:rsidR="00122473">
        <w:t xml:space="preserve"> о вводе пустой строки)</w:t>
      </w:r>
    </w:p>
    <w:p w14:paraId="63D4C701" w14:textId="74E34BCC" w:rsidR="00344FAD" w:rsidRDefault="00344FAD" w:rsidP="00344FAD">
      <w:pPr>
        <w:pStyle w:val="a9"/>
        <w:ind w:firstLine="0"/>
        <w:jc w:val="center"/>
      </w:pPr>
    </w:p>
    <w:p w14:paraId="4EDFDA87" w14:textId="39C052E4" w:rsidR="00344FAD" w:rsidRDefault="00662050" w:rsidP="00344FAD">
      <w:pPr>
        <w:pStyle w:val="a9"/>
        <w:ind w:firstLine="0"/>
        <w:jc w:val="center"/>
      </w:pPr>
      <w:r w:rsidRPr="00662050">
        <w:rPr>
          <w:noProof/>
        </w:rPr>
        <w:drawing>
          <wp:inline distT="0" distB="0" distL="0" distR="0" wp14:anchorId="2238C23B" wp14:editId="76801D42">
            <wp:extent cx="5715798" cy="187668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30DEB" w14:textId="51BB1D9D" w:rsidR="00662050" w:rsidRDefault="00662050" w:rsidP="00662050">
      <w:pPr>
        <w:pStyle w:val="a9"/>
        <w:ind w:firstLine="0"/>
        <w:jc w:val="center"/>
      </w:pPr>
      <w:r>
        <w:t>Рисунок 2 – Ввод текста (озвучивание текста)</w:t>
      </w:r>
    </w:p>
    <w:p w14:paraId="390637E3" w14:textId="77777777" w:rsidR="00344FAD" w:rsidRDefault="00344FAD" w:rsidP="00662050">
      <w:pPr>
        <w:pStyle w:val="a9"/>
        <w:ind w:firstLine="0"/>
      </w:pPr>
    </w:p>
    <w:p w14:paraId="4BACCD33" w14:textId="130BDE27" w:rsidR="00344FAD" w:rsidRDefault="00344FAD" w:rsidP="00344FAD">
      <w:pPr>
        <w:pStyle w:val="23"/>
      </w:pPr>
      <w:bookmarkStart w:id="17" w:name="_Toc119721908"/>
      <w:r>
        <w:t>4.2 Работа скрипта 2</w:t>
      </w:r>
      <w:bookmarkEnd w:id="17"/>
    </w:p>
    <w:p w14:paraId="49563BC2" w14:textId="1A572B09" w:rsidR="00344FAD" w:rsidRDefault="00662050" w:rsidP="00662050">
      <w:pPr>
        <w:pStyle w:val="a9"/>
        <w:ind w:firstLine="0"/>
        <w:jc w:val="center"/>
      </w:pPr>
      <w:r w:rsidRPr="00662050">
        <w:rPr>
          <w:noProof/>
        </w:rPr>
        <w:drawing>
          <wp:inline distT="0" distB="0" distL="0" distR="0" wp14:anchorId="1D1AB124" wp14:editId="3AD0F133">
            <wp:extent cx="5940425" cy="237807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03FDC" w14:textId="2E0B37FB" w:rsidR="00662050" w:rsidRDefault="00662050" w:rsidP="00662050">
      <w:pPr>
        <w:pStyle w:val="a9"/>
        <w:ind w:firstLine="0"/>
        <w:jc w:val="center"/>
      </w:pPr>
      <w:r>
        <w:t>Рисунок 3 – Выполнение скрипта</w:t>
      </w:r>
    </w:p>
    <w:p w14:paraId="7F6F6A3A" w14:textId="704B2F4C" w:rsidR="00662050" w:rsidRDefault="00662050" w:rsidP="00662050">
      <w:pPr>
        <w:pStyle w:val="a9"/>
        <w:ind w:firstLine="0"/>
        <w:jc w:val="center"/>
      </w:pPr>
    </w:p>
    <w:p w14:paraId="0F627D1C" w14:textId="1AEDD19A" w:rsidR="00662050" w:rsidRDefault="00872776" w:rsidP="00662050">
      <w:pPr>
        <w:pStyle w:val="a9"/>
        <w:ind w:firstLine="0"/>
        <w:jc w:val="center"/>
      </w:pPr>
      <w:r w:rsidRPr="00872776">
        <w:rPr>
          <w:noProof/>
        </w:rPr>
        <w:lastRenderedPageBreak/>
        <w:drawing>
          <wp:inline distT="0" distB="0" distL="0" distR="0" wp14:anchorId="308EC3EF" wp14:editId="4EF59663">
            <wp:extent cx="5940425" cy="2421255"/>
            <wp:effectExtent l="19050" t="19050" r="22225" b="171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12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DEEE8B" w14:textId="3DDD3AA1" w:rsidR="00872776" w:rsidRDefault="00872776" w:rsidP="00872776">
      <w:pPr>
        <w:pStyle w:val="a9"/>
        <w:ind w:firstLine="0"/>
        <w:jc w:val="center"/>
      </w:pPr>
      <w:r>
        <w:t>Рисунок 4 – Результат выполнения скрипта</w:t>
      </w:r>
    </w:p>
    <w:p w14:paraId="7CD125EB" w14:textId="25721175" w:rsidR="00662050" w:rsidRDefault="00662050" w:rsidP="00662050">
      <w:pPr>
        <w:pStyle w:val="a9"/>
        <w:ind w:firstLine="0"/>
        <w:jc w:val="center"/>
      </w:pPr>
    </w:p>
    <w:p w14:paraId="24146982" w14:textId="01AB1C2C" w:rsidR="00872776" w:rsidRDefault="009F4F9D" w:rsidP="00662050">
      <w:pPr>
        <w:pStyle w:val="a9"/>
        <w:ind w:firstLine="0"/>
        <w:jc w:val="center"/>
      </w:pPr>
      <w:r w:rsidRPr="009F4F9D">
        <w:rPr>
          <w:noProof/>
        </w:rPr>
        <w:drawing>
          <wp:inline distT="0" distB="0" distL="0" distR="0" wp14:anchorId="1C648373" wp14:editId="5713A6D9">
            <wp:extent cx="4439270" cy="209579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CFE3E" w14:textId="690687D7" w:rsidR="00872776" w:rsidRDefault="009F4F9D" w:rsidP="009F4F9D">
      <w:pPr>
        <w:pStyle w:val="a9"/>
        <w:ind w:firstLine="0"/>
        <w:jc w:val="center"/>
      </w:pPr>
      <w:r>
        <w:t>Рисунок 5 – Результат выполнения скрипта</w:t>
      </w:r>
    </w:p>
    <w:p w14:paraId="241366B6" w14:textId="77777777" w:rsidR="00662050" w:rsidRPr="00662050" w:rsidRDefault="00662050" w:rsidP="00662050">
      <w:pPr>
        <w:pStyle w:val="a9"/>
        <w:ind w:firstLine="0"/>
        <w:jc w:val="center"/>
      </w:pPr>
    </w:p>
    <w:p w14:paraId="77652FA9" w14:textId="5473A8B3" w:rsidR="00344FAD" w:rsidRDefault="00344FAD" w:rsidP="00344FAD">
      <w:pPr>
        <w:pStyle w:val="23"/>
      </w:pPr>
      <w:bookmarkStart w:id="18" w:name="_Toc119721909"/>
      <w:r>
        <w:t>4.3 Работа скрипта 3</w:t>
      </w:r>
      <w:bookmarkEnd w:id="18"/>
    </w:p>
    <w:p w14:paraId="741BAEB8" w14:textId="26D3C0C4" w:rsidR="00AB08C0" w:rsidRDefault="00AB08C0" w:rsidP="00AB08C0">
      <w:pPr>
        <w:pStyle w:val="a9"/>
        <w:ind w:firstLine="0"/>
        <w:jc w:val="center"/>
      </w:pPr>
      <w:r w:rsidRPr="00AB08C0">
        <w:rPr>
          <w:noProof/>
        </w:rPr>
        <w:drawing>
          <wp:inline distT="0" distB="0" distL="0" distR="0" wp14:anchorId="2496E56A" wp14:editId="240CA301">
            <wp:extent cx="5940425" cy="197993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20674" w14:textId="4F9380A1" w:rsidR="00AB08C0" w:rsidRDefault="00AB08C0" w:rsidP="00AB08C0">
      <w:pPr>
        <w:pStyle w:val="a9"/>
        <w:ind w:firstLine="0"/>
        <w:jc w:val="center"/>
      </w:pPr>
      <w:r>
        <w:t xml:space="preserve">Рисунок </w:t>
      </w:r>
      <w:r w:rsidR="00462AFA">
        <w:rPr>
          <w:lang w:val="en-US"/>
        </w:rPr>
        <w:t>6</w:t>
      </w:r>
      <w:r>
        <w:t xml:space="preserve"> – Выполнение скрипта</w:t>
      </w:r>
    </w:p>
    <w:p w14:paraId="66647C5F" w14:textId="380437DB" w:rsidR="00AB08C0" w:rsidRDefault="00AB08C0" w:rsidP="00AB08C0">
      <w:pPr>
        <w:pStyle w:val="a9"/>
        <w:ind w:firstLine="0"/>
        <w:jc w:val="center"/>
      </w:pPr>
    </w:p>
    <w:p w14:paraId="14DFA341" w14:textId="035C7BD1" w:rsidR="00AB08C0" w:rsidRDefault="00462AFA" w:rsidP="00AB08C0">
      <w:pPr>
        <w:pStyle w:val="a9"/>
        <w:ind w:firstLine="0"/>
        <w:jc w:val="center"/>
      </w:pPr>
      <w:r w:rsidRPr="00462AFA">
        <w:lastRenderedPageBreak/>
        <w:drawing>
          <wp:inline distT="0" distB="0" distL="0" distR="0" wp14:anchorId="0E06A69E" wp14:editId="2CF44231">
            <wp:extent cx="5503249" cy="3496665"/>
            <wp:effectExtent l="0" t="0" r="254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16516" cy="350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8A314" w14:textId="54D6FB7B" w:rsidR="00137139" w:rsidRPr="00137139" w:rsidRDefault="007532AB" w:rsidP="00137139">
      <w:pPr>
        <w:pStyle w:val="a9"/>
        <w:ind w:firstLine="0"/>
        <w:jc w:val="center"/>
      </w:pPr>
      <w:r>
        <w:t xml:space="preserve">Рисунок </w:t>
      </w:r>
      <w:r w:rsidR="00462AFA">
        <w:rPr>
          <w:lang w:val="en-US"/>
        </w:rPr>
        <w:t>7</w:t>
      </w:r>
      <w:r>
        <w:t xml:space="preserve"> – Результат выполнения скрипта</w:t>
      </w:r>
    </w:p>
    <w:p w14:paraId="6C78E235" w14:textId="748AF799" w:rsidR="004E4498" w:rsidRPr="004E4498" w:rsidRDefault="004E4498" w:rsidP="004E4498">
      <w:pPr>
        <w:rPr>
          <w:rFonts w:ascii="Times New Roman" w:hAnsi="Times New Roman"/>
          <w:color w:val="000000" w:themeColor="text1"/>
          <w:sz w:val="28"/>
          <w:lang w:eastAsia="ru-RU"/>
        </w:rPr>
      </w:pPr>
      <w:r>
        <w:br w:type="page"/>
      </w:r>
    </w:p>
    <w:p w14:paraId="0BD9C5D1" w14:textId="12499B9A" w:rsidR="00112306" w:rsidRDefault="00FA38DE" w:rsidP="00FA38DE">
      <w:pPr>
        <w:pStyle w:val="12"/>
      </w:pPr>
      <w:bookmarkStart w:id="19" w:name="_Toc119721910"/>
      <w:r>
        <w:lastRenderedPageBreak/>
        <w:t xml:space="preserve">5 </w:t>
      </w:r>
      <w:r w:rsidR="004E4498" w:rsidRPr="004E4498">
        <w:t>Заключение</w:t>
      </w:r>
      <w:bookmarkEnd w:id="19"/>
    </w:p>
    <w:p w14:paraId="3517247F" w14:textId="2AF9CE19" w:rsidR="0010512C" w:rsidRDefault="0010512C" w:rsidP="00BE7B36">
      <w:pPr>
        <w:pStyle w:val="a9"/>
      </w:pPr>
      <w:r>
        <w:t>Несмотря на возможность выполнения большинства функций командной строки в Windows PowerShell, функционал приложений не совпадает.</w:t>
      </w:r>
    </w:p>
    <w:p w14:paraId="53DFEBDC" w14:textId="77777777" w:rsidR="0010512C" w:rsidRDefault="0010512C" w:rsidP="0010512C">
      <w:pPr>
        <w:pStyle w:val="a9"/>
      </w:pPr>
      <w:r>
        <w:t>В то время как Cmd использует команды DOS, PowerShell использует команды, известные как командлеты, которые представляют собой независимые программные объекты, позволяющие получить доступ к основным параметрам администрирования в Windows. Эти параметры недоступны из Cmd, что означает, что пользователи должны перемещаться по графическому интерфейсу, чтобы получить к ним доступ.</w:t>
      </w:r>
    </w:p>
    <w:p w14:paraId="50683AF3" w14:textId="77777777" w:rsidR="0010512C" w:rsidRDefault="0010512C" w:rsidP="0010512C">
      <w:pPr>
        <w:pStyle w:val="a9"/>
      </w:pPr>
      <w:r>
        <w:t>Cmd – это просто система оболочки, которая ограничивает пользователей выполнять только простые и базовые сценарии для выполнения командного файла. Однако PowerShell – это и оболочка, и среда сценариев, которая поддерживает создание больших и сложных файлов для управления системой Windows.</w:t>
      </w:r>
    </w:p>
    <w:p w14:paraId="2CE30F87" w14:textId="7B5ED678" w:rsidR="004E4498" w:rsidRDefault="0010512C" w:rsidP="00BE7B36">
      <w:pPr>
        <w:pStyle w:val="a9"/>
      </w:pPr>
      <w:r>
        <w:t>Командная строка не предназначена для системного администрирования, и пользователям требуются дополнительные утилиты для расширения ее функциональности. Напротив, в Windows PowerShell есть множество командлетов, которые упрощают жизнь системным администраторам. Он позволяет выполнять широкий спектр задач и автоматизацию, включая управление пользователями и разрешениями, конфигурации безопасности, извлечение данных и администрирование Active Directory.</w:t>
      </w:r>
    </w:p>
    <w:p w14:paraId="0056BB39" w14:textId="77777777" w:rsidR="00691AE8" w:rsidRDefault="00691AE8" w:rsidP="00BE7B36">
      <w:pPr>
        <w:pStyle w:val="a9"/>
      </w:pPr>
    </w:p>
    <w:p w14:paraId="6D171FB5" w14:textId="0A472B74" w:rsidR="00A41D97" w:rsidRPr="004E4498" w:rsidRDefault="00A41D97" w:rsidP="00BE7B36">
      <w:pPr>
        <w:pStyle w:val="a9"/>
      </w:pPr>
      <w:r w:rsidRPr="00A41D97">
        <w:t>Главной особенностью среды PowerShell, отличающей ее от всех других оболочек командной строки, является то, что единицей обработки и передачи информации здесь является объект, а не строка текста.</w:t>
      </w:r>
    </w:p>
    <w:sectPr w:rsidR="00A41D97" w:rsidRPr="004E44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833A9D" w14:textId="77777777" w:rsidR="00055D7D" w:rsidRDefault="00055D7D">
      <w:pPr>
        <w:spacing w:after="0" w:line="240" w:lineRule="auto"/>
      </w:pPr>
      <w:r>
        <w:separator/>
      </w:r>
    </w:p>
  </w:endnote>
  <w:endnote w:type="continuationSeparator" w:id="0">
    <w:p w14:paraId="2A3FB67E" w14:textId="77777777" w:rsidR="00055D7D" w:rsidRDefault="00055D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87290" w14:textId="77777777" w:rsidR="008E7C3F" w:rsidRDefault="008E7C3F" w:rsidP="002113EB">
    <w:pPr>
      <w:pStyle w:val="af2"/>
      <w:framePr w:wrap="around" w:vAnchor="text" w:hAnchor="margin" w:xAlign="center" w:y="1"/>
      <w:rPr>
        <w:rStyle w:val="af4"/>
        <w:rFonts w:eastAsiaTheme="majorEastAsia"/>
      </w:rPr>
    </w:pPr>
    <w:r>
      <w:rPr>
        <w:rStyle w:val="af4"/>
        <w:rFonts w:eastAsiaTheme="majorEastAsia"/>
      </w:rPr>
      <w:fldChar w:fldCharType="begin"/>
    </w:r>
    <w:r>
      <w:rPr>
        <w:rStyle w:val="af4"/>
        <w:rFonts w:eastAsiaTheme="majorEastAsia"/>
      </w:rPr>
      <w:instrText xml:space="preserve">PAGE  </w:instrText>
    </w:r>
    <w:r>
      <w:rPr>
        <w:rStyle w:val="af4"/>
        <w:rFonts w:eastAsiaTheme="majorEastAsia"/>
      </w:rPr>
      <w:fldChar w:fldCharType="end"/>
    </w:r>
  </w:p>
  <w:p w14:paraId="35BFA859" w14:textId="77777777" w:rsidR="008E7C3F" w:rsidRDefault="008E7C3F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72840" w14:textId="77777777" w:rsidR="008E7C3F" w:rsidRDefault="008E7C3F" w:rsidP="002113EB">
    <w:pPr>
      <w:pStyle w:val="af2"/>
      <w:framePr w:wrap="around" w:vAnchor="text" w:hAnchor="margin" w:xAlign="center" w:y="1"/>
      <w:ind w:firstLine="0"/>
      <w:rPr>
        <w:rStyle w:val="af4"/>
        <w:rFonts w:eastAsiaTheme="majorEastAsia"/>
      </w:rPr>
    </w:pPr>
    <w:r>
      <w:rPr>
        <w:rStyle w:val="af4"/>
        <w:rFonts w:eastAsiaTheme="majorEastAsia"/>
      </w:rPr>
      <w:fldChar w:fldCharType="begin"/>
    </w:r>
    <w:r>
      <w:rPr>
        <w:rStyle w:val="af4"/>
        <w:rFonts w:eastAsiaTheme="majorEastAsia"/>
      </w:rPr>
      <w:instrText xml:space="preserve">PAGE  </w:instrText>
    </w:r>
    <w:r>
      <w:rPr>
        <w:rStyle w:val="af4"/>
        <w:rFonts w:eastAsiaTheme="majorEastAsia"/>
      </w:rPr>
      <w:fldChar w:fldCharType="separate"/>
    </w:r>
    <w:r>
      <w:rPr>
        <w:rStyle w:val="af4"/>
        <w:rFonts w:eastAsiaTheme="majorEastAsia"/>
        <w:noProof/>
      </w:rPr>
      <w:t>5</w:t>
    </w:r>
    <w:r>
      <w:rPr>
        <w:rStyle w:val="af4"/>
        <w:rFonts w:eastAsiaTheme="majorEastAsia"/>
      </w:rPr>
      <w:fldChar w:fldCharType="end"/>
    </w:r>
  </w:p>
  <w:p w14:paraId="07C00B00" w14:textId="77777777" w:rsidR="008E7C3F" w:rsidRDefault="008E7C3F" w:rsidP="002113EB">
    <w:pPr>
      <w:pStyle w:val="af2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922234" w14:textId="77777777" w:rsidR="00055D7D" w:rsidRDefault="00055D7D">
      <w:pPr>
        <w:spacing w:after="0" w:line="240" w:lineRule="auto"/>
      </w:pPr>
      <w:r>
        <w:separator/>
      </w:r>
    </w:p>
  </w:footnote>
  <w:footnote w:type="continuationSeparator" w:id="0">
    <w:p w14:paraId="3EB1BF49" w14:textId="77777777" w:rsidR="00055D7D" w:rsidRDefault="00055D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31A4AF8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B3E0406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4524E92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10A0666"/>
    <w:multiLevelType w:val="hybridMultilevel"/>
    <w:tmpl w:val="3774D4E0"/>
    <w:lvl w:ilvl="0" w:tplc="617C425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3EB46FD"/>
    <w:multiLevelType w:val="hybridMultilevel"/>
    <w:tmpl w:val="7B0C1236"/>
    <w:lvl w:ilvl="0" w:tplc="7214FDA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DEC1162"/>
    <w:multiLevelType w:val="multilevel"/>
    <w:tmpl w:val="32926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6" w15:restartNumberingAfterBreak="0">
    <w:nsid w:val="20341777"/>
    <w:multiLevelType w:val="multilevel"/>
    <w:tmpl w:val="4FC253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7" w15:restartNumberingAfterBreak="0">
    <w:nsid w:val="2F603D90"/>
    <w:multiLevelType w:val="hybridMultilevel"/>
    <w:tmpl w:val="0406A210"/>
    <w:lvl w:ilvl="0" w:tplc="76E4A8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FB97942"/>
    <w:multiLevelType w:val="multilevel"/>
    <w:tmpl w:val="6AD4E86C"/>
    <w:numStyleLink w:val="a1"/>
  </w:abstractNum>
  <w:abstractNum w:abstractNumId="9" w15:restartNumberingAfterBreak="0">
    <w:nsid w:val="30417CC1"/>
    <w:multiLevelType w:val="hybridMultilevel"/>
    <w:tmpl w:val="2A60FAB8"/>
    <w:lvl w:ilvl="0" w:tplc="1786CC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7AA3CC6"/>
    <w:multiLevelType w:val="multilevel"/>
    <w:tmpl w:val="6AD4E86C"/>
    <w:styleLink w:val="a1"/>
    <w:lvl w:ilvl="0">
      <w:start w:val="1"/>
      <w:numFmt w:val="lowerLetter"/>
      <w:lvlText w:val="%1)"/>
      <w:lvlJc w:val="left"/>
      <w:pPr>
        <w:tabs>
          <w:tab w:val="num" w:pos="1134"/>
        </w:tabs>
        <w:ind w:left="709" w:firstLine="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tabs>
          <w:tab w:val="num" w:pos="1418"/>
        </w:tabs>
        <w:ind w:left="113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436E1F33"/>
    <w:multiLevelType w:val="multilevel"/>
    <w:tmpl w:val="0419001D"/>
    <w:styleLink w:val="a2"/>
    <w:lvl w:ilvl="0"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98A7571"/>
    <w:multiLevelType w:val="hybridMultilevel"/>
    <w:tmpl w:val="909295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24977EF"/>
    <w:multiLevelType w:val="hybridMultilevel"/>
    <w:tmpl w:val="D5BAD4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B836781"/>
    <w:multiLevelType w:val="hybridMultilevel"/>
    <w:tmpl w:val="1B2841AE"/>
    <w:lvl w:ilvl="0" w:tplc="617C4252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2E2ADE"/>
    <w:multiLevelType w:val="hybridMultilevel"/>
    <w:tmpl w:val="7848C5D0"/>
    <w:lvl w:ilvl="0" w:tplc="617C425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2941C84"/>
    <w:multiLevelType w:val="hybridMultilevel"/>
    <w:tmpl w:val="683E8CFA"/>
    <w:lvl w:ilvl="0" w:tplc="A37C46A6">
      <w:start w:val="1"/>
      <w:numFmt w:val="lowerLetter"/>
      <w:pStyle w:val="1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7" w15:restartNumberingAfterBreak="0">
    <w:nsid w:val="6D657920"/>
    <w:multiLevelType w:val="hybridMultilevel"/>
    <w:tmpl w:val="233E48E8"/>
    <w:lvl w:ilvl="0" w:tplc="2ECCD3DA">
      <w:start w:val="1"/>
      <w:numFmt w:val="lowerLetter"/>
      <w:pStyle w:val="20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8" w15:restartNumberingAfterBreak="0">
    <w:nsid w:val="6F211E5C"/>
    <w:multiLevelType w:val="multilevel"/>
    <w:tmpl w:val="C6507F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19" w15:restartNumberingAfterBreak="0">
    <w:nsid w:val="76933EFA"/>
    <w:multiLevelType w:val="hybridMultilevel"/>
    <w:tmpl w:val="7870F298"/>
    <w:lvl w:ilvl="0" w:tplc="75DAAA1E">
      <w:start w:val="1"/>
      <w:numFmt w:val="bullet"/>
      <w:pStyle w:val="a3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5"/>
  </w:num>
  <w:num w:numId="4">
    <w:abstractNumId w:val="18"/>
  </w:num>
  <w:num w:numId="5">
    <w:abstractNumId w:val="9"/>
  </w:num>
  <w:num w:numId="6">
    <w:abstractNumId w:val="4"/>
  </w:num>
  <w:num w:numId="7">
    <w:abstractNumId w:val="10"/>
  </w:num>
  <w:num w:numId="8">
    <w:abstractNumId w:val="8"/>
  </w:num>
  <w:num w:numId="9">
    <w:abstractNumId w:val="2"/>
  </w:num>
  <w:num w:numId="10">
    <w:abstractNumId w:val="19"/>
  </w:num>
  <w:num w:numId="11">
    <w:abstractNumId w:val="1"/>
  </w:num>
  <w:num w:numId="12">
    <w:abstractNumId w:val="16"/>
  </w:num>
  <w:num w:numId="13">
    <w:abstractNumId w:val="0"/>
  </w:num>
  <w:num w:numId="14">
    <w:abstractNumId w:val="17"/>
  </w:num>
  <w:num w:numId="15">
    <w:abstractNumId w:val="7"/>
  </w:num>
  <w:num w:numId="16">
    <w:abstractNumId w:val="13"/>
  </w:num>
  <w:num w:numId="17">
    <w:abstractNumId w:val="14"/>
  </w:num>
  <w:num w:numId="18">
    <w:abstractNumId w:val="12"/>
  </w:num>
  <w:num w:numId="19">
    <w:abstractNumId w:val="15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7E2"/>
    <w:rsid w:val="00000EB5"/>
    <w:rsid w:val="00005D81"/>
    <w:rsid w:val="000230D4"/>
    <w:rsid w:val="000236B6"/>
    <w:rsid w:val="000239E4"/>
    <w:rsid w:val="000263D5"/>
    <w:rsid w:val="000268F6"/>
    <w:rsid w:val="0004132B"/>
    <w:rsid w:val="00042061"/>
    <w:rsid w:val="00051D3D"/>
    <w:rsid w:val="00052B9A"/>
    <w:rsid w:val="0005554F"/>
    <w:rsid w:val="00055D7D"/>
    <w:rsid w:val="00060260"/>
    <w:rsid w:val="00065444"/>
    <w:rsid w:val="000668CF"/>
    <w:rsid w:val="00075FEB"/>
    <w:rsid w:val="00077753"/>
    <w:rsid w:val="00083011"/>
    <w:rsid w:val="00085BEA"/>
    <w:rsid w:val="00097BDF"/>
    <w:rsid w:val="000A0675"/>
    <w:rsid w:val="000A0F14"/>
    <w:rsid w:val="000A52AE"/>
    <w:rsid w:val="000B1040"/>
    <w:rsid w:val="000B1523"/>
    <w:rsid w:val="000B6914"/>
    <w:rsid w:val="000C3258"/>
    <w:rsid w:val="000E54B1"/>
    <w:rsid w:val="000E7F2E"/>
    <w:rsid w:val="000F3039"/>
    <w:rsid w:val="00102DA2"/>
    <w:rsid w:val="0010512C"/>
    <w:rsid w:val="00111DA8"/>
    <w:rsid w:val="001122AA"/>
    <w:rsid w:val="00112306"/>
    <w:rsid w:val="00122473"/>
    <w:rsid w:val="00122811"/>
    <w:rsid w:val="00123128"/>
    <w:rsid w:val="00123A0B"/>
    <w:rsid w:val="00124C0B"/>
    <w:rsid w:val="0012503E"/>
    <w:rsid w:val="00137139"/>
    <w:rsid w:val="0014247B"/>
    <w:rsid w:val="001430CD"/>
    <w:rsid w:val="0014407D"/>
    <w:rsid w:val="001475AE"/>
    <w:rsid w:val="00151318"/>
    <w:rsid w:val="00152A87"/>
    <w:rsid w:val="00155326"/>
    <w:rsid w:val="00156694"/>
    <w:rsid w:val="00172F72"/>
    <w:rsid w:val="001818CA"/>
    <w:rsid w:val="00186B73"/>
    <w:rsid w:val="00186F3F"/>
    <w:rsid w:val="001A1BAD"/>
    <w:rsid w:val="001A1ECE"/>
    <w:rsid w:val="001B0507"/>
    <w:rsid w:val="001B0668"/>
    <w:rsid w:val="001B3DB5"/>
    <w:rsid w:val="001B507E"/>
    <w:rsid w:val="001B639D"/>
    <w:rsid w:val="001C119F"/>
    <w:rsid w:val="001C394C"/>
    <w:rsid w:val="001D438C"/>
    <w:rsid w:val="001F1A72"/>
    <w:rsid w:val="001F1C48"/>
    <w:rsid w:val="001F49BD"/>
    <w:rsid w:val="00213083"/>
    <w:rsid w:val="002147B0"/>
    <w:rsid w:val="00216700"/>
    <w:rsid w:val="002235AD"/>
    <w:rsid w:val="00224C8C"/>
    <w:rsid w:val="00231125"/>
    <w:rsid w:val="0023329A"/>
    <w:rsid w:val="0024131D"/>
    <w:rsid w:val="00244060"/>
    <w:rsid w:val="00253657"/>
    <w:rsid w:val="0025638D"/>
    <w:rsid w:val="0027317C"/>
    <w:rsid w:val="002810CD"/>
    <w:rsid w:val="0028717D"/>
    <w:rsid w:val="00293A18"/>
    <w:rsid w:val="00294564"/>
    <w:rsid w:val="0029739C"/>
    <w:rsid w:val="002A0D55"/>
    <w:rsid w:val="002A2FAD"/>
    <w:rsid w:val="002A3B3A"/>
    <w:rsid w:val="002A7C43"/>
    <w:rsid w:val="002B0B7E"/>
    <w:rsid w:val="002B2301"/>
    <w:rsid w:val="002B4D6C"/>
    <w:rsid w:val="002B5A53"/>
    <w:rsid w:val="002B706B"/>
    <w:rsid w:val="002C377E"/>
    <w:rsid w:val="002E3E29"/>
    <w:rsid w:val="002F3851"/>
    <w:rsid w:val="002F3D7E"/>
    <w:rsid w:val="002F70DC"/>
    <w:rsid w:val="003035EC"/>
    <w:rsid w:val="00304584"/>
    <w:rsid w:val="003056F6"/>
    <w:rsid w:val="003062A4"/>
    <w:rsid w:val="00306500"/>
    <w:rsid w:val="00306B32"/>
    <w:rsid w:val="0031047E"/>
    <w:rsid w:val="003160F7"/>
    <w:rsid w:val="00321E82"/>
    <w:rsid w:val="003262D8"/>
    <w:rsid w:val="00336D78"/>
    <w:rsid w:val="00340EC3"/>
    <w:rsid w:val="00342872"/>
    <w:rsid w:val="00344FAD"/>
    <w:rsid w:val="003545D4"/>
    <w:rsid w:val="003659AA"/>
    <w:rsid w:val="00373DF9"/>
    <w:rsid w:val="0038343A"/>
    <w:rsid w:val="00383FF8"/>
    <w:rsid w:val="003904C6"/>
    <w:rsid w:val="00397FEE"/>
    <w:rsid w:val="003A0356"/>
    <w:rsid w:val="003A7F5C"/>
    <w:rsid w:val="003B2066"/>
    <w:rsid w:val="003B2A88"/>
    <w:rsid w:val="003C6D16"/>
    <w:rsid w:val="003D0ABC"/>
    <w:rsid w:val="003D38D4"/>
    <w:rsid w:val="003D479E"/>
    <w:rsid w:val="003D4B6F"/>
    <w:rsid w:val="003D706F"/>
    <w:rsid w:val="003E1C59"/>
    <w:rsid w:val="003E7113"/>
    <w:rsid w:val="003F43CB"/>
    <w:rsid w:val="00400124"/>
    <w:rsid w:val="00416212"/>
    <w:rsid w:val="004166E1"/>
    <w:rsid w:val="004262A3"/>
    <w:rsid w:val="00430823"/>
    <w:rsid w:val="00462AFA"/>
    <w:rsid w:val="00464C66"/>
    <w:rsid w:val="00475CE8"/>
    <w:rsid w:val="004944AD"/>
    <w:rsid w:val="004A4215"/>
    <w:rsid w:val="004B2793"/>
    <w:rsid w:val="004C5B45"/>
    <w:rsid w:val="004D371F"/>
    <w:rsid w:val="004D3C13"/>
    <w:rsid w:val="004D7F2C"/>
    <w:rsid w:val="004E299F"/>
    <w:rsid w:val="004E4498"/>
    <w:rsid w:val="004E6AB2"/>
    <w:rsid w:val="004F4A25"/>
    <w:rsid w:val="004F5A61"/>
    <w:rsid w:val="004F7DE5"/>
    <w:rsid w:val="0050065F"/>
    <w:rsid w:val="00500AE0"/>
    <w:rsid w:val="00512D52"/>
    <w:rsid w:val="00514570"/>
    <w:rsid w:val="0053585D"/>
    <w:rsid w:val="005414C4"/>
    <w:rsid w:val="00541747"/>
    <w:rsid w:val="00542291"/>
    <w:rsid w:val="00550395"/>
    <w:rsid w:val="005534F6"/>
    <w:rsid w:val="00555BF1"/>
    <w:rsid w:val="00561858"/>
    <w:rsid w:val="00573058"/>
    <w:rsid w:val="00577B11"/>
    <w:rsid w:val="00577E27"/>
    <w:rsid w:val="00585132"/>
    <w:rsid w:val="00594217"/>
    <w:rsid w:val="005A1FF7"/>
    <w:rsid w:val="005A4106"/>
    <w:rsid w:val="005A600C"/>
    <w:rsid w:val="005A742C"/>
    <w:rsid w:val="005A777C"/>
    <w:rsid w:val="005A77D4"/>
    <w:rsid w:val="005B2240"/>
    <w:rsid w:val="005E1E29"/>
    <w:rsid w:val="005E4731"/>
    <w:rsid w:val="005F18F9"/>
    <w:rsid w:val="005F6AFE"/>
    <w:rsid w:val="00601888"/>
    <w:rsid w:val="00602BBB"/>
    <w:rsid w:val="0063676C"/>
    <w:rsid w:val="00642261"/>
    <w:rsid w:val="00644BCB"/>
    <w:rsid w:val="00647E50"/>
    <w:rsid w:val="006554C4"/>
    <w:rsid w:val="00660DB5"/>
    <w:rsid w:val="00662050"/>
    <w:rsid w:val="006646AC"/>
    <w:rsid w:val="00675F66"/>
    <w:rsid w:val="006805E4"/>
    <w:rsid w:val="00680A42"/>
    <w:rsid w:val="00687347"/>
    <w:rsid w:val="006906C9"/>
    <w:rsid w:val="00691A10"/>
    <w:rsid w:val="00691AE8"/>
    <w:rsid w:val="00693D67"/>
    <w:rsid w:val="006B2D24"/>
    <w:rsid w:val="006B3221"/>
    <w:rsid w:val="006C2E9C"/>
    <w:rsid w:val="006E04C5"/>
    <w:rsid w:val="0070085E"/>
    <w:rsid w:val="00704986"/>
    <w:rsid w:val="00712185"/>
    <w:rsid w:val="0071235E"/>
    <w:rsid w:val="0072136A"/>
    <w:rsid w:val="00722D00"/>
    <w:rsid w:val="00744D62"/>
    <w:rsid w:val="0075062A"/>
    <w:rsid w:val="007532AB"/>
    <w:rsid w:val="00753E2D"/>
    <w:rsid w:val="00754B25"/>
    <w:rsid w:val="007607F5"/>
    <w:rsid w:val="0076360C"/>
    <w:rsid w:val="00773233"/>
    <w:rsid w:val="007A18AB"/>
    <w:rsid w:val="007A3005"/>
    <w:rsid w:val="007A3AD3"/>
    <w:rsid w:val="007A459F"/>
    <w:rsid w:val="007A4F5F"/>
    <w:rsid w:val="007B4431"/>
    <w:rsid w:val="007C21D4"/>
    <w:rsid w:val="007C6EFE"/>
    <w:rsid w:val="007D651E"/>
    <w:rsid w:val="007E1EB7"/>
    <w:rsid w:val="007E2E29"/>
    <w:rsid w:val="007E3319"/>
    <w:rsid w:val="007F13CB"/>
    <w:rsid w:val="007F2A3C"/>
    <w:rsid w:val="007F2BE0"/>
    <w:rsid w:val="00800A37"/>
    <w:rsid w:val="00802F8B"/>
    <w:rsid w:val="008030EB"/>
    <w:rsid w:val="00816FCB"/>
    <w:rsid w:val="0082428F"/>
    <w:rsid w:val="008301BB"/>
    <w:rsid w:val="00832C2E"/>
    <w:rsid w:val="00833FA2"/>
    <w:rsid w:val="00840389"/>
    <w:rsid w:val="008457E1"/>
    <w:rsid w:val="0084658D"/>
    <w:rsid w:val="008466FA"/>
    <w:rsid w:val="00846C75"/>
    <w:rsid w:val="00847EE2"/>
    <w:rsid w:val="008531B4"/>
    <w:rsid w:val="00854640"/>
    <w:rsid w:val="008673F4"/>
    <w:rsid w:val="0086752C"/>
    <w:rsid w:val="00867A95"/>
    <w:rsid w:val="00872572"/>
    <w:rsid w:val="00872776"/>
    <w:rsid w:val="00881EE4"/>
    <w:rsid w:val="00887C1C"/>
    <w:rsid w:val="0089026A"/>
    <w:rsid w:val="00890EB1"/>
    <w:rsid w:val="00892ADC"/>
    <w:rsid w:val="00893098"/>
    <w:rsid w:val="008A5A4A"/>
    <w:rsid w:val="008B3701"/>
    <w:rsid w:val="008B5D14"/>
    <w:rsid w:val="008C3D7E"/>
    <w:rsid w:val="008D0B47"/>
    <w:rsid w:val="008E286A"/>
    <w:rsid w:val="008E57A8"/>
    <w:rsid w:val="008E6680"/>
    <w:rsid w:val="008E7C3F"/>
    <w:rsid w:val="008F1112"/>
    <w:rsid w:val="008F13FD"/>
    <w:rsid w:val="008F42E9"/>
    <w:rsid w:val="008F4DF8"/>
    <w:rsid w:val="0090224D"/>
    <w:rsid w:val="0091001B"/>
    <w:rsid w:val="0091250E"/>
    <w:rsid w:val="00915FEA"/>
    <w:rsid w:val="009169FE"/>
    <w:rsid w:val="00927383"/>
    <w:rsid w:val="00937A1A"/>
    <w:rsid w:val="00937A74"/>
    <w:rsid w:val="009459D3"/>
    <w:rsid w:val="00950809"/>
    <w:rsid w:val="009515AC"/>
    <w:rsid w:val="009558EC"/>
    <w:rsid w:val="009619F5"/>
    <w:rsid w:val="00962FAB"/>
    <w:rsid w:val="009708E6"/>
    <w:rsid w:val="00987F62"/>
    <w:rsid w:val="00990F14"/>
    <w:rsid w:val="009945FE"/>
    <w:rsid w:val="009968A9"/>
    <w:rsid w:val="009A1D9F"/>
    <w:rsid w:val="009A3EDD"/>
    <w:rsid w:val="009B11DC"/>
    <w:rsid w:val="009B7DC4"/>
    <w:rsid w:val="009C06D0"/>
    <w:rsid w:val="009C0F31"/>
    <w:rsid w:val="009C1318"/>
    <w:rsid w:val="009C5759"/>
    <w:rsid w:val="009C60F7"/>
    <w:rsid w:val="009C6C3C"/>
    <w:rsid w:val="009D1C58"/>
    <w:rsid w:val="009D3DE0"/>
    <w:rsid w:val="009E0CF4"/>
    <w:rsid w:val="009E48C7"/>
    <w:rsid w:val="009F0658"/>
    <w:rsid w:val="009F4F9D"/>
    <w:rsid w:val="00A009B3"/>
    <w:rsid w:val="00A0320D"/>
    <w:rsid w:val="00A05202"/>
    <w:rsid w:val="00A10DCE"/>
    <w:rsid w:val="00A14961"/>
    <w:rsid w:val="00A170D5"/>
    <w:rsid w:val="00A20D91"/>
    <w:rsid w:val="00A21B81"/>
    <w:rsid w:val="00A22CCB"/>
    <w:rsid w:val="00A23679"/>
    <w:rsid w:val="00A25F7C"/>
    <w:rsid w:val="00A27F9D"/>
    <w:rsid w:val="00A3323E"/>
    <w:rsid w:val="00A33523"/>
    <w:rsid w:val="00A375F4"/>
    <w:rsid w:val="00A40B68"/>
    <w:rsid w:val="00A41D97"/>
    <w:rsid w:val="00A4365F"/>
    <w:rsid w:val="00A43A81"/>
    <w:rsid w:val="00A54EA7"/>
    <w:rsid w:val="00A5590E"/>
    <w:rsid w:val="00A70420"/>
    <w:rsid w:val="00A85DE1"/>
    <w:rsid w:val="00A91A65"/>
    <w:rsid w:val="00AA3DA0"/>
    <w:rsid w:val="00AB08C0"/>
    <w:rsid w:val="00AB1934"/>
    <w:rsid w:val="00AB65BA"/>
    <w:rsid w:val="00AC2790"/>
    <w:rsid w:val="00AD1D02"/>
    <w:rsid w:val="00AD2C1D"/>
    <w:rsid w:val="00AD5855"/>
    <w:rsid w:val="00AD779D"/>
    <w:rsid w:val="00AE02A1"/>
    <w:rsid w:val="00AE050E"/>
    <w:rsid w:val="00AE6EAE"/>
    <w:rsid w:val="00AF075F"/>
    <w:rsid w:val="00AF492C"/>
    <w:rsid w:val="00B0008D"/>
    <w:rsid w:val="00B04501"/>
    <w:rsid w:val="00B04538"/>
    <w:rsid w:val="00B048BA"/>
    <w:rsid w:val="00B0602A"/>
    <w:rsid w:val="00B14692"/>
    <w:rsid w:val="00B27AAF"/>
    <w:rsid w:val="00B36C31"/>
    <w:rsid w:val="00B44349"/>
    <w:rsid w:val="00B450B8"/>
    <w:rsid w:val="00B57857"/>
    <w:rsid w:val="00B64908"/>
    <w:rsid w:val="00B71611"/>
    <w:rsid w:val="00B7265C"/>
    <w:rsid w:val="00B73504"/>
    <w:rsid w:val="00B80B65"/>
    <w:rsid w:val="00B84475"/>
    <w:rsid w:val="00B87C8F"/>
    <w:rsid w:val="00B94B93"/>
    <w:rsid w:val="00B9699E"/>
    <w:rsid w:val="00BA056D"/>
    <w:rsid w:val="00BA19AD"/>
    <w:rsid w:val="00BA1BC6"/>
    <w:rsid w:val="00BA2B15"/>
    <w:rsid w:val="00BB148C"/>
    <w:rsid w:val="00BB7493"/>
    <w:rsid w:val="00BC39A9"/>
    <w:rsid w:val="00BD14CA"/>
    <w:rsid w:val="00BD2092"/>
    <w:rsid w:val="00BD3B92"/>
    <w:rsid w:val="00BD6488"/>
    <w:rsid w:val="00BE100F"/>
    <w:rsid w:val="00BE23B3"/>
    <w:rsid w:val="00BE3515"/>
    <w:rsid w:val="00BE7B36"/>
    <w:rsid w:val="00BF5439"/>
    <w:rsid w:val="00C0107A"/>
    <w:rsid w:val="00C03A0D"/>
    <w:rsid w:val="00C10A2F"/>
    <w:rsid w:val="00C10AC8"/>
    <w:rsid w:val="00C146B5"/>
    <w:rsid w:val="00C21152"/>
    <w:rsid w:val="00C3763B"/>
    <w:rsid w:val="00C442E4"/>
    <w:rsid w:val="00C61771"/>
    <w:rsid w:val="00C924F9"/>
    <w:rsid w:val="00CA0700"/>
    <w:rsid w:val="00CC14F4"/>
    <w:rsid w:val="00CD5F36"/>
    <w:rsid w:val="00CE6AD4"/>
    <w:rsid w:val="00CE7487"/>
    <w:rsid w:val="00CE798D"/>
    <w:rsid w:val="00CF2303"/>
    <w:rsid w:val="00CF2813"/>
    <w:rsid w:val="00CF5B9B"/>
    <w:rsid w:val="00D04F09"/>
    <w:rsid w:val="00D17ED1"/>
    <w:rsid w:val="00D2060D"/>
    <w:rsid w:val="00D24617"/>
    <w:rsid w:val="00D34A24"/>
    <w:rsid w:val="00D5108A"/>
    <w:rsid w:val="00D55B78"/>
    <w:rsid w:val="00D56D92"/>
    <w:rsid w:val="00D5730C"/>
    <w:rsid w:val="00D6069F"/>
    <w:rsid w:val="00D608A1"/>
    <w:rsid w:val="00D6538A"/>
    <w:rsid w:val="00D655C4"/>
    <w:rsid w:val="00D76135"/>
    <w:rsid w:val="00D81BE3"/>
    <w:rsid w:val="00DA060B"/>
    <w:rsid w:val="00DA39B3"/>
    <w:rsid w:val="00DB0975"/>
    <w:rsid w:val="00DB4125"/>
    <w:rsid w:val="00DB4A5C"/>
    <w:rsid w:val="00DC34C3"/>
    <w:rsid w:val="00DC4385"/>
    <w:rsid w:val="00DC7285"/>
    <w:rsid w:val="00DD00BA"/>
    <w:rsid w:val="00DD5BB5"/>
    <w:rsid w:val="00DE45C1"/>
    <w:rsid w:val="00DE7E36"/>
    <w:rsid w:val="00DF1FAC"/>
    <w:rsid w:val="00E04842"/>
    <w:rsid w:val="00E15A12"/>
    <w:rsid w:val="00E16A28"/>
    <w:rsid w:val="00E22842"/>
    <w:rsid w:val="00E22A00"/>
    <w:rsid w:val="00E22DC4"/>
    <w:rsid w:val="00E23F2B"/>
    <w:rsid w:val="00E331BE"/>
    <w:rsid w:val="00E343C6"/>
    <w:rsid w:val="00E36E47"/>
    <w:rsid w:val="00E41DA0"/>
    <w:rsid w:val="00E42294"/>
    <w:rsid w:val="00E45104"/>
    <w:rsid w:val="00E5319D"/>
    <w:rsid w:val="00E57AB5"/>
    <w:rsid w:val="00E60A2B"/>
    <w:rsid w:val="00E616E5"/>
    <w:rsid w:val="00E64F0E"/>
    <w:rsid w:val="00E677D0"/>
    <w:rsid w:val="00E76727"/>
    <w:rsid w:val="00E800F6"/>
    <w:rsid w:val="00E878F6"/>
    <w:rsid w:val="00E90D40"/>
    <w:rsid w:val="00E94CB4"/>
    <w:rsid w:val="00E96699"/>
    <w:rsid w:val="00EA5278"/>
    <w:rsid w:val="00EB1FCF"/>
    <w:rsid w:val="00EC0C85"/>
    <w:rsid w:val="00EC4709"/>
    <w:rsid w:val="00EC6A99"/>
    <w:rsid w:val="00ED6340"/>
    <w:rsid w:val="00EE01C4"/>
    <w:rsid w:val="00EE7087"/>
    <w:rsid w:val="00EF1E62"/>
    <w:rsid w:val="00EF2EE7"/>
    <w:rsid w:val="00EF47E2"/>
    <w:rsid w:val="00EF5DFD"/>
    <w:rsid w:val="00EF6D21"/>
    <w:rsid w:val="00EF6ED0"/>
    <w:rsid w:val="00F02236"/>
    <w:rsid w:val="00F076AC"/>
    <w:rsid w:val="00F07E2E"/>
    <w:rsid w:val="00F2123E"/>
    <w:rsid w:val="00F313BE"/>
    <w:rsid w:val="00F3436C"/>
    <w:rsid w:val="00F4038E"/>
    <w:rsid w:val="00F4370A"/>
    <w:rsid w:val="00F462A9"/>
    <w:rsid w:val="00F529AF"/>
    <w:rsid w:val="00F5486D"/>
    <w:rsid w:val="00F54B37"/>
    <w:rsid w:val="00F54D63"/>
    <w:rsid w:val="00F5658F"/>
    <w:rsid w:val="00F81731"/>
    <w:rsid w:val="00F841F8"/>
    <w:rsid w:val="00F85B9A"/>
    <w:rsid w:val="00F9169C"/>
    <w:rsid w:val="00FA051C"/>
    <w:rsid w:val="00FA0B6D"/>
    <w:rsid w:val="00FA2899"/>
    <w:rsid w:val="00FA38DE"/>
    <w:rsid w:val="00FA4349"/>
    <w:rsid w:val="00FB2EF4"/>
    <w:rsid w:val="00FC3DCD"/>
    <w:rsid w:val="00FC7E77"/>
    <w:rsid w:val="00FD04F6"/>
    <w:rsid w:val="00FD3B07"/>
    <w:rsid w:val="00FD6A07"/>
    <w:rsid w:val="00FE2D85"/>
    <w:rsid w:val="00FE50A1"/>
    <w:rsid w:val="00FF4E40"/>
    <w:rsid w:val="00FF6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6D3BC"/>
  <w15:docId w15:val="{55C937EB-F07B-41CD-AA23-4C0F05FB6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CE6AD4"/>
  </w:style>
  <w:style w:type="paragraph" w:styleId="10">
    <w:name w:val="heading 1"/>
    <w:basedOn w:val="a4"/>
    <w:next w:val="a4"/>
    <w:link w:val="11"/>
    <w:uiPriority w:val="9"/>
    <w:qFormat/>
    <w:rsid w:val="002E3E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4"/>
    <w:next w:val="a4"/>
    <w:link w:val="22"/>
    <w:uiPriority w:val="9"/>
    <w:semiHidden/>
    <w:unhideWhenUsed/>
    <w:qFormat/>
    <w:rsid w:val="008673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numbering" w:customStyle="1" w:styleId="a2">
    <w:name w:val="попова маркированный список"/>
    <w:basedOn w:val="a7"/>
    <w:uiPriority w:val="99"/>
    <w:rsid w:val="004F5A61"/>
    <w:pPr>
      <w:numPr>
        <w:numId w:val="1"/>
      </w:numPr>
    </w:pPr>
  </w:style>
  <w:style w:type="paragraph" w:styleId="a8">
    <w:name w:val="List Paragraph"/>
    <w:basedOn w:val="a4"/>
    <w:uiPriority w:val="34"/>
    <w:qFormat/>
    <w:rsid w:val="00915FEA"/>
    <w:pPr>
      <w:ind w:left="720"/>
      <w:contextualSpacing/>
    </w:pPr>
  </w:style>
  <w:style w:type="paragraph" w:customStyle="1" w:styleId="a9">
    <w:name w:val="Вовиков Абзац"/>
    <w:basedOn w:val="a4"/>
    <w:qFormat/>
    <w:rsid w:val="00306500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paragraph" w:customStyle="1" w:styleId="12">
    <w:name w:val="Вовиков Заголовок1"/>
    <w:basedOn w:val="10"/>
    <w:next w:val="a9"/>
    <w:qFormat/>
    <w:rsid w:val="002E3E29"/>
    <w:pPr>
      <w:spacing w:before="80" w:after="80" w:line="240" w:lineRule="auto"/>
      <w:ind w:firstLine="709"/>
    </w:pPr>
    <w:rPr>
      <w:rFonts w:ascii="Times New Roman" w:hAnsi="Times New Roman"/>
      <w:color w:val="000000" w:themeColor="text1"/>
      <w:lang w:eastAsia="ru-RU"/>
    </w:rPr>
  </w:style>
  <w:style w:type="paragraph" w:customStyle="1" w:styleId="23">
    <w:name w:val="Вовиков Заголовок2"/>
    <w:basedOn w:val="21"/>
    <w:next w:val="a9"/>
    <w:qFormat/>
    <w:rsid w:val="008673F4"/>
    <w:pPr>
      <w:spacing w:before="60" w:after="6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character" w:customStyle="1" w:styleId="11">
    <w:name w:val="Заголовок 1 Знак"/>
    <w:basedOn w:val="a5"/>
    <w:link w:val="10"/>
    <w:uiPriority w:val="9"/>
    <w:rsid w:val="002E3E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a">
    <w:name w:val="Subtle Reference"/>
    <w:basedOn w:val="a5"/>
    <w:uiPriority w:val="31"/>
    <w:qFormat/>
    <w:rsid w:val="008673F4"/>
    <w:rPr>
      <w:smallCaps/>
      <w:color w:val="C0504D" w:themeColor="accent2"/>
      <w:u w:val="single"/>
    </w:rPr>
  </w:style>
  <w:style w:type="character" w:customStyle="1" w:styleId="22">
    <w:name w:val="Заголовок 2 Знак"/>
    <w:basedOn w:val="a5"/>
    <w:link w:val="21"/>
    <w:uiPriority w:val="9"/>
    <w:semiHidden/>
    <w:rsid w:val="008673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TOC Heading"/>
    <w:basedOn w:val="10"/>
    <w:next w:val="a4"/>
    <w:uiPriority w:val="39"/>
    <w:semiHidden/>
    <w:unhideWhenUsed/>
    <w:qFormat/>
    <w:rsid w:val="001B507E"/>
    <w:pPr>
      <w:outlineLvl w:val="9"/>
    </w:pPr>
    <w:rPr>
      <w:lang w:eastAsia="ru-RU"/>
    </w:rPr>
  </w:style>
  <w:style w:type="paragraph" w:styleId="13">
    <w:name w:val="toc 1"/>
    <w:basedOn w:val="a4"/>
    <w:next w:val="a4"/>
    <w:autoRedefine/>
    <w:uiPriority w:val="39"/>
    <w:unhideWhenUsed/>
    <w:rsid w:val="006E04C5"/>
    <w:pPr>
      <w:tabs>
        <w:tab w:val="right" w:leader="dot" w:pos="9345"/>
      </w:tabs>
      <w:spacing w:after="0" w:line="240" w:lineRule="auto"/>
    </w:pPr>
  </w:style>
  <w:style w:type="paragraph" w:styleId="24">
    <w:name w:val="toc 2"/>
    <w:basedOn w:val="a4"/>
    <w:next w:val="a4"/>
    <w:autoRedefine/>
    <w:uiPriority w:val="39"/>
    <w:unhideWhenUsed/>
    <w:rsid w:val="00C10AC8"/>
    <w:pPr>
      <w:tabs>
        <w:tab w:val="right" w:leader="dot" w:pos="9345"/>
      </w:tabs>
      <w:spacing w:after="0" w:line="240" w:lineRule="auto"/>
      <w:ind w:left="221"/>
    </w:pPr>
  </w:style>
  <w:style w:type="character" w:styleId="ac">
    <w:name w:val="Hyperlink"/>
    <w:basedOn w:val="a5"/>
    <w:uiPriority w:val="99"/>
    <w:unhideWhenUsed/>
    <w:rsid w:val="001B507E"/>
    <w:rPr>
      <w:color w:val="0000FF" w:themeColor="hyperlink"/>
      <w:u w:val="single"/>
    </w:rPr>
  </w:style>
  <w:style w:type="paragraph" w:styleId="ad">
    <w:name w:val="Balloon Text"/>
    <w:basedOn w:val="a4"/>
    <w:link w:val="ae"/>
    <w:uiPriority w:val="99"/>
    <w:semiHidden/>
    <w:unhideWhenUsed/>
    <w:rsid w:val="001B5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5"/>
    <w:link w:val="ad"/>
    <w:uiPriority w:val="99"/>
    <w:semiHidden/>
    <w:rsid w:val="001B507E"/>
    <w:rPr>
      <w:rFonts w:ascii="Tahoma" w:hAnsi="Tahoma" w:cs="Tahoma"/>
      <w:sz w:val="16"/>
      <w:szCs w:val="16"/>
    </w:rPr>
  </w:style>
  <w:style w:type="paragraph" w:customStyle="1" w:styleId="3">
    <w:name w:val="Вовиков Заголовок 3"/>
    <w:basedOn w:val="a9"/>
    <w:qFormat/>
    <w:rsid w:val="00C21152"/>
    <w:pPr>
      <w:keepNext/>
      <w:spacing w:before="60" w:after="60"/>
      <w:jc w:val="left"/>
      <w:outlineLvl w:val="2"/>
    </w:pPr>
    <w:rPr>
      <w:rFonts w:cs="Times New Roman"/>
      <w:b/>
    </w:rPr>
  </w:style>
  <w:style w:type="table" w:customStyle="1" w:styleId="af">
    <w:name w:val="Вовиков таблицы"/>
    <w:basedOn w:val="a6"/>
    <w:uiPriority w:val="99"/>
    <w:rsid w:val="00C21152"/>
    <w:pPr>
      <w:spacing w:after="0" w:line="240" w:lineRule="auto"/>
    </w:pPr>
    <w:rPr>
      <w:rFonts w:ascii="Times New Roman" w:hAnsi="Times New Roman"/>
      <w:sz w:val="28"/>
    </w:rPr>
    <w:tblPr/>
  </w:style>
  <w:style w:type="table" w:styleId="af0">
    <w:name w:val="Table Grid"/>
    <w:aliases w:val="таблиц"/>
    <w:basedOn w:val="a6"/>
    <w:uiPriority w:val="39"/>
    <w:rsid w:val="00C21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1">
    <w:name w:val="Вовиков нумерованный список"/>
    <w:basedOn w:val="a7"/>
    <w:uiPriority w:val="99"/>
    <w:rsid w:val="00C21152"/>
    <w:pPr>
      <w:numPr>
        <w:numId w:val="7"/>
      </w:numPr>
    </w:pPr>
  </w:style>
  <w:style w:type="paragraph" w:customStyle="1" w:styleId="a3">
    <w:name w:val="Вовиков Маркированный список"/>
    <w:basedOn w:val="a0"/>
    <w:next w:val="a9"/>
    <w:qFormat/>
    <w:rsid w:val="00075FEB"/>
    <w:pPr>
      <w:numPr>
        <w:numId w:val="10"/>
      </w:numPr>
      <w:tabs>
        <w:tab w:val="left" w:pos="992"/>
      </w:tabs>
      <w:spacing w:before="60" w:after="0" w:line="240" w:lineRule="auto"/>
      <w:ind w:left="709" w:firstLine="357"/>
      <w:jc w:val="both"/>
    </w:pPr>
    <w:rPr>
      <w:rFonts w:ascii="Times New Roman" w:hAnsi="Times New Roman"/>
      <w:sz w:val="28"/>
    </w:rPr>
  </w:style>
  <w:style w:type="paragraph" w:customStyle="1" w:styleId="1">
    <w:name w:val="Вовиков Нумерованный список1"/>
    <w:basedOn w:val="a"/>
    <w:next w:val="a9"/>
    <w:qFormat/>
    <w:rsid w:val="00075FEB"/>
    <w:pPr>
      <w:numPr>
        <w:numId w:val="12"/>
      </w:numPr>
      <w:tabs>
        <w:tab w:val="left" w:pos="1134"/>
      </w:tabs>
      <w:spacing w:after="0" w:line="240" w:lineRule="auto"/>
      <w:ind w:left="709" w:firstLine="709"/>
      <w:jc w:val="both"/>
    </w:pPr>
    <w:rPr>
      <w:rFonts w:ascii="Times New Roman" w:hAnsi="Times New Roman"/>
      <w:sz w:val="28"/>
    </w:rPr>
  </w:style>
  <w:style w:type="paragraph" w:styleId="a0">
    <w:name w:val="List Bullet"/>
    <w:basedOn w:val="a4"/>
    <w:uiPriority w:val="99"/>
    <w:semiHidden/>
    <w:unhideWhenUsed/>
    <w:rsid w:val="00075FEB"/>
    <w:pPr>
      <w:numPr>
        <w:numId w:val="9"/>
      </w:numPr>
      <w:contextualSpacing/>
    </w:pPr>
  </w:style>
  <w:style w:type="paragraph" w:customStyle="1" w:styleId="20">
    <w:name w:val="Вовиков Нумерованный список2"/>
    <w:basedOn w:val="2"/>
    <w:next w:val="a9"/>
    <w:qFormat/>
    <w:rsid w:val="00075FEB"/>
    <w:pPr>
      <w:numPr>
        <w:numId w:val="14"/>
      </w:numPr>
      <w:tabs>
        <w:tab w:val="left" w:pos="1418"/>
      </w:tabs>
      <w:spacing w:before="60" w:after="0" w:line="240" w:lineRule="auto"/>
      <w:ind w:left="1134" w:firstLine="1134"/>
      <w:jc w:val="both"/>
    </w:pPr>
    <w:rPr>
      <w:rFonts w:ascii="Times New Roman" w:hAnsi="Times New Roman"/>
      <w:sz w:val="28"/>
    </w:rPr>
  </w:style>
  <w:style w:type="paragraph" w:styleId="a">
    <w:name w:val="List Number"/>
    <w:basedOn w:val="a4"/>
    <w:uiPriority w:val="99"/>
    <w:semiHidden/>
    <w:unhideWhenUsed/>
    <w:rsid w:val="00075FEB"/>
    <w:pPr>
      <w:numPr>
        <w:numId w:val="11"/>
      </w:numPr>
      <w:contextualSpacing/>
    </w:pPr>
  </w:style>
  <w:style w:type="table" w:customStyle="1" w:styleId="af1">
    <w:name w:val="Вовиков Стиль таблицы"/>
    <w:basedOn w:val="a6"/>
    <w:uiPriority w:val="99"/>
    <w:rsid w:val="00B80B65"/>
    <w:pPr>
      <w:spacing w:after="0" w:line="240" w:lineRule="auto"/>
      <w:ind w:firstLine="284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ind w:firstLineChars="0" w:firstLine="0"/>
        <w:jc w:val="center"/>
      </w:pPr>
      <w:rPr>
        <w:rFonts w:ascii="Times New Roman" w:hAnsi="Times New Roman"/>
        <w:sz w:val="28"/>
      </w:rPr>
    </w:tblStylePr>
  </w:style>
  <w:style w:type="paragraph" w:styleId="2">
    <w:name w:val="List Number 2"/>
    <w:basedOn w:val="a4"/>
    <w:uiPriority w:val="99"/>
    <w:semiHidden/>
    <w:unhideWhenUsed/>
    <w:rsid w:val="00075FEB"/>
    <w:pPr>
      <w:numPr>
        <w:numId w:val="13"/>
      </w:numPr>
      <w:contextualSpacing/>
    </w:pPr>
  </w:style>
  <w:style w:type="paragraph" w:styleId="af2">
    <w:name w:val="footer"/>
    <w:basedOn w:val="a4"/>
    <w:link w:val="af3"/>
    <w:uiPriority w:val="99"/>
    <w:rsid w:val="008E7C3F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3">
    <w:name w:val="Нижний колонтитул Знак"/>
    <w:basedOn w:val="a5"/>
    <w:link w:val="af2"/>
    <w:uiPriority w:val="99"/>
    <w:rsid w:val="008E7C3F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4">
    <w:name w:val="page number"/>
    <w:basedOn w:val="a5"/>
    <w:rsid w:val="008E7C3F"/>
  </w:style>
  <w:style w:type="paragraph" w:styleId="30">
    <w:name w:val="toc 3"/>
    <w:basedOn w:val="a4"/>
    <w:next w:val="a4"/>
    <w:autoRedefine/>
    <w:uiPriority w:val="39"/>
    <w:unhideWhenUsed/>
    <w:rsid w:val="00744D62"/>
    <w:pPr>
      <w:spacing w:after="100"/>
      <w:ind w:left="440"/>
    </w:pPr>
  </w:style>
  <w:style w:type="paragraph" w:customStyle="1" w:styleId="Default">
    <w:name w:val="Default"/>
    <w:rsid w:val="00B36C31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56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2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36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.&#1059;&#1095;&#1077;&#1073;&#1072;\4%20&#1082;&#1091;&#1088;&#1089;\1%20&#1089;&#1077;&#1084;&#1077;&#1089;&#1090;&#1088;\&#1064;&#1072;&#1073;&#1083;&#1086;&#1085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1E8E8-E627-4C6E-98D6-5E6EB4C38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Шаблон.dotm</Template>
  <TotalTime>322</TotalTime>
  <Pages>10</Pages>
  <Words>1618</Words>
  <Characters>9228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ИрГТУ</Company>
  <LinksUpToDate>false</LinksUpToDate>
  <CharactersWithSpaces>10825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worker</dc:creator>
  <cp:lastModifiedBy>Данил Вовиков</cp:lastModifiedBy>
  <cp:revision>458</cp:revision>
  <dcterms:created xsi:type="dcterms:W3CDTF">2022-10-12T07:51:00Z</dcterms:created>
  <dcterms:modified xsi:type="dcterms:W3CDTF">2022-11-18T19:45:00Z</dcterms:modified>
</cp:coreProperties>
</file>
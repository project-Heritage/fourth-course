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8DCCF3" w14:textId="77777777" w:rsidR="008E7C3F" w:rsidRPr="008E7C3F" w:rsidRDefault="008E7C3F" w:rsidP="008E7C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14:paraId="30FC5747" w14:textId="77777777" w:rsidR="008E7C3F" w:rsidRPr="008E7C3F" w:rsidRDefault="008E7C3F" w:rsidP="008E7C3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14:paraId="5BACFFD4" w14:textId="77777777" w:rsidR="008E7C3F" w:rsidRPr="008E7C3F" w:rsidRDefault="008E7C3F" w:rsidP="000A0F14">
      <w:pPr>
        <w:spacing w:before="480" w:after="1800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ИРКУТСКИЙ НАЦИОНАЛЬНЫЙ ИССЛЕДОВАТЕЛЬСКИЙ ТЕХНИЧЕСКИЙ УНИВЕРСИТЕТ</w:t>
      </w:r>
    </w:p>
    <w:p w14:paraId="78D7FED1" w14:textId="11578FD0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34EA03" w14:textId="740271EB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CD935BD" w14:textId="53EF66C1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45E4D0" w14:textId="6E67CC36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122CDA" w14:textId="174F7D24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F808EAA" w14:textId="61EDFFA0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116F35" w14:textId="77777777" w:rsidR="00660DB5" w:rsidRDefault="00660DB5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1BF9443" w14:textId="3D9E3159" w:rsidR="008E7C3F" w:rsidRPr="008E7C3F" w:rsidRDefault="008E7C3F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ОТЧЕТ</w:t>
      </w:r>
    </w:p>
    <w:p w14:paraId="7DA793A5" w14:textId="77777777" w:rsidR="008E7C3F" w:rsidRPr="008E7C3F" w:rsidRDefault="008E7C3F" w:rsidP="000A0F1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E7C3F">
        <w:rPr>
          <w:rFonts w:ascii="Times New Roman" w:hAnsi="Times New Roman" w:cs="Times New Roman"/>
          <w:sz w:val="28"/>
          <w:szCs w:val="28"/>
        </w:rPr>
        <w:t>к лабораторной работе по дисциплине: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0031"/>
      </w:tblGrid>
      <w:tr w:rsidR="008E7C3F" w:rsidRPr="008E7C3F" w14:paraId="1E9638F4" w14:textId="77777777" w:rsidTr="001D5D4D">
        <w:trPr>
          <w:trHeight w:hRule="exact" w:val="702"/>
        </w:trPr>
        <w:tc>
          <w:tcPr>
            <w:tcW w:w="10031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20D821D2" w14:textId="6993A5E8" w:rsidR="008E7C3F" w:rsidRPr="008E7C3F" w:rsidRDefault="003B2A88" w:rsidP="001D5D4D">
            <w:pPr>
              <w:spacing w:after="60" w:line="100" w:lineRule="atLeast"/>
              <w:jc w:val="center"/>
              <w:rPr>
                <w:rFonts w:ascii="Times New Roman" w:hAnsi="Times New Roman" w:cs="Times New Roman"/>
                <w:b/>
                <w:caps/>
                <w:kern w:val="28"/>
                <w:sz w:val="28"/>
                <w:szCs w:val="28"/>
              </w:rPr>
            </w:pPr>
            <w:r w:rsidRPr="003B2A88">
              <w:rPr>
                <w:rFonts w:ascii="Times New Roman" w:hAnsi="Times New Roman" w:cs="Times New Roman"/>
                <w:b/>
                <w:caps/>
                <w:kern w:val="28"/>
                <w:sz w:val="28"/>
                <w:szCs w:val="28"/>
              </w:rPr>
              <w:t>Администрирование информационных систем</w:t>
            </w:r>
          </w:p>
        </w:tc>
      </w:tr>
      <w:tr w:rsidR="008E7C3F" w:rsidRPr="008E7C3F" w14:paraId="7F789B25" w14:textId="77777777" w:rsidTr="001D5D4D">
        <w:trPr>
          <w:trHeight w:hRule="exact" w:val="397"/>
        </w:trPr>
        <w:tc>
          <w:tcPr>
            <w:tcW w:w="10031" w:type="dxa"/>
            <w:tcBorders>
              <w:top w:val="single" w:sz="4" w:space="0" w:color="000000"/>
              <w:bottom w:val="single" w:sz="4" w:space="0" w:color="000000"/>
            </w:tcBorders>
            <w:shd w:val="clear" w:color="auto" w:fill="auto"/>
            <w:vAlign w:val="bottom"/>
          </w:tcPr>
          <w:p w14:paraId="04139CF2" w14:textId="374EA080" w:rsidR="008E7C3F" w:rsidRPr="008E7C3F" w:rsidRDefault="00660DB5" w:rsidP="001D5D4D">
            <w:pPr>
              <w:spacing w:after="60" w:line="100" w:lineRule="atLeast"/>
              <w:jc w:val="center"/>
              <w:rPr>
                <w:rFonts w:ascii="Times New Roman" w:hAnsi="Times New Roman" w:cs="Times New Roman"/>
                <w:b/>
                <w:caps/>
                <w:kern w:val="28"/>
                <w:sz w:val="28"/>
                <w:szCs w:val="28"/>
              </w:rPr>
            </w:pPr>
            <w:r w:rsidRPr="00660DB5">
              <w:rPr>
                <w:rFonts w:ascii="Times New Roman" w:hAnsi="Times New Roman" w:cs="Times New Roman"/>
                <w:sz w:val="28"/>
                <w:szCs w:val="28"/>
              </w:rPr>
              <w:t>Изучение операционной системы Microsoft Windows</w:t>
            </w:r>
          </w:p>
        </w:tc>
      </w:tr>
    </w:tbl>
    <w:p w14:paraId="50E4D33A" w14:textId="77777777" w:rsidR="008E7C3F" w:rsidRPr="008E7C3F" w:rsidRDefault="008E7C3F" w:rsidP="008E7C3F">
      <w:pPr>
        <w:spacing w:after="2160" w:line="100" w:lineRule="atLeast"/>
        <w:jc w:val="center"/>
        <w:rPr>
          <w:rFonts w:ascii="Times New Roman" w:hAnsi="Times New Roman" w:cs="Times New Roman"/>
          <w:sz w:val="28"/>
          <w:szCs w:val="28"/>
          <w:vertAlign w:val="superscript"/>
        </w:rPr>
      </w:pPr>
      <w:r w:rsidRPr="008E7C3F">
        <w:rPr>
          <w:rFonts w:ascii="Times New Roman" w:hAnsi="Times New Roman" w:cs="Times New Roman"/>
          <w:sz w:val="28"/>
          <w:szCs w:val="28"/>
          <w:vertAlign w:val="superscript"/>
        </w:rPr>
        <w:t>наименование темы</w:t>
      </w:r>
    </w:p>
    <w:tbl>
      <w:tblPr>
        <w:tblW w:w="10173" w:type="dxa"/>
        <w:tblLayout w:type="fixed"/>
        <w:tblLook w:val="0000" w:firstRow="0" w:lastRow="0" w:firstColumn="0" w:lastColumn="0" w:noHBand="0" w:noVBand="0"/>
      </w:tblPr>
      <w:tblGrid>
        <w:gridCol w:w="3510"/>
        <w:gridCol w:w="1985"/>
        <w:gridCol w:w="283"/>
        <w:gridCol w:w="1701"/>
        <w:gridCol w:w="236"/>
        <w:gridCol w:w="2458"/>
      </w:tblGrid>
      <w:tr w:rsidR="008E7C3F" w:rsidRPr="008E7C3F" w14:paraId="61E0D74A" w14:textId="77777777" w:rsidTr="000A0F14">
        <w:trPr>
          <w:trHeight w:val="340"/>
        </w:trPr>
        <w:tc>
          <w:tcPr>
            <w:tcW w:w="3510" w:type="dxa"/>
            <w:vMerge w:val="restart"/>
            <w:shd w:val="clear" w:color="auto" w:fill="auto"/>
          </w:tcPr>
          <w:p w14:paraId="75882A6A" w14:textId="77777777" w:rsidR="008E7C3F" w:rsidRPr="008E7C3F" w:rsidRDefault="008E7C3F" w:rsidP="000A0F14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Выполнил студент группы: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3D01641" w14:textId="77777777" w:rsidR="008E7C3F" w:rsidRPr="008E7C3F" w:rsidRDefault="008E7C3F" w:rsidP="000A0F1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ИСМб-19-1</w:t>
            </w:r>
          </w:p>
        </w:tc>
        <w:tc>
          <w:tcPr>
            <w:tcW w:w="283" w:type="dxa"/>
            <w:shd w:val="clear" w:color="auto" w:fill="auto"/>
            <w:vAlign w:val="bottom"/>
          </w:tcPr>
          <w:p w14:paraId="60F264E6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auto"/>
            <w:vAlign w:val="bottom"/>
          </w:tcPr>
          <w:p w14:paraId="4E15A89D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  <w:vAlign w:val="bottom"/>
          </w:tcPr>
          <w:p w14:paraId="2FF27FCE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8" w:type="dxa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51DC37A" w14:textId="77777777" w:rsidR="008E7C3F" w:rsidRPr="008E7C3F" w:rsidRDefault="008E7C3F" w:rsidP="000A0F14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Вовиков Д.Е.</w:t>
            </w:r>
          </w:p>
        </w:tc>
      </w:tr>
      <w:tr w:rsidR="008E7C3F" w:rsidRPr="008E7C3F" w14:paraId="5A643D49" w14:textId="77777777" w:rsidTr="000A0F14">
        <w:trPr>
          <w:trHeight w:hRule="exact" w:val="340"/>
        </w:trPr>
        <w:tc>
          <w:tcPr>
            <w:tcW w:w="3510" w:type="dxa"/>
            <w:vMerge/>
            <w:shd w:val="clear" w:color="auto" w:fill="auto"/>
          </w:tcPr>
          <w:p w14:paraId="09B02606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  <w:shd w:val="clear" w:color="auto" w:fill="auto"/>
          </w:tcPr>
          <w:p w14:paraId="45AF7C7C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83" w:type="dxa"/>
            <w:shd w:val="clear" w:color="auto" w:fill="auto"/>
          </w:tcPr>
          <w:p w14:paraId="784785BF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701" w:type="dxa"/>
            <w:tcBorders>
              <w:top w:val="single" w:sz="4" w:space="0" w:color="000000"/>
            </w:tcBorders>
            <w:shd w:val="clear" w:color="auto" w:fill="auto"/>
          </w:tcPr>
          <w:p w14:paraId="6AE2F562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36" w:type="dxa"/>
            <w:shd w:val="clear" w:color="auto" w:fill="auto"/>
          </w:tcPr>
          <w:p w14:paraId="1FEC9A54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458" w:type="dxa"/>
            <w:tcBorders>
              <w:top w:val="single" w:sz="4" w:space="0" w:color="000000"/>
            </w:tcBorders>
            <w:shd w:val="clear" w:color="auto" w:fill="auto"/>
          </w:tcPr>
          <w:p w14:paraId="52E94761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Фамилия И.О</w:t>
            </w:r>
          </w:p>
        </w:tc>
      </w:tr>
      <w:tr w:rsidR="008E7C3F" w:rsidRPr="008E7C3F" w14:paraId="751A90B6" w14:textId="77777777" w:rsidTr="000A0F14">
        <w:trPr>
          <w:trHeight w:hRule="exact" w:val="340"/>
        </w:trPr>
        <w:tc>
          <w:tcPr>
            <w:tcW w:w="3510" w:type="dxa"/>
            <w:shd w:val="clear" w:color="auto" w:fill="auto"/>
          </w:tcPr>
          <w:p w14:paraId="52900CAF" w14:textId="77777777" w:rsidR="008E7C3F" w:rsidRPr="008E7C3F" w:rsidRDefault="008E7C3F" w:rsidP="001D5D4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</w:tc>
        <w:tc>
          <w:tcPr>
            <w:tcW w:w="1985" w:type="dxa"/>
            <w:tcBorders>
              <w:bottom w:val="single" w:sz="4" w:space="0" w:color="000000"/>
            </w:tcBorders>
            <w:shd w:val="clear" w:color="auto" w:fill="auto"/>
          </w:tcPr>
          <w:p w14:paraId="7B437661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" w:type="dxa"/>
            <w:shd w:val="clear" w:color="auto" w:fill="auto"/>
          </w:tcPr>
          <w:p w14:paraId="66215B26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  <w:tcBorders>
              <w:bottom w:val="single" w:sz="4" w:space="0" w:color="000000"/>
            </w:tcBorders>
            <w:shd w:val="clear" w:color="auto" w:fill="auto"/>
          </w:tcPr>
          <w:p w14:paraId="28B2C102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" w:type="dxa"/>
            <w:shd w:val="clear" w:color="auto" w:fill="auto"/>
          </w:tcPr>
          <w:p w14:paraId="6CA33B65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8" w:type="dxa"/>
            <w:tcBorders>
              <w:bottom w:val="single" w:sz="4" w:space="0" w:color="000000"/>
            </w:tcBorders>
            <w:shd w:val="clear" w:color="auto" w:fill="auto"/>
          </w:tcPr>
          <w:p w14:paraId="4D2A9172" w14:textId="0E73DF3C" w:rsidR="008E7C3F" w:rsidRPr="008E7C3F" w:rsidRDefault="004D371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D371F">
              <w:rPr>
                <w:rFonts w:ascii="Times New Roman" w:hAnsi="Times New Roman" w:cs="Times New Roman"/>
                <w:sz w:val="28"/>
                <w:szCs w:val="28"/>
              </w:rPr>
              <w:t>Хритова М.А.</w:t>
            </w:r>
          </w:p>
        </w:tc>
      </w:tr>
      <w:tr w:rsidR="008E7C3F" w:rsidRPr="008E7C3F" w14:paraId="1401A810" w14:textId="77777777" w:rsidTr="000A0F14">
        <w:trPr>
          <w:trHeight w:hRule="exact" w:val="340"/>
        </w:trPr>
        <w:tc>
          <w:tcPr>
            <w:tcW w:w="3510" w:type="dxa"/>
            <w:shd w:val="clear" w:color="auto" w:fill="auto"/>
          </w:tcPr>
          <w:p w14:paraId="172E8F34" w14:textId="77777777" w:rsidR="008E7C3F" w:rsidRPr="008E7C3F" w:rsidRDefault="008E7C3F" w:rsidP="001D5D4D">
            <w:pPr>
              <w:spacing w:after="60" w:line="100" w:lineRule="atLeast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5" w:type="dxa"/>
            <w:tcBorders>
              <w:top w:val="single" w:sz="4" w:space="0" w:color="000000"/>
            </w:tcBorders>
            <w:shd w:val="clear" w:color="auto" w:fill="auto"/>
          </w:tcPr>
          <w:p w14:paraId="703885BF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должность</w:t>
            </w:r>
          </w:p>
        </w:tc>
        <w:tc>
          <w:tcPr>
            <w:tcW w:w="283" w:type="dxa"/>
            <w:shd w:val="clear" w:color="auto" w:fill="auto"/>
          </w:tcPr>
          <w:p w14:paraId="436FD1A5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1701" w:type="dxa"/>
            <w:tcBorders>
              <w:top w:val="single" w:sz="4" w:space="0" w:color="000000"/>
            </w:tcBorders>
            <w:shd w:val="clear" w:color="auto" w:fill="auto"/>
          </w:tcPr>
          <w:p w14:paraId="33CA7817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подпись</w:t>
            </w:r>
          </w:p>
        </w:tc>
        <w:tc>
          <w:tcPr>
            <w:tcW w:w="236" w:type="dxa"/>
            <w:shd w:val="clear" w:color="auto" w:fill="auto"/>
          </w:tcPr>
          <w:p w14:paraId="796DD954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</w:p>
        </w:tc>
        <w:tc>
          <w:tcPr>
            <w:tcW w:w="2458" w:type="dxa"/>
            <w:tcBorders>
              <w:top w:val="single" w:sz="4" w:space="0" w:color="000000"/>
            </w:tcBorders>
            <w:shd w:val="clear" w:color="auto" w:fill="auto"/>
          </w:tcPr>
          <w:p w14:paraId="06375698" w14:textId="77777777" w:rsidR="008E7C3F" w:rsidRPr="008E7C3F" w:rsidRDefault="008E7C3F" w:rsidP="001D5D4D">
            <w:pPr>
              <w:jc w:val="center"/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</w:pPr>
            <w:r w:rsidRPr="008E7C3F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Фамилия И.О</w:t>
            </w:r>
          </w:p>
        </w:tc>
      </w:tr>
    </w:tbl>
    <w:p w14:paraId="1E99330C" w14:textId="77777777" w:rsidR="008E7C3F" w:rsidRPr="008E7C3F" w:rsidRDefault="008E7C3F" w:rsidP="008E7C3F">
      <w:pPr>
        <w:spacing w:before="2640"/>
        <w:jc w:val="center"/>
        <w:rPr>
          <w:rFonts w:ascii="Times New Roman" w:hAnsi="Times New Roman" w:cs="Times New Roman"/>
          <w:sz w:val="28"/>
          <w:szCs w:val="28"/>
        </w:rPr>
        <w:sectPr w:rsidR="008E7C3F" w:rsidRPr="008E7C3F" w:rsidSect="002113EB">
          <w:footerReference w:type="even" r:id="rId8"/>
          <w:footerReference w:type="default" r:id="rId9"/>
          <w:pgSz w:w="11906" w:h="16838"/>
          <w:pgMar w:top="851" w:right="851" w:bottom="851" w:left="1134" w:header="709" w:footer="709" w:gutter="0"/>
          <w:pgNumType w:start="1"/>
          <w:cols w:space="708"/>
          <w:titlePg/>
          <w:docGrid w:linePitch="360"/>
        </w:sectPr>
      </w:pPr>
      <w:r w:rsidRPr="008E7C3F">
        <w:rPr>
          <w:rFonts w:ascii="Times New Roman" w:hAnsi="Times New Roman" w:cs="Times New Roman"/>
          <w:sz w:val="28"/>
          <w:szCs w:val="28"/>
        </w:rPr>
        <w:t xml:space="preserve">Иркутск </w:t>
      </w:r>
      <w:r w:rsidRPr="008E7C3F">
        <w:rPr>
          <w:rFonts w:ascii="Times New Roman" w:hAnsi="Times New Roman" w:cs="Times New Roman"/>
          <w:sz w:val="28"/>
          <w:szCs w:val="28"/>
        </w:rPr>
        <w:fldChar w:fldCharType="begin"/>
      </w:r>
      <w:r w:rsidRPr="008E7C3F">
        <w:rPr>
          <w:rFonts w:ascii="Times New Roman" w:hAnsi="Times New Roman" w:cs="Times New Roman"/>
          <w:sz w:val="28"/>
          <w:szCs w:val="28"/>
        </w:rPr>
        <w:instrText xml:space="preserve"> CREATEDATE \@"yyyy' г.'" </w:instrText>
      </w:r>
      <w:r w:rsidRPr="008E7C3F">
        <w:rPr>
          <w:rFonts w:ascii="Times New Roman" w:hAnsi="Times New Roman" w:cs="Times New Roman"/>
          <w:sz w:val="28"/>
          <w:szCs w:val="28"/>
        </w:rPr>
        <w:fldChar w:fldCharType="separate"/>
      </w:r>
      <w:r w:rsidRPr="008E7C3F">
        <w:rPr>
          <w:rFonts w:ascii="Times New Roman" w:hAnsi="Times New Roman" w:cs="Times New Roman"/>
          <w:noProof/>
          <w:sz w:val="28"/>
          <w:szCs w:val="28"/>
        </w:rPr>
        <w:t>2022 г.</w:t>
      </w:r>
      <w:r w:rsidRPr="008E7C3F">
        <w:rPr>
          <w:rFonts w:ascii="Times New Roman" w:hAnsi="Times New Roman" w:cs="Times New Roman"/>
          <w:sz w:val="28"/>
          <w:szCs w:val="28"/>
        </w:rPr>
        <w:fldChar w:fldCharType="end"/>
      </w:r>
    </w:p>
    <w:p w14:paraId="6C40A9C8" w14:textId="77777777" w:rsidR="00EF2EE7" w:rsidRPr="006E04C5" w:rsidRDefault="00EF2EE7" w:rsidP="00C10AC8">
      <w:pPr>
        <w:pStyle w:val="12"/>
        <w:ind w:firstLine="0"/>
        <w:jc w:val="center"/>
        <w:rPr>
          <w:rFonts w:eastAsia="Times New Roman"/>
        </w:rPr>
      </w:pPr>
      <w:bookmarkStart w:id="0" w:name="_Toc116510431"/>
      <w:r w:rsidRPr="006E04C5">
        <w:rPr>
          <w:rFonts w:eastAsia="Times New Roman"/>
        </w:rPr>
        <w:lastRenderedPageBreak/>
        <w:t>Содержание</w:t>
      </w:r>
      <w:bookmarkEnd w:id="0"/>
    </w:p>
    <w:p w14:paraId="0A92AEDB" w14:textId="349D15D8" w:rsidR="00C10AC8" w:rsidRPr="00C10AC8" w:rsidRDefault="00EF2EE7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r w:rsidRPr="00C10AC8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begin"/>
      </w:r>
      <w:r w:rsidRPr="00C10AC8">
        <w:rPr>
          <w:rFonts w:ascii="Times New Roman" w:eastAsia="Times New Roman" w:hAnsi="Times New Roman" w:cs="Times New Roman"/>
          <w:sz w:val="28"/>
          <w:szCs w:val="28"/>
          <w:lang w:eastAsia="ru-RU"/>
        </w:rPr>
        <w:instrText xml:space="preserve"> TOC \o "1-3" \h \z \u </w:instrText>
      </w:r>
      <w:r w:rsidRPr="00C10AC8">
        <w:rPr>
          <w:rFonts w:ascii="Times New Roman" w:eastAsia="Times New Roman" w:hAnsi="Times New Roman" w:cs="Times New Roman"/>
          <w:sz w:val="28"/>
          <w:szCs w:val="28"/>
          <w:lang w:eastAsia="ru-RU"/>
        </w:rPr>
        <w:fldChar w:fldCharType="separate"/>
      </w:r>
      <w:hyperlink w:anchor="_Toc11804367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1 Введение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_Toc118043678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4ABF62" w14:textId="229E4988" w:rsidR="00C10AC8" w:rsidRPr="00C10AC8" w:rsidRDefault="00892AD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7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 Реестр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_Toc118043679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9CD271" w14:textId="60D5BF15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2.1 Определение «реестр», причины введения, места хранения файлов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420999" w14:textId="281F95F0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2.2 Описание разделов реестра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77168A" w14:textId="3546FA1E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2.3 Команды для работы с реестром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A86B72" w14:textId="455F3FFF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2.4 Изучение дерева реестра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2EE0E9" w14:textId="59C4F319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2.5 Изменение параметров ключей в реестре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772516" w14:textId="16FF3057" w:rsidR="00C10AC8" w:rsidRPr="00C10AC8" w:rsidRDefault="00892AD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5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 Планировщик заданий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_Toc118043685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D679AE" w14:textId="0BD6BE33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6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3.1 Назначение Планировщика заданий. Триггеры, действия, условия. Версии.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_Toc118043686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070D5D" w14:textId="0E176167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7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3.2 Где находится Планировщик заданий. Способы запуска планировщика заданий.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_Toc118043687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9853B7" w14:textId="5229B459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3.3 Создание планируемого задания, простой задачи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0D096C1" w14:textId="6F75EC5C" w:rsidR="00C10AC8" w:rsidRPr="00C10AC8" w:rsidRDefault="00892AD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8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4 Пользовательские настройки ОС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_Toc118043689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344CF2" w14:textId="1409A291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4.1 Изменение имени компьютера и присоединение к рабочей группе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78A9CA" w14:textId="487A78B2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4.2 Создание нового пользователя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16AE56" w14:textId="2F4B819E" w:rsidR="00C10AC8" w:rsidRPr="00C10AC8" w:rsidRDefault="00892AD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 Настройка сети в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B2AC7C6" w14:textId="00078B13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5.1 Отскрытие приложения «Центр управления сетями и общим доступом».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3EC90D" w14:textId="08C4348E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5.2 Сетевое расположение компьютера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B3EB90" w14:textId="0CD1DB31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5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5.3 Карта сети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_Toc118043695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60C641" w14:textId="4F69E7FB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6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5.4 Сетевые подключения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_Toc118043696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A2AEBC" w14:textId="5F25762D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7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5.5 Изменение параметров адаптера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_Toc118043697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165DB5" w14:textId="4049E11C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5.6 Активное сетевое подключение, состояние сети, опредение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MAC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- адреса и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IP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 – адреса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315A272" w14:textId="5C140A89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69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5.7 Диагностика сети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_Toc118043699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05EA60" w14:textId="7B6B9F70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5.8 Отключение, подключение сетевого устройства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FD1B33" w14:textId="5EA1AF6B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5.9 Создание папки общего доступа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094175" w14:textId="7AC4D3DF" w:rsidR="00C10AC8" w:rsidRPr="00C10AC8" w:rsidRDefault="00892AD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 Службы ОС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20D563" w14:textId="7F9A9FEE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6.1 Назначение Служб ОС, режимы работы, фоновый режим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EA6ED10" w14:textId="2FBCCEC7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6.2 Запуск, остановка и изменение служб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E15E33" w14:textId="61233BE0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5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6.3 Основные службы в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_Toc118043705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E786D9" w14:textId="2C53F2E9" w:rsidR="00C10AC8" w:rsidRPr="00C10AC8" w:rsidRDefault="00892AD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6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 Другие полезные настройки и расширения ОС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_Toc118043706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2CEEC6" w14:textId="66A92DCA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7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7.1 Отключение автоматического обновления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OC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_Toc118043707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D107C3" w14:textId="755E2941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8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 xml:space="preserve">7.2 Отключение Брандмауэра </w:t>
        </w:r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  <w:lang w:val="en-US"/>
          </w:rPr>
          <w:t>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_Toc118043708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23718C" w14:textId="13402528" w:rsidR="00C10AC8" w:rsidRPr="00C10AC8" w:rsidRDefault="00892ADC" w:rsidP="00840389">
      <w:pPr>
        <w:pStyle w:val="24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09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 Архивация и восстановление. Создание образа системы. Создание диска восстановления системы. Средство переноса данных Windows. Восстановление ранее сохраненного состояния компьютера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_Toc118043709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BC7DA0E" w14:textId="4DD49429" w:rsidR="00C10AC8" w:rsidRPr="00C10AC8" w:rsidRDefault="00892ADC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0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7.3.1 Создание резервной копии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_Toc118043710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052EE4" w14:textId="3E1FFEC0" w:rsidR="00C10AC8" w:rsidRPr="00C10AC8" w:rsidRDefault="00892ADC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1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7.3.2 Создание диска восстановления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_Toc118043711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E4B891" w14:textId="0EBFE0AF" w:rsidR="00C10AC8" w:rsidRPr="00C10AC8" w:rsidRDefault="00892ADC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2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7.3.3 Средство переноса данных Windows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_Toc118043712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89876B" w14:textId="1FFF9403" w:rsidR="00C10AC8" w:rsidRPr="00C10AC8" w:rsidRDefault="00892ADC" w:rsidP="00840389">
      <w:pPr>
        <w:pStyle w:val="30"/>
        <w:tabs>
          <w:tab w:val="right" w:leader="dot" w:pos="9345"/>
        </w:tabs>
        <w:spacing w:after="0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3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7.3.4 Восстановление ранее сохраненного состояния компьютера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_Toc118043713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1CC733" w14:textId="2208E57C" w:rsidR="00C10AC8" w:rsidRPr="00C10AC8" w:rsidRDefault="00892ADC" w:rsidP="00840389">
      <w:pPr>
        <w:pStyle w:val="13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118043714" w:history="1">
        <w:r w:rsidR="00C10AC8" w:rsidRPr="00C10AC8">
          <w:rPr>
            <w:rStyle w:val="ac"/>
            <w:rFonts w:ascii="Times New Roman" w:hAnsi="Times New Roman" w:cs="Times New Roman"/>
            <w:noProof/>
            <w:sz w:val="28"/>
            <w:szCs w:val="28"/>
          </w:rPr>
          <w:t>8 Заключение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_Toc118043714 \h </w:instrTex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40389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="00C10AC8" w:rsidRPr="00C10AC8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4DD4D7" w14:textId="597D061D" w:rsidR="008E7C3F" w:rsidRDefault="00EF2EE7" w:rsidP="00840389">
      <w:pPr>
        <w:pStyle w:val="12"/>
      </w:pPr>
      <w:r w:rsidRPr="00C10AC8">
        <w:rPr>
          <w:rFonts w:eastAsia="Times New Roman" w:cs="Times New Roman"/>
        </w:rPr>
        <w:lastRenderedPageBreak/>
        <w:fldChar w:fldCharType="end"/>
      </w:r>
      <w:bookmarkStart w:id="1" w:name="_Toc115903610"/>
      <w:bookmarkStart w:id="2" w:name="_Toc118043678"/>
      <w:r w:rsidR="008E7C3F" w:rsidRPr="00727D37">
        <w:t xml:space="preserve">1 </w:t>
      </w:r>
      <w:bookmarkEnd w:id="1"/>
      <w:r w:rsidR="00E343C6">
        <w:t>Введение</w:t>
      </w:r>
      <w:bookmarkEnd w:id="2"/>
    </w:p>
    <w:p w14:paraId="687C08C1" w14:textId="26760DA3" w:rsidR="008457E1" w:rsidRPr="008457E1" w:rsidRDefault="008457E1" w:rsidP="008457E1">
      <w:pPr>
        <w:pStyle w:val="a9"/>
      </w:pPr>
      <w:r w:rsidRPr="008457E1">
        <w:t>Цель работы:</w:t>
      </w:r>
      <w:r w:rsidR="0070085E">
        <w:t xml:space="preserve"> п</w:t>
      </w:r>
      <w:r w:rsidRPr="008457E1">
        <w:t>олучить навыки настройки и администрирования ОС Microsoft Windows.</w:t>
      </w:r>
    </w:p>
    <w:p w14:paraId="7968B598" w14:textId="77777777" w:rsidR="008457E1" w:rsidRPr="008457E1" w:rsidRDefault="008457E1" w:rsidP="008457E1">
      <w:pPr>
        <w:pStyle w:val="a9"/>
      </w:pPr>
      <w:r w:rsidRPr="008457E1">
        <w:tab/>
      </w:r>
    </w:p>
    <w:p w14:paraId="410B6E1F" w14:textId="195D4EB1" w:rsidR="008457E1" w:rsidRPr="008457E1" w:rsidRDefault="008457E1" w:rsidP="008457E1">
      <w:pPr>
        <w:pStyle w:val="a9"/>
      </w:pPr>
      <w:r w:rsidRPr="008457E1">
        <w:t>Задание:</w:t>
      </w:r>
    </w:p>
    <w:p w14:paraId="6E8C764C" w14:textId="77777777" w:rsidR="008457E1" w:rsidRPr="008457E1" w:rsidRDefault="008457E1" w:rsidP="008457E1">
      <w:pPr>
        <w:pStyle w:val="a9"/>
      </w:pPr>
      <w:r w:rsidRPr="008457E1">
        <w:t xml:space="preserve">1. Ответить на теоретические вопросы и выполнить практические задания. </w:t>
      </w:r>
    </w:p>
    <w:p w14:paraId="55B1702B" w14:textId="3AAC22EC" w:rsidR="00F9169C" w:rsidRDefault="008457E1" w:rsidP="008457E1">
      <w:pPr>
        <w:pStyle w:val="a9"/>
      </w:pPr>
      <w:r w:rsidRPr="008457E1">
        <w:t xml:space="preserve">2. Подробно описать все этапы настройки ОС в отчете. </w:t>
      </w:r>
    </w:p>
    <w:p w14:paraId="2839C444" w14:textId="77777777" w:rsidR="003D38D4" w:rsidRPr="00160449" w:rsidRDefault="003D38D4" w:rsidP="003D38D4">
      <w:pPr>
        <w:pStyle w:val="a9"/>
      </w:pPr>
      <w:r w:rsidRPr="00160449">
        <w:rPr>
          <w:b/>
        </w:rPr>
        <w:t>Требования к отчетным документам:</w:t>
      </w:r>
      <w:r w:rsidRPr="00160449">
        <w:t xml:space="preserve"> Отчетный документ представляется в печатном или электронном виде, в формате </w:t>
      </w:r>
      <w:r w:rsidRPr="00160449">
        <w:rPr>
          <w:lang w:val="en-US"/>
        </w:rPr>
        <w:t>doc</w:t>
      </w:r>
      <w:r w:rsidRPr="00160449">
        <w:t>(</w:t>
      </w:r>
      <w:r w:rsidRPr="00160449">
        <w:rPr>
          <w:lang w:val="en-US"/>
        </w:rPr>
        <w:t>x</w:t>
      </w:r>
      <w:r w:rsidRPr="00160449">
        <w:t>).</w:t>
      </w:r>
    </w:p>
    <w:p w14:paraId="4B2B2AC3" w14:textId="77777777" w:rsidR="003D38D4" w:rsidRPr="00160449" w:rsidRDefault="003D38D4" w:rsidP="003D38D4">
      <w:pPr>
        <w:pStyle w:val="a9"/>
      </w:pPr>
      <w:r w:rsidRPr="00160449">
        <w:t>Отчет должен содержать следующие главы:</w:t>
      </w:r>
    </w:p>
    <w:p w14:paraId="52144E4F" w14:textId="77777777" w:rsidR="003D38D4" w:rsidRPr="00160449" w:rsidRDefault="003D38D4" w:rsidP="003D38D4">
      <w:pPr>
        <w:pStyle w:val="a9"/>
      </w:pPr>
      <w:r w:rsidRPr="00160449">
        <w:t>Введение</w:t>
      </w:r>
    </w:p>
    <w:p w14:paraId="700D13DF" w14:textId="77777777" w:rsidR="003D38D4" w:rsidRPr="00510C85" w:rsidRDefault="003D38D4" w:rsidP="003D38D4">
      <w:pPr>
        <w:pStyle w:val="a9"/>
      </w:pPr>
      <w:r w:rsidRPr="00160449">
        <w:t xml:space="preserve">1. Реестр </w:t>
      </w:r>
      <w:r w:rsidRPr="00160449">
        <w:rPr>
          <w:lang w:val="en-US"/>
        </w:rPr>
        <w:t>Windows</w:t>
      </w:r>
    </w:p>
    <w:p w14:paraId="40C056C9" w14:textId="77777777" w:rsidR="003D38D4" w:rsidRPr="00510C85" w:rsidRDefault="003D38D4" w:rsidP="003D38D4">
      <w:pPr>
        <w:pStyle w:val="a9"/>
      </w:pPr>
      <w:r w:rsidRPr="00160449">
        <w:t xml:space="preserve">2. </w:t>
      </w:r>
      <w:r>
        <w:t>Планировщик заданий</w:t>
      </w:r>
    </w:p>
    <w:p w14:paraId="2DCE31C4" w14:textId="77777777" w:rsidR="003D38D4" w:rsidRDefault="003D38D4" w:rsidP="003D38D4">
      <w:pPr>
        <w:pStyle w:val="a9"/>
      </w:pPr>
      <w:r w:rsidRPr="00160449">
        <w:t xml:space="preserve">3. </w:t>
      </w:r>
      <w:r>
        <w:t>Пользовательские настройки ОС</w:t>
      </w:r>
    </w:p>
    <w:p w14:paraId="5A57F063" w14:textId="77777777" w:rsidR="003D38D4" w:rsidRDefault="003D38D4" w:rsidP="003D38D4">
      <w:pPr>
        <w:pStyle w:val="a9"/>
      </w:pPr>
      <w:r>
        <w:t xml:space="preserve">4. Настройка сети в </w:t>
      </w:r>
      <w:r w:rsidRPr="00160449">
        <w:rPr>
          <w:lang w:val="en-US"/>
        </w:rPr>
        <w:t>Windows</w:t>
      </w:r>
    </w:p>
    <w:p w14:paraId="7AADEB0A" w14:textId="77777777" w:rsidR="003D38D4" w:rsidRDefault="003D38D4" w:rsidP="003D38D4">
      <w:pPr>
        <w:pStyle w:val="a9"/>
      </w:pPr>
      <w:r>
        <w:t xml:space="preserve">5. Службы ОС в </w:t>
      </w:r>
      <w:r>
        <w:rPr>
          <w:lang w:val="en-US"/>
        </w:rPr>
        <w:t>Windows</w:t>
      </w:r>
    </w:p>
    <w:p w14:paraId="7D1EE01B" w14:textId="77777777" w:rsidR="003D38D4" w:rsidRPr="00F7176D" w:rsidRDefault="003D38D4" w:rsidP="003D38D4">
      <w:pPr>
        <w:pStyle w:val="a9"/>
      </w:pPr>
      <w:r>
        <w:t>6. Другие настройки и расширения ОС</w:t>
      </w:r>
    </w:p>
    <w:p w14:paraId="24886738" w14:textId="77777777" w:rsidR="003D38D4" w:rsidRPr="00160449" w:rsidRDefault="003D38D4" w:rsidP="003D38D4">
      <w:pPr>
        <w:pStyle w:val="a9"/>
      </w:pPr>
      <w:r w:rsidRPr="00160449">
        <w:t>Заключение</w:t>
      </w:r>
    </w:p>
    <w:p w14:paraId="1FEC891E" w14:textId="77777777" w:rsidR="003D38D4" w:rsidRDefault="003D38D4" w:rsidP="003D38D4">
      <w:pPr>
        <w:pStyle w:val="a9"/>
      </w:pPr>
      <w:r w:rsidRPr="00160449">
        <w:t xml:space="preserve">Объем отчетного документа </w:t>
      </w:r>
      <w:r>
        <w:t>определяется</w:t>
      </w:r>
      <w:r w:rsidRPr="00160449">
        <w:t xml:space="preserve"> согласно выполненным заданиям.</w:t>
      </w:r>
    </w:p>
    <w:p w14:paraId="78C4929F" w14:textId="77777777" w:rsidR="003D38D4" w:rsidRDefault="003D38D4" w:rsidP="008457E1">
      <w:pPr>
        <w:pStyle w:val="a9"/>
      </w:pPr>
    </w:p>
    <w:p w14:paraId="27E75CA9" w14:textId="77777777" w:rsidR="00F9169C" w:rsidRDefault="00F9169C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340F2D16" w14:textId="399A290A" w:rsidR="0075062A" w:rsidRDefault="002147B0" w:rsidP="002147B0">
      <w:pPr>
        <w:pStyle w:val="12"/>
      </w:pPr>
      <w:bookmarkStart w:id="3" w:name="_Toc118043679"/>
      <w:r>
        <w:lastRenderedPageBreak/>
        <w:t xml:space="preserve">2 </w:t>
      </w:r>
      <w:r w:rsidRPr="002147B0">
        <w:t>Реестр Windows</w:t>
      </w:r>
      <w:bookmarkEnd w:id="3"/>
    </w:p>
    <w:p w14:paraId="16065A71" w14:textId="727F6BD0" w:rsidR="002147B0" w:rsidRDefault="004262A3" w:rsidP="00D5730C">
      <w:pPr>
        <w:pStyle w:val="23"/>
      </w:pPr>
      <w:bookmarkStart w:id="4" w:name="_Toc118043680"/>
      <w:r>
        <w:t xml:space="preserve">2.1 Определение </w:t>
      </w:r>
      <w:r w:rsidR="00D5730C">
        <w:t>«реестр», причины введения, места хранения файлов</w:t>
      </w:r>
      <w:bookmarkEnd w:id="4"/>
    </w:p>
    <w:p w14:paraId="25F9E04A" w14:textId="77777777" w:rsidR="007F13CB" w:rsidRDefault="007F13CB" w:rsidP="007F13CB">
      <w:pPr>
        <w:pStyle w:val="a9"/>
      </w:pPr>
      <w:r>
        <w:t>Реестр Windows или системный реестр — иерархически построенная база данных параметров и настроек в большинстве операционных систем Microsoft Windows.</w:t>
      </w:r>
    </w:p>
    <w:p w14:paraId="7E1E3512" w14:textId="77777777" w:rsidR="007F13CB" w:rsidRDefault="007F13CB" w:rsidP="007F13CB">
      <w:pPr>
        <w:pStyle w:val="a9"/>
      </w:pPr>
      <w:r>
        <w:t>Реестр содержит информацию и настройки для аппаратного обеспечения, программного обеспечения, профилей пользователей, предустановки. Большинство изменений в Панели управления, ассоциации файлов, системные политики, список установленного ПО фиксируются в реестре.</w:t>
      </w:r>
    </w:p>
    <w:p w14:paraId="67E6EA99" w14:textId="77777777" w:rsidR="007F13CB" w:rsidRDefault="007F13CB" w:rsidP="007F13CB">
      <w:pPr>
        <w:pStyle w:val="a9"/>
      </w:pPr>
      <w:r>
        <w:t>Реестр Windows был введён для упорядочения информации, хранившейся до этого во множестве INI-файлов, обеспечения единого механизма записи- чтения настроек и избавления от проблем коротких имён, отсутствия разграничения прав доступа и медленного доступа к ini-файлам, хранящимся на файловой системе FAT16, имевшей серьёзные проблемы быстродействия при поиске файлов в каталогах с большим их количеством.</w:t>
      </w:r>
    </w:p>
    <w:p w14:paraId="1D57FD94" w14:textId="4D9C95A6" w:rsidR="00D5730C" w:rsidRDefault="007F13CB" w:rsidP="007F13CB">
      <w:pPr>
        <w:pStyle w:val="a9"/>
      </w:pPr>
      <w:r>
        <w:t>Файлы реестра хранятся на системном диске в папке Windows/System32/Config — файлы SAM, SECURITY, SYTEM и SOFTWARE содержат информацию из соответствующих разделов в HKEY_LOCAL_MACHINE.</w:t>
      </w:r>
    </w:p>
    <w:p w14:paraId="0B25E32A" w14:textId="6841264B" w:rsidR="00A05202" w:rsidRDefault="00464C66" w:rsidP="00464C66">
      <w:pPr>
        <w:pStyle w:val="a9"/>
        <w:ind w:firstLine="0"/>
        <w:jc w:val="center"/>
      </w:pPr>
      <w:r w:rsidRPr="002162DC">
        <w:rPr>
          <w:noProof/>
        </w:rPr>
        <w:drawing>
          <wp:inline distT="0" distB="0" distL="0" distR="0" wp14:anchorId="4329C730" wp14:editId="21E09108">
            <wp:extent cx="4194752" cy="2773783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4337" cy="27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FBDD" w14:textId="49D6EC8B" w:rsidR="00464C66" w:rsidRDefault="00464C66" w:rsidP="00464C66">
      <w:pPr>
        <w:pStyle w:val="a9"/>
        <w:ind w:firstLine="0"/>
        <w:jc w:val="center"/>
      </w:pPr>
      <w:r>
        <w:t>Рисунок 1 – Файлы реестра</w:t>
      </w:r>
    </w:p>
    <w:p w14:paraId="553D6CCF" w14:textId="308412A6" w:rsidR="00CA0700" w:rsidRDefault="00CA0700" w:rsidP="00464C66">
      <w:pPr>
        <w:pStyle w:val="a9"/>
        <w:ind w:firstLine="0"/>
        <w:jc w:val="center"/>
      </w:pPr>
    </w:p>
    <w:p w14:paraId="55CC2ECA" w14:textId="5676DA7C" w:rsidR="00CA0700" w:rsidRDefault="00151318" w:rsidP="00CA0700">
      <w:pPr>
        <w:pStyle w:val="a9"/>
      </w:pPr>
      <w:r w:rsidRPr="00151318">
        <w:t>Данные из HKEY_CURRENT_USER хранятся в скрытом файле NTUSER.DAT в папке «Users/Имя_пользователя» на компьютере.</w:t>
      </w:r>
    </w:p>
    <w:p w14:paraId="28A8A60F" w14:textId="57779B2F" w:rsidR="00151318" w:rsidRDefault="00800A37" w:rsidP="00800A37">
      <w:pPr>
        <w:pStyle w:val="a9"/>
        <w:ind w:firstLine="0"/>
        <w:jc w:val="center"/>
      </w:pPr>
      <w:r w:rsidRPr="002162DC">
        <w:rPr>
          <w:noProof/>
        </w:rPr>
        <w:lastRenderedPageBreak/>
        <w:drawing>
          <wp:inline distT="0" distB="0" distL="0" distR="0" wp14:anchorId="60B61E84" wp14:editId="5654C6AC">
            <wp:extent cx="4478092" cy="3158837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98711" cy="317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32BD" w14:textId="0E6A20FB" w:rsidR="00800A37" w:rsidRDefault="00800A37" w:rsidP="00800A37">
      <w:pPr>
        <w:pStyle w:val="a9"/>
        <w:ind w:firstLine="0"/>
        <w:jc w:val="center"/>
      </w:pPr>
      <w:r>
        <w:t>Рисунок 2 – Файлы реестра</w:t>
      </w:r>
    </w:p>
    <w:p w14:paraId="22892EAC" w14:textId="187FF2E9" w:rsidR="00800A37" w:rsidRDefault="00800A37" w:rsidP="00800A37">
      <w:pPr>
        <w:pStyle w:val="a9"/>
        <w:ind w:firstLine="0"/>
        <w:jc w:val="center"/>
      </w:pPr>
    </w:p>
    <w:p w14:paraId="7F96912F" w14:textId="7EF50EB1" w:rsidR="00800A37" w:rsidRPr="000E7F2E" w:rsidRDefault="000E7F2E" w:rsidP="00927383">
      <w:pPr>
        <w:pStyle w:val="23"/>
      </w:pPr>
      <w:bookmarkStart w:id="5" w:name="_Toc118043681"/>
      <w:r>
        <w:t xml:space="preserve">2.2 </w:t>
      </w:r>
      <w:r w:rsidRPr="006E6231">
        <w:t>Описание разделов реестра</w:t>
      </w:r>
      <w:bookmarkEnd w:id="5"/>
    </w:p>
    <w:p w14:paraId="6EED5D0E" w14:textId="1C4B41E7" w:rsidR="00800A37" w:rsidRDefault="00927383" w:rsidP="00800A37">
      <w:pPr>
        <w:pStyle w:val="a9"/>
        <w:ind w:firstLine="0"/>
        <w:jc w:val="center"/>
      </w:pPr>
      <w:r w:rsidRPr="00BD77A4">
        <w:rPr>
          <w:noProof/>
        </w:rPr>
        <w:drawing>
          <wp:inline distT="0" distB="0" distL="0" distR="0" wp14:anchorId="0E2BFB0F" wp14:editId="56FB3A36">
            <wp:extent cx="5940425" cy="1588770"/>
            <wp:effectExtent l="19050" t="19050" r="22225" b="1143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749EE3" w14:textId="534DD9DE" w:rsidR="00927383" w:rsidRDefault="00927383" w:rsidP="00927383">
      <w:pPr>
        <w:pStyle w:val="a9"/>
        <w:ind w:firstLine="0"/>
        <w:jc w:val="center"/>
      </w:pPr>
      <w:r>
        <w:t>Рисунок 3 – Редактор реестра</w:t>
      </w:r>
    </w:p>
    <w:p w14:paraId="6CAC0E62" w14:textId="1FB0C5A8" w:rsidR="00927383" w:rsidRDefault="00927383" w:rsidP="00927383">
      <w:pPr>
        <w:pStyle w:val="a9"/>
        <w:ind w:firstLine="0"/>
        <w:jc w:val="center"/>
      </w:pPr>
    </w:p>
    <w:p w14:paraId="606CF2F1" w14:textId="77777777" w:rsidR="006906C9" w:rsidRDefault="006906C9" w:rsidP="006906C9">
      <w:pPr>
        <w:pStyle w:val="a9"/>
      </w:pPr>
      <w:r>
        <w:t>Реестр Windows состоит из пяти стандартных разделов – корневых ключей:</w:t>
      </w:r>
    </w:p>
    <w:p w14:paraId="5B9B81D7" w14:textId="4EB0E62F" w:rsidR="00927383" w:rsidRPr="005A4106" w:rsidRDefault="006906C9" w:rsidP="006906C9">
      <w:pPr>
        <w:pStyle w:val="a9"/>
      </w:pPr>
      <w:r>
        <w:t>HKEY_CLASSES_ROOT (HKCR) – хранит информацию о всех типах файлов, о которых должна знать Windows (avi, doc, jpg и все остальные). Для каждого типа указана программа, связанная с ним, закреплен значок, который отображается в проводнике, приведены команды, которые можно использовать для данных файлов (открыть, печать и т.д.) После установки различных программ, здесь регистрируются новые типы файлов (например, после установки архиватора 7-Zip появляется тип файла .7z)</w:t>
      </w:r>
    </w:p>
    <w:p w14:paraId="3133FA55" w14:textId="77777777" w:rsidR="008F13FD" w:rsidRDefault="008F13FD" w:rsidP="00927383">
      <w:pPr>
        <w:pStyle w:val="a9"/>
        <w:ind w:firstLine="0"/>
        <w:jc w:val="center"/>
        <w:rPr>
          <w:rFonts w:ascii="Arial" w:hAnsi="Arial" w:cs="Arial"/>
          <w:noProof/>
          <w:color w:val="2B2B2B"/>
          <w:shd w:val="clear" w:color="auto" w:fill="FFFFFF"/>
        </w:rPr>
      </w:pPr>
    </w:p>
    <w:p w14:paraId="27A1D21C" w14:textId="7F88766C" w:rsidR="00927383" w:rsidRDefault="004E299F" w:rsidP="00927383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lastRenderedPageBreak/>
        <w:drawing>
          <wp:inline distT="0" distB="0" distL="0" distR="0" wp14:anchorId="36E0892A" wp14:editId="420871DD">
            <wp:extent cx="5896082" cy="2071007"/>
            <wp:effectExtent l="19050" t="19050" r="9525" b="247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8959" b="45951"/>
                    <a:stretch/>
                  </pic:blipFill>
                  <pic:spPr bwMode="auto">
                    <a:xfrm>
                      <a:off x="0" y="0"/>
                      <a:ext cx="5923798" cy="2080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7E1BD" w14:textId="1460AEED" w:rsidR="004E299F" w:rsidRPr="00EF6D21" w:rsidRDefault="004E299F" w:rsidP="004E299F">
      <w:pPr>
        <w:pStyle w:val="a9"/>
        <w:ind w:firstLine="0"/>
        <w:jc w:val="center"/>
      </w:pPr>
      <w:r>
        <w:t>Рисунок</w:t>
      </w:r>
      <w:r w:rsidRPr="00EF6D21">
        <w:t xml:space="preserve"> 4 – </w:t>
      </w:r>
      <w:r>
        <w:t>Раздел</w:t>
      </w:r>
      <w:r w:rsidRPr="00EF6D21">
        <w:t xml:space="preserve"> </w:t>
      </w:r>
      <w:r w:rsidRPr="004E299F">
        <w:rPr>
          <w:lang w:val="en-US"/>
        </w:rPr>
        <w:t>HKEY</w:t>
      </w:r>
      <w:r w:rsidRPr="00EF6D21">
        <w:t>_</w:t>
      </w:r>
      <w:r w:rsidRPr="004E299F">
        <w:rPr>
          <w:lang w:val="en-US"/>
        </w:rPr>
        <w:t>CLASSES</w:t>
      </w:r>
      <w:r w:rsidRPr="00EF6D21">
        <w:t>_</w:t>
      </w:r>
      <w:r w:rsidRPr="004E299F">
        <w:rPr>
          <w:lang w:val="en-US"/>
        </w:rPr>
        <w:t>ROOT</w:t>
      </w:r>
    </w:p>
    <w:p w14:paraId="5C23693A" w14:textId="5588B993" w:rsidR="008F13FD" w:rsidRPr="00EF6D21" w:rsidRDefault="008F13FD" w:rsidP="004E299F">
      <w:pPr>
        <w:pStyle w:val="a9"/>
        <w:ind w:firstLine="0"/>
        <w:jc w:val="center"/>
      </w:pPr>
    </w:p>
    <w:p w14:paraId="146C61B4" w14:textId="77777777" w:rsidR="00AE6EAE" w:rsidRDefault="00AE6EAE" w:rsidP="00AE6EAE">
      <w:pPr>
        <w:pStyle w:val="a9"/>
      </w:pPr>
      <w:r>
        <w:t>HKEY_CURRENT_USER (HKCU) – раздел содержит настройки пользователя, вошедшего в систему в данный момент. Здесь хранятся настройки экрана, раскладка клавиатуры, сетевые подключения, настройки программ и многое другое.</w:t>
      </w:r>
    </w:p>
    <w:p w14:paraId="34FAEA38" w14:textId="18F83E6A" w:rsidR="00594217" w:rsidRPr="00594217" w:rsidRDefault="00AE6EAE" w:rsidP="00594217">
      <w:pPr>
        <w:pStyle w:val="a9"/>
      </w:pPr>
      <w:r>
        <w:t>Большинство рекомендаций по настройке реестра относятся к этому разделу.</w:t>
      </w:r>
    </w:p>
    <w:p w14:paraId="3B218E25" w14:textId="07572389" w:rsidR="00927383" w:rsidRDefault="00594217" w:rsidP="00927383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61A28FF3" wp14:editId="4B6D35A9">
            <wp:extent cx="4874017" cy="2118508"/>
            <wp:effectExtent l="19050" t="19050" r="22225" b="152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7948" b="48715"/>
                    <a:stretch/>
                  </pic:blipFill>
                  <pic:spPr bwMode="auto">
                    <a:xfrm>
                      <a:off x="0" y="0"/>
                      <a:ext cx="4896760" cy="21283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3EBC1" w14:textId="590E0361" w:rsidR="00594217" w:rsidRPr="00B048BA" w:rsidRDefault="00594217" w:rsidP="00594217">
      <w:pPr>
        <w:pStyle w:val="a9"/>
        <w:ind w:firstLine="0"/>
        <w:jc w:val="center"/>
      </w:pPr>
      <w:r>
        <w:t>Рисунок</w:t>
      </w:r>
      <w:r w:rsidRPr="00B048BA">
        <w:t xml:space="preserve"> 5 – </w:t>
      </w:r>
      <w:r>
        <w:t>Раздел</w:t>
      </w:r>
      <w:r w:rsidRPr="00B048BA">
        <w:t xml:space="preserve"> </w:t>
      </w:r>
      <w:r>
        <w:t>HKEY_CURRENT_USER</w:t>
      </w:r>
    </w:p>
    <w:p w14:paraId="59650543" w14:textId="1387CF7B" w:rsidR="00594217" w:rsidRPr="00B048BA" w:rsidRDefault="00594217" w:rsidP="00927383">
      <w:pPr>
        <w:pStyle w:val="a9"/>
        <w:ind w:firstLine="0"/>
        <w:jc w:val="center"/>
      </w:pPr>
    </w:p>
    <w:p w14:paraId="5C2F69FD" w14:textId="47CBE236" w:rsidR="00594217" w:rsidRPr="00B048BA" w:rsidRDefault="00B048BA" w:rsidP="00B048BA">
      <w:pPr>
        <w:pStyle w:val="a9"/>
      </w:pPr>
      <w:r w:rsidRPr="00B048BA">
        <w:t>HKEY_USERS (HKU) – Здесь находятся настройки всех пользователей операционной системы, а также настройки по умолчанию. На самом деле раздел HKEY_CURRENT_USER – это один из подразделов раздела HKEY_USERS и все изменения настроек, совершенные пользователем, сохраняются в выделенном для него подразделе.</w:t>
      </w:r>
    </w:p>
    <w:p w14:paraId="66AA1EB2" w14:textId="45475CFD" w:rsidR="00800A37" w:rsidRDefault="000B1040" w:rsidP="00800A37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5DC741BB" wp14:editId="5910AD58">
            <wp:extent cx="4890696" cy="1493610"/>
            <wp:effectExtent l="19050" t="19050" r="24765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8090" cy="1495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D6F3AA" w14:textId="12C0D09D" w:rsidR="000B1040" w:rsidRPr="009C06D0" w:rsidRDefault="000B1040" w:rsidP="000B1040">
      <w:pPr>
        <w:pStyle w:val="a9"/>
        <w:ind w:firstLine="0"/>
        <w:jc w:val="center"/>
      </w:pPr>
      <w:r>
        <w:t>Рисунок</w:t>
      </w:r>
      <w:r w:rsidRPr="009C06D0">
        <w:t xml:space="preserve"> 6 – </w:t>
      </w:r>
      <w:r>
        <w:t>Раздел</w:t>
      </w:r>
      <w:r w:rsidRPr="009C06D0">
        <w:t xml:space="preserve"> </w:t>
      </w:r>
      <w:r w:rsidRPr="00B048BA">
        <w:t>HKEY_USERS</w:t>
      </w:r>
    </w:p>
    <w:p w14:paraId="1079D8A9" w14:textId="6D883BF3" w:rsidR="00B048BA" w:rsidRPr="00816FCB" w:rsidRDefault="009C06D0" w:rsidP="00816FCB">
      <w:pPr>
        <w:pStyle w:val="a9"/>
      </w:pPr>
      <w:r w:rsidRPr="009C06D0">
        <w:lastRenderedPageBreak/>
        <w:t>HKEY_LOCAL_MACHINE (HKLM) – хранится информация о настройках компьютера (программной и аппаратной конфигурации). Всё, что вы изменяется в данном разделе, будет влиять на всех пользователей ПК.</w:t>
      </w:r>
    </w:p>
    <w:p w14:paraId="2C40DD70" w14:textId="7FB3BC85" w:rsidR="00B048BA" w:rsidRPr="009C06D0" w:rsidRDefault="009C06D0" w:rsidP="00800A37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2D543DD1" wp14:editId="7492C00C">
            <wp:extent cx="5009449" cy="2113554"/>
            <wp:effectExtent l="19050" t="19050" r="20320" b="203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100" cy="2121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0C79F3" w14:textId="2AF6AEFD" w:rsidR="009C06D0" w:rsidRPr="00EF6D21" w:rsidRDefault="009C06D0" w:rsidP="009C06D0">
      <w:pPr>
        <w:pStyle w:val="a9"/>
        <w:ind w:firstLine="0"/>
        <w:jc w:val="center"/>
      </w:pPr>
      <w:r>
        <w:t>Рисунок</w:t>
      </w:r>
      <w:r w:rsidRPr="00EF6D21">
        <w:t xml:space="preserve"> 7 – </w:t>
      </w:r>
      <w:r>
        <w:t>Раздел</w:t>
      </w:r>
      <w:r w:rsidRPr="00EF6D21">
        <w:t xml:space="preserve"> </w:t>
      </w:r>
      <w:r w:rsidRPr="009C06D0">
        <w:rPr>
          <w:lang w:val="en-US"/>
        </w:rPr>
        <w:t>HKEY</w:t>
      </w:r>
      <w:r w:rsidRPr="00EF6D21">
        <w:t>_</w:t>
      </w:r>
      <w:r w:rsidRPr="009C06D0">
        <w:rPr>
          <w:lang w:val="en-US"/>
        </w:rPr>
        <w:t>LOCAL</w:t>
      </w:r>
      <w:r w:rsidRPr="00EF6D21">
        <w:t>_</w:t>
      </w:r>
      <w:r w:rsidRPr="009C06D0">
        <w:rPr>
          <w:lang w:val="en-US"/>
        </w:rPr>
        <w:t>MACHINE</w:t>
      </w:r>
    </w:p>
    <w:p w14:paraId="69039297" w14:textId="491B9B8C" w:rsidR="00816FCB" w:rsidRPr="00EF6D21" w:rsidRDefault="00816FCB" w:rsidP="00800A37">
      <w:pPr>
        <w:pStyle w:val="a9"/>
        <w:ind w:firstLine="0"/>
        <w:jc w:val="center"/>
      </w:pPr>
    </w:p>
    <w:p w14:paraId="432B2AE4" w14:textId="2F2E2A71" w:rsidR="00816FCB" w:rsidRPr="0086752C" w:rsidRDefault="00FE50A1" w:rsidP="0086752C">
      <w:pPr>
        <w:pStyle w:val="a9"/>
      </w:pPr>
      <w:r w:rsidRPr="00FE50A1">
        <w:t>HKEY_CURRENT_CONFIG (HKCC) – содержит информацию о настройке оборудования для текущего сеанса (профиль оборудования). Этот раздел является копией подраздела «HKEY_LOCAL_MACHINE\SYSTEM\CurrentControlSet\Hardware Profiles» и практически не используется при ручных изменениях.</w:t>
      </w:r>
    </w:p>
    <w:p w14:paraId="3CBA48BB" w14:textId="4615F79C" w:rsidR="0086752C" w:rsidRPr="00FE50A1" w:rsidRDefault="00FE50A1" w:rsidP="00800A37">
      <w:pPr>
        <w:pStyle w:val="a9"/>
        <w:ind w:firstLine="0"/>
        <w:jc w:val="center"/>
      </w:pPr>
      <w:r w:rsidRPr="00073C1A">
        <w:rPr>
          <w:rFonts w:ascii="Arial" w:hAnsi="Arial" w:cs="Arial"/>
          <w:noProof/>
          <w:color w:val="2B2B2B"/>
          <w:shd w:val="clear" w:color="auto" w:fill="FFFFFF"/>
        </w:rPr>
        <w:drawing>
          <wp:inline distT="0" distB="0" distL="0" distR="0" wp14:anchorId="53C8F9B5" wp14:editId="7F867AAF">
            <wp:extent cx="5940425" cy="2346325"/>
            <wp:effectExtent l="19050" t="19050" r="22225" b="158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30207" w14:textId="0C193195" w:rsidR="00FE50A1" w:rsidRPr="00EF6D21" w:rsidRDefault="00FE50A1" w:rsidP="00FE50A1">
      <w:pPr>
        <w:pStyle w:val="a9"/>
        <w:ind w:firstLine="0"/>
        <w:jc w:val="center"/>
      </w:pPr>
      <w:r>
        <w:t>Рисунок</w:t>
      </w:r>
      <w:r w:rsidRPr="00EF6D21">
        <w:t xml:space="preserve"> 8 – </w:t>
      </w:r>
      <w:r>
        <w:t>Раздел</w:t>
      </w:r>
      <w:r w:rsidRPr="00EF6D21">
        <w:t xml:space="preserve"> </w:t>
      </w:r>
      <w:r w:rsidRPr="00FE50A1">
        <w:t>HKEY_CURRENT_CONFIG</w:t>
      </w:r>
    </w:p>
    <w:p w14:paraId="75A7FE32" w14:textId="729A6BDC" w:rsidR="0086752C" w:rsidRPr="00EF6D21" w:rsidRDefault="0086752C" w:rsidP="00800A37">
      <w:pPr>
        <w:pStyle w:val="a9"/>
        <w:ind w:firstLine="0"/>
        <w:jc w:val="center"/>
      </w:pPr>
    </w:p>
    <w:p w14:paraId="50B3B226" w14:textId="4E1AFD30" w:rsidR="002F70DC" w:rsidRPr="00A27F9D" w:rsidRDefault="001A1BAD" w:rsidP="001A1BAD">
      <w:pPr>
        <w:pStyle w:val="23"/>
      </w:pPr>
      <w:bookmarkStart w:id="6" w:name="_Toc118043682"/>
      <w:r>
        <w:t xml:space="preserve">2.3 </w:t>
      </w:r>
      <w:r w:rsidR="002F70DC" w:rsidRPr="00176719">
        <w:t>Команды</w:t>
      </w:r>
      <w:r w:rsidR="002F70DC" w:rsidRPr="00A27F9D">
        <w:t xml:space="preserve"> </w:t>
      </w:r>
      <w:r w:rsidR="002F70DC" w:rsidRPr="00176719">
        <w:t>для</w:t>
      </w:r>
      <w:r w:rsidR="002F70DC" w:rsidRPr="00A27F9D">
        <w:t xml:space="preserve"> </w:t>
      </w:r>
      <w:r w:rsidR="002F70DC" w:rsidRPr="00176719">
        <w:t>работы</w:t>
      </w:r>
      <w:r w:rsidR="002F70DC" w:rsidRPr="00A27F9D">
        <w:t xml:space="preserve"> </w:t>
      </w:r>
      <w:r w:rsidR="002F70DC" w:rsidRPr="00176719">
        <w:t>с</w:t>
      </w:r>
      <w:r w:rsidR="002F70DC" w:rsidRPr="00A27F9D">
        <w:t xml:space="preserve"> </w:t>
      </w:r>
      <w:r w:rsidR="002F70DC" w:rsidRPr="00176719">
        <w:t>реестром</w:t>
      </w:r>
      <w:bookmarkEnd w:id="6"/>
    </w:p>
    <w:p w14:paraId="2928D5B4" w14:textId="47F8359A" w:rsidR="00AC2790" w:rsidRDefault="00A27F9D" w:rsidP="00AC2790">
      <w:pPr>
        <w:pStyle w:val="a9"/>
      </w:pPr>
      <w:r w:rsidRPr="00A27F9D">
        <w:t xml:space="preserve">Для работы с реестром </w:t>
      </w:r>
      <w:r w:rsidRPr="00A27F9D">
        <w:rPr>
          <w:lang w:val="en-US"/>
        </w:rPr>
        <w:t>Windows</w:t>
      </w:r>
      <w:r w:rsidRPr="00A27F9D">
        <w:t xml:space="preserve"> (выполнения операций добавления, изменения, удаления и просмотра параметров и ключей) в системе установлена утилита командной строки </w:t>
      </w:r>
      <w:r w:rsidRPr="00A27F9D">
        <w:rPr>
          <w:lang w:val="en-US"/>
        </w:rPr>
        <w:t>REG</w:t>
      </w:r>
      <w:r w:rsidRPr="00A27F9D">
        <w:t>.</w:t>
      </w:r>
      <w:r w:rsidRPr="00A27F9D">
        <w:rPr>
          <w:lang w:val="en-US"/>
        </w:rPr>
        <w:t>EXE</w:t>
      </w:r>
      <w:r w:rsidRPr="00A27F9D">
        <w:t>.</w:t>
      </w:r>
    </w:p>
    <w:p w14:paraId="34DC7F89" w14:textId="77777777" w:rsidR="003A7F5C" w:rsidRDefault="003A7F5C" w:rsidP="003A7F5C">
      <w:pPr>
        <w:pStyle w:val="a9"/>
      </w:pPr>
      <w:r>
        <w:t>Формат командной строки представлен следующим образом:</w:t>
      </w:r>
    </w:p>
    <w:p w14:paraId="0A15709B" w14:textId="77777777" w:rsidR="003A7F5C" w:rsidRDefault="003A7F5C" w:rsidP="003A7F5C">
      <w:pPr>
        <w:pStyle w:val="a9"/>
      </w:pPr>
      <w:r>
        <w:t xml:space="preserve"> REG &lt; операция &gt; [Список параметров]</w:t>
      </w:r>
    </w:p>
    <w:p w14:paraId="738DA8DF" w14:textId="77777777" w:rsidR="003A7F5C" w:rsidRDefault="003A7F5C" w:rsidP="003A7F5C">
      <w:pPr>
        <w:pStyle w:val="a9"/>
      </w:pPr>
      <w:r>
        <w:t>REG.EXE содержит следующий набор операций:</w:t>
      </w:r>
    </w:p>
    <w:p w14:paraId="1C94668E" w14:textId="77777777" w:rsidR="003A7F5C" w:rsidRDefault="003A7F5C" w:rsidP="003A7F5C">
      <w:pPr>
        <w:pStyle w:val="a9"/>
      </w:pPr>
      <w:r>
        <w:t>QUERY - поиск и отображение содержимого реестра.</w:t>
      </w:r>
    </w:p>
    <w:p w14:paraId="042F0CAA" w14:textId="77777777" w:rsidR="003A7F5C" w:rsidRDefault="003A7F5C" w:rsidP="003A7F5C">
      <w:pPr>
        <w:pStyle w:val="a9"/>
      </w:pPr>
      <w:r>
        <w:t>ADD - добавление новых разделов и записей в реестр.</w:t>
      </w:r>
    </w:p>
    <w:p w14:paraId="1C057647" w14:textId="77777777" w:rsidR="003A7F5C" w:rsidRDefault="003A7F5C" w:rsidP="003A7F5C">
      <w:pPr>
        <w:pStyle w:val="a9"/>
      </w:pPr>
      <w:r>
        <w:t>DELETE - удаление разделов и записей из реестра.</w:t>
      </w:r>
    </w:p>
    <w:p w14:paraId="18975531" w14:textId="77777777" w:rsidR="003A7F5C" w:rsidRDefault="003A7F5C" w:rsidP="003A7F5C">
      <w:pPr>
        <w:pStyle w:val="a9"/>
      </w:pPr>
      <w:r>
        <w:lastRenderedPageBreak/>
        <w:t>COPY - копирование разделов и записей из реестра.</w:t>
      </w:r>
    </w:p>
    <w:p w14:paraId="00ABF2A6" w14:textId="77777777" w:rsidR="003A7F5C" w:rsidRDefault="003A7F5C" w:rsidP="003A7F5C">
      <w:pPr>
        <w:pStyle w:val="a9"/>
      </w:pPr>
      <w:r>
        <w:t>SAVE - сохранение данных реестра в файл.</w:t>
      </w:r>
    </w:p>
    <w:p w14:paraId="5F888678" w14:textId="77777777" w:rsidR="003A7F5C" w:rsidRDefault="003A7F5C" w:rsidP="003A7F5C">
      <w:pPr>
        <w:pStyle w:val="a9"/>
      </w:pPr>
      <w:r>
        <w:t>LOAD - загрузка куста реестра</w:t>
      </w:r>
    </w:p>
    <w:p w14:paraId="139BA455" w14:textId="77777777" w:rsidR="003A7F5C" w:rsidRDefault="003A7F5C" w:rsidP="003A7F5C">
      <w:pPr>
        <w:pStyle w:val="a9"/>
      </w:pPr>
      <w:r>
        <w:t>UNLOAD - выгрузка куста реестра в файл, ранее загруженный операцией LOAD.</w:t>
      </w:r>
    </w:p>
    <w:p w14:paraId="54FBFDAF" w14:textId="77777777" w:rsidR="003A7F5C" w:rsidRDefault="003A7F5C" w:rsidP="003A7F5C">
      <w:pPr>
        <w:pStyle w:val="a9"/>
      </w:pPr>
      <w:r>
        <w:t>RESTORE - восстановление данных реестра из файла.</w:t>
      </w:r>
    </w:p>
    <w:p w14:paraId="6240143D" w14:textId="77777777" w:rsidR="003A7F5C" w:rsidRDefault="003A7F5C" w:rsidP="003A7F5C">
      <w:pPr>
        <w:pStyle w:val="a9"/>
      </w:pPr>
      <w:r>
        <w:t>COMPARE - сравнение разделов и параметров реестра.</w:t>
      </w:r>
    </w:p>
    <w:p w14:paraId="4F55570E" w14:textId="77777777" w:rsidR="003A7F5C" w:rsidRDefault="003A7F5C" w:rsidP="003A7F5C">
      <w:pPr>
        <w:pStyle w:val="a9"/>
      </w:pPr>
      <w:r>
        <w:t>EXPORT - экспорт данных реестра в .reg-файл.</w:t>
      </w:r>
    </w:p>
    <w:p w14:paraId="17F98756" w14:textId="77777777" w:rsidR="003A7F5C" w:rsidRDefault="003A7F5C" w:rsidP="003A7F5C">
      <w:pPr>
        <w:pStyle w:val="a9"/>
      </w:pPr>
      <w:r>
        <w:t>IMPORT - импорт данных реестра из .reg-файла.</w:t>
      </w:r>
    </w:p>
    <w:p w14:paraId="5AC99A26" w14:textId="77777777" w:rsidR="003A7F5C" w:rsidRDefault="003A7F5C" w:rsidP="003A7F5C">
      <w:pPr>
        <w:pStyle w:val="a9"/>
      </w:pPr>
      <w:r>
        <w:t>FLAGS - отображение или изменение флагов разделов реестра.</w:t>
      </w:r>
    </w:p>
    <w:p w14:paraId="032B8E95" w14:textId="77777777" w:rsidR="003A7F5C" w:rsidRDefault="003A7F5C" w:rsidP="003A7F5C">
      <w:pPr>
        <w:pStyle w:val="a9"/>
      </w:pPr>
    </w:p>
    <w:p w14:paraId="39099763" w14:textId="77777777" w:rsidR="003A7F5C" w:rsidRDefault="003A7F5C" w:rsidP="003A7F5C">
      <w:pPr>
        <w:pStyle w:val="a9"/>
      </w:pPr>
      <w:r>
        <w:t>Код возврата: (за исключением REG COMPARE):</w:t>
      </w:r>
    </w:p>
    <w:p w14:paraId="40017FB8" w14:textId="77777777" w:rsidR="003A7F5C" w:rsidRDefault="003A7F5C" w:rsidP="003A7F5C">
      <w:pPr>
        <w:pStyle w:val="a9"/>
      </w:pPr>
      <w:r>
        <w:t>0 – Успешно</w:t>
      </w:r>
    </w:p>
    <w:p w14:paraId="148D7CA7" w14:textId="77777777" w:rsidR="003A7F5C" w:rsidRDefault="003A7F5C" w:rsidP="003A7F5C">
      <w:pPr>
        <w:pStyle w:val="a9"/>
      </w:pPr>
      <w:r>
        <w:t>1 - С ошибкой</w:t>
      </w:r>
    </w:p>
    <w:p w14:paraId="12F3DF19" w14:textId="77777777" w:rsidR="003A7F5C" w:rsidRDefault="003A7F5C" w:rsidP="003A7F5C">
      <w:pPr>
        <w:pStyle w:val="a9"/>
      </w:pPr>
    </w:p>
    <w:p w14:paraId="30C2800D" w14:textId="77777777" w:rsidR="003A7F5C" w:rsidRDefault="003A7F5C" w:rsidP="003A7F5C">
      <w:pPr>
        <w:pStyle w:val="a9"/>
      </w:pPr>
      <w:r>
        <w:t>Для каждой операции, задаваемой в командной строке REG, используются свои параметры. Для получения справки по определенной операции введите:</w:t>
      </w:r>
    </w:p>
    <w:p w14:paraId="30B72E84" w14:textId="77777777" w:rsidR="003A7F5C" w:rsidRDefault="003A7F5C" w:rsidP="003A7F5C">
      <w:pPr>
        <w:pStyle w:val="a9"/>
      </w:pPr>
      <w:r>
        <w:t>REG &lt; операция &gt; /?</w:t>
      </w:r>
    </w:p>
    <w:p w14:paraId="67517A92" w14:textId="3BD80FBA" w:rsidR="000263D5" w:rsidRDefault="003A7F5C" w:rsidP="000263D5">
      <w:pPr>
        <w:pStyle w:val="a9"/>
      </w:pPr>
      <w:r>
        <w:t>Результат выполнения операции зависит от прав пользователя по отношению к данным реестра.</w:t>
      </w:r>
    </w:p>
    <w:p w14:paraId="3F5E3914" w14:textId="52DF9B31" w:rsidR="00AC2790" w:rsidRPr="00A27F9D" w:rsidRDefault="000263D5" w:rsidP="00800A37">
      <w:pPr>
        <w:pStyle w:val="a9"/>
        <w:ind w:firstLine="0"/>
        <w:jc w:val="center"/>
      </w:pPr>
      <w:r w:rsidRPr="002D40D0">
        <w:rPr>
          <w:noProof/>
        </w:rPr>
        <w:drawing>
          <wp:inline distT="0" distB="0" distL="0" distR="0" wp14:anchorId="63F64876" wp14:editId="544E1745">
            <wp:extent cx="3197225" cy="2440379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3077"/>
                    <a:stretch/>
                  </pic:blipFill>
                  <pic:spPr bwMode="auto">
                    <a:xfrm>
                      <a:off x="0" y="0"/>
                      <a:ext cx="3201676" cy="244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EDBD6" w14:textId="5CE8CD87" w:rsidR="00DF1FAC" w:rsidRPr="0014407D" w:rsidRDefault="00DF1FAC" w:rsidP="00DF1FAC">
      <w:pPr>
        <w:pStyle w:val="a9"/>
        <w:ind w:firstLine="0"/>
        <w:jc w:val="center"/>
      </w:pPr>
      <w:r>
        <w:t>Рисунок</w:t>
      </w:r>
      <w:r w:rsidRPr="0014407D">
        <w:t xml:space="preserve"> 9 – </w:t>
      </w:r>
      <w:r w:rsidR="0014407D" w:rsidRPr="0014407D">
        <w:t>Фрагмент результата вызова операции query с отоброжением параметров</w:t>
      </w:r>
    </w:p>
    <w:p w14:paraId="1F49D3D0" w14:textId="6CF3A8AD" w:rsidR="00AC2790" w:rsidRPr="0014407D" w:rsidRDefault="00AC2790" w:rsidP="00800A37">
      <w:pPr>
        <w:pStyle w:val="a9"/>
        <w:ind w:firstLine="0"/>
        <w:jc w:val="center"/>
      </w:pPr>
    </w:p>
    <w:p w14:paraId="38D71C48" w14:textId="77777777" w:rsidR="00A91A65" w:rsidRDefault="00A91A65" w:rsidP="00A91A65">
      <w:pPr>
        <w:pStyle w:val="a9"/>
      </w:pPr>
      <w:r>
        <w:t>В качестве примера использования утилиты REG.EXE была вызвана операция</w:t>
      </w:r>
    </w:p>
    <w:p w14:paraId="5A9AD594" w14:textId="2F64C415" w:rsidR="00DF1FAC" w:rsidRPr="00A91A65" w:rsidRDefault="00A91A65" w:rsidP="00A91A65">
      <w:pPr>
        <w:pStyle w:val="a9"/>
      </w:pPr>
      <w:r>
        <w:t>REG QUERY HKCU\Console /v ScreenColors - отобразить параметр, определяющий цвет фона и цвет символов окна командной строки текущего пользователя.</w:t>
      </w:r>
    </w:p>
    <w:p w14:paraId="0A99B2E0" w14:textId="0061C9AB" w:rsidR="00DF1FAC" w:rsidRPr="0014407D" w:rsidRDefault="00CF5B9B" w:rsidP="00800A37">
      <w:pPr>
        <w:pStyle w:val="a9"/>
        <w:ind w:firstLine="0"/>
        <w:jc w:val="center"/>
      </w:pPr>
      <w:r w:rsidRPr="0009724C">
        <w:rPr>
          <w:noProof/>
        </w:rPr>
        <w:lastRenderedPageBreak/>
        <w:drawing>
          <wp:inline distT="0" distB="0" distL="0" distR="0" wp14:anchorId="4282505B" wp14:editId="1C51857C">
            <wp:extent cx="5563376" cy="1743318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695C" w14:textId="66363B7F" w:rsidR="0091001B" w:rsidRPr="0014407D" w:rsidRDefault="0091001B" w:rsidP="0091001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10</w:t>
      </w:r>
      <w:r w:rsidRPr="0014407D">
        <w:t xml:space="preserve"> – </w:t>
      </w:r>
      <w:r w:rsidR="00DA060B" w:rsidRPr="00DA060B">
        <w:t>Результат выполнения операции</w:t>
      </w:r>
    </w:p>
    <w:p w14:paraId="74F99E09" w14:textId="71B7132C" w:rsidR="00DF1FAC" w:rsidRDefault="00DF1FAC" w:rsidP="00800A37">
      <w:pPr>
        <w:pStyle w:val="a9"/>
        <w:ind w:firstLine="0"/>
        <w:jc w:val="center"/>
      </w:pPr>
    </w:p>
    <w:p w14:paraId="17677D9E" w14:textId="77959D82" w:rsidR="00CF5B9B" w:rsidRDefault="00601888" w:rsidP="00601888">
      <w:pPr>
        <w:pStyle w:val="23"/>
      </w:pPr>
      <w:bookmarkStart w:id="7" w:name="_Toc118043683"/>
      <w:r>
        <w:t xml:space="preserve">2.4 </w:t>
      </w:r>
      <w:r w:rsidR="001B639D">
        <w:t>Изучение дерева реестра</w:t>
      </w:r>
      <w:bookmarkEnd w:id="7"/>
    </w:p>
    <w:p w14:paraId="41C883C1" w14:textId="6ABDEE57" w:rsidR="001B639D" w:rsidRPr="001B639D" w:rsidRDefault="00321E82" w:rsidP="001B639D">
      <w:pPr>
        <w:pStyle w:val="a9"/>
      </w:pPr>
      <w:r w:rsidRPr="00321E82">
        <w:t>Реестр Windows состоит из следующих частей: разделы, параметры и значения.</w:t>
      </w:r>
    </w:p>
    <w:p w14:paraId="680CE999" w14:textId="3230FBED" w:rsidR="00CF5B9B" w:rsidRDefault="00FF4E40" w:rsidP="00800A37">
      <w:pPr>
        <w:pStyle w:val="a9"/>
        <w:ind w:firstLine="0"/>
        <w:jc w:val="center"/>
      </w:pPr>
      <w:r w:rsidRPr="003866CE">
        <w:rPr>
          <w:noProof/>
        </w:rPr>
        <w:drawing>
          <wp:inline distT="0" distB="0" distL="0" distR="0" wp14:anchorId="1C3D7111" wp14:editId="0A8A38D0">
            <wp:extent cx="4913587" cy="2679094"/>
            <wp:effectExtent l="19050" t="19050" r="20955" b="260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7570" cy="2692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5FE128" w14:textId="380277A8" w:rsidR="00FF4E40" w:rsidRPr="0014407D" w:rsidRDefault="00FF4E40" w:rsidP="00FF4E4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11</w:t>
      </w:r>
      <w:r w:rsidRPr="0014407D">
        <w:t xml:space="preserve"> – </w:t>
      </w:r>
      <w:r>
        <w:t>Дерево реестра</w:t>
      </w:r>
    </w:p>
    <w:p w14:paraId="596C2A48" w14:textId="51B54C6F" w:rsidR="00CF5B9B" w:rsidRDefault="00CF5B9B" w:rsidP="00800A37">
      <w:pPr>
        <w:pStyle w:val="a9"/>
        <w:ind w:firstLine="0"/>
        <w:jc w:val="center"/>
      </w:pPr>
    </w:p>
    <w:p w14:paraId="45C515BA" w14:textId="20F20AB2" w:rsidR="00EF6D21" w:rsidRDefault="00EF6D21" w:rsidP="00EF6D21">
      <w:pPr>
        <w:pStyle w:val="a9"/>
      </w:pPr>
      <w:r>
        <w:t>Параметры реестра делятся на три основных типа:</w:t>
      </w:r>
    </w:p>
    <w:p w14:paraId="34DF6679" w14:textId="77777777" w:rsidR="00EF6D21" w:rsidRDefault="00EF6D21" w:rsidP="00EF6D21">
      <w:pPr>
        <w:pStyle w:val="a9"/>
      </w:pPr>
      <w:r>
        <w:t>Строковые параметры – REG_SZ – текстовая строка в формате, удобном для восприятия человеком. Значениям, представляющим собой описания компонентов, обычно присваивается именно этот тип данных. Имеет фиксированную длину.</w:t>
      </w:r>
    </w:p>
    <w:p w14:paraId="796B0AFE" w14:textId="77777777" w:rsidR="00EF6D21" w:rsidRDefault="00EF6D21" w:rsidP="00EF6D21">
      <w:pPr>
        <w:pStyle w:val="a9"/>
      </w:pPr>
      <w:r>
        <w:t>Двоичные параметры – REG_BINARY – необработанные двоичные данные. Большинство сведений об аппаратных компонентах хранится в виде двоичных данных и выводится в редакторе реестра в шестнадцатеричном формате.</w:t>
      </w:r>
    </w:p>
    <w:p w14:paraId="1A91A6B7" w14:textId="77777777" w:rsidR="00EF6D21" w:rsidRDefault="00EF6D21" w:rsidP="00EF6D21">
      <w:pPr>
        <w:pStyle w:val="a9"/>
      </w:pPr>
      <w:r>
        <w:t>DWORD-параметры – REG_DWORD – данные, представленные целым числом (4 байта, 32 бита). Многие параметры служб и драйверов устройств имеют этот тип и отображаются в двоичном, шестнадцатеричном или десятичном форматах.</w:t>
      </w:r>
    </w:p>
    <w:p w14:paraId="33422773" w14:textId="60B57872" w:rsidR="00FF4E40" w:rsidRPr="00EF6D21" w:rsidRDefault="00EF6D21" w:rsidP="00EF6D21">
      <w:pPr>
        <w:pStyle w:val="a9"/>
      </w:pPr>
      <w:r>
        <w:lastRenderedPageBreak/>
        <w:t>Графически все виды строковых параметров обозначаются значком с буквами «ab», а двоичные и числовые параметры обозначаются значком с цифрами «0011».</w:t>
      </w:r>
    </w:p>
    <w:p w14:paraId="1A02E98C" w14:textId="64C66E60" w:rsidR="00FF4E40" w:rsidRPr="0014407D" w:rsidRDefault="00EF6D21" w:rsidP="00800A37">
      <w:pPr>
        <w:pStyle w:val="a9"/>
        <w:ind w:firstLine="0"/>
        <w:jc w:val="center"/>
      </w:pPr>
      <w:r w:rsidRPr="00343E0D">
        <w:rPr>
          <w:noProof/>
        </w:rPr>
        <w:drawing>
          <wp:inline distT="0" distB="0" distL="0" distR="0" wp14:anchorId="2B8543B9" wp14:editId="7BD0B0B5">
            <wp:extent cx="5940425" cy="405765"/>
            <wp:effectExtent l="19050" t="19050" r="22225" b="133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910DD5" w14:textId="39BCBB10" w:rsidR="00EF6D21" w:rsidRDefault="00EF6D21" w:rsidP="00EF6D2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</w:t>
      </w:r>
      <w:r w:rsidR="004C5B45">
        <w:t>2</w:t>
      </w:r>
      <w:r w:rsidRPr="0014407D">
        <w:t xml:space="preserve"> – </w:t>
      </w:r>
      <w:r w:rsidR="004C5B45">
        <w:t>Типы файлов</w:t>
      </w:r>
    </w:p>
    <w:p w14:paraId="186127FC" w14:textId="6247B9D9" w:rsidR="004C5B45" w:rsidRDefault="004C5B45" w:rsidP="00EF6D21">
      <w:pPr>
        <w:pStyle w:val="a9"/>
        <w:ind w:firstLine="0"/>
        <w:jc w:val="center"/>
      </w:pPr>
    </w:p>
    <w:p w14:paraId="74B1A8B9" w14:textId="258D4F81" w:rsidR="004C5B45" w:rsidRPr="00E677D0" w:rsidRDefault="00E677D0" w:rsidP="00E677D0">
      <w:pPr>
        <w:pStyle w:val="23"/>
      </w:pPr>
      <w:bookmarkStart w:id="8" w:name="_Toc118043684"/>
      <w:r w:rsidRPr="00E677D0">
        <w:t>2.5 Изменение параметров ключей в реестре Windows</w:t>
      </w:r>
      <w:bookmarkEnd w:id="8"/>
    </w:p>
    <w:p w14:paraId="23E5B646" w14:textId="12497873" w:rsidR="004C5B45" w:rsidRDefault="003545D4" w:rsidP="003545D4">
      <w:pPr>
        <w:pStyle w:val="a9"/>
      </w:pPr>
      <w:r>
        <w:t xml:space="preserve">В качестве примера работы с реестром </w:t>
      </w:r>
      <w:r>
        <w:rPr>
          <w:lang w:val="en-US"/>
        </w:rPr>
        <w:t>Windows</w:t>
      </w:r>
      <w:r w:rsidRPr="003545D4">
        <w:t xml:space="preserve"> </w:t>
      </w:r>
      <w:r>
        <w:t>была проведена операция по добавлению приложения в Автозапуск.</w:t>
      </w:r>
    </w:p>
    <w:p w14:paraId="279E8887" w14:textId="5534011C" w:rsidR="003545D4" w:rsidRPr="003545D4" w:rsidRDefault="00E94CB4" w:rsidP="00E94CB4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71B8376" wp14:editId="20B87492">
            <wp:extent cx="4568825" cy="4616687"/>
            <wp:effectExtent l="19050" t="19050" r="22225" b="12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608" cy="4620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A9AADC" w14:textId="70FC7CD7" w:rsidR="00E94CB4" w:rsidRDefault="00E94CB4" w:rsidP="00E94CB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13</w:t>
      </w:r>
      <w:r w:rsidRPr="0014407D">
        <w:t xml:space="preserve"> – </w:t>
      </w:r>
      <w:r w:rsidR="0082428F">
        <w:t>Меню а</w:t>
      </w:r>
      <w:r>
        <w:t>втозагрузк</w:t>
      </w:r>
      <w:r w:rsidR="0082428F">
        <w:t>и</w:t>
      </w:r>
    </w:p>
    <w:p w14:paraId="780AE2B2" w14:textId="54A7BC27" w:rsidR="004C5B45" w:rsidRDefault="004C5B45" w:rsidP="00EF6D21">
      <w:pPr>
        <w:pStyle w:val="a9"/>
        <w:ind w:firstLine="0"/>
        <w:jc w:val="center"/>
      </w:pPr>
    </w:p>
    <w:p w14:paraId="05C3666B" w14:textId="77777777" w:rsidR="00833FA2" w:rsidRDefault="00833FA2" w:rsidP="00833FA2">
      <w:pPr>
        <w:pStyle w:val="a9"/>
      </w:pPr>
      <w:r>
        <w:t>Раздел автозапуска для конкретного пользователя Windows находится по пути:</w:t>
      </w:r>
    </w:p>
    <w:p w14:paraId="41E9F6D0" w14:textId="343CD643" w:rsidR="004C5B45" w:rsidRPr="00833FA2" w:rsidRDefault="00833FA2" w:rsidP="00833FA2">
      <w:pPr>
        <w:pStyle w:val="a9"/>
        <w:rPr>
          <w:lang w:val="en-US"/>
        </w:rPr>
      </w:pPr>
      <w:r w:rsidRPr="00833FA2">
        <w:rPr>
          <w:lang w:val="en-US"/>
        </w:rPr>
        <w:t>HKEY_CURRENT_USER\Software\Microsoft\Windows\CurrentVersion\Run</w:t>
      </w:r>
    </w:p>
    <w:p w14:paraId="6F40BA86" w14:textId="77777777" w:rsidR="00D81BE3" w:rsidRPr="00BB7493" w:rsidRDefault="00D81BE3" w:rsidP="00800A37">
      <w:pPr>
        <w:pStyle w:val="a9"/>
        <w:ind w:firstLine="0"/>
        <w:jc w:val="center"/>
        <w:rPr>
          <w:noProof/>
          <w:lang w:val="en-US"/>
        </w:rPr>
      </w:pPr>
    </w:p>
    <w:p w14:paraId="680370EB" w14:textId="733FBCF3" w:rsidR="00816FCB" w:rsidRDefault="00D81BE3" w:rsidP="00800A37">
      <w:pPr>
        <w:pStyle w:val="a9"/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C6CC66" wp14:editId="3D063B44">
            <wp:extent cx="6252953" cy="2492138"/>
            <wp:effectExtent l="19050" t="19050" r="14605" b="228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r="14626" b="37671"/>
                    <a:stretch/>
                  </pic:blipFill>
                  <pic:spPr bwMode="auto">
                    <a:xfrm>
                      <a:off x="0" y="0"/>
                      <a:ext cx="6281157" cy="2503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5E65E" w14:textId="40EEA772" w:rsidR="00833FA2" w:rsidRPr="00BB7493" w:rsidRDefault="00DB0975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14</w:t>
      </w:r>
      <w:r w:rsidRPr="0014407D">
        <w:t xml:space="preserve"> – </w:t>
      </w:r>
      <w:r>
        <w:t>Дерево реестра</w:t>
      </w:r>
    </w:p>
    <w:p w14:paraId="28E5141B" w14:textId="1E9A9217" w:rsidR="00833FA2" w:rsidRPr="00BB7493" w:rsidRDefault="00833FA2" w:rsidP="00800A37">
      <w:pPr>
        <w:pStyle w:val="a9"/>
        <w:ind w:firstLine="0"/>
        <w:jc w:val="center"/>
      </w:pPr>
    </w:p>
    <w:p w14:paraId="7E62A25F" w14:textId="2ECF8426" w:rsidR="002F3851" w:rsidRPr="002F3851" w:rsidRDefault="002F3851" w:rsidP="003D4B6F">
      <w:pPr>
        <w:pStyle w:val="a9"/>
      </w:pPr>
      <w:r>
        <w:t>Для добавления приложения в автозагрузку через редактор реестра необходимо создать новый строковый параметр, в котором указать название приложения и путь до исполняемого файла.</w:t>
      </w:r>
    </w:p>
    <w:p w14:paraId="1691DD64" w14:textId="0E2E8D7B" w:rsidR="00833FA2" w:rsidRDefault="00BA2B15" w:rsidP="00800A37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AF6692C" wp14:editId="78689C34">
            <wp:extent cx="5940425" cy="2472690"/>
            <wp:effectExtent l="19050" t="19050" r="22225" b="2286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6DCCE" w14:textId="2761339B" w:rsidR="00BA2B15" w:rsidRDefault="00BA2B15" w:rsidP="00BA2B1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15</w:t>
      </w:r>
      <w:r w:rsidRPr="0014407D">
        <w:t xml:space="preserve"> – </w:t>
      </w:r>
      <w:r>
        <w:t>Создание параметра</w:t>
      </w:r>
    </w:p>
    <w:p w14:paraId="5705971A" w14:textId="0C829977" w:rsidR="00BA2B15" w:rsidRDefault="00BA2B15" w:rsidP="00BA2B15">
      <w:pPr>
        <w:pStyle w:val="a9"/>
        <w:ind w:firstLine="0"/>
        <w:jc w:val="center"/>
      </w:pPr>
    </w:p>
    <w:p w14:paraId="0946159E" w14:textId="2DF8922D" w:rsidR="00BA2B15" w:rsidRDefault="00642261" w:rsidP="00BA2B15">
      <w:pPr>
        <w:pStyle w:val="a9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0CA0EA" wp14:editId="6385FF4E">
            <wp:extent cx="4677410" cy="2009775"/>
            <wp:effectExtent l="19050" t="19050" r="27940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2009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ADC0C" w14:textId="3F71CDAD" w:rsidR="00642261" w:rsidRDefault="00642261" w:rsidP="0064226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16</w:t>
      </w:r>
      <w:r w:rsidRPr="0014407D">
        <w:t xml:space="preserve"> – </w:t>
      </w:r>
      <w:r>
        <w:t>Изменение нового параметра</w:t>
      </w:r>
    </w:p>
    <w:p w14:paraId="0BEC47EF" w14:textId="02904663" w:rsidR="00642261" w:rsidRDefault="00642261" w:rsidP="00642261">
      <w:pPr>
        <w:pStyle w:val="a9"/>
        <w:ind w:firstLine="0"/>
        <w:jc w:val="center"/>
      </w:pPr>
    </w:p>
    <w:p w14:paraId="73E8FE08" w14:textId="432CDE53" w:rsidR="00642261" w:rsidRDefault="00AF492C" w:rsidP="00AF492C">
      <w:pPr>
        <w:pStyle w:val="a9"/>
      </w:pPr>
      <w:r>
        <w:t xml:space="preserve">В результате в папке </w:t>
      </w:r>
      <w:r>
        <w:rPr>
          <w:lang w:val="en-US"/>
        </w:rPr>
        <w:t>Run</w:t>
      </w:r>
      <w:r w:rsidRPr="00AF492C">
        <w:t xml:space="preserve"> </w:t>
      </w:r>
      <w:r>
        <w:t>реестра был создан новый строковый параметр.</w:t>
      </w:r>
    </w:p>
    <w:p w14:paraId="2B5A0174" w14:textId="1772BC0B" w:rsidR="00AF492C" w:rsidRPr="00AF492C" w:rsidRDefault="00AF492C" w:rsidP="00AF492C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7A4A254" wp14:editId="071B4AC8">
            <wp:extent cx="5940425" cy="1145540"/>
            <wp:effectExtent l="19050" t="19050" r="22225" b="165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5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50EB9B" w14:textId="0D16F7EF" w:rsidR="00AF492C" w:rsidRDefault="00AF492C" w:rsidP="00AF492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17</w:t>
      </w:r>
      <w:r w:rsidRPr="0014407D">
        <w:t xml:space="preserve"> – </w:t>
      </w:r>
      <w:r>
        <w:t>Созданный параметр</w:t>
      </w:r>
    </w:p>
    <w:p w14:paraId="1EFB7BC0" w14:textId="30C73A96" w:rsidR="003D4B6F" w:rsidRDefault="003D4B6F" w:rsidP="00800A37">
      <w:pPr>
        <w:pStyle w:val="a9"/>
        <w:ind w:firstLine="0"/>
        <w:jc w:val="center"/>
      </w:pPr>
    </w:p>
    <w:p w14:paraId="045383FF" w14:textId="12FB71E8" w:rsidR="00B71611" w:rsidRDefault="00B71611" w:rsidP="00B71611">
      <w:pPr>
        <w:pStyle w:val="a9"/>
      </w:pPr>
      <w:r>
        <w:t>Также в разделе «Автозагрузка» диспетчера задач появился новый исполняемый файл.</w:t>
      </w:r>
    </w:p>
    <w:p w14:paraId="49C5C08C" w14:textId="6AEB0E31" w:rsidR="00AF492C" w:rsidRDefault="004F7DE5" w:rsidP="00800A37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B887C0A" wp14:editId="266098BB">
            <wp:extent cx="4581051" cy="4608474"/>
            <wp:effectExtent l="19050" t="19050" r="10160" b="209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5919" cy="4613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DB4B56" w14:textId="0707ADE4" w:rsidR="004F7DE5" w:rsidRDefault="004F7DE5" w:rsidP="004F7DE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18</w:t>
      </w:r>
      <w:r w:rsidRPr="0014407D">
        <w:t xml:space="preserve"> – </w:t>
      </w:r>
      <w:r>
        <w:t>Новый файл в Автозагрузке</w:t>
      </w:r>
    </w:p>
    <w:p w14:paraId="568C5D11" w14:textId="77777777" w:rsidR="004F7DE5" w:rsidRDefault="004F7DE5" w:rsidP="00800A37">
      <w:pPr>
        <w:pStyle w:val="a9"/>
        <w:ind w:firstLine="0"/>
        <w:jc w:val="center"/>
      </w:pPr>
    </w:p>
    <w:p w14:paraId="74060F36" w14:textId="2795B6D0" w:rsidR="00802F8B" w:rsidRDefault="00802F8B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35931803" w14:textId="46C4658F" w:rsidR="004F7DE5" w:rsidRDefault="00802F8B" w:rsidP="00802F8B">
      <w:pPr>
        <w:pStyle w:val="12"/>
      </w:pPr>
      <w:bookmarkStart w:id="9" w:name="_Toc118043685"/>
      <w:r>
        <w:lastRenderedPageBreak/>
        <w:t xml:space="preserve">3 </w:t>
      </w:r>
      <w:r w:rsidRPr="00802F8B">
        <w:t>Планировщик заданий</w:t>
      </w:r>
      <w:bookmarkEnd w:id="9"/>
    </w:p>
    <w:p w14:paraId="2C994B96" w14:textId="1619D894" w:rsidR="004F7DE5" w:rsidRDefault="00F4038E" w:rsidP="00F4038E">
      <w:pPr>
        <w:pStyle w:val="23"/>
      </w:pPr>
      <w:bookmarkStart w:id="10" w:name="_Toc118043686"/>
      <w:r>
        <w:t xml:space="preserve">3.1 </w:t>
      </w:r>
      <w:r w:rsidRPr="00F4038E">
        <w:t>Назначение Планировщика заданий. Триггеры, действия, условия. Версии.</w:t>
      </w:r>
      <w:bookmarkEnd w:id="10"/>
    </w:p>
    <w:p w14:paraId="732AE4A4" w14:textId="77777777" w:rsidR="002B5A53" w:rsidRDefault="002B5A53" w:rsidP="002B5A53">
      <w:pPr>
        <w:pStyle w:val="a9"/>
      </w:pPr>
      <w:r>
        <w:t>Планировщик заданий обеспечивает выполнение заранее подготовленных задач в определенное время, или при возникновении определенных событий, однократно или с периодичностью, в контексте системных или пользовательских учетных записей.</w:t>
      </w:r>
    </w:p>
    <w:p w14:paraId="4F926C0D" w14:textId="77777777" w:rsidR="002B5A53" w:rsidRDefault="002B5A53" w:rsidP="002B5A53">
      <w:pPr>
        <w:pStyle w:val="a9"/>
      </w:pPr>
      <w:r>
        <w:t>Триггеры - задают условия начала и завершения выполнения задания. Выполнение задания можно начинать по расписанию, а также по событиям - при входе пользователя в систему, при запуске компьютера, при подключении/отключении терминальной сессии или при записи в журналы системы событий с определенным кодом.</w:t>
      </w:r>
    </w:p>
    <w:p w14:paraId="3F480DF5" w14:textId="77777777" w:rsidR="002B5A53" w:rsidRDefault="002B5A53" w:rsidP="002B5A53">
      <w:pPr>
        <w:pStyle w:val="a9"/>
      </w:pPr>
      <w:r>
        <w:t>Действия - определяют операцию, которую должно выполнять запущенное на выполнение задание, в качестве которого может использоваться приложение или сценарий.</w:t>
      </w:r>
    </w:p>
    <w:p w14:paraId="4A4C44AC" w14:textId="77777777" w:rsidR="002B5A53" w:rsidRDefault="002B5A53" w:rsidP="002B5A53">
      <w:pPr>
        <w:pStyle w:val="a9"/>
      </w:pPr>
      <w:r>
        <w:t>Условия - определяют условия, при которых активированное задание запускается или останавливается. Например, условия можно использовать, чтобы выполнение задания было возможным только в случае наличия определенного сетевого подключения. С помощью условий можно запускать, останавливать и перезапускать задания.</w:t>
      </w:r>
    </w:p>
    <w:p w14:paraId="6AF35E10" w14:textId="77777777" w:rsidR="002B5A53" w:rsidRDefault="002B5A53" w:rsidP="002B5A53">
      <w:pPr>
        <w:pStyle w:val="a9"/>
      </w:pPr>
      <w:r>
        <w:t>Компонент впервые появился в Windows 95 Plus! pack под названием System Agent, но был переименован в Task Scheduler в Windows 98. Данный сервис для запуска требует включённого Event Log service.</w:t>
      </w:r>
    </w:p>
    <w:p w14:paraId="156C7504" w14:textId="4A823514" w:rsidR="002B5A53" w:rsidRPr="0070085E" w:rsidRDefault="002B5A53" w:rsidP="002B5A53">
      <w:pPr>
        <w:pStyle w:val="a9"/>
        <w:rPr>
          <w:lang w:val="en-US"/>
        </w:rPr>
      </w:pPr>
      <w:r w:rsidRPr="002B5A53">
        <w:rPr>
          <w:lang w:val="en-US"/>
        </w:rPr>
        <w:t>Task</w:t>
      </w:r>
      <w:r w:rsidRPr="0070085E">
        <w:rPr>
          <w:lang w:val="en-US"/>
        </w:rPr>
        <w:t xml:space="preserve"> </w:t>
      </w:r>
      <w:r w:rsidRPr="002B5A53">
        <w:rPr>
          <w:lang w:val="en-US"/>
        </w:rPr>
        <w:t>Scheduler</w:t>
      </w:r>
      <w:r w:rsidRPr="0070085E">
        <w:rPr>
          <w:lang w:val="en-US"/>
        </w:rPr>
        <w:t xml:space="preserve"> 1.0 </w:t>
      </w:r>
      <w:r>
        <w:t>включён</w:t>
      </w:r>
      <w:r w:rsidRPr="0070085E">
        <w:rPr>
          <w:lang w:val="en-US"/>
        </w:rPr>
        <w:t xml:space="preserve"> </w:t>
      </w:r>
      <w:r>
        <w:t>в</w:t>
      </w:r>
      <w:r w:rsidRPr="0070085E">
        <w:rPr>
          <w:lang w:val="en-US"/>
        </w:rPr>
        <w:t xml:space="preserve"> </w:t>
      </w:r>
      <w:r w:rsidRPr="002B5A53">
        <w:rPr>
          <w:lang w:val="en-US"/>
        </w:rPr>
        <w:t>Windows</w:t>
      </w:r>
      <w:r w:rsidRPr="0070085E">
        <w:rPr>
          <w:lang w:val="en-US"/>
        </w:rPr>
        <w:t xml:space="preserve"> 2000, </w:t>
      </w:r>
      <w:r w:rsidRPr="002B5A53">
        <w:rPr>
          <w:lang w:val="en-US"/>
        </w:rPr>
        <w:t>Windows</w:t>
      </w:r>
      <w:r w:rsidRPr="0070085E">
        <w:rPr>
          <w:lang w:val="en-US"/>
        </w:rPr>
        <w:t xml:space="preserve"> </w:t>
      </w:r>
      <w:r w:rsidRPr="002B5A53">
        <w:rPr>
          <w:lang w:val="en-US"/>
        </w:rPr>
        <w:t>XP</w:t>
      </w:r>
      <w:r w:rsidRPr="0070085E">
        <w:rPr>
          <w:lang w:val="en-US"/>
        </w:rPr>
        <w:t xml:space="preserve"> </w:t>
      </w:r>
      <w:r>
        <w:t>и</w:t>
      </w:r>
      <w:r w:rsidRPr="0070085E">
        <w:rPr>
          <w:lang w:val="en-US"/>
        </w:rPr>
        <w:t xml:space="preserve"> </w:t>
      </w:r>
      <w:r w:rsidRPr="002B5A53">
        <w:rPr>
          <w:lang w:val="en-US"/>
        </w:rPr>
        <w:t>Windows</w:t>
      </w:r>
      <w:r w:rsidRPr="0070085E">
        <w:rPr>
          <w:lang w:val="en-US"/>
        </w:rPr>
        <w:t xml:space="preserve"> </w:t>
      </w:r>
      <w:r w:rsidRPr="002B5A53">
        <w:rPr>
          <w:lang w:val="en-US"/>
        </w:rPr>
        <w:t>Server</w:t>
      </w:r>
      <w:r w:rsidRPr="0070085E">
        <w:rPr>
          <w:lang w:val="en-US"/>
        </w:rPr>
        <w:t xml:space="preserve"> 2003.</w:t>
      </w:r>
    </w:p>
    <w:p w14:paraId="7CD1CED3" w14:textId="77777777" w:rsidR="002B5A53" w:rsidRDefault="002B5A53" w:rsidP="002B5A53">
      <w:pPr>
        <w:pStyle w:val="a9"/>
      </w:pPr>
      <w:r>
        <w:t>В</w:t>
      </w:r>
      <w:r w:rsidRPr="002B5A53">
        <w:rPr>
          <w:lang w:val="en-US"/>
        </w:rPr>
        <w:t xml:space="preserve"> Windows 95, Windows 98 </w:t>
      </w:r>
      <w:r>
        <w:t>и</w:t>
      </w:r>
      <w:r w:rsidRPr="002B5A53">
        <w:rPr>
          <w:lang w:val="en-US"/>
        </w:rPr>
        <w:t xml:space="preserve"> Windows Me, Task Scheduler </w:t>
      </w:r>
      <w:r>
        <w:t>запускается</w:t>
      </w:r>
      <w:r w:rsidRPr="002B5A53">
        <w:rPr>
          <w:lang w:val="en-US"/>
        </w:rPr>
        <w:t xml:space="preserve"> </w:t>
      </w:r>
      <w:r>
        <w:t>как</w:t>
      </w:r>
      <w:r w:rsidRPr="002B5A53">
        <w:rPr>
          <w:lang w:val="en-US"/>
        </w:rPr>
        <w:t xml:space="preserve"> </w:t>
      </w:r>
      <w:r>
        <w:t>приложение</w:t>
      </w:r>
      <w:r w:rsidRPr="002B5A53">
        <w:rPr>
          <w:lang w:val="en-US"/>
        </w:rPr>
        <w:t xml:space="preserve"> (mstask.exe). </w:t>
      </w:r>
      <w:r>
        <w:t>Он отображает иконку состояния в области уведомлений в Windows 95 и Windows 98 и запускается как скрытое приложение в Windows Me. В семействе операционных систем Windows NT он реализован как служба Windows.</w:t>
      </w:r>
    </w:p>
    <w:p w14:paraId="17F87395" w14:textId="77777777" w:rsidR="002B5A53" w:rsidRDefault="002B5A53" w:rsidP="002B5A53">
      <w:pPr>
        <w:pStyle w:val="a9"/>
      </w:pPr>
      <w:r>
        <w:t>Описания задач и расписания их запуска сохраняются в бинарных .job файлах. Взаимодействие с задачами производится прямым редактированием .job файлов. Каждая задача соответствует отдельному действию.</w:t>
      </w:r>
    </w:p>
    <w:p w14:paraId="3176E994" w14:textId="77777777" w:rsidR="002B5A53" w:rsidRDefault="002B5A53" w:rsidP="002B5A53">
      <w:pPr>
        <w:pStyle w:val="a9"/>
      </w:pPr>
      <w:r>
        <w:t>Task Scheduler 1.0 предоставляет API для программного создания задач.</w:t>
      </w:r>
    </w:p>
    <w:p w14:paraId="56CF4757" w14:textId="40FC2171" w:rsidR="004F7DE5" w:rsidRPr="00F4038E" w:rsidRDefault="002B5A53" w:rsidP="002B5A53">
      <w:pPr>
        <w:pStyle w:val="a9"/>
      </w:pPr>
      <w:r w:rsidRPr="002B5A53">
        <w:rPr>
          <w:lang w:val="en-US"/>
        </w:rPr>
        <w:t xml:space="preserve">Task Scheduler 2.0 </w:t>
      </w:r>
      <w:r>
        <w:t>появился</w:t>
      </w:r>
      <w:r w:rsidRPr="002B5A53">
        <w:rPr>
          <w:lang w:val="en-US"/>
        </w:rPr>
        <w:t xml:space="preserve"> </w:t>
      </w:r>
      <w:r>
        <w:t>в</w:t>
      </w:r>
      <w:r w:rsidRPr="002B5A53">
        <w:rPr>
          <w:lang w:val="en-US"/>
        </w:rPr>
        <w:t xml:space="preserve"> Windows Vista </w:t>
      </w:r>
      <w:r>
        <w:t>и</w:t>
      </w:r>
      <w:r w:rsidRPr="002B5A53">
        <w:rPr>
          <w:lang w:val="en-US"/>
        </w:rPr>
        <w:t xml:space="preserve"> </w:t>
      </w:r>
      <w:r>
        <w:t>включён</w:t>
      </w:r>
      <w:r w:rsidRPr="002B5A53">
        <w:rPr>
          <w:lang w:val="en-US"/>
        </w:rPr>
        <w:t xml:space="preserve"> </w:t>
      </w:r>
      <w:r>
        <w:t>также</w:t>
      </w:r>
      <w:r w:rsidRPr="002B5A53">
        <w:rPr>
          <w:lang w:val="en-US"/>
        </w:rPr>
        <w:t xml:space="preserve"> </w:t>
      </w:r>
      <w:r>
        <w:t>в</w:t>
      </w:r>
      <w:r w:rsidRPr="002B5A53">
        <w:rPr>
          <w:lang w:val="en-US"/>
        </w:rPr>
        <w:t xml:space="preserve"> Windows Server 2008. </w:t>
      </w:r>
      <w:r>
        <w:t>Новый пользовательский интерфейс Task Scheduler основан на Management Console. В дополнение к запуску задач в определённое время или через заданные интервалы, Task Scheduler 2.0 также поддерживает календарные и основанные на событиях триггеры, такие как запуск задачи, когда определённое событие записывается в event log, или когда происходит комбинация событий. Также несколько действий, которые активируются одним и тем же событием могут быть сконфигурированы на одновременный запуск или запуск в предопределённой последовательности, вместо создания нескольких запланированных задач.</w:t>
      </w:r>
    </w:p>
    <w:p w14:paraId="6830264E" w14:textId="49B83830" w:rsidR="00F4038E" w:rsidRDefault="005A777C" w:rsidP="005A777C">
      <w:pPr>
        <w:pStyle w:val="23"/>
      </w:pPr>
      <w:bookmarkStart w:id="11" w:name="_Toc118043687"/>
      <w:r>
        <w:lastRenderedPageBreak/>
        <w:t xml:space="preserve">3.2 </w:t>
      </w:r>
      <w:r w:rsidRPr="005A777C">
        <w:t>Где находится Планировщик заданий. Способы запуска планировщика заданий.</w:t>
      </w:r>
      <w:bookmarkEnd w:id="11"/>
    </w:p>
    <w:p w14:paraId="506E8D4E" w14:textId="3DE67EFB" w:rsidR="00F4038E" w:rsidRPr="008E6680" w:rsidRDefault="008E6680" w:rsidP="008E6680">
      <w:pPr>
        <w:pStyle w:val="a9"/>
      </w:pPr>
      <w:r w:rsidRPr="008E6680">
        <w:t xml:space="preserve">ПО располагается в разделе «Управление компьютером» — там же, где находятся другие элементы администрирования. Файлы данного приложения хранятся на системном диске </w:t>
      </w:r>
      <w:r w:rsidR="00FC3DCD">
        <w:t>с системой</w:t>
      </w:r>
      <w:r w:rsidRPr="008E6680">
        <w:t xml:space="preserve"> (Windows – System 32 — Taskschd.msc)</w:t>
      </w:r>
    </w:p>
    <w:p w14:paraId="17C677E8" w14:textId="2BE2DCDD" w:rsidR="005A777C" w:rsidRDefault="00E331BE" w:rsidP="00800A37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393FD211" wp14:editId="40C7D40A">
            <wp:extent cx="5940425" cy="19799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7CA3" w14:textId="3AA55102" w:rsidR="00E331BE" w:rsidRDefault="00E331BE" w:rsidP="00E331B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19</w:t>
      </w:r>
      <w:r w:rsidRPr="0014407D">
        <w:t xml:space="preserve"> – </w:t>
      </w:r>
      <w:r>
        <w:t xml:space="preserve">Файлы </w:t>
      </w:r>
      <w:r w:rsidR="00123128" w:rsidRPr="008E6680">
        <w:t>Taskschd</w:t>
      </w:r>
    </w:p>
    <w:p w14:paraId="0039743B" w14:textId="21DFC7ED" w:rsidR="005A777C" w:rsidRDefault="005A777C" w:rsidP="00800A37">
      <w:pPr>
        <w:pStyle w:val="a9"/>
        <w:ind w:firstLine="0"/>
        <w:jc w:val="center"/>
      </w:pPr>
    </w:p>
    <w:p w14:paraId="59B84313" w14:textId="77777777" w:rsidR="000236B6" w:rsidRDefault="000236B6" w:rsidP="000236B6">
      <w:pPr>
        <w:pStyle w:val="a9"/>
      </w:pPr>
      <w:r>
        <w:t>Открыть Планировщик заданий можно несколькими способами:</w:t>
      </w:r>
    </w:p>
    <w:p w14:paraId="2105A5CB" w14:textId="0CF216C8" w:rsidR="000236B6" w:rsidRPr="000236B6" w:rsidRDefault="000236B6" w:rsidP="000236B6">
      <w:pPr>
        <w:pStyle w:val="a9"/>
      </w:pPr>
      <w:r>
        <w:t>В поисковой строки системы начать вводить название приложения</w:t>
      </w:r>
    </w:p>
    <w:p w14:paraId="148201E8" w14:textId="6047480F" w:rsidR="000236B6" w:rsidRDefault="000236B6" w:rsidP="00800A37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3730F6AD" wp14:editId="57F54957">
            <wp:extent cx="4299678" cy="402609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96" cy="404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8B5502" w14:textId="688EAF6D" w:rsidR="000236B6" w:rsidRDefault="000236B6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20</w:t>
      </w:r>
      <w:r w:rsidRPr="0014407D">
        <w:t xml:space="preserve"> – </w:t>
      </w:r>
      <w:r>
        <w:t>Вызов Планировщика через меню поиска</w:t>
      </w:r>
    </w:p>
    <w:p w14:paraId="44ECCA4E" w14:textId="4B19FDC8" w:rsidR="000236B6" w:rsidRDefault="000236B6" w:rsidP="00EF5DFD">
      <w:pPr>
        <w:pStyle w:val="a9"/>
        <w:keepNext/>
        <w:ind w:firstLine="0"/>
        <w:jc w:val="center"/>
      </w:pPr>
    </w:p>
    <w:p w14:paraId="3F29CDA1" w14:textId="6AE00BE6" w:rsidR="000236B6" w:rsidRPr="00854640" w:rsidRDefault="00854640" w:rsidP="00EF5DFD">
      <w:pPr>
        <w:pStyle w:val="a9"/>
        <w:keepNext/>
      </w:pPr>
      <w:r w:rsidRPr="00854640">
        <w:t>Вызвать сочитанием клавиш Win + R приложение Выполнить в ввести в строку команду</w:t>
      </w:r>
    </w:p>
    <w:p w14:paraId="48758FDC" w14:textId="1611BD36" w:rsidR="005A777C" w:rsidRDefault="00EF5DFD" w:rsidP="00800A37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1947930" wp14:editId="64080524">
            <wp:extent cx="3137193" cy="1557266"/>
            <wp:effectExtent l="19050" t="19050" r="25400" b="241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5647" cy="15614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860CF" w14:textId="4C35DD01" w:rsidR="00EF5DFD" w:rsidRDefault="00EF5DFD" w:rsidP="00EF5DF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21</w:t>
      </w:r>
      <w:r w:rsidRPr="0014407D">
        <w:t xml:space="preserve"> – </w:t>
      </w:r>
      <w:r>
        <w:t>Вызов Планировщика через компонент «Выполнить»</w:t>
      </w:r>
    </w:p>
    <w:p w14:paraId="10A1588A" w14:textId="496C4262" w:rsidR="00F4038E" w:rsidRDefault="00F4038E" w:rsidP="00800A37">
      <w:pPr>
        <w:pStyle w:val="a9"/>
        <w:ind w:firstLine="0"/>
        <w:jc w:val="center"/>
      </w:pPr>
    </w:p>
    <w:p w14:paraId="424B170F" w14:textId="55C072A4" w:rsidR="00B57857" w:rsidRPr="00B57857" w:rsidRDefault="00B57857" w:rsidP="00B57857">
      <w:pPr>
        <w:pStyle w:val="a9"/>
      </w:pPr>
      <w:r w:rsidRPr="00B57857">
        <w:t>Данные способы позволяют быстро и без затруднений вызвать Планировщик задач</w:t>
      </w:r>
      <w:r>
        <w:t>.</w:t>
      </w:r>
    </w:p>
    <w:p w14:paraId="7836C729" w14:textId="4A02E253" w:rsidR="00EF5DFD" w:rsidRDefault="000F3039" w:rsidP="00800A37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BB16CC1" wp14:editId="4BA3D641">
            <wp:extent cx="4417278" cy="3179212"/>
            <wp:effectExtent l="19050" t="19050" r="21590" b="215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2942" cy="31832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14A30" w14:textId="59A2C0A7" w:rsidR="00F4038E" w:rsidRDefault="000F3039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22</w:t>
      </w:r>
      <w:r w:rsidRPr="0014407D">
        <w:t xml:space="preserve"> – </w:t>
      </w:r>
      <w:r>
        <w:t>Окно планировщика заданий</w:t>
      </w:r>
    </w:p>
    <w:p w14:paraId="765DE631" w14:textId="53C5A022" w:rsidR="004F7DE5" w:rsidRDefault="004F7DE5" w:rsidP="00800A37">
      <w:pPr>
        <w:pStyle w:val="a9"/>
        <w:ind w:firstLine="0"/>
        <w:jc w:val="center"/>
      </w:pPr>
    </w:p>
    <w:p w14:paraId="5F9D0D8B" w14:textId="1D3FC70C" w:rsidR="000F3039" w:rsidRDefault="00D17ED1" w:rsidP="00D17ED1">
      <w:pPr>
        <w:pStyle w:val="23"/>
      </w:pPr>
      <w:bookmarkStart w:id="12" w:name="_Toc118043688"/>
      <w:r>
        <w:t xml:space="preserve">3.3 </w:t>
      </w:r>
      <w:r w:rsidRPr="00D17ED1">
        <w:t>Созда</w:t>
      </w:r>
      <w:r>
        <w:t>ние</w:t>
      </w:r>
      <w:r w:rsidRPr="00D17ED1">
        <w:t xml:space="preserve"> планируемо</w:t>
      </w:r>
      <w:r>
        <w:t>го</w:t>
      </w:r>
      <w:r w:rsidRPr="00D17ED1">
        <w:t xml:space="preserve"> задани</w:t>
      </w:r>
      <w:r>
        <w:t>я</w:t>
      </w:r>
      <w:r w:rsidRPr="00D17ED1">
        <w:t>, прост</w:t>
      </w:r>
      <w:r>
        <w:t>ой</w:t>
      </w:r>
      <w:r w:rsidRPr="00D17ED1">
        <w:t xml:space="preserve"> задач</w:t>
      </w:r>
      <w:r>
        <w:t>и</w:t>
      </w:r>
      <w:bookmarkEnd w:id="12"/>
    </w:p>
    <w:p w14:paraId="31175D20" w14:textId="4220A1C1" w:rsidR="000F3039" w:rsidRDefault="00BB7493" w:rsidP="00BB7493">
      <w:pPr>
        <w:pStyle w:val="a9"/>
      </w:pPr>
      <w:r>
        <w:t>Для создания простой задачи использовался встроенный в планировщик инструмент «Мастер создания простой задачи».</w:t>
      </w:r>
    </w:p>
    <w:p w14:paraId="78EA3144" w14:textId="678A1E15" w:rsidR="0031047E" w:rsidRPr="00BB7493" w:rsidRDefault="0031047E" w:rsidP="00BB7493">
      <w:pPr>
        <w:pStyle w:val="a9"/>
      </w:pPr>
      <w:r>
        <w:t>В первом окне предлагалось заполнить поля Имени и Описания задачи.</w:t>
      </w:r>
    </w:p>
    <w:p w14:paraId="3D8DB6D3" w14:textId="4CAE6D04" w:rsidR="000F3039" w:rsidRDefault="00A54EA7" w:rsidP="00800A37">
      <w:pPr>
        <w:pStyle w:val="a9"/>
        <w:ind w:firstLine="0"/>
        <w:jc w:val="center"/>
      </w:pPr>
      <w:r w:rsidRPr="004A4236">
        <w:rPr>
          <w:noProof/>
        </w:rPr>
        <w:lastRenderedPageBreak/>
        <w:drawing>
          <wp:inline distT="0" distB="0" distL="0" distR="0" wp14:anchorId="5A9901BA" wp14:editId="6258E455">
            <wp:extent cx="3875356" cy="2759767"/>
            <wp:effectExtent l="19050" t="19050" r="11430" b="215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2734" cy="2772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A7AE8" w14:textId="7C219ADC" w:rsidR="00A54EA7" w:rsidRDefault="00A54EA7" w:rsidP="00A54EA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23</w:t>
      </w:r>
      <w:r w:rsidRPr="0014407D">
        <w:t xml:space="preserve"> – </w:t>
      </w:r>
      <w:r>
        <w:t>Окно создания задачи</w:t>
      </w:r>
    </w:p>
    <w:p w14:paraId="2877F12E" w14:textId="1C6C2B69" w:rsidR="00DD00BA" w:rsidRDefault="00DD00BA" w:rsidP="00800A37">
      <w:pPr>
        <w:pStyle w:val="a9"/>
        <w:ind w:firstLine="0"/>
        <w:jc w:val="center"/>
      </w:pPr>
    </w:p>
    <w:p w14:paraId="7CCA095F" w14:textId="0ADF081D" w:rsidR="00DD00BA" w:rsidRPr="0050065F" w:rsidRDefault="00D55B78" w:rsidP="0050065F">
      <w:pPr>
        <w:pStyle w:val="a9"/>
      </w:pPr>
      <w:r>
        <w:t>Далее происходит выбор Триггера события. В данном примере в качестве триггера был выбран вариант «При запуске компьютера».</w:t>
      </w:r>
    </w:p>
    <w:p w14:paraId="59A5765E" w14:textId="76FB18B3" w:rsidR="00DD00BA" w:rsidRDefault="00AD5855" w:rsidP="00800A37">
      <w:pPr>
        <w:pStyle w:val="a9"/>
        <w:ind w:firstLine="0"/>
        <w:jc w:val="center"/>
      </w:pPr>
      <w:r w:rsidRPr="009E5EB4">
        <w:rPr>
          <w:noProof/>
        </w:rPr>
        <w:drawing>
          <wp:inline distT="0" distB="0" distL="0" distR="0" wp14:anchorId="19EF889C" wp14:editId="6214AF05">
            <wp:extent cx="3762540" cy="2426044"/>
            <wp:effectExtent l="19050" t="19050" r="9525" b="1270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0629" cy="243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B4E00E" w14:textId="2747824B" w:rsidR="00AD5855" w:rsidRDefault="00AD5855" w:rsidP="00AD585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</w:t>
      </w:r>
      <w:r w:rsidR="007A18AB">
        <w:t>4</w:t>
      </w:r>
      <w:r w:rsidRPr="0014407D">
        <w:t xml:space="preserve"> – </w:t>
      </w:r>
      <w:r>
        <w:t>Окно выбора триг</w:t>
      </w:r>
      <w:r w:rsidR="00D55B78">
        <w:t>г</w:t>
      </w:r>
      <w:r>
        <w:t>ера</w:t>
      </w:r>
    </w:p>
    <w:p w14:paraId="0894338D" w14:textId="388A60A5" w:rsidR="00DD00BA" w:rsidRDefault="00DD00BA" w:rsidP="00800A37">
      <w:pPr>
        <w:pStyle w:val="a9"/>
        <w:ind w:firstLine="0"/>
        <w:jc w:val="center"/>
      </w:pPr>
    </w:p>
    <w:p w14:paraId="2FAA6B2A" w14:textId="2A01AF87" w:rsidR="00DD00BA" w:rsidRPr="00DC4385" w:rsidRDefault="000B1523" w:rsidP="00DC4385">
      <w:pPr>
        <w:pStyle w:val="a9"/>
      </w:pPr>
      <w:r>
        <w:t xml:space="preserve">Далее </w:t>
      </w:r>
      <w:r w:rsidR="005F18F9">
        <w:t>происходит выбор действия для задачи.</w:t>
      </w:r>
    </w:p>
    <w:p w14:paraId="44B3F0E4" w14:textId="05AB3C3B" w:rsidR="00DC4385" w:rsidRDefault="000B1523" w:rsidP="00800A37">
      <w:pPr>
        <w:pStyle w:val="a9"/>
        <w:ind w:firstLine="0"/>
        <w:jc w:val="center"/>
      </w:pPr>
      <w:r w:rsidRPr="00EF5B8B">
        <w:rPr>
          <w:noProof/>
        </w:rPr>
        <w:drawing>
          <wp:inline distT="0" distB="0" distL="0" distR="0" wp14:anchorId="15325304" wp14:editId="2CF15C90">
            <wp:extent cx="3465657" cy="2229801"/>
            <wp:effectExtent l="19050" t="19050" r="20955" b="184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4828" cy="2235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45D833" w14:textId="119E5513" w:rsidR="007A18AB" w:rsidRDefault="007A18AB" w:rsidP="007A18A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25</w:t>
      </w:r>
      <w:r w:rsidRPr="0014407D">
        <w:t xml:space="preserve"> – </w:t>
      </w:r>
      <w:r>
        <w:t>Окно выбора действия</w:t>
      </w:r>
    </w:p>
    <w:p w14:paraId="51751CD5" w14:textId="1A1EF646" w:rsidR="00DC4385" w:rsidRPr="00FA2899" w:rsidRDefault="008030EB" w:rsidP="00FA2899">
      <w:pPr>
        <w:pStyle w:val="a9"/>
      </w:pPr>
      <w:r>
        <w:lastRenderedPageBreak/>
        <w:t>После появляется окно для указания исполняемого файла приложения и поле для указания дополнительного аргумента при запуске.</w:t>
      </w:r>
    </w:p>
    <w:p w14:paraId="2BA8F07E" w14:textId="63DD3EE8" w:rsidR="00FA2899" w:rsidRDefault="008030EB" w:rsidP="00800A37">
      <w:pPr>
        <w:pStyle w:val="a9"/>
        <w:ind w:firstLine="0"/>
        <w:jc w:val="center"/>
      </w:pPr>
      <w:r w:rsidRPr="00BB797B">
        <w:rPr>
          <w:noProof/>
          <w:lang w:val="en-US"/>
        </w:rPr>
        <w:drawing>
          <wp:inline distT="0" distB="0" distL="0" distR="0" wp14:anchorId="39C34670" wp14:editId="4C4DA45B">
            <wp:extent cx="3370655" cy="2400353"/>
            <wp:effectExtent l="19050" t="19050" r="20320" b="190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9999" cy="24141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8B9D10" w14:textId="3DE3E387" w:rsidR="008030EB" w:rsidRDefault="008030EB" w:rsidP="008030E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26</w:t>
      </w:r>
      <w:r w:rsidRPr="0014407D">
        <w:t xml:space="preserve"> – </w:t>
      </w:r>
      <w:r>
        <w:t>Окно запуска программы</w:t>
      </w:r>
    </w:p>
    <w:p w14:paraId="3A61AD4E" w14:textId="6A9C795F" w:rsidR="00FA2899" w:rsidRDefault="00FA2899" w:rsidP="00800A37">
      <w:pPr>
        <w:pStyle w:val="a9"/>
        <w:ind w:firstLine="0"/>
        <w:jc w:val="center"/>
      </w:pPr>
    </w:p>
    <w:p w14:paraId="0FE92EB8" w14:textId="7359803E" w:rsidR="008030EB" w:rsidRPr="00E5319D" w:rsidRDefault="00E5319D" w:rsidP="00E5319D">
      <w:pPr>
        <w:pStyle w:val="a9"/>
      </w:pPr>
      <w:r>
        <w:t>Финальным этапом выстепает окно завершения создания задачи, в котором предоставляется возможность проверки введенных данных.</w:t>
      </w:r>
    </w:p>
    <w:p w14:paraId="6D2924EE" w14:textId="4B99C239" w:rsidR="008030EB" w:rsidRDefault="00E5319D" w:rsidP="00800A37">
      <w:pPr>
        <w:pStyle w:val="a9"/>
        <w:ind w:firstLine="0"/>
        <w:jc w:val="center"/>
      </w:pPr>
      <w:r w:rsidRPr="00455DD6">
        <w:rPr>
          <w:noProof/>
          <w:lang w:val="en-US"/>
        </w:rPr>
        <w:drawing>
          <wp:inline distT="0" distB="0" distL="0" distR="0" wp14:anchorId="64BCD1F5" wp14:editId="585D9C35">
            <wp:extent cx="3464420" cy="2256410"/>
            <wp:effectExtent l="19050" t="19050" r="22225" b="1079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6346" cy="2270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57D58" w14:textId="00F10960" w:rsidR="00E5319D" w:rsidRDefault="00E5319D" w:rsidP="00E5319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27</w:t>
      </w:r>
      <w:r w:rsidRPr="0014407D">
        <w:t xml:space="preserve"> – </w:t>
      </w:r>
      <w:r>
        <w:t>Окно завершения программы</w:t>
      </w:r>
    </w:p>
    <w:p w14:paraId="6FAE5212" w14:textId="77777777" w:rsidR="00DC4385" w:rsidRDefault="00DC4385" w:rsidP="00800A37">
      <w:pPr>
        <w:pStyle w:val="a9"/>
        <w:ind w:firstLine="0"/>
        <w:jc w:val="center"/>
      </w:pPr>
    </w:p>
    <w:p w14:paraId="69551669" w14:textId="19886FA9" w:rsidR="003D4B6F" w:rsidRPr="00A10DCE" w:rsidRDefault="00A10DCE" w:rsidP="00A10DCE">
      <w:pPr>
        <w:pStyle w:val="a9"/>
      </w:pPr>
      <w:r>
        <w:t>В результате в Планировщике заданий появилась новая задача.</w:t>
      </w:r>
    </w:p>
    <w:p w14:paraId="2E32BD82" w14:textId="2F153027" w:rsidR="00A10DCE" w:rsidRDefault="00A10DCE" w:rsidP="00800A37">
      <w:pPr>
        <w:pStyle w:val="a9"/>
        <w:ind w:firstLine="0"/>
        <w:jc w:val="center"/>
      </w:pPr>
      <w:r w:rsidRPr="00111D51">
        <w:rPr>
          <w:noProof/>
          <w:lang w:val="en-US"/>
        </w:rPr>
        <w:drawing>
          <wp:inline distT="0" distB="0" distL="0" distR="0" wp14:anchorId="6CDE946E" wp14:editId="6B6F7CD7">
            <wp:extent cx="5940425" cy="2292985"/>
            <wp:effectExtent l="19050" t="19050" r="22225" b="1206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F3F4E2" w14:textId="2488F094" w:rsidR="00A10DCE" w:rsidRDefault="00A10DCE" w:rsidP="00A10DC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28</w:t>
      </w:r>
      <w:r w:rsidRPr="0014407D">
        <w:t xml:space="preserve"> – </w:t>
      </w:r>
      <w:r>
        <w:t>Новая задача</w:t>
      </w:r>
    </w:p>
    <w:p w14:paraId="5AE51F4F" w14:textId="11A524AE" w:rsidR="00A10DCE" w:rsidRDefault="0076360C" w:rsidP="0076360C">
      <w:pPr>
        <w:pStyle w:val="12"/>
      </w:pPr>
      <w:bookmarkStart w:id="13" w:name="_Toc118043689"/>
      <w:r>
        <w:lastRenderedPageBreak/>
        <w:t xml:space="preserve">4 </w:t>
      </w:r>
      <w:r w:rsidRPr="0076360C">
        <w:t>Пользовательские настройки ОС</w:t>
      </w:r>
      <w:bookmarkEnd w:id="13"/>
    </w:p>
    <w:p w14:paraId="504D56CC" w14:textId="1B95F766" w:rsidR="00B64908" w:rsidRDefault="0090224D" w:rsidP="0090224D">
      <w:pPr>
        <w:pStyle w:val="23"/>
      </w:pPr>
      <w:bookmarkStart w:id="14" w:name="_Toc118043690"/>
      <w:r>
        <w:t>4.1 Изменение имени компьютера и присоединение к рабочей группе</w:t>
      </w:r>
      <w:bookmarkEnd w:id="14"/>
    </w:p>
    <w:p w14:paraId="7A9074A6" w14:textId="77777777" w:rsidR="00B94B93" w:rsidRPr="00B94B93" w:rsidRDefault="00B94B93" w:rsidP="00B94B93">
      <w:pPr>
        <w:pStyle w:val="a9"/>
      </w:pPr>
      <w:r w:rsidRPr="00B94B93">
        <w:t>Для изменения имени компьютера производились следующие действия:</w:t>
      </w:r>
    </w:p>
    <w:p w14:paraId="3E56FB30" w14:textId="12D7FFA4" w:rsidR="00B64908" w:rsidRPr="00B94B93" w:rsidRDefault="00B94B93" w:rsidP="00B94B93">
      <w:pPr>
        <w:pStyle w:val="a9"/>
      </w:pPr>
      <w:r w:rsidRPr="00B94B93">
        <w:t>Открывалось системное приложение «Параметры»</w:t>
      </w:r>
    </w:p>
    <w:p w14:paraId="702AED56" w14:textId="3C92D891" w:rsidR="00E36E47" w:rsidRDefault="003E7113" w:rsidP="00800A37">
      <w:pPr>
        <w:pStyle w:val="a9"/>
        <w:ind w:firstLine="0"/>
        <w:jc w:val="center"/>
      </w:pPr>
      <w:r w:rsidRPr="001B23A2">
        <w:rPr>
          <w:noProof/>
        </w:rPr>
        <w:drawing>
          <wp:inline distT="0" distB="0" distL="0" distR="0" wp14:anchorId="688AF523" wp14:editId="219A68E5">
            <wp:extent cx="5150716" cy="275237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3079" cy="27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E475" w14:textId="3B1FD366" w:rsidR="003E7113" w:rsidRPr="003E7113" w:rsidRDefault="003E7113" w:rsidP="003E711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29</w:t>
      </w:r>
      <w:r w:rsidRPr="0014407D">
        <w:t xml:space="preserve"> – </w:t>
      </w:r>
      <w:r>
        <w:t xml:space="preserve">Параметры </w:t>
      </w:r>
      <w:r>
        <w:rPr>
          <w:lang w:val="en-US"/>
        </w:rPr>
        <w:t>Windows</w:t>
      </w:r>
    </w:p>
    <w:p w14:paraId="60EFF2A4" w14:textId="7D665177" w:rsidR="00E36E47" w:rsidRDefault="00E36E47" w:rsidP="00800A37">
      <w:pPr>
        <w:pStyle w:val="a9"/>
        <w:ind w:firstLine="0"/>
        <w:jc w:val="center"/>
      </w:pPr>
    </w:p>
    <w:p w14:paraId="595030D3" w14:textId="08160E23" w:rsidR="003E7113" w:rsidRPr="00644BCB" w:rsidRDefault="00644BCB" w:rsidP="00644BCB">
      <w:pPr>
        <w:pStyle w:val="a9"/>
      </w:pPr>
      <w:r w:rsidRPr="00644BCB">
        <w:t>В данном приложении в пункте «Система» был вызван раздел «О системе»</w:t>
      </w:r>
    </w:p>
    <w:p w14:paraId="381274B9" w14:textId="3EA9C757" w:rsidR="003E7113" w:rsidRDefault="00644BCB" w:rsidP="00800A37">
      <w:pPr>
        <w:pStyle w:val="a9"/>
        <w:ind w:firstLine="0"/>
        <w:jc w:val="center"/>
      </w:pPr>
      <w:r w:rsidRPr="00C71E7D">
        <w:rPr>
          <w:noProof/>
        </w:rPr>
        <w:drawing>
          <wp:inline distT="0" distB="0" distL="0" distR="0" wp14:anchorId="12513890" wp14:editId="4CAE460C">
            <wp:extent cx="5940425" cy="9734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8577" w14:textId="57405B80" w:rsidR="00644BCB" w:rsidRPr="003E7113" w:rsidRDefault="00644BCB" w:rsidP="00644BC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30</w:t>
      </w:r>
      <w:r w:rsidRPr="0014407D">
        <w:t xml:space="preserve"> – </w:t>
      </w:r>
      <w:r w:rsidR="00B0602A">
        <w:t>Раздел «О системе»</w:t>
      </w:r>
    </w:p>
    <w:p w14:paraId="2D554059" w14:textId="3A926289" w:rsidR="003E7113" w:rsidRDefault="003E7113" w:rsidP="00800A37">
      <w:pPr>
        <w:pStyle w:val="a9"/>
        <w:ind w:firstLine="0"/>
        <w:jc w:val="center"/>
      </w:pPr>
    </w:p>
    <w:p w14:paraId="1CDAF132" w14:textId="7F1F56A5" w:rsidR="003E7113" w:rsidRPr="00DB4A5C" w:rsidRDefault="00DB4A5C" w:rsidP="00DB4A5C">
      <w:pPr>
        <w:pStyle w:val="a9"/>
      </w:pPr>
      <w:r w:rsidRPr="00DB4A5C">
        <w:t>Далее в специальном подменю было изменено текущее имя компьютера</w:t>
      </w:r>
    </w:p>
    <w:p w14:paraId="0EAEC78F" w14:textId="721FA84B" w:rsidR="003E7113" w:rsidRDefault="003F43CB" w:rsidP="00800A37">
      <w:pPr>
        <w:pStyle w:val="a9"/>
        <w:ind w:firstLine="0"/>
        <w:jc w:val="center"/>
      </w:pPr>
      <w:r w:rsidRPr="00EB265A">
        <w:rPr>
          <w:noProof/>
        </w:rPr>
        <w:drawing>
          <wp:inline distT="0" distB="0" distL="0" distR="0" wp14:anchorId="43883FE7" wp14:editId="69B4F7F3">
            <wp:extent cx="5940425" cy="73977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5071" w14:textId="461A8D80" w:rsidR="003F43CB" w:rsidRPr="003E7113" w:rsidRDefault="003F43CB" w:rsidP="003F43C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31</w:t>
      </w:r>
      <w:r w:rsidRPr="0014407D">
        <w:t xml:space="preserve"> – </w:t>
      </w:r>
      <w:r>
        <w:t>Раздел «О системе»</w:t>
      </w:r>
    </w:p>
    <w:p w14:paraId="12828CC5" w14:textId="355F206F" w:rsidR="003E7113" w:rsidRDefault="003E7113" w:rsidP="00800A37">
      <w:pPr>
        <w:pStyle w:val="a9"/>
        <w:ind w:firstLine="0"/>
        <w:jc w:val="center"/>
      </w:pPr>
    </w:p>
    <w:p w14:paraId="1D6C0503" w14:textId="379DDD9A" w:rsidR="003E7113" w:rsidRDefault="000268F6" w:rsidP="00800A37">
      <w:pPr>
        <w:pStyle w:val="a9"/>
        <w:ind w:firstLine="0"/>
        <w:jc w:val="center"/>
      </w:pPr>
      <w:r w:rsidRPr="00F250B8">
        <w:rPr>
          <w:noProof/>
          <w:lang w:val="en-US"/>
        </w:rPr>
        <w:drawing>
          <wp:inline distT="0" distB="0" distL="0" distR="0" wp14:anchorId="3E4B3A88" wp14:editId="72AFE974">
            <wp:extent cx="3893841" cy="1715704"/>
            <wp:effectExtent l="19050" t="19050" r="11430" b="184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7829" cy="1726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8054E" w14:textId="7D35E114" w:rsidR="000268F6" w:rsidRDefault="000268F6" w:rsidP="000268F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32</w:t>
      </w:r>
      <w:r w:rsidRPr="0014407D">
        <w:t xml:space="preserve"> – </w:t>
      </w:r>
      <w:r>
        <w:t>Изменение имени компьютера</w:t>
      </w:r>
    </w:p>
    <w:p w14:paraId="1708B6A0" w14:textId="3310E8C7" w:rsidR="000268F6" w:rsidRPr="005B2240" w:rsidRDefault="005B2240" w:rsidP="005B2240">
      <w:pPr>
        <w:pStyle w:val="a9"/>
      </w:pPr>
      <w:r w:rsidRPr="005B2240">
        <w:lastRenderedPageBreak/>
        <w:t>После указания нового имени компьютера для сохранения изменений потребовалась перезагрузка операционной системы.</w:t>
      </w:r>
    </w:p>
    <w:p w14:paraId="3AEBBB7E" w14:textId="5A6BD452" w:rsidR="000268F6" w:rsidRDefault="005B2240" w:rsidP="000268F6">
      <w:pPr>
        <w:pStyle w:val="a9"/>
        <w:ind w:firstLine="0"/>
        <w:jc w:val="center"/>
      </w:pPr>
      <w:r w:rsidRPr="00D30525">
        <w:rPr>
          <w:noProof/>
        </w:rPr>
        <w:drawing>
          <wp:inline distT="0" distB="0" distL="0" distR="0" wp14:anchorId="75BD271A" wp14:editId="6A7F9D88">
            <wp:extent cx="5940425" cy="1843405"/>
            <wp:effectExtent l="19050" t="19050" r="22225" b="2349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1B6C3F" w14:textId="620F0786" w:rsidR="005B2240" w:rsidRDefault="005B2240" w:rsidP="005B224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33 </w:t>
      </w:r>
      <w:r w:rsidRPr="0014407D">
        <w:t xml:space="preserve">– </w:t>
      </w:r>
      <w:r w:rsidR="003D479E">
        <w:t>Уведомление о перезагрузки компьютера</w:t>
      </w:r>
    </w:p>
    <w:p w14:paraId="7B952616" w14:textId="75A09012" w:rsidR="000268F6" w:rsidRDefault="000268F6" w:rsidP="000268F6">
      <w:pPr>
        <w:pStyle w:val="a9"/>
        <w:ind w:firstLine="0"/>
        <w:jc w:val="center"/>
      </w:pPr>
    </w:p>
    <w:p w14:paraId="2BC3EE10" w14:textId="3DBE091F" w:rsidR="003D479E" w:rsidRPr="0012503E" w:rsidRDefault="0012503E" w:rsidP="0012503E">
      <w:pPr>
        <w:pStyle w:val="a9"/>
      </w:pPr>
      <w:r w:rsidRPr="0012503E">
        <w:t>В результате чего новое имя компьютера было успешно применено.</w:t>
      </w:r>
    </w:p>
    <w:p w14:paraId="469BB01A" w14:textId="0BE70825" w:rsidR="003D479E" w:rsidRDefault="00293A18" w:rsidP="000268F6">
      <w:pPr>
        <w:pStyle w:val="a9"/>
        <w:ind w:firstLine="0"/>
        <w:jc w:val="center"/>
      </w:pPr>
      <w:r w:rsidRPr="00754E41">
        <w:rPr>
          <w:noProof/>
        </w:rPr>
        <w:drawing>
          <wp:inline distT="0" distB="0" distL="0" distR="0" wp14:anchorId="39303B4C" wp14:editId="5C4ADA54">
            <wp:extent cx="5940425" cy="7366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8862" cy="74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B270" w14:textId="05166233" w:rsidR="000268F6" w:rsidRDefault="00E45104" w:rsidP="000268F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34 </w:t>
      </w:r>
      <w:r w:rsidRPr="0014407D">
        <w:t xml:space="preserve">– </w:t>
      </w:r>
      <w:r>
        <w:t>Новое имя компьютера</w:t>
      </w:r>
    </w:p>
    <w:p w14:paraId="46C1E351" w14:textId="173A7B63" w:rsidR="00E45104" w:rsidRDefault="00E45104" w:rsidP="000268F6">
      <w:pPr>
        <w:pStyle w:val="a9"/>
        <w:ind w:firstLine="0"/>
        <w:jc w:val="center"/>
      </w:pPr>
    </w:p>
    <w:p w14:paraId="58858C83" w14:textId="77777777" w:rsidR="00561858" w:rsidRDefault="00561858" w:rsidP="00561858">
      <w:pPr>
        <w:pStyle w:val="a9"/>
      </w:pPr>
      <w:r>
        <w:t>Для изменения рабочей группы необходимо перейти в раздел «О системе» приложения «Параметры»</w:t>
      </w:r>
    </w:p>
    <w:p w14:paraId="399C3A17" w14:textId="166C5722" w:rsidR="00E45104" w:rsidRPr="00561858" w:rsidRDefault="00561858" w:rsidP="00561858">
      <w:pPr>
        <w:pStyle w:val="a9"/>
      </w:pPr>
      <w:r>
        <w:t>В данном разделе во вкладке «Характеристики устройства» необходимо вызвать окно «Свойства системы» кликнув на пункт «Домен или рабочая группа».</w:t>
      </w:r>
    </w:p>
    <w:p w14:paraId="32846431" w14:textId="192CB135" w:rsidR="00E45104" w:rsidRPr="003E7113" w:rsidRDefault="00A3323E" w:rsidP="000268F6">
      <w:pPr>
        <w:pStyle w:val="a9"/>
        <w:ind w:firstLine="0"/>
        <w:jc w:val="center"/>
      </w:pPr>
      <w:r w:rsidRPr="005B7BAE">
        <w:rPr>
          <w:noProof/>
        </w:rPr>
        <w:drawing>
          <wp:inline distT="0" distB="0" distL="0" distR="0" wp14:anchorId="6296FC84" wp14:editId="335F8B0F">
            <wp:extent cx="5269470" cy="1668994"/>
            <wp:effectExtent l="0" t="0" r="7620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2843" cy="167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1159" w14:textId="3F7C498E" w:rsidR="00A3323E" w:rsidRDefault="00A3323E" w:rsidP="00A3323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35 </w:t>
      </w:r>
      <w:r w:rsidRPr="0014407D">
        <w:t xml:space="preserve">– </w:t>
      </w:r>
      <w:r>
        <w:t>Окно характеристик устройства</w:t>
      </w:r>
    </w:p>
    <w:p w14:paraId="1E1EAAA0" w14:textId="19846E08" w:rsidR="00A3323E" w:rsidRDefault="00A3323E" w:rsidP="00A3323E">
      <w:pPr>
        <w:pStyle w:val="a9"/>
        <w:ind w:firstLine="0"/>
        <w:jc w:val="center"/>
      </w:pPr>
    </w:p>
    <w:p w14:paraId="087DDB56" w14:textId="02F28602" w:rsidR="00A3323E" w:rsidRPr="007A3AD3" w:rsidRDefault="007A3AD3" w:rsidP="00475CE8">
      <w:pPr>
        <w:pStyle w:val="a9"/>
        <w:keepNext/>
      </w:pPr>
      <w:r w:rsidRPr="007A3AD3">
        <w:lastRenderedPageBreak/>
        <w:t>В вызванном окне необходимо нажать на кнопку «Изменить» для вызова окна редактирования имени компьютера и рабочей группы.</w:t>
      </w:r>
    </w:p>
    <w:p w14:paraId="5A33E487" w14:textId="695296D8" w:rsidR="00E36E47" w:rsidRDefault="00475CE8" w:rsidP="00800A37">
      <w:pPr>
        <w:pStyle w:val="a9"/>
        <w:ind w:firstLine="0"/>
        <w:jc w:val="center"/>
      </w:pPr>
      <w:r w:rsidRPr="005A2EDA">
        <w:rPr>
          <w:noProof/>
        </w:rPr>
        <w:drawing>
          <wp:inline distT="0" distB="0" distL="0" distR="0" wp14:anchorId="2071D807" wp14:editId="68D5B9B3">
            <wp:extent cx="2699378" cy="3205101"/>
            <wp:effectExtent l="19050" t="19050" r="25400" b="146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0878" cy="3218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5FB78" w14:textId="5E3D8056" w:rsidR="00A3323E" w:rsidRDefault="009C6C3C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36 </w:t>
      </w:r>
      <w:r w:rsidRPr="0014407D">
        <w:t xml:space="preserve">– </w:t>
      </w:r>
      <w:r>
        <w:t>Окно свойств системы</w:t>
      </w:r>
    </w:p>
    <w:p w14:paraId="788B3190" w14:textId="0EF95F1F" w:rsidR="00A3323E" w:rsidRDefault="00A3323E" w:rsidP="00800A37">
      <w:pPr>
        <w:pStyle w:val="a9"/>
        <w:ind w:firstLine="0"/>
        <w:jc w:val="center"/>
      </w:pPr>
    </w:p>
    <w:p w14:paraId="0FC2DAD7" w14:textId="7DC763AA" w:rsidR="00A3323E" w:rsidRDefault="009C6C3C" w:rsidP="00800A37">
      <w:pPr>
        <w:pStyle w:val="a9"/>
        <w:ind w:firstLine="0"/>
        <w:jc w:val="center"/>
      </w:pPr>
      <w:r w:rsidRPr="003C73F7">
        <w:rPr>
          <w:noProof/>
          <w:lang w:val="en-US"/>
        </w:rPr>
        <w:drawing>
          <wp:inline distT="0" distB="0" distL="0" distR="0" wp14:anchorId="65476AD0" wp14:editId="65816A56">
            <wp:extent cx="2719527" cy="3169474"/>
            <wp:effectExtent l="19050" t="19050" r="24130" b="1206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26610" cy="31777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1A7BB6" w14:textId="20D1A079" w:rsidR="009C6C3C" w:rsidRDefault="009C6C3C" w:rsidP="009C6C3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37 </w:t>
      </w:r>
      <w:r w:rsidRPr="0014407D">
        <w:t xml:space="preserve">– </w:t>
      </w:r>
      <w:r>
        <w:t>Окно изменения имени компьютера или домена</w:t>
      </w:r>
    </w:p>
    <w:p w14:paraId="25061042" w14:textId="74AA86B2" w:rsidR="009C6C3C" w:rsidRDefault="009C6C3C" w:rsidP="009C6C3C">
      <w:pPr>
        <w:pStyle w:val="a9"/>
        <w:ind w:firstLine="0"/>
        <w:jc w:val="center"/>
      </w:pPr>
    </w:p>
    <w:p w14:paraId="4CFE48E2" w14:textId="25BC4277" w:rsidR="009C6C3C" w:rsidRPr="00397FEE" w:rsidRDefault="00397FEE" w:rsidP="00397FEE">
      <w:pPr>
        <w:pStyle w:val="a9"/>
      </w:pPr>
      <w:r w:rsidRPr="00397FEE">
        <w:t>После отредактировать соответствующее поле рабочей группы и применить изменения. После успешного изменения группы на экране отобразится соответствующее окно с сообщением.</w:t>
      </w:r>
    </w:p>
    <w:p w14:paraId="09C3A696" w14:textId="6370C30D" w:rsidR="00A3323E" w:rsidRDefault="00397FEE" w:rsidP="00800A37">
      <w:pPr>
        <w:pStyle w:val="a9"/>
        <w:ind w:firstLine="0"/>
        <w:jc w:val="center"/>
      </w:pPr>
      <w:r w:rsidRPr="00E67D77">
        <w:rPr>
          <w:noProof/>
        </w:rPr>
        <w:lastRenderedPageBreak/>
        <w:drawing>
          <wp:inline distT="0" distB="0" distL="0" distR="0" wp14:anchorId="77F7B88A" wp14:editId="756F78C5">
            <wp:extent cx="3458058" cy="1476581"/>
            <wp:effectExtent l="19050" t="19050" r="28575" b="285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476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DE08E" w14:textId="565721AB" w:rsidR="00B64908" w:rsidRDefault="00397FEE" w:rsidP="00800A3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38 </w:t>
      </w:r>
      <w:r w:rsidRPr="0014407D">
        <w:t xml:space="preserve">– </w:t>
      </w:r>
      <w:r>
        <w:t>Сообщение об успешном изменении имени компьютера или домена</w:t>
      </w:r>
    </w:p>
    <w:p w14:paraId="67B38AF7" w14:textId="6DE70A82" w:rsidR="00397FEE" w:rsidRDefault="00397FEE" w:rsidP="00800A37">
      <w:pPr>
        <w:pStyle w:val="a9"/>
        <w:ind w:firstLine="0"/>
        <w:jc w:val="center"/>
      </w:pPr>
    </w:p>
    <w:p w14:paraId="538B02D4" w14:textId="1D3E956E" w:rsidR="00397FEE" w:rsidRDefault="00F529AF" w:rsidP="00F529AF">
      <w:pPr>
        <w:pStyle w:val="a9"/>
      </w:pPr>
      <w:r w:rsidRPr="00F529AF">
        <w:t>Для полноценного сохранения изменений необходима перезагрузка системы.</w:t>
      </w:r>
    </w:p>
    <w:p w14:paraId="04F75A8E" w14:textId="764619A0" w:rsidR="00F529AF" w:rsidRDefault="005E4731" w:rsidP="005E4731">
      <w:pPr>
        <w:pStyle w:val="a9"/>
        <w:ind w:firstLine="0"/>
        <w:jc w:val="center"/>
      </w:pPr>
      <w:r w:rsidRPr="00931896">
        <w:rPr>
          <w:noProof/>
        </w:rPr>
        <w:drawing>
          <wp:inline distT="0" distB="0" distL="0" distR="0" wp14:anchorId="7A51FD91" wp14:editId="0C4A8B4C">
            <wp:extent cx="2317668" cy="2726339"/>
            <wp:effectExtent l="19050" t="19050" r="26035" b="171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29410" cy="2740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B83DF" w14:textId="380057D5" w:rsidR="005E4731" w:rsidRDefault="005E4731" w:rsidP="005E473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39 </w:t>
      </w:r>
      <w:r w:rsidRPr="0014407D">
        <w:t xml:space="preserve">– </w:t>
      </w:r>
      <w:r>
        <w:t>Результат изменения Рабочей группы</w:t>
      </w:r>
    </w:p>
    <w:p w14:paraId="66A391F0" w14:textId="2C228BD1" w:rsidR="005E4731" w:rsidRDefault="005E4731" w:rsidP="005E4731">
      <w:pPr>
        <w:pStyle w:val="a9"/>
        <w:ind w:firstLine="0"/>
        <w:jc w:val="center"/>
      </w:pPr>
    </w:p>
    <w:p w14:paraId="445A8C6B" w14:textId="375B76AB" w:rsidR="005E4731" w:rsidRPr="003035EC" w:rsidRDefault="003035EC" w:rsidP="003035EC">
      <w:pPr>
        <w:pStyle w:val="23"/>
      </w:pPr>
      <w:bookmarkStart w:id="15" w:name="_Toc118043691"/>
      <w:r>
        <w:t xml:space="preserve">4.2 Создание нового пользователя </w:t>
      </w:r>
      <w:r>
        <w:rPr>
          <w:lang w:val="en-US"/>
        </w:rPr>
        <w:t>Windows</w:t>
      </w:r>
      <w:bookmarkEnd w:id="15"/>
    </w:p>
    <w:p w14:paraId="3C174AD3" w14:textId="649E4D4D" w:rsidR="009C60F7" w:rsidRDefault="00077753" w:rsidP="009C60F7">
      <w:pPr>
        <w:pStyle w:val="a9"/>
      </w:pPr>
      <w:r w:rsidRPr="00077753">
        <w:t>Для создания новой локальной учетной записи пользователя необходимо открыть приложение «Параметры» и перейти в раздел «Учетные записи». Далее перейти во вкадку «Семья и другие пользователи».</w:t>
      </w:r>
    </w:p>
    <w:p w14:paraId="520AD62D" w14:textId="70099EA0" w:rsidR="00077753" w:rsidRDefault="009C60F7" w:rsidP="005E4731">
      <w:pPr>
        <w:pStyle w:val="a9"/>
        <w:ind w:firstLine="0"/>
        <w:jc w:val="center"/>
      </w:pPr>
      <w:r w:rsidRPr="00CF3670">
        <w:rPr>
          <w:noProof/>
        </w:rPr>
        <w:drawing>
          <wp:inline distT="0" distB="0" distL="0" distR="0" wp14:anchorId="003F7170" wp14:editId="1013904E">
            <wp:extent cx="5934476" cy="225631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5270" b="20573"/>
                    <a:stretch/>
                  </pic:blipFill>
                  <pic:spPr bwMode="auto">
                    <a:xfrm>
                      <a:off x="0" y="0"/>
                      <a:ext cx="6007926" cy="2284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CB632" w14:textId="61004B9E" w:rsidR="009C60F7" w:rsidRDefault="009C60F7" w:rsidP="009C60F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40 </w:t>
      </w:r>
      <w:r w:rsidRPr="0014407D">
        <w:t xml:space="preserve">– </w:t>
      </w:r>
      <w:r>
        <w:t>Раздел «Учетные записи»</w:t>
      </w:r>
    </w:p>
    <w:p w14:paraId="5D21A8EF" w14:textId="11A4189E" w:rsidR="00077753" w:rsidRPr="00C442E4" w:rsidRDefault="00C442E4" w:rsidP="00C442E4">
      <w:pPr>
        <w:pStyle w:val="a9"/>
      </w:pPr>
      <w:r w:rsidRPr="00C442E4">
        <w:lastRenderedPageBreak/>
        <w:t>В открывшемся меню выбрать «Добавить учетную запись». В новом окне выбрать пункт «У меня нет данных для входа этого человека».</w:t>
      </w:r>
    </w:p>
    <w:p w14:paraId="062E8DCE" w14:textId="1B64A4DB" w:rsidR="00077753" w:rsidRDefault="00FC7E77" w:rsidP="005E4731">
      <w:pPr>
        <w:pStyle w:val="a9"/>
        <w:ind w:firstLine="0"/>
        <w:jc w:val="center"/>
      </w:pPr>
      <w:r w:rsidRPr="00217DAA">
        <w:rPr>
          <w:noProof/>
        </w:rPr>
        <w:drawing>
          <wp:inline distT="0" distB="0" distL="0" distR="0" wp14:anchorId="7F152B2A" wp14:editId="49564B85">
            <wp:extent cx="2977532" cy="2890641"/>
            <wp:effectExtent l="0" t="0" r="0" b="508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92089" cy="290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2307" w14:textId="1BB439A7" w:rsidR="00FC7E77" w:rsidRDefault="00FC7E77" w:rsidP="00FC7E7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41 </w:t>
      </w:r>
      <w:r w:rsidRPr="0014407D">
        <w:t xml:space="preserve">– </w:t>
      </w:r>
      <w:r>
        <w:t>Окно входа в учетную запись</w:t>
      </w:r>
    </w:p>
    <w:p w14:paraId="6C14822C" w14:textId="69D2CF43" w:rsidR="00FC7E77" w:rsidRDefault="00FC7E77" w:rsidP="00FC7E77">
      <w:pPr>
        <w:pStyle w:val="a9"/>
        <w:ind w:firstLine="0"/>
        <w:jc w:val="center"/>
      </w:pPr>
    </w:p>
    <w:p w14:paraId="769909EA" w14:textId="77777777" w:rsidR="00A21B81" w:rsidRDefault="00A21B81" w:rsidP="00A21B81">
      <w:pPr>
        <w:pStyle w:val="a9"/>
      </w:pPr>
      <w:r>
        <w:t xml:space="preserve">После выбрать пункт о добавлении пользователя без учетной записи </w:t>
      </w:r>
      <w:r>
        <w:rPr>
          <w:lang w:val="en-US"/>
        </w:rPr>
        <w:t>Microsoft</w:t>
      </w:r>
      <w:r w:rsidRPr="00B078A4">
        <w:t>.</w:t>
      </w:r>
    </w:p>
    <w:p w14:paraId="681E4BB8" w14:textId="77777777" w:rsidR="00A21B81" w:rsidRDefault="00A21B81" w:rsidP="00A21B81">
      <w:pPr>
        <w:pStyle w:val="a9"/>
      </w:pPr>
      <w:r>
        <w:t>Далее необходимо задать имя нового пользователя, пароль и контрольные вопросы для восстановления записи.</w:t>
      </w:r>
    </w:p>
    <w:p w14:paraId="57663227" w14:textId="35883E21" w:rsidR="00FC7E77" w:rsidRDefault="00D655C4" w:rsidP="00FC7E77">
      <w:pPr>
        <w:pStyle w:val="a9"/>
        <w:ind w:firstLine="0"/>
        <w:jc w:val="center"/>
      </w:pPr>
      <w:r w:rsidRPr="002F0069">
        <w:rPr>
          <w:noProof/>
        </w:rPr>
        <w:drawing>
          <wp:inline distT="0" distB="0" distL="0" distR="0" wp14:anchorId="46C44EAE" wp14:editId="2672E761">
            <wp:extent cx="3349372" cy="3241963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6740" cy="326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E480" w14:textId="40755F9E" w:rsidR="00D655C4" w:rsidRDefault="00D655C4" w:rsidP="00D655C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42 </w:t>
      </w:r>
      <w:r w:rsidRPr="0014407D">
        <w:t xml:space="preserve">– </w:t>
      </w:r>
      <w:r>
        <w:t>Окно создания локального пользователя</w:t>
      </w:r>
    </w:p>
    <w:p w14:paraId="404EC4CA" w14:textId="71E20A76" w:rsidR="004B2793" w:rsidRDefault="004B2793" w:rsidP="005E4731">
      <w:pPr>
        <w:pStyle w:val="a9"/>
        <w:ind w:firstLine="0"/>
        <w:jc w:val="center"/>
      </w:pPr>
    </w:p>
    <w:p w14:paraId="07B83773" w14:textId="300484B6" w:rsidR="00D655C4" w:rsidRPr="004F4A25" w:rsidRDefault="004F4A25" w:rsidP="004F4A25">
      <w:pPr>
        <w:pStyle w:val="a9"/>
      </w:pPr>
      <w:r w:rsidRPr="004F4A25">
        <w:t>В результате была создана локальная учетная запись пользователя со стандартными правами.</w:t>
      </w:r>
    </w:p>
    <w:p w14:paraId="7DC5E744" w14:textId="1817F8D4" w:rsidR="00D655C4" w:rsidRDefault="004F4A25" w:rsidP="005E4731">
      <w:pPr>
        <w:pStyle w:val="a9"/>
        <w:ind w:firstLine="0"/>
        <w:jc w:val="center"/>
      </w:pPr>
      <w:r w:rsidRPr="004D5775">
        <w:rPr>
          <w:noProof/>
        </w:rPr>
        <w:lastRenderedPageBreak/>
        <w:drawing>
          <wp:inline distT="0" distB="0" distL="0" distR="0" wp14:anchorId="6AB18DB7" wp14:editId="0C06BED7">
            <wp:extent cx="5940425" cy="112395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24C3" w14:textId="6FA3994A" w:rsidR="004F4A25" w:rsidRDefault="004F4A25" w:rsidP="004F4A2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43 </w:t>
      </w:r>
      <w:r w:rsidRPr="0014407D">
        <w:t xml:space="preserve">– </w:t>
      </w:r>
      <w:r>
        <w:t>Новый пользователь</w:t>
      </w:r>
    </w:p>
    <w:p w14:paraId="723C9F58" w14:textId="1AB9EFBA" w:rsidR="004F4A25" w:rsidRDefault="004F4A25" w:rsidP="004F4A25">
      <w:pPr>
        <w:pStyle w:val="a9"/>
        <w:ind w:firstLine="0"/>
        <w:jc w:val="center"/>
      </w:pPr>
    </w:p>
    <w:p w14:paraId="6A2E76AE" w14:textId="0D211F2F" w:rsidR="004F4A25" w:rsidRPr="003D0ABC" w:rsidRDefault="003D0ABC" w:rsidP="003D0ABC">
      <w:pPr>
        <w:pStyle w:val="a9"/>
      </w:pPr>
      <w:r w:rsidRPr="003D0ABC">
        <w:t>Для задания «Прав администратора» необходимо развернуть вкладку созданного пользователя и перейти в параметры типа учетной записи.</w:t>
      </w:r>
    </w:p>
    <w:p w14:paraId="4249F358" w14:textId="52F72A8B" w:rsidR="004B2793" w:rsidRDefault="003D0ABC" w:rsidP="005E4731">
      <w:pPr>
        <w:pStyle w:val="a9"/>
        <w:ind w:firstLine="0"/>
        <w:jc w:val="center"/>
      </w:pPr>
      <w:r w:rsidRPr="00EF2FA8">
        <w:rPr>
          <w:noProof/>
        </w:rPr>
        <w:drawing>
          <wp:inline distT="0" distB="0" distL="0" distR="0" wp14:anchorId="6F27F055" wp14:editId="380C28D0">
            <wp:extent cx="5251657" cy="1346737"/>
            <wp:effectExtent l="0" t="0" r="635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9354" cy="13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947D" w14:textId="050080E1" w:rsidR="003D0ABC" w:rsidRDefault="003D0ABC" w:rsidP="003D0AB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44 </w:t>
      </w:r>
      <w:r w:rsidRPr="0014407D">
        <w:t xml:space="preserve">– </w:t>
      </w:r>
      <w:r>
        <w:t>Изменение типа учетной записи</w:t>
      </w:r>
    </w:p>
    <w:p w14:paraId="7F5CE478" w14:textId="29B5BA4B" w:rsidR="003D0ABC" w:rsidRDefault="003D0ABC" w:rsidP="003D0ABC">
      <w:pPr>
        <w:pStyle w:val="a9"/>
        <w:ind w:firstLine="0"/>
        <w:jc w:val="center"/>
      </w:pPr>
    </w:p>
    <w:p w14:paraId="3BB89BE6" w14:textId="293875F0" w:rsidR="003D0ABC" w:rsidRPr="00C146B5" w:rsidRDefault="00514570" w:rsidP="00C146B5">
      <w:pPr>
        <w:pStyle w:val="a9"/>
      </w:pPr>
      <w:r w:rsidRPr="00514570">
        <w:t>В появившемся окне можно изменить тип учетной записи.</w:t>
      </w:r>
    </w:p>
    <w:p w14:paraId="40853CDB" w14:textId="267156E2" w:rsidR="004B2793" w:rsidRDefault="00514570" w:rsidP="005E4731">
      <w:pPr>
        <w:pStyle w:val="a9"/>
        <w:ind w:firstLine="0"/>
        <w:jc w:val="center"/>
      </w:pPr>
      <w:r w:rsidRPr="00623532">
        <w:rPr>
          <w:noProof/>
        </w:rPr>
        <w:drawing>
          <wp:inline distT="0" distB="0" distL="0" distR="0" wp14:anchorId="651ED1D3" wp14:editId="1830AE09">
            <wp:extent cx="3845668" cy="1877409"/>
            <wp:effectExtent l="19050" t="19050" r="21590" b="279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57182" cy="1883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086523" w14:textId="50907641" w:rsidR="00514570" w:rsidRDefault="00514570" w:rsidP="0051457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45 </w:t>
      </w:r>
      <w:r w:rsidRPr="0014407D">
        <w:t xml:space="preserve">– </w:t>
      </w:r>
      <w:r>
        <w:t>Изменение типа учетной записи</w:t>
      </w:r>
    </w:p>
    <w:p w14:paraId="0D6D452D" w14:textId="34038BF7" w:rsidR="004B2793" w:rsidRDefault="004B2793" w:rsidP="005E4731">
      <w:pPr>
        <w:pStyle w:val="a9"/>
        <w:ind w:firstLine="0"/>
        <w:jc w:val="center"/>
      </w:pPr>
    </w:p>
    <w:p w14:paraId="071D5A8D" w14:textId="7699FA16" w:rsidR="004B2793" w:rsidRPr="00514570" w:rsidRDefault="00514570" w:rsidP="00514570">
      <w:pPr>
        <w:pStyle w:val="a9"/>
      </w:pPr>
      <w:r w:rsidRPr="00514570">
        <w:t>После чего изменится вкладка локальной записи.</w:t>
      </w:r>
    </w:p>
    <w:p w14:paraId="62BADA75" w14:textId="60E47827" w:rsidR="004B2793" w:rsidRDefault="00514570" w:rsidP="005E4731">
      <w:pPr>
        <w:pStyle w:val="a9"/>
        <w:ind w:firstLine="0"/>
        <w:jc w:val="center"/>
      </w:pPr>
      <w:r w:rsidRPr="007D0933">
        <w:rPr>
          <w:noProof/>
        </w:rPr>
        <w:drawing>
          <wp:inline distT="0" distB="0" distL="0" distR="0" wp14:anchorId="37E25699" wp14:editId="35CB45A9">
            <wp:extent cx="5940425" cy="45148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FAA7" w14:textId="657630EA" w:rsidR="00514570" w:rsidRDefault="00514570" w:rsidP="0051457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46 </w:t>
      </w:r>
      <w:r w:rsidRPr="0014407D">
        <w:t xml:space="preserve">– </w:t>
      </w:r>
      <w:r>
        <w:t>Завершение создания нового пользователя</w:t>
      </w:r>
    </w:p>
    <w:p w14:paraId="023F79A5" w14:textId="582A735A" w:rsidR="00514570" w:rsidRDefault="00514570" w:rsidP="00514570">
      <w:pPr>
        <w:pStyle w:val="a9"/>
        <w:ind w:firstLine="0"/>
        <w:jc w:val="center"/>
      </w:pPr>
    </w:p>
    <w:p w14:paraId="6F981751" w14:textId="29740AB7" w:rsidR="00514570" w:rsidRDefault="00BA1BC6" w:rsidP="00514570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3CBE0C0" wp14:editId="3B8718E8">
            <wp:extent cx="4960521" cy="2787371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419" cy="279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22210" w14:textId="71D24C97" w:rsidR="00BA1BC6" w:rsidRDefault="00BA1BC6" w:rsidP="00BA1BC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47 </w:t>
      </w:r>
      <w:r w:rsidRPr="0014407D">
        <w:t xml:space="preserve">– </w:t>
      </w:r>
      <w:r>
        <w:t>Рабочий стол созданного пользователя</w:t>
      </w:r>
    </w:p>
    <w:p w14:paraId="2BD12AB4" w14:textId="265DB619" w:rsidR="009F0658" w:rsidRDefault="009F0658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741F9E57" w14:textId="4C670E9C" w:rsidR="00BA1BC6" w:rsidRDefault="009F0658" w:rsidP="009F0658">
      <w:pPr>
        <w:pStyle w:val="12"/>
      </w:pPr>
      <w:bookmarkStart w:id="16" w:name="_Toc118043692"/>
      <w:r>
        <w:lastRenderedPageBreak/>
        <w:t xml:space="preserve">5 </w:t>
      </w:r>
      <w:r w:rsidRPr="009F0658">
        <w:t>Настройка сети в Windows</w:t>
      </w:r>
      <w:bookmarkEnd w:id="16"/>
    </w:p>
    <w:p w14:paraId="0704F92F" w14:textId="12BFA4B6" w:rsidR="00BA1BC6" w:rsidRDefault="009F0658" w:rsidP="009F0658">
      <w:pPr>
        <w:pStyle w:val="23"/>
      </w:pPr>
      <w:bookmarkStart w:id="17" w:name="_Toc118043693"/>
      <w:r>
        <w:t xml:space="preserve">5.1 Отскрытие приложения </w:t>
      </w:r>
      <w:r w:rsidRPr="00EB479E">
        <w:t>«Центр управления сетями и общим доступом».</w:t>
      </w:r>
      <w:bookmarkEnd w:id="17"/>
    </w:p>
    <w:p w14:paraId="3AE705F6" w14:textId="5F841ACB" w:rsidR="00514570" w:rsidRPr="006B3221" w:rsidRDefault="006B3221" w:rsidP="006B3221">
      <w:pPr>
        <w:pStyle w:val="a9"/>
      </w:pPr>
      <w:r w:rsidRPr="006B3221">
        <w:t>Для открытия компонента «Центр управления сетями и общим доступом» необходимо вызвать приложение «Панель управления». В открывшемся приложении необходимо изменить параметр просмотра на «Крупные значки». В данном варианте просмотра элементы сгруппируются в удобном формате. После вызвать необходимый компонент с помощью клика по соответствующему ярлыку.</w:t>
      </w:r>
    </w:p>
    <w:p w14:paraId="218BD234" w14:textId="65FFDDB8" w:rsidR="001F49BD" w:rsidRDefault="008B5D14" w:rsidP="00514570">
      <w:pPr>
        <w:pStyle w:val="a9"/>
        <w:ind w:firstLine="0"/>
        <w:jc w:val="center"/>
      </w:pPr>
      <w:r w:rsidRPr="004F5972">
        <w:rPr>
          <w:noProof/>
        </w:rPr>
        <w:drawing>
          <wp:inline distT="0" distB="0" distL="0" distR="0" wp14:anchorId="23E9CB30" wp14:editId="7A1F8697">
            <wp:extent cx="4206628" cy="2518131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8445" cy="252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74FB" w14:textId="5F265D08" w:rsidR="008B5D14" w:rsidRDefault="008B5D14" w:rsidP="008B5D1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48 </w:t>
      </w:r>
      <w:r w:rsidRPr="0014407D">
        <w:t xml:space="preserve">– </w:t>
      </w:r>
      <w:r>
        <w:t>Панель управления</w:t>
      </w:r>
    </w:p>
    <w:p w14:paraId="5DCBE135" w14:textId="718B9E45" w:rsidR="008B5D14" w:rsidRDefault="008B5D14" w:rsidP="008B5D14">
      <w:pPr>
        <w:pStyle w:val="a9"/>
        <w:ind w:firstLine="0"/>
        <w:jc w:val="center"/>
      </w:pPr>
    </w:p>
    <w:p w14:paraId="1443AC1D" w14:textId="75C53F87" w:rsidR="008B5D14" w:rsidRDefault="00E16A28" w:rsidP="008B5D14">
      <w:pPr>
        <w:pStyle w:val="a9"/>
        <w:ind w:firstLine="0"/>
        <w:jc w:val="center"/>
      </w:pPr>
      <w:r w:rsidRPr="008A60FC">
        <w:rPr>
          <w:noProof/>
        </w:rPr>
        <w:drawing>
          <wp:inline distT="0" distB="0" distL="0" distR="0" wp14:anchorId="2B231D7F" wp14:editId="3301EF49">
            <wp:extent cx="4261304" cy="2539928"/>
            <wp:effectExtent l="19050" t="19050" r="25400" b="133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85600" cy="25544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56AA1" w14:textId="5B471BA7" w:rsidR="00E16A28" w:rsidRDefault="00E16A28" w:rsidP="00E16A28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49 </w:t>
      </w:r>
      <w:r w:rsidRPr="0014407D">
        <w:t xml:space="preserve">– </w:t>
      </w:r>
      <w:r>
        <w:t>Центр управления сетями и общим доступом</w:t>
      </w:r>
    </w:p>
    <w:p w14:paraId="2C441FD5" w14:textId="77777777" w:rsidR="008B5D14" w:rsidRDefault="008B5D14" w:rsidP="008B5D14">
      <w:pPr>
        <w:pStyle w:val="a9"/>
        <w:ind w:firstLine="0"/>
        <w:jc w:val="center"/>
      </w:pPr>
    </w:p>
    <w:p w14:paraId="27F4A1A9" w14:textId="72EE35A1" w:rsidR="001F49BD" w:rsidRPr="00152A87" w:rsidRDefault="00152A87" w:rsidP="00152A87">
      <w:pPr>
        <w:pStyle w:val="a9"/>
      </w:pPr>
      <w:r w:rsidRPr="00152A87">
        <w:t>Центр управления сетями и общим доступом – это средство для конфигурирования свойств позволяет пользователю выбирать сетевое размещение, настраивать общий доступ к принтерам и файлам и просматривать карту сети.</w:t>
      </w:r>
    </w:p>
    <w:p w14:paraId="37F11B3E" w14:textId="37AEE760" w:rsidR="001F49BD" w:rsidRDefault="001F49BD" w:rsidP="00514570">
      <w:pPr>
        <w:pStyle w:val="a9"/>
        <w:ind w:firstLine="0"/>
        <w:jc w:val="center"/>
      </w:pPr>
    </w:p>
    <w:p w14:paraId="4BEF1D26" w14:textId="5FACD567" w:rsidR="001F49BD" w:rsidRDefault="004944AD" w:rsidP="004944AD">
      <w:pPr>
        <w:pStyle w:val="23"/>
      </w:pPr>
      <w:bookmarkStart w:id="18" w:name="_Toc118043694"/>
      <w:r>
        <w:lastRenderedPageBreak/>
        <w:t xml:space="preserve">5.2 </w:t>
      </w:r>
      <w:r>
        <w:rPr>
          <w:rFonts w:cs="Times New Roman"/>
          <w:sz w:val="24"/>
          <w:szCs w:val="24"/>
        </w:rPr>
        <w:t>С</w:t>
      </w:r>
      <w:r w:rsidRPr="0009766F">
        <w:rPr>
          <w:rFonts w:cs="Times New Roman"/>
          <w:sz w:val="24"/>
          <w:szCs w:val="24"/>
        </w:rPr>
        <w:t>етевое расположение компьютера</w:t>
      </w:r>
      <w:bookmarkEnd w:id="18"/>
    </w:p>
    <w:p w14:paraId="0F599B80" w14:textId="77777777" w:rsidR="00F85B9A" w:rsidRDefault="00F85B9A" w:rsidP="00F85B9A">
      <w:pPr>
        <w:pStyle w:val="a9"/>
      </w:pPr>
      <w:r>
        <w:t>Сетевое расположение – настройки сети и общего доступа, которые подходят для этого сетевого подключения. Можно назвать четыре основных типа сетевого расположения:</w:t>
      </w:r>
    </w:p>
    <w:p w14:paraId="7BAF32D8" w14:textId="77777777" w:rsidR="00F85B9A" w:rsidRDefault="00F85B9A" w:rsidP="00F85B9A">
      <w:pPr>
        <w:pStyle w:val="a9"/>
      </w:pPr>
      <w:r>
        <w:t>Первый тип – это домашняя сеть. Это сетевое расположение предназначено для компьютера, которым пользуются в домашних условиях. Используется также в сетях, в которых все пользователи хорошо осведомлены друг о друге. Такие компьютеры могут не только создавать, но и присоединяться к домашним группам. Домашние сети обеспечивают всем компьютерам качественный доступ к сети.</w:t>
      </w:r>
    </w:p>
    <w:p w14:paraId="0B3E9543" w14:textId="77777777" w:rsidR="00F85B9A" w:rsidRDefault="00F85B9A" w:rsidP="00F85B9A">
      <w:pPr>
        <w:pStyle w:val="a9"/>
      </w:pPr>
      <w:r>
        <w:t>Второй тип – это сеть предприятия или организации. Этот тип сетевого расположения также позволяет отыскивать сеть автоматически. Отличие от домашней сети заключается в том, что в сети предприятия невозможно присоединять или создавать компьютер к домашней группе. Сеть предназначена исключительно для профессиональной деятельности на предприятии, в организации или в офисе.</w:t>
      </w:r>
    </w:p>
    <w:p w14:paraId="7AF0EA80" w14:textId="77777777" w:rsidR="00F85B9A" w:rsidRDefault="00F85B9A" w:rsidP="00F85B9A">
      <w:pPr>
        <w:pStyle w:val="a9"/>
      </w:pPr>
      <w:r>
        <w:t>Третий тип – это общественная сеть. Кафе, аэропорты, вокзалы и другие общественные места - именно здесь компьютерами используется сетевое расположение третьего типа. По умолчанию в этом расположении отключена возможность присоединяться к домашним группам. Также отключено сетевое обнаружение.</w:t>
      </w:r>
    </w:p>
    <w:p w14:paraId="7CAD83F8" w14:textId="0761356D" w:rsidR="001F49BD" w:rsidRPr="00F85B9A" w:rsidRDefault="00F85B9A" w:rsidP="00F85B9A">
      <w:pPr>
        <w:pStyle w:val="a9"/>
      </w:pPr>
      <w:r>
        <w:t>Четвертый тип – это доменная сеть. Доменный тип расположения сети почти ничем не отличается от рабочей сети. За исключением того момента, что в доменном типе конфигурация сетевого обнаружения и брандмауэра Windows определяются групповой политикой. Это касается и сетевой карты.</w:t>
      </w:r>
    </w:p>
    <w:p w14:paraId="5B3EE4C1" w14:textId="16DA9E27" w:rsidR="00077753" w:rsidRDefault="00077753" w:rsidP="005E4731">
      <w:pPr>
        <w:pStyle w:val="a9"/>
        <w:ind w:firstLine="0"/>
        <w:jc w:val="center"/>
      </w:pPr>
    </w:p>
    <w:p w14:paraId="5BF1F012" w14:textId="1781A528" w:rsidR="00077753" w:rsidRDefault="00D24617" w:rsidP="00D24617">
      <w:pPr>
        <w:pStyle w:val="23"/>
      </w:pPr>
      <w:bookmarkStart w:id="19" w:name="_Toc118043695"/>
      <w:r>
        <w:t xml:space="preserve">5.3 </w:t>
      </w:r>
      <w:r w:rsidRPr="00D24617">
        <w:t>Карта сети</w:t>
      </w:r>
      <w:bookmarkEnd w:id="19"/>
    </w:p>
    <w:p w14:paraId="0719DC46" w14:textId="11E8DF6D" w:rsidR="005E4731" w:rsidRPr="00D24617" w:rsidRDefault="00D24617" w:rsidP="00D24617">
      <w:pPr>
        <w:pStyle w:val="a9"/>
      </w:pPr>
      <w:r w:rsidRPr="00D24617">
        <w:t>Карта сети – инструмент, применяемый для отображения всех устройств, входящих в конкрутную локальную сеть.</w:t>
      </w:r>
    </w:p>
    <w:p w14:paraId="3CF99163" w14:textId="6DFDB477" w:rsidR="00D24617" w:rsidRDefault="00D24617" w:rsidP="005E4731">
      <w:pPr>
        <w:pStyle w:val="a9"/>
        <w:ind w:firstLine="0"/>
        <w:jc w:val="center"/>
      </w:pPr>
      <w:r w:rsidRPr="00877222">
        <w:rPr>
          <w:noProof/>
        </w:rPr>
        <w:drawing>
          <wp:inline distT="0" distB="0" distL="0" distR="0" wp14:anchorId="39013DA1" wp14:editId="0B1C74FE">
            <wp:extent cx="5018762" cy="2713512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9026" cy="27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F899" w14:textId="7956A9AB" w:rsidR="00D24617" w:rsidRDefault="00D24617" w:rsidP="00D2461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50 </w:t>
      </w:r>
      <w:r w:rsidRPr="0014407D">
        <w:t xml:space="preserve">– </w:t>
      </w:r>
      <w:r>
        <w:t>Сетевая инфраструктура</w:t>
      </w:r>
    </w:p>
    <w:p w14:paraId="0CB7EF13" w14:textId="075B5963" w:rsidR="00D24617" w:rsidRDefault="00D24617" w:rsidP="00D24617">
      <w:pPr>
        <w:pStyle w:val="a9"/>
        <w:ind w:firstLine="0"/>
        <w:jc w:val="center"/>
      </w:pPr>
    </w:p>
    <w:p w14:paraId="5680E841" w14:textId="0C7EBAA6" w:rsidR="00D24617" w:rsidRDefault="00EE01C4" w:rsidP="00EE01C4">
      <w:pPr>
        <w:pStyle w:val="23"/>
      </w:pPr>
      <w:bookmarkStart w:id="20" w:name="_Toc118043696"/>
      <w:r>
        <w:lastRenderedPageBreak/>
        <w:t xml:space="preserve">5.4 </w:t>
      </w:r>
      <w:r w:rsidRPr="00EE01C4">
        <w:t>Сетевые подключения</w:t>
      </w:r>
      <w:bookmarkEnd w:id="20"/>
    </w:p>
    <w:p w14:paraId="39A814D4" w14:textId="77777777" w:rsidR="00E90D40" w:rsidRDefault="00E90D40" w:rsidP="00E90D40">
      <w:pPr>
        <w:pStyle w:val="a9"/>
      </w:pPr>
      <w:r>
        <w:t>Сетевое подключение представляет собой набор данных, необходимых для подключения компьютера к Интернету, локальной сети или любому другому компьютеру.</w:t>
      </w:r>
    </w:p>
    <w:p w14:paraId="600BB2CF" w14:textId="61942CED" w:rsidR="00D24617" w:rsidRPr="00E90D40" w:rsidRDefault="00E90D40" w:rsidP="00E90D40">
      <w:pPr>
        <w:pStyle w:val="a9"/>
      </w:pPr>
      <w:r>
        <w:t xml:space="preserve">На рисунке </w:t>
      </w:r>
      <w:r w:rsidR="00D6538A">
        <w:t>51</w:t>
      </w:r>
      <w:r>
        <w:t xml:space="preserve"> представленны некоторые варианты сетевых подключений: с помощью сетевого кабеля, с помощью технологии Wi-Fi, с помощью виртуального адаптера VPN.</w:t>
      </w:r>
    </w:p>
    <w:p w14:paraId="564C7AD4" w14:textId="622D0314" w:rsidR="00D24617" w:rsidRDefault="003062A4" w:rsidP="005E4731">
      <w:pPr>
        <w:pStyle w:val="a9"/>
        <w:ind w:firstLine="0"/>
        <w:jc w:val="center"/>
      </w:pPr>
      <w:r w:rsidRPr="0028363C">
        <w:rPr>
          <w:noProof/>
        </w:rPr>
        <w:drawing>
          <wp:inline distT="0" distB="0" distL="0" distR="0" wp14:anchorId="73DBF63F" wp14:editId="5E0FF78C">
            <wp:extent cx="5940425" cy="2505710"/>
            <wp:effectExtent l="19050" t="19050" r="22225" b="2794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E318D8" w14:textId="0C558C8B" w:rsidR="003062A4" w:rsidRDefault="003062A4" w:rsidP="003062A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51 </w:t>
      </w:r>
      <w:r w:rsidRPr="0014407D">
        <w:t xml:space="preserve">– </w:t>
      </w:r>
      <w:r>
        <w:t>Сетев</w:t>
      </w:r>
      <w:r w:rsidR="00DA39B3">
        <w:t>ые подключения</w:t>
      </w:r>
    </w:p>
    <w:p w14:paraId="5C41C1B2" w14:textId="61B0C3F2" w:rsidR="00D24617" w:rsidRDefault="00D24617" w:rsidP="005E4731">
      <w:pPr>
        <w:pStyle w:val="a9"/>
        <w:ind w:firstLine="0"/>
        <w:jc w:val="center"/>
      </w:pPr>
    </w:p>
    <w:p w14:paraId="555A0589" w14:textId="46036EF5" w:rsidR="00D24617" w:rsidRDefault="000A52AE" w:rsidP="000A52AE">
      <w:pPr>
        <w:pStyle w:val="23"/>
      </w:pPr>
      <w:bookmarkStart w:id="21" w:name="_Toc118043697"/>
      <w:r>
        <w:t xml:space="preserve">5.5 </w:t>
      </w:r>
      <w:r w:rsidRPr="000A52AE">
        <w:t>Изменение параметров адаптера</w:t>
      </w:r>
      <w:bookmarkEnd w:id="21"/>
    </w:p>
    <w:p w14:paraId="15434603" w14:textId="0D1E9A18" w:rsidR="000A52AE" w:rsidRPr="000A52AE" w:rsidRDefault="00E22842" w:rsidP="000A52AE">
      <w:pPr>
        <w:pStyle w:val="a9"/>
      </w:pPr>
      <w:r w:rsidRPr="00E22842">
        <w:t>Изменение параметров сетевого адаптера можно произвести в меню «Изменение параметров адаптера» в компоненте «Центр управления сетями и общим доступом».</w:t>
      </w:r>
    </w:p>
    <w:p w14:paraId="7A88BF46" w14:textId="70A5E997" w:rsidR="000A52AE" w:rsidRDefault="00005D81" w:rsidP="005E4731">
      <w:pPr>
        <w:pStyle w:val="a9"/>
        <w:ind w:firstLine="0"/>
        <w:jc w:val="center"/>
      </w:pPr>
      <w:r w:rsidRPr="008F373C">
        <w:rPr>
          <w:noProof/>
        </w:rPr>
        <w:drawing>
          <wp:inline distT="0" distB="0" distL="0" distR="0" wp14:anchorId="27FF434A" wp14:editId="1D44CFD0">
            <wp:extent cx="5940425" cy="2563495"/>
            <wp:effectExtent l="19050" t="19050" r="22225" b="273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3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B9B36" w14:textId="3D33ADC9" w:rsidR="00005D81" w:rsidRDefault="00005D81" w:rsidP="00005D8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52 </w:t>
      </w:r>
      <w:r w:rsidRPr="0014407D">
        <w:t xml:space="preserve">– </w:t>
      </w:r>
      <w:r>
        <w:t>Центр управления сетями и общим доступом</w:t>
      </w:r>
    </w:p>
    <w:p w14:paraId="1982C546" w14:textId="48D6DCBB" w:rsidR="000A52AE" w:rsidRDefault="000A52AE" w:rsidP="005E4731">
      <w:pPr>
        <w:pStyle w:val="a9"/>
        <w:ind w:firstLine="0"/>
        <w:jc w:val="center"/>
      </w:pPr>
    </w:p>
    <w:p w14:paraId="75DEC4A7" w14:textId="3429966E" w:rsidR="000A52AE" w:rsidRPr="002A3B3A" w:rsidRDefault="002A3B3A" w:rsidP="002A3B3A">
      <w:pPr>
        <w:pStyle w:val="a9"/>
      </w:pPr>
      <w:r w:rsidRPr="002A3B3A">
        <w:t>В открывшемся окне сетевых подключений необходимо выбрать сетевой адаптер и перейти в раздел свойств.</w:t>
      </w:r>
    </w:p>
    <w:p w14:paraId="359B9F2F" w14:textId="3988585B" w:rsidR="00005D81" w:rsidRDefault="002A3B3A" w:rsidP="005E4731">
      <w:pPr>
        <w:pStyle w:val="a9"/>
        <w:ind w:firstLine="0"/>
        <w:jc w:val="center"/>
      </w:pPr>
      <w:r w:rsidRPr="000815AE">
        <w:rPr>
          <w:noProof/>
        </w:rPr>
        <w:lastRenderedPageBreak/>
        <w:drawing>
          <wp:inline distT="0" distB="0" distL="0" distR="0" wp14:anchorId="3EB26DC8" wp14:editId="58376F2C">
            <wp:extent cx="4172239" cy="2512263"/>
            <wp:effectExtent l="19050" t="19050" r="19050" b="215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7198" cy="25152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D47F4D" w14:textId="3A208A61" w:rsidR="002A3B3A" w:rsidRDefault="002A3B3A" w:rsidP="002A3B3A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53 </w:t>
      </w:r>
      <w:r w:rsidRPr="0014407D">
        <w:t xml:space="preserve">– </w:t>
      </w:r>
      <w:r>
        <w:t>Сетевые подключения</w:t>
      </w:r>
    </w:p>
    <w:p w14:paraId="030AFFB7" w14:textId="24CD10D1" w:rsidR="00005D81" w:rsidRDefault="00005D81" w:rsidP="005E4731">
      <w:pPr>
        <w:pStyle w:val="a9"/>
        <w:ind w:firstLine="0"/>
        <w:jc w:val="center"/>
      </w:pPr>
    </w:p>
    <w:p w14:paraId="6A0ADA32" w14:textId="50F32AFC" w:rsidR="003D706F" w:rsidRPr="003D706F" w:rsidRDefault="003D706F" w:rsidP="003D706F">
      <w:pPr>
        <w:pStyle w:val="a9"/>
      </w:pPr>
      <w:r w:rsidRPr="003D706F">
        <w:t>В меню свойств можно разрешить общий доступ к подключению к Интернету, изменить набор подключенных компонентом адаптера, настроить свойства протоколов IPv4 и IPv6.</w:t>
      </w:r>
    </w:p>
    <w:p w14:paraId="64569EBF" w14:textId="70B84820" w:rsidR="003D706F" w:rsidRDefault="003D706F" w:rsidP="005E4731">
      <w:pPr>
        <w:pStyle w:val="a9"/>
        <w:ind w:firstLine="0"/>
        <w:jc w:val="center"/>
      </w:pPr>
      <w:r w:rsidRPr="00754F42">
        <w:rPr>
          <w:noProof/>
        </w:rPr>
        <w:drawing>
          <wp:inline distT="0" distB="0" distL="0" distR="0" wp14:anchorId="68B3FA32" wp14:editId="228DED8B">
            <wp:extent cx="2070636" cy="2649279"/>
            <wp:effectExtent l="19050" t="19050" r="25400" b="177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76961" cy="2657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F95B7D" w14:textId="5C01FF94" w:rsidR="003D706F" w:rsidRDefault="003D706F" w:rsidP="003D706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54 </w:t>
      </w:r>
      <w:r w:rsidRPr="0014407D">
        <w:t xml:space="preserve">– </w:t>
      </w:r>
      <w:r>
        <w:t>Свойства адаптера</w:t>
      </w:r>
    </w:p>
    <w:p w14:paraId="53B6C6A0" w14:textId="25EEDD9D" w:rsidR="003D706F" w:rsidRDefault="003D706F" w:rsidP="003D706F">
      <w:pPr>
        <w:pStyle w:val="a9"/>
        <w:ind w:firstLine="0"/>
        <w:jc w:val="center"/>
      </w:pPr>
    </w:p>
    <w:p w14:paraId="57B8A2AE" w14:textId="56B29B9E" w:rsidR="003D706F" w:rsidRDefault="00416212" w:rsidP="003D706F">
      <w:pPr>
        <w:pStyle w:val="a9"/>
        <w:ind w:firstLine="0"/>
        <w:jc w:val="center"/>
      </w:pPr>
      <w:r w:rsidRPr="00BC1336">
        <w:rPr>
          <w:noProof/>
        </w:rPr>
        <w:drawing>
          <wp:inline distT="0" distB="0" distL="0" distR="0" wp14:anchorId="1D08D8CA" wp14:editId="41386A83">
            <wp:extent cx="1676894" cy="2178569"/>
            <wp:effectExtent l="19050" t="19050" r="19050" b="1270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83493" cy="2187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206944" w14:textId="3367B90E" w:rsidR="00416212" w:rsidRDefault="00416212" w:rsidP="0041621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55 </w:t>
      </w:r>
      <w:r w:rsidRPr="0014407D">
        <w:t xml:space="preserve">– </w:t>
      </w:r>
      <w:r>
        <w:t>Свойства адаптера</w:t>
      </w:r>
    </w:p>
    <w:p w14:paraId="4EF4983F" w14:textId="784F1413" w:rsidR="003D706F" w:rsidRDefault="00BB148C" w:rsidP="003D706F">
      <w:pPr>
        <w:pStyle w:val="a9"/>
        <w:ind w:firstLine="0"/>
        <w:jc w:val="center"/>
      </w:pPr>
      <w:r w:rsidRPr="00F52787">
        <w:rPr>
          <w:noProof/>
        </w:rPr>
        <w:lastRenderedPageBreak/>
        <w:drawing>
          <wp:inline distT="0" distB="0" distL="0" distR="0" wp14:anchorId="3CC0A280" wp14:editId="18E084B0">
            <wp:extent cx="2312472" cy="2645328"/>
            <wp:effectExtent l="19050" t="19050" r="12065" b="222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18509" cy="26522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40C96A" w14:textId="12DFCAB4" w:rsidR="00BB148C" w:rsidRPr="0070085E" w:rsidRDefault="00BB148C" w:rsidP="00BB148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56 </w:t>
      </w:r>
      <w:r w:rsidRPr="0014407D">
        <w:t xml:space="preserve">– </w:t>
      </w:r>
      <w:r>
        <w:t xml:space="preserve">Свойства </w:t>
      </w:r>
      <w:r>
        <w:rPr>
          <w:lang w:val="en-US"/>
        </w:rPr>
        <w:t>Ipv</w:t>
      </w:r>
      <w:r w:rsidRPr="0070085E">
        <w:t>4</w:t>
      </w:r>
    </w:p>
    <w:p w14:paraId="2E701649" w14:textId="1D13BF85" w:rsidR="00BB148C" w:rsidRPr="0070085E" w:rsidRDefault="00BB148C" w:rsidP="00BB148C">
      <w:pPr>
        <w:pStyle w:val="a9"/>
        <w:ind w:firstLine="0"/>
        <w:jc w:val="center"/>
      </w:pPr>
    </w:p>
    <w:p w14:paraId="19A7125B" w14:textId="6658632A" w:rsidR="00BB148C" w:rsidRPr="00EC4709" w:rsidRDefault="00EC4709" w:rsidP="00EC4709">
      <w:pPr>
        <w:pStyle w:val="23"/>
      </w:pPr>
      <w:bookmarkStart w:id="22" w:name="_Toc118043698"/>
      <w:r w:rsidRPr="00EC4709">
        <w:t xml:space="preserve">5.6 </w:t>
      </w:r>
      <w:r>
        <w:t>А</w:t>
      </w:r>
      <w:r w:rsidRPr="00EC4709">
        <w:t>ктивное сетевое подключение, состояние сети, опреде</w:t>
      </w:r>
      <w:r w:rsidR="00B04501">
        <w:t>ние</w:t>
      </w:r>
      <w:r w:rsidRPr="00EC4709">
        <w:t xml:space="preserve"> </w:t>
      </w:r>
      <w:r w:rsidRPr="00EC4709">
        <w:rPr>
          <w:lang w:val="en-US"/>
        </w:rPr>
        <w:t>MAC</w:t>
      </w:r>
      <w:r w:rsidRPr="00EC4709">
        <w:t>- адрес</w:t>
      </w:r>
      <w:r w:rsidR="00B0008D">
        <w:t>а</w:t>
      </w:r>
      <w:r w:rsidR="00A20D91">
        <w:t xml:space="preserve"> и</w:t>
      </w:r>
      <w:r w:rsidRPr="00EC4709">
        <w:t xml:space="preserve"> </w:t>
      </w:r>
      <w:r w:rsidRPr="00EC4709">
        <w:rPr>
          <w:lang w:val="en-US"/>
        </w:rPr>
        <w:t>IP</w:t>
      </w:r>
      <w:r w:rsidRPr="00EC4709">
        <w:t xml:space="preserve"> – адрес</w:t>
      </w:r>
      <w:r w:rsidR="00B0008D">
        <w:t>а</w:t>
      </w:r>
      <w:bookmarkEnd w:id="22"/>
    </w:p>
    <w:p w14:paraId="0CC20954" w14:textId="5B3B3B15" w:rsidR="00BB148C" w:rsidRPr="001B0507" w:rsidRDefault="001B0507" w:rsidP="001B0507">
      <w:pPr>
        <w:pStyle w:val="a9"/>
      </w:pPr>
      <w:r w:rsidRPr="001B0507">
        <w:t>Активное сетевое подключение отображается в приложении «Параметры» в разделе «Сеть и Интернет».</w:t>
      </w:r>
    </w:p>
    <w:p w14:paraId="1EDFFD27" w14:textId="4C38ED13" w:rsidR="00416212" w:rsidRDefault="001B0507" w:rsidP="003D706F">
      <w:pPr>
        <w:pStyle w:val="a9"/>
        <w:ind w:firstLine="0"/>
        <w:jc w:val="center"/>
      </w:pPr>
      <w:r w:rsidRPr="00EB1119">
        <w:rPr>
          <w:noProof/>
        </w:rPr>
        <w:drawing>
          <wp:inline distT="0" distB="0" distL="0" distR="0" wp14:anchorId="47BEF882" wp14:editId="478E77C0">
            <wp:extent cx="5940425" cy="141922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D8A3" w14:textId="15BBA9B0" w:rsidR="001B0507" w:rsidRPr="0063676C" w:rsidRDefault="001B0507" w:rsidP="001B050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57 </w:t>
      </w:r>
      <w:r w:rsidRPr="0014407D">
        <w:t xml:space="preserve">– </w:t>
      </w:r>
      <w:r>
        <w:t>Сеть и Интернет</w:t>
      </w:r>
    </w:p>
    <w:p w14:paraId="3EEBD27C" w14:textId="77F6BE0E" w:rsidR="001B0507" w:rsidRDefault="001B0507" w:rsidP="003D706F">
      <w:pPr>
        <w:pStyle w:val="a9"/>
        <w:ind w:firstLine="0"/>
        <w:jc w:val="center"/>
      </w:pPr>
    </w:p>
    <w:p w14:paraId="4FE60536" w14:textId="70B45F56" w:rsidR="001B0507" w:rsidRPr="0063676C" w:rsidRDefault="0063676C" w:rsidP="0063676C">
      <w:pPr>
        <w:pStyle w:val="a9"/>
      </w:pPr>
      <w:r w:rsidRPr="0063676C">
        <w:t xml:space="preserve">Проверить состояние сети можно с помощью команды Ping. На рисунке </w:t>
      </w:r>
      <w:r w:rsidR="002C377E">
        <w:t>58</w:t>
      </w:r>
      <w:r w:rsidRPr="0063676C">
        <w:t xml:space="preserve"> изображен пример выполнения данной команды с использованием сервера yandex. Успешные отправка и получение пакетов предоставляют информацию о том, что интернет-соединение активно, доступ к интернету разрешен.</w:t>
      </w:r>
    </w:p>
    <w:p w14:paraId="100DF0E9" w14:textId="4AD3541D" w:rsidR="00416212" w:rsidRDefault="002C377E" w:rsidP="003D706F">
      <w:pPr>
        <w:pStyle w:val="a9"/>
        <w:ind w:firstLine="0"/>
        <w:jc w:val="center"/>
      </w:pPr>
      <w:r w:rsidRPr="00B17022">
        <w:rPr>
          <w:noProof/>
        </w:rPr>
        <w:drawing>
          <wp:inline distT="0" distB="0" distL="0" distR="0" wp14:anchorId="284EAE82" wp14:editId="295028A5">
            <wp:extent cx="2869994" cy="1563749"/>
            <wp:effectExtent l="0" t="0" r="698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8437" cy="15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BCCF" w14:textId="0D4FFE86" w:rsidR="002C377E" w:rsidRPr="002C377E" w:rsidRDefault="002C377E" w:rsidP="002C377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58 </w:t>
      </w:r>
      <w:r w:rsidRPr="0014407D">
        <w:t xml:space="preserve">– </w:t>
      </w:r>
      <w:r>
        <w:t xml:space="preserve">Команда </w:t>
      </w:r>
      <w:r>
        <w:rPr>
          <w:lang w:val="en-US"/>
        </w:rPr>
        <w:t>Ping</w:t>
      </w:r>
    </w:p>
    <w:p w14:paraId="024F48CD" w14:textId="77777777" w:rsidR="00416212" w:rsidRDefault="00416212" w:rsidP="003D706F">
      <w:pPr>
        <w:pStyle w:val="a9"/>
        <w:ind w:firstLine="0"/>
        <w:jc w:val="center"/>
      </w:pPr>
    </w:p>
    <w:p w14:paraId="3F9ED067" w14:textId="17620CA8" w:rsidR="003D706F" w:rsidRPr="00E15A12" w:rsidRDefault="00E15A12" w:rsidP="00E15A12">
      <w:pPr>
        <w:pStyle w:val="a9"/>
        <w:keepNext/>
      </w:pPr>
      <w:r w:rsidRPr="00E15A12">
        <w:lastRenderedPageBreak/>
        <w:t>Определить MAC-адрес и IP-адрес устройства можно с помощью команды ipconfig /all</w:t>
      </w:r>
    </w:p>
    <w:p w14:paraId="0BF89931" w14:textId="4F41ED29" w:rsidR="003D706F" w:rsidRDefault="00E15A12" w:rsidP="005E4731">
      <w:pPr>
        <w:pStyle w:val="a9"/>
        <w:ind w:firstLine="0"/>
        <w:jc w:val="center"/>
      </w:pPr>
      <w:r w:rsidRPr="00267EF2">
        <w:rPr>
          <w:noProof/>
          <w:lang w:val="en-US"/>
        </w:rPr>
        <w:drawing>
          <wp:inline distT="0" distB="0" distL="0" distR="0" wp14:anchorId="2F342B37" wp14:editId="443D91F7">
            <wp:extent cx="5940425" cy="2105660"/>
            <wp:effectExtent l="0" t="0" r="317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D2CC" w14:textId="4E662CF1" w:rsidR="00E15A12" w:rsidRPr="002C377E" w:rsidRDefault="00E15A12" w:rsidP="00E15A1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59 </w:t>
      </w:r>
      <w:r w:rsidRPr="0014407D">
        <w:t xml:space="preserve">– </w:t>
      </w:r>
      <w:r>
        <w:t xml:space="preserve">Команда </w:t>
      </w:r>
      <w:r w:rsidRPr="00E15A12">
        <w:t>ipconfig</w:t>
      </w:r>
    </w:p>
    <w:p w14:paraId="327D2913" w14:textId="644AFF81" w:rsidR="00005D81" w:rsidRDefault="00005D81" w:rsidP="005E4731">
      <w:pPr>
        <w:pStyle w:val="a9"/>
        <w:ind w:firstLine="0"/>
        <w:jc w:val="center"/>
      </w:pPr>
    </w:p>
    <w:p w14:paraId="2C38F18C" w14:textId="4B4F9FB4" w:rsidR="00E15A12" w:rsidRDefault="00186F3F" w:rsidP="00186F3F">
      <w:pPr>
        <w:pStyle w:val="23"/>
      </w:pPr>
      <w:bookmarkStart w:id="23" w:name="_Toc118043699"/>
      <w:r>
        <w:t xml:space="preserve">5.7 </w:t>
      </w:r>
      <w:r w:rsidRPr="00186F3F">
        <w:t>Диагностика сети</w:t>
      </w:r>
      <w:bookmarkEnd w:id="23"/>
    </w:p>
    <w:p w14:paraId="0D74E2BD" w14:textId="3EA63ABE" w:rsidR="00E15A12" w:rsidRPr="00602BBB" w:rsidRDefault="00A4365F" w:rsidP="00602BBB">
      <w:pPr>
        <w:pStyle w:val="a9"/>
      </w:pPr>
      <w:r w:rsidRPr="00A4365F">
        <w:t>Диагностирование сети можно осуществить с помощью набора команд для командной строки: Ping – позволяет выполнить отправку управляющего сообщения адресуемому узлу и интерпретировать полученный от него ответ в удобном для анализа виде.</w:t>
      </w:r>
    </w:p>
    <w:p w14:paraId="72502268" w14:textId="6E825225" w:rsidR="00602BBB" w:rsidRDefault="00A4365F" w:rsidP="005E4731">
      <w:pPr>
        <w:pStyle w:val="a9"/>
        <w:ind w:firstLine="0"/>
        <w:jc w:val="center"/>
      </w:pPr>
      <w:r w:rsidRPr="00983A14">
        <w:rPr>
          <w:noProof/>
          <w:lang w:val="en-US"/>
        </w:rPr>
        <w:drawing>
          <wp:inline distT="0" distB="0" distL="0" distR="0" wp14:anchorId="18964443" wp14:editId="073F036A">
            <wp:extent cx="5680027" cy="2416628"/>
            <wp:effectExtent l="0" t="0" r="0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2179" cy="243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946E" w14:textId="7E2C7752" w:rsidR="00A4365F" w:rsidRPr="002C377E" w:rsidRDefault="00A4365F" w:rsidP="00A4365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60 </w:t>
      </w:r>
      <w:r w:rsidRPr="0014407D">
        <w:t xml:space="preserve">– </w:t>
      </w:r>
      <w:r>
        <w:t xml:space="preserve">Команда </w:t>
      </w:r>
      <w:r>
        <w:rPr>
          <w:lang w:val="en-US"/>
        </w:rPr>
        <w:t>Ping</w:t>
      </w:r>
    </w:p>
    <w:p w14:paraId="793BF95D" w14:textId="0CDA4C0A" w:rsidR="00602BBB" w:rsidRDefault="00602BBB" w:rsidP="005E4731">
      <w:pPr>
        <w:pStyle w:val="a9"/>
        <w:ind w:firstLine="0"/>
        <w:jc w:val="center"/>
      </w:pPr>
    </w:p>
    <w:p w14:paraId="2DA3DACC" w14:textId="368D7879" w:rsidR="00602BBB" w:rsidRPr="000E54B1" w:rsidRDefault="000E54B1" w:rsidP="000E54B1">
      <w:pPr>
        <w:pStyle w:val="a9"/>
        <w:keepNext/>
      </w:pPr>
      <w:r w:rsidRPr="000E54B1">
        <w:t xml:space="preserve">PathPing – позволяет оценить задержки при передаче данных и потери пакетов на каждом из участков маршрута к целевому узлу. Программа позволяет определить, какой маршрутизатор или какая подсеть являются </w:t>
      </w:r>
      <w:r w:rsidRPr="000E54B1">
        <w:lastRenderedPageBreak/>
        <w:t>проблемным участком с заниженными показателями качества передачи данных.</w:t>
      </w:r>
    </w:p>
    <w:p w14:paraId="089C7A7A" w14:textId="2A7D87BA" w:rsidR="00E15A12" w:rsidRDefault="000E54B1" w:rsidP="005E4731">
      <w:pPr>
        <w:pStyle w:val="a9"/>
        <w:ind w:firstLine="0"/>
        <w:jc w:val="center"/>
      </w:pPr>
      <w:r w:rsidRPr="004712E1">
        <w:rPr>
          <w:noProof/>
        </w:rPr>
        <w:drawing>
          <wp:inline distT="0" distB="0" distL="0" distR="0" wp14:anchorId="2CCCC6A9" wp14:editId="04C4396D">
            <wp:extent cx="3826736" cy="3455720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90675" cy="35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4A1A" w14:textId="03253AA2" w:rsidR="000E54B1" w:rsidRPr="002C377E" w:rsidRDefault="000E54B1" w:rsidP="000E54B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61 </w:t>
      </w:r>
      <w:r w:rsidRPr="0014407D">
        <w:t xml:space="preserve">– </w:t>
      </w:r>
      <w:r>
        <w:t xml:space="preserve">Команда </w:t>
      </w:r>
      <w:r w:rsidRPr="000E54B1">
        <w:t>PathPing</w:t>
      </w:r>
    </w:p>
    <w:p w14:paraId="5FB8C477" w14:textId="4647129F" w:rsidR="00E15A12" w:rsidRDefault="00E15A12" w:rsidP="005E4731">
      <w:pPr>
        <w:pStyle w:val="a9"/>
        <w:ind w:firstLine="0"/>
        <w:jc w:val="center"/>
      </w:pPr>
    </w:p>
    <w:p w14:paraId="2FA23954" w14:textId="7BA15F90" w:rsidR="000E54B1" w:rsidRPr="00F5658F" w:rsidRDefault="00F5658F" w:rsidP="00F5658F">
      <w:pPr>
        <w:pStyle w:val="a9"/>
      </w:pPr>
      <w:r>
        <w:rPr>
          <w:lang w:val="en-US"/>
        </w:rPr>
        <w:t>T</w:t>
      </w:r>
      <w:r w:rsidRPr="00F5658F">
        <w:t>racert.exe является одним из наиболее часто используемых инструментов сетевой диагностики. Основное ее назначение – получить цепочку узлов, через которые проходит IP-пакет, адресованный конечному узлу, имя или IP-адрес которого задается параметром командной строки.</w:t>
      </w:r>
    </w:p>
    <w:p w14:paraId="68EAE291" w14:textId="53992602" w:rsidR="000E54B1" w:rsidRDefault="00F5658F" w:rsidP="005E4731">
      <w:pPr>
        <w:pStyle w:val="a9"/>
        <w:ind w:firstLine="0"/>
        <w:jc w:val="center"/>
      </w:pPr>
      <w:r w:rsidRPr="009038BE">
        <w:rPr>
          <w:noProof/>
        </w:rPr>
        <w:drawing>
          <wp:inline distT="0" distB="0" distL="0" distR="0" wp14:anchorId="3553F4F1" wp14:editId="5498E05A">
            <wp:extent cx="3969122" cy="2088297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8925" cy="209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B0BF" w14:textId="112439BA" w:rsidR="00F5658F" w:rsidRPr="002C377E" w:rsidRDefault="00F5658F" w:rsidP="00F5658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62 </w:t>
      </w:r>
      <w:r w:rsidRPr="0014407D">
        <w:t xml:space="preserve">– </w:t>
      </w:r>
      <w:r>
        <w:t xml:space="preserve">Команда </w:t>
      </w:r>
      <w:r>
        <w:rPr>
          <w:lang w:val="en-US"/>
        </w:rPr>
        <w:t>T</w:t>
      </w:r>
      <w:r w:rsidRPr="00F5658F">
        <w:t>racert</w:t>
      </w:r>
    </w:p>
    <w:p w14:paraId="055D1109" w14:textId="5E633998" w:rsidR="000E54B1" w:rsidRDefault="000E54B1" w:rsidP="005E4731">
      <w:pPr>
        <w:pStyle w:val="a9"/>
        <w:ind w:firstLine="0"/>
        <w:jc w:val="center"/>
      </w:pPr>
    </w:p>
    <w:p w14:paraId="1FA56652" w14:textId="22D2391A" w:rsidR="000E54B1" w:rsidRDefault="007B4431" w:rsidP="007B4431">
      <w:pPr>
        <w:pStyle w:val="23"/>
      </w:pPr>
      <w:bookmarkStart w:id="24" w:name="_Toc118043700"/>
      <w:r>
        <w:t xml:space="preserve">5.8 </w:t>
      </w:r>
      <w:r w:rsidRPr="007B4431">
        <w:t>Отключение, подключение сетевого устройства</w:t>
      </w:r>
      <w:bookmarkEnd w:id="24"/>
    </w:p>
    <w:p w14:paraId="390EF3ED" w14:textId="1C42DE91" w:rsidR="000E54B1" w:rsidRPr="00F313BE" w:rsidRDefault="00F313BE" w:rsidP="00F313BE">
      <w:pPr>
        <w:pStyle w:val="a9"/>
      </w:pPr>
      <w:r w:rsidRPr="00F313BE">
        <w:t>Отключить сетевое устройство можно в «Центре управления сетями и общим доступом» в разделе «Изменение параметров адаптера».  В данном разделе можно отключить активные сетевые устройства.</w:t>
      </w:r>
    </w:p>
    <w:p w14:paraId="5489C672" w14:textId="6A0D048F" w:rsidR="00E15A12" w:rsidRDefault="00111DA8" w:rsidP="005E4731">
      <w:pPr>
        <w:pStyle w:val="a9"/>
        <w:ind w:firstLine="0"/>
        <w:jc w:val="center"/>
      </w:pPr>
      <w:r w:rsidRPr="0002456E">
        <w:rPr>
          <w:noProof/>
        </w:rPr>
        <w:lastRenderedPageBreak/>
        <w:drawing>
          <wp:inline distT="0" distB="0" distL="0" distR="0" wp14:anchorId="1074D36E" wp14:editId="32EC718C">
            <wp:extent cx="4570062" cy="1850497"/>
            <wp:effectExtent l="19050" t="19050" r="21590" b="165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2775" cy="1855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0BADC" w14:textId="6146B492" w:rsidR="00111DA8" w:rsidRDefault="00111DA8" w:rsidP="00111DA8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63 </w:t>
      </w:r>
      <w:r w:rsidRPr="0014407D">
        <w:t xml:space="preserve">– </w:t>
      </w:r>
      <w:r>
        <w:t>Отключение сетевого адаптера</w:t>
      </w:r>
    </w:p>
    <w:p w14:paraId="708A3B6C" w14:textId="02169E24" w:rsidR="00111DA8" w:rsidRDefault="00111DA8" w:rsidP="00111DA8">
      <w:pPr>
        <w:pStyle w:val="a9"/>
        <w:ind w:firstLine="0"/>
        <w:jc w:val="center"/>
      </w:pPr>
    </w:p>
    <w:p w14:paraId="38BD80F4" w14:textId="5CD278A8" w:rsidR="00111DA8" w:rsidRPr="002C377E" w:rsidRDefault="00D04F09" w:rsidP="00111DA8">
      <w:pPr>
        <w:pStyle w:val="a9"/>
        <w:ind w:firstLine="0"/>
        <w:jc w:val="center"/>
      </w:pPr>
      <w:r w:rsidRPr="0002456E">
        <w:rPr>
          <w:noProof/>
        </w:rPr>
        <w:drawing>
          <wp:inline distT="0" distB="0" distL="0" distR="0" wp14:anchorId="116BAD2F" wp14:editId="62C11986">
            <wp:extent cx="5940425" cy="2178685"/>
            <wp:effectExtent l="19050" t="19050" r="22225" b="1206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1DE5D" w14:textId="650222EC" w:rsidR="00D04F09" w:rsidRDefault="00D04F09" w:rsidP="00D04F09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64 </w:t>
      </w:r>
      <w:r w:rsidRPr="0014407D">
        <w:t xml:space="preserve">– </w:t>
      </w:r>
      <w:r>
        <w:t>Результат отключения адаптера</w:t>
      </w:r>
    </w:p>
    <w:p w14:paraId="1E0295C6" w14:textId="64387ED4" w:rsidR="00D04F09" w:rsidRDefault="00D04F09" w:rsidP="00D04F09">
      <w:pPr>
        <w:pStyle w:val="a9"/>
        <w:ind w:firstLine="0"/>
        <w:jc w:val="center"/>
      </w:pPr>
    </w:p>
    <w:p w14:paraId="66668A2B" w14:textId="6E0EC988" w:rsidR="00D04F09" w:rsidRPr="00BC39A9" w:rsidRDefault="00BC39A9" w:rsidP="00BC39A9">
      <w:pPr>
        <w:pStyle w:val="a9"/>
      </w:pPr>
      <w:r w:rsidRPr="00BC39A9">
        <w:t>Подключение нового сетевого устройства осуществляется в «Центре управления сетями и общим доступом».</w:t>
      </w:r>
    </w:p>
    <w:p w14:paraId="49DC3487" w14:textId="052058EE" w:rsidR="00304584" w:rsidRDefault="00BC39A9" w:rsidP="005E4731">
      <w:pPr>
        <w:pStyle w:val="a9"/>
        <w:ind w:firstLine="0"/>
        <w:jc w:val="center"/>
      </w:pPr>
      <w:r w:rsidRPr="002F4DD6">
        <w:rPr>
          <w:noProof/>
        </w:rPr>
        <w:drawing>
          <wp:inline distT="0" distB="0" distL="0" distR="0" wp14:anchorId="450057CF" wp14:editId="1965309F">
            <wp:extent cx="5940425" cy="2041525"/>
            <wp:effectExtent l="19050" t="19050" r="22225" b="158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1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6212F4" w14:textId="16AFE9E5" w:rsidR="00BC39A9" w:rsidRDefault="00BC39A9" w:rsidP="00BC39A9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65 </w:t>
      </w:r>
      <w:r w:rsidRPr="0014407D">
        <w:t xml:space="preserve">– </w:t>
      </w:r>
      <w:r>
        <w:t>Центр управления сетями и общим доступом</w:t>
      </w:r>
    </w:p>
    <w:p w14:paraId="3B8AC6BD" w14:textId="55F71F72" w:rsidR="00304584" w:rsidRDefault="00304584" w:rsidP="005E4731">
      <w:pPr>
        <w:pStyle w:val="a9"/>
        <w:ind w:firstLine="0"/>
        <w:jc w:val="center"/>
      </w:pPr>
    </w:p>
    <w:p w14:paraId="047E29A4" w14:textId="0BC1260C" w:rsidR="00304584" w:rsidRPr="007E2E29" w:rsidRDefault="007E2E29" w:rsidP="009708E6">
      <w:pPr>
        <w:pStyle w:val="a9"/>
        <w:keepNext/>
      </w:pPr>
      <w:r w:rsidRPr="007E2E29">
        <w:lastRenderedPageBreak/>
        <w:t>Первым этапом выбирается вариант подключения.</w:t>
      </w:r>
    </w:p>
    <w:p w14:paraId="41E16D7C" w14:textId="000E3E70" w:rsidR="00304584" w:rsidRDefault="009708E6" w:rsidP="005E4731">
      <w:pPr>
        <w:pStyle w:val="a9"/>
        <w:ind w:firstLine="0"/>
        <w:jc w:val="center"/>
      </w:pPr>
      <w:r w:rsidRPr="00701BBA">
        <w:rPr>
          <w:noProof/>
        </w:rPr>
        <w:drawing>
          <wp:inline distT="0" distB="0" distL="0" distR="0" wp14:anchorId="3D7DEDB5" wp14:editId="069A5595">
            <wp:extent cx="3060122" cy="2240447"/>
            <wp:effectExtent l="19050" t="19050" r="26035" b="266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80688" cy="2255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0B13D" w14:textId="54E92A8F" w:rsidR="009708E6" w:rsidRDefault="009708E6" w:rsidP="009708E6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66 </w:t>
      </w:r>
      <w:r w:rsidRPr="0014407D">
        <w:t xml:space="preserve">– </w:t>
      </w:r>
      <w:r>
        <w:t>Новое подключение</w:t>
      </w:r>
    </w:p>
    <w:p w14:paraId="17F87D13" w14:textId="55BB8682" w:rsidR="00304584" w:rsidRDefault="00304584" w:rsidP="005E4731">
      <w:pPr>
        <w:pStyle w:val="a9"/>
        <w:ind w:firstLine="0"/>
        <w:jc w:val="center"/>
      </w:pPr>
    </w:p>
    <w:p w14:paraId="1623FAC0" w14:textId="60C5A75B" w:rsidR="007E2E29" w:rsidRPr="00065444" w:rsidRDefault="00065444" w:rsidP="00065444">
      <w:pPr>
        <w:pStyle w:val="a9"/>
      </w:pPr>
      <w:r w:rsidRPr="00065444">
        <w:t>Далее, в зависимости от пита нового подключения</w:t>
      </w:r>
      <w:r>
        <w:t>,</w:t>
      </w:r>
      <w:r w:rsidRPr="00065444">
        <w:t xml:space="preserve"> осуществляется дальнейшая настройка.</w:t>
      </w:r>
    </w:p>
    <w:p w14:paraId="1C85985C" w14:textId="44F7D078" w:rsidR="007E2E29" w:rsidRDefault="00872572" w:rsidP="005E4731">
      <w:pPr>
        <w:pStyle w:val="a9"/>
        <w:ind w:firstLine="0"/>
        <w:jc w:val="center"/>
      </w:pPr>
      <w:r w:rsidRPr="00B4030F">
        <w:rPr>
          <w:noProof/>
        </w:rPr>
        <w:drawing>
          <wp:inline distT="0" distB="0" distL="0" distR="0" wp14:anchorId="72056248" wp14:editId="6DE8BB7F">
            <wp:extent cx="3190628" cy="2464773"/>
            <wp:effectExtent l="19050" t="19050" r="10160" b="1206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6380" cy="24769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A6F95" w14:textId="19DE6CB8" w:rsidR="00872572" w:rsidRDefault="00872572" w:rsidP="0087257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66 </w:t>
      </w:r>
      <w:r w:rsidRPr="0014407D">
        <w:t xml:space="preserve">– </w:t>
      </w:r>
      <w:r>
        <w:t>Настройка сети</w:t>
      </w:r>
    </w:p>
    <w:p w14:paraId="04FD8E9D" w14:textId="0E54CBC2" w:rsidR="00E800F6" w:rsidRDefault="00E800F6" w:rsidP="00872572">
      <w:pPr>
        <w:pStyle w:val="a9"/>
        <w:ind w:firstLine="0"/>
        <w:jc w:val="center"/>
      </w:pPr>
    </w:p>
    <w:p w14:paraId="66197B79" w14:textId="18E57B33" w:rsidR="00E800F6" w:rsidRDefault="0029739C" w:rsidP="0029739C">
      <w:pPr>
        <w:pStyle w:val="23"/>
      </w:pPr>
      <w:bookmarkStart w:id="25" w:name="_Toc118043701"/>
      <w:r>
        <w:t>5.9 Создание папки общего доступа</w:t>
      </w:r>
      <w:bookmarkEnd w:id="25"/>
    </w:p>
    <w:p w14:paraId="4A6E5A0B" w14:textId="0681386F" w:rsidR="001122AA" w:rsidRDefault="001122AA" w:rsidP="001122AA">
      <w:pPr>
        <w:pStyle w:val="a9"/>
      </w:pPr>
      <w:r w:rsidRPr="001122AA">
        <w:t>Первым этапом создадим новую папку, которой будет отведена роль общей в дальнейшем.</w:t>
      </w:r>
    </w:p>
    <w:p w14:paraId="0B45DA83" w14:textId="1CF6FDAB" w:rsidR="007A459F" w:rsidRDefault="001122AA" w:rsidP="005E4731">
      <w:pPr>
        <w:pStyle w:val="a9"/>
        <w:ind w:firstLine="0"/>
        <w:jc w:val="center"/>
      </w:pPr>
      <w:r w:rsidRPr="000468A8">
        <w:rPr>
          <w:noProof/>
        </w:rPr>
        <w:drawing>
          <wp:inline distT="0" distB="0" distL="0" distR="0" wp14:anchorId="4153FE2C" wp14:editId="3E5AEEA7">
            <wp:extent cx="5088933" cy="1870364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44165"/>
                    <a:stretch/>
                  </pic:blipFill>
                  <pic:spPr bwMode="auto">
                    <a:xfrm>
                      <a:off x="0" y="0"/>
                      <a:ext cx="5151908" cy="189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587F6" w14:textId="00013897" w:rsidR="001122AA" w:rsidRDefault="001122AA" w:rsidP="001122AA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67 </w:t>
      </w:r>
      <w:r w:rsidRPr="0014407D">
        <w:t xml:space="preserve">– </w:t>
      </w:r>
      <w:r>
        <w:t>Создание папки</w:t>
      </w:r>
    </w:p>
    <w:p w14:paraId="49E4B89F" w14:textId="668B7557" w:rsidR="001122AA" w:rsidRDefault="001122AA" w:rsidP="001122AA">
      <w:pPr>
        <w:pStyle w:val="a9"/>
        <w:ind w:firstLine="0"/>
        <w:jc w:val="center"/>
      </w:pPr>
    </w:p>
    <w:p w14:paraId="0F21808C" w14:textId="02CF9091" w:rsidR="001122AA" w:rsidRPr="00887C1C" w:rsidRDefault="00887C1C" w:rsidP="00887C1C">
      <w:pPr>
        <w:pStyle w:val="a9"/>
      </w:pPr>
      <w:r w:rsidRPr="00887C1C">
        <w:lastRenderedPageBreak/>
        <w:t>После в свойствах папки убираем галочку с пункта «Только чтение».</w:t>
      </w:r>
    </w:p>
    <w:p w14:paraId="55729A9F" w14:textId="446173BF" w:rsidR="007A459F" w:rsidRDefault="00887C1C" w:rsidP="005E4731">
      <w:pPr>
        <w:pStyle w:val="a9"/>
        <w:ind w:firstLine="0"/>
        <w:jc w:val="center"/>
      </w:pPr>
      <w:r w:rsidRPr="00027E3B">
        <w:rPr>
          <w:noProof/>
        </w:rPr>
        <w:drawing>
          <wp:inline distT="0" distB="0" distL="0" distR="0" wp14:anchorId="69A24EAF" wp14:editId="0C826BDE">
            <wp:extent cx="2099237" cy="2926031"/>
            <wp:effectExtent l="19050" t="19050" r="15875" b="273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16678" cy="29503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994264" w14:textId="74592825" w:rsidR="00887C1C" w:rsidRDefault="00887C1C" w:rsidP="00887C1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68 </w:t>
      </w:r>
      <w:r w:rsidRPr="0014407D">
        <w:t xml:space="preserve">– </w:t>
      </w:r>
      <w:r>
        <w:t>Свойства папки</w:t>
      </w:r>
    </w:p>
    <w:p w14:paraId="02CE9D3E" w14:textId="4B72F52A" w:rsidR="007A459F" w:rsidRDefault="007A459F" w:rsidP="005E4731">
      <w:pPr>
        <w:pStyle w:val="a9"/>
        <w:ind w:firstLine="0"/>
        <w:jc w:val="center"/>
      </w:pPr>
    </w:p>
    <w:p w14:paraId="14343B75" w14:textId="0899838F" w:rsidR="007A459F" w:rsidRPr="00EF6ED0" w:rsidRDefault="00EF6ED0" w:rsidP="00EF6ED0">
      <w:pPr>
        <w:pStyle w:val="a9"/>
      </w:pPr>
      <w:r w:rsidRPr="00EF6ED0">
        <w:t>Далее в настройках доступа в меню расширенных настроек ставим галочку в пункте «Открыть общий доступ к этой папке».</w:t>
      </w:r>
    </w:p>
    <w:p w14:paraId="646446A3" w14:textId="65E617CF" w:rsidR="007A459F" w:rsidRDefault="00BF5439" w:rsidP="005E4731">
      <w:pPr>
        <w:pStyle w:val="a9"/>
        <w:ind w:firstLine="0"/>
        <w:jc w:val="center"/>
      </w:pPr>
      <w:r w:rsidRPr="0096148A">
        <w:rPr>
          <w:noProof/>
        </w:rPr>
        <w:drawing>
          <wp:inline distT="0" distB="0" distL="0" distR="0" wp14:anchorId="472C474D" wp14:editId="0A66FA9F">
            <wp:extent cx="2097974" cy="2871816"/>
            <wp:effectExtent l="19050" t="19050" r="17145" b="2413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03025" cy="28787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C4065" w14:textId="257DA7C0" w:rsidR="00BF5439" w:rsidRDefault="00BF5439" w:rsidP="00BF5439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69 </w:t>
      </w:r>
      <w:r w:rsidRPr="0014407D">
        <w:t xml:space="preserve">– </w:t>
      </w:r>
      <w:r>
        <w:t>Настройка общего доступа</w:t>
      </w:r>
    </w:p>
    <w:p w14:paraId="6099371B" w14:textId="70E3F626" w:rsidR="00BF5439" w:rsidRDefault="00BF5439" w:rsidP="00BF5439">
      <w:pPr>
        <w:pStyle w:val="a9"/>
        <w:ind w:firstLine="0"/>
        <w:jc w:val="center"/>
      </w:pPr>
    </w:p>
    <w:p w14:paraId="74670CDB" w14:textId="4991292A" w:rsidR="00BF5439" w:rsidRPr="0091250E" w:rsidRDefault="0091250E" w:rsidP="00F3436C">
      <w:pPr>
        <w:pStyle w:val="a9"/>
        <w:keepNext/>
      </w:pPr>
      <w:r w:rsidRPr="0091250E">
        <w:lastRenderedPageBreak/>
        <w:t>На следующем этапе добавляем группу пользователей Сеть в список разрешенных и активируем возможность им в полном объеме работать с доступными файлами.</w:t>
      </w:r>
    </w:p>
    <w:p w14:paraId="5A5A62C3" w14:textId="64284F75" w:rsidR="00EF6ED0" w:rsidRDefault="00F3436C" w:rsidP="005E4731">
      <w:pPr>
        <w:pStyle w:val="a9"/>
        <w:ind w:firstLine="0"/>
        <w:jc w:val="center"/>
      </w:pPr>
      <w:r w:rsidRPr="00156861">
        <w:rPr>
          <w:noProof/>
        </w:rPr>
        <w:drawing>
          <wp:inline distT="0" distB="0" distL="0" distR="0" wp14:anchorId="797D2706" wp14:editId="7E9CD8FE">
            <wp:extent cx="3560660" cy="3669516"/>
            <wp:effectExtent l="19050" t="19050" r="20955" b="266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3962" cy="3683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1F424" w14:textId="2E51DBEC" w:rsidR="00F3436C" w:rsidRDefault="00F3436C" w:rsidP="00F3436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70 </w:t>
      </w:r>
      <w:r w:rsidRPr="0014407D">
        <w:t xml:space="preserve">– </w:t>
      </w:r>
      <w:r>
        <w:t>Добавление новой группы пользователей</w:t>
      </w:r>
    </w:p>
    <w:p w14:paraId="156EB531" w14:textId="5329E514" w:rsidR="00F3436C" w:rsidRDefault="00F3436C" w:rsidP="00F3436C">
      <w:pPr>
        <w:pStyle w:val="a9"/>
        <w:ind w:firstLine="0"/>
        <w:jc w:val="center"/>
      </w:pPr>
    </w:p>
    <w:p w14:paraId="094606A9" w14:textId="315AF93F" w:rsidR="00F3436C" w:rsidRDefault="00AA3DA0" w:rsidP="00F3436C">
      <w:pPr>
        <w:pStyle w:val="a9"/>
        <w:ind w:firstLine="0"/>
        <w:jc w:val="center"/>
      </w:pPr>
      <w:r w:rsidRPr="00156861">
        <w:rPr>
          <w:noProof/>
        </w:rPr>
        <w:drawing>
          <wp:inline distT="0" distB="0" distL="0" distR="0" wp14:anchorId="0A18BB62" wp14:editId="675AFFE6">
            <wp:extent cx="2373489" cy="3160521"/>
            <wp:effectExtent l="19050" t="19050" r="27305" b="2095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90295" cy="3182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CA08B" w14:textId="68637A2C" w:rsidR="00AA3DA0" w:rsidRDefault="00AA3DA0" w:rsidP="00AA3DA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71 </w:t>
      </w:r>
      <w:r w:rsidRPr="0014407D">
        <w:t xml:space="preserve">– </w:t>
      </w:r>
      <w:r>
        <w:t>Настройка разрешений пользователя</w:t>
      </w:r>
    </w:p>
    <w:p w14:paraId="4B52D61B" w14:textId="43ECA7C5" w:rsidR="00AA3DA0" w:rsidRDefault="00AA3DA0" w:rsidP="00AA3DA0">
      <w:pPr>
        <w:pStyle w:val="a9"/>
        <w:ind w:firstLine="0"/>
        <w:jc w:val="center"/>
      </w:pPr>
    </w:p>
    <w:p w14:paraId="68ED01DD" w14:textId="64788307" w:rsidR="00AA3DA0" w:rsidRPr="0014247B" w:rsidRDefault="0014247B" w:rsidP="0014247B">
      <w:pPr>
        <w:pStyle w:val="a9"/>
      </w:pPr>
      <w:r w:rsidRPr="0014247B">
        <w:t>Аналогичные действия с группой пользователей совершаем во вкладке «Безопасность».</w:t>
      </w:r>
    </w:p>
    <w:p w14:paraId="00C88842" w14:textId="0B6AC692" w:rsidR="00EF6ED0" w:rsidRDefault="0014247B" w:rsidP="005E4731">
      <w:pPr>
        <w:pStyle w:val="a9"/>
        <w:ind w:firstLine="0"/>
        <w:jc w:val="center"/>
      </w:pPr>
      <w:r w:rsidRPr="00D66EE7">
        <w:rPr>
          <w:noProof/>
        </w:rPr>
        <w:lastRenderedPageBreak/>
        <w:drawing>
          <wp:inline distT="0" distB="0" distL="0" distR="0" wp14:anchorId="1A50934D" wp14:editId="3BB2E8A4">
            <wp:extent cx="2474273" cy="3359675"/>
            <wp:effectExtent l="19050" t="19050" r="21590" b="1270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86505" cy="3376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BF5EA" w14:textId="69E2C514" w:rsidR="0014247B" w:rsidRDefault="0014247B" w:rsidP="0014247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72 </w:t>
      </w:r>
      <w:r w:rsidRPr="0014407D">
        <w:t xml:space="preserve">– </w:t>
      </w:r>
      <w:r>
        <w:t>Настройка разрешений пользователя</w:t>
      </w:r>
    </w:p>
    <w:p w14:paraId="6F3BAF71" w14:textId="5FC66238" w:rsidR="00EF6ED0" w:rsidRDefault="00EF6ED0" w:rsidP="005E4731">
      <w:pPr>
        <w:pStyle w:val="a9"/>
        <w:ind w:firstLine="0"/>
        <w:jc w:val="center"/>
      </w:pPr>
    </w:p>
    <w:p w14:paraId="77B44E33" w14:textId="77777777" w:rsidR="00573058" w:rsidRDefault="00573058" w:rsidP="00573058">
      <w:pPr>
        <w:pStyle w:val="a9"/>
      </w:pPr>
      <w:r>
        <w:t>В результате проделанных действий была подготовлена сетевая папка.</w:t>
      </w:r>
    </w:p>
    <w:p w14:paraId="5B29043F" w14:textId="77777777" w:rsidR="00573058" w:rsidRDefault="00573058" w:rsidP="00573058">
      <w:pPr>
        <w:pStyle w:val="a9"/>
      </w:pPr>
      <w:r>
        <w:t>Далее необходимо включить общий доступ к папке для других пользователей локальной сети.</w:t>
      </w:r>
    </w:p>
    <w:p w14:paraId="1207517B" w14:textId="3DCD9E98" w:rsidR="00D2060D" w:rsidRDefault="00573058" w:rsidP="00D2060D">
      <w:pPr>
        <w:pStyle w:val="a9"/>
      </w:pPr>
      <w:r>
        <w:t>На данном этапе мы включаем возможность обнаружения сетевыми устройствами настроенного компьютера с сетевой папкой.</w:t>
      </w:r>
    </w:p>
    <w:p w14:paraId="2796D522" w14:textId="5ADAAC0D" w:rsidR="00EF6ED0" w:rsidRDefault="00E76727" w:rsidP="005E4731">
      <w:pPr>
        <w:pStyle w:val="a9"/>
        <w:ind w:firstLine="0"/>
        <w:jc w:val="center"/>
      </w:pPr>
      <w:r w:rsidRPr="00B2245A">
        <w:rPr>
          <w:noProof/>
        </w:rPr>
        <w:drawing>
          <wp:inline distT="0" distB="0" distL="0" distR="0" wp14:anchorId="1D39873E" wp14:editId="53436085">
            <wp:extent cx="5940168" cy="2611334"/>
            <wp:effectExtent l="19050" t="19050" r="22860" b="177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3641" b="22869"/>
                    <a:stretch/>
                  </pic:blipFill>
                  <pic:spPr bwMode="auto">
                    <a:xfrm>
                      <a:off x="0" y="0"/>
                      <a:ext cx="5940425" cy="2611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C992C" w14:textId="14171D34" w:rsidR="00D2060D" w:rsidRDefault="00D2060D" w:rsidP="00D2060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73 </w:t>
      </w:r>
      <w:r w:rsidRPr="0014407D">
        <w:t xml:space="preserve">– </w:t>
      </w:r>
      <w:r>
        <w:t>Настройка обнаружения сетевыми устройствами</w:t>
      </w:r>
    </w:p>
    <w:p w14:paraId="55C7FE73" w14:textId="74796235" w:rsidR="00D2060D" w:rsidRDefault="00D2060D" w:rsidP="00D2060D">
      <w:pPr>
        <w:pStyle w:val="a9"/>
        <w:ind w:firstLine="0"/>
        <w:jc w:val="center"/>
      </w:pPr>
    </w:p>
    <w:p w14:paraId="7C259A97" w14:textId="77777777" w:rsidR="00097BDF" w:rsidRDefault="00097BDF" w:rsidP="00097BDF">
      <w:pPr>
        <w:pStyle w:val="a9"/>
      </w:pPr>
      <w:r>
        <w:t>Данный механизм необходимо настроить как в «Частном» варианте, так и в «Гостевом».</w:t>
      </w:r>
    </w:p>
    <w:p w14:paraId="49A89980" w14:textId="77777777" w:rsidR="00097BDF" w:rsidRDefault="00097BDF" w:rsidP="00097BDF">
      <w:pPr>
        <w:pStyle w:val="a9"/>
      </w:pPr>
    </w:p>
    <w:p w14:paraId="30577321" w14:textId="25E88438" w:rsidR="00097BDF" w:rsidRDefault="00097BDF" w:rsidP="00097BDF">
      <w:pPr>
        <w:pStyle w:val="a9"/>
      </w:pPr>
      <w:r>
        <w:t>В параметрах доступа «Все сети» включаем общий доступ для чтения и записи файлов в общую папку. Дополнительно отключаем парольную защиту папки.</w:t>
      </w:r>
    </w:p>
    <w:p w14:paraId="6CF04440" w14:textId="2EACA58A" w:rsidR="0014247B" w:rsidRDefault="00097BDF" w:rsidP="005E4731">
      <w:pPr>
        <w:pStyle w:val="a9"/>
        <w:ind w:firstLine="0"/>
        <w:jc w:val="center"/>
      </w:pPr>
      <w:r w:rsidRPr="004C1B44">
        <w:rPr>
          <w:noProof/>
        </w:rPr>
        <w:lastRenderedPageBreak/>
        <w:drawing>
          <wp:inline distT="0" distB="0" distL="0" distR="0" wp14:anchorId="50F524A4" wp14:editId="7DE6AF93">
            <wp:extent cx="3866729" cy="3686051"/>
            <wp:effectExtent l="19050" t="19050" r="19685" b="1016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36966" t="23928" r="19769"/>
                    <a:stretch/>
                  </pic:blipFill>
                  <pic:spPr bwMode="auto">
                    <a:xfrm>
                      <a:off x="0" y="0"/>
                      <a:ext cx="3885313" cy="37037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DDC17" w14:textId="6BD98C71" w:rsidR="00097BDF" w:rsidRDefault="00097BDF" w:rsidP="00097BD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74 </w:t>
      </w:r>
      <w:r w:rsidRPr="0014407D">
        <w:t xml:space="preserve">– </w:t>
      </w:r>
      <w:r>
        <w:t>Настройка обнаружения сетевыми устройствами</w:t>
      </w:r>
    </w:p>
    <w:p w14:paraId="6E88ED15" w14:textId="15FC2C07" w:rsidR="0014247B" w:rsidRDefault="0014247B" w:rsidP="005E4731">
      <w:pPr>
        <w:pStyle w:val="a9"/>
        <w:ind w:firstLine="0"/>
        <w:jc w:val="center"/>
      </w:pPr>
    </w:p>
    <w:p w14:paraId="39E3D46A" w14:textId="7458CA16" w:rsidR="008B3701" w:rsidRDefault="000C3258" w:rsidP="008B3701">
      <w:pPr>
        <w:pStyle w:val="a9"/>
      </w:pPr>
      <w:r w:rsidRPr="000C3258">
        <w:t>Закл</w:t>
      </w:r>
      <w:r>
        <w:t>ю</w:t>
      </w:r>
      <w:r w:rsidRPr="000C3258">
        <w:t>чительным этапом является процедура подключения общего диска</w:t>
      </w:r>
      <w:r w:rsidR="005E1E29">
        <w:t>.</w:t>
      </w:r>
    </w:p>
    <w:p w14:paraId="5EED3ADD" w14:textId="5269A4CB" w:rsidR="0014247B" w:rsidRDefault="008B3701" w:rsidP="005E4731">
      <w:pPr>
        <w:pStyle w:val="a9"/>
        <w:ind w:firstLine="0"/>
        <w:jc w:val="center"/>
      </w:pPr>
      <w:r w:rsidRPr="00FE5957">
        <w:rPr>
          <w:noProof/>
        </w:rPr>
        <w:drawing>
          <wp:inline distT="0" distB="0" distL="0" distR="0" wp14:anchorId="5954CAEC" wp14:editId="6DE8003C">
            <wp:extent cx="4630852" cy="1814927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40461"/>
                    <a:stretch/>
                  </pic:blipFill>
                  <pic:spPr bwMode="auto">
                    <a:xfrm>
                      <a:off x="0" y="0"/>
                      <a:ext cx="4651565" cy="182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3FB2" w14:textId="2F6A6F5F" w:rsidR="008B3701" w:rsidRDefault="008B3701" w:rsidP="008B370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75 </w:t>
      </w:r>
      <w:r w:rsidRPr="0014407D">
        <w:t xml:space="preserve">– </w:t>
      </w:r>
      <w:r>
        <w:t>Подключение сетевого диска</w:t>
      </w:r>
    </w:p>
    <w:p w14:paraId="213F56FF" w14:textId="15F9330E" w:rsidR="008B3701" w:rsidRDefault="008B3701" w:rsidP="008B3701">
      <w:pPr>
        <w:pStyle w:val="a9"/>
        <w:ind w:firstLine="0"/>
        <w:jc w:val="center"/>
      </w:pPr>
    </w:p>
    <w:p w14:paraId="14285F54" w14:textId="7A9FA915" w:rsidR="008B3701" w:rsidRDefault="00722D00" w:rsidP="008B3701">
      <w:pPr>
        <w:pStyle w:val="a9"/>
        <w:ind w:firstLine="0"/>
        <w:jc w:val="center"/>
      </w:pPr>
      <w:r w:rsidRPr="00880ABF">
        <w:rPr>
          <w:noProof/>
        </w:rPr>
        <w:drawing>
          <wp:inline distT="0" distB="0" distL="0" distR="0" wp14:anchorId="5A267387" wp14:editId="581BD1B2">
            <wp:extent cx="2738053" cy="2053540"/>
            <wp:effectExtent l="0" t="0" r="5715" b="444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63075" cy="207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E78F" w14:textId="485F77AD" w:rsidR="00722D00" w:rsidRDefault="00722D00" w:rsidP="00722D0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76 </w:t>
      </w:r>
      <w:r w:rsidRPr="0014407D">
        <w:t xml:space="preserve">– </w:t>
      </w:r>
      <w:r>
        <w:t>Подключение сетевого диска</w:t>
      </w:r>
    </w:p>
    <w:p w14:paraId="4388F2AE" w14:textId="3F7A847A" w:rsidR="0014247B" w:rsidRDefault="0014247B" w:rsidP="005E4731">
      <w:pPr>
        <w:pStyle w:val="a9"/>
        <w:ind w:firstLine="0"/>
        <w:jc w:val="center"/>
      </w:pPr>
    </w:p>
    <w:p w14:paraId="5A391CFA" w14:textId="661E78DC" w:rsidR="008B3701" w:rsidRDefault="00213083" w:rsidP="005E4731">
      <w:pPr>
        <w:pStyle w:val="a9"/>
        <w:ind w:firstLine="0"/>
        <w:jc w:val="center"/>
      </w:pPr>
      <w:r w:rsidRPr="00227E64">
        <w:rPr>
          <w:noProof/>
        </w:rPr>
        <w:lastRenderedPageBreak/>
        <w:drawing>
          <wp:inline distT="0" distB="0" distL="0" distR="0" wp14:anchorId="3A0F7F1E" wp14:editId="340E8E5B">
            <wp:extent cx="2898569" cy="2138521"/>
            <wp:effectExtent l="19050" t="19050" r="16510" b="146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16844" cy="2152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DB2A8" w14:textId="556715EC" w:rsidR="00213083" w:rsidRDefault="00213083" w:rsidP="0021308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77 </w:t>
      </w:r>
      <w:r w:rsidRPr="0014407D">
        <w:t xml:space="preserve">– </w:t>
      </w:r>
      <w:r>
        <w:t>Подключение сетевого диска</w:t>
      </w:r>
    </w:p>
    <w:p w14:paraId="4E9643F3" w14:textId="75B99019" w:rsidR="00722D00" w:rsidRDefault="00722D00" w:rsidP="005E4731">
      <w:pPr>
        <w:pStyle w:val="a9"/>
        <w:ind w:firstLine="0"/>
        <w:jc w:val="center"/>
      </w:pPr>
    </w:p>
    <w:p w14:paraId="646DB8AF" w14:textId="6052F2E8" w:rsidR="00577E27" w:rsidRDefault="00083011" w:rsidP="00577E27">
      <w:pPr>
        <w:pStyle w:val="a9"/>
      </w:pPr>
      <w:r w:rsidRPr="00083011">
        <w:t>В результате успешной настройки был создан и подключен сетевой диск</w:t>
      </w:r>
      <w:r>
        <w:t>.</w:t>
      </w:r>
    </w:p>
    <w:p w14:paraId="00E78554" w14:textId="732B6FD2" w:rsidR="00722D00" w:rsidRDefault="00577E27" w:rsidP="005E4731">
      <w:pPr>
        <w:pStyle w:val="a9"/>
        <w:ind w:firstLine="0"/>
        <w:jc w:val="center"/>
      </w:pPr>
      <w:r w:rsidRPr="00E91255">
        <w:rPr>
          <w:noProof/>
        </w:rPr>
        <w:drawing>
          <wp:inline distT="0" distB="0" distL="0" distR="0" wp14:anchorId="276BC639" wp14:editId="41F8719D">
            <wp:extent cx="5940425" cy="2440379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37255"/>
                    <a:stretch/>
                  </pic:blipFill>
                  <pic:spPr bwMode="auto">
                    <a:xfrm>
                      <a:off x="0" y="0"/>
                      <a:ext cx="5940425" cy="244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3F8F2" w14:textId="58F7FA39" w:rsidR="00577E27" w:rsidRDefault="00577E27" w:rsidP="00577E2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78 </w:t>
      </w:r>
      <w:r w:rsidRPr="0014407D">
        <w:t xml:space="preserve">– </w:t>
      </w:r>
      <w:r>
        <w:t>Результат подключения сетевого диска</w:t>
      </w:r>
    </w:p>
    <w:p w14:paraId="1358E6A1" w14:textId="63D7A77F" w:rsidR="00342872" w:rsidRDefault="00342872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6341A819" w14:textId="1036C5CF" w:rsidR="00722D00" w:rsidRDefault="003B2066" w:rsidP="003B2066">
      <w:pPr>
        <w:pStyle w:val="12"/>
      </w:pPr>
      <w:bookmarkStart w:id="26" w:name="_Toc118043702"/>
      <w:r>
        <w:lastRenderedPageBreak/>
        <w:t xml:space="preserve">6 </w:t>
      </w:r>
      <w:r w:rsidRPr="003B2066">
        <w:t>Службы ОС Windows</w:t>
      </w:r>
      <w:bookmarkEnd w:id="26"/>
    </w:p>
    <w:p w14:paraId="126091E8" w14:textId="0DF28BF0" w:rsidR="00577E27" w:rsidRDefault="00F54D63" w:rsidP="00F54D63">
      <w:pPr>
        <w:pStyle w:val="23"/>
      </w:pPr>
      <w:bookmarkStart w:id="27" w:name="_Toc118043703"/>
      <w:r>
        <w:t xml:space="preserve">6.1 </w:t>
      </w:r>
      <w:r w:rsidRPr="00F54D63">
        <w:t>Назначение Служб ОС, режимы работы, фоновый режим</w:t>
      </w:r>
      <w:bookmarkEnd w:id="27"/>
    </w:p>
    <w:p w14:paraId="6F94D0C6" w14:textId="69397FF5" w:rsidR="00577E27" w:rsidRPr="00A5590E" w:rsidRDefault="00A5590E" w:rsidP="00A5590E">
      <w:pPr>
        <w:pStyle w:val="a9"/>
      </w:pPr>
      <w:r w:rsidRPr="00A5590E">
        <w:t>Службы Windows – специальные программы, запускаемые в фоновом режиме для обеспечения согласованной работы аппаратных и софтовых компонентов компьютера, либо для поддержки тех или иных системных функций. У любой службы Windows существует три режима запуска: «Автоматически» (Automatic), «Отключена» (Disabled) и «Вручную» (Manual). Отключенная служба полностью прекращает свою работу и работу зависящих от нее программ. Службы, запускаемые автоматически, стартуют при загрузке Windows. Службы, запускаемые вручную, стартуют только тогда, когда в них нуждается программа или процесс.</w:t>
      </w:r>
    </w:p>
    <w:p w14:paraId="77BB5F18" w14:textId="77777777" w:rsidR="00577E27" w:rsidRDefault="00577E27" w:rsidP="005E4731">
      <w:pPr>
        <w:pStyle w:val="a9"/>
        <w:ind w:firstLine="0"/>
        <w:jc w:val="center"/>
      </w:pPr>
    </w:p>
    <w:p w14:paraId="5AA1DC1D" w14:textId="25449434" w:rsidR="008B3701" w:rsidRDefault="00577B11" w:rsidP="00577B11">
      <w:pPr>
        <w:pStyle w:val="23"/>
      </w:pPr>
      <w:bookmarkStart w:id="28" w:name="_Toc118043704"/>
      <w:r>
        <w:t xml:space="preserve">6.2 </w:t>
      </w:r>
      <w:r w:rsidR="001430CD">
        <w:t>З</w:t>
      </w:r>
      <w:r w:rsidRPr="00577B11">
        <w:t>апуск, остановка и изменение служб Windows</w:t>
      </w:r>
      <w:bookmarkEnd w:id="28"/>
    </w:p>
    <w:p w14:paraId="2D7E28B7" w14:textId="5B806F27" w:rsidR="00A5590E" w:rsidRPr="001430CD" w:rsidRDefault="001430CD" w:rsidP="001430CD">
      <w:pPr>
        <w:pStyle w:val="a9"/>
      </w:pPr>
      <w:r w:rsidRPr="001430CD">
        <w:t>Запуск, остановку и изменение в службах Windows можно реализовать в одноименном приложении</w:t>
      </w:r>
      <w:r>
        <w:t>.</w:t>
      </w:r>
    </w:p>
    <w:p w14:paraId="2363F79D" w14:textId="093160FE" w:rsidR="00A5590E" w:rsidRDefault="00340EC3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17E55B92" wp14:editId="643F6DA7">
            <wp:extent cx="4061584" cy="2226900"/>
            <wp:effectExtent l="0" t="0" r="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842" cy="22363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E69D04" w14:textId="2AECD04D" w:rsidR="00340EC3" w:rsidRPr="0070085E" w:rsidRDefault="00340EC3" w:rsidP="00340EC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79 </w:t>
      </w:r>
      <w:r w:rsidRPr="0014407D">
        <w:t xml:space="preserve">– </w:t>
      </w:r>
      <w:r>
        <w:t xml:space="preserve">Службы </w:t>
      </w:r>
      <w:r>
        <w:rPr>
          <w:lang w:val="en-US"/>
        </w:rPr>
        <w:t>Windows</w:t>
      </w:r>
    </w:p>
    <w:p w14:paraId="59FFE81F" w14:textId="4978D869" w:rsidR="00340EC3" w:rsidRPr="0070085E" w:rsidRDefault="00340EC3" w:rsidP="00340EC3">
      <w:pPr>
        <w:pStyle w:val="a9"/>
        <w:ind w:firstLine="0"/>
        <w:jc w:val="center"/>
      </w:pPr>
    </w:p>
    <w:p w14:paraId="3EF25D94" w14:textId="77777777" w:rsidR="007A4F5F" w:rsidRDefault="007A4F5F" w:rsidP="007A4F5F">
      <w:pPr>
        <w:pStyle w:val="a9"/>
      </w:pPr>
      <w:r>
        <w:t>В главное окно выводятся все зарегистрированные в системе службы, их описание, состояние, тип запуска и от чьего имени опи были запущены.</w:t>
      </w:r>
    </w:p>
    <w:p w14:paraId="3C13043E" w14:textId="72FCCB35" w:rsidR="00340EC3" w:rsidRPr="007A4F5F" w:rsidRDefault="007A4F5F" w:rsidP="007A4F5F">
      <w:pPr>
        <w:pStyle w:val="a9"/>
      </w:pPr>
      <w:r>
        <w:t>Двойным кликом по службе вызывается меню свойств. В зависимости от статуса процесс можно запустить или остановить.</w:t>
      </w:r>
    </w:p>
    <w:p w14:paraId="3BA2E763" w14:textId="552D4579" w:rsidR="00A5590E" w:rsidRDefault="00102DA2" w:rsidP="005E4731">
      <w:pPr>
        <w:pStyle w:val="a9"/>
        <w:ind w:firstLine="0"/>
        <w:jc w:val="center"/>
      </w:pPr>
      <w:r w:rsidRPr="00114001">
        <w:rPr>
          <w:rFonts w:cs="Times New Roman"/>
          <w:noProof/>
          <w:sz w:val="24"/>
          <w:szCs w:val="24"/>
        </w:rPr>
        <w:lastRenderedPageBreak/>
        <w:drawing>
          <wp:inline distT="0" distB="0" distL="0" distR="0" wp14:anchorId="44CF1BA2" wp14:editId="098C62B7">
            <wp:extent cx="3737471" cy="4297631"/>
            <wp:effectExtent l="19050" t="19050" r="15875" b="273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61867" cy="4325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E1D8F" w14:textId="73745826" w:rsidR="00102DA2" w:rsidRDefault="00102DA2" w:rsidP="00102DA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80 </w:t>
      </w:r>
      <w:r w:rsidRPr="0014407D">
        <w:t xml:space="preserve">– </w:t>
      </w:r>
      <w:r>
        <w:t>Окно свойств службы</w:t>
      </w:r>
    </w:p>
    <w:p w14:paraId="5166933A" w14:textId="672B07C9" w:rsidR="00102DA2" w:rsidRDefault="00102DA2" w:rsidP="00102DA2">
      <w:pPr>
        <w:pStyle w:val="a9"/>
        <w:ind w:firstLine="0"/>
        <w:jc w:val="center"/>
      </w:pPr>
    </w:p>
    <w:p w14:paraId="78D6A38D" w14:textId="02A0F390" w:rsidR="00102DA2" w:rsidRPr="00BD6488" w:rsidRDefault="00BD6488" w:rsidP="00BD6488">
      <w:pPr>
        <w:pStyle w:val="a9"/>
      </w:pPr>
      <w:r w:rsidRPr="00BD6488">
        <w:t>Также в соответствующих вкладках можно изменить поведение службы в тех или иных условиях, изменить пользователя для запуска и тип запуска, добавить параметры для запуска.</w:t>
      </w:r>
    </w:p>
    <w:p w14:paraId="33FF3907" w14:textId="675D84FB" w:rsidR="001430CD" w:rsidRDefault="00231125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1C814440" wp14:editId="6FA5B1C1">
            <wp:extent cx="3165615" cy="3604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6242" cy="3616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07F6D2" w14:textId="611B26EF" w:rsidR="00231125" w:rsidRDefault="00231125" w:rsidP="0023112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81 </w:t>
      </w:r>
      <w:r w:rsidRPr="0014407D">
        <w:t xml:space="preserve">– </w:t>
      </w:r>
      <w:r>
        <w:t>Окно свойств службы</w:t>
      </w:r>
    </w:p>
    <w:p w14:paraId="435817B8" w14:textId="2592BE2B" w:rsidR="001430CD" w:rsidRDefault="001430CD" w:rsidP="005E4731">
      <w:pPr>
        <w:pStyle w:val="a9"/>
        <w:ind w:firstLine="0"/>
        <w:jc w:val="center"/>
      </w:pPr>
    </w:p>
    <w:p w14:paraId="099646AD" w14:textId="536F2307" w:rsidR="001430CD" w:rsidRDefault="00122811" w:rsidP="00122811">
      <w:pPr>
        <w:pStyle w:val="23"/>
      </w:pPr>
      <w:bookmarkStart w:id="29" w:name="_Toc118043705"/>
      <w:r>
        <w:t xml:space="preserve">6.3 </w:t>
      </w:r>
      <w:r w:rsidRPr="00122811">
        <w:t>Основные службы в Windows</w:t>
      </w:r>
      <w:bookmarkEnd w:id="29"/>
    </w:p>
    <w:p w14:paraId="699FA180" w14:textId="53FA585F" w:rsidR="001C394C" w:rsidRPr="001C394C" w:rsidRDefault="001C394C" w:rsidP="001C394C">
      <w:pPr>
        <w:pStyle w:val="a9"/>
      </w:pPr>
      <w:r>
        <w:t xml:space="preserve">Таблица 1 – Основные службы </w:t>
      </w:r>
      <w:r>
        <w:rPr>
          <w:lang w:val="en-US"/>
        </w:rPr>
        <w:t>Windows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414"/>
        <w:gridCol w:w="6094"/>
        <w:gridCol w:w="1837"/>
      </w:tblGrid>
      <w:tr w:rsidR="001B3DB5" w14:paraId="67D90764" w14:textId="77777777" w:rsidTr="00591BDD">
        <w:tc>
          <w:tcPr>
            <w:tcW w:w="1414" w:type="dxa"/>
          </w:tcPr>
          <w:p w14:paraId="4963EBC8" w14:textId="77777777" w:rsidR="001B3DB5" w:rsidRPr="002D359C" w:rsidRDefault="001B3DB5" w:rsidP="00591BD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6094" w:type="dxa"/>
          </w:tcPr>
          <w:p w14:paraId="1959249C" w14:textId="77777777" w:rsidR="001B3DB5" w:rsidRPr="002D359C" w:rsidRDefault="001B3DB5" w:rsidP="00591BD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Предназначение</w:t>
            </w:r>
          </w:p>
        </w:tc>
        <w:tc>
          <w:tcPr>
            <w:tcW w:w="1837" w:type="dxa"/>
          </w:tcPr>
          <w:p w14:paraId="0BDE3D0E" w14:textId="77777777" w:rsidR="001B3DB5" w:rsidRPr="002D359C" w:rsidRDefault="001B3DB5" w:rsidP="00591BD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D35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Режим запуска</w:t>
            </w:r>
          </w:p>
        </w:tc>
      </w:tr>
      <w:tr w:rsidR="001B3DB5" w14:paraId="56C9F315" w14:textId="77777777" w:rsidTr="00591BDD">
        <w:tc>
          <w:tcPr>
            <w:tcW w:w="1414" w:type="dxa"/>
          </w:tcPr>
          <w:p w14:paraId="0BFD8835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4793">
              <w:rPr>
                <w:rFonts w:ascii="Times New Roman" w:hAnsi="Times New Roman" w:cs="Times New Roman"/>
                <w:sz w:val="24"/>
                <w:szCs w:val="24"/>
              </w:rPr>
              <w:t>Центр обновления Windows</w:t>
            </w:r>
          </w:p>
        </w:tc>
        <w:tc>
          <w:tcPr>
            <w:tcW w:w="6094" w:type="dxa"/>
          </w:tcPr>
          <w:p w14:paraId="185F1CEB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F4793">
              <w:rPr>
                <w:rFonts w:ascii="Times New Roman" w:hAnsi="Times New Roman" w:cs="Times New Roman"/>
                <w:sz w:val="24"/>
                <w:szCs w:val="24"/>
              </w:rPr>
              <w:t>Включает обнаружение, скачивание и установку обновлений для Windows и других программ. Если эта служба отключена, пользователи данного компьютера не смогут использовать службу Центра обновления Windows либо возможности автоматического обновления и программы не смогут использовать API агента Центра обновления Windows (WUA).</w:t>
            </w:r>
          </w:p>
        </w:tc>
        <w:tc>
          <w:tcPr>
            <w:tcW w:w="1837" w:type="dxa"/>
          </w:tcPr>
          <w:p w14:paraId="13E517AD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  <w:tr w:rsidR="001B3DB5" w14:paraId="421C57DF" w14:textId="77777777" w:rsidTr="00591BDD">
        <w:tc>
          <w:tcPr>
            <w:tcW w:w="1414" w:type="dxa"/>
          </w:tcPr>
          <w:p w14:paraId="1C7F3F0D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D6F">
              <w:rPr>
                <w:rFonts w:ascii="Times New Roman" w:hAnsi="Times New Roman" w:cs="Times New Roman"/>
                <w:sz w:val="24"/>
                <w:szCs w:val="24"/>
              </w:rPr>
              <w:t>DHCP-клиент</w:t>
            </w:r>
          </w:p>
        </w:tc>
        <w:tc>
          <w:tcPr>
            <w:tcW w:w="6094" w:type="dxa"/>
          </w:tcPr>
          <w:p w14:paraId="58A2A811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92D6F">
              <w:rPr>
                <w:rFonts w:ascii="Times New Roman" w:hAnsi="Times New Roman" w:cs="Times New Roman"/>
                <w:sz w:val="24"/>
                <w:szCs w:val="24"/>
              </w:rPr>
              <w:t>Регистрирует и обновляет IP-адреса и DNS-записи для этого компьютера. Если данная служба остановлена, этот компьютер не сможет получать динамические IP-адреса и выполнять обновления DNS. Если эта служба отключена, любые службы, которые явно зависят от нее, не могут быть запущены.</w:t>
            </w:r>
          </w:p>
        </w:tc>
        <w:tc>
          <w:tcPr>
            <w:tcW w:w="1837" w:type="dxa"/>
          </w:tcPr>
          <w:p w14:paraId="731685EA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1B3DB5" w14:paraId="675C6E10" w14:textId="77777777" w:rsidTr="00591BDD">
        <w:tc>
          <w:tcPr>
            <w:tcW w:w="1414" w:type="dxa"/>
          </w:tcPr>
          <w:p w14:paraId="5463D536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064DF">
              <w:rPr>
                <w:rFonts w:ascii="Times New Roman" w:hAnsi="Times New Roman" w:cs="Times New Roman"/>
                <w:sz w:val="24"/>
                <w:szCs w:val="24"/>
              </w:rPr>
              <w:t>DNS-клиент</w:t>
            </w:r>
          </w:p>
        </w:tc>
        <w:tc>
          <w:tcPr>
            <w:tcW w:w="6094" w:type="dxa"/>
          </w:tcPr>
          <w:p w14:paraId="14F7523C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A0447">
              <w:rPr>
                <w:rFonts w:ascii="Times New Roman" w:hAnsi="Times New Roman" w:cs="Times New Roman"/>
                <w:sz w:val="24"/>
                <w:szCs w:val="24"/>
              </w:rPr>
              <w:t>Служба DNS-клиента (dnscache) кэширует имена DNS и регистрирует полное имя этого компьютера. Если служба остановлена, разрешение имен DNS будет продолжаться, но результаты запросов имен DNS не будут кэшироваться, а имя компьютера не будет зарегистрировано. Если служба отключена, все явно зависящие от нее службы запустить не удастся.</w:t>
            </w:r>
          </w:p>
        </w:tc>
        <w:tc>
          <w:tcPr>
            <w:tcW w:w="1837" w:type="dxa"/>
          </w:tcPr>
          <w:p w14:paraId="6F1A8490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Автоматически</w:t>
            </w:r>
          </w:p>
        </w:tc>
      </w:tr>
      <w:tr w:rsidR="001B3DB5" w14:paraId="531C859D" w14:textId="77777777" w:rsidTr="00591BDD">
        <w:tc>
          <w:tcPr>
            <w:tcW w:w="1414" w:type="dxa"/>
          </w:tcPr>
          <w:p w14:paraId="5FF74F6D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50874">
              <w:rPr>
                <w:rFonts w:ascii="Times New Roman" w:hAnsi="Times New Roman" w:cs="Times New Roman"/>
                <w:sz w:val="24"/>
                <w:szCs w:val="24"/>
              </w:rPr>
              <w:t>Plug-and-Play</w:t>
            </w:r>
          </w:p>
        </w:tc>
        <w:tc>
          <w:tcPr>
            <w:tcW w:w="6094" w:type="dxa"/>
          </w:tcPr>
          <w:p w14:paraId="2DAEECDA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50874">
              <w:rPr>
                <w:rFonts w:ascii="Times New Roman" w:hAnsi="Times New Roman" w:cs="Times New Roman"/>
                <w:sz w:val="24"/>
                <w:szCs w:val="24"/>
              </w:rPr>
              <w:t>Позволяет компьютеру распознавать изменения в установленном оборудовании и подстраиваться под них, либо не требуя вмешательства пользователя, либо сводя его к минимуму. Остановка или отключение этой службы может привести к нестабильной работе системы.</w:t>
            </w:r>
          </w:p>
        </w:tc>
        <w:tc>
          <w:tcPr>
            <w:tcW w:w="1837" w:type="dxa"/>
          </w:tcPr>
          <w:p w14:paraId="2AC14262" w14:textId="77777777" w:rsidR="001B3DB5" w:rsidRDefault="001B3DB5" w:rsidP="00591BD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Вручную</w:t>
            </w:r>
          </w:p>
        </w:tc>
      </w:tr>
    </w:tbl>
    <w:p w14:paraId="7F001584" w14:textId="49E47CDC" w:rsidR="00EB1FCF" w:rsidRDefault="00EB1FCF" w:rsidP="001B3DB5">
      <w:pPr>
        <w:pStyle w:val="a9"/>
      </w:pPr>
    </w:p>
    <w:p w14:paraId="5D96D37F" w14:textId="77777777" w:rsidR="00EB1FCF" w:rsidRDefault="00EB1FCF">
      <w:pPr>
        <w:rPr>
          <w:rFonts w:ascii="Times New Roman" w:hAnsi="Times New Roman"/>
          <w:color w:val="000000" w:themeColor="text1"/>
          <w:sz w:val="28"/>
          <w:lang w:eastAsia="ru-RU"/>
        </w:rPr>
      </w:pPr>
      <w:r>
        <w:br w:type="page"/>
      </w:r>
    </w:p>
    <w:p w14:paraId="09E8FAA7" w14:textId="42C0116B" w:rsidR="00A5590E" w:rsidRPr="001B3DB5" w:rsidRDefault="00EB1FCF" w:rsidP="00EB1FCF">
      <w:pPr>
        <w:pStyle w:val="12"/>
      </w:pPr>
      <w:bookmarkStart w:id="30" w:name="_Toc118043706"/>
      <w:r>
        <w:lastRenderedPageBreak/>
        <w:t xml:space="preserve">7 </w:t>
      </w:r>
      <w:r w:rsidRPr="00EB1FCF">
        <w:t>Другие полезные настройки и расширения ОС</w:t>
      </w:r>
      <w:bookmarkEnd w:id="30"/>
    </w:p>
    <w:p w14:paraId="4DA673C0" w14:textId="5470C864" w:rsidR="008B3701" w:rsidRDefault="00E22A00" w:rsidP="00E22A00">
      <w:pPr>
        <w:pStyle w:val="23"/>
      </w:pPr>
      <w:bookmarkStart w:id="31" w:name="_Toc118043707"/>
      <w:r>
        <w:t xml:space="preserve">7.1 Отключение автоматического обновления </w:t>
      </w:r>
      <w:r>
        <w:rPr>
          <w:lang w:val="en-US"/>
        </w:rPr>
        <w:t>OC</w:t>
      </w:r>
      <w:bookmarkEnd w:id="31"/>
    </w:p>
    <w:p w14:paraId="759951FC" w14:textId="77777777" w:rsidR="00EF1E62" w:rsidRDefault="00EF1E62" w:rsidP="00EF1E62">
      <w:pPr>
        <w:pStyle w:val="a9"/>
      </w:pPr>
      <w:r>
        <w:t>Способ позволяет полностью запретить операционной системе запускать обновление через перенастройку прав пользователей.</w:t>
      </w:r>
    </w:p>
    <w:p w14:paraId="05C48524" w14:textId="15EB1F12" w:rsidR="00E22A00" w:rsidRPr="00E22A00" w:rsidRDefault="00EF1E62" w:rsidP="00EF1E62">
      <w:pPr>
        <w:pStyle w:val="a9"/>
      </w:pPr>
      <w:r>
        <w:t>Переходим в приложение «Службы».</w:t>
      </w:r>
    </w:p>
    <w:p w14:paraId="4D14D04E" w14:textId="3CA3C80D" w:rsidR="008B3701" w:rsidRDefault="007D651E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FBB5851" wp14:editId="06738390">
            <wp:extent cx="4506909" cy="2461907"/>
            <wp:effectExtent l="0" t="0" r="825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040" cy="2472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B48B32" w14:textId="449A4497" w:rsidR="007D651E" w:rsidRPr="00BA056D" w:rsidRDefault="007D651E" w:rsidP="007D651E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82 </w:t>
      </w:r>
      <w:r w:rsidRPr="0014407D">
        <w:t xml:space="preserve">– </w:t>
      </w:r>
      <w:r>
        <w:t xml:space="preserve">Службы </w:t>
      </w:r>
      <w:r>
        <w:rPr>
          <w:lang w:val="en-US"/>
        </w:rPr>
        <w:t>Windows</w:t>
      </w:r>
    </w:p>
    <w:p w14:paraId="50C3CF01" w14:textId="02E94663" w:rsidR="00F076AC" w:rsidRDefault="00F076AC" w:rsidP="005E4731">
      <w:pPr>
        <w:pStyle w:val="a9"/>
        <w:ind w:firstLine="0"/>
        <w:jc w:val="center"/>
      </w:pPr>
    </w:p>
    <w:p w14:paraId="4A3E0274" w14:textId="2AF8F78B" w:rsidR="00F076AC" w:rsidRPr="00BA056D" w:rsidRDefault="00BA056D" w:rsidP="00BA056D">
      <w:pPr>
        <w:pStyle w:val="a9"/>
      </w:pPr>
      <w:r w:rsidRPr="00BA056D">
        <w:t>В открывшемся списке необходимо найти службу «Центр обновлений Windows» и вызвать меню свойств двойным щелчком мыши. Во вкладке «Общие» выбрать в выпадающем меню «Тип запуска» пункт «Отключена» и нажать на кнопку «Остановить».</w:t>
      </w:r>
    </w:p>
    <w:p w14:paraId="04E82688" w14:textId="180F5FD4" w:rsidR="00F076AC" w:rsidRDefault="00A85DE1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2D20B87" wp14:editId="3E485B05">
            <wp:extent cx="2687546" cy="309352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08" cy="3110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E87F76" w14:textId="5F2BB988" w:rsidR="00A85DE1" w:rsidRDefault="00A85DE1" w:rsidP="00A85DE1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83 </w:t>
      </w:r>
      <w:r w:rsidRPr="0014407D">
        <w:t xml:space="preserve">– </w:t>
      </w:r>
      <w:r>
        <w:t>Окно свойств службы</w:t>
      </w:r>
    </w:p>
    <w:p w14:paraId="4AAB167B" w14:textId="789F79DC" w:rsidR="003904C6" w:rsidRDefault="003904C6" w:rsidP="005E4731">
      <w:pPr>
        <w:pStyle w:val="a9"/>
        <w:ind w:firstLine="0"/>
        <w:jc w:val="center"/>
      </w:pPr>
    </w:p>
    <w:p w14:paraId="1912DCA5" w14:textId="3B77E010" w:rsidR="00CE798D" w:rsidRPr="00CE798D" w:rsidRDefault="00CE798D" w:rsidP="00CE798D">
      <w:pPr>
        <w:pStyle w:val="a9"/>
      </w:pPr>
      <w:r w:rsidRPr="00CE798D">
        <w:t>После необходимо перейти во вкладку «Вход в систему». В данной вкладке нажать на кнопку «Обзор»</w:t>
      </w:r>
      <w:r w:rsidR="0089026A">
        <w:t>.</w:t>
      </w:r>
    </w:p>
    <w:p w14:paraId="45213AEC" w14:textId="13FF35AA" w:rsidR="00CE798D" w:rsidRDefault="00C3763B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BA77AD" wp14:editId="6FFE87F7">
            <wp:extent cx="2257543" cy="2600696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24" cy="26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17748" w14:textId="33F7099A" w:rsidR="00C3763B" w:rsidRDefault="00C3763B" w:rsidP="00C3763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84 </w:t>
      </w:r>
      <w:r w:rsidRPr="0014407D">
        <w:t xml:space="preserve">– </w:t>
      </w:r>
      <w:r>
        <w:t>Раздел «Вход в систему» свойств</w:t>
      </w:r>
    </w:p>
    <w:p w14:paraId="27382992" w14:textId="309F8A9A" w:rsidR="00C3763B" w:rsidRDefault="00C3763B" w:rsidP="00C3763B">
      <w:pPr>
        <w:pStyle w:val="a9"/>
        <w:ind w:firstLine="0"/>
        <w:jc w:val="center"/>
      </w:pPr>
    </w:p>
    <w:p w14:paraId="7394F123" w14:textId="67612C66" w:rsidR="00C3763B" w:rsidRPr="00950809" w:rsidRDefault="00950809" w:rsidP="00950809">
      <w:pPr>
        <w:pStyle w:val="a9"/>
      </w:pPr>
      <w:r w:rsidRPr="00950809">
        <w:t>В появившемся окне выбрать пункт «Дополнительно», после чего открыть поиск и в открывшемся списке кликнуть по «Гость». Выбрать пользователя «Гость» и удалить для него пароль. После перезагрузить компьютер для применения изменений.</w:t>
      </w:r>
    </w:p>
    <w:p w14:paraId="3B4300D9" w14:textId="0A00E7A0" w:rsidR="00CE798D" w:rsidRDefault="00680A42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5FC2A064" wp14:editId="4890102B">
            <wp:extent cx="4506595" cy="2391410"/>
            <wp:effectExtent l="0" t="0" r="8255" b="889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6595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11F5A" w14:textId="4687E991" w:rsidR="00680A42" w:rsidRDefault="00680A42" w:rsidP="00680A4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85 </w:t>
      </w:r>
      <w:r w:rsidRPr="0014407D">
        <w:t xml:space="preserve">– </w:t>
      </w:r>
      <w:r w:rsidR="009A3EDD">
        <w:t>Настройка действий пользователя</w:t>
      </w:r>
    </w:p>
    <w:p w14:paraId="67183A30" w14:textId="277D2D76" w:rsidR="009A3EDD" w:rsidRDefault="009A3EDD" w:rsidP="00680A42">
      <w:pPr>
        <w:pStyle w:val="a9"/>
        <w:ind w:firstLine="0"/>
        <w:jc w:val="center"/>
      </w:pPr>
    </w:p>
    <w:p w14:paraId="0845E289" w14:textId="5BEA6B5A" w:rsidR="009A3EDD" w:rsidRDefault="00F841F8" w:rsidP="00F841F8">
      <w:pPr>
        <w:pStyle w:val="23"/>
      </w:pPr>
      <w:bookmarkStart w:id="32" w:name="_Toc118043708"/>
      <w:r>
        <w:t xml:space="preserve">7.2 Отключение </w:t>
      </w:r>
      <w:r w:rsidRPr="00F841F8">
        <w:t>Брандмауэр</w:t>
      </w:r>
      <w:r>
        <w:t xml:space="preserve">а </w:t>
      </w:r>
      <w:r>
        <w:rPr>
          <w:lang w:val="en-US"/>
        </w:rPr>
        <w:t>Windows</w:t>
      </w:r>
      <w:bookmarkEnd w:id="32"/>
    </w:p>
    <w:p w14:paraId="4B25348F" w14:textId="19BB2E97" w:rsidR="00F841F8" w:rsidRPr="00BD2092" w:rsidRDefault="00BD2092" w:rsidP="00BD2092">
      <w:pPr>
        <w:pStyle w:val="a9"/>
      </w:pPr>
      <w:r w:rsidRPr="00BD2092">
        <w:t>Для отключения Брандмауэра Windows необходимо открыть «Панель управления» в режиме просмотра «Крупные значки». В данном меню перейти в «Брандмауэр Защитника Windows».</w:t>
      </w:r>
    </w:p>
    <w:p w14:paraId="7441AE87" w14:textId="439ACE1E" w:rsidR="003904C6" w:rsidRDefault="009619F5" w:rsidP="005E4731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A8C3B8" wp14:editId="055B52DC">
            <wp:extent cx="4288230" cy="257385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461" cy="2582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B1206F" w14:textId="6FA9D072" w:rsidR="009619F5" w:rsidRDefault="009619F5" w:rsidP="009619F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86 </w:t>
      </w:r>
      <w:r w:rsidRPr="0014407D">
        <w:t xml:space="preserve">– </w:t>
      </w:r>
      <w:r>
        <w:t>Панель управления</w:t>
      </w:r>
    </w:p>
    <w:p w14:paraId="60AE94C1" w14:textId="248DAD52" w:rsidR="00CD5F36" w:rsidRDefault="00CD5F36" w:rsidP="009619F5">
      <w:pPr>
        <w:pStyle w:val="a9"/>
        <w:ind w:firstLine="0"/>
        <w:jc w:val="center"/>
      </w:pPr>
    </w:p>
    <w:p w14:paraId="6A3EEA45" w14:textId="08BD7719" w:rsidR="00CD5F36" w:rsidRPr="00CD5F36" w:rsidRDefault="00CD5F36" w:rsidP="00CD5F36">
      <w:pPr>
        <w:pStyle w:val="a9"/>
      </w:pPr>
      <w:r w:rsidRPr="00CD5F36">
        <w:t>Далее перейти во вкладку «Включение и отключение брандмауэра Защитника Windows».</w:t>
      </w:r>
    </w:p>
    <w:p w14:paraId="59876D12" w14:textId="5D039EC2" w:rsidR="00CD5F36" w:rsidRDefault="000668CF" w:rsidP="009619F5">
      <w:pPr>
        <w:pStyle w:val="a9"/>
        <w:ind w:firstLine="0"/>
        <w:jc w:val="center"/>
      </w:pPr>
      <w:r w:rsidRPr="00CC6CF1">
        <w:rPr>
          <w:noProof/>
        </w:rPr>
        <w:drawing>
          <wp:inline distT="0" distB="0" distL="0" distR="0" wp14:anchorId="6EEE4E1E" wp14:editId="1859BC00">
            <wp:extent cx="4165681" cy="2480706"/>
            <wp:effectExtent l="19050" t="19050" r="25400" b="152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85408" cy="2492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B78072" w14:textId="3391B680" w:rsidR="000668CF" w:rsidRDefault="000668CF" w:rsidP="000668CF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87 </w:t>
      </w:r>
      <w:r w:rsidRPr="0014407D">
        <w:t xml:space="preserve">– </w:t>
      </w:r>
      <w:r w:rsidRPr="000668CF">
        <w:t>Брандмауэр Windows</w:t>
      </w:r>
    </w:p>
    <w:p w14:paraId="7CD5657D" w14:textId="77777777" w:rsidR="003904C6" w:rsidRDefault="003904C6" w:rsidP="005E4731">
      <w:pPr>
        <w:pStyle w:val="a9"/>
        <w:ind w:firstLine="0"/>
        <w:jc w:val="center"/>
      </w:pPr>
    </w:p>
    <w:p w14:paraId="6E26842D" w14:textId="2529D56B" w:rsidR="0014247B" w:rsidRPr="00BE100F" w:rsidRDefault="00BE100F" w:rsidP="00BE100F">
      <w:pPr>
        <w:pStyle w:val="a9"/>
      </w:pPr>
      <w:r w:rsidRPr="00BE100F">
        <w:t>В данном разделе выбрать варианты с отключением защиты и нажать кнопку «ОК».</w:t>
      </w:r>
    </w:p>
    <w:p w14:paraId="533559DC" w14:textId="5E335369" w:rsidR="00F841F8" w:rsidRDefault="00DD5BB5" w:rsidP="005E4731">
      <w:pPr>
        <w:pStyle w:val="a9"/>
        <w:ind w:firstLine="0"/>
        <w:jc w:val="center"/>
      </w:pPr>
      <w:r w:rsidRPr="00635AE3">
        <w:rPr>
          <w:noProof/>
        </w:rPr>
        <w:drawing>
          <wp:inline distT="0" distB="0" distL="0" distR="0" wp14:anchorId="7213C8D2" wp14:editId="0E8962FC">
            <wp:extent cx="3709101" cy="2211584"/>
            <wp:effectExtent l="19050" t="19050" r="24765" b="177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24157" cy="2220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4A072D" w14:textId="6AFEA55D" w:rsidR="00DD5BB5" w:rsidRDefault="00DD5BB5" w:rsidP="00DD5BB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88 </w:t>
      </w:r>
      <w:r w:rsidRPr="0014407D">
        <w:t xml:space="preserve">– </w:t>
      </w:r>
      <w:r>
        <w:t>Отключение б</w:t>
      </w:r>
      <w:r w:rsidRPr="000668CF">
        <w:t>рандмауэр</w:t>
      </w:r>
      <w:r>
        <w:t>а</w:t>
      </w:r>
      <w:r w:rsidRPr="000668CF">
        <w:t xml:space="preserve"> Windows</w:t>
      </w:r>
    </w:p>
    <w:p w14:paraId="69B432BF" w14:textId="5ACA91D6" w:rsidR="00F841F8" w:rsidRPr="00712185" w:rsidRDefault="00712185" w:rsidP="00712185">
      <w:pPr>
        <w:pStyle w:val="a9"/>
      </w:pPr>
      <w:r w:rsidRPr="00712185">
        <w:lastRenderedPageBreak/>
        <w:t>В результате Брандмауэр будет отключен.</w:t>
      </w:r>
    </w:p>
    <w:p w14:paraId="4F6DF17E" w14:textId="36AD13FC" w:rsidR="00712185" w:rsidRDefault="00712185" w:rsidP="005E4731">
      <w:pPr>
        <w:pStyle w:val="a9"/>
        <w:ind w:firstLine="0"/>
        <w:jc w:val="center"/>
      </w:pPr>
      <w:r w:rsidRPr="00A54092">
        <w:rPr>
          <w:noProof/>
        </w:rPr>
        <w:drawing>
          <wp:inline distT="0" distB="0" distL="0" distR="0" wp14:anchorId="28E48A4F" wp14:editId="492DCF91">
            <wp:extent cx="4842698" cy="2891642"/>
            <wp:effectExtent l="0" t="0" r="0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9632" cy="29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3B6A" w14:textId="0E144839" w:rsidR="00712185" w:rsidRDefault="00712185" w:rsidP="0071218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89 </w:t>
      </w:r>
      <w:r w:rsidRPr="0014407D">
        <w:t xml:space="preserve">– </w:t>
      </w:r>
      <w:r w:rsidR="00BD14CA">
        <w:t>Б</w:t>
      </w:r>
      <w:r w:rsidRPr="000668CF">
        <w:t>рандмауэр Windows</w:t>
      </w:r>
      <w:r w:rsidR="00BD14CA">
        <w:t xml:space="preserve"> в отключенном состоянии</w:t>
      </w:r>
    </w:p>
    <w:p w14:paraId="01704EF0" w14:textId="4C90F92C" w:rsidR="00712185" w:rsidRDefault="00712185" w:rsidP="005E4731">
      <w:pPr>
        <w:pStyle w:val="a9"/>
        <w:ind w:firstLine="0"/>
        <w:jc w:val="center"/>
      </w:pPr>
    </w:p>
    <w:p w14:paraId="70B3D85C" w14:textId="4BB0EF8D" w:rsidR="00712185" w:rsidRDefault="002810CD" w:rsidP="002810CD">
      <w:pPr>
        <w:pStyle w:val="23"/>
      </w:pPr>
      <w:bookmarkStart w:id="33" w:name="_Toc118043709"/>
      <w:r>
        <w:t xml:space="preserve">7.3 </w:t>
      </w:r>
      <w:r w:rsidRPr="002810CD">
        <w:t>Архивация и восстановление. Создание образа системы. Создание диска восстановления системы. Средство переноса данных Windows. Восстановление ранее сохраненного состояния компьютера</w:t>
      </w:r>
      <w:bookmarkEnd w:id="33"/>
    </w:p>
    <w:p w14:paraId="5DE2D7CD" w14:textId="009C0451" w:rsidR="00881EE4" w:rsidRPr="00881EE4" w:rsidRDefault="00881EE4" w:rsidP="00881EE4">
      <w:pPr>
        <w:pStyle w:val="3"/>
      </w:pPr>
      <w:bookmarkStart w:id="34" w:name="_Toc118043710"/>
      <w:r>
        <w:t>7.3.1 Создание резервной копии</w:t>
      </w:r>
      <w:bookmarkEnd w:id="34"/>
    </w:p>
    <w:p w14:paraId="46FFDF4C" w14:textId="67551F39" w:rsidR="0014247B" w:rsidRPr="002810CD" w:rsidRDefault="00DE45C1" w:rsidP="002810CD">
      <w:pPr>
        <w:pStyle w:val="a9"/>
      </w:pPr>
      <w:r w:rsidRPr="00DE45C1">
        <w:t>Для создания резервной копии Windows необходимо перейти в раздел «История файлов» «Панели управления», в котором необходимо выбрать вкладку «Резервная копия образа системы»</w:t>
      </w:r>
    </w:p>
    <w:p w14:paraId="638EB30D" w14:textId="1160F1E1" w:rsidR="000A52AE" w:rsidRDefault="002A2FAD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F2C069A" wp14:editId="220F6414">
            <wp:extent cx="4343194" cy="2618916"/>
            <wp:effectExtent l="0" t="0" r="635" b="0"/>
            <wp:docPr id="93" name="Рисунок 93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866" cy="26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B6872" w14:textId="079C8B4A" w:rsidR="002A2FAD" w:rsidRDefault="002A2FAD" w:rsidP="002A2FAD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90 </w:t>
      </w:r>
      <w:r w:rsidRPr="0014407D">
        <w:t xml:space="preserve">– </w:t>
      </w:r>
      <w:r>
        <w:t>История файлов</w:t>
      </w:r>
    </w:p>
    <w:p w14:paraId="0D76444D" w14:textId="77119A97" w:rsidR="002810CD" w:rsidRPr="00430823" w:rsidRDefault="002810CD" w:rsidP="00430823">
      <w:pPr>
        <w:pStyle w:val="a9"/>
        <w:ind w:firstLine="0"/>
      </w:pPr>
    </w:p>
    <w:p w14:paraId="796478FB" w14:textId="3910E96B" w:rsidR="00430823" w:rsidRDefault="00430823" w:rsidP="007E1EB7">
      <w:pPr>
        <w:pStyle w:val="a9"/>
        <w:keepNext/>
        <w:ind w:firstLine="0"/>
        <w:jc w:val="center"/>
      </w:pPr>
      <w:r w:rsidRPr="00430823">
        <w:lastRenderedPageBreak/>
        <w:t>В открывшемся меню необходимо выбрать пункт создания образа системы.</w:t>
      </w:r>
    </w:p>
    <w:p w14:paraId="01DA04A6" w14:textId="7B7CABEE" w:rsidR="00430823" w:rsidRDefault="007E1EB7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78DCB3DB" wp14:editId="5AB11B38">
            <wp:extent cx="3851605" cy="1948241"/>
            <wp:effectExtent l="19050" t="19050" r="15875" b="13970"/>
            <wp:docPr id="94" name="Рисунок 94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532" cy="19568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CC1AC" w14:textId="350546AB" w:rsidR="007E1EB7" w:rsidRDefault="007E1EB7" w:rsidP="007E1EB7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>9</w:t>
      </w:r>
      <w:r w:rsidR="009C1318">
        <w:t>1</w:t>
      </w:r>
      <w:r>
        <w:t xml:space="preserve"> </w:t>
      </w:r>
      <w:r w:rsidRPr="0014407D">
        <w:t xml:space="preserve">– </w:t>
      </w:r>
      <w:r>
        <w:t>Резервное копирование и восстановление</w:t>
      </w:r>
    </w:p>
    <w:p w14:paraId="72E95CA0" w14:textId="04F60676" w:rsidR="00430823" w:rsidRDefault="00430823" w:rsidP="005E4731">
      <w:pPr>
        <w:pStyle w:val="a9"/>
        <w:ind w:firstLine="0"/>
        <w:jc w:val="center"/>
      </w:pPr>
    </w:p>
    <w:p w14:paraId="6D628EC4" w14:textId="65E93798" w:rsidR="00FB2EF4" w:rsidRPr="00846C75" w:rsidRDefault="00846C75" w:rsidP="00846C75">
      <w:pPr>
        <w:pStyle w:val="a9"/>
      </w:pPr>
      <w:r w:rsidRPr="00846C75">
        <w:t>Далее необходимо выбрать место хранения образа диска и сам диск для архивирования.</w:t>
      </w:r>
    </w:p>
    <w:p w14:paraId="5AAA2A56" w14:textId="48B23D63" w:rsidR="00FB2EF4" w:rsidRDefault="00156694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78E9DEA5" wp14:editId="3A919A81">
            <wp:extent cx="3255503" cy="3033133"/>
            <wp:effectExtent l="19050" t="19050" r="21590" b="15240"/>
            <wp:docPr id="95" name="Рисунок 95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588" cy="30434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A278F" w14:textId="55B2DB78" w:rsidR="00156694" w:rsidRDefault="00156694" w:rsidP="00156694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92 </w:t>
      </w:r>
      <w:r w:rsidRPr="0014407D">
        <w:t xml:space="preserve">– </w:t>
      </w:r>
      <w:r>
        <w:t>Создание образа системы</w:t>
      </w:r>
    </w:p>
    <w:p w14:paraId="6FF72D8D" w14:textId="77777777" w:rsidR="00FB2EF4" w:rsidRDefault="00FB2EF4" w:rsidP="005E4731">
      <w:pPr>
        <w:pStyle w:val="a9"/>
        <w:ind w:firstLine="0"/>
        <w:jc w:val="center"/>
      </w:pPr>
    </w:p>
    <w:p w14:paraId="1B30F19C" w14:textId="6068CC33" w:rsidR="00430823" w:rsidRDefault="00773233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F6EA4C8" wp14:editId="0E96BA2D">
            <wp:extent cx="2628447" cy="2431489"/>
            <wp:effectExtent l="19050" t="19050" r="19685" b="26035"/>
            <wp:docPr id="96" name="Рисунок 96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372" cy="2438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AF9D1" w14:textId="0CA66669" w:rsidR="00773233" w:rsidRDefault="00773233" w:rsidP="0077323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93 </w:t>
      </w:r>
      <w:r w:rsidRPr="0014407D">
        <w:t xml:space="preserve">– </w:t>
      </w:r>
      <w:r>
        <w:t>Архивация диска</w:t>
      </w:r>
    </w:p>
    <w:p w14:paraId="66B371A1" w14:textId="05228040" w:rsidR="00773233" w:rsidRPr="00693D67" w:rsidRDefault="00693D67" w:rsidP="00693D67">
      <w:pPr>
        <w:pStyle w:val="a9"/>
      </w:pPr>
      <w:r w:rsidRPr="00693D67">
        <w:lastRenderedPageBreak/>
        <w:t>Для восстановления Windows с помощью созданного образа необходимо в меню восстановления системы выбрать «Поиск и устранение неисправностей»</w:t>
      </w:r>
    </w:p>
    <w:p w14:paraId="651F6335" w14:textId="08F82D30" w:rsidR="00773233" w:rsidRDefault="00E60A2B" w:rsidP="00773233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2CA25EAA" wp14:editId="1ECBBC01">
            <wp:extent cx="3810635" cy="2243455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635" cy="2243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172664" w14:textId="1215A6A9" w:rsidR="00E60A2B" w:rsidRPr="00E60A2B" w:rsidRDefault="00E60A2B" w:rsidP="00E60A2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94 </w:t>
      </w:r>
      <w:r w:rsidRPr="0014407D">
        <w:t xml:space="preserve">– </w:t>
      </w:r>
      <w:r>
        <w:t xml:space="preserve">Восстановление состояния </w:t>
      </w:r>
      <w:r>
        <w:rPr>
          <w:lang w:val="en-US"/>
        </w:rPr>
        <w:t>Windows</w:t>
      </w:r>
    </w:p>
    <w:p w14:paraId="77423B77" w14:textId="4078D395" w:rsidR="00773233" w:rsidRDefault="00773233" w:rsidP="00773233">
      <w:pPr>
        <w:pStyle w:val="a9"/>
        <w:ind w:firstLine="0"/>
        <w:jc w:val="center"/>
      </w:pPr>
    </w:p>
    <w:p w14:paraId="7659D0B2" w14:textId="474DE258" w:rsidR="00E60A2B" w:rsidRPr="00052B9A" w:rsidRDefault="00052B9A" w:rsidP="00052B9A">
      <w:pPr>
        <w:pStyle w:val="a9"/>
      </w:pPr>
      <w:r w:rsidRPr="00052B9A">
        <w:t>В дополнительных параметрах выбрать «Восстановление образа системы»</w:t>
      </w:r>
    </w:p>
    <w:p w14:paraId="43F247E6" w14:textId="4048601B" w:rsidR="00E60A2B" w:rsidRDefault="008466FA" w:rsidP="00773233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339BC1C1" wp14:editId="02CECCC5">
            <wp:extent cx="3511922" cy="2020810"/>
            <wp:effectExtent l="0" t="0" r="0" b="0"/>
            <wp:docPr id="98" name="Рисунок 98" descr="Как сделать резервную копию Windows 10: создание бэкап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ак сделать резервную копию Windows 10: создание бэкапа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42" cy="202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00F76" w14:textId="615763AC" w:rsidR="008466FA" w:rsidRPr="00E60A2B" w:rsidRDefault="008466FA" w:rsidP="008466FA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95 </w:t>
      </w:r>
      <w:r w:rsidRPr="0014407D">
        <w:t xml:space="preserve">– </w:t>
      </w:r>
      <w:r>
        <w:t xml:space="preserve">Восстановление состояния </w:t>
      </w:r>
      <w:r>
        <w:rPr>
          <w:lang w:val="en-US"/>
        </w:rPr>
        <w:t>Windows</w:t>
      </w:r>
    </w:p>
    <w:p w14:paraId="33D44AE5" w14:textId="724A1306" w:rsidR="00E60A2B" w:rsidRDefault="00E60A2B" w:rsidP="00773233">
      <w:pPr>
        <w:pStyle w:val="a9"/>
        <w:ind w:firstLine="0"/>
        <w:jc w:val="center"/>
      </w:pPr>
    </w:p>
    <w:p w14:paraId="1EC8B33C" w14:textId="7F457578" w:rsidR="00E60A2B" w:rsidRPr="00B7265C" w:rsidRDefault="00B7265C" w:rsidP="00B7265C">
      <w:pPr>
        <w:pStyle w:val="a9"/>
      </w:pPr>
      <w:r w:rsidRPr="00B7265C">
        <w:t>Далее система сама должна найти образ, который был создан ранее. Если его нет, то она попытается его найти на подключённом носителе. Также можно выбрать образ вручную.</w:t>
      </w:r>
    </w:p>
    <w:p w14:paraId="2A31D8A4" w14:textId="575E76FB" w:rsidR="002810CD" w:rsidRDefault="002B706B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F8B3E4D" wp14:editId="497F4219">
            <wp:extent cx="2768941" cy="2250374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192" cy="2267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AEBDCA" w14:textId="6A3A82B9" w:rsidR="002B706B" w:rsidRPr="00E60A2B" w:rsidRDefault="002B706B" w:rsidP="002B706B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96 </w:t>
      </w:r>
      <w:r w:rsidRPr="0014407D">
        <w:t xml:space="preserve">– </w:t>
      </w:r>
      <w:r>
        <w:t>Мастер восстановления</w:t>
      </w:r>
    </w:p>
    <w:p w14:paraId="0D063AF7" w14:textId="4EC164A0" w:rsidR="008A5A4A" w:rsidRDefault="00881EE4" w:rsidP="00881EE4">
      <w:pPr>
        <w:pStyle w:val="3"/>
      </w:pPr>
      <w:bookmarkStart w:id="35" w:name="_Toc118043711"/>
      <w:r>
        <w:lastRenderedPageBreak/>
        <w:t xml:space="preserve">7.3.2 </w:t>
      </w:r>
      <w:r w:rsidR="008A5A4A">
        <w:t>Создание диска восстановления</w:t>
      </w:r>
      <w:bookmarkEnd w:id="35"/>
    </w:p>
    <w:p w14:paraId="18872DB0" w14:textId="4310D44C" w:rsidR="002810CD" w:rsidRPr="008A5A4A" w:rsidRDefault="008A5A4A" w:rsidP="008A5A4A">
      <w:pPr>
        <w:pStyle w:val="a9"/>
      </w:pPr>
      <w:r>
        <w:t>В панели управления выбрать пункт «Восстановление».</w:t>
      </w:r>
    </w:p>
    <w:p w14:paraId="164B8602" w14:textId="76159E7F" w:rsidR="008A5A4A" w:rsidRDefault="00DC34C3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9F2FEC2" wp14:editId="14EBFDE9">
            <wp:extent cx="4228456" cy="3336428"/>
            <wp:effectExtent l="0" t="0" r="127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220" cy="3339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6D69DB" w14:textId="314B6321" w:rsidR="00DC34C3" w:rsidRDefault="00DC34C3" w:rsidP="00DC34C3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97 </w:t>
      </w:r>
      <w:r w:rsidRPr="0014407D">
        <w:t xml:space="preserve">– </w:t>
      </w:r>
      <w:r>
        <w:t>Панель управления</w:t>
      </w:r>
    </w:p>
    <w:p w14:paraId="3426BBDC" w14:textId="4D01BCB7" w:rsidR="00DC34C3" w:rsidRDefault="00DC34C3" w:rsidP="00DC34C3">
      <w:pPr>
        <w:pStyle w:val="a9"/>
        <w:ind w:firstLine="0"/>
        <w:jc w:val="center"/>
      </w:pPr>
    </w:p>
    <w:p w14:paraId="56B1917F" w14:textId="6C3F6E10" w:rsidR="00DC34C3" w:rsidRPr="00987F62" w:rsidRDefault="00987F62" w:rsidP="00987F62">
      <w:pPr>
        <w:pStyle w:val="a9"/>
      </w:pPr>
      <w:r w:rsidRPr="00987F62">
        <w:t>Далее необходимо нажать на «Создание диска восстановления»</w:t>
      </w:r>
      <w:r w:rsidR="00336D78">
        <w:t>.</w:t>
      </w:r>
    </w:p>
    <w:p w14:paraId="1DFBA50B" w14:textId="7375A8C6" w:rsidR="008A5A4A" w:rsidRDefault="00691A10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6C82AC7D" wp14:editId="7758CBD1">
            <wp:extent cx="2987487" cy="2357252"/>
            <wp:effectExtent l="0" t="0" r="3810" b="508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166" cy="23625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27EA81" w14:textId="27D59395" w:rsidR="00691A10" w:rsidRDefault="00691A10" w:rsidP="00691A10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98 </w:t>
      </w:r>
      <w:r w:rsidRPr="0014407D">
        <w:t xml:space="preserve">– </w:t>
      </w:r>
      <w:r>
        <w:t>Создание диска восстановления</w:t>
      </w:r>
    </w:p>
    <w:p w14:paraId="478B90B3" w14:textId="503AFE24" w:rsidR="00691A10" w:rsidRDefault="00691A10" w:rsidP="00691A10">
      <w:pPr>
        <w:pStyle w:val="a9"/>
        <w:ind w:firstLine="0"/>
        <w:jc w:val="center"/>
      </w:pPr>
    </w:p>
    <w:p w14:paraId="02348020" w14:textId="48808EAF" w:rsidR="00691A10" w:rsidRPr="00B450B8" w:rsidRDefault="00B450B8" w:rsidP="00B450B8">
      <w:pPr>
        <w:pStyle w:val="a9"/>
      </w:pPr>
      <w:r w:rsidRPr="00B450B8">
        <w:t>В следующем окне можно отметить или убрать пункт «Выполнить резервное копирование системных файлов на диск восстановления». Если сделать это, то будет занят значительно больший объем места на флешке (до 8 Гб), зато, упростится сброс Windows 10 в исходное состояние, даже если встроенный образ восстановления был поврежден и требует вставить диск с отсутствующими файлами (т.к. необходимые файлы будут находиться на накопителе).</w:t>
      </w:r>
    </w:p>
    <w:p w14:paraId="7C29DD4F" w14:textId="24F79330" w:rsidR="00B450B8" w:rsidRDefault="005A742C" w:rsidP="00691A10">
      <w:pPr>
        <w:pStyle w:val="a9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D652E2" wp14:editId="12A8CE9A">
            <wp:extent cx="3137517" cy="2569711"/>
            <wp:effectExtent l="0" t="0" r="6350" b="2540"/>
            <wp:docPr id="103" name="Рисунок 103" descr="Добавить файлы Windows 10 на диск восстановл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Добавить файлы Windows 10 на диск восстановления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905" cy="258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1972" w14:textId="0417850C" w:rsidR="005A742C" w:rsidRDefault="005A742C" w:rsidP="005A742C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99 </w:t>
      </w:r>
      <w:r w:rsidRPr="0014407D">
        <w:t xml:space="preserve">– </w:t>
      </w:r>
      <w:r>
        <w:t>Создание диска восстановления</w:t>
      </w:r>
    </w:p>
    <w:p w14:paraId="682F330C" w14:textId="75C651C3" w:rsidR="00B450B8" w:rsidRDefault="00B450B8" w:rsidP="00691A10">
      <w:pPr>
        <w:pStyle w:val="a9"/>
        <w:ind w:firstLine="0"/>
        <w:jc w:val="center"/>
      </w:pPr>
    </w:p>
    <w:p w14:paraId="543B9016" w14:textId="33BC0DDC" w:rsidR="00B450B8" w:rsidRPr="001F1A72" w:rsidRDefault="001F1A72" w:rsidP="001F1A72">
      <w:pPr>
        <w:pStyle w:val="a9"/>
      </w:pPr>
      <w:r w:rsidRPr="001F1A72">
        <w:t>В следующем окне необходимо выбрать подключенную флешку, из которой будет создан диск восстановления. Все данные с нее будут удалены в процессе.</w:t>
      </w:r>
    </w:p>
    <w:p w14:paraId="64E39849" w14:textId="0A8C3B37" w:rsidR="00B450B8" w:rsidRDefault="00BD3B92" w:rsidP="00691A10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40C852AB" wp14:editId="24949C3D">
            <wp:extent cx="3048277" cy="2496622"/>
            <wp:effectExtent l="0" t="0" r="0" b="0"/>
            <wp:docPr id="104" name="Рисунок 104" descr="Выбор флешки для запис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Выбор флешки для записи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369" cy="250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515F5" w14:textId="1896FFCD" w:rsidR="00BD3B92" w:rsidRDefault="00BD3B92" w:rsidP="00BD3B92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100 </w:t>
      </w:r>
      <w:r w:rsidRPr="0014407D">
        <w:t xml:space="preserve">– </w:t>
      </w:r>
      <w:r>
        <w:t>Сохранение образа на устройство</w:t>
      </w:r>
    </w:p>
    <w:p w14:paraId="73E01ADD" w14:textId="77737463" w:rsidR="00BD3B92" w:rsidRDefault="00BD3B92" w:rsidP="00BD3B92">
      <w:pPr>
        <w:pStyle w:val="a9"/>
        <w:ind w:firstLine="0"/>
        <w:jc w:val="center"/>
      </w:pPr>
    </w:p>
    <w:p w14:paraId="2344ED95" w14:textId="46CA5E70" w:rsidR="00BD3B92" w:rsidRPr="0053585D" w:rsidRDefault="0053585D" w:rsidP="0053585D">
      <w:pPr>
        <w:pStyle w:val="a9"/>
      </w:pPr>
      <w:r w:rsidRPr="0053585D">
        <w:t>После завершения процесса создания диска восстановления диалоговое окно уведомит об этом.</w:t>
      </w:r>
    </w:p>
    <w:p w14:paraId="7FF389FC" w14:textId="53527F94" w:rsidR="008A5A4A" w:rsidRDefault="000A0675" w:rsidP="005E4731">
      <w:pPr>
        <w:pStyle w:val="a9"/>
        <w:ind w:firstLine="0"/>
        <w:jc w:val="center"/>
      </w:pPr>
      <w:r>
        <w:rPr>
          <w:noProof/>
        </w:rPr>
        <w:drawing>
          <wp:inline distT="0" distB="0" distL="0" distR="0" wp14:anchorId="1EF5321A" wp14:editId="56A22DC1">
            <wp:extent cx="2457632" cy="2012868"/>
            <wp:effectExtent l="0" t="0" r="0" b="6985"/>
            <wp:docPr id="105" name="Рисунок 105" descr="Диск восстановления Windows 10 го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Диск восстановления Windows 10 готов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587" cy="2020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F0D1E" w14:textId="220A1099" w:rsidR="000A0675" w:rsidRPr="007F2BE0" w:rsidRDefault="000A0675" w:rsidP="000A0675">
      <w:pPr>
        <w:pStyle w:val="a9"/>
        <w:ind w:firstLine="0"/>
        <w:jc w:val="center"/>
      </w:pPr>
      <w:r>
        <w:t>Рисунок</w:t>
      </w:r>
      <w:r w:rsidRPr="0014407D">
        <w:t xml:space="preserve"> </w:t>
      </w:r>
      <w:r>
        <w:t xml:space="preserve">101 </w:t>
      </w:r>
      <w:r w:rsidRPr="0014407D">
        <w:t xml:space="preserve">– </w:t>
      </w:r>
      <w:r w:rsidR="007F2BE0">
        <w:t xml:space="preserve">Завершение создания образа </w:t>
      </w:r>
      <w:r w:rsidR="007F2BE0">
        <w:rPr>
          <w:lang w:val="en-US"/>
        </w:rPr>
        <w:t>Windows</w:t>
      </w:r>
    </w:p>
    <w:p w14:paraId="748411BB" w14:textId="5EB4759E" w:rsidR="003E1C59" w:rsidRDefault="00881EE4" w:rsidP="00881EE4">
      <w:pPr>
        <w:pStyle w:val="3"/>
      </w:pPr>
      <w:bookmarkStart w:id="36" w:name="_Toc118043712"/>
      <w:r>
        <w:lastRenderedPageBreak/>
        <w:t xml:space="preserve">7.3.3 </w:t>
      </w:r>
      <w:r w:rsidR="003E1C59">
        <w:t>Средство переноса данных Windows</w:t>
      </w:r>
      <w:bookmarkEnd w:id="36"/>
    </w:p>
    <w:p w14:paraId="1566FC89" w14:textId="5319F338" w:rsidR="000A0675" w:rsidRDefault="003E1C59" w:rsidP="003E1C59">
      <w:pPr>
        <w:pStyle w:val="a9"/>
      </w:pPr>
      <w:r>
        <w:t>Средство переноса данных Windows реализует пошаговое руководство по переносу файлов и параметров с одного компьютера, работающего под управлением Windows, на другой. С помощью средства переноса данных Windows можно выбрать, что переносить на новый компьютер, и каким способом.</w:t>
      </w:r>
    </w:p>
    <w:p w14:paraId="49D41BE7" w14:textId="77777777" w:rsidR="00051D3D" w:rsidRDefault="00051D3D" w:rsidP="00051D3D">
      <w:pPr>
        <w:pStyle w:val="a9"/>
      </w:pPr>
      <w:r>
        <w:t>Можно перенести большую часть файлов и параметров программ:</w:t>
      </w:r>
    </w:p>
    <w:p w14:paraId="693F446F" w14:textId="77777777" w:rsidR="00051D3D" w:rsidRDefault="00051D3D" w:rsidP="00051D3D">
      <w:pPr>
        <w:pStyle w:val="a9"/>
      </w:pPr>
      <w:r>
        <w:t>•</w:t>
      </w:r>
      <w:r>
        <w:tab/>
        <w:t>Файлы и папки. Все, что находится в папках «Документы», «Музыка», «Изображения» и «Общие документы». С помощью дополнительных параметров можно выбрать дополнительные файлы и папки для переноса из других расположений</w:t>
      </w:r>
    </w:p>
    <w:p w14:paraId="3B313628" w14:textId="77777777" w:rsidR="00051D3D" w:rsidRDefault="00051D3D" w:rsidP="00051D3D">
      <w:pPr>
        <w:pStyle w:val="a9"/>
      </w:pPr>
      <w:r>
        <w:t>•</w:t>
      </w:r>
      <w:r>
        <w:tab/>
        <w:t>Параметры электронной почты, список контактов и сообщения электронной почты</w:t>
      </w:r>
    </w:p>
    <w:p w14:paraId="69F78295" w14:textId="77777777" w:rsidR="00051D3D" w:rsidRDefault="00051D3D" w:rsidP="00051D3D">
      <w:pPr>
        <w:pStyle w:val="a9"/>
      </w:pPr>
      <w:r>
        <w:t>•</w:t>
      </w:r>
      <w:r>
        <w:tab/>
        <w:t>Параметры программ.</w:t>
      </w:r>
    </w:p>
    <w:p w14:paraId="5759771A" w14:textId="77777777" w:rsidR="00051D3D" w:rsidRDefault="00051D3D" w:rsidP="00051D3D">
      <w:pPr>
        <w:pStyle w:val="a9"/>
      </w:pPr>
      <w:r>
        <w:t>•</w:t>
      </w:r>
      <w:r>
        <w:tab/>
        <w:t>Учетные записи пользователей и параметры.</w:t>
      </w:r>
    </w:p>
    <w:p w14:paraId="1E3B0CA5" w14:textId="77777777" w:rsidR="00051D3D" w:rsidRDefault="00051D3D" w:rsidP="00051D3D">
      <w:pPr>
        <w:pStyle w:val="a9"/>
      </w:pPr>
      <w:r>
        <w:t>•</w:t>
      </w:r>
      <w:r>
        <w:tab/>
        <w:t>Изображения и видео.</w:t>
      </w:r>
    </w:p>
    <w:p w14:paraId="75563B90" w14:textId="77777777" w:rsidR="00B9699E" w:rsidRDefault="00051D3D" w:rsidP="00B9699E">
      <w:pPr>
        <w:pStyle w:val="a9"/>
      </w:pPr>
      <w:r>
        <w:t>•</w:t>
      </w:r>
      <w:r>
        <w:tab/>
        <w:t>Параметры подключения к Интернету и избранное</w:t>
      </w:r>
    </w:p>
    <w:p w14:paraId="688409C5" w14:textId="77777777" w:rsidR="00B9699E" w:rsidRDefault="00B9699E" w:rsidP="00B9699E">
      <w:pPr>
        <w:pStyle w:val="a9"/>
      </w:pPr>
    </w:p>
    <w:p w14:paraId="69AF41AA" w14:textId="32C83E0E" w:rsidR="00B9699E" w:rsidRDefault="00B9699E" w:rsidP="00B9699E">
      <w:pPr>
        <w:pStyle w:val="3"/>
      </w:pPr>
      <w:bookmarkStart w:id="37" w:name="_Toc118043713"/>
      <w:r>
        <w:t>7.3.4 Восстановление ранее сохраненного состояния компьютера</w:t>
      </w:r>
      <w:bookmarkEnd w:id="37"/>
    </w:p>
    <w:p w14:paraId="470169DD" w14:textId="5BD3A4C1" w:rsidR="00B9699E" w:rsidRPr="001C119F" w:rsidRDefault="00B9699E" w:rsidP="001C119F">
      <w:pPr>
        <w:pStyle w:val="a9"/>
      </w:pPr>
      <w:r w:rsidRPr="001C119F">
        <w:t>Для восстановления раннего состояния Windows необходимо:</w:t>
      </w:r>
    </w:p>
    <w:p w14:paraId="0896859D" w14:textId="4DAFA25B" w:rsidR="00B9699E" w:rsidRDefault="00B9699E" w:rsidP="00B9699E">
      <w:pPr>
        <w:pStyle w:val="a9"/>
      </w:pPr>
      <w:r>
        <w:t>1.</w:t>
      </w:r>
      <w:r>
        <w:tab/>
        <w:t>Щелкните кнопку Пуск  правой кнопкой мыши, затем выберите Панель управления &gt; Система и ее обслуживание &gt; Архивация и восстановление.</w:t>
      </w:r>
    </w:p>
    <w:p w14:paraId="738F57E0" w14:textId="206F98AA" w:rsidR="00B9699E" w:rsidRDefault="00B9699E" w:rsidP="00D5108A">
      <w:pPr>
        <w:pStyle w:val="a9"/>
      </w:pPr>
      <w:r>
        <w:t>2.</w:t>
      </w:r>
      <w:r>
        <w:tab/>
        <w:t>Выполните одно из следующих действий:</w:t>
      </w:r>
    </w:p>
    <w:p w14:paraId="5CC73699" w14:textId="70D59B31" w:rsidR="00B9699E" w:rsidRDefault="00B9699E" w:rsidP="00B9699E">
      <w:pPr>
        <w:pStyle w:val="a9"/>
      </w:pPr>
      <w:r>
        <w:t>a.</w:t>
      </w:r>
      <w:r>
        <w:tab/>
        <w:t>Чтобы восстановить файлы, выберите Восстановить мои файлы.</w:t>
      </w:r>
    </w:p>
    <w:p w14:paraId="7C6F0C15" w14:textId="65F46B20" w:rsidR="00B9699E" w:rsidRDefault="00B9699E" w:rsidP="00B9699E">
      <w:pPr>
        <w:pStyle w:val="a9"/>
      </w:pPr>
      <w:r>
        <w:t>b.</w:t>
      </w:r>
      <w:r>
        <w:tab/>
        <w:t>Чтобы восстановить файлы всех пользователей, выберите Восстановить файлы всех пользователей.</w:t>
      </w:r>
    </w:p>
    <w:p w14:paraId="7977AFFB" w14:textId="6CBEA44E" w:rsidR="00B9699E" w:rsidRDefault="00B9699E" w:rsidP="00B9699E">
      <w:pPr>
        <w:pStyle w:val="a9"/>
      </w:pPr>
      <w:r>
        <w:t>3.</w:t>
      </w:r>
      <w:r>
        <w:tab/>
        <w:t>Выполните одно из следующих действий:</w:t>
      </w:r>
    </w:p>
    <w:p w14:paraId="4B31C0B6" w14:textId="68B243F0" w:rsidR="00B9699E" w:rsidRDefault="00B9699E" w:rsidP="00B9699E">
      <w:pPr>
        <w:pStyle w:val="a9"/>
      </w:pPr>
      <w:r>
        <w:t>a.</w:t>
      </w:r>
      <w:r>
        <w:tab/>
        <w:t>Чтобы просмотреть содержимое резервной копии, выберите Обзор файлов или Обзор папок. При просмотре папок содержащиеся в них отдельные файлы не отображаются. Чтобы просмотреть отдельные файлы, используйте команду Обзор файлов.</w:t>
      </w:r>
    </w:p>
    <w:p w14:paraId="069D07EE" w14:textId="4EBAD6F7" w:rsidR="00B9699E" w:rsidRDefault="00B9699E" w:rsidP="00B9699E">
      <w:pPr>
        <w:pStyle w:val="a9"/>
      </w:pPr>
      <w:r>
        <w:t>b.</w:t>
      </w:r>
      <w:r>
        <w:tab/>
        <w:t>Для поиска какого-либо содержимого в резервной копии выберите Поиск, введите полностью или частично имя файла, а затем выберите Поиск.</w:t>
      </w:r>
    </w:p>
    <w:p w14:paraId="40463A0A" w14:textId="2C77AFB9" w:rsidR="00EF47E2" w:rsidRPr="002F3851" w:rsidRDefault="00EF47E2" w:rsidP="00B9699E">
      <w:pPr>
        <w:pStyle w:val="a9"/>
      </w:pPr>
      <w:r w:rsidRPr="002F3851">
        <w:br w:type="page"/>
      </w:r>
    </w:p>
    <w:p w14:paraId="11A28A69" w14:textId="209BE678" w:rsidR="008C3D7E" w:rsidRPr="002F3851" w:rsidRDefault="008C3D7E" w:rsidP="008C3D7E">
      <w:pPr>
        <w:pStyle w:val="a9"/>
        <w:ind w:firstLine="0"/>
        <w:jc w:val="center"/>
      </w:pPr>
    </w:p>
    <w:p w14:paraId="38F106E6" w14:textId="1989ED04" w:rsidR="008C3D7E" w:rsidRDefault="00753E2D" w:rsidP="00042061">
      <w:pPr>
        <w:pStyle w:val="12"/>
      </w:pPr>
      <w:bookmarkStart w:id="38" w:name="_Toc118043714"/>
      <w:r>
        <w:t>8</w:t>
      </w:r>
      <w:r w:rsidR="00042061">
        <w:t xml:space="preserve"> Заключение</w:t>
      </w:r>
      <w:bookmarkEnd w:id="38"/>
    </w:p>
    <w:p w14:paraId="49789C5E" w14:textId="552F1904" w:rsidR="0027317C" w:rsidRPr="0038343A" w:rsidRDefault="00937A1A" w:rsidP="0038343A">
      <w:pPr>
        <w:pStyle w:val="a9"/>
      </w:pPr>
      <w:r w:rsidRPr="0038343A">
        <w:t xml:space="preserve">В ходе выполнения лабораторной работы </w:t>
      </w:r>
      <w:r w:rsidR="009E48C7" w:rsidRPr="0038343A">
        <w:t>были изучены:</w:t>
      </w:r>
    </w:p>
    <w:p w14:paraId="0ADFA25F" w14:textId="015F4C50" w:rsidR="009E48C7" w:rsidRPr="0038343A" w:rsidRDefault="008F42E9" w:rsidP="00F07E2E">
      <w:pPr>
        <w:pStyle w:val="a9"/>
        <w:numPr>
          <w:ilvl w:val="0"/>
          <w:numId w:val="16"/>
        </w:numPr>
        <w:ind w:left="1134"/>
      </w:pPr>
      <w:r w:rsidRPr="0038343A">
        <w:t xml:space="preserve">Реестр </w:t>
      </w:r>
      <w:r w:rsidR="00E22DC4" w:rsidRPr="0038343A">
        <w:t>Windows</w:t>
      </w:r>
      <w:r w:rsidR="00F07E2E">
        <w:t>;</w:t>
      </w:r>
    </w:p>
    <w:p w14:paraId="55EDCA9A" w14:textId="3FFF48F1" w:rsidR="008F42E9" w:rsidRPr="0038343A" w:rsidRDefault="00E22DC4" w:rsidP="00F07E2E">
      <w:pPr>
        <w:pStyle w:val="a9"/>
        <w:numPr>
          <w:ilvl w:val="0"/>
          <w:numId w:val="16"/>
        </w:numPr>
        <w:ind w:left="1134"/>
      </w:pPr>
      <w:r w:rsidRPr="0038343A">
        <w:t>Службы Windows</w:t>
      </w:r>
      <w:r w:rsidR="00F07E2E">
        <w:t>;</w:t>
      </w:r>
    </w:p>
    <w:p w14:paraId="4C1D0285" w14:textId="6624189F" w:rsidR="00E22DC4" w:rsidRPr="0038343A" w:rsidRDefault="00E22DC4" w:rsidP="00F07E2E">
      <w:pPr>
        <w:pStyle w:val="a9"/>
        <w:numPr>
          <w:ilvl w:val="0"/>
          <w:numId w:val="16"/>
        </w:numPr>
        <w:ind w:left="1134"/>
      </w:pPr>
      <w:r w:rsidRPr="0038343A">
        <w:t>Механизм настройки и диагностики сети Windows</w:t>
      </w:r>
      <w:r w:rsidR="00F07E2E">
        <w:t>.</w:t>
      </w:r>
    </w:p>
    <w:p w14:paraId="47EE1FE4" w14:textId="679F30E5" w:rsidR="00E22DC4" w:rsidRPr="0038343A" w:rsidRDefault="00EE7087" w:rsidP="0038343A">
      <w:pPr>
        <w:pStyle w:val="a9"/>
      </w:pPr>
      <w:r w:rsidRPr="0038343A">
        <w:t xml:space="preserve">Произведено ознакомление со структурой реестра, </w:t>
      </w:r>
      <w:r w:rsidR="004A4215" w:rsidRPr="0038343A">
        <w:t>добавлен собственный параметр</w:t>
      </w:r>
      <w:r w:rsidR="00F07E2E">
        <w:t>.</w:t>
      </w:r>
    </w:p>
    <w:p w14:paraId="3CC0EE59" w14:textId="3399B30C" w:rsidR="004A4215" w:rsidRPr="0038343A" w:rsidRDefault="00C61771" w:rsidP="0038343A">
      <w:pPr>
        <w:pStyle w:val="a9"/>
      </w:pPr>
      <w:r w:rsidRPr="0038343A">
        <w:t xml:space="preserve">Изучен механизм работы Служб Windows, их варианты запуска, создана простая задача для </w:t>
      </w:r>
      <w:r w:rsidR="00B73504" w:rsidRPr="0038343A">
        <w:t>закрепления навыков создания служб</w:t>
      </w:r>
      <w:r w:rsidR="00F07E2E">
        <w:t>.</w:t>
      </w:r>
    </w:p>
    <w:p w14:paraId="412B11CC" w14:textId="0B2559CF" w:rsidR="00B73504" w:rsidRPr="0038343A" w:rsidRDefault="00B27AAF" w:rsidP="0038343A">
      <w:pPr>
        <w:pStyle w:val="a9"/>
      </w:pPr>
      <w:r w:rsidRPr="0038343A">
        <w:t>Исследована возможность отключения Брандмауэра и Центра обновлений Windows.</w:t>
      </w:r>
    </w:p>
    <w:p w14:paraId="32F31312" w14:textId="0EF98526" w:rsidR="008E57A8" w:rsidRPr="0038343A" w:rsidRDefault="00E41DA0" w:rsidP="0038343A">
      <w:pPr>
        <w:pStyle w:val="a9"/>
      </w:pPr>
      <w:r w:rsidRPr="0038343A">
        <w:t>Получены практические навыки создания образов Windows для дальнейшего восстановления системы.</w:t>
      </w:r>
    </w:p>
    <w:sectPr w:rsidR="008E57A8" w:rsidRPr="003834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2002E9" w14:textId="77777777" w:rsidR="00892ADC" w:rsidRDefault="00892ADC">
      <w:pPr>
        <w:spacing w:after="0" w:line="240" w:lineRule="auto"/>
      </w:pPr>
      <w:r>
        <w:separator/>
      </w:r>
    </w:p>
  </w:endnote>
  <w:endnote w:type="continuationSeparator" w:id="0">
    <w:p w14:paraId="1E2BA8EF" w14:textId="77777777" w:rsidR="00892ADC" w:rsidRDefault="00892A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287290" w14:textId="77777777" w:rsidR="008E7C3F" w:rsidRDefault="008E7C3F" w:rsidP="002113EB">
    <w:pPr>
      <w:pStyle w:val="af2"/>
      <w:framePr w:wrap="around" w:vAnchor="text" w:hAnchor="margin" w:xAlign="center" w:y="1"/>
      <w:rPr>
        <w:rStyle w:val="af4"/>
        <w:rFonts w:eastAsiaTheme="majorEastAsia"/>
      </w:rPr>
    </w:pPr>
    <w:r>
      <w:rPr>
        <w:rStyle w:val="af4"/>
        <w:rFonts w:eastAsiaTheme="majorEastAsia"/>
      </w:rPr>
      <w:fldChar w:fldCharType="begin"/>
    </w:r>
    <w:r>
      <w:rPr>
        <w:rStyle w:val="af4"/>
        <w:rFonts w:eastAsiaTheme="majorEastAsia"/>
      </w:rPr>
      <w:instrText xml:space="preserve">PAGE  </w:instrText>
    </w:r>
    <w:r>
      <w:rPr>
        <w:rStyle w:val="af4"/>
        <w:rFonts w:eastAsiaTheme="majorEastAsia"/>
      </w:rPr>
      <w:fldChar w:fldCharType="end"/>
    </w:r>
  </w:p>
  <w:p w14:paraId="35BFA859" w14:textId="77777777" w:rsidR="008E7C3F" w:rsidRDefault="008E7C3F">
    <w:pPr>
      <w:pStyle w:val="af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72840" w14:textId="77777777" w:rsidR="008E7C3F" w:rsidRDefault="008E7C3F" w:rsidP="002113EB">
    <w:pPr>
      <w:pStyle w:val="af2"/>
      <w:framePr w:wrap="around" w:vAnchor="text" w:hAnchor="margin" w:xAlign="center" w:y="1"/>
      <w:ind w:firstLine="0"/>
      <w:rPr>
        <w:rStyle w:val="af4"/>
        <w:rFonts w:eastAsiaTheme="majorEastAsia"/>
      </w:rPr>
    </w:pPr>
    <w:r>
      <w:rPr>
        <w:rStyle w:val="af4"/>
        <w:rFonts w:eastAsiaTheme="majorEastAsia"/>
      </w:rPr>
      <w:fldChar w:fldCharType="begin"/>
    </w:r>
    <w:r>
      <w:rPr>
        <w:rStyle w:val="af4"/>
        <w:rFonts w:eastAsiaTheme="majorEastAsia"/>
      </w:rPr>
      <w:instrText xml:space="preserve">PAGE  </w:instrText>
    </w:r>
    <w:r>
      <w:rPr>
        <w:rStyle w:val="af4"/>
        <w:rFonts w:eastAsiaTheme="majorEastAsia"/>
      </w:rPr>
      <w:fldChar w:fldCharType="separate"/>
    </w:r>
    <w:r>
      <w:rPr>
        <w:rStyle w:val="af4"/>
        <w:rFonts w:eastAsiaTheme="majorEastAsia"/>
        <w:noProof/>
      </w:rPr>
      <w:t>5</w:t>
    </w:r>
    <w:r>
      <w:rPr>
        <w:rStyle w:val="af4"/>
        <w:rFonts w:eastAsiaTheme="majorEastAsia"/>
      </w:rPr>
      <w:fldChar w:fldCharType="end"/>
    </w:r>
  </w:p>
  <w:p w14:paraId="07C00B00" w14:textId="77777777" w:rsidR="008E7C3F" w:rsidRDefault="008E7C3F" w:rsidP="002113EB">
    <w:pPr>
      <w:pStyle w:val="af2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99289B" w14:textId="77777777" w:rsidR="00892ADC" w:rsidRDefault="00892ADC">
      <w:pPr>
        <w:spacing w:after="0" w:line="240" w:lineRule="auto"/>
      </w:pPr>
      <w:r>
        <w:separator/>
      </w:r>
    </w:p>
  </w:footnote>
  <w:footnote w:type="continuationSeparator" w:id="0">
    <w:p w14:paraId="4C66BE89" w14:textId="77777777" w:rsidR="00892ADC" w:rsidRDefault="00892A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31A4AF8C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FFFFFF88"/>
    <w:multiLevelType w:val="singleLevel"/>
    <w:tmpl w:val="B3E0406A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4524E92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13EB46FD"/>
    <w:multiLevelType w:val="hybridMultilevel"/>
    <w:tmpl w:val="7B0C1236"/>
    <w:lvl w:ilvl="0" w:tplc="7214FDAC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DEC1162"/>
    <w:multiLevelType w:val="multilevel"/>
    <w:tmpl w:val="329263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8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5" w15:restartNumberingAfterBreak="0">
    <w:nsid w:val="20341777"/>
    <w:multiLevelType w:val="multilevel"/>
    <w:tmpl w:val="4FC2535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6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7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1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20" w:hanging="1800"/>
      </w:pPr>
      <w:rPr>
        <w:rFonts w:hint="default"/>
      </w:rPr>
    </w:lvl>
  </w:abstractNum>
  <w:abstractNum w:abstractNumId="6" w15:restartNumberingAfterBreak="0">
    <w:nsid w:val="2F603D90"/>
    <w:multiLevelType w:val="hybridMultilevel"/>
    <w:tmpl w:val="0406A210"/>
    <w:lvl w:ilvl="0" w:tplc="76E4A8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FB97942"/>
    <w:multiLevelType w:val="multilevel"/>
    <w:tmpl w:val="6AD4E86C"/>
    <w:numStyleLink w:val="a1"/>
  </w:abstractNum>
  <w:abstractNum w:abstractNumId="8" w15:restartNumberingAfterBreak="0">
    <w:nsid w:val="30417CC1"/>
    <w:multiLevelType w:val="hybridMultilevel"/>
    <w:tmpl w:val="2A60FAB8"/>
    <w:lvl w:ilvl="0" w:tplc="1786CC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7AA3CC6"/>
    <w:multiLevelType w:val="multilevel"/>
    <w:tmpl w:val="6AD4E86C"/>
    <w:styleLink w:val="a1"/>
    <w:lvl w:ilvl="0">
      <w:start w:val="1"/>
      <w:numFmt w:val="lowerLetter"/>
      <w:lvlText w:val="%1)"/>
      <w:lvlJc w:val="left"/>
      <w:pPr>
        <w:tabs>
          <w:tab w:val="num" w:pos="1134"/>
        </w:tabs>
        <w:ind w:left="709" w:firstLine="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tabs>
          <w:tab w:val="num" w:pos="1418"/>
        </w:tabs>
        <w:ind w:left="1134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36E1F33"/>
    <w:multiLevelType w:val="multilevel"/>
    <w:tmpl w:val="0419001D"/>
    <w:styleLink w:val="a2"/>
    <w:lvl w:ilvl="0">
      <w:numFmt w:val="decimal"/>
      <w:lvlText w:val="%1)"/>
      <w:lvlJc w:val="left"/>
      <w:pPr>
        <w:ind w:left="360" w:hanging="360"/>
      </w:pPr>
      <w:rPr>
        <w:rFonts w:ascii="Times New Roman" w:hAnsi="Times New Roman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524977EF"/>
    <w:multiLevelType w:val="hybridMultilevel"/>
    <w:tmpl w:val="D5BAD4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2941C84"/>
    <w:multiLevelType w:val="hybridMultilevel"/>
    <w:tmpl w:val="683E8CFA"/>
    <w:lvl w:ilvl="0" w:tplc="A37C46A6">
      <w:start w:val="1"/>
      <w:numFmt w:val="lowerLetter"/>
      <w:pStyle w:val="1"/>
      <w:lvlText w:val="%1)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3" w15:restartNumberingAfterBreak="0">
    <w:nsid w:val="6D657920"/>
    <w:multiLevelType w:val="hybridMultilevel"/>
    <w:tmpl w:val="233E48E8"/>
    <w:lvl w:ilvl="0" w:tplc="2ECCD3DA">
      <w:start w:val="1"/>
      <w:numFmt w:val="lowerLetter"/>
      <w:pStyle w:val="20"/>
      <w:lvlText w:val="%1)"/>
      <w:lvlJc w:val="left"/>
      <w:pPr>
        <w:ind w:left="2138" w:hanging="360"/>
      </w:p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4" w15:restartNumberingAfterBreak="0">
    <w:nsid w:val="6F211E5C"/>
    <w:multiLevelType w:val="multilevel"/>
    <w:tmpl w:val="C6507F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1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3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89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320" w:hanging="1800"/>
      </w:pPr>
      <w:rPr>
        <w:rFonts w:hint="default"/>
      </w:rPr>
    </w:lvl>
  </w:abstractNum>
  <w:abstractNum w:abstractNumId="15" w15:restartNumberingAfterBreak="0">
    <w:nsid w:val="76933EFA"/>
    <w:multiLevelType w:val="hybridMultilevel"/>
    <w:tmpl w:val="7870F298"/>
    <w:lvl w:ilvl="0" w:tplc="75DAAA1E">
      <w:start w:val="1"/>
      <w:numFmt w:val="bullet"/>
      <w:pStyle w:val="a3"/>
      <w:lvlText w:val="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4"/>
  </w:num>
  <w:num w:numId="4">
    <w:abstractNumId w:val="14"/>
  </w:num>
  <w:num w:numId="5">
    <w:abstractNumId w:val="8"/>
  </w:num>
  <w:num w:numId="6">
    <w:abstractNumId w:val="3"/>
  </w:num>
  <w:num w:numId="7">
    <w:abstractNumId w:val="9"/>
  </w:num>
  <w:num w:numId="8">
    <w:abstractNumId w:val="7"/>
  </w:num>
  <w:num w:numId="9">
    <w:abstractNumId w:val="2"/>
  </w:num>
  <w:num w:numId="10">
    <w:abstractNumId w:val="15"/>
  </w:num>
  <w:num w:numId="11">
    <w:abstractNumId w:val="1"/>
  </w:num>
  <w:num w:numId="12">
    <w:abstractNumId w:val="12"/>
  </w:num>
  <w:num w:numId="13">
    <w:abstractNumId w:val="0"/>
  </w:num>
  <w:num w:numId="14">
    <w:abstractNumId w:val="13"/>
  </w:num>
  <w:num w:numId="15">
    <w:abstractNumId w:val="6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7E2"/>
    <w:rsid w:val="00000EB5"/>
    <w:rsid w:val="00005D81"/>
    <w:rsid w:val="000230D4"/>
    <w:rsid w:val="000236B6"/>
    <w:rsid w:val="000239E4"/>
    <w:rsid w:val="000263D5"/>
    <w:rsid w:val="000268F6"/>
    <w:rsid w:val="0004132B"/>
    <w:rsid w:val="00042061"/>
    <w:rsid w:val="00051D3D"/>
    <w:rsid w:val="00052B9A"/>
    <w:rsid w:val="0005554F"/>
    <w:rsid w:val="00060260"/>
    <w:rsid w:val="00065444"/>
    <w:rsid w:val="000668CF"/>
    <w:rsid w:val="00075FEB"/>
    <w:rsid w:val="00077753"/>
    <w:rsid w:val="00083011"/>
    <w:rsid w:val="00097BDF"/>
    <w:rsid w:val="000A0675"/>
    <w:rsid w:val="000A0F14"/>
    <w:rsid w:val="000A52AE"/>
    <w:rsid w:val="000B1040"/>
    <w:rsid w:val="000B1523"/>
    <w:rsid w:val="000B6914"/>
    <w:rsid w:val="000C3258"/>
    <w:rsid w:val="000E54B1"/>
    <w:rsid w:val="000E7F2E"/>
    <w:rsid w:val="000F3039"/>
    <w:rsid w:val="00102DA2"/>
    <w:rsid w:val="00111DA8"/>
    <w:rsid w:val="001122AA"/>
    <w:rsid w:val="00122811"/>
    <w:rsid w:val="00123128"/>
    <w:rsid w:val="00123A0B"/>
    <w:rsid w:val="00124C0B"/>
    <w:rsid w:val="0012503E"/>
    <w:rsid w:val="0014247B"/>
    <w:rsid w:val="001430CD"/>
    <w:rsid w:val="0014407D"/>
    <w:rsid w:val="001475AE"/>
    <w:rsid w:val="00151318"/>
    <w:rsid w:val="00152A87"/>
    <w:rsid w:val="00156694"/>
    <w:rsid w:val="00172F72"/>
    <w:rsid w:val="001818CA"/>
    <w:rsid w:val="00186B73"/>
    <w:rsid w:val="00186F3F"/>
    <w:rsid w:val="001A1BAD"/>
    <w:rsid w:val="001A1ECE"/>
    <w:rsid w:val="001B0507"/>
    <w:rsid w:val="001B0668"/>
    <w:rsid w:val="001B3DB5"/>
    <w:rsid w:val="001B507E"/>
    <w:rsid w:val="001B639D"/>
    <w:rsid w:val="001C119F"/>
    <w:rsid w:val="001C394C"/>
    <w:rsid w:val="001D438C"/>
    <w:rsid w:val="001F1A72"/>
    <w:rsid w:val="001F49BD"/>
    <w:rsid w:val="00213083"/>
    <w:rsid w:val="002147B0"/>
    <w:rsid w:val="00216700"/>
    <w:rsid w:val="00224C8C"/>
    <w:rsid w:val="00231125"/>
    <w:rsid w:val="0023329A"/>
    <w:rsid w:val="0024131D"/>
    <w:rsid w:val="00244060"/>
    <w:rsid w:val="00253657"/>
    <w:rsid w:val="0025638D"/>
    <w:rsid w:val="0027317C"/>
    <w:rsid w:val="002810CD"/>
    <w:rsid w:val="0028717D"/>
    <w:rsid w:val="00293A18"/>
    <w:rsid w:val="00294564"/>
    <w:rsid w:val="0029739C"/>
    <w:rsid w:val="002A0D55"/>
    <w:rsid w:val="002A2FAD"/>
    <w:rsid w:val="002A3B3A"/>
    <w:rsid w:val="002A7C43"/>
    <w:rsid w:val="002B2301"/>
    <w:rsid w:val="002B4D6C"/>
    <w:rsid w:val="002B5A53"/>
    <w:rsid w:val="002B706B"/>
    <w:rsid w:val="002C377E"/>
    <w:rsid w:val="002E3E29"/>
    <w:rsid w:val="002F3851"/>
    <w:rsid w:val="002F70DC"/>
    <w:rsid w:val="003035EC"/>
    <w:rsid w:val="00304584"/>
    <w:rsid w:val="003056F6"/>
    <w:rsid w:val="003062A4"/>
    <w:rsid w:val="00306500"/>
    <w:rsid w:val="00306B32"/>
    <w:rsid w:val="0031047E"/>
    <w:rsid w:val="003160F7"/>
    <w:rsid w:val="00321E82"/>
    <w:rsid w:val="003262D8"/>
    <w:rsid w:val="00336D78"/>
    <w:rsid w:val="00340EC3"/>
    <w:rsid w:val="00342872"/>
    <w:rsid w:val="003545D4"/>
    <w:rsid w:val="003659AA"/>
    <w:rsid w:val="0038343A"/>
    <w:rsid w:val="003904C6"/>
    <w:rsid w:val="00397FEE"/>
    <w:rsid w:val="003A7F5C"/>
    <w:rsid w:val="003B2066"/>
    <w:rsid w:val="003B2A88"/>
    <w:rsid w:val="003C6D16"/>
    <w:rsid w:val="003D0ABC"/>
    <w:rsid w:val="003D38D4"/>
    <w:rsid w:val="003D479E"/>
    <w:rsid w:val="003D4B6F"/>
    <w:rsid w:val="003D706F"/>
    <w:rsid w:val="003E1C59"/>
    <w:rsid w:val="003E7113"/>
    <w:rsid w:val="003F43CB"/>
    <w:rsid w:val="00400124"/>
    <w:rsid w:val="00416212"/>
    <w:rsid w:val="004262A3"/>
    <w:rsid w:val="00430823"/>
    <w:rsid w:val="00464C66"/>
    <w:rsid w:val="00475CE8"/>
    <w:rsid w:val="004944AD"/>
    <w:rsid w:val="004A4215"/>
    <w:rsid w:val="004B2793"/>
    <w:rsid w:val="004C5B45"/>
    <w:rsid w:val="004D371F"/>
    <w:rsid w:val="004D3C13"/>
    <w:rsid w:val="004D7F2C"/>
    <w:rsid w:val="004E299F"/>
    <w:rsid w:val="004E6AB2"/>
    <w:rsid w:val="004F4A25"/>
    <w:rsid w:val="004F5A61"/>
    <w:rsid w:val="004F7DE5"/>
    <w:rsid w:val="0050065F"/>
    <w:rsid w:val="00500AE0"/>
    <w:rsid w:val="00512D52"/>
    <w:rsid w:val="00514570"/>
    <w:rsid w:val="0053585D"/>
    <w:rsid w:val="00541747"/>
    <w:rsid w:val="00542291"/>
    <w:rsid w:val="00550395"/>
    <w:rsid w:val="00555BF1"/>
    <w:rsid w:val="00561858"/>
    <w:rsid w:val="00573058"/>
    <w:rsid w:val="00577B11"/>
    <w:rsid w:val="00577E27"/>
    <w:rsid w:val="00585132"/>
    <w:rsid w:val="00594217"/>
    <w:rsid w:val="005A4106"/>
    <w:rsid w:val="005A600C"/>
    <w:rsid w:val="005A742C"/>
    <w:rsid w:val="005A777C"/>
    <w:rsid w:val="005B2240"/>
    <w:rsid w:val="005E1E29"/>
    <w:rsid w:val="005E4731"/>
    <w:rsid w:val="005F18F9"/>
    <w:rsid w:val="00601888"/>
    <w:rsid w:val="00602BBB"/>
    <w:rsid w:val="0063676C"/>
    <w:rsid w:val="00642261"/>
    <w:rsid w:val="00644BCB"/>
    <w:rsid w:val="00647E50"/>
    <w:rsid w:val="006554C4"/>
    <w:rsid w:val="00660DB5"/>
    <w:rsid w:val="006646AC"/>
    <w:rsid w:val="00675F66"/>
    <w:rsid w:val="00680A42"/>
    <w:rsid w:val="00687347"/>
    <w:rsid w:val="006906C9"/>
    <w:rsid w:val="00691A10"/>
    <w:rsid w:val="00693D67"/>
    <w:rsid w:val="006B2D24"/>
    <w:rsid w:val="006B3221"/>
    <w:rsid w:val="006E04C5"/>
    <w:rsid w:val="0070085E"/>
    <w:rsid w:val="00712185"/>
    <w:rsid w:val="0071235E"/>
    <w:rsid w:val="00722D00"/>
    <w:rsid w:val="00744D62"/>
    <w:rsid w:val="0075062A"/>
    <w:rsid w:val="00753E2D"/>
    <w:rsid w:val="0076360C"/>
    <w:rsid w:val="00773233"/>
    <w:rsid w:val="007A18AB"/>
    <w:rsid w:val="007A3AD3"/>
    <w:rsid w:val="007A459F"/>
    <w:rsid w:val="007A4F5F"/>
    <w:rsid w:val="007B4431"/>
    <w:rsid w:val="007C21D4"/>
    <w:rsid w:val="007C6EFE"/>
    <w:rsid w:val="007D651E"/>
    <w:rsid w:val="007E1EB7"/>
    <w:rsid w:val="007E2E29"/>
    <w:rsid w:val="007E3319"/>
    <w:rsid w:val="007F13CB"/>
    <w:rsid w:val="007F2A3C"/>
    <w:rsid w:val="007F2BE0"/>
    <w:rsid w:val="00800A37"/>
    <w:rsid w:val="00802F8B"/>
    <w:rsid w:val="008030EB"/>
    <w:rsid w:val="00816FCB"/>
    <w:rsid w:val="0082428F"/>
    <w:rsid w:val="008301BB"/>
    <w:rsid w:val="00832C2E"/>
    <w:rsid w:val="00833FA2"/>
    <w:rsid w:val="00840389"/>
    <w:rsid w:val="008457E1"/>
    <w:rsid w:val="0084658D"/>
    <w:rsid w:val="008466FA"/>
    <w:rsid w:val="00846C75"/>
    <w:rsid w:val="00847EE2"/>
    <w:rsid w:val="008531B4"/>
    <w:rsid w:val="00854640"/>
    <w:rsid w:val="008673F4"/>
    <w:rsid w:val="0086752C"/>
    <w:rsid w:val="00867A95"/>
    <w:rsid w:val="00872572"/>
    <w:rsid w:val="00881EE4"/>
    <w:rsid w:val="00887C1C"/>
    <w:rsid w:val="0089026A"/>
    <w:rsid w:val="00890EB1"/>
    <w:rsid w:val="00892ADC"/>
    <w:rsid w:val="00893098"/>
    <w:rsid w:val="008A5A4A"/>
    <w:rsid w:val="008B3701"/>
    <w:rsid w:val="008B5D14"/>
    <w:rsid w:val="008C3D7E"/>
    <w:rsid w:val="008E286A"/>
    <w:rsid w:val="008E57A8"/>
    <w:rsid w:val="008E6680"/>
    <w:rsid w:val="008E7C3F"/>
    <w:rsid w:val="008F1112"/>
    <w:rsid w:val="008F13FD"/>
    <w:rsid w:val="008F42E9"/>
    <w:rsid w:val="008F4DF8"/>
    <w:rsid w:val="0090224D"/>
    <w:rsid w:val="0091001B"/>
    <w:rsid w:val="0091250E"/>
    <w:rsid w:val="00915FEA"/>
    <w:rsid w:val="009169FE"/>
    <w:rsid w:val="00927383"/>
    <w:rsid w:val="00937A1A"/>
    <w:rsid w:val="00937A74"/>
    <w:rsid w:val="009459D3"/>
    <w:rsid w:val="00950809"/>
    <w:rsid w:val="009515AC"/>
    <w:rsid w:val="009558EC"/>
    <w:rsid w:val="009619F5"/>
    <w:rsid w:val="009708E6"/>
    <w:rsid w:val="00987F62"/>
    <w:rsid w:val="009945FE"/>
    <w:rsid w:val="009968A9"/>
    <w:rsid w:val="009A3EDD"/>
    <w:rsid w:val="009B11DC"/>
    <w:rsid w:val="009B7DC4"/>
    <w:rsid w:val="009C06D0"/>
    <w:rsid w:val="009C1318"/>
    <w:rsid w:val="009C60F7"/>
    <w:rsid w:val="009C6C3C"/>
    <w:rsid w:val="009D1C58"/>
    <w:rsid w:val="009E48C7"/>
    <w:rsid w:val="009F0658"/>
    <w:rsid w:val="00A009B3"/>
    <w:rsid w:val="00A0320D"/>
    <w:rsid w:val="00A05202"/>
    <w:rsid w:val="00A10DCE"/>
    <w:rsid w:val="00A170D5"/>
    <w:rsid w:val="00A20D91"/>
    <w:rsid w:val="00A21B81"/>
    <w:rsid w:val="00A22CCB"/>
    <w:rsid w:val="00A25F7C"/>
    <w:rsid w:val="00A27F9D"/>
    <w:rsid w:val="00A3323E"/>
    <w:rsid w:val="00A33523"/>
    <w:rsid w:val="00A375F4"/>
    <w:rsid w:val="00A40B68"/>
    <w:rsid w:val="00A4365F"/>
    <w:rsid w:val="00A43A81"/>
    <w:rsid w:val="00A54EA7"/>
    <w:rsid w:val="00A5590E"/>
    <w:rsid w:val="00A70420"/>
    <w:rsid w:val="00A85DE1"/>
    <w:rsid w:val="00A91A65"/>
    <w:rsid w:val="00AA3DA0"/>
    <w:rsid w:val="00AB1934"/>
    <w:rsid w:val="00AB65BA"/>
    <w:rsid w:val="00AC2790"/>
    <w:rsid w:val="00AD1D02"/>
    <w:rsid w:val="00AD5855"/>
    <w:rsid w:val="00AE02A1"/>
    <w:rsid w:val="00AE6EAE"/>
    <w:rsid w:val="00AF075F"/>
    <w:rsid w:val="00AF492C"/>
    <w:rsid w:val="00B0008D"/>
    <w:rsid w:val="00B04501"/>
    <w:rsid w:val="00B04538"/>
    <w:rsid w:val="00B048BA"/>
    <w:rsid w:val="00B0602A"/>
    <w:rsid w:val="00B14692"/>
    <w:rsid w:val="00B27AAF"/>
    <w:rsid w:val="00B44349"/>
    <w:rsid w:val="00B450B8"/>
    <w:rsid w:val="00B57857"/>
    <w:rsid w:val="00B64908"/>
    <w:rsid w:val="00B71611"/>
    <w:rsid w:val="00B7265C"/>
    <w:rsid w:val="00B73504"/>
    <w:rsid w:val="00B80B65"/>
    <w:rsid w:val="00B84475"/>
    <w:rsid w:val="00B87C8F"/>
    <w:rsid w:val="00B94B93"/>
    <w:rsid w:val="00B9699E"/>
    <w:rsid w:val="00BA056D"/>
    <w:rsid w:val="00BA1BC6"/>
    <w:rsid w:val="00BA2B15"/>
    <w:rsid w:val="00BB148C"/>
    <w:rsid w:val="00BB7493"/>
    <w:rsid w:val="00BC39A9"/>
    <w:rsid w:val="00BD14CA"/>
    <w:rsid w:val="00BD2092"/>
    <w:rsid w:val="00BD3B92"/>
    <w:rsid w:val="00BD6488"/>
    <w:rsid w:val="00BE100F"/>
    <w:rsid w:val="00BE23B3"/>
    <w:rsid w:val="00BF5439"/>
    <w:rsid w:val="00C0107A"/>
    <w:rsid w:val="00C03A0D"/>
    <w:rsid w:val="00C10AC8"/>
    <w:rsid w:val="00C146B5"/>
    <w:rsid w:val="00C21152"/>
    <w:rsid w:val="00C3763B"/>
    <w:rsid w:val="00C442E4"/>
    <w:rsid w:val="00C61771"/>
    <w:rsid w:val="00C924F9"/>
    <w:rsid w:val="00CA0700"/>
    <w:rsid w:val="00CC14F4"/>
    <w:rsid w:val="00CD5F36"/>
    <w:rsid w:val="00CE6AD4"/>
    <w:rsid w:val="00CE7487"/>
    <w:rsid w:val="00CE798D"/>
    <w:rsid w:val="00CF2303"/>
    <w:rsid w:val="00CF5B9B"/>
    <w:rsid w:val="00D04F09"/>
    <w:rsid w:val="00D17ED1"/>
    <w:rsid w:val="00D2060D"/>
    <w:rsid w:val="00D24617"/>
    <w:rsid w:val="00D34A24"/>
    <w:rsid w:val="00D5108A"/>
    <w:rsid w:val="00D55B78"/>
    <w:rsid w:val="00D5730C"/>
    <w:rsid w:val="00D608A1"/>
    <w:rsid w:val="00D6538A"/>
    <w:rsid w:val="00D655C4"/>
    <w:rsid w:val="00D76135"/>
    <w:rsid w:val="00D81BE3"/>
    <w:rsid w:val="00DA060B"/>
    <w:rsid w:val="00DA39B3"/>
    <w:rsid w:val="00DB0975"/>
    <w:rsid w:val="00DB4A5C"/>
    <w:rsid w:val="00DC34C3"/>
    <w:rsid w:val="00DC4385"/>
    <w:rsid w:val="00DC7285"/>
    <w:rsid w:val="00DD00BA"/>
    <w:rsid w:val="00DD5BB5"/>
    <w:rsid w:val="00DE45C1"/>
    <w:rsid w:val="00DE7E36"/>
    <w:rsid w:val="00DF1FAC"/>
    <w:rsid w:val="00E15A12"/>
    <w:rsid w:val="00E16A28"/>
    <w:rsid w:val="00E22842"/>
    <w:rsid w:val="00E22A00"/>
    <w:rsid w:val="00E22DC4"/>
    <w:rsid w:val="00E23F2B"/>
    <w:rsid w:val="00E331BE"/>
    <w:rsid w:val="00E343C6"/>
    <w:rsid w:val="00E36E47"/>
    <w:rsid w:val="00E41DA0"/>
    <w:rsid w:val="00E42294"/>
    <w:rsid w:val="00E45104"/>
    <w:rsid w:val="00E5319D"/>
    <w:rsid w:val="00E57AB5"/>
    <w:rsid w:val="00E60A2B"/>
    <w:rsid w:val="00E616E5"/>
    <w:rsid w:val="00E64F0E"/>
    <w:rsid w:val="00E677D0"/>
    <w:rsid w:val="00E76727"/>
    <w:rsid w:val="00E800F6"/>
    <w:rsid w:val="00E878F6"/>
    <w:rsid w:val="00E90D40"/>
    <w:rsid w:val="00E94CB4"/>
    <w:rsid w:val="00E96699"/>
    <w:rsid w:val="00EB1FCF"/>
    <w:rsid w:val="00EC0C85"/>
    <w:rsid w:val="00EC4709"/>
    <w:rsid w:val="00EC6A99"/>
    <w:rsid w:val="00ED6340"/>
    <w:rsid w:val="00EE01C4"/>
    <w:rsid w:val="00EE7087"/>
    <w:rsid w:val="00EF1E62"/>
    <w:rsid w:val="00EF2EE7"/>
    <w:rsid w:val="00EF47E2"/>
    <w:rsid w:val="00EF5DFD"/>
    <w:rsid w:val="00EF6D21"/>
    <w:rsid w:val="00EF6ED0"/>
    <w:rsid w:val="00F02236"/>
    <w:rsid w:val="00F076AC"/>
    <w:rsid w:val="00F07E2E"/>
    <w:rsid w:val="00F2123E"/>
    <w:rsid w:val="00F313BE"/>
    <w:rsid w:val="00F3436C"/>
    <w:rsid w:val="00F4038E"/>
    <w:rsid w:val="00F4370A"/>
    <w:rsid w:val="00F462A9"/>
    <w:rsid w:val="00F529AF"/>
    <w:rsid w:val="00F54D63"/>
    <w:rsid w:val="00F5658F"/>
    <w:rsid w:val="00F81731"/>
    <w:rsid w:val="00F841F8"/>
    <w:rsid w:val="00F85B9A"/>
    <w:rsid w:val="00F9169C"/>
    <w:rsid w:val="00FA051C"/>
    <w:rsid w:val="00FA0B6D"/>
    <w:rsid w:val="00FA2899"/>
    <w:rsid w:val="00FA4349"/>
    <w:rsid w:val="00FB2EF4"/>
    <w:rsid w:val="00FC3DCD"/>
    <w:rsid w:val="00FC7E77"/>
    <w:rsid w:val="00FD3B07"/>
    <w:rsid w:val="00FE2D85"/>
    <w:rsid w:val="00FE50A1"/>
    <w:rsid w:val="00FF4E40"/>
    <w:rsid w:val="00FF6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6D3BC"/>
  <w15:docId w15:val="{55C937EB-F07B-41CD-AA23-4C0F05FB6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4">
    <w:name w:val="Normal"/>
    <w:qFormat/>
    <w:rsid w:val="00CE6AD4"/>
  </w:style>
  <w:style w:type="paragraph" w:styleId="10">
    <w:name w:val="heading 1"/>
    <w:basedOn w:val="a4"/>
    <w:next w:val="a4"/>
    <w:link w:val="11"/>
    <w:uiPriority w:val="9"/>
    <w:qFormat/>
    <w:rsid w:val="002E3E2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4"/>
    <w:next w:val="a4"/>
    <w:link w:val="22"/>
    <w:uiPriority w:val="9"/>
    <w:semiHidden/>
    <w:unhideWhenUsed/>
    <w:qFormat/>
    <w:rsid w:val="008673F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numbering" w:customStyle="1" w:styleId="a2">
    <w:name w:val="попова маркированный список"/>
    <w:basedOn w:val="a7"/>
    <w:uiPriority w:val="99"/>
    <w:rsid w:val="004F5A61"/>
    <w:pPr>
      <w:numPr>
        <w:numId w:val="1"/>
      </w:numPr>
    </w:pPr>
  </w:style>
  <w:style w:type="paragraph" w:styleId="a8">
    <w:name w:val="List Paragraph"/>
    <w:basedOn w:val="a4"/>
    <w:uiPriority w:val="34"/>
    <w:qFormat/>
    <w:rsid w:val="00915FEA"/>
    <w:pPr>
      <w:ind w:left="720"/>
      <w:contextualSpacing/>
    </w:pPr>
  </w:style>
  <w:style w:type="paragraph" w:customStyle="1" w:styleId="a9">
    <w:name w:val="Вовиков Абзац"/>
    <w:basedOn w:val="a4"/>
    <w:qFormat/>
    <w:rsid w:val="00306500"/>
    <w:pPr>
      <w:spacing w:after="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eastAsia="ru-RU"/>
    </w:rPr>
  </w:style>
  <w:style w:type="paragraph" w:customStyle="1" w:styleId="12">
    <w:name w:val="Вовиков Заголовок1"/>
    <w:basedOn w:val="10"/>
    <w:next w:val="a9"/>
    <w:qFormat/>
    <w:rsid w:val="002E3E29"/>
    <w:pPr>
      <w:spacing w:before="80" w:after="80" w:line="240" w:lineRule="auto"/>
      <w:ind w:firstLine="709"/>
    </w:pPr>
    <w:rPr>
      <w:rFonts w:ascii="Times New Roman" w:hAnsi="Times New Roman"/>
      <w:color w:val="000000" w:themeColor="text1"/>
      <w:lang w:eastAsia="ru-RU"/>
    </w:rPr>
  </w:style>
  <w:style w:type="paragraph" w:customStyle="1" w:styleId="23">
    <w:name w:val="Вовиков Заголовок2"/>
    <w:basedOn w:val="21"/>
    <w:next w:val="a9"/>
    <w:qFormat/>
    <w:rsid w:val="008673F4"/>
    <w:pPr>
      <w:spacing w:before="60" w:after="60" w:line="240" w:lineRule="auto"/>
      <w:ind w:firstLine="709"/>
      <w:jc w:val="both"/>
    </w:pPr>
    <w:rPr>
      <w:rFonts w:ascii="Times New Roman" w:hAnsi="Times New Roman"/>
      <w:color w:val="000000" w:themeColor="text1"/>
      <w:sz w:val="28"/>
      <w:lang w:eastAsia="ru-RU"/>
    </w:rPr>
  </w:style>
  <w:style w:type="character" w:customStyle="1" w:styleId="11">
    <w:name w:val="Заголовок 1 Знак"/>
    <w:basedOn w:val="a5"/>
    <w:link w:val="10"/>
    <w:uiPriority w:val="9"/>
    <w:rsid w:val="002E3E2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a">
    <w:name w:val="Subtle Reference"/>
    <w:basedOn w:val="a5"/>
    <w:uiPriority w:val="31"/>
    <w:qFormat/>
    <w:rsid w:val="008673F4"/>
    <w:rPr>
      <w:smallCaps/>
      <w:color w:val="C0504D" w:themeColor="accent2"/>
      <w:u w:val="single"/>
    </w:rPr>
  </w:style>
  <w:style w:type="character" w:customStyle="1" w:styleId="22">
    <w:name w:val="Заголовок 2 Знак"/>
    <w:basedOn w:val="a5"/>
    <w:link w:val="21"/>
    <w:uiPriority w:val="9"/>
    <w:semiHidden/>
    <w:rsid w:val="008673F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b">
    <w:name w:val="TOC Heading"/>
    <w:basedOn w:val="10"/>
    <w:next w:val="a4"/>
    <w:uiPriority w:val="39"/>
    <w:semiHidden/>
    <w:unhideWhenUsed/>
    <w:qFormat/>
    <w:rsid w:val="001B507E"/>
    <w:pPr>
      <w:outlineLvl w:val="9"/>
    </w:pPr>
    <w:rPr>
      <w:lang w:eastAsia="ru-RU"/>
    </w:rPr>
  </w:style>
  <w:style w:type="paragraph" w:styleId="13">
    <w:name w:val="toc 1"/>
    <w:basedOn w:val="a4"/>
    <w:next w:val="a4"/>
    <w:autoRedefine/>
    <w:uiPriority w:val="39"/>
    <w:unhideWhenUsed/>
    <w:rsid w:val="006E04C5"/>
    <w:pPr>
      <w:tabs>
        <w:tab w:val="right" w:leader="dot" w:pos="9345"/>
      </w:tabs>
      <w:spacing w:after="0" w:line="240" w:lineRule="auto"/>
    </w:pPr>
  </w:style>
  <w:style w:type="paragraph" w:styleId="24">
    <w:name w:val="toc 2"/>
    <w:basedOn w:val="a4"/>
    <w:next w:val="a4"/>
    <w:autoRedefine/>
    <w:uiPriority w:val="39"/>
    <w:unhideWhenUsed/>
    <w:rsid w:val="00C10AC8"/>
    <w:pPr>
      <w:tabs>
        <w:tab w:val="right" w:leader="dot" w:pos="9345"/>
      </w:tabs>
      <w:spacing w:after="0" w:line="240" w:lineRule="auto"/>
      <w:ind w:left="221"/>
    </w:pPr>
  </w:style>
  <w:style w:type="character" w:styleId="ac">
    <w:name w:val="Hyperlink"/>
    <w:basedOn w:val="a5"/>
    <w:uiPriority w:val="99"/>
    <w:unhideWhenUsed/>
    <w:rsid w:val="001B507E"/>
    <w:rPr>
      <w:color w:val="0000FF" w:themeColor="hyperlink"/>
      <w:u w:val="single"/>
    </w:rPr>
  </w:style>
  <w:style w:type="paragraph" w:styleId="ad">
    <w:name w:val="Balloon Text"/>
    <w:basedOn w:val="a4"/>
    <w:link w:val="ae"/>
    <w:uiPriority w:val="99"/>
    <w:semiHidden/>
    <w:unhideWhenUsed/>
    <w:rsid w:val="001B50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5"/>
    <w:link w:val="ad"/>
    <w:uiPriority w:val="99"/>
    <w:semiHidden/>
    <w:rsid w:val="001B507E"/>
    <w:rPr>
      <w:rFonts w:ascii="Tahoma" w:hAnsi="Tahoma" w:cs="Tahoma"/>
      <w:sz w:val="16"/>
      <w:szCs w:val="16"/>
    </w:rPr>
  </w:style>
  <w:style w:type="paragraph" w:customStyle="1" w:styleId="3">
    <w:name w:val="Вовиков Заголовок 3"/>
    <w:basedOn w:val="a9"/>
    <w:qFormat/>
    <w:rsid w:val="00C21152"/>
    <w:pPr>
      <w:keepNext/>
      <w:spacing w:before="60" w:after="60"/>
      <w:jc w:val="left"/>
      <w:outlineLvl w:val="2"/>
    </w:pPr>
    <w:rPr>
      <w:rFonts w:cs="Times New Roman"/>
      <w:b/>
    </w:rPr>
  </w:style>
  <w:style w:type="table" w:customStyle="1" w:styleId="af">
    <w:name w:val="Вовиков таблицы"/>
    <w:basedOn w:val="a6"/>
    <w:uiPriority w:val="99"/>
    <w:rsid w:val="00C21152"/>
    <w:pPr>
      <w:spacing w:after="0" w:line="240" w:lineRule="auto"/>
    </w:pPr>
    <w:rPr>
      <w:rFonts w:ascii="Times New Roman" w:hAnsi="Times New Roman"/>
      <w:sz w:val="28"/>
    </w:rPr>
    <w:tblPr/>
  </w:style>
  <w:style w:type="table" w:styleId="af0">
    <w:name w:val="Table Grid"/>
    <w:aliases w:val="таблиц"/>
    <w:basedOn w:val="a6"/>
    <w:uiPriority w:val="39"/>
    <w:rsid w:val="00C211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1">
    <w:name w:val="Вовиков нумерованный список"/>
    <w:basedOn w:val="a7"/>
    <w:uiPriority w:val="99"/>
    <w:rsid w:val="00C21152"/>
    <w:pPr>
      <w:numPr>
        <w:numId w:val="7"/>
      </w:numPr>
    </w:pPr>
  </w:style>
  <w:style w:type="paragraph" w:customStyle="1" w:styleId="a3">
    <w:name w:val="Вовиков Маркированный список"/>
    <w:basedOn w:val="a0"/>
    <w:next w:val="a9"/>
    <w:qFormat/>
    <w:rsid w:val="00075FEB"/>
    <w:pPr>
      <w:numPr>
        <w:numId w:val="10"/>
      </w:numPr>
      <w:tabs>
        <w:tab w:val="left" w:pos="992"/>
      </w:tabs>
      <w:spacing w:before="60" w:after="0" w:line="240" w:lineRule="auto"/>
      <w:ind w:left="709" w:firstLine="357"/>
      <w:jc w:val="both"/>
    </w:pPr>
    <w:rPr>
      <w:rFonts w:ascii="Times New Roman" w:hAnsi="Times New Roman"/>
      <w:sz w:val="28"/>
    </w:rPr>
  </w:style>
  <w:style w:type="paragraph" w:customStyle="1" w:styleId="1">
    <w:name w:val="Вовиков Нумерованный список1"/>
    <w:basedOn w:val="a"/>
    <w:next w:val="a9"/>
    <w:qFormat/>
    <w:rsid w:val="00075FEB"/>
    <w:pPr>
      <w:numPr>
        <w:numId w:val="12"/>
      </w:numPr>
      <w:tabs>
        <w:tab w:val="left" w:pos="1134"/>
      </w:tabs>
      <w:spacing w:after="0" w:line="240" w:lineRule="auto"/>
      <w:ind w:left="709" w:firstLine="709"/>
      <w:jc w:val="both"/>
    </w:pPr>
    <w:rPr>
      <w:rFonts w:ascii="Times New Roman" w:hAnsi="Times New Roman"/>
      <w:sz w:val="28"/>
    </w:rPr>
  </w:style>
  <w:style w:type="paragraph" w:styleId="a0">
    <w:name w:val="List Bullet"/>
    <w:basedOn w:val="a4"/>
    <w:uiPriority w:val="99"/>
    <w:semiHidden/>
    <w:unhideWhenUsed/>
    <w:rsid w:val="00075FEB"/>
    <w:pPr>
      <w:numPr>
        <w:numId w:val="9"/>
      </w:numPr>
      <w:contextualSpacing/>
    </w:pPr>
  </w:style>
  <w:style w:type="paragraph" w:customStyle="1" w:styleId="20">
    <w:name w:val="Вовиков Нумерованный список2"/>
    <w:basedOn w:val="2"/>
    <w:next w:val="a9"/>
    <w:qFormat/>
    <w:rsid w:val="00075FEB"/>
    <w:pPr>
      <w:numPr>
        <w:numId w:val="14"/>
      </w:numPr>
      <w:tabs>
        <w:tab w:val="left" w:pos="1418"/>
      </w:tabs>
      <w:spacing w:before="60" w:after="0" w:line="240" w:lineRule="auto"/>
      <w:ind w:left="1134" w:firstLine="1134"/>
      <w:jc w:val="both"/>
    </w:pPr>
    <w:rPr>
      <w:rFonts w:ascii="Times New Roman" w:hAnsi="Times New Roman"/>
      <w:sz w:val="28"/>
    </w:rPr>
  </w:style>
  <w:style w:type="paragraph" w:styleId="a">
    <w:name w:val="List Number"/>
    <w:basedOn w:val="a4"/>
    <w:uiPriority w:val="99"/>
    <w:semiHidden/>
    <w:unhideWhenUsed/>
    <w:rsid w:val="00075FEB"/>
    <w:pPr>
      <w:numPr>
        <w:numId w:val="11"/>
      </w:numPr>
      <w:contextualSpacing/>
    </w:pPr>
  </w:style>
  <w:style w:type="table" w:customStyle="1" w:styleId="af1">
    <w:name w:val="Вовиков Стиль таблицы"/>
    <w:basedOn w:val="a6"/>
    <w:uiPriority w:val="99"/>
    <w:rsid w:val="00B80B65"/>
    <w:pPr>
      <w:spacing w:after="0" w:line="240" w:lineRule="auto"/>
      <w:ind w:firstLine="284"/>
      <w:jc w:val="both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wordWrap/>
        <w:ind w:firstLineChars="0" w:firstLine="0"/>
        <w:jc w:val="center"/>
      </w:pPr>
      <w:rPr>
        <w:rFonts w:ascii="Times New Roman" w:hAnsi="Times New Roman"/>
        <w:sz w:val="28"/>
      </w:rPr>
    </w:tblStylePr>
  </w:style>
  <w:style w:type="paragraph" w:styleId="2">
    <w:name w:val="List Number 2"/>
    <w:basedOn w:val="a4"/>
    <w:uiPriority w:val="99"/>
    <w:semiHidden/>
    <w:unhideWhenUsed/>
    <w:rsid w:val="00075FEB"/>
    <w:pPr>
      <w:numPr>
        <w:numId w:val="13"/>
      </w:numPr>
      <w:contextualSpacing/>
    </w:pPr>
  </w:style>
  <w:style w:type="paragraph" w:styleId="af2">
    <w:name w:val="footer"/>
    <w:basedOn w:val="a4"/>
    <w:link w:val="af3"/>
    <w:rsid w:val="008E7C3F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3">
    <w:name w:val="Нижний колонтитул Знак"/>
    <w:basedOn w:val="a5"/>
    <w:link w:val="af2"/>
    <w:rsid w:val="008E7C3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4">
    <w:name w:val="page number"/>
    <w:basedOn w:val="a5"/>
    <w:rsid w:val="008E7C3F"/>
  </w:style>
  <w:style w:type="paragraph" w:styleId="30">
    <w:name w:val="toc 3"/>
    <w:basedOn w:val="a4"/>
    <w:next w:val="a4"/>
    <w:autoRedefine/>
    <w:uiPriority w:val="39"/>
    <w:unhideWhenUsed/>
    <w:rsid w:val="00744D62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jpe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jpe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jpeg"/><Relationship Id="rId99" Type="http://schemas.openxmlformats.org/officeDocument/2006/relationships/image" Target="media/image90.png"/><Relationship Id="rId101" Type="http://schemas.openxmlformats.org/officeDocument/2006/relationships/image" Target="media/image92.jpe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jpeg"/><Relationship Id="rId105" Type="http://schemas.openxmlformats.org/officeDocument/2006/relationships/image" Target="media/image96.jpe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.&#1059;&#1095;&#1077;&#1073;&#1072;\4%20&#1082;&#1091;&#1088;&#1089;\1%20&#1089;&#1077;&#1084;&#1077;&#1089;&#1090;&#1088;\&#1064;&#1072;&#1073;&#1083;&#1086;&#1085;.dot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C1E8E8-E627-4C6E-98D6-5E6EB4C38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Шаблон.dotm</Template>
  <TotalTime>259</TotalTime>
  <Pages>51</Pages>
  <Words>5237</Words>
  <Characters>29853</Characters>
  <Application>Microsoft Office Word</Application>
  <DocSecurity>0</DocSecurity>
  <Lines>248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ИрГТУ</Company>
  <LinksUpToDate>false</LinksUpToDate>
  <CharactersWithSpaces>35020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worker</dc:creator>
  <cp:lastModifiedBy>Данил Вовиков</cp:lastModifiedBy>
  <cp:revision>395</cp:revision>
  <dcterms:created xsi:type="dcterms:W3CDTF">2022-10-12T07:51:00Z</dcterms:created>
  <dcterms:modified xsi:type="dcterms:W3CDTF">2022-11-10T07:12:00Z</dcterms:modified>
</cp:coreProperties>
</file>
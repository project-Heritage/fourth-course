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8495" w14:textId="01724632" w:rsidR="00ED6340" w:rsidRDefault="00DE5C89" w:rsidP="00DE5C89">
      <w:pPr>
        <w:pStyle w:val="12"/>
        <w:numPr>
          <w:ilvl w:val="0"/>
          <w:numId w:val="15"/>
        </w:numPr>
      </w:pPr>
      <w:r w:rsidRPr="00DE5C89">
        <w:t>Роли</w:t>
      </w:r>
    </w:p>
    <w:p w14:paraId="6E3EA86E" w14:textId="7F008A47" w:rsidR="00806033" w:rsidRDefault="00806033" w:rsidP="00DE5C89">
      <w:pPr>
        <w:pStyle w:val="a9"/>
      </w:pPr>
      <w:r w:rsidRPr="00881262">
        <w:t>Р</w:t>
      </w:r>
      <w:r w:rsidR="00881262" w:rsidRPr="00881262">
        <w:t>уководитель</w:t>
      </w:r>
    </w:p>
    <w:p w14:paraId="4EFA507C" w14:textId="77777777" w:rsidR="00806033" w:rsidRDefault="00881262" w:rsidP="00DE5C89">
      <w:pPr>
        <w:pStyle w:val="a9"/>
      </w:pPr>
      <w:r w:rsidRPr="00881262">
        <w:t>заместитель руководителя</w:t>
      </w:r>
    </w:p>
    <w:p w14:paraId="54DF88A6" w14:textId="77777777" w:rsidR="00806033" w:rsidRDefault="00881262" w:rsidP="00DE5C89">
      <w:pPr>
        <w:pStyle w:val="a9"/>
      </w:pPr>
      <w:r w:rsidRPr="00881262">
        <w:t>председатель информационной комиссии</w:t>
      </w:r>
    </w:p>
    <w:p w14:paraId="14CDB2DC" w14:textId="77777777" w:rsidR="00806033" w:rsidRDefault="00881262" w:rsidP="00DE5C89">
      <w:pPr>
        <w:pStyle w:val="a9"/>
      </w:pPr>
      <w:r w:rsidRPr="00881262">
        <w:t>секретарь</w:t>
      </w:r>
    </w:p>
    <w:p w14:paraId="1600B574" w14:textId="02742100" w:rsidR="00806033" w:rsidRDefault="00881262" w:rsidP="00DE5C89">
      <w:pPr>
        <w:pStyle w:val="a9"/>
      </w:pPr>
      <w:r w:rsidRPr="00881262">
        <w:t>тренера (ведут тренировки)</w:t>
      </w:r>
    </w:p>
    <w:p w14:paraId="43564C7C" w14:textId="62E8E6AF" w:rsidR="00DE5C89" w:rsidRDefault="00806033" w:rsidP="00DE5C89">
      <w:pPr>
        <w:pStyle w:val="a9"/>
      </w:pPr>
      <w:r>
        <w:t xml:space="preserve">члены </w:t>
      </w:r>
      <w:r w:rsidR="00881262" w:rsidRPr="00881262">
        <w:t>информационн</w:t>
      </w:r>
      <w:r>
        <w:t>ой</w:t>
      </w:r>
      <w:r w:rsidR="00881262" w:rsidRPr="00881262">
        <w:t xml:space="preserve"> комисси</w:t>
      </w:r>
      <w:r>
        <w:t>и</w:t>
      </w:r>
      <w:r w:rsidR="00881262" w:rsidRPr="00881262">
        <w:t xml:space="preserve"> (отвечают за группу в ВКонтакте)</w:t>
      </w:r>
    </w:p>
    <w:p w14:paraId="5B531C94" w14:textId="5A13D373" w:rsidR="00881262" w:rsidRDefault="001C6AE8" w:rsidP="001C6AE8">
      <w:pPr>
        <w:pStyle w:val="12"/>
        <w:numPr>
          <w:ilvl w:val="0"/>
          <w:numId w:val="15"/>
        </w:numPr>
      </w:pPr>
      <w:r w:rsidRPr="001C6AE8">
        <w:t>Деятельность</w:t>
      </w:r>
    </w:p>
    <w:p w14:paraId="1B7F96FC" w14:textId="00F0FD93" w:rsidR="00806033" w:rsidRDefault="00806033" w:rsidP="00B36DFC">
      <w:pPr>
        <w:pStyle w:val="a9"/>
      </w:pPr>
      <w:r>
        <w:t xml:space="preserve">Внутри клуба: </w:t>
      </w:r>
      <w:r w:rsidRPr="00B36DFC">
        <w:t>собрания, тренировки, занятия по сплочению команды, походы, развлечения</w:t>
      </w:r>
      <w:r>
        <w:t>.</w:t>
      </w:r>
    </w:p>
    <w:p w14:paraId="383C9EC9" w14:textId="1D9A5A0C" w:rsidR="003E2040" w:rsidRDefault="003E2040" w:rsidP="00B36DFC">
      <w:pPr>
        <w:pStyle w:val="a9"/>
      </w:pPr>
      <w:r>
        <w:t xml:space="preserve">Внешняя деятельность: </w:t>
      </w:r>
      <w:r w:rsidR="009E5DE4">
        <w:t>организация мероприятий</w:t>
      </w:r>
      <w:r w:rsidR="00E943CF">
        <w:t xml:space="preserve"> (</w:t>
      </w:r>
      <w:r w:rsidR="00F3088E">
        <w:t>напр</w:t>
      </w:r>
      <w:r w:rsidR="00DE7880">
        <w:t>имер</w:t>
      </w:r>
      <w:r w:rsidR="00170D28">
        <w:t>:</w:t>
      </w:r>
      <w:r w:rsidR="00006CB2">
        <w:t xml:space="preserve"> </w:t>
      </w:r>
      <w:r w:rsidR="000829C2">
        <w:t>«</w:t>
      </w:r>
      <w:r w:rsidR="000829C2" w:rsidRPr="0055799F">
        <w:t>Боевая Молодёжь</w:t>
      </w:r>
      <w:r w:rsidR="000829C2">
        <w:t>»</w:t>
      </w:r>
      <w:r w:rsidR="000829C2" w:rsidRPr="0055799F">
        <w:t xml:space="preserve">, </w:t>
      </w:r>
      <w:r w:rsidR="000829C2">
        <w:t>«</w:t>
      </w:r>
      <w:r w:rsidR="000829C2" w:rsidRPr="0055799F">
        <w:t>Снайпер</w:t>
      </w:r>
      <w:r w:rsidR="000829C2">
        <w:t>»</w:t>
      </w:r>
      <w:r w:rsidR="000829C2" w:rsidRPr="0055799F">
        <w:t>, выставки, квесты</w:t>
      </w:r>
      <w:r w:rsidR="000829C2">
        <w:t xml:space="preserve"> патриотической направленности</w:t>
      </w:r>
      <w:r w:rsidR="000829C2" w:rsidRPr="0055799F">
        <w:t>, акции, мастер классы</w:t>
      </w:r>
      <w:r w:rsidR="00F72631">
        <w:t>, помощь другим подразделениям</w:t>
      </w:r>
      <w:r w:rsidR="00E943CF">
        <w:t>)</w:t>
      </w:r>
      <w:r w:rsidR="00A070CB">
        <w:t>,</w:t>
      </w:r>
      <w:r w:rsidR="00423326">
        <w:t xml:space="preserve"> поздравление ветеранов, оказание им помощи</w:t>
      </w:r>
      <w:r w:rsidR="00D34075">
        <w:t>, участие в соревнованиях</w:t>
      </w:r>
      <w:r w:rsidR="00F87000">
        <w:t xml:space="preserve"> городского и регионального уровней</w:t>
      </w:r>
      <w:r w:rsidR="00D34075">
        <w:t>, посещение патриотических концертов</w:t>
      </w:r>
      <w:r w:rsidR="00EF716E">
        <w:t>, участие в форумах</w:t>
      </w:r>
      <w:r w:rsidR="00D34075">
        <w:t>.</w:t>
      </w:r>
    </w:p>
    <w:p w14:paraId="0367FA6A" w14:textId="7E84FD43" w:rsidR="0055799F" w:rsidRDefault="00046084" w:rsidP="0055799F">
      <w:pPr>
        <w:pStyle w:val="12"/>
        <w:numPr>
          <w:ilvl w:val="0"/>
          <w:numId w:val="15"/>
        </w:numPr>
      </w:pPr>
      <w:r>
        <w:t>Отчетность</w:t>
      </w:r>
    </w:p>
    <w:p w14:paraId="5EED2456" w14:textId="43984502" w:rsidR="0055799F" w:rsidRDefault="001F4416" w:rsidP="0055799F">
      <w:pPr>
        <w:pStyle w:val="a9"/>
      </w:pPr>
      <w:r>
        <w:t xml:space="preserve">Отчетность в виде протоколов о собрании, протоколов о проведении мероприятий. </w:t>
      </w:r>
      <w:r w:rsidR="00420174">
        <w:t>За организацию мероприятий можно получить выписки и подать их на рейтинговую стипендию.</w:t>
      </w:r>
      <w:r w:rsidR="004944F2">
        <w:t xml:space="preserve"> Опционально можно подать выписку о членстве в клубе и за работу в информ</w:t>
      </w:r>
      <w:r w:rsidR="007F01E6">
        <w:t>ационно</w:t>
      </w:r>
      <w:r w:rsidR="002325D0">
        <w:t>й</w:t>
      </w:r>
      <w:r w:rsidR="004944F2">
        <w:t xml:space="preserve"> комиссии клуба.</w:t>
      </w:r>
    </w:p>
    <w:p w14:paraId="76E5C9EB" w14:textId="69175F50" w:rsidR="0055799F" w:rsidRDefault="0059738E" w:rsidP="004A797F">
      <w:pPr>
        <w:pStyle w:val="12"/>
        <w:numPr>
          <w:ilvl w:val="0"/>
          <w:numId w:val="15"/>
        </w:numPr>
      </w:pPr>
      <w:r>
        <w:t>Отметка о присутствии</w:t>
      </w:r>
    </w:p>
    <w:p w14:paraId="5947244E" w14:textId="7DCA9042" w:rsidR="004A797F" w:rsidRDefault="00272209" w:rsidP="00BD3F46">
      <w:pPr>
        <w:pStyle w:val="a9"/>
      </w:pPr>
      <w:r>
        <w:t>Присутствие член</w:t>
      </w:r>
      <w:r w:rsidR="00EE6396">
        <w:t>ов</w:t>
      </w:r>
      <w:r>
        <w:t xml:space="preserve"> коллектива на собраниях и мероприятиях отмечается в ведомостях</w:t>
      </w:r>
      <w:r w:rsidR="00CE639A">
        <w:t>. Помимо идет фиксация в протоколе о посещении собраний и участии в мероприятиях.</w:t>
      </w:r>
      <w:r w:rsidR="00BD3F46" w:rsidRPr="00BD3F46">
        <w:t xml:space="preserve"> </w:t>
      </w:r>
    </w:p>
    <w:p w14:paraId="6BE30E5F" w14:textId="455B6475" w:rsidR="004F0213" w:rsidRDefault="004F0213" w:rsidP="00BD3F46">
      <w:pPr>
        <w:pStyle w:val="a9"/>
      </w:pPr>
      <w:r>
        <w:t>Поиск людей на мероприятия осуществляется через группу в ВКонтакте, распространение информации по общежитиям и учебным группам.</w:t>
      </w:r>
    </w:p>
    <w:p w14:paraId="2A95EA80" w14:textId="48D1273D" w:rsidR="00E07AB1" w:rsidRDefault="00727F75" w:rsidP="0017533D">
      <w:pPr>
        <w:pStyle w:val="12"/>
        <w:numPr>
          <w:ilvl w:val="0"/>
          <w:numId w:val="15"/>
        </w:numPr>
      </w:pPr>
      <w:r>
        <w:t>Учет членов коллектива</w:t>
      </w:r>
    </w:p>
    <w:p w14:paraId="0E9AEE14" w14:textId="15E80798" w:rsidR="0017533D" w:rsidRDefault="00727F75" w:rsidP="00377BE5">
      <w:pPr>
        <w:pStyle w:val="a9"/>
      </w:pPr>
      <w:r>
        <w:t xml:space="preserve">Учет </w:t>
      </w:r>
      <w:r w:rsidR="00201ADA">
        <w:t>ведется с помощью фиксации в протоколах</w:t>
      </w:r>
      <w:r w:rsidR="00D03201">
        <w:t>. Вся информация о составе клуба и активности его членов содержится у руководителя клуба.</w:t>
      </w:r>
    </w:p>
    <w:p w14:paraId="048D1BF7" w14:textId="70F3F3F2" w:rsidR="00377BE5" w:rsidRDefault="00534F98" w:rsidP="0088239B">
      <w:pPr>
        <w:pStyle w:val="12"/>
        <w:numPr>
          <w:ilvl w:val="0"/>
          <w:numId w:val="15"/>
        </w:numPr>
      </w:pPr>
      <w:r>
        <w:t>Вступлен</w:t>
      </w:r>
      <w:r w:rsidR="00A91025">
        <w:t>ие</w:t>
      </w:r>
    </w:p>
    <w:p w14:paraId="7D5D3458" w14:textId="7CA3DC49" w:rsidR="004C01C5" w:rsidRDefault="00767834" w:rsidP="00C0473C">
      <w:pPr>
        <w:pStyle w:val="a9"/>
      </w:pPr>
      <w:r>
        <w:t>Вступление происходит следующим образом:</w:t>
      </w:r>
    </w:p>
    <w:p w14:paraId="3546E1BE" w14:textId="3081136C" w:rsidR="00767834" w:rsidRDefault="0053155E" w:rsidP="00D41725">
      <w:pPr>
        <w:pStyle w:val="a9"/>
        <w:numPr>
          <w:ilvl w:val="0"/>
          <w:numId w:val="16"/>
        </w:numPr>
        <w:ind w:left="709"/>
      </w:pPr>
      <w:r>
        <w:t>Студенты пишут сообщение руководителю или в группу</w:t>
      </w:r>
    </w:p>
    <w:p w14:paraId="62D2ED13" w14:textId="5A429DE4" w:rsidR="0053155E" w:rsidRDefault="009677DF" w:rsidP="00D41725">
      <w:pPr>
        <w:pStyle w:val="a9"/>
        <w:numPr>
          <w:ilvl w:val="0"/>
          <w:numId w:val="16"/>
        </w:numPr>
        <w:ind w:left="709"/>
      </w:pPr>
      <w:r>
        <w:t>После заполняют вступительную анкету (личные данные, предпочтения, опыт работы патриотической направленности)</w:t>
      </w:r>
    </w:p>
    <w:p w14:paraId="48B029FD" w14:textId="1E40C016" w:rsidR="006253E9" w:rsidRDefault="006253E9" w:rsidP="00D41725">
      <w:pPr>
        <w:pStyle w:val="a9"/>
        <w:numPr>
          <w:ilvl w:val="0"/>
          <w:numId w:val="16"/>
        </w:numPr>
        <w:ind w:left="709"/>
      </w:pPr>
      <w:r>
        <w:t>Ознакомление с правилами клуба</w:t>
      </w:r>
    </w:p>
    <w:p w14:paraId="27BC50F0" w14:textId="1E35F6C2" w:rsidR="0088239B" w:rsidRDefault="007338B8" w:rsidP="00D41725">
      <w:pPr>
        <w:pStyle w:val="a9"/>
        <w:numPr>
          <w:ilvl w:val="0"/>
          <w:numId w:val="16"/>
        </w:numPr>
        <w:ind w:left="709"/>
      </w:pPr>
      <w:r>
        <w:t>Знакомство с членами клуба на первом собрани</w:t>
      </w:r>
      <w:r w:rsidR="00C32D69">
        <w:t>и</w:t>
      </w:r>
    </w:p>
    <w:p w14:paraId="3F227950" w14:textId="1B059EE4" w:rsidR="00E23BF6" w:rsidRDefault="00E23BF6" w:rsidP="00E23BF6">
      <w:pPr>
        <w:pStyle w:val="12"/>
        <w:numPr>
          <w:ilvl w:val="0"/>
          <w:numId w:val="15"/>
        </w:numPr>
      </w:pPr>
      <w:r>
        <w:t>Особенности</w:t>
      </w:r>
    </w:p>
    <w:p w14:paraId="41AD468D" w14:textId="14677DE0" w:rsidR="000B6680" w:rsidRPr="000B6680" w:rsidRDefault="00ED1A4F" w:rsidP="000B6680">
      <w:pPr>
        <w:pStyle w:val="a9"/>
      </w:pPr>
      <w:r>
        <w:t>Патриотический характер клуба</w:t>
      </w:r>
      <w:r w:rsidR="005D7BA6">
        <w:t xml:space="preserve">, взаимодействие с целью оказания помощи другим коллективам, </w:t>
      </w:r>
      <w:r w:rsidR="00DA73DB">
        <w:t>помощь ветеранам.</w:t>
      </w:r>
      <w:r w:rsidR="007B0AD2">
        <w:t xml:space="preserve"> К коллективу прикреплен наставник от ИрНИТУ.</w:t>
      </w:r>
      <w:r w:rsidR="00A662C2">
        <w:t xml:space="preserve"> </w:t>
      </w:r>
      <w:r w:rsidR="00FC13DD">
        <w:t>Подотчетность Профкому ИрНИТУ.</w:t>
      </w:r>
    </w:p>
    <w:sectPr w:rsidR="000B6680" w:rsidRPr="000B6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FC0861"/>
    <w:multiLevelType w:val="hybridMultilevel"/>
    <w:tmpl w:val="40928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B97942"/>
    <w:multiLevelType w:val="multilevel"/>
    <w:tmpl w:val="6AD4E86C"/>
    <w:numStyleLink w:val="a1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A3A0401"/>
    <w:multiLevelType w:val="hybridMultilevel"/>
    <w:tmpl w:val="60F03A04"/>
    <w:lvl w:ilvl="0" w:tplc="E0F81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5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5"/>
  </w:num>
  <w:num w:numId="11">
    <w:abstractNumId w:val="1"/>
  </w:num>
  <w:num w:numId="12">
    <w:abstractNumId w:val="11"/>
  </w:num>
  <w:num w:numId="13">
    <w:abstractNumId w:val="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9E"/>
    <w:rsid w:val="00000EB5"/>
    <w:rsid w:val="00006CB2"/>
    <w:rsid w:val="00046084"/>
    <w:rsid w:val="00075FEB"/>
    <w:rsid w:val="000829C2"/>
    <w:rsid w:val="000B6680"/>
    <w:rsid w:val="00150026"/>
    <w:rsid w:val="00170D28"/>
    <w:rsid w:val="0017533D"/>
    <w:rsid w:val="001818CA"/>
    <w:rsid w:val="001B08F8"/>
    <w:rsid w:val="001B507E"/>
    <w:rsid w:val="001C6AE8"/>
    <w:rsid w:val="001D438C"/>
    <w:rsid w:val="001F4416"/>
    <w:rsid w:val="00201ADA"/>
    <w:rsid w:val="002325D0"/>
    <w:rsid w:val="00256714"/>
    <w:rsid w:val="00256798"/>
    <w:rsid w:val="00272209"/>
    <w:rsid w:val="002950DF"/>
    <w:rsid w:val="002D5B27"/>
    <w:rsid w:val="002E3E29"/>
    <w:rsid w:val="00306500"/>
    <w:rsid w:val="00377BE5"/>
    <w:rsid w:val="003E2040"/>
    <w:rsid w:val="003E449B"/>
    <w:rsid w:val="00401FB5"/>
    <w:rsid w:val="00420174"/>
    <w:rsid w:val="00423326"/>
    <w:rsid w:val="00445CE9"/>
    <w:rsid w:val="004944F2"/>
    <w:rsid w:val="004A797F"/>
    <w:rsid w:val="004C01C5"/>
    <w:rsid w:val="004F0213"/>
    <w:rsid w:val="004F5A61"/>
    <w:rsid w:val="004F791A"/>
    <w:rsid w:val="0053155E"/>
    <w:rsid w:val="00534F98"/>
    <w:rsid w:val="0055799F"/>
    <w:rsid w:val="00566B67"/>
    <w:rsid w:val="0059738E"/>
    <w:rsid w:val="005D7BA6"/>
    <w:rsid w:val="006253E9"/>
    <w:rsid w:val="006669BD"/>
    <w:rsid w:val="00675F66"/>
    <w:rsid w:val="006772FF"/>
    <w:rsid w:val="006A228D"/>
    <w:rsid w:val="006B387F"/>
    <w:rsid w:val="00727F75"/>
    <w:rsid w:val="007338B8"/>
    <w:rsid w:val="00767834"/>
    <w:rsid w:val="007B0AD2"/>
    <w:rsid w:val="007C21D4"/>
    <w:rsid w:val="007C79E6"/>
    <w:rsid w:val="007F01E6"/>
    <w:rsid w:val="00806033"/>
    <w:rsid w:val="008673F4"/>
    <w:rsid w:val="0086799E"/>
    <w:rsid w:val="00881262"/>
    <w:rsid w:val="0088239B"/>
    <w:rsid w:val="00915FEA"/>
    <w:rsid w:val="00937A74"/>
    <w:rsid w:val="009459D3"/>
    <w:rsid w:val="00945DBD"/>
    <w:rsid w:val="00951113"/>
    <w:rsid w:val="009677DF"/>
    <w:rsid w:val="009E5DE4"/>
    <w:rsid w:val="00A070CB"/>
    <w:rsid w:val="00A170D5"/>
    <w:rsid w:val="00A55AD1"/>
    <w:rsid w:val="00A662C2"/>
    <w:rsid w:val="00A91025"/>
    <w:rsid w:val="00B1232B"/>
    <w:rsid w:val="00B36DFC"/>
    <w:rsid w:val="00B44349"/>
    <w:rsid w:val="00B80B65"/>
    <w:rsid w:val="00BA4364"/>
    <w:rsid w:val="00BD3F46"/>
    <w:rsid w:val="00C0473C"/>
    <w:rsid w:val="00C21152"/>
    <w:rsid w:val="00C32D69"/>
    <w:rsid w:val="00CE639A"/>
    <w:rsid w:val="00CE6AD4"/>
    <w:rsid w:val="00CF2303"/>
    <w:rsid w:val="00D03201"/>
    <w:rsid w:val="00D34075"/>
    <w:rsid w:val="00D34635"/>
    <w:rsid w:val="00D41725"/>
    <w:rsid w:val="00D63D8A"/>
    <w:rsid w:val="00D76135"/>
    <w:rsid w:val="00DA73DB"/>
    <w:rsid w:val="00DD31B2"/>
    <w:rsid w:val="00DE5C89"/>
    <w:rsid w:val="00DE7880"/>
    <w:rsid w:val="00E07AB1"/>
    <w:rsid w:val="00E23BF6"/>
    <w:rsid w:val="00E943CF"/>
    <w:rsid w:val="00EB1B5F"/>
    <w:rsid w:val="00ED1A4F"/>
    <w:rsid w:val="00ED6340"/>
    <w:rsid w:val="00EE6396"/>
    <w:rsid w:val="00EF716E"/>
    <w:rsid w:val="00F3088E"/>
    <w:rsid w:val="00F55181"/>
    <w:rsid w:val="00F72631"/>
    <w:rsid w:val="00F87000"/>
    <w:rsid w:val="00FC13DD"/>
    <w:rsid w:val="00FD582C"/>
    <w:rsid w:val="00FD765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A5D4"/>
  <w15:docId w15:val="{66F6B83C-FBC4-49F1-9230-36E7A965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87</cp:revision>
  <dcterms:created xsi:type="dcterms:W3CDTF">2022-10-07T06:35:00Z</dcterms:created>
  <dcterms:modified xsi:type="dcterms:W3CDTF">2022-10-09T04:38:00Z</dcterms:modified>
</cp:coreProperties>
</file>
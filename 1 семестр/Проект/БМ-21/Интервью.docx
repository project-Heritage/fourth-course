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8495" w14:textId="60C1147A" w:rsidR="00ED6340" w:rsidRDefault="00DE5C89" w:rsidP="00DE5C89">
      <w:pPr>
        <w:pStyle w:val="12"/>
        <w:numPr>
          <w:ilvl w:val="0"/>
          <w:numId w:val="15"/>
        </w:numPr>
      </w:pPr>
      <w:r w:rsidRPr="00DE5C89">
        <w:t>Роли внутри вашей организации.</w:t>
      </w:r>
    </w:p>
    <w:p w14:paraId="43564C7C" w14:textId="17FE5118" w:rsidR="00DE5C89" w:rsidRDefault="00881262" w:rsidP="00DE5C89">
      <w:pPr>
        <w:pStyle w:val="a9"/>
      </w:pPr>
      <w:r w:rsidRPr="00881262">
        <w:t>В нашей организации есть такие роли, а точнее даже должности, как, руководитель, заместитель руководителя, председатель информационной комиссии, секретарь, тренера (которые ведут тренировки)</w:t>
      </w:r>
      <w:r w:rsidR="00D34635">
        <w:t>. Т</w:t>
      </w:r>
      <w:r w:rsidRPr="00881262">
        <w:t>акже</w:t>
      </w:r>
      <w:r w:rsidR="00D34635">
        <w:t xml:space="preserve"> есть,</w:t>
      </w:r>
      <w:r w:rsidRPr="00881262">
        <w:t xml:space="preserve"> ребята которые входят в информационную комиссию (которые отвечают за группу в ВКонтакте)</w:t>
      </w:r>
    </w:p>
    <w:p w14:paraId="5B531C94" w14:textId="671DC474" w:rsidR="00881262" w:rsidRDefault="001C6AE8" w:rsidP="001C6AE8">
      <w:pPr>
        <w:pStyle w:val="12"/>
        <w:numPr>
          <w:ilvl w:val="0"/>
          <w:numId w:val="15"/>
        </w:numPr>
      </w:pPr>
      <w:r w:rsidRPr="001C6AE8">
        <w:t>Деятельность вашего клуба, чем вы занимаетесь</w:t>
      </w:r>
    </w:p>
    <w:p w14:paraId="1ED18666" w14:textId="38DE7661" w:rsidR="001C6AE8" w:rsidRDefault="00B36DFC" w:rsidP="00B36DFC">
      <w:pPr>
        <w:pStyle w:val="a9"/>
      </w:pPr>
      <w:r w:rsidRPr="00B36DFC">
        <w:t>Наш клуб занимается проведением различных мероприятий, акции, поздравл</w:t>
      </w:r>
      <w:r w:rsidR="003E449B">
        <w:t>ением</w:t>
      </w:r>
      <w:r w:rsidRPr="00B36DFC">
        <w:t xml:space="preserve"> ветеранов, </w:t>
      </w:r>
      <w:r w:rsidR="003E449B">
        <w:t>оказанием</w:t>
      </w:r>
      <w:r w:rsidRPr="00B36DFC">
        <w:t xml:space="preserve"> им</w:t>
      </w:r>
      <w:r w:rsidR="003E449B">
        <w:t xml:space="preserve"> помощи.</w:t>
      </w:r>
      <w:r w:rsidRPr="00B36DFC">
        <w:t xml:space="preserve"> </w:t>
      </w:r>
      <w:r w:rsidR="003E449B">
        <w:t>В</w:t>
      </w:r>
      <w:r w:rsidRPr="00B36DFC">
        <w:t>едём как внутреннюю деятельность</w:t>
      </w:r>
      <w:r w:rsidR="006772FF">
        <w:t xml:space="preserve">: </w:t>
      </w:r>
      <w:r w:rsidRPr="00B36DFC">
        <w:t>собрания, тренировки, занятия по сплочению команды, походы, развлечения, так и внешнюю деятельность</w:t>
      </w:r>
      <w:r w:rsidR="006772FF">
        <w:t>:</w:t>
      </w:r>
      <w:r w:rsidRPr="00B36DFC">
        <w:t xml:space="preserve"> организация мероприятий, участие в мероприятиях вузовского уровня, и не только</w:t>
      </w:r>
      <w:r w:rsidR="006772FF">
        <w:t>.</w:t>
      </w:r>
      <w:r w:rsidRPr="00B36DFC">
        <w:t xml:space="preserve"> </w:t>
      </w:r>
      <w:r w:rsidR="006772FF">
        <w:t>И</w:t>
      </w:r>
      <w:r w:rsidRPr="00B36DFC">
        <w:t>ногда принимаем участие в соревнованиях, посещаем концерты патриотической направленности и многое другое</w:t>
      </w:r>
      <w:r w:rsidR="006772FF">
        <w:t>.</w:t>
      </w:r>
    </w:p>
    <w:p w14:paraId="7A746A7F" w14:textId="3A18A5F2" w:rsidR="00B36DFC" w:rsidRDefault="002D5B27" w:rsidP="002D5B27">
      <w:pPr>
        <w:pStyle w:val="12"/>
        <w:numPr>
          <w:ilvl w:val="0"/>
          <w:numId w:val="15"/>
        </w:numPr>
      </w:pPr>
      <w:r w:rsidRPr="002D5B27">
        <w:t>Какие вы проводите/организуете мероприятия? В каких мероприятиях участвуете?</w:t>
      </w:r>
    </w:p>
    <w:p w14:paraId="35E1FFA1" w14:textId="634C2C76" w:rsidR="002D5B27" w:rsidRDefault="00FD582C" w:rsidP="0055799F">
      <w:pPr>
        <w:pStyle w:val="a9"/>
      </w:pPr>
      <w:r>
        <w:t>В</w:t>
      </w:r>
      <w:r w:rsidR="0055799F" w:rsidRPr="0055799F">
        <w:t xml:space="preserve"> большинстве случаев мы выступаем в роли организаторов мероприятий, таких как, наши ежегодные </w:t>
      </w:r>
      <w:r w:rsidR="006669BD">
        <w:t>«</w:t>
      </w:r>
      <w:r w:rsidR="0055799F" w:rsidRPr="0055799F">
        <w:t>Боевая Молодёжь</w:t>
      </w:r>
      <w:r w:rsidR="006669BD">
        <w:t>»</w:t>
      </w:r>
      <w:r w:rsidR="0055799F" w:rsidRPr="0055799F">
        <w:t xml:space="preserve">, </w:t>
      </w:r>
      <w:r w:rsidR="006669BD">
        <w:t>«</w:t>
      </w:r>
      <w:r w:rsidR="0055799F" w:rsidRPr="0055799F">
        <w:t>Снайпер</w:t>
      </w:r>
      <w:r w:rsidR="006669BD">
        <w:t>»</w:t>
      </w:r>
      <w:r w:rsidR="0055799F" w:rsidRPr="0055799F">
        <w:t>, выставки, проводим различные квесты, акции, мастер классы, помогаем в организации мероприятий другим подразделениям</w:t>
      </w:r>
      <w:r w:rsidR="006B387F">
        <w:t>.</w:t>
      </w:r>
      <w:r w:rsidR="0055799F" w:rsidRPr="0055799F">
        <w:t xml:space="preserve"> </w:t>
      </w:r>
      <w:r w:rsidR="006B387F">
        <w:t>Е</w:t>
      </w:r>
      <w:r w:rsidR="0055799F" w:rsidRPr="0055799F">
        <w:t xml:space="preserve">сли это необходимо, </w:t>
      </w:r>
      <w:r w:rsidR="006B387F">
        <w:t xml:space="preserve">то </w:t>
      </w:r>
      <w:r w:rsidR="0055799F" w:rsidRPr="0055799F">
        <w:t>сами участвуем в мероприятиях вузовского</w:t>
      </w:r>
      <w:r w:rsidR="006A228D">
        <w:t xml:space="preserve"> и</w:t>
      </w:r>
      <w:r w:rsidR="0055799F" w:rsidRPr="0055799F">
        <w:t xml:space="preserve"> городского</w:t>
      </w:r>
      <w:r w:rsidR="006A228D" w:rsidRPr="006A228D">
        <w:t xml:space="preserve"> </w:t>
      </w:r>
      <w:r w:rsidR="006A228D" w:rsidRPr="0055799F">
        <w:t>уровн</w:t>
      </w:r>
      <w:r w:rsidR="006A228D">
        <w:t>ей</w:t>
      </w:r>
      <w:r w:rsidR="0055799F" w:rsidRPr="0055799F">
        <w:t>, участвуем в форумах, иногда принимаем участие в соревнованиях городского, регионального уровн</w:t>
      </w:r>
      <w:r w:rsidR="00566B67">
        <w:t>ей.</w:t>
      </w:r>
    </w:p>
    <w:p w14:paraId="0367FA6A" w14:textId="4A97DD12" w:rsidR="0055799F" w:rsidRDefault="0055799F" w:rsidP="0055799F">
      <w:pPr>
        <w:pStyle w:val="12"/>
        <w:numPr>
          <w:ilvl w:val="0"/>
          <w:numId w:val="15"/>
        </w:numPr>
      </w:pPr>
      <w:r w:rsidRPr="0055799F">
        <w:t>Какую отчетность вы ведете? Что можно подать от вашего клуба для участия в рейтинговой стипендии?</w:t>
      </w:r>
    </w:p>
    <w:p w14:paraId="5EED2456" w14:textId="350EED7A" w:rsidR="0055799F" w:rsidRDefault="0055799F" w:rsidP="0055799F">
      <w:pPr>
        <w:pStyle w:val="a9"/>
      </w:pPr>
      <w:r w:rsidRPr="0055799F">
        <w:t>Мы составляем протоколы о каждом собрании, о проведении мероприятий, соответственно в дальнейшем делаем выписки за организации мероприятий, которые можно подать на рейтинговую стипендию</w:t>
      </w:r>
      <w:r w:rsidR="00445CE9">
        <w:t>.</w:t>
      </w:r>
      <w:r w:rsidRPr="0055799F">
        <w:t xml:space="preserve"> </w:t>
      </w:r>
      <w:r w:rsidR="00445CE9">
        <w:t>Т</w:t>
      </w:r>
      <w:r w:rsidRPr="0055799F">
        <w:t>акже можно подать выписку о членстве в нашем клубе, и за работу в информационной комиссии клуба</w:t>
      </w:r>
      <w:r w:rsidR="00445CE9">
        <w:t>.</w:t>
      </w:r>
    </w:p>
    <w:p w14:paraId="76E5C9EB" w14:textId="02494392" w:rsidR="0055799F" w:rsidRDefault="004A797F" w:rsidP="004A797F">
      <w:pPr>
        <w:pStyle w:val="12"/>
        <w:numPr>
          <w:ilvl w:val="0"/>
          <w:numId w:val="15"/>
        </w:numPr>
      </w:pPr>
      <w:r w:rsidRPr="004A797F">
        <w:t xml:space="preserve">Отмечаете ли вы </w:t>
      </w:r>
      <w:r w:rsidRPr="00FF4FD1">
        <w:t>присутствие члено</w:t>
      </w:r>
      <w:r w:rsidR="0073722C" w:rsidRPr="00FF4FD1">
        <w:t>в</w:t>
      </w:r>
      <w:r w:rsidRPr="00FF4FD1">
        <w:t xml:space="preserve"> вашего коллектива на мероприятиях? Если да, то каким</w:t>
      </w:r>
      <w:r w:rsidRPr="004A797F">
        <w:t xml:space="preserve"> образом? Каким образом вы собираете на них людей?</w:t>
      </w:r>
    </w:p>
    <w:p w14:paraId="5947244E" w14:textId="20C58262" w:rsidR="004A797F" w:rsidRDefault="00BD3F46" w:rsidP="00BD3F46">
      <w:pPr>
        <w:pStyle w:val="a9"/>
      </w:pPr>
      <w:r w:rsidRPr="00BD3F46">
        <w:t>Присутствие членов нашего коллектива отмечается на каждом собрании и мероприятии, на собрании есть отдельная ведомость, так же всё фиксируется в протоколе, кто был на собрании, и кто участвовал в мероприятиях</w:t>
      </w:r>
      <w:r w:rsidR="004F791A">
        <w:t>.</w:t>
      </w:r>
    </w:p>
    <w:p w14:paraId="5F046079" w14:textId="1172207F" w:rsidR="00BD3F46" w:rsidRDefault="00E07AB1" w:rsidP="00BD3F46">
      <w:pPr>
        <w:pStyle w:val="a9"/>
      </w:pPr>
      <w:r w:rsidRPr="00E07AB1">
        <w:t>Людей на мероприятия, в основном мы набираем через группу в ВКонтакте</w:t>
      </w:r>
      <w:r w:rsidR="00DD31B2">
        <w:t>.</w:t>
      </w:r>
      <w:r w:rsidRPr="00E07AB1">
        <w:t xml:space="preserve"> </w:t>
      </w:r>
      <w:r w:rsidR="00DD31B2">
        <w:t>Проживающие в общежитиях ребята</w:t>
      </w:r>
      <w:r w:rsidRPr="00E07AB1">
        <w:t xml:space="preserve"> рассказывают там</w:t>
      </w:r>
      <w:r w:rsidR="00951113">
        <w:t>.</w:t>
      </w:r>
      <w:r w:rsidRPr="00E07AB1">
        <w:t xml:space="preserve"> </w:t>
      </w:r>
      <w:r w:rsidR="00951113">
        <w:t>П</w:t>
      </w:r>
      <w:r w:rsidRPr="00E07AB1">
        <w:t>о учебным группам так же распространяется информация</w:t>
      </w:r>
      <w:r w:rsidR="00951113">
        <w:t>.</w:t>
      </w:r>
    </w:p>
    <w:p w14:paraId="2A95EA80" w14:textId="68AC30D5" w:rsidR="00E07AB1" w:rsidRDefault="0017533D" w:rsidP="0017533D">
      <w:pPr>
        <w:pStyle w:val="12"/>
        <w:numPr>
          <w:ilvl w:val="0"/>
          <w:numId w:val="15"/>
        </w:numPr>
      </w:pPr>
      <w:r w:rsidRPr="0017533D">
        <w:lastRenderedPageBreak/>
        <w:t>Ведёте ли вы учет членов коллектива?</w:t>
      </w:r>
    </w:p>
    <w:p w14:paraId="0E9AEE14" w14:textId="35937D84" w:rsidR="0017533D" w:rsidRDefault="00377BE5" w:rsidP="00377BE5">
      <w:pPr>
        <w:pStyle w:val="a9"/>
      </w:pPr>
      <w:r w:rsidRPr="00377BE5">
        <w:t>Учёт членов коллектива безусловно ведётся, вся активность фиксируется в протоколах, вся информация о членах коллектива содержится у руководителя клуба, так же ведётся учёт активности членов клуба</w:t>
      </w:r>
      <w:r w:rsidR="001B08F8">
        <w:t>.</w:t>
      </w:r>
    </w:p>
    <w:p w14:paraId="048D1BF7" w14:textId="7E79CA18" w:rsidR="00377BE5" w:rsidRDefault="0088239B" w:rsidP="0088239B">
      <w:pPr>
        <w:pStyle w:val="12"/>
        <w:numPr>
          <w:ilvl w:val="0"/>
          <w:numId w:val="15"/>
        </w:numPr>
      </w:pPr>
      <w:r w:rsidRPr="0088239B">
        <w:t>Какие данные и что вообще нужно для вступления к вам?</w:t>
      </w:r>
    </w:p>
    <w:p w14:paraId="27BC50F0" w14:textId="7005A31A" w:rsidR="0088239B" w:rsidRDefault="00C0473C" w:rsidP="00C0473C">
      <w:pPr>
        <w:pStyle w:val="a9"/>
      </w:pPr>
      <w:r w:rsidRPr="00C0473C">
        <w:t>Для вступления к нам в клуб, ребята первым делом пишут либо руководителю, либо в сообщения сообщества о своём желании вступить</w:t>
      </w:r>
      <w:r w:rsidR="00EB1B5F">
        <w:t>.</w:t>
      </w:r>
      <w:r w:rsidRPr="00C0473C">
        <w:t xml:space="preserve"> </w:t>
      </w:r>
      <w:r w:rsidR="00EB1B5F">
        <w:t>Д</w:t>
      </w:r>
      <w:r w:rsidRPr="00C0473C">
        <w:t>алее им необходимо заполнить анкету, где они указывают свои данные, предпочтения, опыт работы патриотической направленности</w:t>
      </w:r>
      <w:r w:rsidR="00F55181">
        <w:t>.</w:t>
      </w:r>
      <w:r w:rsidRPr="00C0473C">
        <w:t xml:space="preserve"> </w:t>
      </w:r>
      <w:r w:rsidR="00F55181">
        <w:t>П</w:t>
      </w:r>
      <w:r w:rsidRPr="00C0473C">
        <w:t>осле этого ребятам необходимо ознакомиться с определёнными правилами клуба, и только потом ребята считаются вступившими к нам в клуб</w:t>
      </w:r>
      <w:r w:rsidR="00B1232B">
        <w:t>.</w:t>
      </w:r>
      <w:r w:rsidRPr="00C0473C">
        <w:t xml:space="preserve"> </w:t>
      </w:r>
      <w:r w:rsidR="00B1232B">
        <w:t>Т</w:t>
      </w:r>
      <w:r w:rsidRPr="00C0473C">
        <w:t>акже на первом собрании происходит знакомство со всеми членами клуба</w:t>
      </w:r>
    </w:p>
    <w:p w14:paraId="234F069F" w14:textId="50699660" w:rsidR="007713AE" w:rsidRDefault="007713AE" w:rsidP="007713AE">
      <w:pPr>
        <w:pStyle w:val="12"/>
        <w:numPr>
          <w:ilvl w:val="0"/>
          <w:numId w:val="15"/>
        </w:numPr>
      </w:pPr>
      <w:r>
        <w:t>Закреплен ли за вами кто-либо из сотрудников ИрНИТУ?</w:t>
      </w:r>
    </w:p>
    <w:p w14:paraId="50E2D081" w14:textId="18AA2DCF" w:rsidR="007713AE" w:rsidRPr="00C0473C" w:rsidRDefault="007713AE" w:rsidP="007713AE">
      <w:pPr>
        <w:pStyle w:val="a9"/>
        <w:ind w:left="709" w:firstLine="0"/>
      </w:pPr>
      <w:r>
        <w:t xml:space="preserve">Мы подотчетны Профкому студентов. Также есть наставник из штата работников в виде </w:t>
      </w:r>
      <w:r w:rsidRPr="007713AE">
        <w:t>Дубянск</w:t>
      </w:r>
      <w:r>
        <w:t>ого</w:t>
      </w:r>
      <w:r w:rsidRPr="007713AE">
        <w:t xml:space="preserve"> Виктор</w:t>
      </w:r>
      <w:r>
        <w:t>а</w:t>
      </w:r>
      <w:r w:rsidRPr="007713AE">
        <w:t xml:space="preserve"> Геннадьевич</w:t>
      </w:r>
      <w:r>
        <w:t>а.</w:t>
      </w:r>
    </w:p>
    <w:sectPr w:rsidR="007713AE" w:rsidRPr="00C04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A3A0401"/>
    <w:multiLevelType w:val="hybridMultilevel"/>
    <w:tmpl w:val="60F03A04"/>
    <w:lvl w:ilvl="0" w:tplc="E0F81B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0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9E"/>
    <w:rsid w:val="00000EB5"/>
    <w:rsid w:val="00075FEB"/>
    <w:rsid w:val="0017533D"/>
    <w:rsid w:val="001818CA"/>
    <w:rsid w:val="001B08F8"/>
    <w:rsid w:val="001B507E"/>
    <w:rsid w:val="001C6AE8"/>
    <w:rsid w:val="001D438C"/>
    <w:rsid w:val="002D5B27"/>
    <w:rsid w:val="002E3E29"/>
    <w:rsid w:val="00306500"/>
    <w:rsid w:val="00354F89"/>
    <w:rsid w:val="00377BE5"/>
    <w:rsid w:val="003E449B"/>
    <w:rsid w:val="00445CE9"/>
    <w:rsid w:val="004A797F"/>
    <w:rsid w:val="004F5A61"/>
    <w:rsid w:val="004F791A"/>
    <w:rsid w:val="0055799F"/>
    <w:rsid w:val="00566B67"/>
    <w:rsid w:val="006669BD"/>
    <w:rsid w:val="00675F66"/>
    <w:rsid w:val="006772FF"/>
    <w:rsid w:val="006A228D"/>
    <w:rsid w:val="006B387F"/>
    <w:rsid w:val="0073722C"/>
    <w:rsid w:val="007713AE"/>
    <w:rsid w:val="007C21D4"/>
    <w:rsid w:val="008673F4"/>
    <w:rsid w:val="0086799E"/>
    <w:rsid w:val="00881262"/>
    <w:rsid w:val="0088239B"/>
    <w:rsid w:val="00915FEA"/>
    <w:rsid w:val="00937A74"/>
    <w:rsid w:val="009459D3"/>
    <w:rsid w:val="00951113"/>
    <w:rsid w:val="00A170D5"/>
    <w:rsid w:val="00B1232B"/>
    <w:rsid w:val="00B36DFC"/>
    <w:rsid w:val="00B44349"/>
    <w:rsid w:val="00B80B65"/>
    <w:rsid w:val="00BD3F46"/>
    <w:rsid w:val="00C0473C"/>
    <w:rsid w:val="00C21152"/>
    <w:rsid w:val="00CE6AD4"/>
    <w:rsid w:val="00CF2303"/>
    <w:rsid w:val="00D34635"/>
    <w:rsid w:val="00D76135"/>
    <w:rsid w:val="00DD31B2"/>
    <w:rsid w:val="00DE5C89"/>
    <w:rsid w:val="00E07AB1"/>
    <w:rsid w:val="00EB1B5F"/>
    <w:rsid w:val="00ED6340"/>
    <w:rsid w:val="00F55181"/>
    <w:rsid w:val="00FD582C"/>
    <w:rsid w:val="00FE2D85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A5D4"/>
  <w15:docId w15:val="{66F6B83C-FBC4-49F1-9230-36E7A965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33</cp:revision>
  <dcterms:created xsi:type="dcterms:W3CDTF">2022-10-07T06:35:00Z</dcterms:created>
  <dcterms:modified xsi:type="dcterms:W3CDTF">2022-10-09T04:38:00Z</dcterms:modified>
</cp:coreProperties>
</file>
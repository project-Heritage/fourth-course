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7EB1" w14:textId="7A438338" w:rsidR="00571CF0" w:rsidRDefault="00571CF0" w:rsidP="00571CF0">
      <w:pPr>
        <w:pStyle w:val="12"/>
        <w:numPr>
          <w:ilvl w:val="0"/>
          <w:numId w:val="16"/>
        </w:numPr>
      </w:pPr>
      <w:r>
        <w:t>Какие есть роли внутри общежития?</w:t>
      </w:r>
    </w:p>
    <w:p w14:paraId="641035A6" w14:textId="77777777" w:rsidR="00571CF0" w:rsidRDefault="00571CF0" w:rsidP="00571CF0">
      <w:pPr>
        <w:pStyle w:val="a9"/>
      </w:pPr>
      <w:r>
        <w:t xml:space="preserve">Актив общежития – студсовет, занимающиеся проведением мероприятий как внутри общежития, так и организацией мероприятий в студгородке. Также они участвуют в мероприятиях вуза. Есть председатели пяти секторов: информационного, редколлегии, санитарного, спортивного и культурно-массового. Отдельно есть финансист, который ответственен за сбор и учет денежных средств студсовета. Также ребята из состава студсовета. </w:t>
      </w:r>
    </w:p>
    <w:p w14:paraId="5CE709FA" w14:textId="46B1DF79" w:rsidR="00571CF0" w:rsidRDefault="00571CF0" w:rsidP="00571CF0">
      <w:pPr>
        <w:pStyle w:val="12"/>
        <w:numPr>
          <w:ilvl w:val="0"/>
          <w:numId w:val="16"/>
        </w:numPr>
      </w:pPr>
      <w:r>
        <w:t>Какие из ролей могут принести баллы для рейтинговой стипендии?</w:t>
      </w:r>
    </w:p>
    <w:p w14:paraId="2676B282" w14:textId="77777777" w:rsidR="00571CF0" w:rsidRDefault="00571CF0" w:rsidP="00571CF0">
      <w:pPr>
        <w:pStyle w:val="a9"/>
      </w:pPr>
      <w:r>
        <w:t>Все ответственные за организацию мероприятия и его последующее проведение заносятся в протокол мероприятия. Выписку из протокола можно подать на рейтинг. Мероприятие должно быть уровня студгородка. В мероприятиях могут быть задействованы как один сектор, так и несколько. Также можно подавать грамоты за призовые места, занятые в студгородке. Также секретарь общежития может подать заявку на рейтинг, так как он ведет протоколы всех собраний студсовета.</w:t>
      </w:r>
    </w:p>
    <w:p w14:paraId="32AAF447" w14:textId="5A00FD53" w:rsidR="00571CF0" w:rsidRDefault="00571CF0" w:rsidP="00571CF0">
      <w:pPr>
        <w:pStyle w:val="12"/>
        <w:numPr>
          <w:ilvl w:val="0"/>
          <w:numId w:val="16"/>
        </w:numPr>
      </w:pPr>
      <w:r>
        <w:t>Отчетность</w:t>
      </w:r>
    </w:p>
    <w:p w14:paraId="636A1378" w14:textId="77777777" w:rsidR="00571CF0" w:rsidRDefault="00571CF0" w:rsidP="00571CF0">
      <w:pPr>
        <w:pStyle w:val="a9"/>
      </w:pPr>
      <w:r>
        <w:t>Каждый год идет отчет председателя и отчет секторов за проведенные в течении года мероприятия.</w:t>
      </w:r>
    </w:p>
    <w:p w14:paraId="571BED0D" w14:textId="77777777" w:rsidR="00614B28" w:rsidRPr="00ED57C4" w:rsidRDefault="00614B28" w:rsidP="00614B28">
      <w:pPr>
        <w:pStyle w:val="a9"/>
      </w:pPr>
      <w:r w:rsidRPr="00ED57C4">
        <w:t>Фиксация всех собраний и организации мероприятий ведется в виде протоколов</w:t>
      </w:r>
      <w:r>
        <w:t xml:space="preserve"> и положений о мероприятиях.</w:t>
      </w:r>
    </w:p>
    <w:p w14:paraId="16DF61BD" w14:textId="0A1A8F47" w:rsidR="00571CF0" w:rsidRDefault="00571CF0" w:rsidP="00571CF0">
      <w:pPr>
        <w:pStyle w:val="12"/>
        <w:numPr>
          <w:ilvl w:val="0"/>
          <w:numId w:val="16"/>
        </w:numPr>
      </w:pPr>
      <w:r>
        <w:t>На данный момент в общежитиях есть пять секторов. Может ли этот состав измениться в будущем?</w:t>
      </w:r>
    </w:p>
    <w:p w14:paraId="12B53D72" w14:textId="77777777" w:rsidR="00571CF0" w:rsidRDefault="00571CF0" w:rsidP="00571CF0">
      <w:pPr>
        <w:pStyle w:val="a9"/>
      </w:pPr>
      <w:r>
        <w:t>В общежитии должны однозначно сохраниться спорт сектор для организации соответствующих мероприятий и санитарный сектор – для поддержания сохранности порядка и чистоты в комнатах. Редколлегия может слиться в будущем с информационным сектором. Культурно-массовый сектор может существовать в формате сборной группы, так как постоянной необходимости в них нет.</w:t>
      </w:r>
    </w:p>
    <w:p w14:paraId="6CC8B66D" w14:textId="77777777" w:rsidR="00ED6340" w:rsidRDefault="00ED6340" w:rsidP="00075FEB">
      <w:pPr>
        <w:pStyle w:val="20"/>
        <w:numPr>
          <w:ilvl w:val="0"/>
          <w:numId w:val="0"/>
        </w:numPr>
      </w:pPr>
    </w:p>
    <w:sectPr w:rsidR="00ED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D305B"/>
    <w:multiLevelType w:val="hybridMultilevel"/>
    <w:tmpl w:val="82EC408E"/>
    <w:lvl w:ilvl="0" w:tplc="87427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50C4734"/>
    <w:multiLevelType w:val="hybridMultilevel"/>
    <w:tmpl w:val="88C2E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79"/>
    <w:rsid w:val="00000EB5"/>
    <w:rsid w:val="00075FEB"/>
    <w:rsid w:val="001818CA"/>
    <w:rsid w:val="001B507E"/>
    <w:rsid w:val="001D438C"/>
    <w:rsid w:val="002E3E29"/>
    <w:rsid w:val="00306500"/>
    <w:rsid w:val="004F5A61"/>
    <w:rsid w:val="00571CF0"/>
    <w:rsid w:val="00614B28"/>
    <w:rsid w:val="00634979"/>
    <w:rsid w:val="00675F66"/>
    <w:rsid w:val="007C21D4"/>
    <w:rsid w:val="008673F4"/>
    <w:rsid w:val="00915FEA"/>
    <w:rsid w:val="00937A74"/>
    <w:rsid w:val="009459D3"/>
    <w:rsid w:val="00A170D5"/>
    <w:rsid w:val="00B44349"/>
    <w:rsid w:val="00B80B65"/>
    <w:rsid w:val="00C21152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8E60"/>
  <w15:docId w15:val="{39E06F8C-B177-4419-8981-DCBFDCAD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571CF0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</cp:revision>
  <dcterms:created xsi:type="dcterms:W3CDTF">2022-10-07T10:58:00Z</dcterms:created>
  <dcterms:modified xsi:type="dcterms:W3CDTF">2022-10-07T15:58:00Z</dcterms:modified>
</cp:coreProperties>
</file>
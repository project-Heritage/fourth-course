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F44" w14:textId="52CD02BC" w:rsidR="00B158F3" w:rsidRDefault="00B158F3" w:rsidP="00910D6E">
      <w:pPr>
        <w:pStyle w:val="a9"/>
      </w:pPr>
      <w:r>
        <w:t>Мобильное приложение предусматривает два варианта использования (в зависимости от роли пользователя): вариант студента и вариант ответственного за организацию мероприятия</w:t>
      </w:r>
      <w:r w:rsidR="001017B4">
        <w:t>.</w:t>
      </w:r>
    </w:p>
    <w:p w14:paraId="1DEED485" w14:textId="1BDF9835" w:rsidR="001017B4" w:rsidRDefault="001017B4" w:rsidP="00B158F3">
      <w:pPr>
        <w:pStyle w:val="a9"/>
      </w:pPr>
      <w:r>
        <w:t>Определение варианта использования приложения на основе авторизованного аккаунта через систему Кампуса.</w:t>
      </w:r>
    </w:p>
    <w:p w14:paraId="6BDEE9C4" w14:textId="6AB7332A" w:rsidR="001017B4" w:rsidRDefault="001017B4" w:rsidP="00B158F3">
      <w:pPr>
        <w:pStyle w:val="a9"/>
      </w:pPr>
    </w:p>
    <w:p w14:paraId="1132B4F1" w14:textId="76F34A44" w:rsidR="00622132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>Вариант ответственного за организацию мероприятия:</w:t>
      </w:r>
    </w:p>
    <w:p w14:paraId="39799CE8" w14:textId="77777777" w:rsidR="009422FF" w:rsidRDefault="00F66D02" w:rsidP="00B158F3">
      <w:pPr>
        <w:pStyle w:val="a9"/>
      </w:pPr>
      <w:r>
        <w:t xml:space="preserve">При авторизации через Кампус </w:t>
      </w:r>
      <w:proofErr w:type="spellStart"/>
      <w:r>
        <w:t>ИрНИТУ</w:t>
      </w:r>
      <w:proofErr w:type="spellEnd"/>
      <w:r>
        <w:t xml:space="preserve"> </w:t>
      </w:r>
      <w:r w:rsidR="007C432D">
        <w:t>пользователю представлен набор мероприятий с изображением (опционально) и кратким описанием мероприятия. При выборе мероприятия открывается окно с полной информацией о мероприятии</w:t>
      </w:r>
      <w:r w:rsidR="008016A5">
        <w:t xml:space="preserve"> и кнопкой для начала регистрации на мероприятие. При нажатии на соответствующую кнопку пользователю будет предлагаться два варианта создания </w:t>
      </w:r>
      <w:r w:rsidR="008016A5">
        <w:rPr>
          <w:lang w:val="en-US"/>
        </w:rPr>
        <w:t>QR</w:t>
      </w:r>
      <w:r w:rsidR="008016A5" w:rsidRPr="008016A5">
        <w:t>-</w:t>
      </w:r>
      <w:r w:rsidR="008016A5">
        <w:t>кода на регистрацию: статический и динамический.</w:t>
      </w:r>
      <w:r w:rsidR="00A25F1F">
        <w:t xml:space="preserve"> При выборе статического варианта регистрации будет сгенерирован</w:t>
      </w:r>
      <w:r w:rsidR="00623A32">
        <w:t xml:space="preserve"> постоянный</w:t>
      </w:r>
      <w:r w:rsidR="00A25F1F">
        <w:t xml:space="preserve"> </w:t>
      </w:r>
      <w:r w:rsidR="00A25F1F">
        <w:rPr>
          <w:lang w:val="en-US"/>
        </w:rPr>
        <w:t>QR</w:t>
      </w:r>
      <w:r w:rsidR="00A25F1F" w:rsidRPr="00623A32">
        <w:t>-</w:t>
      </w:r>
      <w:r w:rsidR="00A25F1F">
        <w:t>код</w:t>
      </w:r>
      <w:r w:rsidR="00623A32">
        <w:t xml:space="preserve">, при выборе динамического – периодически обновляемый </w:t>
      </w:r>
      <w:r w:rsidR="00623A32">
        <w:rPr>
          <w:lang w:val="en-US"/>
        </w:rPr>
        <w:t>QR</w:t>
      </w:r>
      <w:r w:rsidR="00623A32" w:rsidRPr="00623A32">
        <w:t>-</w:t>
      </w:r>
      <w:r w:rsidR="00623A32">
        <w:t>код.</w:t>
      </w:r>
      <w:r w:rsidR="006F3AA3">
        <w:t xml:space="preserve"> Статический вариант </w:t>
      </w:r>
      <w:r w:rsidR="006F3AA3">
        <w:rPr>
          <w:lang w:val="en-US"/>
        </w:rPr>
        <w:t>QR</w:t>
      </w:r>
      <w:r w:rsidR="006F3AA3" w:rsidRPr="006F3AA3">
        <w:t>-</w:t>
      </w:r>
      <w:r w:rsidR="006F3AA3">
        <w:t>кода предполагает возможность распространения посредством кнопки для сохранения</w:t>
      </w:r>
      <w:r w:rsidR="006F3AA3" w:rsidRPr="006F3AA3">
        <w:t xml:space="preserve"> / </w:t>
      </w:r>
      <w:r w:rsidR="006F3AA3">
        <w:t xml:space="preserve">рассылки </w:t>
      </w:r>
      <w:r w:rsidR="006F3AA3">
        <w:rPr>
          <w:lang w:val="en-US"/>
        </w:rPr>
        <w:t>pdf</w:t>
      </w:r>
      <w:r w:rsidR="006F3AA3">
        <w:t xml:space="preserve"> файла с кодом и отдельной ссылкой на сайт с отображением.</w:t>
      </w:r>
      <w:r w:rsidR="001F5D07">
        <w:t xml:space="preserve"> Динамический вариант подразумевает обновляемый </w:t>
      </w:r>
      <w:r w:rsidR="001F5D07">
        <w:rPr>
          <w:lang w:val="en-US"/>
        </w:rPr>
        <w:t>QR</w:t>
      </w:r>
      <w:r w:rsidR="001F5D07">
        <w:t xml:space="preserve">-код (раз в </w:t>
      </w:r>
      <w:r w:rsidR="001F5D07">
        <w:rPr>
          <w:lang w:val="en-US"/>
        </w:rPr>
        <w:t>n</w:t>
      </w:r>
      <w:r w:rsidR="001F5D07" w:rsidRPr="001F5D07">
        <w:t>-</w:t>
      </w:r>
      <w:r w:rsidR="001F5D07">
        <w:t>минут код создается с новыми данными)</w:t>
      </w:r>
      <w:r w:rsidR="0037782C">
        <w:t xml:space="preserve"> и ссылкой на сайт с обновляемым изображением</w:t>
      </w:r>
      <w:r w:rsidR="001F5D07">
        <w:t>.</w:t>
      </w:r>
    </w:p>
    <w:p w14:paraId="6E74FA54" w14:textId="36AE7050" w:rsidR="00622132" w:rsidRPr="001F5D07" w:rsidRDefault="009422FF" w:rsidP="00B158F3">
      <w:pPr>
        <w:pStyle w:val="a9"/>
      </w:pPr>
      <w:r>
        <w:rPr>
          <w:lang w:val="en-US"/>
        </w:rPr>
        <w:t>QR</w:t>
      </w:r>
      <w:r w:rsidRPr="009422FF">
        <w:t>-</w:t>
      </w:r>
      <w:r>
        <w:t xml:space="preserve">код содержит в себе поля с названием мероприятия и </w:t>
      </w:r>
      <w:r>
        <w:rPr>
          <w:lang w:val="en-US"/>
        </w:rPr>
        <w:t>id</w:t>
      </w:r>
      <w:r>
        <w:t xml:space="preserve"> мероприятия</w:t>
      </w:r>
      <w:r w:rsidR="001F5D07">
        <w:t xml:space="preserve"> </w:t>
      </w:r>
    </w:p>
    <w:p w14:paraId="77C7F099" w14:textId="77777777" w:rsidR="00622132" w:rsidRDefault="00622132" w:rsidP="00B158F3">
      <w:pPr>
        <w:pStyle w:val="a9"/>
      </w:pPr>
    </w:p>
    <w:p w14:paraId="5B26E3AC" w14:textId="0182A2DF" w:rsidR="001017B4" w:rsidRPr="00A87173" w:rsidRDefault="00622132" w:rsidP="00B158F3">
      <w:pPr>
        <w:pStyle w:val="a9"/>
        <w:rPr>
          <w:b/>
          <w:bCs/>
        </w:rPr>
      </w:pPr>
      <w:r w:rsidRPr="00A87173">
        <w:rPr>
          <w:b/>
          <w:bCs/>
        </w:rPr>
        <w:t>Вариант студента:</w:t>
      </w:r>
    </w:p>
    <w:p w14:paraId="0BAEFC2A" w14:textId="5ACAF715" w:rsidR="00622132" w:rsidRDefault="00100F78" w:rsidP="00B158F3">
      <w:pPr>
        <w:pStyle w:val="a9"/>
      </w:pPr>
      <w:r>
        <w:t xml:space="preserve">При авторизации через Кампус пользователю доступна возможность с помощью приложения отсканировать </w:t>
      </w:r>
      <w:r>
        <w:rPr>
          <w:lang w:val="en-US"/>
        </w:rPr>
        <w:t>QR</w:t>
      </w:r>
      <w:r w:rsidRPr="00100F78">
        <w:t>-</w:t>
      </w:r>
      <w:r>
        <w:t>код мероприятия. При сканировании кода в базу данных</w:t>
      </w:r>
      <w:r w:rsidR="00A46DFB">
        <w:t xml:space="preserve"> </w:t>
      </w:r>
      <w:r>
        <w:t>заносятся данные студента</w:t>
      </w:r>
      <w:r w:rsidR="00551574">
        <w:t xml:space="preserve"> и данные мероприятия.</w:t>
      </w:r>
    </w:p>
    <w:p w14:paraId="3775CBA1" w14:textId="3D11A1A7" w:rsidR="009756FC" w:rsidRDefault="009756FC" w:rsidP="00B158F3">
      <w:pPr>
        <w:pStyle w:val="a9"/>
      </w:pPr>
    </w:p>
    <w:p w14:paraId="6873460D" w14:textId="5170477E" w:rsidR="009756FC" w:rsidRPr="009756FC" w:rsidRDefault="009756FC" w:rsidP="00B158F3">
      <w:pPr>
        <w:pStyle w:val="a9"/>
      </w:pPr>
      <w:r>
        <w:t xml:space="preserve">Дополнительно к мобильному приложению идет одностраничный сайт, на котором отображается название мероприятия и </w:t>
      </w:r>
      <w:r>
        <w:rPr>
          <w:lang w:val="en-US"/>
        </w:rPr>
        <w:t>QR</w:t>
      </w:r>
      <w:r w:rsidRPr="009756FC">
        <w:t>-</w:t>
      </w:r>
      <w:r>
        <w:t>код (в зависимости от типа кода изображение на сайте обновляется).</w:t>
      </w:r>
    </w:p>
    <w:p w14:paraId="68AE78AD" w14:textId="085871B9" w:rsidR="00B158F3" w:rsidRDefault="00B158F3" w:rsidP="00B158F3">
      <w:pPr>
        <w:pStyle w:val="a9"/>
      </w:pPr>
    </w:p>
    <w:p w14:paraId="440F76C3" w14:textId="77777777" w:rsidR="00B158F3" w:rsidRDefault="00B158F3" w:rsidP="00B158F3">
      <w:pPr>
        <w:pStyle w:val="a9"/>
      </w:pPr>
    </w:p>
    <w:sectPr w:rsidR="00B1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75FEB"/>
    <w:rsid w:val="00100F78"/>
    <w:rsid w:val="001017B4"/>
    <w:rsid w:val="001818CA"/>
    <w:rsid w:val="001B507E"/>
    <w:rsid w:val="001D438C"/>
    <w:rsid w:val="001F5D07"/>
    <w:rsid w:val="00275DCA"/>
    <w:rsid w:val="002E3E29"/>
    <w:rsid w:val="00306500"/>
    <w:rsid w:val="0037782C"/>
    <w:rsid w:val="004F5A61"/>
    <w:rsid w:val="00551574"/>
    <w:rsid w:val="00622132"/>
    <w:rsid w:val="00623A32"/>
    <w:rsid w:val="00675F66"/>
    <w:rsid w:val="006F3AA3"/>
    <w:rsid w:val="007C21D4"/>
    <w:rsid w:val="007C432D"/>
    <w:rsid w:val="008016A5"/>
    <w:rsid w:val="008673F4"/>
    <w:rsid w:val="00910D6E"/>
    <w:rsid w:val="00915FEA"/>
    <w:rsid w:val="00937A74"/>
    <w:rsid w:val="009422FF"/>
    <w:rsid w:val="009459D3"/>
    <w:rsid w:val="009756FC"/>
    <w:rsid w:val="00A170D5"/>
    <w:rsid w:val="00A25F1F"/>
    <w:rsid w:val="00A46DFB"/>
    <w:rsid w:val="00A87173"/>
    <w:rsid w:val="00B158F3"/>
    <w:rsid w:val="00B44349"/>
    <w:rsid w:val="00B80B65"/>
    <w:rsid w:val="00C21152"/>
    <w:rsid w:val="00CE6AD4"/>
    <w:rsid w:val="00CF2303"/>
    <w:rsid w:val="00D76135"/>
    <w:rsid w:val="00ED6340"/>
    <w:rsid w:val="00F66D0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</cp:revision>
  <dcterms:created xsi:type="dcterms:W3CDTF">2022-11-09T10:25:00Z</dcterms:created>
  <dcterms:modified xsi:type="dcterms:W3CDTF">2022-11-09T10:40:00Z</dcterms:modified>
</cp:coreProperties>
</file>
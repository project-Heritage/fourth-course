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79C59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 xml:space="preserve">Министерство </w:t>
      </w:r>
      <w:r>
        <w:rPr>
          <w:szCs w:val="28"/>
        </w:rPr>
        <w:t>науки и высшего образования</w:t>
      </w:r>
      <w:r w:rsidRPr="00093565">
        <w:rPr>
          <w:szCs w:val="28"/>
        </w:rPr>
        <w:t xml:space="preserve"> Российской Федерации</w:t>
      </w:r>
    </w:p>
    <w:p w14:paraId="0805E205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64BC8B91" w14:textId="77777777" w:rsidR="00106DF2" w:rsidRPr="00093565" w:rsidRDefault="00106DF2" w:rsidP="00106DF2">
      <w:pPr>
        <w:spacing w:before="480" w:after="2160"/>
        <w:ind w:firstLine="0"/>
        <w:jc w:val="center"/>
        <w:rPr>
          <w:szCs w:val="28"/>
        </w:rPr>
      </w:pPr>
      <w:r w:rsidRPr="00093565">
        <w:rPr>
          <w:szCs w:val="28"/>
        </w:rPr>
        <w:t>ИРКУТСКИЙ НАЦИОНАЛЬНЫЙ ИССЛЕДОВАТЕЛЬСКИЙ ТЕХНИЧЕСКИЙ УНИВЕРСИТЕТ</w:t>
      </w:r>
    </w:p>
    <w:p w14:paraId="30432AE5" w14:textId="77777777" w:rsidR="00106DF2" w:rsidRPr="00093565" w:rsidRDefault="00106DF2" w:rsidP="00106DF2">
      <w:pPr>
        <w:spacing w:after="1920"/>
        <w:ind w:firstLine="0"/>
        <w:jc w:val="center"/>
        <w:rPr>
          <w:szCs w:val="28"/>
        </w:rPr>
      </w:pPr>
      <w:r w:rsidRPr="00093565">
        <w:rPr>
          <w:szCs w:val="28"/>
        </w:rPr>
        <w:t>кафедра Автоматизированных систем</w:t>
      </w:r>
    </w:p>
    <w:p w14:paraId="1BD15847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>ОТЧЕТ</w:t>
      </w:r>
    </w:p>
    <w:p w14:paraId="49346167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>к лабораторной работе по дисциплине: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31"/>
      </w:tblGrid>
      <w:tr w:rsidR="00106DF2" w:rsidRPr="00741C3F" w14:paraId="2A77D497" w14:textId="77777777" w:rsidTr="00106DF2">
        <w:trPr>
          <w:trHeight w:hRule="exact" w:val="702"/>
        </w:trPr>
        <w:tc>
          <w:tcPr>
            <w:tcW w:w="1003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9897C70" w14:textId="43C8BAC6" w:rsidR="00106DF2" w:rsidRPr="004F5C58" w:rsidRDefault="00106DF2" w:rsidP="003C15B2">
            <w:pPr>
              <w:spacing w:after="60" w:line="100" w:lineRule="atLeast"/>
              <w:ind w:firstLine="0"/>
              <w:jc w:val="center"/>
              <w:rPr>
                <w:b/>
                <w:caps/>
                <w:kern w:val="28"/>
                <w:szCs w:val="28"/>
              </w:rPr>
            </w:pPr>
            <w:r w:rsidRPr="00106DF2">
              <w:rPr>
                <w:b/>
                <w:caps/>
                <w:kern w:val="28"/>
                <w:szCs w:val="28"/>
              </w:rPr>
              <w:t>Методы и средства проектирования информационных систем и технологий</w:t>
            </w:r>
          </w:p>
        </w:tc>
      </w:tr>
      <w:tr w:rsidR="00106DF2" w:rsidRPr="00741C3F" w14:paraId="371C4033" w14:textId="77777777" w:rsidTr="003C15B2">
        <w:trPr>
          <w:trHeight w:hRule="exact" w:val="397"/>
        </w:trPr>
        <w:tc>
          <w:tcPr>
            <w:tcW w:w="100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2238117" w14:textId="4BAE060A" w:rsidR="00106DF2" w:rsidRPr="00A45011" w:rsidRDefault="00727D37" w:rsidP="003C15B2">
            <w:pPr>
              <w:spacing w:after="60" w:line="100" w:lineRule="atLeast"/>
              <w:ind w:firstLine="0"/>
              <w:jc w:val="center"/>
              <w:rPr>
                <w:b/>
                <w:caps/>
                <w:kern w:val="28"/>
                <w:szCs w:val="28"/>
              </w:rPr>
            </w:pPr>
            <w:r w:rsidRPr="00727D37">
              <w:t>Создание концептуальных моделей на основе анализа таблиц</w:t>
            </w:r>
          </w:p>
        </w:tc>
      </w:tr>
    </w:tbl>
    <w:p w14:paraId="51D7AD22" w14:textId="77777777" w:rsidR="00106DF2" w:rsidRPr="00F46200" w:rsidRDefault="00106DF2" w:rsidP="00106DF2">
      <w:pPr>
        <w:spacing w:after="2160" w:line="100" w:lineRule="atLeast"/>
        <w:ind w:firstLine="0"/>
        <w:jc w:val="center"/>
        <w:rPr>
          <w:szCs w:val="28"/>
          <w:vertAlign w:val="superscript"/>
        </w:rPr>
      </w:pPr>
      <w:r w:rsidRPr="00F46200">
        <w:rPr>
          <w:szCs w:val="28"/>
          <w:vertAlign w:val="superscript"/>
        </w:rPr>
        <w:t>наименование темы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283"/>
        <w:gridCol w:w="1701"/>
        <w:gridCol w:w="284"/>
        <w:gridCol w:w="2268"/>
      </w:tblGrid>
      <w:tr w:rsidR="00106DF2" w:rsidRPr="00741C3F" w14:paraId="714C70CD" w14:textId="77777777" w:rsidTr="003C15B2">
        <w:trPr>
          <w:trHeight w:val="340"/>
        </w:trPr>
        <w:tc>
          <w:tcPr>
            <w:tcW w:w="3510" w:type="dxa"/>
            <w:vMerge w:val="restart"/>
            <w:shd w:val="clear" w:color="auto" w:fill="auto"/>
          </w:tcPr>
          <w:p w14:paraId="5A19CB90" w14:textId="77777777" w:rsidR="00106DF2" w:rsidRPr="00E44C0F" w:rsidRDefault="00106DF2" w:rsidP="003C15B2">
            <w:pPr>
              <w:ind w:firstLine="0"/>
              <w:jc w:val="left"/>
            </w:pPr>
            <w:r w:rsidRPr="00E44C0F">
              <w:t>Выполнил студент группы: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AA347D4" w14:textId="77777777" w:rsidR="00106DF2" w:rsidRPr="00E44C0F" w:rsidRDefault="00106DF2" w:rsidP="003C15B2">
            <w:pPr>
              <w:ind w:firstLine="0"/>
              <w:jc w:val="center"/>
            </w:pPr>
            <w:r w:rsidRPr="00E44C0F">
              <w:t>ИС</w:t>
            </w:r>
            <w:r>
              <w:t>М</w:t>
            </w:r>
            <w:r w:rsidRPr="00E44C0F">
              <w:t>б</w:t>
            </w:r>
            <w:r>
              <w:t>-</w:t>
            </w:r>
            <w:r w:rsidRPr="00E44C0F">
              <w:t>1</w:t>
            </w:r>
            <w:r>
              <w:t>9</w:t>
            </w:r>
            <w:r w:rsidRPr="00E44C0F">
              <w:t>-1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550754CD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54D0C93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  <w:vAlign w:val="bottom"/>
          </w:tcPr>
          <w:p w14:paraId="47E81D8C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EC25BE7" w14:textId="6E82AB6C" w:rsidR="00106DF2" w:rsidRPr="00E44C0F" w:rsidRDefault="00106DF2" w:rsidP="003C15B2">
            <w:pPr>
              <w:ind w:firstLine="0"/>
              <w:jc w:val="center"/>
            </w:pPr>
            <w:r>
              <w:t>Михейко Ю.А.</w:t>
            </w:r>
          </w:p>
        </w:tc>
      </w:tr>
      <w:tr w:rsidR="00106DF2" w:rsidRPr="00741C3F" w14:paraId="154271D6" w14:textId="77777777" w:rsidTr="003C15B2">
        <w:trPr>
          <w:trHeight w:hRule="exact" w:val="340"/>
        </w:trPr>
        <w:tc>
          <w:tcPr>
            <w:tcW w:w="3510" w:type="dxa"/>
            <w:vMerge/>
            <w:shd w:val="clear" w:color="auto" w:fill="auto"/>
          </w:tcPr>
          <w:p w14:paraId="1C90580B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1985" w:type="dxa"/>
            <w:shd w:val="clear" w:color="auto" w:fill="auto"/>
          </w:tcPr>
          <w:p w14:paraId="688E634D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283" w:type="dxa"/>
            <w:shd w:val="clear" w:color="auto" w:fill="auto"/>
          </w:tcPr>
          <w:p w14:paraId="398481DA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2B764BDB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  <w:r w:rsidRPr="00E44C0F">
              <w:rPr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7448EB38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000000"/>
            </w:tcBorders>
            <w:shd w:val="clear" w:color="auto" w:fill="auto"/>
          </w:tcPr>
          <w:p w14:paraId="2C74BB4E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  <w:r w:rsidRPr="00E44C0F">
              <w:rPr>
                <w:vertAlign w:val="superscript"/>
              </w:rPr>
              <w:t>Фамилия И.О</w:t>
            </w:r>
          </w:p>
        </w:tc>
      </w:tr>
      <w:tr w:rsidR="00106DF2" w:rsidRPr="00741C3F" w14:paraId="2B48CEB6" w14:textId="77777777" w:rsidTr="003C15B2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3115D1B2" w14:textId="77777777" w:rsidR="00106DF2" w:rsidRPr="00E44C0F" w:rsidRDefault="00106DF2" w:rsidP="003C15B2">
            <w:pPr>
              <w:ind w:firstLine="0"/>
              <w:jc w:val="left"/>
            </w:pPr>
            <w:r w:rsidRPr="00E44C0F">
              <w:t>Проверил: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2D1A60EC" w14:textId="77777777" w:rsidR="00106DF2" w:rsidRPr="00697B4D" w:rsidRDefault="00106DF2" w:rsidP="003C15B2">
            <w:pPr>
              <w:ind w:firstLine="0"/>
              <w:jc w:val="center"/>
            </w:pPr>
          </w:p>
        </w:tc>
        <w:tc>
          <w:tcPr>
            <w:tcW w:w="283" w:type="dxa"/>
            <w:shd w:val="clear" w:color="auto" w:fill="auto"/>
          </w:tcPr>
          <w:p w14:paraId="68050D9B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24E7E547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</w:tcPr>
          <w:p w14:paraId="6F5392D5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auto"/>
          </w:tcPr>
          <w:p w14:paraId="7434DE80" w14:textId="574789EA" w:rsidR="00106DF2" w:rsidRPr="00E44C0F" w:rsidRDefault="00106DF2" w:rsidP="003C15B2">
            <w:pPr>
              <w:ind w:firstLine="0"/>
              <w:jc w:val="center"/>
            </w:pPr>
            <w:r>
              <w:t>Юрин А.Ю.</w:t>
            </w:r>
          </w:p>
        </w:tc>
      </w:tr>
      <w:tr w:rsidR="00106DF2" w:rsidRPr="00741C3F" w14:paraId="14BBE27B" w14:textId="77777777" w:rsidTr="003C15B2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232ED97C" w14:textId="77777777" w:rsidR="00106DF2" w:rsidRPr="00F46200" w:rsidRDefault="00106DF2" w:rsidP="003C15B2">
            <w:pPr>
              <w:spacing w:after="60" w:line="100" w:lineRule="atLeast"/>
              <w:jc w:val="center"/>
              <w:rPr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575A3AD2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  <w:shd w:val="clear" w:color="auto" w:fill="auto"/>
          </w:tcPr>
          <w:p w14:paraId="3B8F5CC9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05E76457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1900FE80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000000"/>
            </w:tcBorders>
            <w:shd w:val="clear" w:color="auto" w:fill="auto"/>
          </w:tcPr>
          <w:p w14:paraId="5630445F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Фамилия И.О</w:t>
            </w:r>
          </w:p>
        </w:tc>
      </w:tr>
    </w:tbl>
    <w:p w14:paraId="06EC46BA" w14:textId="63AADF5A" w:rsidR="00106DF2" w:rsidRPr="00093565" w:rsidRDefault="00106DF2" w:rsidP="00106DF2">
      <w:pPr>
        <w:spacing w:before="2640"/>
        <w:ind w:firstLine="0"/>
        <w:jc w:val="center"/>
        <w:rPr>
          <w:szCs w:val="28"/>
        </w:rPr>
        <w:sectPr w:rsidR="00106DF2" w:rsidRPr="00093565" w:rsidSect="002113EB">
          <w:footerReference w:type="even" r:id="rId8"/>
          <w:footerReference w:type="default" r:id="rId9"/>
          <w:pgSz w:w="11906" w:h="16838"/>
          <w:pgMar w:top="851" w:right="851" w:bottom="851" w:left="1134" w:header="709" w:footer="709" w:gutter="0"/>
          <w:pgNumType w:start="1"/>
          <w:cols w:space="708"/>
          <w:titlePg/>
          <w:docGrid w:linePitch="360"/>
        </w:sectPr>
      </w:pPr>
      <w:r w:rsidRPr="00093565">
        <w:rPr>
          <w:szCs w:val="28"/>
        </w:rPr>
        <w:t xml:space="preserve">Иркутск </w:t>
      </w:r>
      <w:r w:rsidRPr="00093565">
        <w:rPr>
          <w:szCs w:val="28"/>
        </w:rPr>
        <w:fldChar w:fldCharType="begin"/>
      </w:r>
      <w:r w:rsidRPr="00093565">
        <w:rPr>
          <w:szCs w:val="28"/>
        </w:rPr>
        <w:instrText xml:space="preserve"> CREATEDATE \@"yyyy' г.'" </w:instrText>
      </w:r>
      <w:r w:rsidRPr="00093565">
        <w:rPr>
          <w:szCs w:val="28"/>
        </w:rPr>
        <w:fldChar w:fldCharType="separate"/>
      </w:r>
      <w:r>
        <w:rPr>
          <w:noProof/>
          <w:szCs w:val="28"/>
        </w:rPr>
        <w:t>2022 г.</w:t>
      </w:r>
      <w:r w:rsidRPr="00093565">
        <w:rPr>
          <w:szCs w:val="28"/>
        </w:rPr>
        <w:fldChar w:fldCharType="end"/>
      </w:r>
    </w:p>
    <w:bookmarkStart w:id="0" w:name="_Toc82440547" w:displacedByCustomXml="next"/>
    <w:bookmarkStart w:id="1" w:name="_Toc114837133" w:displacedByCustomXml="next"/>
    <w:sdt>
      <w:sdtPr>
        <w:rPr>
          <w:rFonts w:eastAsia="Times New Roman" w:cs="Times New Roman"/>
          <w:b w:val="0"/>
          <w:bCs w:val="0"/>
          <w:color w:val="auto"/>
          <w:szCs w:val="24"/>
        </w:rPr>
        <w:id w:val="-143595980"/>
        <w:docPartObj>
          <w:docPartGallery w:val="Table of Contents"/>
          <w:docPartUnique/>
        </w:docPartObj>
      </w:sdtPr>
      <w:sdtEndPr/>
      <w:sdtContent>
        <w:p w14:paraId="10CEAD6E" w14:textId="77777777" w:rsidR="005D388E" w:rsidRDefault="00106DF2" w:rsidP="005D388E">
          <w:pPr>
            <w:pStyle w:val="12"/>
            <w:spacing w:before="0" w:after="0"/>
            <w:jc w:val="center"/>
            <w:rPr>
              <w:noProof/>
            </w:rPr>
          </w:pPr>
          <w:r>
            <w:t>Содержание</w:t>
          </w:r>
          <w:bookmarkEnd w:id="1"/>
          <w:bookmarkEnd w:id="0"/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 w14:paraId="63E01326" w14:textId="6C9987E8" w:rsidR="005D388E" w:rsidRDefault="00B82643" w:rsidP="005D388E">
          <w:pPr>
            <w:pStyle w:val="13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837133" w:history="1">
            <w:r w:rsidR="005D388E" w:rsidRPr="002648B9">
              <w:rPr>
                <w:rStyle w:val="ac"/>
                <w:noProof/>
              </w:rPr>
              <w:t>Содержание</w:t>
            </w:r>
            <w:r w:rsidR="005D388E">
              <w:rPr>
                <w:noProof/>
                <w:webHidden/>
              </w:rPr>
              <w:tab/>
            </w:r>
            <w:r w:rsidR="005D388E">
              <w:rPr>
                <w:noProof/>
                <w:webHidden/>
              </w:rPr>
              <w:fldChar w:fldCharType="begin"/>
            </w:r>
            <w:r w:rsidR="005D388E">
              <w:rPr>
                <w:noProof/>
                <w:webHidden/>
              </w:rPr>
              <w:instrText xml:space="preserve"> PAGEREF _Toc114837133 \h </w:instrText>
            </w:r>
            <w:r w:rsidR="005D388E">
              <w:rPr>
                <w:noProof/>
                <w:webHidden/>
              </w:rPr>
            </w:r>
            <w:r w:rsidR="005D388E">
              <w:rPr>
                <w:noProof/>
                <w:webHidden/>
              </w:rPr>
              <w:fldChar w:fldCharType="separate"/>
            </w:r>
            <w:r w:rsidR="005D388E">
              <w:rPr>
                <w:noProof/>
                <w:webHidden/>
              </w:rPr>
              <w:t>2</w:t>
            </w:r>
            <w:r w:rsidR="005D388E">
              <w:rPr>
                <w:noProof/>
                <w:webHidden/>
              </w:rPr>
              <w:fldChar w:fldCharType="end"/>
            </w:r>
          </w:hyperlink>
        </w:p>
        <w:p w14:paraId="264B8FDE" w14:textId="38D5DDAD" w:rsidR="005D388E" w:rsidRDefault="00B82643" w:rsidP="005D388E">
          <w:pPr>
            <w:pStyle w:val="13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837134" w:history="1">
            <w:r w:rsidR="005D388E" w:rsidRPr="002648B9">
              <w:rPr>
                <w:rStyle w:val="ac"/>
                <w:noProof/>
              </w:rPr>
              <w:t>1 Постановка задачи</w:t>
            </w:r>
            <w:r w:rsidR="005D388E">
              <w:rPr>
                <w:noProof/>
                <w:webHidden/>
              </w:rPr>
              <w:tab/>
            </w:r>
            <w:r w:rsidR="005D388E">
              <w:rPr>
                <w:noProof/>
                <w:webHidden/>
              </w:rPr>
              <w:fldChar w:fldCharType="begin"/>
            </w:r>
            <w:r w:rsidR="005D388E">
              <w:rPr>
                <w:noProof/>
                <w:webHidden/>
              </w:rPr>
              <w:instrText xml:space="preserve"> PAGEREF _Toc114837134 \h </w:instrText>
            </w:r>
            <w:r w:rsidR="005D388E">
              <w:rPr>
                <w:noProof/>
                <w:webHidden/>
              </w:rPr>
            </w:r>
            <w:r w:rsidR="005D388E">
              <w:rPr>
                <w:noProof/>
                <w:webHidden/>
              </w:rPr>
              <w:fldChar w:fldCharType="separate"/>
            </w:r>
            <w:r w:rsidR="005D388E">
              <w:rPr>
                <w:noProof/>
                <w:webHidden/>
              </w:rPr>
              <w:t>3</w:t>
            </w:r>
            <w:r w:rsidR="005D388E">
              <w:rPr>
                <w:noProof/>
                <w:webHidden/>
              </w:rPr>
              <w:fldChar w:fldCharType="end"/>
            </w:r>
          </w:hyperlink>
        </w:p>
        <w:p w14:paraId="3BDB032D" w14:textId="7E8A6C4F" w:rsidR="005D388E" w:rsidRDefault="00B82643" w:rsidP="005D388E">
          <w:pPr>
            <w:pStyle w:val="13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837135" w:history="1">
            <w:r w:rsidR="005D388E" w:rsidRPr="002648B9">
              <w:rPr>
                <w:rStyle w:val="ac"/>
                <w:noProof/>
                <w:lang w:val="en-US"/>
              </w:rPr>
              <w:t xml:space="preserve">2 </w:t>
            </w:r>
            <w:r w:rsidR="005D388E" w:rsidRPr="002648B9">
              <w:rPr>
                <w:rStyle w:val="ac"/>
                <w:noProof/>
              </w:rPr>
              <w:t>Неформальное описание предметной области</w:t>
            </w:r>
            <w:r w:rsidR="005D388E">
              <w:rPr>
                <w:noProof/>
                <w:webHidden/>
              </w:rPr>
              <w:tab/>
            </w:r>
            <w:r w:rsidR="005D388E">
              <w:rPr>
                <w:noProof/>
                <w:webHidden/>
              </w:rPr>
              <w:fldChar w:fldCharType="begin"/>
            </w:r>
            <w:r w:rsidR="005D388E">
              <w:rPr>
                <w:noProof/>
                <w:webHidden/>
              </w:rPr>
              <w:instrText xml:space="preserve"> PAGEREF _Toc114837135 \h </w:instrText>
            </w:r>
            <w:r w:rsidR="005D388E">
              <w:rPr>
                <w:noProof/>
                <w:webHidden/>
              </w:rPr>
            </w:r>
            <w:r w:rsidR="005D388E">
              <w:rPr>
                <w:noProof/>
                <w:webHidden/>
              </w:rPr>
              <w:fldChar w:fldCharType="separate"/>
            </w:r>
            <w:r w:rsidR="005D388E">
              <w:rPr>
                <w:noProof/>
                <w:webHidden/>
              </w:rPr>
              <w:t>4</w:t>
            </w:r>
            <w:r w:rsidR="005D388E">
              <w:rPr>
                <w:noProof/>
                <w:webHidden/>
              </w:rPr>
              <w:fldChar w:fldCharType="end"/>
            </w:r>
          </w:hyperlink>
        </w:p>
        <w:p w14:paraId="5C15B2C8" w14:textId="2DB8159D" w:rsidR="005D388E" w:rsidRDefault="00B82643" w:rsidP="005D388E">
          <w:pPr>
            <w:pStyle w:val="13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837136" w:history="1">
            <w:r w:rsidR="005D388E" w:rsidRPr="002648B9">
              <w:rPr>
                <w:rStyle w:val="ac"/>
                <w:noProof/>
              </w:rPr>
              <w:t>3 Исходные таблицы</w:t>
            </w:r>
            <w:r w:rsidR="005D388E">
              <w:rPr>
                <w:noProof/>
                <w:webHidden/>
              </w:rPr>
              <w:tab/>
            </w:r>
            <w:r w:rsidR="005D388E">
              <w:rPr>
                <w:noProof/>
                <w:webHidden/>
              </w:rPr>
              <w:fldChar w:fldCharType="begin"/>
            </w:r>
            <w:r w:rsidR="005D388E">
              <w:rPr>
                <w:noProof/>
                <w:webHidden/>
              </w:rPr>
              <w:instrText xml:space="preserve"> PAGEREF _Toc114837136 \h </w:instrText>
            </w:r>
            <w:r w:rsidR="005D388E">
              <w:rPr>
                <w:noProof/>
                <w:webHidden/>
              </w:rPr>
            </w:r>
            <w:r w:rsidR="005D388E">
              <w:rPr>
                <w:noProof/>
                <w:webHidden/>
              </w:rPr>
              <w:fldChar w:fldCharType="separate"/>
            </w:r>
            <w:r w:rsidR="005D388E">
              <w:rPr>
                <w:noProof/>
                <w:webHidden/>
              </w:rPr>
              <w:t>4</w:t>
            </w:r>
            <w:r w:rsidR="005D388E">
              <w:rPr>
                <w:noProof/>
                <w:webHidden/>
              </w:rPr>
              <w:fldChar w:fldCharType="end"/>
            </w:r>
          </w:hyperlink>
        </w:p>
        <w:p w14:paraId="47788FE7" w14:textId="3FF75FC5" w:rsidR="005D388E" w:rsidRDefault="00B82643" w:rsidP="005D388E">
          <w:pPr>
            <w:pStyle w:val="13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837137" w:history="1">
            <w:r w:rsidR="005D388E" w:rsidRPr="002648B9">
              <w:rPr>
                <w:rStyle w:val="ac"/>
                <w:noProof/>
              </w:rPr>
              <w:t>4 Канонические таблицы</w:t>
            </w:r>
            <w:r w:rsidR="005D388E">
              <w:rPr>
                <w:noProof/>
                <w:webHidden/>
              </w:rPr>
              <w:tab/>
            </w:r>
            <w:r w:rsidR="005D388E">
              <w:rPr>
                <w:noProof/>
                <w:webHidden/>
              </w:rPr>
              <w:fldChar w:fldCharType="begin"/>
            </w:r>
            <w:r w:rsidR="005D388E">
              <w:rPr>
                <w:noProof/>
                <w:webHidden/>
              </w:rPr>
              <w:instrText xml:space="preserve"> PAGEREF _Toc114837137 \h </w:instrText>
            </w:r>
            <w:r w:rsidR="005D388E">
              <w:rPr>
                <w:noProof/>
                <w:webHidden/>
              </w:rPr>
            </w:r>
            <w:r w:rsidR="005D388E">
              <w:rPr>
                <w:noProof/>
                <w:webHidden/>
              </w:rPr>
              <w:fldChar w:fldCharType="separate"/>
            </w:r>
            <w:r w:rsidR="005D388E">
              <w:rPr>
                <w:noProof/>
                <w:webHidden/>
              </w:rPr>
              <w:t>6</w:t>
            </w:r>
            <w:r w:rsidR="005D388E">
              <w:rPr>
                <w:noProof/>
                <w:webHidden/>
              </w:rPr>
              <w:fldChar w:fldCharType="end"/>
            </w:r>
          </w:hyperlink>
        </w:p>
        <w:p w14:paraId="7735644F" w14:textId="6EDD97FA" w:rsidR="005D388E" w:rsidRDefault="00B82643" w:rsidP="005D388E">
          <w:pPr>
            <w:pStyle w:val="13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837138" w:history="1">
            <w:r w:rsidR="005D388E" w:rsidRPr="002648B9">
              <w:rPr>
                <w:rStyle w:val="ac"/>
                <w:noProof/>
              </w:rPr>
              <w:t>5 Импорт канонических таблиц</w:t>
            </w:r>
            <w:r w:rsidR="005D388E">
              <w:rPr>
                <w:noProof/>
                <w:webHidden/>
              </w:rPr>
              <w:tab/>
            </w:r>
            <w:r w:rsidR="005D388E">
              <w:rPr>
                <w:noProof/>
                <w:webHidden/>
              </w:rPr>
              <w:fldChar w:fldCharType="begin"/>
            </w:r>
            <w:r w:rsidR="005D388E">
              <w:rPr>
                <w:noProof/>
                <w:webHidden/>
              </w:rPr>
              <w:instrText xml:space="preserve"> PAGEREF _Toc114837138 \h </w:instrText>
            </w:r>
            <w:r w:rsidR="005D388E">
              <w:rPr>
                <w:noProof/>
                <w:webHidden/>
              </w:rPr>
            </w:r>
            <w:r w:rsidR="005D388E">
              <w:rPr>
                <w:noProof/>
                <w:webHidden/>
              </w:rPr>
              <w:fldChar w:fldCharType="separate"/>
            </w:r>
            <w:r w:rsidR="005D388E">
              <w:rPr>
                <w:noProof/>
                <w:webHidden/>
              </w:rPr>
              <w:t>9</w:t>
            </w:r>
            <w:r w:rsidR="005D388E">
              <w:rPr>
                <w:noProof/>
                <w:webHidden/>
              </w:rPr>
              <w:fldChar w:fldCharType="end"/>
            </w:r>
          </w:hyperlink>
        </w:p>
        <w:p w14:paraId="56563145" w14:textId="1CA85AFC" w:rsidR="005D388E" w:rsidRDefault="00B82643" w:rsidP="005D388E">
          <w:pPr>
            <w:pStyle w:val="13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837139" w:history="1">
            <w:r w:rsidR="005D388E" w:rsidRPr="002648B9">
              <w:rPr>
                <w:rStyle w:val="ac"/>
                <w:noProof/>
              </w:rPr>
              <w:t>6 Экспорт результатов</w:t>
            </w:r>
            <w:r w:rsidR="005D388E">
              <w:rPr>
                <w:noProof/>
                <w:webHidden/>
              </w:rPr>
              <w:tab/>
            </w:r>
            <w:r w:rsidR="005D388E">
              <w:rPr>
                <w:noProof/>
                <w:webHidden/>
              </w:rPr>
              <w:fldChar w:fldCharType="begin"/>
            </w:r>
            <w:r w:rsidR="005D388E">
              <w:rPr>
                <w:noProof/>
                <w:webHidden/>
              </w:rPr>
              <w:instrText xml:space="preserve"> PAGEREF _Toc114837139 \h </w:instrText>
            </w:r>
            <w:r w:rsidR="005D388E">
              <w:rPr>
                <w:noProof/>
                <w:webHidden/>
              </w:rPr>
            </w:r>
            <w:r w:rsidR="005D388E">
              <w:rPr>
                <w:noProof/>
                <w:webHidden/>
              </w:rPr>
              <w:fldChar w:fldCharType="separate"/>
            </w:r>
            <w:r w:rsidR="005D388E">
              <w:rPr>
                <w:noProof/>
                <w:webHidden/>
              </w:rPr>
              <w:t>10</w:t>
            </w:r>
            <w:r w:rsidR="005D388E">
              <w:rPr>
                <w:noProof/>
                <w:webHidden/>
              </w:rPr>
              <w:fldChar w:fldCharType="end"/>
            </w:r>
          </w:hyperlink>
        </w:p>
        <w:p w14:paraId="6B9C8A32" w14:textId="77777777" w:rsidR="00106DF2" w:rsidRDefault="00106DF2" w:rsidP="005D388E">
          <w:pPr>
            <w:pStyle w:val="13"/>
            <w:spacing w:after="0"/>
          </w:pPr>
          <w:r>
            <w:rPr>
              <w:b/>
              <w:bCs/>
            </w:rPr>
            <w:fldChar w:fldCharType="end"/>
          </w:r>
        </w:p>
      </w:sdtContent>
    </w:sdt>
    <w:p w14:paraId="6F6E9CC4" w14:textId="77777777" w:rsidR="00106DF2" w:rsidRPr="00EF5FED" w:rsidRDefault="00106DF2" w:rsidP="00106DF2">
      <w:pPr>
        <w:pStyle w:val="10"/>
        <w:rPr>
          <w:color w:val="auto"/>
        </w:rPr>
      </w:pPr>
      <w:r w:rsidRPr="00A87375">
        <w:br w:type="page"/>
      </w:r>
    </w:p>
    <w:p w14:paraId="7B10DE96" w14:textId="79FB2EC8" w:rsidR="00ED6340" w:rsidRDefault="00DC1BFC" w:rsidP="00106DF2">
      <w:pPr>
        <w:pStyle w:val="12"/>
      </w:pPr>
      <w:bookmarkStart w:id="2" w:name="_Toc114837134"/>
      <w:r w:rsidRPr="00727D37">
        <w:lastRenderedPageBreak/>
        <w:t xml:space="preserve">1 </w:t>
      </w:r>
      <w:r w:rsidR="00106DF2">
        <w:t>Постановка задачи</w:t>
      </w:r>
      <w:bookmarkEnd w:id="2"/>
    </w:p>
    <w:p w14:paraId="3CE5FCD7" w14:textId="77777777" w:rsidR="00727D37" w:rsidRDefault="00727D37" w:rsidP="00727D37">
      <w:pPr>
        <w:pStyle w:val="a9"/>
      </w:pPr>
      <w:r>
        <w:t xml:space="preserve">Цель работы: выработка и закрепление навыков по проектированию концептуальных моделей на основе анализа данных в форме электронных таблиц с помощью инструментальных средств. </w:t>
      </w:r>
    </w:p>
    <w:p w14:paraId="5E2185AB" w14:textId="77777777" w:rsidR="00727D37" w:rsidRDefault="00727D37" w:rsidP="00727D37">
      <w:pPr>
        <w:pStyle w:val="a9"/>
      </w:pPr>
      <w:r>
        <w:t xml:space="preserve">Для выбранного варианта задания необходимо: </w:t>
      </w:r>
    </w:p>
    <w:p w14:paraId="4711C87D" w14:textId="77777777" w:rsidR="00727D37" w:rsidRDefault="00727D37" w:rsidP="00727D37">
      <w:pPr>
        <w:pStyle w:val="a9"/>
      </w:pPr>
      <w:r>
        <w:t>1.</w:t>
      </w:r>
      <w:r>
        <w:tab/>
        <w:t xml:space="preserve">Произвести анализ предметной области, с целью получения набора электронных таблиц. </w:t>
      </w:r>
    </w:p>
    <w:p w14:paraId="1045354F" w14:textId="77777777" w:rsidR="00727D37" w:rsidRDefault="00727D37" w:rsidP="00727D37">
      <w:pPr>
        <w:pStyle w:val="a9"/>
      </w:pPr>
      <w:r>
        <w:t>2.</w:t>
      </w:r>
      <w:r>
        <w:tab/>
        <w:t>Сформировать набор данных из 5 электронных таблиц Excel, содержащих информацию о понятиях и явлениях предметной области с качественными и количественными значениями.</w:t>
      </w:r>
    </w:p>
    <w:p w14:paraId="4A1ADFA1" w14:textId="77777777" w:rsidR="00727D37" w:rsidRDefault="00727D37" w:rsidP="00727D37">
      <w:pPr>
        <w:pStyle w:val="a9"/>
      </w:pPr>
      <w:r>
        <w:t>3.</w:t>
      </w:r>
      <w:r>
        <w:tab/>
        <w:t>Преобразовать полученные таблицы в каноническую форму в формате CSV.</w:t>
      </w:r>
    </w:p>
    <w:p w14:paraId="04020BB8" w14:textId="77777777" w:rsidR="00727D37" w:rsidRDefault="00727D37" w:rsidP="00727D37">
      <w:pPr>
        <w:pStyle w:val="a9"/>
      </w:pPr>
      <w:r>
        <w:t>4.</w:t>
      </w:r>
      <w:r>
        <w:tab/>
        <w:t>Произвести импортирование канонических таблиц с целю получения проекта базы знаний, при необходимости изменить полученные понятия и отношения.</w:t>
      </w:r>
    </w:p>
    <w:p w14:paraId="5D88385B" w14:textId="77777777" w:rsidR="00727D37" w:rsidRDefault="00727D37" w:rsidP="00727D37">
      <w:pPr>
        <w:pStyle w:val="a9"/>
      </w:pPr>
      <w:r>
        <w:t>5.</w:t>
      </w:r>
      <w:r>
        <w:tab/>
        <w:t>Экспортировать полученный проект в один из доступных форматов.</w:t>
      </w:r>
    </w:p>
    <w:p w14:paraId="4DE6E2D5" w14:textId="77777777" w:rsidR="00727D37" w:rsidRDefault="00727D37" w:rsidP="00727D37">
      <w:pPr>
        <w:pStyle w:val="a9"/>
      </w:pPr>
      <w:r>
        <w:t>6.</w:t>
      </w:r>
      <w:r>
        <w:tab/>
        <w:t>Доработать полученную диаграмму.</w:t>
      </w:r>
    </w:p>
    <w:p w14:paraId="590759CE" w14:textId="77777777" w:rsidR="00727D37" w:rsidRDefault="00727D37" w:rsidP="00727D37">
      <w:pPr>
        <w:pStyle w:val="a9"/>
      </w:pPr>
      <w:r>
        <w:t>7.</w:t>
      </w:r>
      <w:r>
        <w:tab/>
        <w:t>Подготовить отчет по лабораторной работе.</w:t>
      </w:r>
    </w:p>
    <w:p w14:paraId="40FBBD1B" w14:textId="6002731F" w:rsidR="00337B09" w:rsidRDefault="00337B09" w:rsidP="00727D37">
      <w:pPr>
        <w:pStyle w:val="a9"/>
        <w:rPr>
          <w:b/>
          <w:bCs/>
        </w:rPr>
      </w:pPr>
      <w:r w:rsidRPr="00337B09">
        <w:rPr>
          <w:b/>
          <w:bCs/>
        </w:rPr>
        <w:t>Вариант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"/>
        <w:gridCol w:w="9037"/>
      </w:tblGrid>
      <w:tr w:rsidR="00727D37" w:rsidRPr="0071626F" w14:paraId="525AB49D" w14:textId="77777777" w:rsidTr="00721587">
        <w:trPr>
          <w:trHeight w:val="315"/>
        </w:trPr>
        <w:tc>
          <w:tcPr>
            <w:tcW w:w="316" w:type="dxa"/>
            <w:shd w:val="clear" w:color="auto" w:fill="auto"/>
          </w:tcPr>
          <w:p w14:paraId="5B90E391" w14:textId="77777777" w:rsidR="00727D37" w:rsidRPr="0071626F" w:rsidRDefault="00727D37" w:rsidP="00BD5775">
            <w:pPr>
              <w:ind w:firstLine="0"/>
              <w:rPr>
                <w:b/>
                <w:lang w:val="en-US"/>
              </w:rPr>
            </w:pPr>
            <w:r w:rsidRPr="0071626F">
              <w:rPr>
                <w:b/>
                <w:lang w:val="en-US"/>
              </w:rPr>
              <w:t>N</w:t>
            </w:r>
          </w:p>
        </w:tc>
        <w:tc>
          <w:tcPr>
            <w:tcW w:w="9040" w:type="dxa"/>
            <w:shd w:val="clear" w:color="auto" w:fill="auto"/>
          </w:tcPr>
          <w:p w14:paraId="60770DD6" w14:textId="77777777" w:rsidR="00727D37" w:rsidRPr="0071626F" w:rsidRDefault="00727D37" w:rsidP="00F049EA">
            <w:pPr>
              <w:jc w:val="center"/>
              <w:rPr>
                <w:b/>
              </w:rPr>
            </w:pPr>
            <w:r w:rsidRPr="0071626F">
              <w:rPr>
                <w:b/>
              </w:rPr>
              <w:t>Предметная область</w:t>
            </w:r>
            <w:r w:rsidRPr="0071626F">
              <w:rPr>
                <w:b/>
                <w:lang w:val="en-US"/>
              </w:rPr>
              <w:t>/</w:t>
            </w:r>
            <w:r w:rsidRPr="0071626F">
              <w:rPr>
                <w:b/>
              </w:rPr>
              <w:t>Задача</w:t>
            </w:r>
          </w:p>
        </w:tc>
      </w:tr>
      <w:tr w:rsidR="00727D37" w:rsidRPr="00A16609" w14:paraId="7C62341C" w14:textId="77777777" w:rsidTr="00721587">
        <w:tc>
          <w:tcPr>
            <w:tcW w:w="316" w:type="dxa"/>
            <w:shd w:val="clear" w:color="auto" w:fill="auto"/>
          </w:tcPr>
          <w:p w14:paraId="37A71D6D" w14:textId="0B188CAB" w:rsidR="00727D37" w:rsidRPr="00D91442" w:rsidRDefault="00BD5775" w:rsidP="00BD5775">
            <w:pPr>
              <w:ind w:firstLine="0"/>
              <w:jc w:val="center"/>
            </w:pPr>
            <w:r>
              <w:t>8.</w:t>
            </w:r>
          </w:p>
        </w:tc>
        <w:tc>
          <w:tcPr>
            <w:tcW w:w="9040" w:type="dxa"/>
            <w:shd w:val="clear" w:color="auto" w:fill="auto"/>
          </w:tcPr>
          <w:p w14:paraId="2120A4E2" w14:textId="77777777" w:rsidR="00727D37" w:rsidRPr="00A16609" w:rsidRDefault="00727D37" w:rsidP="00F049EA">
            <w:pPr>
              <w:jc w:val="center"/>
            </w:pPr>
            <w:r>
              <w:t>Продукты питания</w:t>
            </w:r>
          </w:p>
        </w:tc>
      </w:tr>
    </w:tbl>
    <w:p w14:paraId="0B163686" w14:textId="77777777" w:rsidR="00337B09" w:rsidRPr="00337B09" w:rsidRDefault="00337B09" w:rsidP="00337B09">
      <w:pPr>
        <w:pStyle w:val="a9"/>
        <w:rPr>
          <w:b/>
          <w:bCs/>
        </w:rPr>
      </w:pPr>
    </w:p>
    <w:p w14:paraId="2C57A4F2" w14:textId="395F9A60" w:rsidR="00337B09" w:rsidRDefault="00337B09">
      <w:pPr>
        <w:spacing w:after="200" w:line="276" w:lineRule="auto"/>
        <w:ind w:firstLine="0"/>
        <w:jc w:val="left"/>
        <w:rPr>
          <w:rFonts w:eastAsiaTheme="minorHAnsi" w:cstheme="minorBidi"/>
          <w:color w:val="000000" w:themeColor="text1"/>
          <w:szCs w:val="22"/>
        </w:rPr>
      </w:pPr>
      <w:r>
        <w:br w:type="page"/>
      </w:r>
    </w:p>
    <w:p w14:paraId="23B23323" w14:textId="28125585" w:rsidR="00337B09" w:rsidRPr="00727D37" w:rsidRDefault="00DC1BFC" w:rsidP="001D3C26">
      <w:pPr>
        <w:pStyle w:val="12"/>
      </w:pPr>
      <w:bookmarkStart w:id="3" w:name="_Toc114837135"/>
      <w:r>
        <w:rPr>
          <w:lang w:val="en-US"/>
        </w:rPr>
        <w:lastRenderedPageBreak/>
        <w:t xml:space="preserve">2 </w:t>
      </w:r>
      <w:r w:rsidR="00727D37">
        <w:t>Неформальное описание предметной области</w:t>
      </w:r>
      <w:bookmarkEnd w:id="3"/>
    </w:p>
    <w:p w14:paraId="7304D8E4" w14:textId="669F476A" w:rsidR="00637013" w:rsidRDefault="00727D37" w:rsidP="00727D37">
      <w:pPr>
        <w:pStyle w:val="a9"/>
      </w:pPr>
      <w:r w:rsidRPr="00727D37">
        <w:t>В данной предметной области предполагается наличие продуктов питания и их характеристики.</w:t>
      </w:r>
    </w:p>
    <w:p w14:paraId="07838D45" w14:textId="5CCF48C9" w:rsidR="00CC05BA" w:rsidRDefault="00CC05BA" w:rsidP="00727D37">
      <w:pPr>
        <w:pStyle w:val="a9"/>
      </w:pPr>
    </w:p>
    <w:p w14:paraId="1728341E" w14:textId="3F37E313" w:rsidR="00CC05BA" w:rsidRDefault="00CC05BA" w:rsidP="00CC05BA">
      <w:pPr>
        <w:pStyle w:val="12"/>
      </w:pPr>
      <w:bookmarkStart w:id="4" w:name="_Toc114837136"/>
      <w:r>
        <w:t>3 Исходные таблицы</w:t>
      </w:r>
      <w:bookmarkEnd w:id="4"/>
    </w:p>
    <w:p w14:paraId="5E0F3235" w14:textId="1E8D92F2" w:rsidR="00CC05BA" w:rsidRDefault="00CC05BA" w:rsidP="00CC05BA">
      <w:pPr>
        <w:pStyle w:val="a9"/>
        <w:ind w:firstLine="0"/>
        <w:jc w:val="center"/>
      </w:pPr>
      <w:r w:rsidRPr="00CC05BA">
        <w:rPr>
          <w:noProof/>
        </w:rPr>
        <w:drawing>
          <wp:inline distT="0" distB="0" distL="0" distR="0" wp14:anchorId="57FDC82B" wp14:editId="4D0D1813">
            <wp:extent cx="5654675" cy="1931233"/>
            <wp:effectExtent l="19050" t="19050" r="22225" b="120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9056" cy="1936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0302FD" w14:textId="4F22354F" w:rsidR="00CC05BA" w:rsidRDefault="00CC05BA" w:rsidP="00CC05BA">
      <w:pPr>
        <w:jc w:val="center"/>
      </w:pPr>
      <w:r>
        <w:t xml:space="preserve">Рисунок 1 - </w:t>
      </w:r>
      <w:r w:rsidR="00BF2779">
        <w:t>Т</w:t>
      </w:r>
      <w:r>
        <w:t>аблица с единицами измерений продуктов</w:t>
      </w:r>
    </w:p>
    <w:p w14:paraId="79B32D7A" w14:textId="69E499BA" w:rsidR="00CC05BA" w:rsidRDefault="00CC05BA" w:rsidP="00CC05BA">
      <w:pPr>
        <w:jc w:val="center"/>
      </w:pPr>
    </w:p>
    <w:p w14:paraId="01EA70E1" w14:textId="2732B291" w:rsidR="00CC05BA" w:rsidRDefault="00B34272" w:rsidP="00B34272">
      <w:pPr>
        <w:ind w:firstLine="0"/>
        <w:jc w:val="center"/>
      </w:pPr>
      <w:r w:rsidRPr="00B34272">
        <w:rPr>
          <w:noProof/>
        </w:rPr>
        <w:drawing>
          <wp:inline distT="0" distB="0" distL="0" distR="0" wp14:anchorId="2D74174E" wp14:editId="7109BCCE">
            <wp:extent cx="5514975" cy="1923020"/>
            <wp:effectExtent l="19050" t="19050" r="9525" b="203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8956" cy="19313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200AD3" w14:textId="6E3AFCB4" w:rsidR="00B34272" w:rsidRDefault="00B34272" w:rsidP="00B34272">
      <w:pPr>
        <w:jc w:val="center"/>
      </w:pPr>
      <w:r>
        <w:t>Рисунок 2 - Таблица стоимости продуктов</w:t>
      </w:r>
    </w:p>
    <w:p w14:paraId="5EF9257D" w14:textId="77777777" w:rsidR="00B34272" w:rsidRDefault="00B34272" w:rsidP="00B34272">
      <w:pPr>
        <w:ind w:firstLine="0"/>
        <w:jc w:val="center"/>
      </w:pPr>
    </w:p>
    <w:p w14:paraId="384B048A" w14:textId="5F978A5F" w:rsidR="00CC05BA" w:rsidRDefault="00B9754C" w:rsidP="00CC05BA">
      <w:pPr>
        <w:pStyle w:val="a9"/>
        <w:ind w:firstLine="0"/>
        <w:jc w:val="center"/>
      </w:pPr>
      <w:r w:rsidRPr="00B9754C">
        <w:rPr>
          <w:noProof/>
        </w:rPr>
        <w:drawing>
          <wp:inline distT="0" distB="0" distL="0" distR="0" wp14:anchorId="73A619D2" wp14:editId="532FDAD5">
            <wp:extent cx="5470525" cy="1884130"/>
            <wp:effectExtent l="19050" t="19050" r="15875" b="209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8632" cy="1886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A44DA1" w14:textId="5C23DCBF" w:rsidR="00B9754C" w:rsidRDefault="00B9754C" w:rsidP="00CC05BA">
      <w:pPr>
        <w:pStyle w:val="a9"/>
        <w:ind w:firstLine="0"/>
        <w:jc w:val="center"/>
      </w:pPr>
      <w:r>
        <w:t xml:space="preserve">Рисунок 3 - Таблица </w:t>
      </w:r>
      <w:r w:rsidR="009163B5">
        <w:t>жиров</w:t>
      </w:r>
      <w:r>
        <w:t xml:space="preserve"> продуктов</w:t>
      </w:r>
    </w:p>
    <w:p w14:paraId="66D8685F" w14:textId="1728EE50" w:rsidR="009163B5" w:rsidRDefault="009163B5" w:rsidP="00CC05BA">
      <w:pPr>
        <w:pStyle w:val="a9"/>
        <w:ind w:firstLine="0"/>
        <w:jc w:val="center"/>
      </w:pPr>
    </w:p>
    <w:p w14:paraId="184B38D3" w14:textId="4FA7A23B" w:rsidR="009163B5" w:rsidRDefault="00B3341F" w:rsidP="00CC05BA">
      <w:pPr>
        <w:pStyle w:val="a9"/>
        <w:ind w:firstLine="0"/>
        <w:jc w:val="center"/>
      </w:pPr>
      <w:r w:rsidRPr="00B3341F">
        <w:rPr>
          <w:noProof/>
        </w:rPr>
        <w:lastRenderedPageBreak/>
        <w:drawing>
          <wp:inline distT="0" distB="0" distL="0" distR="0" wp14:anchorId="1AE8E45C" wp14:editId="33D363C7">
            <wp:extent cx="5153025" cy="2116844"/>
            <wp:effectExtent l="19050" t="19050" r="9525" b="171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0786" cy="2124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8BF2E5" w14:textId="0B264E92" w:rsidR="00B3341F" w:rsidRDefault="00B3341F" w:rsidP="00B3341F">
      <w:pPr>
        <w:pStyle w:val="a9"/>
        <w:ind w:firstLine="0"/>
        <w:jc w:val="center"/>
      </w:pPr>
      <w:r>
        <w:t xml:space="preserve">Рисунок </w:t>
      </w:r>
      <w:r w:rsidR="005F096C">
        <w:t>4</w:t>
      </w:r>
      <w:r>
        <w:t xml:space="preserve"> - Таблица калорийности продуктов</w:t>
      </w:r>
    </w:p>
    <w:p w14:paraId="6D07A293" w14:textId="19F6A3E1" w:rsidR="00B3341F" w:rsidRDefault="00B3341F" w:rsidP="00CC05BA">
      <w:pPr>
        <w:pStyle w:val="a9"/>
        <w:ind w:firstLine="0"/>
        <w:jc w:val="center"/>
      </w:pPr>
    </w:p>
    <w:p w14:paraId="25F9BB51" w14:textId="27D51719" w:rsidR="005F096C" w:rsidRDefault="005F096C" w:rsidP="00CC05BA">
      <w:pPr>
        <w:pStyle w:val="a9"/>
        <w:ind w:firstLine="0"/>
        <w:jc w:val="center"/>
      </w:pPr>
      <w:r w:rsidRPr="005F096C">
        <w:rPr>
          <w:noProof/>
        </w:rPr>
        <w:drawing>
          <wp:inline distT="0" distB="0" distL="0" distR="0" wp14:anchorId="3E90C4CB" wp14:editId="62746F0C">
            <wp:extent cx="5165725" cy="2166788"/>
            <wp:effectExtent l="19050" t="19050" r="15875" b="2413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485" cy="21733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58AB00" w14:textId="2AC2B719" w:rsidR="005F096C" w:rsidRDefault="005F096C" w:rsidP="005F096C">
      <w:pPr>
        <w:pStyle w:val="a9"/>
        <w:ind w:firstLine="0"/>
        <w:jc w:val="center"/>
      </w:pPr>
      <w:r>
        <w:t xml:space="preserve">Рисунок 5 - Таблица </w:t>
      </w:r>
      <w:r w:rsidR="005A7890">
        <w:t>белков</w:t>
      </w:r>
      <w:r>
        <w:t xml:space="preserve"> продуктов</w:t>
      </w:r>
    </w:p>
    <w:p w14:paraId="34E3D799" w14:textId="4F94650A" w:rsidR="005F096C" w:rsidRDefault="005F096C" w:rsidP="00CC05BA">
      <w:pPr>
        <w:pStyle w:val="a9"/>
        <w:ind w:firstLine="0"/>
        <w:jc w:val="center"/>
      </w:pPr>
    </w:p>
    <w:p w14:paraId="0AF50B99" w14:textId="7C72966C" w:rsidR="005F096C" w:rsidRDefault="00DF16C9" w:rsidP="00CC05BA">
      <w:pPr>
        <w:pStyle w:val="a9"/>
        <w:ind w:firstLine="0"/>
        <w:jc w:val="center"/>
      </w:pPr>
      <w:r w:rsidRPr="00DF16C9">
        <w:rPr>
          <w:noProof/>
        </w:rPr>
        <w:drawing>
          <wp:inline distT="0" distB="0" distL="0" distR="0" wp14:anchorId="60867464" wp14:editId="462A2119">
            <wp:extent cx="5159375" cy="2175155"/>
            <wp:effectExtent l="19050" t="19050" r="22225" b="158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8578" cy="21832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67F5E3" w14:textId="6B496975" w:rsidR="00DF16C9" w:rsidRDefault="00DF16C9" w:rsidP="00DF16C9">
      <w:pPr>
        <w:pStyle w:val="a9"/>
        <w:ind w:firstLine="0"/>
        <w:jc w:val="center"/>
      </w:pPr>
      <w:r>
        <w:t>Рисунок 6 - Таблица углеводов продуктов</w:t>
      </w:r>
    </w:p>
    <w:p w14:paraId="5301996E" w14:textId="39EA3E56" w:rsidR="00A90C83" w:rsidRDefault="00A90C83">
      <w:pPr>
        <w:spacing w:after="200" w:line="276" w:lineRule="auto"/>
        <w:ind w:firstLine="0"/>
        <w:jc w:val="left"/>
        <w:rPr>
          <w:color w:val="000000" w:themeColor="text1"/>
        </w:rPr>
      </w:pPr>
      <w:r>
        <w:br w:type="page"/>
      </w:r>
    </w:p>
    <w:p w14:paraId="6A664A1F" w14:textId="1A6382C7" w:rsidR="00DF16C9" w:rsidRDefault="00721587" w:rsidP="00A90C83">
      <w:pPr>
        <w:pStyle w:val="12"/>
      </w:pPr>
      <w:bookmarkStart w:id="5" w:name="_Toc114837137"/>
      <w:r>
        <w:lastRenderedPageBreak/>
        <w:t>4</w:t>
      </w:r>
      <w:r w:rsidR="00A90C83">
        <w:t xml:space="preserve"> Канонические таблицы</w:t>
      </w:r>
      <w:bookmarkEnd w:id="5"/>
    </w:p>
    <w:p w14:paraId="460C411E" w14:textId="7B24A868" w:rsidR="00A90C83" w:rsidRDefault="00CB6997" w:rsidP="00CB6997">
      <w:pPr>
        <w:pStyle w:val="a9"/>
        <w:ind w:firstLine="0"/>
        <w:jc w:val="center"/>
      </w:pPr>
      <w:r w:rsidRPr="00CB6997">
        <w:rPr>
          <w:noProof/>
        </w:rPr>
        <w:drawing>
          <wp:inline distT="0" distB="0" distL="0" distR="0" wp14:anchorId="0C849D9D" wp14:editId="7F0843F9">
            <wp:extent cx="4105724" cy="2628900"/>
            <wp:effectExtent l="19050" t="19050" r="28575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3076" cy="26336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9981BC" w14:textId="420D5C8E" w:rsidR="00C6485B" w:rsidRDefault="00C6485B" w:rsidP="00C6485B">
      <w:pPr>
        <w:pStyle w:val="a9"/>
        <w:ind w:firstLine="0"/>
        <w:jc w:val="center"/>
      </w:pPr>
      <w:r>
        <w:t>Рисунок 7 – Первая каноническая таблица</w:t>
      </w:r>
    </w:p>
    <w:p w14:paraId="15A47E71" w14:textId="62937A22" w:rsidR="00C6485B" w:rsidRDefault="00C6485B" w:rsidP="00C6485B">
      <w:pPr>
        <w:pStyle w:val="a9"/>
        <w:ind w:firstLine="0"/>
        <w:jc w:val="center"/>
      </w:pPr>
    </w:p>
    <w:p w14:paraId="4EC15653" w14:textId="06672D30" w:rsidR="00C6485B" w:rsidRDefault="00044778" w:rsidP="00C6485B">
      <w:pPr>
        <w:pStyle w:val="a9"/>
        <w:ind w:firstLine="0"/>
        <w:jc w:val="center"/>
      </w:pPr>
      <w:r w:rsidRPr="00044778">
        <w:rPr>
          <w:noProof/>
        </w:rPr>
        <w:drawing>
          <wp:inline distT="0" distB="0" distL="0" distR="0" wp14:anchorId="4758DA08" wp14:editId="1A5176C6">
            <wp:extent cx="5191850" cy="3248478"/>
            <wp:effectExtent l="19050" t="19050" r="27940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2484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37B7C4" w14:textId="39248A4F" w:rsidR="00044778" w:rsidRDefault="00044778" w:rsidP="00044778">
      <w:pPr>
        <w:pStyle w:val="a9"/>
        <w:ind w:firstLine="0"/>
        <w:jc w:val="center"/>
      </w:pPr>
      <w:r>
        <w:t xml:space="preserve">Рисунок </w:t>
      </w:r>
      <w:r w:rsidR="00E900F6">
        <w:t>8</w:t>
      </w:r>
      <w:r>
        <w:t xml:space="preserve"> – Вторая каноническая таблица</w:t>
      </w:r>
    </w:p>
    <w:p w14:paraId="1C1943F5" w14:textId="1050DCC2" w:rsidR="00D83689" w:rsidRDefault="00D83689" w:rsidP="00044778">
      <w:pPr>
        <w:pStyle w:val="a9"/>
        <w:ind w:firstLine="0"/>
        <w:jc w:val="center"/>
      </w:pPr>
    </w:p>
    <w:p w14:paraId="0931AE49" w14:textId="624DDB81" w:rsidR="00D83689" w:rsidRDefault="00665602" w:rsidP="00044778">
      <w:pPr>
        <w:pStyle w:val="a9"/>
        <w:ind w:firstLine="0"/>
        <w:jc w:val="center"/>
      </w:pPr>
      <w:r w:rsidRPr="00665602">
        <w:rPr>
          <w:noProof/>
        </w:rPr>
        <w:lastRenderedPageBreak/>
        <w:drawing>
          <wp:inline distT="0" distB="0" distL="0" distR="0" wp14:anchorId="10EFBF89" wp14:editId="0D7B792A">
            <wp:extent cx="5125165" cy="3267531"/>
            <wp:effectExtent l="19050" t="19050" r="18415" b="285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2675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48085A" w14:textId="44C60AF8" w:rsidR="00665602" w:rsidRDefault="00665602" w:rsidP="00665602">
      <w:pPr>
        <w:pStyle w:val="a9"/>
        <w:ind w:firstLine="0"/>
        <w:jc w:val="center"/>
      </w:pPr>
      <w:r>
        <w:t xml:space="preserve">Рисунок </w:t>
      </w:r>
      <w:r w:rsidR="003C10CA">
        <w:t>9</w:t>
      </w:r>
      <w:r>
        <w:t xml:space="preserve"> – Третья каноническая таблица</w:t>
      </w:r>
    </w:p>
    <w:p w14:paraId="45196A95" w14:textId="7B1ABAAE" w:rsidR="00806319" w:rsidRDefault="00806319" w:rsidP="00665602">
      <w:pPr>
        <w:pStyle w:val="a9"/>
        <w:ind w:firstLine="0"/>
        <w:jc w:val="center"/>
      </w:pPr>
    </w:p>
    <w:p w14:paraId="4B789C46" w14:textId="21BFC06D" w:rsidR="00806319" w:rsidRDefault="003C10CA" w:rsidP="00665602">
      <w:pPr>
        <w:pStyle w:val="a9"/>
        <w:ind w:firstLine="0"/>
        <w:jc w:val="center"/>
      </w:pPr>
      <w:r w:rsidRPr="003C10CA">
        <w:rPr>
          <w:noProof/>
        </w:rPr>
        <w:drawing>
          <wp:inline distT="0" distB="0" distL="0" distR="0" wp14:anchorId="482F5D44" wp14:editId="3C71463D">
            <wp:extent cx="5106113" cy="3286584"/>
            <wp:effectExtent l="19050" t="19050" r="18415" b="285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2865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D21D79" w14:textId="4CD7CE70" w:rsidR="003C10CA" w:rsidRDefault="003C10CA" w:rsidP="003C10CA">
      <w:pPr>
        <w:pStyle w:val="a9"/>
        <w:ind w:firstLine="0"/>
        <w:jc w:val="center"/>
      </w:pPr>
      <w:r>
        <w:t>Рисунок 10 – Четвертая каноническая таблица</w:t>
      </w:r>
    </w:p>
    <w:p w14:paraId="0E178112" w14:textId="36BF55F9" w:rsidR="009A1863" w:rsidRDefault="009A1863" w:rsidP="003C10CA">
      <w:pPr>
        <w:pStyle w:val="a9"/>
        <w:ind w:firstLine="0"/>
        <w:jc w:val="center"/>
      </w:pPr>
    </w:p>
    <w:p w14:paraId="65520167" w14:textId="7E72DCF1" w:rsidR="009A1863" w:rsidRDefault="009A1863" w:rsidP="003C10CA">
      <w:pPr>
        <w:pStyle w:val="a9"/>
        <w:ind w:firstLine="0"/>
        <w:jc w:val="center"/>
      </w:pPr>
      <w:r w:rsidRPr="009A1863">
        <w:rPr>
          <w:noProof/>
        </w:rPr>
        <w:lastRenderedPageBreak/>
        <w:drawing>
          <wp:inline distT="0" distB="0" distL="0" distR="0" wp14:anchorId="34B3D050" wp14:editId="1A3658C7">
            <wp:extent cx="5292725" cy="2898976"/>
            <wp:effectExtent l="19050" t="19050" r="22225" b="158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1960" cy="29040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DF1F50" w14:textId="43B16157" w:rsidR="009A1863" w:rsidRDefault="009A1863" w:rsidP="009A1863">
      <w:pPr>
        <w:pStyle w:val="a9"/>
        <w:ind w:firstLine="0"/>
        <w:jc w:val="center"/>
      </w:pPr>
      <w:r>
        <w:t>Рисунок 1</w:t>
      </w:r>
      <w:r w:rsidR="00567EE0">
        <w:t>1</w:t>
      </w:r>
      <w:r>
        <w:t xml:space="preserve"> – Пятая каноническая таблица</w:t>
      </w:r>
    </w:p>
    <w:p w14:paraId="33929E07" w14:textId="1AC541BF" w:rsidR="00567EE0" w:rsidRDefault="00567EE0" w:rsidP="009A1863">
      <w:pPr>
        <w:pStyle w:val="a9"/>
        <w:ind w:firstLine="0"/>
        <w:jc w:val="center"/>
      </w:pPr>
    </w:p>
    <w:p w14:paraId="1C77EFA4" w14:textId="0D0DC427" w:rsidR="00567EE0" w:rsidRDefault="00567EE0" w:rsidP="009A1863">
      <w:pPr>
        <w:pStyle w:val="a9"/>
        <w:ind w:firstLine="0"/>
        <w:jc w:val="center"/>
      </w:pPr>
      <w:r w:rsidRPr="00567EE0">
        <w:rPr>
          <w:noProof/>
        </w:rPr>
        <w:drawing>
          <wp:inline distT="0" distB="0" distL="0" distR="0" wp14:anchorId="65996504" wp14:editId="0286FF92">
            <wp:extent cx="5125165" cy="3229426"/>
            <wp:effectExtent l="19050" t="19050" r="18415" b="285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2294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238560" w14:textId="29DC05B9" w:rsidR="00567EE0" w:rsidRDefault="00567EE0" w:rsidP="00567EE0">
      <w:pPr>
        <w:pStyle w:val="a9"/>
        <w:ind w:firstLine="0"/>
        <w:jc w:val="center"/>
      </w:pPr>
      <w:r>
        <w:t>Рисунок 12 – Шестая каноническая таблица</w:t>
      </w:r>
    </w:p>
    <w:p w14:paraId="642AC962" w14:textId="2A15876E" w:rsidR="00F10C63" w:rsidRDefault="00F10C63">
      <w:pPr>
        <w:spacing w:after="200" w:line="276" w:lineRule="auto"/>
        <w:ind w:firstLine="0"/>
        <w:jc w:val="left"/>
        <w:rPr>
          <w:color w:val="000000" w:themeColor="text1"/>
        </w:rPr>
      </w:pPr>
      <w:r>
        <w:br w:type="page"/>
      </w:r>
    </w:p>
    <w:p w14:paraId="16F9569D" w14:textId="79F0D225" w:rsidR="00567EE0" w:rsidRDefault="00721587" w:rsidP="00F10C63">
      <w:pPr>
        <w:pStyle w:val="12"/>
      </w:pPr>
      <w:bookmarkStart w:id="6" w:name="_Toc114837138"/>
      <w:r>
        <w:lastRenderedPageBreak/>
        <w:t>5</w:t>
      </w:r>
      <w:r w:rsidR="00F10C63">
        <w:t xml:space="preserve"> Импорт канонических таблиц</w:t>
      </w:r>
      <w:bookmarkEnd w:id="6"/>
    </w:p>
    <w:p w14:paraId="7F57A6B4" w14:textId="31ED98D5" w:rsidR="00F10C63" w:rsidRDefault="00512564" w:rsidP="00512564">
      <w:pPr>
        <w:pStyle w:val="a9"/>
        <w:ind w:firstLine="0"/>
        <w:jc w:val="center"/>
      </w:pPr>
      <w:r w:rsidRPr="00D64D3C">
        <w:rPr>
          <w:noProof/>
        </w:rPr>
        <w:drawing>
          <wp:inline distT="0" distB="0" distL="0" distR="0" wp14:anchorId="065E82CE" wp14:editId="4AC517FC">
            <wp:extent cx="3665423" cy="3821399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1236" cy="383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DAA1" w14:textId="1694DF15" w:rsidR="00512564" w:rsidRDefault="00512564" w:rsidP="00512564">
      <w:pPr>
        <w:pStyle w:val="a9"/>
        <w:ind w:firstLine="0"/>
        <w:jc w:val="center"/>
      </w:pPr>
      <w:r>
        <w:t>Рисунок 13 – Импорт канонических таблиц</w:t>
      </w:r>
    </w:p>
    <w:p w14:paraId="683EF820" w14:textId="52C1D91D" w:rsidR="00512564" w:rsidRDefault="00512564" w:rsidP="00512564">
      <w:pPr>
        <w:pStyle w:val="a9"/>
        <w:ind w:firstLine="0"/>
        <w:jc w:val="center"/>
      </w:pPr>
    </w:p>
    <w:p w14:paraId="71B3002E" w14:textId="77777777" w:rsidR="00512564" w:rsidRDefault="00512564" w:rsidP="00512564">
      <w:pPr>
        <w:pStyle w:val="a9"/>
        <w:ind w:firstLine="0"/>
        <w:jc w:val="center"/>
      </w:pPr>
    </w:p>
    <w:p w14:paraId="030CE15A" w14:textId="701127A4" w:rsidR="00512564" w:rsidRPr="00F10C63" w:rsidRDefault="00FE0521" w:rsidP="00512564">
      <w:pPr>
        <w:pStyle w:val="a9"/>
        <w:ind w:firstLine="0"/>
        <w:jc w:val="center"/>
      </w:pPr>
      <w:r w:rsidRPr="00D64D3C">
        <w:rPr>
          <w:noProof/>
        </w:rPr>
        <w:drawing>
          <wp:inline distT="0" distB="0" distL="0" distR="0" wp14:anchorId="5D2AC346" wp14:editId="1F2D7607">
            <wp:extent cx="5940425" cy="39833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C8BF" w14:textId="40F05570" w:rsidR="00FE0521" w:rsidRDefault="00FE0521" w:rsidP="00FE0521">
      <w:pPr>
        <w:pStyle w:val="a9"/>
        <w:ind w:firstLine="0"/>
        <w:jc w:val="center"/>
      </w:pPr>
      <w:r>
        <w:t>Рисунок 14 – Результат импортирования</w:t>
      </w:r>
    </w:p>
    <w:p w14:paraId="1792FC1E" w14:textId="37D689E2" w:rsidR="008A5612" w:rsidRDefault="008A5612">
      <w:pPr>
        <w:spacing w:after="200" w:line="276" w:lineRule="auto"/>
        <w:ind w:firstLine="0"/>
        <w:jc w:val="left"/>
        <w:rPr>
          <w:color w:val="000000" w:themeColor="text1"/>
        </w:rPr>
      </w:pPr>
      <w:r>
        <w:br w:type="page"/>
      </w:r>
    </w:p>
    <w:p w14:paraId="3C7461BE" w14:textId="66D70161" w:rsidR="009A1863" w:rsidRDefault="00721587" w:rsidP="008A5612">
      <w:pPr>
        <w:pStyle w:val="12"/>
      </w:pPr>
      <w:bookmarkStart w:id="7" w:name="_Toc114837139"/>
      <w:r>
        <w:lastRenderedPageBreak/>
        <w:t>6</w:t>
      </w:r>
      <w:r w:rsidR="008A5612">
        <w:t xml:space="preserve"> Экспорт результатов</w:t>
      </w:r>
      <w:bookmarkEnd w:id="7"/>
    </w:p>
    <w:p w14:paraId="7B24EAE3" w14:textId="627894AE" w:rsidR="008A5612" w:rsidRDefault="008A5612" w:rsidP="008A5612">
      <w:pPr>
        <w:pStyle w:val="a9"/>
        <w:ind w:firstLine="0"/>
        <w:jc w:val="center"/>
      </w:pPr>
      <w:r w:rsidRPr="003D77F9">
        <w:rPr>
          <w:noProof/>
        </w:rPr>
        <w:drawing>
          <wp:inline distT="0" distB="0" distL="0" distR="0" wp14:anchorId="797183D1" wp14:editId="3C5B1B66">
            <wp:extent cx="4391638" cy="2648320"/>
            <wp:effectExtent l="19050" t="19050" r="952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648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A62E61" w14:textId="72984C49" w:rsidR="008A5612" w:rsidRDefault="008A5612" w:rsidP="008A5612">
      <w:pPr>
        <w:pStyle w:val="a9"/>
        <w:ind w:firstLine="0"/>
        <w:jc w:val="center"/>
      </w:pPr>
      <w:r>
        <w:t xml:space="preserve">Рисунок 15 – Экспортированная </w:t>
      </w:r>
      <w:r w:rsidR="004A0991">
        <w:t>диаграмма</w:t>
      </w:r>
    </w:p>
    <w:p w14:paraId="46ECB000" w14:textId="77777777" w:rsidR="008A5612" w:rsidRPr="008A5612" w:rsidRDefault="008A5612" w:rsidP="008A5612">
      <w:pPr>
        <w:pStyle w:val="a9"/>
        <w:ind w:firstLine="0"/>
        <w:jc w:val="center"/>
      </w:pPr>
    </w:p>
    <w:p w14:paraId="5445D390" w14:textId="77777777" w:rsidR="003C10CA" w:rsidRDefault="003C10CA" w:rsidP="00665602">
      <w:pPr>
        <w:pStyle w:val="a9"/>
        <w:ind w:firstLine="0"/>
        <w:jc w:val="center"/>
      </w:pPr>
    </w:p>
    <w:p w14:paraId="5FEAD707" w14:textId="77777777" w:rsidR="00665602" w:rsidRDefault="00665602" w:rsidP="00044778">
      <w:pPr>
        <w:pStyle w:val="a9"/>
        <w:ind w:firstLine="0"/>
        <w:jc w:val="center"/>
      </w:pPr>
    </w:p>
    <w:p w14:paraId="3F3D4974" w14:textId="77777777" w:rsidR="00044778" w:rsidRDefault="00044778" w:rsidP="00C6485B">
      <w:pPr>
        <w:pStyle w:val="a9"/>
        <w:ind w:firstLine="0"/>
        <w:jc w:val="center"/>
      </w:pPr>
    </w:p>
    <w:p w14:paraId="485D8ED9" w14:textId="77777777" w:rsidR="00CB6997" w:rsidRPr="00A90C83" w:rsidRDefault="00CB6997" w:rsidP="00CB6997">
      <w:pPr>
        <w:pStyle w:val="a9"/>
        <w:ind w:firstLine="0"/>
        <w:jc w:val="center"/>
      </w:pPr>
    </w:p>
    <w:sectPr w:rsidR="00CB6997" w:rsidRPr="00A90C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AE59B" w14:textId="77777777" w:rsidR="00B82643" w:rsidRDefault="00B82643">
      <w:r>
        <w:separator/>
      </w:r>
    </w:p>
  </w:endnote>
  <w:endnote w:type="continuationSeparator" w:id="0">
    <w:p w14:paraId="25EAA0D6" w14:textId="77777777" w:rsidR="00B82643" w:rsidRDefault="00B82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10E1B" w14:textId="77777777" w:rsidR="00671E32" w:rsidRDefault="00F8393F" w:rsidP="002113EB">
    <w:pPr>
      <w:pStyle w:val="af2"/>
      <w:framePr w:wrap="around" w:vAnchor="text" w:hAnchor="margin" w:xAlign="center" w:y="1"/>
      <w:rPr>
        <w:rStyle w:val="af4"/>
        <w:rFonts w:eastAsiaTheme="majorEastAsia"/>
      </w:rPr>
    </w:pPr>
    <w:r>
      <w:rPr>
        <w:rStyle w:val="af4"/>
        <w:rFonts w:eastAsiaTheme="majorEastAsia"/>
      </w:rPr>
      <w:fldChar w:fldCharType="begin"/>
    </w:r>
    <w:r>
      <w:rPr>
        <w:rStyle w:val="af4"/>
        <w:rFonts w:eastAsiaTheme="majorEastAsia"/>
      </w:rPr>
      <w:instrText xml:space="preserve">PAGE  </w:instrText>
    </w:r>
    <w:r>
      <w:rPr>
        <w:rStyle w:val="af4"/>
        <w:rFonts w:eastAsiaTheme="majorEastAsia"/>
      </w:rPr>
      <w:fldChar w:fldCharType="end"/>
    </w:r>
  </w:p>
  <w:p w14:paraId="4F06E1DF" w14:textId="77777777" w:rsidR="00671E32" w:rsidRDefault="00B82643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57149" w14:textId="77777777" w:rsidR="00671E32" w:rsidRDefault="00F8393F" w:rsidP="002113EB">
    <w:pPr>
      <w:pStyle w:val="af2"/>
      <w:framePr w:wrap="around" w:vAnchor="text" w:hAnchor="margin" w:xAlign="center" w:y="1"/>
      <w:ind w:firstLine="0"/>
      <w:rPr>
        <w:rStyle w:val="af4"/>
        <w:rFonts w:eastAsiaTheme="majorEastAsia"/>
      </w:rPr>
    </w:pPr>
    <w:r>
      <w:rPr>
        <w:rStyle w:val="af4"/>
        <w:rFonts w:eastAsiaTheme="majorEastAsia"/>
      </w:rPr>
      <w:fldChar w:fldCharType="begin"/>
    </w:r>
    <w:r>
      <w:rPr>
        <w:rStyle w:val="af4"/>
        <w:rFonts w:eastAsiaTheme="majorEastAsia"/>
      </w:rPr>
      <w:instrText xml:space="preserve">PAGE  </w:instrText>
    </w:r>
    <w:r>
      <w:rPr>
        <w:rStyle w:val="af4"/>
        <w:rFonts w:eastAsiaTheme="majorEastAsia"/>
      </w:rPr>
      <w:fldChar w:fldCharType="separate"/>
    </w:r>
    <w:r>
      <w:rPr>
        <w:rStyle w:val="af4"/>
        <w:rFonts w:eastAsiaTheme="majorEastAsia"/>
        <w:noProof/>
      </w:rPr>
      <w:t>5</w:t>
    </w:r>
    <w:r>
      <w:rPr>
        <w:rStyle w:val="af4"/>
        <w:rFonts w:eastAsiaTheme="majorEastAsia"/>
      </w:rPr>
      <w:fldChar w:fldCharType="end"/>
    </w:r>
  </w:p>
  <w:p w14:paraId="1AE7DC4E" w14:textId="77777777" w:rsidR="00671E32" w:rsidRDefault="00B82643" w:rsidP="002113EB">
    <w:pPr>
      <w:pStyle w:val="af2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C2378" w14:textId="77777777" w:rsidR="00B82643" w:rsidRDefault="00B82643">
      <w:r>
        <w:separator/>
      </w:r>
    </w:p>
  </w:footnote>
  <w:footnote w:type="continuationSeparator" w:id="0">
    <w:p w14:paraId="7A34809F" w14:textId="77777777" w:rsidR="00B82643" w:rsidRDefault="00B826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FB97942"/>
    <w:multiLevelType w:val="multilevel"/>
    <w:tmpl w:val="6AD4E86C"/>
    <w:numStyleLink w:val="a1"/>
  </w:abstractNum>
  <w:abstractNum w:abstractNumId="7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6C1481A"/>
    <w:multiLevelType w:val="hybridMultilevel"/>
    <w:tmpl w:val="9358455E"/>
    <w:lvl w:ilvl="0" w:tplc="033EC0BC">
      <w:start w:val="1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4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3"/>
  </w:num>
  <w:num w:numId="5">
    <w:abstractNumId w:val="7"/>
  </w:num>
  <w:num w:numId="6">
    <w:abstractNumId w:val="3"/>
  </w:num>
  <w:num w:numId="7">
    <w:abstractNumId w:val="9"/>
  </w:num>
  <w:num w:numId="8">
    <w:abstractNumId w:val="6"/>
  </w:num>
  <w:num w:numId="9">
    <w:abstractNumId w:val="2"/>
  </w:num>
  <w:num w:numId="10">
    <w:abstractNumId w:val="14"/>
  </w:num>
  <w:num w:numId="11">
    <w:abstractNumId w:val="1"/>
  </w:num>
  <w:num w:numId="12">
    <w:abstractNumId w:val="11"/>
  </w:num>
  <w:num w:numId="13">
    <w:abstractNumId w:val="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06DF2"/>
    <w:rsid w:val="00000EB5"/>
    <w:rsid w:val="00044778"/>
    <w:rsid w:val="00061835"/>
    <w:rsid w:val="00075FEB"/>
    <w:rsid w:val="000A5DB7"/>
    <w:rsid w:val="000E0773"/>
    <w:rsid w:val="00106DF2"/>
    <w:rsid w:val="0013605B"/>
    <w:rsid w:val="001818CA"/>
    <w:rsid w:val="001B507E"/>
    <w:rsid w:val="001D3C26"/>
    <w:rsid w:val="001D438C"/>
    <w:rsid w:val="002E3E29"/>
    <w:rsid w:val="00306500"/>
    <w:rsid w:val="00337B09"/>
    <w:rsid w:val="003C10CA"/>
    <w:rsid w:val="00455063"/>
    <w:rsid w:val="00497BE6"/>
    <w:rsid w:val="00497CB8"/>
    <w:rsid w:val="004A0991"/>
    <w:rsid w:val="004F5A61"/>
    <w:rsid w:val="00512564"/>
    <w:rsid w:val="00567EE0"/>
    <w:rsid w:val="005A7890"/>
    <w:rsid w:val="005D388E"/>
    <w:rsid w:val="005F096C"/>
    <w:rsid w:val="00637013"/>
    <w:rsid w:val="00650FD9"/>
    <w:rsid w:val="00665602"/>
    <w:rsid w:val="00675F66"/>
    <w:rsid w:val="006A00BC"/>
    <w:rsid w:val="00721587"/>
    <w:rsid w:val="00727D37"/>
    <w:rsid w:val="00797111"/>
    <w:rsid w:val="007C21D4"/>
    <w:rsid w:val="007D74E4"/>
    <w:rsid w:val="00806319"/>
    <w:rsid w:val="00860519"/>
    <w:rsid w:val="008673F4"/>
    <w:rsid w:val="008A5612"/>
    <w:rsid w:val="00915FEA"/>
    <w:rsid w:val="009163B5"/>
    <w:rsid w:val="00937A74"/>
    <w:rsid w:val="00940D63"/>
    <w:rsid w:val="009459D3"/>
    <w:rsid w:val="009A1863"/>
    <w:rsid w:val="00A170D5"/>
    <w:rsid w:val="00A90C83"/>
    <w:rsid w:val="00B3341F"/>
    <w:rsid w:val="00B34272"/>
    <w:rsid w:val="00B44349"/>
    <w:rsid w:val="00B46AC9"/>
    <w:rsid w:val="00B80B65"/>
    <w:rsid w:val="00B82643"/>
    <w:rsid w:val="00B9754C"/>
    <w:rsid w:val="00BD4338"/>
    <w:rsid w:val="00BD5775"/>
    <w:rsid w:val="00BE4C10"/>
    <w:rsid w:val="00BF2779"/>
    <w:rsid w:val="00C21152"/>
    <w:rsid w:val="00C6485B"/>
    <w:rsid w:val="00C77642"/>
    <w:rsid w:val="00CB6997"/>
    <w:rsid w:val="00CC05BA"/>
    <w:rsid w:val="00CE6AD4"/>
    <w:rsid w:val="00CF2303"/>
    <w:rsid w:val="00D11ABC"/>
    <w:rsid w:val="00D76135"/>
    <w:rsid w:val="00D83689"/>
    <w:rsid w:val="00DC1BFC"/>
    <w:rsid w:val="00DF16C9"/>
    <w:rsid w:val="00E60880"/>
    <w:rsid w:val="00E900F6"/>
    <w:rsid w:val="00EA64F9"/>
    <w:rsid w:val="00ED6340"/>
    <w:rsid w:val="00F10C63"/>
    <w:rsid w:val="00F8393F"/>
    <w:rsid w:val="00FC5893"/>
    <w:rsid w:val="00FE0521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E7041"/>
  <w15:docId w15:val="{3A003D67-5045-4BBF-8518-639FE207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106DF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rPr>
      <w:color w:val="000000" w:themeColor="text1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/>
    </w:pPr>
    <w:rPr>
      <w:rFonts w:ascii="Times New Roman" w:hAnsi="Times New Roman"/>
      <w:color w:val="000000" w:themeColor="text1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/>
    </w:pPr>
    <w:rPr>
      <w:rFonts w:ascii="Times New Roman" w:hAnsi="Times New Roman"/>
      <w:color w:val="000000" w:themeColor="text1"/>
      <w:sz w:val="28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/>
      <w:ind w:left="709" w:firstLine="357"/>
    </w:p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ind w:left="709" w:firstLine="709"/>
    </w:p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/>
      <w:ind w:left="1134" w:firstLine="1134"/>
    </w:p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paragraph" w:styleId="af2">
    <w:name w:val="footer"/>
    <w:basedOn w:val="a4"/>
    <w:link w:val="af3"/>
    <w:rsid w:val="00106DF2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5"/>
    <w:link w:val="af2"/>
    <w:rsid w:val="00106DF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4">
    <w:name w:val="page number"/>
    <w:basedOn w:val="a5"/>
    <w:rsid w:val="00106DF2"/>
  </w:style>
  <w:style w:type="paragraph" w:customStyle="1" w:styleId="3CharCharChar1">
    <w:name w:val="Знак3 Char Char Char Знак Знак1 Знак Знак"/>
    <w:basedOn w:val="a4"/>
    <w:rsid w:val="00727D37"/>
    <w:pPr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3%20&#1082;&#1091;&#1088;&#1089;\2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39</TotalTime>
  <Pages>10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50</cp:revision>
  <dcterms:created xsi:type="dcterms:W3CDTF">2022-09-15T15:01:00Z</dcterms:created>
  <dcterms:modified xsi:type="dcterms:W3CDTF">2022-09-23T07:15:00Z</dcterms:modified>
</cp:coreProperties>
</file>
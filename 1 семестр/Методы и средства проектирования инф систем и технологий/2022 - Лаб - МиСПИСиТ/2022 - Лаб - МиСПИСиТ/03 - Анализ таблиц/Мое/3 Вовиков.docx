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BAE060A" w:rsidR="00106DF2" w:rsidRPr="00A45011" w:rsidRDefault="00727D37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727D37">
              <w:t>Создание концептуальных моделей на основе анализа таблиц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E73E92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4AB87C68" w:rsidR="00106DF2" w:rsidRPr="00E44C0F" w:rsidRDefault="00653E61" w:rsidP="003C15B2">
            <w:pPr>
              <w:ind w:firstLine="0"/>
              <w:jc w:val="center"/>
            </w:pPr>
            <w:r>
              <w:t>Вовиков Д.Е.</w:t>
            </w:r>
          </w:p>
        </w:tc>
      </w:tr>
      <w:tr w:rsidR="00106DF2" w:rsidRPr="00741C3F" w14:paraId="154271D6" w14:textId="77777777" w:rsidTr="00E73E92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E73E9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E73E9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114841525" w:displacedByCustomXml="next"/>
    <w:bookmarkStart w:id="1" w:name="_Toc82440547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7A259CFC" w14:textId="77777777" w:rsidR="003B6268" w:rsidRDefault="00106DF2" w:rsidP="003B6268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100475F9" w14:textId="364254D7" w:rsidR="003B6268" w:rsidRDefault="003B6268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5" w:history="1">
            <w:r w:rsidRPr="00A76FF7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7FD7" w14:textId="2E66FE1A" w:rsidR="003B6268" w:rsidRDefault="003B6268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6" w:history="1">
            <w:r w:rsidRPr="00A76FF7">
              <w:rPr>
                <w:rStyle w:val="ac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1F4B" w14:textId="420AB048" w:rsidR="003B6268" w:rsidRDefault="003B6268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7" w:history="1">
            <w:r w:rsidRPr="00A76FF7">
              <w:rPr>
                <w:rStyle w:val="ac"/>
                <w:noProof/>
                <w:lang w:val="en-US"/>
              </w:rPr>
              <w:t xml:space="preserve">2 </w:t>
            </w:r>
            <w:r w:rsidRPr="00A76FF7">
              <w:rPr>
                <w:rStyle w:val="ac"/>
                <w:noProof/>
              </w:rPr>
              <w:t>Неформальное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3EF7" w14:textId="0DDC8EE8" w:rsidR="003B6268" w:rsidRDefault="003B6268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8" w:history="1">
            <w:r w:rsidRPr="00A76FF7">
              <w:rPr>
                <w:rStyle w:val="ac"/>
                <w:noProof/>
              </w:rPr>
              <w:t>3 Исходные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3E7C" w14:textId="03D7236A" w:rsidR="003B6268" w:rsidRDefault="003B6268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29" w:history="1">
            <w:r w:rsidRPr="00A76FF7">
              <w:rPr>
                <w:rStyle w:val="ac"/>
                <w:noProof/>
              </w:rPr>
              <w:t>4 Канонические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C9BB" w14:textId="08350E8E" w:rsidR="003B6268" w:rsidRDefault="003B6268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30" w:history="1">
            <w:r w:rsidRPr="00A76FF7">
              <w:rPr>
                <w:rStyle w:val="ac"/>
                <w:noProof/>
              </w:rPr>
              <w:t>5 Импорт канонических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C4A1" w14:textId="1BEFF58E" w:rsidR="003B6268" w:rsidRDefault="003B6268" w:rsidP="003B6268">
          <w:pPr>
            <w:pStyle w:val="13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41531" w:history="1">
            <w:r w:rsidRPr="00A76FF7">
              <w:rPr>
                <w:rStyle w:val="ac"/>
                <w:noProof/>
              </w:rPr>
              <w:t>6 Экспорт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_Toc114841531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3B6268">
          <w:pPr>
            <w:pStyle w:val="13"/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4841526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3CE5FCD7" w14:textId="77777777" w:rsidR="00727D37" w:rsidRDefault="00727D37" w:rsidP="00727D37">
      <w:pPr>
        <w:pStyle w:val="a9"/>
      </w:pPr>
      <w:r>
        <w:t xml:space="preserve">Цель работы: выработка и закрепление навыков по проектированию концептуальных моделей на основе анализа данных в форме электронных таблиц с помощью инструментальных средств. </w:t>
      </w:r>
    </w:p>
    <w:p w14:paraId="5E2185AB" w14:textId="77777777" w:rsidR="00727D37" w:rsidRDefault="00727D37" w:rsidP="00727D37">
      <w:pPr>
        <w:pStyle w:val="a9"/>
      </w:pPr>
      <w:r>
        <w:t xml:space="preserve">Для выбранного варианта задания необходимо: </w:t>
      </w:r>
    </w:p>
    <w:p w14:paraId="4711C87D" w14:textId="77777777" w:rsidR="00727D37" w:rsidRDefault="00727D37" w:rsidP="00727D37">
      <w:pPr>
        <w:pStyle w:val="a9"/>
      </w:pPr>
      <w:r>
        <w:t>1.</w:t>
      </w:r>
      <w:r>
        <w:tab/>
        <w:t xml:space="preserve">Произвести анализ предметной области, с целью получения набора электронных таблиц. </w:t>
      </w:r>
    </w:p>
    <w:p w14:paraId="1045354F" w14:textId="77777777" w:rsidR="00727D37" w:rsidRDefault="00727D37" w:rsidP="00727D37">
      <w:pPr>
        <w:pStyle w:val="a9"/>
      </w:pPr>
      <w:r>
        <w:t>2.</w:t>
      </w:r>
      <w:r>
        <w:tab/>
        <w:t>Сформировать набор данных из 5 электронных таблиц Excel, содержащих информацию о понятиях и явлениях предметной области с качественными и количественными значениями.</w:t>
      </w:r>
    </w:p>
    <w:p w14:paraId="4A1ADFA1" w14:textId="77777777" w:rsidR="00727D37" w:rsidRDefault="00727D37" w:rsidP="00727D37">
      <w:pPr>
        <w:pStyle w:val="a9"/>
      </w:pPr>
      <w:r>
        <w:t>3.</w:t>
      </w:r>
      <w:r>
        <w:tab/>
        <w:t>Преобразовать полученные таблицы в каноническую форму в формате CSV.</w:t>
      </w:r>
    </w:p>
    <w:p w14:paraId="04020BB8" w14:textId="77777777" w:rsidR="00727D37" w:rsidRDefault="00727D37" w:rsidP="00727D37">
      <w:pPr>
        <w:pStyle w:val="a9"/>
      </w:pPr>
      <w:r>
        <w:t>4.</w:t>
      </w:r>
      <w:r>
        <w:tab/>
        <w:t>Произвести импортирование канонических таблиц с целю получения проекта базы знаний, при необходимости изменить полученные понятия и отношения.</w:t>
      </w:r>
    </w:p>
    <w:p w14:paraId="5D88385B" w14:textId="77777777" w:rsidR="00727D37" w:rsidRDefault="00727D37" w:rsidP="00727D37">
      <w:pPr>
        <w:pStyle w:val="a9"/>
      </w:pPr>
      <w:r>
        <w:t>5.</w:t>
      </w:r>
      <w:r>
        <w:tab/>
        <w:t>Экспортировать полученный проект в один из доступных форматов.</w:t>
      </w:r>
    </w:p>
    <w:p w14:paraId="4DE6E2D5" w14:textId="77777777" w:rsidR="00727D37" w:rsidRDefault="00727D37" w:rsidP="00727D37">
      <w:pPr>
        <w:pStyle w:val="a9"/>
      </w:pPr>
      <w:r>
        <w:t>6.</w:t>
      </w:r>
      <w:r>
        <w:tab/>
        <w:t>Доработать полученную диаграмму.</w:t>
      </w:r>
    </w:p>
    <w:p w14:paraId="590759CE" w14:textId="77777777" w:rsidR="00727D37" w:rsidRDefault="00727D37" w:rsidP="00727D37">
      <w:pPr>
        <w:pStyle w:val="a9"/>
      </w:pPr>
      <w:r>
        <w:t>7.</w:t>
      </w:r>
      <w:r>
        <w:tab/>
        <w:t>Подготовить отчет по лабораторной работе.</w:t>
      </w:r>
    </w:p>
    <w:p w14:paraId="40FBBD1B" w14:textId="6002731F" w:rsidR="00337B09" w:rsidRDefault="00337B09" w:rsidP="00727D37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037"/>
      </w:tblGrid>
      <w:tr w:rsidR="00727D37" w:rsidRPr="0071626F" w14:paraId="525AB49D" w14:textId="77777777" w:rsidTr="00721587">
        <w:trPr>
          <w:trHeight w:val="315"/>
        </w:trPr>
        <w:tc>
          <w:tcPr>
            <w:tcW w:w="316" w:type="dxa"/>
            <w:shd w:val="clear" w:color="auto" w:fill="auto"/>
          </w:tcPr>
          <w:p w14:paraId="5B90E391" w14:textId="77777777" w:rsidR="00727D37" w:rsidRPr="0071626F" w:rsidRDefault="00727D37" w:rsidP="00CC52D9">
            <w:pPr>
              <w:ind w:firstLine="0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40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727D37" w:rsidRPr="00A16609" w14:paraId="7C62341C" w14:textId="77777777" w:rsidTr="00721587">
        <w:tc>
          <w:tcPr>
            <w:tcW w:w="316" w:type="dxa"/>
            <w:shd w:val="clear" w:color="auto" w:fill="auto"/>
          </w:tcPr>
          <w:p w14:paraId="37A71D6D" w14:textId="4EE32980" w:rsidR="00727D37" w:rsidRPr="00D91442" w:rsidRDefault="00CC52D9" w:rsidP="00E73E92">
            <w:pPr>
              <w:ind w:firstLine="0"/>
              <w:jc w:val="center"/>
            </w:pPr>
            <w:r>
              <w:t>2</w:t>
            </w:r>
            <w:r w:rsidR="00E73E92">
              <w:t>.</w:t>
            </w:r>
          </w:p>
        </w:tc>
        <w:tc>
          <w:tcPr>
            <w:tcW w:w="9040" w:type="dxa"/>
            <w:shd w:val="clear" w:color="auto" w:fill="auto"/>
          </w:tcPr>
          <w:p w14:paraId="2120A4E2" w14:textId="084F2711" w:rsidR="00727D37" w:rsidRPr="00A16609" w:rsidRDefault="00CC52D9" w:rsidP="00F049EA">
            <w:pPr>
              <w:jc w:val="center"/>
            </w:pPr>
            <w:r>
              <w:t>Телевизоры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4841527"/>
      <w:r>
        <w:rPr>
          <w:lang w:val="en-US"/>
        </w:rPr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7304D8E4" w14:textId="7578E846" w:rsidR="00637013" w:rsidRDefault="00727D37" w:rsidP="00727D37">
      <w:pPr>
        <w:pStyle w:val="a9"/>
      </w:pPr>
      <w:r w:rsidRPr="00727D37">
        <w:t xml:space="preserve">В данной предметной области предполагается </w:t>
      </w:r>
      <w:r w:rsidR="002E67B4">
        <w:t>рассмотреть характеристики моделей телевизоров</w:t>
      </w:r>
      <w:r w:rsidR="00E72FB5">
        <w:t>.</w:t>
      </w:r>
    </w:p>
    <w:p w14:paraId="07838D45" w14:textId="5CCF48C9" w:rsidR="00CC05BA" w:rsidRDefault="00CC05BA" w:rsidP="00727D37">
      <w:pPr>
        <w:pStyle w:val="a9"/>
      </w:pPr>
    </w:p>
    <w:p w14:paraId="1728341E" w14:textId="3F37E313" w:rsidR="00CC05BA" w:rsidRDefault="00CC05BA" w:rsidP="00CC05BA">
      <w:pPr>
        <w:pStyle w:val="12"/>
      </w:pPr>
      <w:bookmarkStart w:id="4" w:name="_Toc114841528"/>
      <w:r>
        <w:t>3 Исходные таблицы</w:t>
      </w:r>
      <w:bookmarkEnd w:id="4"/>
    </w:p>
    <w:p w14:paraId="5E0F3235" w14:textId="1BD9E74A" w:rsidR="00CC05BA" w:rsidRDefault="000131B4" w:rsidP="00CC05BA">
      <w:pPr>
        <w:pStyle w:val="a9"/>
        <w:ind w:firstLine="0"/>
        <w:jc w:val="center"/>
      </w:pPr>
      <w:r w:rsidRPr="000131B4">
        <w:drawing>
          <wp:inline distT="0" distB="0" distL="0" distR="0" wp14:anchorId="118AB7E9" wp14:editId="36124DFF">
            <wp:extent cx="3658111" cy="25054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0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302FD" w14:textId="6146B615" w:rsidR="00CC05BA" w:rsidRDefault="00CC05BA" w:rsidP="00003248">
      <w:pPr>
        <w:ind w:firstLine="0"/>
        <w:jc w:val="center"/>
      </w:pPr>
      <w:r>
        <w:t xml:space="preserve">Рисунок 1 - </w:t>
      </w:r>
      <w:r w:rsidR="00BF2779">
        <w:t>Т</w:t>
      </w:r>
      <w:r>
        <w:t xml:space="preserve">аблица с </w:t>
      </w:r>
      <w:r w:rsidR="000131B4">
        <w:t>ценами на модели телевизоров</w:t>
      </w:r>
    </w:p>
    <w:p w14:paraId="79B32D7A" w14:textId="69E499BA" w:rsidR="00CC05BA" w:rsidRDefault="00CC05BA" w:rsidP="00CC05BA">
      <w:pPr>
        <w:jc w:val="center"/>
      </w:pPr>
    </w:p>
    <w:p w14:paraId="01EA70E1" w14:textId="4F200ED5" w:rsidR="00CC05BA" w:rsidRDefault="00391263" w:rsidP="00B34272">
      <w:pPr>
        <w:ind w:firstLine="0"/>
        <w:jc w:val="center"/>
      </w:pPr>
      <w:r w:rsidRPr="00391263">
        <w:drawing>
          <wp:inline distT="0" distB="0" distL="0" distR="0" wp14:anchorId="1BE5E290" wp14:editId="074CF792">
            <wp:extent cx="3639058" cy="2514951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14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00AD3" w14:textId="53AF6F5E" w:rsidR="00B34272" w:rsidRDefault="00B34272" w:rsidP="00003248">
      <w:pPr>
        <w:ind w:firstLine="0"/>
        <w:jc w:val="center"/>
      </w:pPr>
      <w:r>
        <w:t xml:space="preserve">Рисунок 2 </w:t>
      </w:r>
      <w:r w:rsidR="00616BCF">
        <w:t>-</w:t>
      </w:r>
      <w:r>
        <w:t xml:space="preserve"> Таблица</w:t>
      </w:r>
      <w:r w:rsidR="00BA5221">
        <w:t xml:space="preserve"> диагоналей экранов</w:t>
      </w:r>
    </w:p>
    <w:p w14:paraId="5EF9257D" w14:textId="77777777" w:rsidR="00B34272" w:rsidRDefault="00B34272" w:rsidP="00B34272">
      <w:pPr>
        <w:ind w:firstLine="0"/>
        <w:jc w:val="center"/>
      </w:pPr>
    </w:p>
    <w:p w14:paraId="384B048A" w14:textId="27894169" w:rsidR="00CC05BA" w:rsidRDefault="005C3DD4" w:rsidP="00CC05BA">
      <w:pPr>
        <w:pStyle w:val="a9"/>
        <w:ind w:firstLine="0"/>
        <w:jc w:val="center"/>
      </w:pPr>
      <w:r w:rsidRPr="005C3DD4">
        <w:lastRenderedPageBreak/>
        <w:drawing>
          <wp:inline distT="0" distB="0" distL="0" distR="0" wp14:anchorId="579F2D5D" wp14:editId="4A769B50">
            <wp:extent cx="3629532" cy="2543530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44DA1" w14:textId="7B4D8F1C" w:rsidR="00B9754C" w:rsidRDefault="00B9754C" w:rsidP="00CC05BA">
      <w:pPr>
        <w:pStyle w:val="a9"/>
        <w:ind w:firstLine="0"/>
        <w:jc w:val="center"/>
      </w:pPr>
      <w:r>
        <w:t xml:space="preserve">Рисунок 3 - Таблица </w:t>
      </w:r>
      <w:r w:rsidR="00003248">
        <w:t>высоты телевизоров</w:t>
      </w:r>
    </w:p>
    <w:p w14:paraId="66D8685F" w14:textId="1728EE50" w:rsidR="009163B5" w:rsidRDefault="009163B5" w:rsidP="00CC05BA">
      <w:pPr>
        <w:pStyle w:val="a9"/>
        <w:ind w:firstLine="0"/>
        <w:jc w:val="center"/>
      </w:pPr>
    </w:p>
    <w:p w14:paraId="184B38D3" w14:textId="2D6772D9" w:rsidR="009163B5" w:rsidRDefault="005C3DD4" w:rsidP="00CC05BA">
      <w:pPr>
        <w:pStyle w:val="a9"/>
        <w:ind w:firstLine="0"/>
        <w:jc w:val="center"/>
      </w:pPr>
      <w:r w:rsidRPr="005C3DD4">
        <w:drawing>
          <wp:inline distT="0" distB="0" distL="0" distR="0" wp14:anchorId="74ADCD04" wp14:editId="1766B2B9">
            <wp:extent cx="3600953" cy="2524477"/>
            <wp:effectExtent l="19050" t="19050" r="190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24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BF2E5" w14:textId="403FEE16" w:rsidR="00B3341F" w:rsidRDefault="00B3341F" w:rsidP="00B3341F">
      <w:pPr>
        <w:pStyle w:val="a9"/>
        <w:ind w:firstLine="0"/>
        <w:jc w:val="center"/>
      </w:pPr>
      <w:r>
        <w:t xml:space="preserve">Рисунок </w:t>
      </w:r>
      <w:r w:rsidR="005F096C">
        <w:t>4</w:t>
      </w:r>
      <w:r>
        <w:t xml:space="preserve"> - Таблица </w:t>
      </w:r>
      <w:r w:rsidR="002E605E">
        <w:t>толщины телевизоров</w:t>
      </w:r>
    </w:p>
    <w:p w14:paraId="6D07A293" w14:textId="19F6A3E1" w:rsidR="00B3341F" w:rsidRDefault="00B3341F" w:rsidP="00CC05BA">
      <w:pPr>
        <w:pStyle w:val="a9"/>
        <w:ind w:firstLine="0"/>
        <w:jc w:val="center"/>
      </w:pPr>
    </w:p>
    <w:p w14:paraId="25F9BB51" w14:textId="158D3569" w:rsidR="005F096C" w:rsidRDefault="00A21060" w:rsidP="00CC05BA">
      <w:pPr>
        <w:pStyle w:val="a9"/>
        <w:ind w:firstLine="0"/>
        <w:jc w:val="center"/>
      </w:pPr>
      <w:r w:rsidRPr="00A21060">
        <w:drawing>
          <wp:inline distT="0" distB="0" distL="0" distR="0" wp14:anchorId="6546B0C5" wp14:editId="3270A164">
            <wp:extent cx="3581400" cy="2444000"/>
            <wp:effectExtent l="19050" t="19050" r="19050" b="139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227" cy="2447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8AB00" w14:textId="6ECB5567" w:rsidR="005F096C" w:rsidRDefault="005F096C" w:rsidP="005F096C">
      <w:pPr>
        <w:pStyle w:val="a9"/>
        <w:ind w:firstLine="0"/>
        <w:jc w:val="center"/>
      </w:pPr>
      <w:r>
        <w:t xml:space="preserve">Рисунок 5 - Таблица </w:t>
      </w:r>
      <w:r w:rsidR="003F76D0">
        <w:t>ширины телевизоров</w:t>
      </w:r>
    </w:p>
    <w:p w14:paraId="34E3D799" w14:textId="4F94650A" w:rsidR="005F096C" w:rsidRDefault="005F096C" w:rsidP="00CC05BA">
      <w:pPr>
        <w:pStyle w:val="a9"/>
        <w:ind w:firstLine="0"/>
        <w:jc w:val="center"/>
      </w:pPr>
    </w:p>
    <w:p w14:paraId="5301996E" w14:textId="39EA3E56" w:rsidR="00A90C83" w:rsidRDefault="00A90C83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6A664A1F" w14:textId="1A6382C7" w:rsidR="00DF16C9" w:rsidRDefault="00721587" w:rsidP="00A90C83">
      <w:pPr>
        <w:pStyle w:val="12"/>
      </w:pPr>
      <w:bookmarkStart w:id="5" w:name="_Toc114841529"/>
      <w:r>
        <w:lastRenderedPageBreak/>
        <w:t>4</w:t>
      </w:r>
      <w:r w:rsidR="00A90C83">
        <w:t xml:space="preserve"> Канонические таблицы</w:t>
      </w:r>
      <w:bookmarkEnd w:id="5"/>
    </w:p>
    <w:p w14:paraId="460C411E" w14:textId="1E1DDB1E" w:rsidR="00A90C83" w:rsidRDefault="00965C7D" w:rsidP="00CB6997">
      <w:pPr>
        <w:pStyle w:val="a9"/>
        <w:ind w:firstLine="0"/>
        <w:jc w:val="center"/>
      </w:pPr>
      <w:r w:rsidRPr="00965C7D">
        <w:drawing>
          <wp:inline distT="0" distB="0" distL="0" distR="0" wp14:anchorId="7A6BD60D" wp14:editId="59C73A2E">
            <wp:extent cx="4344006" cy="2333951"/>
            <wp:effectExtent l="19050" t="19050" r="1905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3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981BC" w14:textId="0BAA3ADA" w:rsidR="00C6485B" w:rsidRDefault="00C6485B" w:rsidP="00C6485B">
      <w:pPr>
        <w:pStyle w:val="a9"/>
        <w:ind w:firstLine="0"/>
        <w:jc w:val="center"/>
      </w:pPr>
      <w:r>
        <w:t xml:space="preserve">Рисунок </w:t>
      </w:r>
      <w:r w:rsidR="00926F69">
        <w:t>6</w:t>
      </w:r>
      <w:r>
        <w:t xml:space="preserve"> – Первая каноническая таблица</w:t>
      </w:r>
    </w:p>
    <w:p w14:paraId="15A47E71" w14:textId="62937A22" w:rsidR="00C6485B" w:rsidRDefault="00C6485B" w:rsidP="00C6485B">
      <w:pPr>
        <w:pStyle w:val="a9"/>
        <w:ind w:firstLine="0"/>
        <w:jc w:val="center"/>
      </w:pPr>
    </w:p>
    <w:p w14:paraId="4EC15653" w14:textId="0FAA2ABF" w:rsidR="00C6485B" w:rsidRDefault="00965C7D" w:rsidP="00C6485B">
      <w:pPr>
        <w:pStyle w:val="a9"/>
        <w:ind w:firstLine="0"/>
        <w:jc w:val="center"/>
      </w:pPr>
      <w:r w:rsidRPr="00965C7D">
        <w:drawing>
          <wp:inline distT="0" distB="0" distL="0" distR="0" wp14:anchorId="0E36989D" wp14:editId="7499760D">
            <wp:extent cx="4477375" cy="2267266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6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7B7C4" w14:textId="54AFE9E5" w:rsidR="00044778" w:rsidRDefault="00044778" w:rsidP="00044778">
      <w:pPr>
        <w:pStyle w:val="a9"/>
        <w:ind w:firstLine="0"/>
        <w:jc w:val="center"/>
      </w:pPr>
      <w:r>
        <w:t xml:space="preserve">Рисунок </w:t>
      </w:r>
      <w:r w:rsidR="00926F69">
        <w:t>7</w:t>
      </w:r>
      <w:r>
        <w:t xml:space="preserve"> – Вторая каноническая таблица</w:t>
      </w:r>
    </w:p>
    <w:p w14:paraId="1C1943F5" w14:textId="1050DCC2" w:rsidR="00D83689" w:rsidRDefault="00D83689" w:rsidP="00044778">
      <w:pPr>
        <w:pStyle w:val="a9"/>
        <w:ind w:firstLine="0"/>
        <w:jc w:val="center"/>
      </w:pPr>
    </w:p>
    <w:p w14:paraId="0931AE49" w14:textId="70D5CDC6" w:rsidR="00D83689" w:rsidRDefault="007D740D" w:rsidP="00044778">
      <w:pPr>
        <w:pStyle w:val="a9"/>
        <w:ind w:firstLine="0"/>
        <w:jc w:val="center"/>
      </w:pPr>
      <w:r w:rsidRPr="007D740D">
        <w:drawing>
          <wp:inline distT="0" distB="0" distL="0" distR="0" wp14:anchorId="55440CEE" wp14:editId="474153C5">
            <wp:extent cx="4582164" cy="2324424"/>
            <wp:effectExtent l="19050" t="19050" r="2794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24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8085A" w14:textId="2EDB1E69" w:rsidR="00665602" w:rsidRDefault="00665602" w:rsidP="00665602">
      <w:pPr>
        <w:pStyle w:val="a9"/>
        <w:ind w:firstLine="0"/>
        <w:jc w:val="center"/>
      </w:pPr>
      <w:r>
        <w:t xml:space="preserve">Рисунок </w:t>
      </w:r>
      <w:r w:rsidR="00926F69">
        <w:t>8</w:t>
      </w:r>
      <w:r>
        <w:t xml:space="preserve"> – Третья каноническая таблица</w:t>
      </w:r>
    </w:p>
    <w:p w14:paraId="45196A95" w14:textId="7B1ABAAE" w:rsidR="00806319" w:rsidRDefault="00806319" w:rsidP="00665602">
      <w:pPr>
        <w:pStyle w:val="a9"/>
        <w:ind w:firstLine="0"/>
        <w:jc w:val="center"/>
      </w:pPr>
    </w:p>
    <w:p w14:paraId="4B789C46" w14:textId="54258DFD" w:rsidR="00806319" w:rsidRDefault="007D740D" w:rsidP="00665602">
      <w:pPr>
        <w:pStyle w:val="a9"/>
        <w:ind w:firstLine="0"/>
        <w:jc w:val="center"/>
      </w:pPr>
      <w:r w:rsidRPr="007D740D">
        <w:lastRenderedPageBreak/>
        <w:drawing>
          <wp:inline distT="0" distB="0" distL="0" distR="0" wp14:anchorId="3FC50BE3" wp14:editId="66F3744F">
            <wp:extent cx="4686954" cy="2286319"/>
            <wp:effectExtent l="19050" t="19050" r="1841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8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21D79" w14:textId="1F097C17" w:rsidR="003C10CA" w:rsidRDefault="003C10CA" w:rsidP="003C10CA">
      <w:pPr>
        <w:pStyle w:val="a9"/>
        <w:ind w:firstLine="0"/>
        <w:jc w:val="center"/>
      </w:pPr>
      <w:r>
        <w:t xml:space="preserve">Рисунок </w:t>
      </w:r>
      <w:r w:rsidR="00926F69">
        <w:t>9</w:t>
      </w:r>
      <w:r>
        <w:t xml:space="preserve"> – Четвертая каноническая таблица</w:t>
      </w:r>
    </w:p>
    <w:p w14:paraId="0E178112" w14:textId="36BF55F9" w:rsidR="009A1863" w:rsidRDefault="009A1863" w:rsidP="003C10CA">
      <w:pPr>
        <w:pStyle w:val="a9"/>
        <w:ind w:firstLine="0"/>
        <w:jc w:val="center"/>
      </w:pPr>
    </w:p>
    <w:p w14:paraId="65520167" w14:textId="11F129EB" w:rsidR="009A1863" w:rsidRDefault="007D740D" w:rsidP="003C10CA">
      <w:pPr>
        <w:pStyle w:val="a9"/>
        <w:ind w:firstLine="0"/>
        <w:jc w:val="center"/>
      </w:pPr>
      <w:r w:rsidRPr="007D740D">
        <w:drawing>
          <wp:inline distT="0" distB="0" distL="0" distR="0" wp14:anchorId="6BE1C9ED" wp14:editId="5348F2B1">
            <wp:extent cx="4353533" cy="2305372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05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C962" w14:textId="25B6C206" w:rsidR="00F10C63" w:rsidRDefault="009A1863" w:rsidP="00C21263">
      <w:pPr>
        <w:pStyle w:val="a9"/>
        <w:ind w:firstLine="0"/>
        <w:jc w:val="center"/>
      </w:pPr>
      <w:r>
        <w:t>Рисунок 1</w:t>
      </w:r>
      <w:r w:rsidR="00926F69">
        <w:t>0</w:t>
      </w:r>
      <w:r>
        <w:t xml:space="preserve"> – Пятая каноническая таблица</w:t>
      </w:r>
      <w:r w:rsidR="00F10C63">
        <w:br w:type="page"/>
      </w:r>
    </w:p>
    <w:p w14:paraId="16F9569D" w14:textId="79F0D225" w:rsidR="00567EE0" w:rsidRDefault="00721587" w:rsidP="00F10C63">
      <w:pPr>
        <w:pStyle w:val="12"/>
      </w:pPr>
      <w:bookmarkStart w:id="6" w:name="_Toc114841530"/>
      <w:r>
        <w:lastRenderedPageBreak/>
        <w:t>5</w:t>
      </w:r>
      <w:r w:rsidR="00F10C63">
        <w:t xml:space="preserve"> Импорт канонических таблиц</w:t>
      </w:r>
      <w:bookmarkEnd w:id="6"/>
    </w:p>
    <w:p w14:paraId="7F57A6B4" w14:textId="3A7B3B5C" w:rsidR="00F10C63" w:rsidRDefault="00394AC2" w:rsidP="00512564">
      <w:pPr>
        <w:pStyle w:val="a9"/>
        <w:ind w:firstLine="0"/>
        <w:jc w:val="center"/>
      </w:pPr>
      <w:r w:rsidRPr="003B6BF4">
        <w:rPr>
          <w:noProof/>
          <w:lang w:val="en-US"/>
        </w:rPr>
        <w:drawing>
          <wp:inline distT="0" distB="0" distL="0" distR="0" wp14:anchorId="24A1175C" wp14:editId="2F75CD49">
            <wp:extent cx="3845539" cy="3975318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9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DAA1" w14:textId="3DAFACBE" w:rsidR="00512564" w:rsidRDefault="00512564" w:rsidP="00512564">
      <w:pPr>
        <w:pStyle w:val="a9"/>
        <w:ind w:firstLine="0"/>
        <w:jc w:val="center"/>
      </w:pPr>
      <w:r>
        <w:t>Рисунок 1</w:t>
      </w:r>
      <w:r w:rsidR="00C21263">
        <w:t>1</w:t>
      </w:r>
      <w:r>
        <w:t xml:space="preserve"> – Импорт канонических таблиц</w:t>
      </w:r>
    </w:p>
    <w:p w14:paraId="71B3002E" w14:textId="77777777" w:rsidR="00512564" w:rsidRDefault="00512564" w:rsidP="002A7A8D">
      <w:pPr>
        <w:pStyle w:val="a9"/>
        <w:ind w:firstLine="0"/>
      </w:pPr>
    </w:p>
    <w:p w14:paraId="030CE15A" w14:textId="7B91556E" w:rsidR="00512564" w:rsidRPr="00F10C63" w:rsidRDefault="00394AC2" w:rsidP="00512564">
      <w:pPr>
        <w:pStyle w:val="a9"/>
        <w:ind w:firstLine="0"/>
        <w:jc w:val="center"/>
      </w:pPr>
      <w:r w:rsidRPr="003B6BF4">
        <w:rPr>
          <w:noProof/>
          <w:lang w:val="en-US"/>
        </w:rPr>
        <w:drawing>
          <wp:inline distT="0" distB="0" distL="0" distR="0" wp14:anchorId="11876269" wp14:editId="18D84E9D">
            <wp:extent cx="5940425" cy="4002405"/>
            <wp:effectExtent l="19050" t="19050" r="22225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FC8BF" w14:textId="11C234E4" w:rsidR="00FE0521" w:rsidRDefault="00FE0521" w:rsidP="00FE0521">
      <w:pPr>
        <w:pStyle w:val="a9"/>
        <w:ind w:firstLine="0"/>
        <w:jc w:val="center"/>
      </w:pPr>
      <w:r>
        <w:t>Рисунок 1</w:t>
      </w:r>
      <w:r w:rsidR="00C21263">
        <w:t>2</w:t>
      </w:r>
      <w:r>
        <w:t xml:space="preserve"> – Результат импортирования</w:t>
      </w:r>
    </w:p>
    <w:p w14:paraId="1792FC1E" w14:textId="37D689E2" w:rsidR="008A5612" w:rsidRDefault="008A5612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3C7461BE" w14:textId="66D70161" w:rsidR="009A1863" w:rsidRDefault="00721587" w:rsidP="008A5612">
      <w:pPr>
        <w:pStyle w:val="12"/>
      </w:pPr>
      <w:bookmarkStart w:id="7" w:name="_Toc114841531"/>
      <w:r>
        <w:lastRenderedPageBreak/>
        <w:t>6</w:t>
      </w:r>
      <w:r w:rsidR="008A5612">
        <w:t xml:space="preserve"> Экспорт результатов</w:t>
      </w:r>
      <w:bookmarkEnd w:id="7"/>
    </w:p>
    <w:p w14:paraId="7B24EAE3" w14:textId="767CB25C" w:rsidR="008A5612" w:rsidRDefault="00D22F78" w:rsidP="008A5612">
      <w:pPr>
        <w:pStyle w:val="a9"/>
        <w:ind w:firstLine="0"/>
        <w:jc w:val="center"/>
      </w:pPr>
      <w:r w:rsidRPr="00D22F78">
        <w:drawing>
          <wp:inline distT="0" distB="0" distL="0" distR="0" wp14:anchorId="28D35F8C" wp14:editId="1BE5F147">
            <wp:extent cx="4677428" cy="2457793"/>
            <wp:effectExtent l="19050" t="19050" r="27940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5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62E61" w14:textId="0CD848AF" w:rsidR="008A5612" w:rsidRDefault="008A5612" w:rsidP="008A5612">
      <w:pPr>
        <w:pStyle w:val="a9"/>
        <w:ind w:firstLine="0"/>
        <w:jc w:val="center"/>
      </w:pPr>
      <w:r>
        <w:t>Рисунок 1</w:t>
      </w:r>
      <w:r w:rsidR="00C21263">
        <w:t>3</w:t>
      </w:r>
      <w:r>
        <w:t xml:space="preserve"> – Экспортированная </w:t>
      </w:r>
      <w:r w:rsidR="004A0991">
        <w:t>диаграмма</w:t>
      </w:r>
    </w:p>
    <w:p w14:paraId="46ECB000" w14:textId="77777777" w:rsidR="008A5612" w:rsidRPr="008A5612" w:rsidRDefault="008A5612" w:rsidP="008A5612">
      <w:pPr>
        <w:pStyle w:val="a9"/>
        <w:ind w:firstLine="0"/>
        <w:jc w:val="center"/>
      </w:pPr>
    </w:p>
    <w:p w14:paraId="5445D390" w14:textId="77777777" w:rsidR="003C10CA" w:rsidRDefault="003C10CA" w:rsidP="00665602">
      <w:pPr>
        <w:pStyle w:val="a9"/>
        <w:ind w:firstLine="0"/>
        <w:jc w:val="center"/>
      </w:pPr>
    </w:p>
    <w:p w14:paraId="5FEAD707" w14:textId="77777777" w:rsidR="00665602" w:rsidRDefault="00665602" w:rsidP="00044778">
      <w:pPr>
        <w:pStyle w:val="a9"/>
        <w:ind w:firstLine="0"/>
        <w:jc w:val="center"/>
      </w:pPr>
    </w:p>
    <w:p w14:paraId="3F3D4974" w14:textId="77777777" w:rsidR="00044778" w:rsidRDefault="00044778" w:rsidP="00C6485B">
      <w:pPr>
        <w:pStyle w:val="a9"/>
        <w:ind w:firstLine="0"/>
        <w:jc w:val="center"/>
      </w:pPr>
    </w:p>
    <w:p w14:paraId="485D8ED9" w14:textId="77777777" w:rsidR="00CB6997" w:rsidRPr="00A90C83" w:rsidRDefault="00CB6997" w:rsidP="00CB6997">
      <w:pPr>
        <w:pStyle w:val="a9"/>
        <w:ind w:firstLine="0"/>
        <w:jc w:val="center"/>
      </w:pPr>
    </w:p>
    <w:sectPr w:rsidR="00CB6997" w:rsidRPr="00A9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5FE8" w14:textId="77777777" w:rsidR="001F2A11" w:rsidRDefault="001F2A11">
      <w:r>
        <w:separator/>
      </w:r>
    </w:p>
  </w:endnote>
  <w:endnote w:type="continuationSeparator" w:id="0">
    <w:p w14:paraId="4143BD9E" w14:textId="77777777" w:rsidR="001F2A11" w:rsidRDefault="001F2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1F2A1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1F2A11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7B96" w14:textId="77777777" w:rsidR="001F2A11" w:rsidRDefault="001F2A11">
      <w:r>
        <w:separator/>
      </w:r>
    </w:p>
  </w:footnote>
  <w:footnote w:type="continuationSeparator" w:id="0">
    <w:p w14:paraId="3769DB5A" w14:textId="77777777" w:rsidR="001F2A11" w:rsidRDefault="001F2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3248"/>
    <w:rsid w:val="000131B4"/>
    <w:rsid w:val="00014813"/>
    <w:rsid w:val="00044778"/>
    <w:rsid w:val="00061835"/>
    <w:rsid w:val="00075FEB"/>
    <w:rsid w:val="000A5DB7"/>
    <w:rsid w:val="000E0773"/>
    <w:rsid w:val="00106DF2"/>
    <w:rsid w:val="0013605B"/>
    <w:rsid w:val="001471AA"/>
    <w:rsid w:val="001818CA"/>
    <w:rsid w:val="001B507E"/>
    <w:rsid w:val="001D3C26"/>
    <w:rsid w:val="001D438C"/>
    <w:rsid w:val="001F2A11"/>
    <w:rsid w:val="00280D42"/>
    <w:rsid w:val="002A7A8D"/>
    <w:rsid w:val="002E3E29"/>
    <w:rsid w:val="002E605E"/>
    <w:rsid w:val="002E67B4"/>
    <w:rsid w:val="00306500"/>
    <w:rsid w:val="00337B09"/>
    <w:rsid w:val="00380F5D"/>
    <w:rsid w:val="00391263"/>
    <w:rsid w:val="00394AC2"/>
    <w:rsid w:val="003B6268"/>
    <w:rsid w:val="003C10CA"/>
    <w:rsid w:val="003F76D0"/>
    <w:rsid w:val="00455063"/>
    <w:rsid w:val="00497BE6"/>
    <w:rsid w:val="00497CB8"/>
    <w:rsid w:val="004A0991"/>
    <w:rsid w:val="004F5A61"/>
    <w:rsid w:val="00512564"/>
    <w:rsid w:val="00567EE0"/>
    <w:rsid w:val="005A7890"/>
    <w:rsid w:val="005C3DD4"/>
    <w:rsid w:val="005D388E"/>
    <w:rsid w:val="005F096C"/>
    <w:rsid w:val="00616BCF"/>
    <w:rsid w:val="00637013"/>
    <w:rsid w:val="00650FD9"/>
    <w:rsid w:val="00653E61"/>
    <w:rsid w:val="00665602"/>
    <w:rsid w:val="00675F66"/>
    <w:rsid w:val="006A00BC"/>
    <w:rsid w:val="00721587"/>
    <w:rsid w:val="00727D37"/>
    <w:rsid w:val="00774277"/>
    <w:rsid w:val="00797111"/>
    <w:rsid w:val="007C21D4"/>
    <w:rsid w:val="007D740D"/>
    <w:rsid w:val="007D74E4"/>
    <w:rsid w:val="007E1302"/>
    <w:rsid w:val="00806319"/>
    <w:rsid w:val="00860519"/>
    <w:rsid w:val="008673F4"/>
    <w:rsid w:val="008A5612"/>
    <w:rsid w:val="008E692D"/>
    <w:rsid w:val="008F391A"/>
    <w:rsid w:val="00915FEA"/>
    <w:rsid w:val="009163B5"/>
    <w:rsid w:val="00926F69"/>
    <w:rsid w:val="00937A74"/>
    <w:rsid w:val="00940D63"/>
    <w:rsid w:val="009459D3"/>
    <w:rsid w:val="00965C7D"/>
    <w:rsid w:val="009A1863"/>
    <w:rsid w:val="00A170D5"/>
    <w:rsid w:val="00A21060"/>
    <w:rsid w:val="00A278FD"/>
    <w:rsid w:val="00A90C83"/>
    <w:rsid w:val="00AB387E"/>
    <w:rsid w:val="00B3341F"/>
    <w:rsid w:val="00B34272"/>
    <w:rsid w:val="00B44349"/>
    <w:rsid w:val="00B46AC9"/>
    <w:rsid w:val="00B80B65"/>
    <w:rsid w:val="00B9754C"/>
    <w:rsid w:val="00BA5221"/>
    <w:rsid w:val="00BD4338"/>
    <w:rsid w:val="00BE4C10"/>
    <w:rsid w:val="00BF2779"/>
    <w:rsid w:val="00C21152"/>
    <w:rsid w:val="00C21263"/>
    <w:rsid w:val="00C6485B"/>
    <w:rsid w:val="00C77642"/>
    <w:rsid w:val="00CB6997"/>
    <w:rsid w:val="00CC05BA"/>
    <w:rsid w:val="00CC52D9"/>
    <w:rsid w:val="00CE6AD4"/>
    <w:rsid w:val="00CF2303"/>
    <w:rsid w:val="00D11ABC"/>
    <w:rsid w:val="00D22F78"/>
    <w:rsid w:val="00D76135"/>
    <w:rsid w:val="00D83689"/>
    <w:rsid w:val="00DC1BFC"/>
    <w:rsid w:val="00DF16C9"/>
    <w:rsid w:val="00E27030"/>
    <w:rsid w:val="00E60880"/>
    <w:rsid w:val="00E72FB5"/>
    <w:rsid w:val="00E73E92"/>
    <w:rsid w:val="00E900F6"/>
    <w:rsid w:val="00EA64F9"/>
    <w:rsid w:val="00ED6340"/>
    <w:rsid w:val="00F10C63"/>
    <w:rsid w:val="00F8393F"/>
    <w:rsid w:val="00FC5893"/>
    <w:rsid w:val="00FE0521"/>
    <w:rsid w:val="00FE2D85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77</TotalTime>
  <Pages>9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82</cp:revision>
  <dcterms:created xsi:type="dcterms:W3CDTF">2022-09-15T15:01:00Z</dcterms:created>
  <dcterms:modified xsi:type="dcterms:W3CDTF">2022-09-23T08:05:00Z</dcterms:modified>
</cp:coreProperties>
</file>
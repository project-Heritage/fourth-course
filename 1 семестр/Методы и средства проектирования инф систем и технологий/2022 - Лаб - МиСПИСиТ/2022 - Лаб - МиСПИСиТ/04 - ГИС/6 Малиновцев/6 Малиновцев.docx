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72BA38D2" w:rsidR="00106DF2" w:rsidRPr="00A45011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t>Знакомство с ГИС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62426A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617008BD" w:rsidR="00106DF2" w:rsidRPr="00E44C0F" w:rsidRDefault="00106DF2" w:rsidP="003C15B2">
            <w:pPr>
              <w:ind w:firstLine="0"/>
              <w:jc w:val="center"/>
            </w:pPr>
            <w:proofErr w:type="spellStart"/>
            <w:r>
              <w:t>М</w:t>
            </w:r>
            <w:r w:rsidR="004871F7">
              <w:t>алиновцев</w:t>
            </w:r>
            <w:proofErr w:type="spellEnd"/>
            <w:r w:rsidR="004871F7">
              <w:t xml:space="preserve"> И.С.</w:t>
            </w:r>
          </w:p>
        </w:tc>
      </w:tr>
      <w:tr w:rsidR="00106DF2" w:rsidRPr="00741C3F" w14:paraId="154271D6" w14:textId="77777777" w:rsidTr="0062426A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62426A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62426A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4179852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4F6E29A1" w14:textId="77777777" w:rsidR="00A553F4" w:rsidRDefault="00106DF2" w:rsidP="00A553F4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03FF488" w14:textId="479673A3" w:rsidR="00A553F4" w:rsidRDefault="00A553F4" w:rsidP="00A553F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2" w:history="1">
            <w:r w:rsidRPr="005E0C58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E697" w14:textId="60743133" w:rsidR="00A553F4" w:rsidRDefault="00A553F4" w:rsidP="00A553F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3" w:history="1">
            <w:r w:rsidRPr="005E0C58">
              <w:rPr>
                <w:rStyle w:val="ac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F8E3" w14:textId="14446C9B" w:rsidR="00A553F4" w:rsidRDefault="00A553F4" w:rsidP="00A553F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4" w:history="1">
            <w:r w:rsidRPr="005E0C58">
              <w:rPr>
                <w:rStyle w:val="ac"/>
                <w:noProof/>
                <w:lang w:val="en-US"/>
              </w:rPr>
              <w:t xml:space="preserve">2 </w:t>
            </w:r>
            <w:r w:rsidRPr="005E0C58">
              <w:rPr>
                <w:rStyle w:val="ac"/>
                <w:noProof/>
              </w:rPr>
              <w:t>Результаты выполнения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E19F" w14:textId="128F9512" w:rsidR="00A553F4" w:rsidRDefault="00A553F4" w:rsidP="00A553F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5" w:history="1">
            <w:r w:rsidRPr="005E0C58">
              <w:rPr>
                <w:rStyle w:val="ac"/>
                <w:noProof/>
              </w:rPr>
              <w:t>3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83B4" w14:textId="4D161CBD" w:rsidR="00A553F4" w:rsidRDefault="00A553F4" w:rsidP="00A553F4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6" w:history="1">
            <w:r w:rsidRPr="005E0C58">
              <w:rPr>
                <w:rStyle w:val="ac"/>
                <w:noProof/>
              </w:rPr>
              <w:t>3.1 Листинг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5C72" w14:textId="313DA9BF" w:rsidR="00A553F4" w:rsidRDefault="00A553F4" w:rsidP="00A553F4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7" w:history="1">
            <w:r w:rsidRPr="005E0C58">
              <w:rPr>
                <w:rStyle w:val="ac"/>
                <w:noProof/>
                <w:lang w:val="en-US"/>
              </w:rPr>
              <w:t>3.2 Листинг 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42E6" w14:textId="319C8AB6" w:rsidR="00A553F4" w:rsidRDefault="00A553F4" w:rsidP="00A553F4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8" w:history="1">
            <w:r w:rsidRPr="005E0C58">
              <w:rPr>
                <w:rStyle w:val="ac"/>
                <w:noProof/>
                <w:lang w:val="en-US"/>
              </w:rPr>
              <w:t>3.3 Листинг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6852" w14:textId="29A51F30" w:rsidR="00A553F4" w:rsidRDefault="00A553F4" w:rsidP="00A553F4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59" w:history="1">
            <w:r w:rsidRPr="005E0C58">
              <w:rPr>
                <w:rStyle w:val="ac"/>
                <w:noProof/>
                <w:lang w:val="en-US"/>
              </w:rPr>
              <w:t>3.4 Листинг 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C186" w14:textId="789A9156" w:rsidR="00A553F4" w:rsidRDefault="00A553F4" w:rsidP="00A553F4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179860" w:history="1">
            <w:r w:rsidRPr="005E0C58">
              <w:rPr>
                <w:rStyle w:val="ac"/>
                <w:noProof/>
                <w:lang w:val="en-US"/>
              </w:rPr>
              <w:t>3.5 Листинг 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A553F4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4179853"/>
      <w:r w:rsidRPr="004871F7">
        <w:lastRenderedPageBreak/>
        <w:t xml:space="preserve">1 </w:t>
      </w:r>
      <w:r w:rsidR="00106DF2">
        <w:t>Постановка задачи</w:t>
      </w:r>
      <w:bookmarkEnd w:id="2"/>
    </w:p>
    <w:p w14:paraId="0AF5D857" w14:textId="77777777" w:rsidR="00106DF2" w:rsidRDefault="00106DF2" w:rsidP="00106DF2">
      <w:pPr>
        <w:pStyle w:val="a9"/>
      </w:pPr>
      <w:r>
        <w:t xml:space="preserve">Цель работы: выработка и закрепление навыков по использованию инструментальных средств ГИС технологий: 2Gis, </w:t>
      </w:r>
      <w:proofErr w:type="spellStart"/>
      <w:r>
        <w:t>Yandex</w:t>
      </w:r>
      <w:proofErr w:type="spellEnd"/>
      <w:r>
        <w:t xml:space="preserve">-карты, Google </w:t>
      </w:r>
      <w:proofErr w:type="spellStart"/>
      <w:r>
        <w:t>maps</w:t>
      </w:r>
      <w:proofErr w:type="spellEnd"/>
      <w:r>
        <w:t xml:space="preserve">. </w:t>
      </w:r>
    </w:p>
    <w:p w14:paraId="14792D25" w14:textId="77777777" w:rsidR="00106DF2" w:rsidRDefault="00106DF2" w:rsidP="00106DF2">
      <w:pPr>
        <w:pStyle w:val="a9"/>
      </w:pPr>
      <w:r>
        <w:t xml:space="preserve">Для выбранного варианта задания необходимо: </w:t>
      </w:r>
    </w:p>
    <w:p w14:paraId="07C59D02" w14:textId="77777777" w:rsidR="00106DF2" w:rsidRDefault="00106DF2" w:rsidP="00106DF2">
      <w:pPr>
        <w:pStyle w:val="a9"/>
      </w:pPr>
      <w:r>
        <w:t>1.</w:t>
      </w:r>
      <w:r>
        <w:tab/>
        <w:t>Ознакомится с методическим руководством по выполнению лабораторной работы.</w:t>
      </w:r>
    </w:p>
    <w:p w14:paraId="4324FF46" w14:textId="52614E2C" w:rsidR="00106DF2" w:rsidRDefault="00106DF2" w:rsidP="00106DF2">
      <w:pPr>
        <w:pStyle w:val="a9"/>
      </w:pPr>
      <w:r>
        <w:t>2.</w:t>
      </w:r>
      <w:r>
        <w:tab/>
        <w:t xml:space="preserve">Установить настольное приложение 2Gis. </w:t>
      </w:r>
    </w:p>
    <w:p w14:paraId="7D6202B2" w14:textId="77777777" w:rsidR="00106DF2" w:rsidRDefault="00106DF2" w:rsidP="00106DF2">
      <w:pPr>
        <w:pStyle w:val="a9"/>
      </w:pPr>
      <w:r>
        <w:t>3.</w:t>
      </w:r>
      <w:r>
        <w:tab/>
        <w:t>Найти на карте местоположение произвольного жилого объекта.</w:t>
      </w:r>
    </w:p>
    <w:p w14:paraId="340E5C27" w14:textId="77777777" w:rsidR="00106DF2" w:rsidRDefault="00106DF2" w:rsidP="00106DF2">
      <w:pPr>
        <w:pStyle w:val="a9"/>
      </w:pPr>
      <w:r>
        <w:t>4.</w:t>
      </w:r>
      <w:r>
        <w:tab/>
        <w:t>Используя модуль «Дополнительные слои добавить: фотографию для выбранного объекта (организаций), создать объекты типа: точечный объект; линейный объект; многоугольник.</w:t>
      </w:r>
    </w:p>
    <w:p w14:paraId="25F216D1" w14:textId="77777777" w:rsidR="00106DF2" w:rsidRDefault="00106DF2" w:rsidP="00106DF2">
      <w:pPr>
        <w:pStyle w:val="a9"/>
      </w:pPr>
      <w:r>
        <w:t>5.</w:t>
      </w:r>
      <w:r>
        <w:tab/>
        <w:t>Создать собственное программное приложение согласно варианту со встроенной картой.</w:t>
      </w:r>
    </w:p>
    <w:p w14:paraId="536210D0" w14:textId="77777777" w:rsidR="00106DF2" w:rsidRDefault="00106DF2" w:rsidP="00106DF2">
      <w:pPr>
        <w:pStyle w:val="a9"/>
      </w:pPr>
      <w:r>
        <w:t>6.</w:t>
      </w:r>
      <w:r>
        <w:tab/>
        <w:t>Создать на карте объекты типа: точечный объект; линейный объект; многоугольник.</w:t>
      </w:r>
    </w:p>
    <w:p w14:paraId="589DCDCE" w14:textId="06608C87" w:rsidR="00337B09" w:rsidRDefault="00106DF2" w:rsidP="00337B09">
      <w:pPr>
        <w:pStyle w:val="a9"/>
      </w:pPr>
      <w:r>
        <w:t>7.</w:t>
      </w:r>
      <w:r>
        <w:tab/>
        <w:t>Оформить отчет по лабораторной работе.</w:t>
      </w:r>
    </w:p>
    <w:p w14:paraId="40FBBD1B" w14:textId="398DAC42" w:rsidR="00337B09" w:rsidRDefault="00337B09" w:rsidP="00337B09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"/>
        <w:gridCol w:w="3906"/>
        <w:gridCol w:w="4979"/>
      </w:tblGrid>
      <w:tr w:rsidR="00337B09" w:rsidRPr="00822626" w14:paraId="155B010A" w14:textId="77777777" w:rsidTr="003C15B2">
        <w:trPr>
          <w:trHeight w:val="315"/>
        </w:trPr>
        <w:tc>
          <w:tcPr>
            <w:tcW w:w="460" w:type="dxa"/>
            <w:shd w:val="clear" w:color="auto" w:fill="auto"/>
          </w:tcPr>
          <w:p w14:paraId="7D5542F6" w14:textId="77777777" w:rsidR="00337B09" w:rsidRPr="001B26FD" w:rsidRDefault="00337B09" w:rsidP="00D11ABC">
            <w:pPr>
              <w:ind w:firstLine="0"/>
              <w:rPr>
                <w:lang w:val="en-US"/>
              </w:rPr>
            </w:pPr>
            <w:r w:rsidRPr="001B26FD">
              <w:rPr>
                <w:lang w:val="en-US"/>
              </w:rPr>
              <w:t>N</w:t>
            </w:r>
          </w:p>
        </w:tc>
        <w:tc>
          <w:tcPr>
            <w:tcW w:w="3906" w:type="dxa"/>
            <w:shd w:val="clear" w:color="auto" w:fill="auto"/>
          </w:tcPr>
          <w:p w14:paraId="4AF6C536" w14:textId="77777777" w:rsidR="00337B09" w:rsidRDefault="00337B09" w:rsidP="00B46AC9">
            <w:pPr>
              <w:ind w:firstLine="0"/>
              <w:jc w:val="center"/>
            </w:pPr>
            <w:r>
              <w:t>Тип приложения</w:t>
            </w:r>
          </w:p>
        </w:tc>
        <w:tc>
          <w:tcPr>
            <w:tcW w:w="4979" w:type="dxa"/>
            <w:shd w:val="clear" w:color="auto" w:fill="auto"/>
          </w:tcPr>
          <w:p w14:paraId="77F88D8B" w14:textId="77777777" w:rsidR="00337B09" w:rsidRPr="00822626" w:rsidRDefault="00337B09" w:rsidP="00B46AC9">
            <w:pPr>
              <w:ind w:firstLine="0"/>
              <w:jc w:val="center"/>
            </w:pPr>
            <w:r>
              <w:t>Платформа</w:t>
            </w:r>
          </w:p>
        </w:tc>
      </w:tr>
      <w:tr w:rsidR="00337B09" w:rsidRPr="00A16609" w14:paraId="3077F5E2" w14:textId="77777777" w:rsidTr="003C15B2">
        <w:tc>
          <w:tcPr>
            <w:tcW w:w="460" w:type="dxa"/>
            <w:shd w:val="clear" w:color="auto" w:fill="auto"/>
          </w:tcPr>
          <w:p w14:paraId="5F4393B4" w14:textId="6735D661" w:rsidR="00337B09" w:rsidRPr="00D91442" w:rsidRDefault="00C26902" w:rsidP="00337B09">
            <w:pPr>
              <w:ind w:firstLine="0"/>
              <w:jc w:val="center"/>
            </w:pPr>
            <w:r>
              <w:t>6</w:t>
            </w:r>
            <w:r w:rsidR="00337B09">
              <w:t>.</w:t>
            </w:r>
          </w:p>
        </w:tc>
        <w:tc>
          <w:tcPr>
            <w:tcW w:w="3906" w:type="dxa"/>
            <w:shd w:val="clear" w:color="auto" w:fill="auto"/>
          </w:tcPr>
          <w:p w14:paraId="3E864DA3" w14:textId="08910D28" w:rsidR="00337B09" w:rsidRDefault="00C26902" w:rsidP="00B46AC9">
            <w:pPr>
              <w:ind w:firstLine="0"/>
              <w:jc w:val="center"/>
            </w:pPr>
            <w:r w:rsidRPr="00C26902">
              <w:t>Настольное</w:t>
            </w:r>
          </w:p>
        </w:tc>
        <w:tc>
          <w:tcPr>
            <w:tcW w:w="4979" w:type="dxa"/>
            <w:shd w:val="clear" w:color="auto" w:fill="auto"/>
          </w:tcPr>
          <w:p w14:paraId="415D399C" w14:textId="77777777" w:rsidR="00337B09" w:rsidRPr="00A16609" w:rsidRDefault="00337B09" w:rsidP="00B46AC9">
            <w:pPr>
              <w:ind w:firstLine="0"/>
              <w:jc w:val="center"/>
            </w:pPr>
            <w:r>
              <w:t>Яндекс карты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4A455A2" w:rsidR="00337B09" w:rsidRDefault="00DC1BFC" w:rsidP="001D3C26">
      <w:pPr>
        <w:pStyle w:val="12"/>
      </w:pPr>
      <w:bookmarkStart w:id="3" w:name="_Toc114179854"/>
      <w:r>
        <w:rPr>
          <w:lang w:val="en-US"/>
        </w:rPr>
        <w:lastRenderedPageBreak/>
        <w:t xml:space="preserve">2 </w:t>
      </w:r>
      <w:r w:rsidR="001D3C26">
        <w:t>Результаты выполнения задания</w:t>
      </w:r>
      <w:bookmarkEnd w:id="3"/>
    </w:p>
    <w:p w14:paraId="77EEC961" w14:textId="466029E1" w:rsidR="001D3C26" w:rsidRDefault="00C26902" w:rsidP="001D3C26">
      <w:pPr>
        <w:pStyle w:val="a9"/>
      </w:pPr>
      <w:r w:rsidRPr="00C26902">
        <w:t xml:space="preserve">В качестве жилого объекта выбрано здание, расположенное по </w:t>
      </w:r>
      <w:r>
        <w:t>адресу</w:t>
      </w:r>
      <w:r w:rsidRPr="00C26902">
        <w:t xml:space="preserve"> Фельдшерская, 6а.</w:t>
      </w:r>
    </w:p>
    <w:p w14:paraId="353E0A28" w14:textId="3C77AAB2" w:rsidR="001D3C26" w:rsidRDefault="00024D55" w:rsidP="001D3C2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43968EE" wp14:editId="66096318">
            <wp:extent cx="4542739" cy="3572591"/>
            <wp:effectExtent l="19050" t="19050" r="1079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73" cy="358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84F41" w14:textId="143C3948" w:rsidR="001D3C26" w:rsidRDefault="001D3C26" w:rsidP="001D3C26">
      <w:pPr>
        <w:ind w:firstLine="0"/>
        <w:jc w:val="center"/>
        <w:rPr>
          <w:rFonts w:ascii="Times New Roman CYR" w:hAnsi="Times New Roman CYR" w:cs="Times New Roman CYR"/>
        </w:rPr>
      </w:pPr>
      <w:r>
        <w:t xml:space="preserve">Рисунок 1 – </w:t>
      </w:r>
      <w:r>
        <w:rPr>
          <w:rFonts w:ascii="Times New Roman CYR" w:hAnsi="Times New Roman CYR" w:cs="Times New Roman CYR"/>
        </w:rPr>
        <w:t>Изображение выбранного здания</w:t>
      </w:r>
    </w:p>
    <w:p w14:paraId="656E3DA5" w14:textId="77777777" w:rsidR="001D3C26" w:rsidRDefault="001D3C26" w:rsidP="00455063">
      <w:pPr>
        <w:pStyle w:val="a9"/>
      </w:pPr>
    </w:p>
    <w:p w14:paraId="2E5473D4" w14:textId="1C7CC327" w:rsidR="00024D55" w:rsidRPr="00024D55" w:rsidRDefault="00024D55" w:rsidP="00024D55">
      <w:pPr>
        <w:pStyle w:val="a9"/>
      </w:pPr>
      <w:r w:rsidRPr="00024D55">
        <w:t xml:space="preserve">Далее был установлен объект типа «Точка», в который </w:t>
      </w:r>
      <w:r>
        <w:t>добавлено</w:t>
      </w:r>
      <w:r w:rsidRPr="00024D55">
        <w:t xml:space="preserve"> изображение.</w:t>
      </w:r>
    </w:p>
    <w:p w14:paraId="5EB78A71" w14:textId="15C065B0" w:rsidR="00455063" w:rsidRDefault="00521277" w:rsidP="00024D55">
      <w:pPr>
        <w:pStyle w:val="a9"/>
        <w:ind w:firstLine="0"/>
      </w:pPr>
      <w:r>
        <w:rPr>
          <w:noProof/>
        </w:rPr>
        <w:drawing>
          <wp:inline distT="0" distB="0" distL="0" distR="0" wp14:anchorId="32F6F8E1" wp14:editId="37C00A88">
            <wp:extent cx="5937885" cy="2725420"/>
            <wp:effectExtent l="19050" t="19050" r="2476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2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BD258" w14:textId="0527DF42" w:rsidR="00455063" w:rsidRDefault="00455063" w:rsidP="00455063">
      <w:pPr>
        <w:ind w:firstLine="0"/>
        <w:jc w:val="center"/>
        <w:rPr>
          <w:rFonts w:ascii="Times New Roman CYR" w:hAnsi="Times New Roman CYR" w:cs="Times New Roman CYR"/>
        </w:rPr>
      </w:pPr>
      <w:r>
        <w:t xml:space="preserve">Рисунок </w:t>
      </w:r>
      <w:r w:rsidR="00EA64F9">
        <w:t>2</w:t>
      </w:r>
      <w:r>
        <w:t xml:space="preserve"> – </w:t>
      </w:r>
      <w:r w:rsidR="00521277">
        <w:rPr>
          <w:rFonts w:ascii="Times New Roman CYR" w:hAnsi="Times New Roman CYR" w:cs="Times New Roman CYR"/>
        </w:rPr>
        <w:t>Точка с добавленным изображением</w:t>
      </w:r>
    </w:p>
    <w:p w14:paraId="5CC1DD39" w14:textId="1450B33E" w:rsidR="00EA64F9" w:rsidRDefault="00EA64F9" w:rsidP="00EA64F9">
      <w:pPr>
        <w:ind w:firstLine="0"/>
        <w:jc w:val="center"/>
        <w:rPr>
          <w:rFonts w:ascii="Times New Roman CYR" w:hAnsi="Times New Roman CYR" w:cs="Times New Roman CYR"/>
        </w:rPr>
      </w:pPr>
    </w:p>
    <w:p w14:paraId="080A9436" w14:textId="18E480B6" w:rsidR="00521277" w:rsidRPr="00521277" w:rsidRDefault="00521277" w:rsidP="00521277">
      <w:pPr>
        <w:pStyle w:val="a9"/>
      </w:pPr>
      <w:r w:rsidRPr="00521277">
        <w:t>Следующим был создан линейный объект.</w:t>
      </w:r>
    </w:p>
    <w:p w14:paraId="6873E5B4" w14:textId="4FA7E043" w:rsidR="00497BE6" w:rsidRDefault="00521277" w:rsidP="00497BE6">
      <w:pPr>
        <w:pStyle w:val="a9"/>
        <w:ind w:firstLine="0"/>
        <w:jc w:val="center"/>
      </w:pPr>
      <w:r w:rsidRPr="00A90370">
        <w:rPr>
          <w:noProof/>
        </w:rPr>
        <w:lastRenderedPageBreak/>
        <w:drawing>
          <wp:inline distT="0" distB="0" distL="0" distR="0" wp14:anchorId="765343CD" wp14:editId="17DE6552">
            <wp:extent cx="5940425" cy="3289300"/>
            <wp:effectExtent l="19050" t="19050" r="2222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2104F" w14:textId="44ACB010" w:rsidR="00497BE6" w:rsidRDefault="00497BE6" w:rsidP="00497BE6">
      <w:pPr>
        <w:ind w:firstLine="0"/>
        <w:jc w:val="center"/>
        <w:rPr>
          <w:rFonts w:ascii="Times New Roman CYR" w:hAnsi="Times New Roman CYR" w:cs="Times New Roman CYR"/>
        </w:rPr>
      </w:pPr>
      <w:r>
        <w:t xml:space="preserve">Рисунок </w:t>
      </w:r>
      <w:r w:rsidR="00521277">
        <w:t>3</w:t>
      </w:r>
      <w:r>
        <w:t xml:space="preserve"> – </w:t>
      </w:r>
      <w:r>
        <w:rPr>
          <w:rFonts w:ascii="Times New Roman CYR" w:hAnsi="Times New Roman CYR" w:cs="Times New Roman CYR"/>
        </w:rPr>
        <w:t>Линейный объект</w:t>
      </w:r>
    </w:p>
    <w:p w14:paraId="14845DDC" w14:textId="35117EE3" w:rsidR="00497BE6" w:rsidRDefault="00497BE6" w:rsidP="00497BE6">
      <w:pPr>
        <w:ind w:firstLine="0"/>
        <w:jc w:val="center"/>
        <w:rPr>
          <w:rFonts w:ascii="Times New Roman CYR" w:hAnsi="Times New Roman CYR" w:cs="Times New Roman CYR"/>
        </w:rPr>
      </w:pPr>
    </w:p>
    <w:p w14:paraId="03975699" w14:textId="229736F7" w:rsidR="00521277" w:rsidRPr="00521277" w:rsidRDefault="00521277" w:rsidP="00521277">
      <w:pPr>
        <w:pStyle w:val="a9"/>
      </w:pPr>
      <w:r w:rsidRPr="00521277">
        <w:t>После был создан многоугольник.</w:t>
      </w:r>
    </w:p>
    <w:p w14:paraId="67B8D98B" w14:textId="3A23A5E3" w:rsidR="00EA64F9" w:rsidRDefault="00521277" w:rsidP="007D74E4">
      <w:pPr>
        <w:pStyle w:val="a9"/>
        <w:ind w:firstLine="0"/>
        <w:jc w:val="center"/>
      </w:pPr>
      <w:r w:rsidRPr="00130EE8">
        <w:rPr>
          <w:noProof/>
        </w:rPr>
        <w:drawing>
          <wp:inline distT="0" distB="0" distL="0" distR="0" wp14:anchorId="049FC8DD" wp14:editId="19A397C3">
            <wp:extent cx="5940425" cy="3215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C22" w14:textId="6AA74153" w:rsidR="007D74E4" w:rsidRDefault="007D74E4" w:rsidP="007D74E4">
      <w:pPr>
        <w:ind w:firstLine="0"/>
        <w:jc w:val="center"/>
        <w:rPr>
          <w:rFonts w:ascii="Times New Roman CYR" w:hAnsi="Times New Roman CYR" w:cs="Times New Roman CYR"/>
        </w:rPr>
      </w:pPr>
      <w:r>
        <w:t xml:space="preserve">Рисунок </w:t>
      </w:r>
      <w:r w:rsidR="00521277">
        <w:t>4</w:t>
      </w:r>
      <w:r>
        <w:t xml:space="preserve"> – </w:t>
      </w:r>
      <w:r>
        <w:rPr>
          <w:rFonts w:ascii="Times New Roman CYR" w:hAnsi="Times New Roman CYR" w:cs="Times New Roman CYR"/>
        </w:rPr>
        <w:t>Здание со всеми типами объектов</w:t>
      </w:r>
    </w:p>
    <w:p w14:paraId="0F15598F" w14:textId="41198842" w:rsidR="007D74E4" w:rsidRDefault="007D74E4" w:rsidP="007D74E4">
      <w:pPr>
        <w:ind w:firstLine="0"/>
        <w:jc w:val="center"/>
        <w:rPr>
          <w:rFonts w:ascii="Times New Roman CYR" w:hAnsi="Times New Roman CYR" w:cs="Times New Roman CYR"/>
        </w:rPr>
      </w:pPr>
    </w:p>
    <w:p w14:paraId="330B72F2" w14:textId="3F4292D5" w:rsidR="00C174B3" w:rsidRDefault="00C174B3" w:rsidP="00C174B3">
      <w:pPr>
        <w:pStyle w:val="a9"/>
      </w:pPr>
      <w:r w:rsidRPr="00C174B3">
        <w:t xml:space="preserve">Для реализации оконного приложения использовалась верстка </w:t>
      </w:r>
      <w:proofErr w:type="spellStart"/>
      <w:r w:rsidRPr="00C174B3">
        <w:t>html</w:t>
      </w:r>
      <w:proofErr w:type="spellEnd"/>
      <w:r w:rsidRPr="00C174B3">
        <w:t xml:space="preserve"> сайта с поддержкой </w:t>
      </w:r>
      <w:proofErr w:type="spellStart"/>
      <w:r w:rsidRPr="00C174B3">
        <w:t>css</w:t>
      </w:r>
      <w:proofErr w:type="spellEnd"/>
      <w:r w:rsidRPr="00C174B3">
        <w:t xml:space="preserve"> и </w:t>
      </w:r>
      <w:proofErr w:type="spellStart"/>
      <w:r w:rsidRPr="00C174B3">
        <w:t>java</w:t>
      </w:r>
      <w:proofErr w:type="spellEnd"/>
      <w:r w:rsidRPr="00C174B3">
        <w:t xml:space="preserve"> </w:t>
      </w:r>
      <w:proofErr w:type="spellStart"/>
      <w:r w:rsidRPr="00C174B3">
        <w:t>script</w:t>
      </w:r>
      <w:proofErr w:type="spellEnd"/>
      <w:r w:rsidRPr="00C174B3">
        <w:t xml:space="preserve">. Чтобы приложение работало без использования сторонних браузеров, использовался фреймворк Electron, позволяющий </w:t>
      </w:r>
      <w:r w:rsidR="004C4C15">
        <w:t>конвертировать</w:t>
      </w:r>
      <w:r w:rsidRPr="00C174B3">
        <w:t xml:space="preserve"> </w:t>
      </w:r>
      <w:proofErr w:type="spellStart"/>
      <w:r w:rsidRPr="00C174B3">
        <w:t>web</w:t>
      </w:r>
      <w:proofErr w:type="spellEnd"/>
      <w:r w:rsidRPr="00C174B3">
        <w:t xml:space="preserve">-страницы в формат </w:t>
      </w:r>
      <w:proofErr w:type="spellStart"/>
      <w:r w:rsidRPr="00C174B3">
        <w:t>exe</w:t>
      </w:r>
      <w:proofErr w:type="spellEnd"/>
      <w:r w:rsidRPr="00C174B3">
        <w:t>. Так как Electron является надстройкой над Node.js, для корректной работы итогового приложения он был также установлен. Итоговая иерархия приложения выглядит следующим образом.</w:t>
      </w:r>
    </w:p>
    <w:p w14:paraId="7807CF97" w14:textId="3A98E0C7" w:rsidR="00CE6A6F" w:rsidRDefault="00CE6A6F" w:rsidP="00CE6A6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1AA95F" wp14:editId="6C1E5BE0">
            <wp:extent cx="2944495" cy="206692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91095" w14:textId="1DA1DA10" w:rsidR="00CE6A6F" w:rsidRDefault="00CE6A6F" w:rsidP="00CE6A6F">
      <w:pPr>
        <w:ind w:firstLine="0"/>
        <w:jc w:val="center"/>
        <w:rPr>
          <w:rFonts w:ascii="Times New Roman CYR" w:hAnsi="Times New Roman CYR" w:cs="Times New Roman CYR"/>
        </w:rPr>
      </w:pPr>
      <w:r>
        <w:t xml:space="preserve">Рисунок 5 – </w:t>
      </w:r>
      <w:r>
        <w:rPr>
          <w:rFonts w:ascii="Times New Roman CYR" w:hAnsi="Times New Roman CYR" w:cs="Times New Roman CYR"/>
        </w:rPr>
        <w:t>Иерархия проекта</w:t>
      </w:r>
    </w:p>
    <w:p w14:paraId="15F40132" w14:textId="778D7695" w:rsidR="00CE6A6F" w:rsidRDefault="00CE6A6F" w:rsidP="00CE6A6F">
      <w:pPr>
        <w:pStyle w:val="a9"/>
        <w:ind w:firstLine="0"/>
        <w:jc w:val="center"/>
      </w:pPr>
    </w:p>
    <w:p w14:paraId="090B3170" w14:textId="1649E49D" w:rsidR="0026723A" w:rsidRPr="0026723A" w:rsidRDefault="0026723A" w:rsidP="0026723A">
      <w:pPr>
        <w:pStyle w:val="a9"/>
      </w:pPr>
      <w:r>
        <w:t>Итоговое</w:t>
      </w:r>
      <w:r w:rsidRPr="0026723A">
        <w:t xml:space="preserve"> приложение, в свою очередь, является исполняемым </w:t>
      </w:r>
      <w:proofErr w:type="spellStart"/>
      <w:r w:rsidRPr="0026723A">
        <w:t>exe</w:t>
      </w:r>
      <w:proofErr w:type="spellEnd"/>
      <w:r w:rsidRPr="0026723A">
        <w:t>-файлом</w:t>
      </w:r>
      <w:r>
        <w:t>, в соответствии с вариантом задания</w:t>
      </w:r>
      <w:r w:rsidRPr="0026723A">
        <w:t>.</w:t>
      </w:r>
    </w:p>
    <w:p w14:paraId="2296398C" w14:textId="5A6EAEAF" w:rsidR="007D74E4" w:rsidRDefault="00F207D4" w:rsidP="00797111">
      <w:pPr>
        <w:pStyle w:val="a9"/>
        <w:ind w:firstLine="0"/>
        <w:jc w:val="center"/>
      </w:pPr>
      <w:r w:rsidRPr="00CE55ED">
        <w:rPr>
          <w:noProof/>
        </w:rPr>
        <w:drawing>
          <wp:inline distT="0" distB="0" distL="0" distR="0" wp14:anchorId="63306655" wp14:editId="7003CAAF">
            <wp:extent cx="4967504" cy="373823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717" cy="37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5421" w14:textId="2D1DADAE" w:rsidR="00797111" w:rsidRDefault="00797111" w:rsidP="00797111">
      <w:pPr>
        <w:ind w:firstLine="0"/>
        <w:jc w:val="center"/>
        <w:rPr>
          <w:rFonts w:ascii="Times New Roman CYR" w:hAnsi="Times New Roman CYR" w:cs="Times New Roman CYR"/>
        </w:rPr>
      </w:pPr>
      <w:r>
        <w:t xml:space="preserve">Рисунок </w:t>
      </w:r>
      <w:r w:rsidR="00CE6A6F">
        <w:t>6</w:t>
      </w:r>
      <w:r>
        <w:t xml:space="preserve"> – </w:t>
      </w:r>
      <w:r w:rsidR="00CE6A6F">
        <w:t>Реализованное приложение</w:t>
      </w:r>
    </w:p>
    <w:p w14:paraId="345A5749" w14:textId="3836E45C" w:rsidR="00BD4338" w:rsidRDefault="00BD4338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CE37AB6" w14:textId="3DF385CC" w:rsidR="00797111" w:rsidRDefault="00DC1BFC" w:rsidP="00BD4338">
      <w:pPr>
        <w:pStyle w:val="12"/>
      </w:pPr>
      <w:bookmarkStart w:id="4" w:name="_Toc114179855"/>
      <w:r w:rsidRPr="004871F7">
        <w:lastRenderedPageBreak/>
        <w:t>3</w:t>
      </w:r>
      <w:r w:rsidR="00D20A49">
        <w:t xml:space="preserve"> </w:t>
      </w:r>
      <w:r w:rsidR="00BD4338">
        <w:t>Листинг кода</w:t>
      </w:r>
      <w:bookmarkEnd w:id="4"/>
    </w:p>
    <w:p w14:paraId="2CA8A4EF" w14:textId="42B45D5E" w:rsidR="00F329E6" w:rsidRPr="00F329E6" w:rsidRDefault="00DC1BFC" w:rsidP="00F329E6">
      <w:pPr>
        <w:pStyle w:val="23"/>
      </w:pPr>
      <w:bookmarkStart w:id="5" w:name="_Toc114179856"/>
      <w:r w:rsidRPr="004871F7">
        <w:t xml:space="preserve">3.1 </w:t>
      </w:r>
      <w:r w:rsidR="00BD4338" w:rsidRPr="00BD4338">
        <w:t>Листинг index.html</w:t>
      </w:r>
      <w:bookmarkEnd w:id="5"/>
    </w:p>
    <w:p w14:paraId="5CCC2928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&lt;!DOCTYPE html&gt;</w:t>
      </w:r>
    </w:p>
    <w:p w14:paraId="1F53D68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&lt;html lang="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en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"&gt;</w:t>
      </w:r>
    </w:p>
    <w:p w14:paraId="6E5A8BB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&lt;head&gt;</w:t>
      </w:r>
    </w:p>
    <w:p w14:paraId="22AF5AB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&lt;meta charset="UTF-8"&gt;</w:t>
      </w:r>
    </w:p>
    <w:p w14:paraId="3C386AA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&lt;meta http-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equiv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="X-UA-Compatible" content="IE=edge"&gt;</w:t>
      </w:r>
    </w:p>
    <w:p w14:paraId="5B60AE1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&lt;meta name="viewport" content="width=device-width, initial-scale=1.0"&gt;</w:t>
      </w:r>
    </w:p>
    <w:p w14:paraId="2704446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&lt;title&gt;Document&lt;/title&gt;</w:t>
      </w:r>
    </w:p>
    <w:p w14:paraId="69C13A9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 xml:space="preserve">&lt;link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="stylesheet"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="style.css"&gt;</w:t>
      </w:r>
    </w:p>
    <w:p w14:paraId="34F2D4B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&lt;/head&gt;</w:t>
      </w:r>
    </w:p>
    <w:p w14:paraId="62D7E42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&lt;body&gt;</w:t>
      </w:r>
    </w:p>
    <w:p w14:paraId="0F5853F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&lt;div id="map-test" class="map"&gt;&lt;/div&gt;</w:t>
      </w:r>
    </w:p>
    <w:p w14:paraId="4A99A2C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&lt;script&gt;</w:t>
      </w:r>
    </w:p>
    <w:p w14:paraId="0306EF7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  <w:t>require('./render.js');</w:t>
      </w:r>
    </w:p>
    <w:p w14:paraId="3C1E223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&lt;/script&gt;</w:t>
      </w:r>
    </w:p>
    <w:p w14:paraId="6B1289D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&lt;script src="https://api-maps.yandex.ru/2.1/?apikey=c28471db-2409-4be3-872d-980661052c3b&amp;lang=ru_RU"&gt;</w:t>
      </w:r>
    </w:p>
    <w:p w14:paraId="413EFE5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&lt;/script&gt;</w:t>
      </w:r>
    </w:p>
    <w:p w14:paraId="28B0CFA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 xml:space="preserve">&lt;script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="script.js"&gt;&lt;/script&gt;</w:t>
      </w:r>
    </w:p>
    <w:p w14:paraId="221A6D3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&lt;/body&gt;</w:t>
      </w:r>
    </w:p>
    <w:p w14:paraId="6ADDB2D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&lt;/html&gt;</w:t>
      </w:r>
    </w:p>
    <w:p w14:paraId="5623FC9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3D9CFB5A" w14:textId="354BBFC5" w:rsidR="00F329E6" w:rsidRPr="00F329E6" w:rsidRDefault="00F329E6" w:rsidP="00F329E6">
      <w:pPr>
        <w:pStyle w:val="23"/>
        <w:rPr>
          <w:lang w:val="en-US"/>
        </w:rPr>
      </w:pPr>
      <w:bookmarkStart w:id="6" w:name="_Toc114179857"/>
      <w:r w:rsidRPr="00DF614B">
        <w:rPr>
          <w:lang w:val="en-US"/>
        </w:rPr>
        <w:t xml:space="preserve">3.2 </w:t>
      </w:r>
      <w:proofErr w:type="spellStart"/>
      <w:r w:rsidRPr="00F329E6">
        <w:rPr>
          <w:lang w:val="en-US"/>
        </w:rPr>
        <w:t>Листинг</w:t>
      </w:r>
      <w:proofErr w:type="spellEnd"/>
      <w:r w:rsidRPr="00F329E6">
        <w:rPr>
          <w:lang w:val="en-US"/>
        </w:rPr>
        <w:t xml:space="preserve"> main.js</w:t>
      </w:r>
      <w:bookmarkEnd w:id="6"/>
    </w:p>
    <w:p w14:paraId="4A6379C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const path = require('path');</w:t>
      </w:r>
    </w:p>
    <w:p w14:paraId="65435EB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const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url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 = require('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url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');</w:t>
      </w:r>
    </w:p>
    <w:p w14:paraId="6496999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const </w:t>
      </w:r>
      <w:proofErr w:type="gramStart"/>
      <w:r w:rsidRPr="00F329E6">
        <w:rPr>
          <w:rFonts w:ascii="Courier New" w:hAnsi="Courier New" w:cs="Courier New"/>
          <w:sz w:val="24"/>
          <w:lang w:val="en-US"/>
        </w:rPr>
        <w:t>{ app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BrowserWindow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 } = require('electron');</w:t>
      </w:r>
    </w:p>
    <w:p w14:paraId="008FAF7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234A5D9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let win;</w:t>
      </w:r>
    </w:p>
    <w:p w14:paraId="76F6288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5C7D95E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function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createWindow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){</w:t>
      </w:r>
    </w:p>
    <w:p w14:paraId="58EB97E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win = new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BrowserWindow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612F577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{</w:t>
      </w:r>
    </w:p>
    <w:p w14:paraId="703BC60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    width: 800, </w:t>
      </w:r>
    </w:p>
    <w:p w14:paraId="4027D04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    height: 600, </w:t>
      </w:r>
    </w:p>
    <w:p w14:paraId="526F262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    icon: __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dirname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 + "/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/icon.png"</w:t>
      </w:r>
    </w:p>
    <w:p w14:paraId="0D17ED5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});</w:t>
      </w:r>
    </w:p>
    <w:p w14:paraId="69F881B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win.loadURL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url.format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({</w:t>
      </w:r>
    </w:p>
    <w:p w14:paraId="7D9506E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pathname: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path.join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(__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dirname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, 'index.html'),</w:t>
      </w:r>
    </w:p>
    <w:p w14:paraId="5937637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protocol: 'file',</w:t>
      </w:r>
    </w:p>
    <w:p w14:paraId="3CF00DC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slashes: true</w:t>
      </w:r>
    </w:p>
    <w:p w14:paraId="604D1F3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}));</w:t>
      </w:r>
    </w:p>
    <w:p w14:paraId="09B3B3B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4E012294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win.on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('closed', ()=&gt;{</w:t>
      </w:r>
    </w:p>
    <w:p w14:paraId="1C98781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win = null;</w:t>
      </w:r>
    </w:p>
    <w:p w14:paraId="2043A22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});</w:t>
      </w:r>
    </w:p>
    <w:p w14:paraId="5DB1B5C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}</w:t>
      </w:r>
    </w:p>
    <w:p w14:paraId="0597387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155DBDF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app.on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 xml:space="preserve">('ready',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createWindow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);</w:t>
      </w:r>
    </w:p>
    <w:p w14:paraId="484C8D6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app.on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('window-all-closed', () =&gt; {</w:t>
      </w:r>
    </w:p>
    <w:p w14:paraId="3BDAAEB8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app.quit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();</w:t>
      </w:r>
    </w:p>
    <w:p w14:paraId="4F6DA90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});</w:t>
      </w:r>
    </w:p>
    <w:p w14:paraId="3CFB3A4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0CF6A3FC" w14:textId="4AC29E69" w:rsidR="00F329E6" w:rsidRPr="00F329E6" w:rsidRDefault="00054D31" w:rsidP="00054D31">
      <w:pPr>
        <w:pStyle w:val="23"/>
        <w:rPr>
          <w:lang w:val="en-US"/>
        </w:rPr>
      </w:pPr>
      <w:bookmarkStart w:id="7" w:name="_Toc114179858"/>
      <w:r w:rsidRPr="00DF614B">
        <w:rPr>
          <w:lang w:val="en-US"/>
        </w:rPr>
        <w:t xml:space="preserve">3.3 </w:t>
      </w:r>
      <w:proofErr w:type="spellStart"/>
      <w:r w:rsidR="00F329E6" w:rsidRPr="00F329E6">
        <w:rPr>
          <w:lang w:val="en-US"/>
        </w:rPr>
        <w:t>Листинг</w:t>
      </w:r>
      <w:proofErr w:type="spellEnd"/>
      <w:r w:rsidR="00F329E6" w:rsidRPr="00F329E6">
        <w:rPr>
          <w:lang w:val="en-US"/>
        </w:rPr>
        <w:t xml:space="preserve"> </w:t>
      </w:r>
      <w:proofErr w:type="spellStart"/>
      <w:proofErr w:type="gramStart"/>
      <w:r w:rsidR="00F329E6" w:rsidRPr="00F329E6">
        <w:rPr>
          <w:lang w:val="en-US"/>
        </w:rPr>
        <w:t>package.json</w:t>
      </w:r>
      <w:bookmarkEnd w:id="7"/>
      <w:proofErr w:type="spellEnd"/>
      <w:proofErr w:type="gramEnd"/>
    </w:p>
    <w:p w14:paraId="6CFDC24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{</w:t>
      </w:r>
    </w:p>
    <w:p w14:paraId="5E120AE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"name": "maps",</w:t>
      </w:r>
    </w:p>
    <w:p w14:paraId="753A4C1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"version": "1.0.0",</w:t>
      </w:r>
    </w:p>
    <w:p w14:paraId="5884E87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"description": "",</w:t>
      </w:r>
    </w:p>
    <w:p w14:paraId="7DD6F15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"main": "main.js",</w:t>
      </w:r>
    </w:p>
    <w:p w14:paraId="39F6C90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"scripts": {</w:t>
      </w:r>
    </w:p>
    <w:p w14:paraId="4B8B647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"start": "</w:t>
      </w:r>
      <w:proofErr w:type="gramStart"/>
      <w:r w:rsidRPr="00F329E6">
        <w:rPr>
          <w:rFonts w:ascii="Courier New" w:hAnsi="Courier New" w:cs="Courier New"/>
          <w:sz w:val="24"/>
          <w:lang w:val="en-US"/>
        </w:rPr>
        <w:t>electron .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",</w:t>
      </w:r>
    </w:p>
    <w:p w14:paraId="3D9A0F4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"build": "electron-</w:t>
      </w:r>
      <w:proofErr w:type="gramStart"/>
      <w:r w:rsidRPr="00F329E6">
        <w:rPr>
          <w:rFonts w:ascii="Courier New" w:hAnsi="Courier New" w:cs="Courier New"/>
          <w:sz w:val="24"/>
          <w:lang w:val="en-US"/>
        </w:rPr>
        <w:t>packager .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"</w:t>
      </w:r>
    </w:p>
    <w:p w14:paraId="32080005" w14:textId="55ED1974" w:rsidR="00F329E6" w:rsidRPr="00F329E6" w:rsidRDefault="00F329E6" w:rsidP="00DF614B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},</w:t>
      </w:r>
    </w:p>
    <w:p w14:paraId="77F5847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"dependencies": {</w:t>
      </w:r>
    </w:p>
    <w:p w14:paraId="20E7184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"electron": "^20.1.4",</w:t>
      </w:r>
    </w:p>
    <w:p w14:paraId="5C9C2AC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"</w:t>
      </w:r>
      <w:proofErr w:type="gramStart"/>
      <w:r w:rsidRPr="00F329E6">
        <w:rPr>
          <w:rFonts w:ascii="Courier New" w:hAnsi="Courier New" w:cs="Courier New"/>
          <w:sz w:val="24"/>
          <w:lang w:val="en-US"/>
        </w:rPr>
        <w:t>electron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-packager": "^16.0.0"</w:t>
      </w:r>
    </w:p>
    <w:p w14:paraId="6E22B25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}</w:t>
      </w:r>
    </w:p>
    <w:p w14:paraId="4421AD5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}</w:t>
      </w:r>
    </w:p>
    <w:p w14:paraId="5B02EF4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1AA2D52F" w14:textId="040806D5" w:rsidR="00F329E6" w:rsidRPr="00F329E6" w:rsidRDefault="002B72FF" w:rsidP="002B72FF">
      <w:pPr>
        <w:pStyle w:val="23"/>
        <w:rPr>
          <w:lang w:val="en-US"/>
        </w:rPr>
      </w:pPr>
      <w:bookmarkStart w:id="8" w:name="_Toc114179859"/>
      <w:r w:rsidRPr="00DF614B">
        <w:rPr>
          <w:lang w:val="en-US"/>
        </w:rPr>
        <w:t xml:space="preserve">3.4 </w:t>
      </w:r>
      <w:proofErr w:type="spellStart"/>
      <w:r w:rsidR="00F329E6" w:rsidRPr="00F329E6">
        <w:rPr>
          <w:lang w:val="en-US"/>
        </w:rPr>
        <w:t>Листинг</w:t>
      </w:r>
      <w:proofErr w:type="spellEnd"/>
      <w:r w:rsidR="00F329E6" w:rsidRPr="00F329E6">
        <w:rPr>
          <w:lang w:val="en-US"/>
        </w:rPr>
        <w:t xml:space="preserve"> script.js</w:t>
      </w:r>
      <w:bookmarkEnd w:id="8"/>
    </w:p>
    <w:p w14:paraId="73D923B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let center = [52.30276075715845,104.30610751382459];</w:t>
      </w:r>
    </w:p>
    <w:p w14:paraId="6C3D2EA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0233959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function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) {</w:t>
      </w:r>
    </w:p>
    <w:p w14:paraId="0FFF4C8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 xml:space="preserve">let map = new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ymaps.Map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('map-test', {</w:t>
      </w:r>
    </w:p>
    <w:p w14:paraId="50279C2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  <w:t>center: center,</w:t>
      </w:r>
    </w:p>
    <w:p w14:paraId="1A9D7A9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  <w:t>zoom: 19</w:t>
      </w:r>
    </w:p>
    <w:p w14:paraId="26752CE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});</w:t>
      </w:r>
    </w:p>
    <w:p w14:paraId="7848744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0EA1CA3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 xml:space="preserve">let placemark = new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ymaps.Placemark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(center, {}, {</w:t>
      </w:r>
    </w:p>
    <w:p w14:paraId="6FD88F8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iconLayout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'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default#image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',</w:t>
      </w:r>
    </w:p>
    <w:p w14:paraId="62061FA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iconImageHref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'https://cdn.icon-icons.com/icons2/1102/PNG/512/1485969928-17-location_78896.png',</w:t>
      </w:r>
    </w:p>
    <w:p w14:paraId="1FFA2B8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iconImageSize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[40, 40],</w:t>
      </w:r>
    </w:p>
    <w:p w14:paraId="5B65BC2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</w:r>
      <w:r w:rsidRPr="00F329E6">
        <w:rPr>
          <w:rFonts w:ascii="Courier New" w:hAnsi="Courier New" w:cs="Courier New"/>
          <w:sz w:val="24"/>
          <w:lang w:val="en-US"/>
        </w:rPr>
        <w:tab/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iconImageOffset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[-19, -44]</w:t>
      </w:r>
    </w:p>
    <w:p w14:paraId="68F00EA4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});</w:t>
      </w:r>
    </w:p>
    <w:p w14:paraId="5C6E87B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17584A2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var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myPolygon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ymaps.Polygon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([[</w:t>
      </w:r>
    </w:p>
    <w:p w14:paraId="31224EA8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0C30404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[52.30274965830569,104.30619401506533],</w:t>
      </w:r>
    </w:p>
    <w:p w14:paraId="321D9A1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[52.30280720788222,104.30605051688302],</w:t>
      </w:r>
    </w:p>
    <w:p w14:paraId="34AD18B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[52.302758701815556,104.30600491932977],</w:t>
      </w:r>
    </w:p>
    <w:p w14:paraId="6F9A967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[52.30273116021158,104.30608069173445],</w:t>
      </w:r>
    </w:p>
    <w:p w14:paraId="188C7AC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[52.302710195695475,104.30606325737584],</w:t>
      </w:r>
    </w:p>
    <w:p w14:paraId="604FDD44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[52.30268717582322,104.30612830094448],</w:t>
      </w:r>
    </w:p>
    <w:p w14:paraId="72E86EE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[52.30274965830569,104.30619401506533]</w:t>
      </w:r>
    </w:p>
    <w:p w14:paraId="59F2FDF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]],</w:t>
      </w:r>
    </w:p>
    <w:p w14:paraId="5A05BE2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{</w:t>
      </w:r>
    </w:p>
    <w:p w14:paraId="295DAF3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hintContent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"Polygon"</w:t>
      </w:r>
    </w:p>
    <w:p w14:paraId="0A16EBC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}, {</w:t>
      </w:r>
    </w:p>
    <w:p w14:paraId="2C5F15B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fillColor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'#1E90FF',</w:t>
      </w:r>
    </w:p>
    <w:p w14:paraId="56D1F09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4F06BCA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interactivityModel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'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default#transparent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',</w:t>
      </w:r>
    </w:p>
    <w:p w14:paraId="507FFB34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strokeWidth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8,</w:t>
      </w:r>
    </w:p>
    <w:p w14:paraId="58D4DDF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opacity: 0.5</w:t>
      </w:r>
    </w:p>
    <w:p w14:paraId="79554CE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});</w:t>
      </w:r>
    </w:p>
    <w:p w14:paraId="587384B8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var polyline = new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ymaps.Polyline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([</w:t>
      </w:r>
    </w:p>
    <w:p w14:paraId="62B7622E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[52.302751713649,104.30619468561761],</w:t>
      </w:r>
    </w:p>
    <w:p w14:paraId="303E68A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[52.30272663845404,104.30626576415649],</w:t>
      </w:r>
    </w:p>
    <w:p w14:paraId="6541EF1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[52.302656756687824,104.30619468561761],</w:t>
      </w:r>
    </w:p>
    <w:p w14:paraId="2D7E1B1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[52.30268553154616,104.3061276303922],</w:t>
      </w:r>
    </w:p>
    <w:p w14:paraId="59E179F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[52.30274308120645,104.30619267396084]</w:t>
      </w:r>
    </w:p>
    <w:p w14:paraId="3A103525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], {</w:t>
      </w:r>
    </w:p>
    <w:p w14:paraId="1AD3AC6D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hintContent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"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PolyLine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"</w:t>
      </w:r>
    </w:p>
    <w:p w14:paraId="458A9F3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}, {</w:t>
      </w:r>
    </w:p>
    <w:p w14:paraId="720B2E7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draggable: true,</w:t>
      </w:r>
    </w:p>
    <w:p w14:paraId="32016BA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strokeColor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'#DC143C',</w:t>
      </w:r>
    </w:p>
    <w:p w14:paraId="7B8B03E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strokeWidth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4,</w:t>
      </w:r>
    </w:p>
    <w:p w14:paraId="1F20F3B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strokeStyle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: '1 0'</w:t>
      </w:r>
    </w:p>
    <w:p w14:paraId="4E3325D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});</w:t>
      </w:r>
    </w:p>
    <w:p w14:paraId="1B40CD28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map.geoObjects.add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(polyline); </w:t>
      </w:r>
    </w:p>
    <w:p w14:paraId="200B35A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map.setBounds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polyline.geometry.getBounds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()); </w:t>
      </w:r>
    </w:p>
    <w:p w14:paraId="6915EB08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08E687E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map.controls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.remove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geolocationControl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'); </w:t>
      </w:r>
    </w:p>
    <w:p w14:paraId="0EF91F6F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map.controls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.remove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searchControl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'); </w:t>
      </w:r>
    </w:p>
    <w:p w14:paraId="0637AFB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map.controls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.remove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trafficControl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 xml:space="preserve">'); </w:t>
      </w:r>
    </w:p>
    <w:p w14:paraId="215D5A9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</w:t>
      </w:r>
    </w:p>
    <w:p w14:paraId="1568716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map.geoObjects.add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(placemark);</w:t>
      </w:r>
    </w:p>
    <w:p w14:paraId="62D23DA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3693F7FA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map.geoObjects.add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myPolygon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);</w:t>
      </w:r>
    </w:p>
    <w:p w14:paraId="659CF029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map.setBounds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polygon.geometry.getBounds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());</w:t>
      </w:r>
    </w:p>
    <w:p w14:paraId="50B6338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 xml:space="preserve">     </w:t>
      </w:r>
    </w:p>
    <w:p w14:paraId="78E3ABB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513E837C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}</w:t>
      </w:r>
    </w:p>
    <w:p w14:paraId="66471252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4F96D1AB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329E6">
        <w:rPr>
          <w:rFonts w:ascii="Courier New" w:hAnsi="Courier New" w:cs="Courier New"/>
          <w:sz w:val="24"/>
          <w:lang w:val="en-US"/>
        </w:rPr>
        <w:t>ymaps.ready</w:t>
      </w:r>
      <w:proofErr w:type="spellEnd"/>
      <w:proofErr w:type="gramEnd"/>
      <w:r w:rsidRPr="00F329E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329E6">
        <w:rPr>
          <w:rFonts w:ascii="Courier New" w:hAnsi="Courier New" w:cs="Courier New"/>
          <w:sz w:val="24"/>
          <w:lang w:val="en-US"/>
        </w:rPr>
        <w:t>init</w:t>
      </w:r>
      <w:proofErr w:type="spellEnd"/>
      <w:r w:rsidRPr="00F329E6">
        <w:rPr>
          <w:rFonts w:ascii="Courier New" w:hAnsi="Courier New" w:cs="Courier New"/>
          <w:sz w:val="24"/>
          <w:lang w:val="en-US"/>
        </w:rPr>
        <w:t>);</w:t>
      </w:r>
    </w:p>
    <w:p w14:paraId="67F66CF4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73BEB2B1" w14:textId="2F1E743F" w:rsidR="00F329E6" w:rsidRPr="00F329E6" w:rsidRDefault="002B72FF" w:rsidP="002B72FF">
      <w:pPr>
        <w:pStyle w:val="23"/>
        <w:rPr>
          <w:lang w:val="en-US"/>
        </w:rPr>
      </w:pPr>
      <w:bookmarkStart w:id="9" w:name="_Toc114179860"/>
      <w:r w:rsidRPr="00DF614B">
        <w:rPr>
          <w:lang w:val="en-US"/>
        </w:rPr>
        <w:t xml:space="preserve">3.5 </w:t>
      </w:r>
      <w:proofErr w:type="spellStart"/>
      <w:r w:rsidR="00F329E6" w:rsidRPr="00F329E6">
        <w:rPr>
          <w:lang w:val="en-US"/>
        </w:rPr>
        <w:t>Листинг</w:t>
      </w:r>
      <w:proofErr w:type="spellEnd"/>
      <w:r w:rsidR="00F329E6" w:rsidRPr="00F329E6">
        <w:rPr>
          <w:lang w:val="en-US"/>
        </w:rPr>
        <w:t xml:space="preserve"> style.css</w:t>
      </w:r>
      <w:bookmarkEnd w:id="9"/>
    </w:p>
    <w:p w14:paraId="75DA1946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proofErr w:type="gramStart"/>
      <w:r w:rsidRPr="00F329E6">
        <w:rPr>
          <w:rFonts w:ascii="Courier New" w:hAnsi="Courier New" w:cs="Courier New"/>
          <w:sz w:val="24"/>
          <w:lang w:val="en-US"/>
        </w:rPr>
        <w:t>.map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 xml:space="preserve"> {</w:t>
      </w:r>
    </w:p>
    <w:p w14:paraId="4B087EB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width: 800px;</w:t>
      </w:r>
    </w:p>
    <w:p w14:paraId="1FF18500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height: 600px;</w:t>
      </w:r>
    </w:p>
    <w:p w14:paraId="0F88210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>background-color: #333;</w:t>
      </w:r>
    </w:p>
    <w:p w14:paraId="7467BCB7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}</w:t>
      </w:r>
    </w:p>
    <w:p w14:paraId="4ABFBB0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</w:p>
    <w:p w14:paraId="3875FF63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>[class*="copyrights-pane"] {</w:t>
      </w:r>
    </w:p>
    <w:p w14:paraId="21D353A1" w14:textId="77777777" w:rsidR="00F329E6" w:rsidRPr="00F329E6" w:rsidRDefault="00F329E6" w:rsidP="00F329E6">
      <w:pPr>
        <w:pStyle w:val="a9"/>
        <w:rPr>
          <w:rFonts w:ascii="Courier New" w:hAnsi="Courier New" w:cs="Courier New"/>
          <w:sz w:val="24"/>
          <w:lang w:val="en-US"/>
        </w:rPr>
      </w:pPr>
      <w:r w:rsidRPr="00F329E6">
        <w:rPr>
          <w:rFonts w:ascii="Courier New" w:hAnsi="Courier New" w:cs="Courier New"/>
          <w:sz w:val="24"/>
          <w:lang w:val="en-US"/>
        </w:rPr>
        <w:tab/>
        <w:t xml:space="preserve">display: </w:t>
      </w:r>
      <w:proofErr w:type="gramStart"/>
      <w:r w:rsidRPr="00F329E6">
        <w:rPr>
          <w:rFonts w:ascii="Courier New" w:hAnsi="Courier New" w:cs="Courier New"/>
          <w:sz w:val="24"/>
          <w:lang w:val="en-US"/>
        </w:rPr>
        <w:t>none !important</w:t>
      </w:r>
      <w:proofErr w:type="gramEnd"/>
      <w:r w:rsidRPr="00F329E6">
        <w:rPr>
          <w:rFonts w:ascii="Courier New" w:hAnsi="Courier New" w:cs="Courier New"/>
          <w:sz w:val="24"/>
          <w:lang w:val="en-US"/>
        </w:rPr>
        <w:t>;</w:t>
      </w:r>
    </w:p>
    <w:p w14:paraId="7304D8E4" w14:textId="433C1916" w:rsidR="00637013" w:rsidRPr="00637013" w:rsidRDefault="00F329E6" w:rsidP="00F329E6">
      <w:pPr>
        <w:pStyle w:val="a9"/>
        <w:rPr>
          <w:rFonts w:ascii="Courier New" w:hAnsi="Courier New" w:cs="Courier New"/>
          <w:sz w:val="24"/>
        </w:rPr>
      </w:pPr>
      <w:r w:rsidRPr="00F329E6">
        <w:rPr>
          <w:rFonts w:ascii="Courier New" w:hAnsi="Courier New" w:cs="Courier New"/>
          <w:sz w:val="24"/>
          <w:lang w:val="en-US"/>
        </w:rPr>
        <w:t>}</w:t>
      </w:r>
    </w:p>
    <w:sectPr w:rsidR="00637013" w:rsidRPr="0063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5EC7" w14:textId="77777777" w:rsidR="00CD48A7" w:rsidRDefault="00CD48A7">
      <w:r>
        <w:separator/>
      </w:r>
    </w:p>
  </w:endnote>
  <w:endnote w:type="continuationSeparator" w:id="0">
    <w:p w14:paraId="15B49038" w14:textId="77777777" w:rsidR="00CD48A7" w:rsidRDefault="00CD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CD48A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CD48A7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23A1" w14:textId="77777777" w:rsidR="00CD48A7" w:rsidRDefault="00CD48A7">
      <w:r>
        <w:separator/>
      </w:r>
    </w:p>
  </w:footnote>
  <w:footnote w:type="continuationSeparator" w:id="0">
    <w:p w14:paraId="45FA5A16" w14:textId="77777777" w:rsidR="00CD48A7" w:rsidRDefault="00CD4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24D55"/>
    <w:rsid w:val="00054D31"/>
    <w:rsid w:val="00061835"/>
    <w:rsid w:val="00075FEB"/>
    <w:rsid w:val="000A5DB7"/>
    <w:rsid w:val="000E0773"/>
    <w:rsid w:val="00106DF2"/>
    <w:rsid w:val="0013605B"/>
    <w:rsid w:val="001621DA"/>
    <w:rsid w:val="001818CA"/>
    <w:rsid w:val="001B507E"/>
    <w:rsid w:val="001D3C26"/>
    <w:rsid w:val="001D438C"/>
    <w:rsid w:val="0026723A"/>
    <w:rsid w:val="00284A3A"/>
    <w:rsid w:val="002B72FF"/>
    <w:rsid w:val="002E3E29"/>
    <w:rsid w:val="00306500"/>
    <w:rsid w:val="00337B09"/>
    <w:rsid w:val="003616B1"/>
    <w:rsid w:val="00455063"/>
    <w:rsid w:val="004871F7"/>
    <w:rsid w:val="00497BE6"/>
    <w:rsid w:val="004C4C15"/>
    <w:rsid w:val="004F5A61"/>
    <w:rsid w:val="00521277"/>
    <w:rsid w:val="0062426A"/>
    <w:rsid w:val="00637013"/>
    <w:rsid w:val="00650FD9"/>
    <w:rsid w:val="00675F66"/>
    <w:rsid w:val="006A00BC"/>
    <w:rsid w:val="00797111"/>
    <w:rsid w:val="007C21D4"/>
    <w:rsid w:val="007D74E4"/>
    <w:rsid w:val="00860519"/>
    <w:rsid w:val="008673F4"/>
    <w:rsid w:val="00915FEA"/>
    <w:rsid w:val="00937A74"/>
    <w:rsid w:val="009459D3"/>
    <w:rsid w:val="00A170D5"/>
    <w:rsid w:val="00A553F4"/>
    <w:rsid w:val="00B44349"/>
    <w:rsid w:val="00B46AC9"/>
    <w:rsid w:val="00B80B65"/>
    <w:rsid w:val="00BD4338"/>
    <w:rsid w:val="00BE4C10"/>
    <w:rsid w:val="00C174B3"/>
    <w:rsid w:val="00C21152"/>
    <w:rsid w:val="00C26902"/>
    <w:rsid w:val="00C77642"/>
    <w:rsid w:val="00C91943"/>
    <w:rsid w:val="00CD48A7"/>
    <w:rsid w:val="00CE6A6F"/>
    <w:rsid w:val="00CE6AD4"/>
    <w:rsid w:val="00CF2303"/>
    <w:rsid w:val="00D11ABC"/>
    <w:rsid w:val="00D20A49"/>
    <w:rsid w:val="00D76135"/>
    <w:rsid w:val="00DC1BFC"/>
    <w:rsid w:val="00DF614B"/>
    <w:rsid w:val="00E60880"/>
    <w:rsid w:val="00EA64F9"/>
    <w:rsid w:val="00ED6340"/>
    <w:rsid w:val="00F207D4"/>
    <w:rsid w:val="00F329E6"/>
    <w:rsid w:val="00F8393F"/>
    <w:rsid w:val="00FA6F4C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C91943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27</TotalTime>
  <Pages>9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41</cp:revision>
  <dcterms:created xsi:type="dcterms:W3CDTF">2022-09-15T15:01:00Z</dcterms:created>
  <dcterms:modified xsi:type="dcterms:W3CDTF">2022-09-15T16:17:00Z</dcterms:modified>
</cp:coreProperties>
</file>
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570A85D5" w:rsidR="00106DF2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49BD14F2" w14:textId="77777777" w:rsidR="00954220" w:rsidRPr="00093565" w:rsidRDefault="00954220" w:rsidP="00954220">
      <w:pPr>
        <w:spacing w:before="480" w:after="1800"/>
        <w:ind w:firstLine="0"/>
        <w:jc w:val="center"/>
        <w:rPr>
          <w:szCs w:val="28"/>
        </w:rPr>
      </w:pP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0E9075F9" w:rsidR="00106DF2" w:rsidRPr="00A45011" w:rsidRDefault="00954220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954220">
              <w:t>Поддержка принятия решений в задачах группового (коллективного) выбора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410"/>
      </w:tblGrid>
      <w:tr w:rsidR="00106DF2" w:rsidRPr="00741C3F" w14:paraId="714C70CD" w14:textId="77777777" w:rsidTr="00072E8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518C66B5" w:rsidR="00106DF2" w:rsidRPr="00CC21C9" w:rsidRDefault="00CC21C9" w:rsidP="003C15B2">
            <w:pPr>
              <w:ind w:firstLine="0"/>
              <w:jc w:val="center"/>
            </w:pPr>
            <w:r w:rsidRPr="00CC21C9">
              <w:rPr>
                <w:highlight w:val="yellow"/>
              </w:rPr>
              <w:t>ФИО</w:t>
            </w:r>
          </w:p>
        </w:tc>
      </w:tr>
      <w:tr w:rsidR="00106DF2" w:rsidRPr="00741C3F" w14:paraId="154271D6" w14:textId="77777777" w:rsidTr="00072E8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118802953" w:displacedByCustomXml="next"/>
    <w:bookmarkStart w:id="1" w:name="_Toc82440547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3D0B094D" w14:textId="77777777" w:rsidR="0069497D" w:rsidRDefault="00106DF2" w:rsidP="005D388E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58826DD7" w14:textId="6D59AAF8" w:rsidR="0069497D" w:rsidRDefault="00862E75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4" w:history="1">
            <w:r w:rsidR="0069497D" w:rsidRPr="00751911">
              <w:rPr>
                <w:rStyle w:val="ac"/>
                <w:noProof/>
              </w:rPr>
              <w:t>1 Постановка задачи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_Toc118802954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78743E">
              <w:rPr>
                <w:noProof/>
                <w:webHidden/>
              </w:rPr>
              <w:t>3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1EBCC685" w14:textId="5EF28673" w:rsidR="0069497D" w:rsidRDefault="00862E75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5" w:history="1">
            <w:r w:rsidR="0069497D" w:rsidRPr="00751911">
              <w:rPr>
                <w:rStyle w:val="ac"/>
                <w:noProof/>
              </w:rPr>
              <w:t>2 Описание тестовых примеров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_Toc118802955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78743E">
              <w:rPr>
                <w:noProof/>
                <w:webHidden/>
              </w:rPr>
              <w:t>4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4B18A7FE" w14:textId="546073C7" w:rsidR="0069497D" w:rsidRDefault="00862E75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6" w:history="1">
            <w:r w:rsidR="0069497D" w:rsidRPr="00751911">
              <w:rPr>
                <w:rStyle w:val="ac"/>
                <w:noProof/>
              </w:rPr>
              <w:t>3 Описание реализуемого метода группового выбора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_Toc118802956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78743E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0BF1A6A6" w14:textId="441044F6" w:rsidR="0069497D" w:rsidRDefault="00862E75" w:rsidP="0069497D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7" w:history="1">
            <w:r w:rsidR="0069497D" w:rsidRPr="00751911">
              <w:rPr>
                <w:rStyle w:val="ac"/>
                <w:noProof/>
              </w:rPr>
              <w:t>3.1 Неформальное описание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_Toc118802957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78743E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5092ECF2" w14:textId="647AD4AF" w:rsidR="0069497D" w:rsidRDefault="00862E75" w:rsidP="0069497D">
          <w:pPr>
            <w:pStyle w:val="24"/>
            <w:tabs>
              <w:tab w:val="right" w:leader="dot" w:pos="9345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8" w:history="1">
            <w:r w:rsidR="0069497D" w:rsidRPr="00751911">
              <w:rPr>
                <w:rStyle w:val="ac"/>
                <w:noProof/>
              </w:rPr>
              <w:t>3.2 Блок-схема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_Toc118802958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78743E">
              <w:rPr>
                <w:noProof/>
                <w:webHidden/>
              </w:rPr>
              <w:t>6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2F98D40F" w14:textId="02D48718" w:rsidR="0069497D" w:rsidRDefault="00862E75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59" w:history="1">
            <w:r w:rsidR="0069497D" w:rsidRPr="00751911">
              <w:rPr>
                <w:rStyle w:val="ac"/>
                <w:noProof/>
              </w:rPr>
              <w:t>4 Результаты решения тестовых задач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_Toc118802959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78743E">
              <w:rPr>
                <w:noProof/>
                <w:webHidden/>
              </w:rPr>
              <w:t>7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150C1C9E" w14:textId="446AACEC" w:rsidR="0069497D" w:rsidRDefault="00862E75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60" w:history="1">
            <w:r w:rsidR="0069497D" w:rsidRPr="00751911">
              <w:rPr>
                <w:rStyle w:val="ac"/>
                <w:noProof/>
              </w:rPr>
              <w:t>5 Фрагмент сгенерированной документации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_Toc118802960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78743E">
              <w:rPr>
                <w:noProof/>
                <w:webHidden/>
              </w:rPr>
              <w:t>8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0CB292B9" w14:textId="217A8C78" w:rsidR="0069497D" w:rsidRDefault="00862E75" w:rsidP="0069497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802961" w:history="1">
            <w:r w:rsidR="0069497D" w:rsidRPr="00751911">
              <w:rPr>
                <w:rStyle w:val="ac"/>
                <w:noProof/>
              </w:rPr>
              <w:t>6 Листинг кода</w:t>
            </w:r>
            <w:r w:rsidR="0069497D">
              <w:rPr>
                <w:noProof/>
                <w:webHidden/>
              </w:rPr>
              <w:tab/>
            </w:r>
            <w:r w:rsidR="0069497D">
              <w:rPr>
                <w:noProof/>
                <w:webHidden/>
              </w:rPr>
              <w:fldChar w:fldCharType="begin"/>
            </w:r>
            <w:r w:rsidR="0069497D">
              <w:rPr>
                <w:noProof/>
                <w:webHidden/>
              </w:rPr>
              <w:instrText xml:space="preserve"> PAGEREF _Toc118802961 \h </w:instrText>
            </w:r>
            <w:r w:rsidR="0069497D">
              <w:rPr>
                <w:noProof/>
                <w:webHidden/>
              </w:rPr>
            </w:r>
            <w:r w:rsidR="0069497D">
              <w:rPr>
                <w:noProof/>
                <w:webHidden/>
              </w:rPr>
              <w:fldChar w:fldCharType="separate"/>
            </w:r>
            <w:r w:rsidR="0078743E">
              <w:rPr>
                <w:noProof/>
                <w:webHidden/>
              </w:rPr>
              <w:t>9</w:t>
            </w:r>
            <w:r w:rsidR="0069497D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FA48A6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8802954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2710E974" w14:textId="77777777" w:rsidR="006628EB" w:rsidRDefault="006628EB" w:rsidP="006628EB">
      <w:pPr>
        <w:pStyle w:val="a9"/>
      </w:pPr>
      <w:r>
        <w:t xml:space="preserve">Цель работы: выработка и закрепление навыков по использованию систем и модулей поддержки принятия решений в задачах группового (коллективного) выбора. </w:t>
      </w:r>
    </w:p>
    <w:p w14:paraId="4ED8DAFC" w14:textId="77777777" w:rsidR="006628EB" w:rsidRDefault="006628EB" w:rsidP="006628EB">
      <w:pPr>
        <w:pStyle w:val="a9"/>
      </w:pPr>
    </w:p>
    <w:p w14:paraId="7055D933" w14:textId="77777777" w:rsidR="006628EB" w:rsidRDefault="006628EB" w:rsidP="006628EB">
      <w:pPr>
        <w:pStyle w:val="a9"/>
      </w:pPr>
      <w:r>
        <w:t xml:space="preserve">Для выбранного варианта задания необходимо: </w:t>
      </w:r>
    </w:p>
    <w:p w14:paraId="287A69B2" w14:textId="77777777" w:rsidR="006628EB" w:rsidRDefault="006628EB" w:rsidP="006628EB">
      <w:pPr>
        <w:pStyle w:val="a9"/>
      </w:pPr>
      <w:r>
        <w:t>1.</w:t>
      </w:r>
      <w:r>
        <w:tab/>
        <w:t xml:space="preserve">Разработать 6 тестовых примеров для задач группового (коллективного) выбора, при этом 2 примера должны содержать парадоксы голосования. </w:t>
      </w:r>
    </w:p>
    <w:p w14:paraId="7B35A85A" w14:textId="77777777" w:rsidR="006628EB" w:rsidRDefault="006628EB" w:rsidP="006628EB">
      <w:pPr>
        <w:pStyle w:val="a9"/>
      </w:pPr>
      <w:r>
        <w:t>2.</w:t>
      </w:r>
      <w:r>
        <w:tab/>
        <w:t>Решить разработанные примеры с использованием СППР КВ.</w:t>
      </w:r>
    </w:p>
    <w:p w14:paraId="54888AF7" w14:textId="77777777" w:rsidR="006628EB" w:rsidRDefault="006628EB" w:rsidP="006628EB">
      <w:pPr>
        <w:pStyle w:val="a9"/>
      </w:pPr>
      <w:r>
        <w:t>3.</w:t>
      </w:r>
      <w:r>
        <w:tab/>
        <w:t>Произвести разработку собственного программного модуля, реализующего метод (согласно варианту задания).</w:t>
      </w:r>
    </w:p>
    <w:p w14:paraId="154812C1" w14:textId="77777777" w:rsidR="006628EB" w:rsidRDefault="006628EB" w:rsidP="006628EB">
      <w:pPr>
        <w:pStyle w:val="a9"/>
      </w:pPr>
      <w:r>
        <w:t>4.</w:t>
      </w:r>
      <w:r>
        <w:tab/>
        <w:t>Решить примеры с использованием разработанного модуля в составе СППР КВ.</w:t>
      </w:r>
    </w:p>
    <w:p w14:paraId="49E57D5C" w14:textId="77777777" w:rsidR="006628EB" w:rsidRDefault="006628EB" w:rsidP="006628EB">
      <w:pPr>
        <w:pStyle w:val="a9"/>
      </w:pPr>
      <w:r>
        <w:t>5.</w:t>
      </w:r>
      <w:r>
        <w:tab/>
        <w:t>Сгенерировать комплект документации (отчет по решенным задачам).</w:t>
      </w:r>
    </w:p>
    <w:p w14:paraId="1E31BAAF" w14:textId="77777777" w:rsidR="006628EB" w:rsidRDefault="006628EB" w:rsidP="006628EB">
      <w:pPr>
        <w:pStyle w:val="a9"/>
        <w:rPr>
          <w:b/>
          <w:bCs/>
        </w:rPr>
      </w:pPr>
    </w:p>
    <w:p w14:paraId="40FBBD1B" w14:textId="0407115C" w:rsidR="00337B09" w:rsidRDefault="00337B09" w:rsidP="006628EB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"/>
        <w:gridCol w:w="4884"/>
        <w:gridCol w:w="4013"/>
      </w:tblGrid>
      <w:tr w:rsidR="006628EB" w:rsidRPr="0071626F" w14:paraId="525AB49D" w14:textId="4915B859" w:rsidTr="006628EB">
        <w:trPr>
          <w:trHeight w:val="315"/>
        </w:trPr>
        <w:tc>
          <w:tcPr>
            <w:tcW w:w="426" w:type="dxa"/>
            <w:shd w:val="clear" w:color="auto" w:fill="auto"/>
          </w:tcPr>
          <w:p w14:paraId="5B90E391" w14:textId="4CD950AE" w:rsidR="006628EB" w:rsidRPr="0071626F" w:rsidRDefault="006628EB" w:rsidP="006628EB">
            <w:pPr>
              <w:ind w:firstLine="0"/>
              <w:rPr>
                <w:b/>
                <w:lang w:val="en-US"/>
              </w:rPr>
            </w:pPr>
            <w:r w:rsidRPr="005D4A7C">
              <w:rPr>
                <w:lang w:val="en-US"/>
              </w:rPr>
              <w:t>N</w:t>
            </w:r>
          </w:p>
        </w:tc>
        <w:tc>
          <w:tcPr>
            <w:tcW w:w="4976" w:type="dxa"/>
            <w:shd w:val="clear" w:color="auto" w:fill="auto"/>
          </w:tcPr>
          <w:p w14:paraId="60770DD6" w14:textId="37EDD7ED" w:rsidR="006628EB" w:rsidRPr="0071626F" w:rsidRDefault="006628EB" w:rsidP="006628EB">
            <w:pPr>
              <w:ind w:firstLine="0"/>
              <w:jc w:val="center"/>
              <w:rPr>
                <w:b/>
              </w:rPr>
            </w:pPr>
            <w:r>
              <w:t>Метод</w:t>
            </w:r>
          </w:p>
        </w:tc>
        <w:tc>
          <w:tcPr>
            <w:tcW w:w="4061" w:type="dxa"/>
          </w:tcPr>
          <w:p w14:paraId="614E08B2" w14:textId="3A817EEE" w:rsidR="006628EB" w:rsidRDefault="006628EB" w:rsidP="006628EB">
            <w:pPr>
              <w:ind w:firstLine="0"/>
              <w:jc w:val="center"/>
            </w:pPr>
            <w:r>
              <w:t>Краткое описание</w:t>
            </w:r>
          </w:p>
        </w:tc>
      </w:tr>
      <w:tr w:rsidR="006628EB" w:rsidRPr="00A16609" w14:paraId="7C62341C" w14:textId="09B070C1" w:rsidTr="006628EB">
        <w:tc>
          <w:tcPr>
            <w:tcW w:w="426" w:type="dxa"/>
            <w:shd w:val="clear" w:color="auto" w:fill="auto"/>
          </w:tcPr>
          <w:p w14:paraId="37A71D6D" w14:textId="5AF15269" w:rsidR="006628EB" w:rsidRPr="00D91442" w:rsidRDefault="00974CF0" w:rsidP="006628EB">
            <w:pPr>
              <w:ind w:firstLine="0"/>
              <w:jc w:val="center"/>
            </w:pPr>
            <w:r>
              <w:rPr>
                <w:lang w:val="en-US"/>
              </w:rPr>
              <w:t>11</w:t>
            </w:r>
            <w:r w:rsidR="006628EB">
              <w:rPr>
                <w:lang w:val="en-US"/>
              </w:rPr>
              <w:t>.</w:t>
            </w:r>
          </w:p>
        </w:tc>
        <w:tc>
          <w:tcPr>
            <w:tcW w:w="4976" w:type="dxa"/>
            <w:shd w:val="clear" w:color="auto" w:fill="auto"/>
          </w:tcPr>
          <w:p w14:paraId="2120A4E2" w14:textId="51A179DA" w:rsidR="006628EB" w:rsidRPr="00A16609" w:rsidRDefault="00974CF0" w:rsidP="006628EB">
            <w:pPr>
              <w:ind w:firstLine="0"/>
              <w:jc w:val="center"/>
            </w:pPr>
            <w:r w:rsidRPr="002C018F">
              <w:t>процедура Варе</w:t>
            </w:r>
          </w:p>
        </w:tc>
        <w:tc>
          <w:tcPr>
            <w:tcW w:w="4061" w:type="dxa"/>
          </w:tcPr>
          <w:p w14:paraId="50E258A8" w14:textId="69BEB7F4" w:rsidR="006628EB" w:rsidRPr="00382476" w:rsidRDefault="00974CF0" w:rsidP="006628EB">
            <w:pPr>
              <w:ind w:firstLine="0"/>
              <w:jc w:val="center"/>
            </w:pPr>
            <w:r w:rsidRPr="002C018F">
              <w:t xml:space="preserve">последовательно исключаются альтернативы, худшие по </w:t>
            </w:r>
            <w:proofErr w:type="spellStart"/>
            <w:r w:rsidRPr="002C018F">
              <w:t>плюралитарной</w:t>
            </w:r>
            <w:proofErr w:type="spellEnd"/>
            <w:r w:rsidRPr="002C018F">
              <w:t xml:space="preserve"> процедуре</w:t>
            </w:r>
          </w:p>
        </w:tc>
      </w:tr>
    </w:tbl>
    <w:p w14:paraId="0B163686" w14:textId="18EAC93E" w:rsidR="00337B09" w:rsidRDefault="00337B09" w:rsidP="00337B09">
      <w:pPr>
        <w:pStyle w:val="a9"/>
        <w:rPr>
          <w:b/>
          <w:bCs/>
        </w:rPr>
      </w:pPr>
    </w:p>
    <w:p w14:paraId="02371BF4" w14:textId="3950685D" w:rsidR="007C5AEE" w:rsidRDefault="007C5AEE" w:rsidP="00337B09">
      <w:pPr>
        <w:pStyle w:val="a9"/>
      </w:pPr>
      <w:r>
        <w:t>Так как библиотека для данного варианта в наборе отсутствует, в качестве варианта задания был выбран следующий вариант.</w:t>
      </w:r>
    </w:p>
    <w:p w14:paraId="5CC09764" w14:textId="637CCED6" w:rsidR="007C5AEE" w:rsidRDefault="007C5AEE" w:rsidP="00337B09">
      <w:pPr>
        <w:pStyle w:val="a9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835"/>
        <w:gridCol w:w="4061"/>
      </w:tblGrid>
      <w:tr w:rsidR="007C5AEE" w:rsidRPr="0071626F" w14:paraId="5E510CC3" w14:textId="77777777" w:rsidTr="007C5AEE">
        <w:trPr>
          <w:trHeight w:val="315"/>
        </w:trPr>
        <w:tc>
          <w:tcPr>
            <w:tcW w:w="567" w:type="dxa"/>
            <w:shd w:val="clear" w:color="auto" w:fill="auto"/>
          </w:tcPr>
          <w:p w14:paraId="1C893357" w14:textId="77777777" w:rsidR="007C5AEE" w:rsidRPr="0071626F" w:rsidRDefault="007C5AEE" w:rsidP="007601AF">
            <w:pPr>
              <w:ind w:firstLine="0"/>
              <w:rPr>
                <w:b/>
                <w:lang w:val="en-US"/>
              </w:rPr>
            </w:pPr>
            <w:r w:rsidRPr="005D4A7C">
              <w:rPr>
                <w:lang w:val="en-US"/>
              </w:rPr>
              <w:t>N</w:t>
            </w:r>
          </w:p>
        </w:tc>
        <w:tc>
          <w:tcPr>
            <w:tcW w:w="4835" w:type="dxa"/>
            <w:shd w:val="clear" w:color="auto" w:fill="auto"/>
          </w:tcPr>
          <w:p w14:paraId="568359BC" w14:textId="77777777" w:rsidR="007C5AEE" w:rsidRPr="0071626F" w:rsidRDefault="007C5AEE" w:rsidP="007601AF">
            <w:pPr>
              <w:ind w:firstLine="0"/>
              <w:jc w:val="center"/>
              <w:rPr>
                <w:b/>
              </w:rPr>
            </w:pPr>
            <w:r>
              <w:t>Метод</w:t>
            </w:r>
          </w:p>
        </w:tc>
        <w:tc>
          <w:tcPr>
            <w:tcW w:w="4061" w:type="dxa"/>
          </w:tcPr>
          <w:p w14:paraId="081665EE" w14:textId="77777777" w:rsidR="007C5AEE" w:rsidRDefault="007C5AEE" w:rsidP="007601AF">
            <w:pPr>
              <w:ind w:firstLine="0"/>
              <w:jc w:val="center"/>
            </w:pPr>
            <w:r>
              <w:t>Краткое описание</w:t>
            </w:r>
          </w:p>
        </w:tc>
      </w:tr>
      <w:tr w:rsidR="007C5AEE" w:rsidRPr="00A16609" w14:paraId="534BAAEF" w14:textId="77777777" w:rsidTr="007C5AEE">
        <w:tc>
          <w:tcPr>
            <w:tcW w:w="567" w:type="dxa"/>
            <w:shd w:val="clear" w:color="auto" w:fill="auto"/>
          </w:tcPr>
          <w:p w14:paraId="6663829C" w14:textId="77777777" w:rsidR="007C5AEE" w:rsidRPr="00D91442" w:rsidRDefault="007C5AEE" w:rsidP="007601AF">
            <w:pPr>
              <w:ind w:firstLine="0"/>
              <w:jc w:val="center"/>
            </w:pPr>
            <w:r w:rsidRPr="007D1470">
              <w:t>8.</w:t>
            </w:r>
          </w:p>
        </w:tc>
        <w:tc>
          <w:tcPr>
            <w:tcW w:w="4835" w:type="dxa"/>
            <w:shd w:val="clear" w:color="auto" w:fill="auto"/>
          </w:tcPr>
          <w:p w14:paraId="1296787C" w14:textId="77777777" w:rsidR="007C5AEE" w:rsidRPr="00A16609" w:rsidRDefault="007C5AEE" w:rsidP="007601AF">
            <w:pPr>
              <w:ind w:firstLine="0"/>
              <w:jc w:val="center"/>
            </w:pPr>
            <w:r w:rsidRPr="007D1470">
              <w:t>процедура Доджсона (</w:t>
            </w:r>
            <w:proofErr w:type="spellStart"/>
            <w:r w:rsidRPr="007D1470">
              <w:t>Dodgson</w:t>
            </w:r>
            <w:proofErr w:type="spellEnd"/>
            <w:r w:rsidRPr="007D1470">
              <w:t>)</w:t>
            </w:r>
          </w:p>
        </w:tc>
        <w:tc>
          <w:tcPr>
            <w:tcW w:w="4061" w:type="dxa"/>
          </w:tcPr>
          <w:p w14:paraId="3198F069" w14:textId="77777777" w:rsidR="007C5AEE" w:rsidRPr="00382476" w:rsidRDefault="007C5AEE" w:rsidP="007601AF">
            <w:pPr>
              <w:ind w:firstLine="0"/>
              <w:jc w:val="center"/>
            </w:pPr>
            <w:r w:rsidRPr="007D1470">
              <w:t>все альтернативы упорядочиваются по числу голосов, которых им не хватает для того, чтобы превосходить все остальные варианты по простому большинству (более половины) голосов, упорядочение строится по возрастанию значений</w:t>
            </w:r>
          </w:p>
        </w:tc>
      </w:tr>
    </w:tbl>
    <w:p w14:paraId="4617DD14" w14:textId="77777777" w:rsidR="007C5AEE" w:rsidRPr="007C5AEE" w:rsidRDefault="007C5AEE" w:rsidP="00337B09">
      <w:pPr>
        <w:pStyle w:val="a9"/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6906DC5D" w:rsidR="00337B09" w:rsidRPr="00727D37" w:rsidRDefault="00DC1BFC" w:rsidP="001D3C26">
      <w:pPr>
        <w:pStyle w:val="12"/>
      </w:pPr>
      <w:bookmarkStart w:id="3" w:name="_Toc118802955"/>
      <w:r w:rsidRPr="001D771C">
        <w:lastRenderedPageBreak/>
        <w:t xml:space="preserve">2 </w:t>
      </w:r>
      <w:r w:rsidR="006929BA">
        <w:t>Описание тестовых примеров</w:t>
      </w:r>
      <w:bookmarkEnd w:id="3"/>
    </w:p>
    <w:p w14:paraId="3242C2AF" w14:textId="367655FF" w:rsidR="00EE31B8" w:rsidRDefault="00F73F34" w:rsidP="00EE31B8">
      <w:pPr>
        <w:pStyle w:val="a9"/>
      </w:pPr>
      <w:r>
        <w:t xml:space="preserve">Для выполнения данной </w:t>
      </w:r>
      <w:r w:rsidR="00F2590F">
        <w:t>л</w:t>
      </w:r>
      <w:r>
        <w:t>абораторной работы было составлено шесть тестовых примеров. Два примера, согласно заданию, содержали парадоксы.</w:t>
      </w:r>
    </w:p>
    <w:p w14:paraId="4C65D84D" w14:textId="7A27E15A" w:rsidR="00F73F34" w:rsidRDefault="00F73F34" w:rsidP="00EE31B8">
      <w:pPr>
        <w:pStyle w:val="a9"/>
      </w:pPr>
    </w:p>
    <w:p w14:paraId="4EEC5D29" w14:textId="77777777" w:rsidR="002A591B" w:rsidRPr="0085357A" w:rsidRDefault="002A591B" w:rsidP="002A591B">
      <w:pPr>
        <w:rPr>
          <w:b/>
        </w:rPr>
      </w:pPr>
      <w:r w:rsidRPr="0085357A">
        <w:rPr>
          <w:b/>
        </w:rPr>
        <w:t>Пример 1</w:t>
      </w:r>
    </w:p>
    <w:p w14:paraId="5CBEBD2B" w14:textId="77777777" w:rsidR="002A591B" w:rsidRDefault="002A591B" w:rsidP="002A591B">
      <w:r>
        <w:t>Выбор сериала</w:t>
      </w:r>
      <w:r w:rsidRPr="00924FDF">
        <w:t>.</w:t>
      </w:r>
    </w:p>
    <w:p w14:paraId="1C6BFB35" w14:textId="77777777" w:rsidR="002A591B" w:rsidRPr="00610A77" w:rsidRDefault="002A591B" w:rsidP="002A591B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7590D8E6" w14:textId="77777777" w:rsidR="002A591B" w:rsidRPr="00924FDF" w:rsidRDefault="002A591B" w:rsidP="002A591B">
      <w:r>
        <w:t>Выбор сериала для просмотра.</w:t>
      </w:r>
    </w:p>
    <w:p w14:paraId="50DDD5AE" w14:textId="77777777" w:rsidR="002A591B" w:rsidRPr="00C41392" w:rsidRDefault="002A591B" w:rsidP="002A591B">
      <w:pPr>
        <w:rPr>
          <w:b/>
        </w:rPr>
      </w:pPr>
      <w:r w:rsidRPr="0085357A">
        <w:rPr>
          <w:b/>
        </w:rPr>
        <w:t>Альтернативы</w:t>
      </w:r>
      <w:r w:rsidRPr="00C41392">
        <w:rPr>
          <w:b/>
        </w:rPr>
        <w:t>:</w:t>
      </w:r>
    </w:p>
    <w:p w14:paraId="695B643A" w14:textId="16942D75" w:rsidR="002A591B" w:rsidRPr="004461EB" w:rsidRDefault="002A591B" w:rsidP="002A591B">
      <w:r>
        <w:rPr>
          <w:lang w:val="en-US"/>
        </w:rPr>
        <w:t>a</w:t>
      </w:r>
      <w:r w:rsidRPr="004461EB">
        <w:t>=</w:t>
      </w:r>
      <w:r>
        <w:t>Воронины</w:t>
      </w:r>
    </w:p>
    <w:p w14:paraId="7220F41C" w14:textId="5AD0E0CA" w:rsidR="002A591B" w:rsidRPr="004461EB" w:rsidRDefault="002A591B" w:rsidP="002A591B">
      <w:r>
        <w:rPr>
          <w:lang w:val="en-US"/>
        </w:rPr>
        <w:t>b</w:t>
      </w:r>
      <w:r w:rsidRPr="004461EB">
        <w:t>=</w:t>
      </w:r>
      <w:proofErr w:type="spellStart"/>
      <w:r>
        <w:t>Финес</w:t>
      </w:r>
      <w:proofErr w:type="spellEnd"/>
      <w:r>
        <w:t xml:space="preserve"> и </w:t>
      </w:r>
      <w:proofErr w:type="spellStart"/>
      <w:r>
        <w:t>Ферб</w:t>
      </w:r>
      <w:proofErr w:type="spellEnd"/>
    </w:p>
    <w:p w14:paraId="7541DDB7" w14:textId="75BD4E38" w:rsidR="002A591B" w:rsidRPr="004461EB" w:rsidRDefault="002A591B" w:rsidP="002A591B">
      <w:r>
        <w:rPr>
          <w:lang w:val="en-US"/>
        </w:rPr>
        <w:t>c</w:t>
      </w:r>
      <w:r w:rsidRPr="004461EB">
        <w:t>=</w:t>
      </w:r>
      <w:r w:rsidR="000402AF">
        <w:t>Сверхъестественное</w:t>
      </w:r>
    </w:p>
    <w:p w14:paraId="7AE3A5F2" w14:textId="77777777" w:rsidR="002A591B" w:rsidRPr="00E25D19" w:rsidRDefault="002A591B" w:rsidP="002A591B">
      <w:pPr>
        <w:rPr>
          <w:b/>
        </w:rPr>
      </w:pPr>
      <w:r w:rsidRPr="0085357A">
        <w:rPr>
          <w:b/>
        </w:rPr>
        <w:t>Ранжировки</w:t>
      </w:r>
      <w:r w:rsidRPr="00E25D19">
        <w:rPr>
          <w:b/>
        </w:rPr>
        <w:t>:</w:t>
      </w:r>
    </w:p>
    <w:p w14:paraId="0A62277C" w14:textId="4F5D58BE" w:rsidR="002A591B" w:rsidRPr="002A591B" w:rsidRDefault="002A591B" w:rsidP="002A591B">
      <w:r>
        <w:rPr>
          <w:lang w:val="en-US"/>
        </w:rPr>
        <w:t>a</w:t>
      </w:r>
      <w:r w:rsidRPr="00E25D19">
        <w:t>-</w:t>
      </w:r>
      <w:r>
        <w:rPr>
          <w:lang w:val="en-US"/>
        </w:rPr>
        <w:t>b</w:t>
      </w:r>
      <w:r w:rsidRPr="00E25D19">
        <w:t>-</w:t>
      </w:r>
      <w:r>
        <w:rPr>
          <w:lang w:val="en-US"/>
        </w:rPr>
        <w:t>c</w:t>
      </w:r>
      <w:r w:rsidRPr="00E25D19">
        <w:t>=</w:t>
      </w:r>
      <w:r>
        <w:t>11</w:t>
      </w:r>
    </w:p>
    <w:p w14:paraId="7291692E" w14:textId="4D6F576D" w:rsidR="002A591B" w:rsidRPr="002A591B" w:rsidRDefault="002A591B" w:rsidP="002A591B">
      <w:r>
        <w:rPr>
          <w:lang w:val="en-US"/>
        </w:rPr>
        <w:t>b</w:t>
      </w:r>
      <w:r w:rsidRPr="00E25D19">
        <w:t>-</w:t>
      </w:r>
      <w:r>
        <w:rPr>
          <w:lang w:val="en-US"/>
        </w:rPr>
        <w:t>a</w:t>
      </w:r>
      <w:r w:rsidRPr="00E25D19">
        <w:t>-</w:t>
      </w:r>
      <w:r w:rsidRPr="00924FDF">
        <w:rPr>
          <w:lang w:val="en-US"/>
        </w:rPr>
        <w:t>c</w:t>
      </w:r>
      <w:r w:rsidRPr="00E25D19">
        <w:t>=</w:t>
      </w:r>
      <w:r>
        <w:t>9</w:t>
      </w:r>
    </w:p>
    <w:p w14:paraId="4F7CFF33" w14:textId="5023E930" w:rsidR="002A591B" w:rsidRPr="00942FC0" w:rsidRDefault="002A591B" w:rsidP="002A591B">
      <w:r>
        <w:t>с</w:t>
      </w:r>
      <w:r w:rsidRPr="00816434">
        <w:t>-</w:t>
      </w:r>
      <w:r>
        <w:rPr>
          <w:lang w:val="en-US"/>
        </w:rPr>
        <w:t>a</w:t>
      </w:r>
      <w:r w:rsidRPr="00816434">
        <w:t>-</w:t>
      </w:r>
      <w:r>
        <w:rPr>
          <w:lang w:val="en-US"/>
        </w:rPr>
        <w:t>b</w:t>
      </w:r>
      <w:r w:rsidRPr="00816434">
        <w:t>=</w:t>
      </w:r>
      <w:r>
        <w:t>17</w:t>
      </w:r>
    </w:p>
    <w:p w14:paraId="09571A2D" w14:textId="77777777" w:rsidR="002A591B" w:rsidRPr="00816434" w:rsidRDefault="002A591B" w:rsidP="002A591B">
      <w:pPr>
        <w:rPr>
          <w:b/>
        </w:rPr>
      </w:pPr>
    </w:p>
    <w:p w14:paraId="6D93F13C" w14:textId="77777777" w:rsidR="002A591B" w:rsidRPr="00816434" w:rsidRDefault="002A591B" w:rsidP="002A591B">
      <w:pPr>
        <w:rPr>
          <w:b/>
        </w:rPr>
      </w:pPr>
      <w:r w:rsidRPr="0085357A">
        <w:rPr>
          <w:b/>
        </w:rPr>
        <w:t>Пример</w:t>
      </w:r>
      <w:r w:rsidRPr="00816434">
        <w:rPr>
          <w:b/>
        </w:rPr>
        <w:t xml:space="preserve"> 2</w:t>
      </w:r>
    </w:p>
    <w:p w14:paraId="5F9A702C" w14:textId="526E11AB" w:rsidR="002A591B" w:rsidRDefault="002A591B" w:rsidP="002A591B">
      <w:r>
        <w:t>Выбор места для отдыха</w:t>
      </w:r>
      <w:r w:rsidRPr="00924FDF">
        <w:t>.</w:t>
      </w:r>
    </w:p>
    <w:p w14:paraId="42CE3F0C" w14:textId="77777777" w:rsidR="002A591B" w:rsidRPr="00610A77" w:rsidRDefault="002A591B" w:rsidP="002A591B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7D557AE2" w14:textId="77777777" w:rsidR="002A591B" w:rsidRPr="00924FDF" w:rsidRDefault="002A591B" w:rsidP="002A591B">
      <w:r>
        <w:t>Выбор города для отдыха на основе личных предпочтений.</w:t>
      </w:r>
    </w:p>
    <w:p w14:paraId="535833E6" w14:textId="77777777" w:rsidR="002A591B" w:rsidRPr="0085357A" w:rsidRDefault="002A591B" w:rsidP="002A591B">
      <w:pPr>
        <w:rPr>
          <w:b/>
        </w:rPr>
      </w:pPr>
      <w:r w:rsidRPr="0085357A">
        <w:rPr>
          <w:b/>
        </w:rPr>
        <w:t>Альтернативы:</w:t>
      </w:r>
    </w:p>
    <w:p w14:paraId="79CBEBDF" w14:textId="77777777" w:rsidR="002A591B" w:rsidRPr="00816434" w:rsidRDefault="002A591B" w:rsidP="002A591B">
      <w:r w:rsidRPr="00E23B33">
        <w:rPr>
          <w:lang w:val="en-US"/>
        </w:rPr>
        <w:t>a</w:t>
      </w:r>
      <w:r w:rsidRPr="00816434">
        <w:t>=</w:t>
      </w:r>
      <w:r>
        <w:t>Санкт-Петербург</w:t>
      </w:r>
    </w:p>
    <w:p w14:paraId="1F24CABE" w14:textId="3AB4D0E4" w:rsidR="002A591B" w:rsidRPr="00A04AA0" w:rsidRDefault="002A591B" w:rsidP="002A591B">
      <w:r w:rsidRPr="00E23B33">
        <w:rPr>
          <w:lang w:val="en-US"/>
        </w:rPr>
        <w:t>b</w:t>
      </w:r>
      <w:r w:rsidRPr="00A04AA0">
        <w:t>=</w:t>
      </w:r>
      <w:r>
        <w:t>Майами</w:t>
      </w:r>
    </w:p>
    <w:p w14:paraId="618290E5" w14:textId="0B4A229A" w:rsidR="002A591B" w:rsidRPr="00A04AA0" w:rsidRDefault="002A591B" w:rsidP="002A591B">
      <w:r w:rsidRPr="00E23B33">
        <w:rPr>
          <w:lang w:val="en-US"/>
        </w:rPr>
        <w:t>c</w:t>
      </w:r>
      <w:r w:rsidRPr="00A04AA0">
        <w:t>=</w:t>
      </w:r>
      <w:r>
        <w:t>Нью-Йорк</w:t>
      </w:r>
    </w:p>
    <w:p w14:paraId="68FD9208" w14:textId="77777777" w:rsidR="002A591B" w:rsidRPr="0075656A" w:rsidRDefault="002A591B" w:rsidP="002A591B">
      <w:pPr>
        <w:rPr>
          <w:b/>
        </w:rPr>
      </w:pPr>
      <w:r w:rsidRPr="0085357A">
        <w:rPr>
          <w:b/>
        </w:rPr>
        <w:t>Ранжировки</w:t>
      </w:r>
      <w:r w:rsidRPr="0075656A">
        <w:rPr>
          <w:b/>
        </w:rPr>
        <w:t>:</w:t>
      </w:r>
    </w:p>
    <w:p w14:paraId="62D82BE0" w14:textId="64DCC1D1" w:rsidR="002A591B" w:rsidRPr="0075656A" w:rsidRDefault="002A591B" w:rsidP="002A591B">
      <w:r>
        <w:rPr>
          <w:lang w:val="en-US"/>
        </w:rPr>
        <w:t>c</w:t>
      </w:r>
      <w:r w:rsidRPr="00C41392">
        <w:t>-</w:t>
      </w:r>
      <w:r>
        <w:rPr>
          <w:lang w:val="en-US"/>
        </w:rPr>
        <w:t>a</w:t>
      </w:r>
      <w:r w:rsidRPr="00C41392">
        <w:t>-</w:t>
      </w:r>
      <w:r>
        <w:rPr>
          <w:lang w:val="en-US"/>
        </w:rPr>
        <w:t>b</w:t>
      </w:r>
      <w:r w:rsidRPr="00C41392">
        <w:t>=</w:t>
      </w:r>
      <w:r w:rsidR="00035BE9">
        <w:t>12</w:t>
      </w:r>
    </w:p>
    <w:p w14:paraId="1A180A97" w14:textId="4896D392" w:rsidR="002A591B" w:rsidRPr="00E25D19" w:rsidRDefault="002A591B" w:rsidP="002A591B">
      <w:pPr>
        <w:rPr>
          <w:lang w:val="en-US"/>
        </w:rPr>
      </w:pPr>
      <w:r>
        <w:rPr>
          <w:lang w:val="en-US"/>
        </w:rPr>
        <w:t>a-c-b=</w:t>
      </w:r>
      <w:r w:rsidR="00035BE9" w:rsidRPr="00E25D19">
        <w:rPr>
          <w:lang w:val="en-US"/>
        </w:rPr>
        <w:t>20</w:t>
      </w:r>
    </w:p>
    <w:p w14:paraId="275B1102" w14:textId="1017FBF5" w:rsidR="002A591B" w:rsidRPr="00E25D19" w:rsidRDefault="002A591B" w:rsidP="002A591B">
      <w:pPr>
        <w:rPr>
          <w:lang w:val="en-US"/>
        </w:rPr>
      </w:pPr>
      <w:r>
        <w:rPr>
          <w:lang w:val="en-US"/>
        </w:rPr>
        <w:t>c</w:t>
      </w:r>
      <w:r w:rsidRPr="00C41392">
        <w:rPr>
          <w:lang w:val="en-US"/>
        </w:rPr>
        <w:t>-</w:t>
      </w:r>
      <w:r>
        <w:rPr>
          <w:lang w:val="en-US"/>
        </w:rPr>
        <w:t>b</w:t>
      </w:r>
      <w:r w:rsidRPr="00C41392">
        <w:rPr>
          <w:lang w:val="en-US"/>
        </w:rPr>
        <w:t>-</w:t>
      </w:r>
      <w:r>
        <w:rPr>
          <w:lang w:val="en-US"/>
        </w:rPr>
        <w:t>a</w:t>
      </w:r>
      <w:r w:rsidRPr="00C41392">
        <w:rPr>
          <w:lang w:val="en-US"/>
        </w:rPr>
        <w:t>=</w:t>
      </w:r>
      <w:r w:rsidR="00035BE9" w:rsidRPr="00E25D19">
        <w:rPr>
          <w:lang w:val="en-US"/>
        </w:rPr>
        <w:t>17</w:t>
      </w:r>
    </w:p>
    <w:p w14:paraId="6BA83E82" w14:textId="77777777" w:rsidR="002A591B" w:rsidRPr="00C41392" w:rsidRDefault="002A591B" w:rsidP="002A591B">
      <w:pPr>
        <w:rPr>
          <w:lang w:val="en-US"/>
        </w:rPr>
      </w:pPr>
    </w:p>
    <w:p w14:paraId="3072F7B1" w14:textId="77777777" w:rsidR="002A591B" w:rsidRPr="00C41392" w:rsidRDefault="002A591B" w:rsidP="002A591B">
      <w:pPr>
        <w:rPr>
          <w:b/>
          <w:lang w:val="en-US"/>
        </w:rPr>
      </w:pPr>
      <w:r w:rsidRPr="0085357A">
        <w:rPr>
          <w:b/>
        </w:rPr>
        <w:t>Пример</w:t>
      </w:r>
      <w:r w:rsidRPr="00C41392">
        <w:rPr>
          <w:b/>
          <w:lang w:val="en-US"/>
        </w:rPr>
        <w:t>3</w:t>
      </w:r>
    </w:p>
    <w:p w14:paraId="4594FB85" w14:textId="77777777" w:rsidR="002A591B" w:rsidRDefault="002A591B" w:rsidP="002A591B">
      <w:r>
        <w:t>Выбор музыки</w:t>
      </w:r>
    </w:p>
    <w:p w14:paraId="7F81FC52" w14:textId="77777777" w:rsidR="002A591B" w:rsidRPr="00610A77" w:rsidRDefault="002A591B" w:rsidP="002A591B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38B9E248" w14:textId="77777777" w:rsidR="002A591B" w:rsidRPr="00924FDF" w:rsidRDefault="002A591B" w:rsidP="002A591B">
      <w:r>
        <w:t>Выбор музыкального жанра для прослушивания.</w:t>
      </w:r>
    </w:p>
    <w:p w14:paraId="4E2AADCF" w14:textId="77777777" w:rsidR="002A591B" w:rsidRPr="0085357A" w:rsidRDefault="002A591B" w:rsidP="002A591B">
      <w:pPr>
        <w:rPr>
          <w:b/>
        </w:rPr>
      </w:pPr>
      <w:r w:rsidRPr="0085357A">
        <w:rPr>
          <w:b/>
        </w:rPr>
        <w:t>Альтернативы:</w:t>
      </w:r>
    </w:p>
    <w:p w14:paraId="565ACD3E" w14:textId="77777777" w:rsidR="002A591B" w:rsidRPr="002B333B" w:rsidRDefault="002A591B" w:rsidP="002A591B">
      <w:r w:rsidRPr="00E23B33">
        <w:rPr>
          <w:lang w:val="en-US"/>
        </w:rPr>
        <w:t>a</w:t>
      </w:r>
      <w:r w:rsidRPr="00816434">
        <w:t>=</w:t>
      </w:r>
      <w:r>
        <w:t>Русский рок</w:t>
      </w:r>
    </w:p>
    <w:p w14:paraId="7480A4B4" w14:textId="43543E9E" w:rsidR="002A591B" w:rsidRPr="002B333B" w:rsidRDefault="002A591B" w:rsidP="002A591B">
      <w:r w:rsidRPr="00E23B33">
        <w:rPr>
          <w:lang w:val="en-US"/>
        </w:rPr>
        <w:t>b</w:t>
      </w:r>
      <w:r w:rsidRPr="00816434">
        <w:t>=</w:t>
      </w:r>
      <w:r w:rsidR="00035BE9">
        <w:t>Альтернативный рок</w:t>
      </w:r>
    </w:p>
    <w:p w14:paraId="063B7DC9" w14:textId="77777777" w:rsidR="002A591B" w:rsidRPr="002B333B" w:rsidRDefault="002A591B" w:rsidP="002A591B">
      <w:r w:rsidRPr="00E23B33">
        <w:rPr>
          <w:lang w:val="en-US"/>
        </w:rPr>
        <w:t>c</w:t>
      </w:r>
      <w:r w:rsidRPr="00816434">
        <w:t>=</w:t>
      </w:r>
      <w:r>
        <w:t>Кантри</w:t>
      </w:r>
    </w:p>
    <w:p w14:paraId="33554D2E" w14:textId="77777777" w:rsidR="002A591B" w:rsidRPr="002B333B" w:rsidRDefault="002A591B" w:rsidP="002A591B">
      <w:pPr>
        <w:rPr>
          <w:b/>
        </w:rPr>
      </w:pPr>
      <w:r w:rsidRPr="0085357A">
        <w:rPr>
          <w:b/>
        </w:rPr>
        <w:t>Ранжировки</w:t>
      </w:r>
      <w:r w:rsidRPr="002B333B">
        <w:rPr>
          <w:b/>
        </w:rPr>
        <w:t>:</w:t>
      </w:r>
    </w:p>
    <w:p w14:paraId="6A7EAA49" w14:textId="77777777" w:rsidR="002A591B" w:rsidRPr="00BF54C7" w:rsidRDefault="002A591B" w:rsidP="002A591B">
      <w:r>
        <w:rPr>
          <w:lang w:val="en-US"/>
        </w:rPr>
        <w:t>c</w:t>
      </w:r>
      <w:r w:rsidRPr="00C41392">
        <w:t>-</w:t>
      </w:r>
      <w:r>
        <w:rPr>
          <w:lang w:val="en-US"/>
        </w:rPr>
        <w:t>b</w:t>
      </w:r>
      <w:r w:rsidRPr="00C41392">
        <w:t>-</w:t>
      </w:r>
      <w:r>
        <w:rPr>
          <w:lang w:val="en-US"/>
        </w:rPr>
        <w:t>a</w:t>
      </w:r>
      <w:r w:rsidRPr="00C41392">
        <w:t>=</w:t>
      </w:r>
      <w:r>
        <w:t>17</w:t>
      </w:r>
    </w:p>
    <w:p w14:paraId="1857A4CA" w14:textId="11F3030D" w:rsidR="002A591B" w:rsidRPr="00C41392" w:rsidRDefault="002A591B" w:rsidP="002A591B">
      <w:pPr>
        <w:rPr>
          <w:lang w:val="en-US"/>
        </w:rPr>
      </w:pPr>
      <w:r>
        <w:rPr>
          <w:lang w:val="en-US"/>
        </w:rPr>
        <w:t>c-a-b=</w:t>
      </w:r>
      <w:r w:rsidR="00035BE9" w:rsidRPr="00E25D19">
        <w:rPr>
          <w:lang w:val="en-US"/>
        </w:rPr>
        <w:t>1</w:t>
      </w:r>
      <w:r w:rsidRPr="00C41392">
        <w:rPr>
          <w:lang w:val="en-US"/>
        </w:rPr>
        <w:t>5</w:t>
      </w:r>
    </w:p>
    <w:p w14:paraId="75598CEE" w14:textId="5A8AB9A3" w:rsidR="002A591B" w:rsidRPr="00E25D19" w:rsidRDefault="002A591B" w:rsidP="002A591B">
      <w:pPr>
        <w:rPr>
          <w:lang w:val="en-US"/>
        </w:rPr>
      </w:pPr>
      <w:r>
        <w:rPr>
          <w:lang w:val="en-US"/>
        </w:rPr>
        <w:t>b</w:t>
      </w:r>
      <w:r w:rsidRPr="00C41392">
        <w:rPr>
          <w:lang w:val="en-US"/>
        </w:rPr>
        <w:t>-</w:t>
      </w:r>
      <w:r>
        <w:rPr>
          <w:lang w:val="en-US"/>
        </w:rPr>
        <w:t>c</w:t>
      </w:r>
      <w:r w:rsidRPr="00C41392">
        <w:rPr>
          <w:lang w:val="en-US"/>
        </w:rPr>
        <w:t>-</w:t>
      </w:r>
      <w:r>
        <w:rPr>
          <w:lang w:val="en-US"/>
        </w:rPr>
        <w:t>a</w:t>
      </w:r>
      <w:r w:rsidRPr="00C41392">
        <w:rPr>
          <w:lang w:val="en-US"/>
        </w:rPr>
        <w:t>=1</w:t>
      </w:r>
      <w:r w:rsidR="00035BE9" w:rsidRPr="00E25D19">
        <w:rPr>
          <w:lang w:val="en-US"/>
        </w:rPr>
        <w:t>5</w:t>
      </w:r>
    </w:p>
    <w:p w14:paraId="07808578" w14:textId="77777777" w:rsidR="002A591B" w:rsidRPr="00C41392" w:rsidRDefault="002A591B" w:rsidP="002A591B">
      <w:pPr>
        <w:rPr>
          <w:lang w:val="en-US"/>
        </w:rPr>
      </w:pPr>
    </w:p>
    <w:p w14:paraId="688CFB92" w14:textId="77777777" w:rsidR="002A591B" w:rsidRPr="00C41392" w:rsidRDefault="002A591B" w:rsidP="002A591B">
      <w:pPr>
        <w:rPr>
          <w:b/>
          <w:lang w:val="en-US"/>
        </w:rPr>
      </w:pPr>
      <w:r w:rsidRPr="0085357A">
        <w:rPr>
          <w:b/>
        </w:rPr>
        <w:t>Пример</w:t>
      </w:r>
      <w:r w:rsidRPr="00C41392">
        <w:rPr>
          <w:b/>
          <w:lang w:val="en-US"/>
        </w:rPr>
        <w:t xml:space="preserve"> 4</w:t>
      </w:r>
    </w:p>
    <w:p w14:paraId="039C0BF9" w14:textId="77777777" w:rsidR="002A591B" w:rsidRDefault="002A591B" w:rsidP="002A591B">
      <w:r>
        <w:t>Выбор</w:t>
      </w:r>
      <w:r w:rsidRPr="008E65A1">
        <w:t xml:space="preserve"> </w:t>
      </w:r>
      <w:r>
        <w:t>игры</w:t>
      </w:r>
    </w:p>
    <w:p w14:paraId="14841392" w14:textId="77777777" w:rsidR="002A591B" w:rsidRPr="00610A77" w:rsidRDefault="002A591B" w:rsidP="002A591B">
      <w:pPr>
        <w:rPr>
          <w:b/>
          <w:bCs/>
        </w:rPr>
      </w:pPr>
      <w:r w:rsidRPr="00610A77">
        <w:rPr>
          <w:b/>
          <w:bCs/>
        </w:rPr>
        <w:lastRenderedPageBreak/>
        <w:t>Описание:</w:t>
      </w:r>
    </w:p>
    <w:p w14:paraId="29EF7FCA" w14:textId="77777777" w:rsidR="002A591B" w:rsidRPr="00924FDF" w:rsidRDefault="002A591B" w:rsidP="002A591B">
      <w:r>
        <w:t>Выбор игры для развлечения.</w:t>
      </w:r>
    </w:p>
    <w:p w14:paraId="64062140" w14:textId="77777777" w:rsidR="002A591B" w:rsidRPr="00C41392" w:rsidRDefault="002A591B" w:rsidP="002A591B">
      <w:pPr>
        <w:rPr>
          <w:b/>
          <w:lang w:val="en-US"/>
        </w:rPr>
      </w:pPr>
      <w:r w:rsidRPr="0085357A">
        <w:rPr>
          <w:b/>
        </w:rPr>
        <w:t>Альтернативы</w:t>
      </w:r>
      <w:r w:rsidRPr="00C41392">
        <w:rPr>
          <w:b/>
          <w:lang w:val="en-US"/>
        </w:rPr>
        <w:t>:</w:t>
      </w:r>
    </w:p>
    <w:p w14:paraId="5A368F48" w14:textId="77777777" w:rsidR="002A591B" w:rsidRPr="00C561F6" w:rsidRDefault="002A591B" w:rsidP="002A591B">
      <w:pPr>
        <w:rPr>
          <w:lang w:val="en-US"/>
        </w:rPr>
      </w:pPr>
      <w:r w:rsidRPr="00E23B33">
        <w:rPr>
          <w:lang w:val="en-US"/>
        </w:rPr>
        <w:t>a</w:t>
      </w:r>
      <w:r w:rsidRPr="00C561F6">
        <w:rPr>
          <w:lang w:val="en-US"/>
        </w:rPr>
        <w:t>=</w:t>
      </w:r>
      <w:r>
        <w:rPr>
          <w:lang w:val="en-US"/>
        </w:rPr>
        <w:t>Sims 3</w:t>
      </w:r>
    </w:p>
    <w:p w14:paraId="7A23A0BC" w14:textId="77777777" w:rsidR="002A591B" w:rsidRPr="00C561F6" w:rsidRDefault="002A591B" w:rsidP="002A591B">
      <w:pPr>
        <w:rPr>
          <w:lang w:val="en-US"/>
        </w:rPr>
      </w:pPr>
      <w:r w:rsidRPr="00E23B33">
        <w:rPr>
          <w:lang w:val="en-US"/>
        </w:rPr>
        <w:t>b</w:t>
      </w:r>
      <w:r w:rsidRPr="00C561F6">
        <w:rPr>
          <w:lang w:val="en-US"/>
        </w:rPr>
        <w:t>=</w:t>
      </w:r>
      <w:r>
        <w:rPr>
          <w:lang w:val="en-US"/>
        </w:rPr>
        <w:t>Warcraft 3</w:t>
      </w:r>
    </w:p>
    <w:p w14:paraId="43DA357F" w14:textId="77777777" w:rsidR="002A591B" w:rsidRPr="00C561F6" w:rsidRDefault="002A591B" w:rsidP="002A591B">
      <w:pPr>
        <w:rPr>
          <w:lang w:val="en-US"/>
        </w:rPr>
      </w:pPr>
      <w:r w:rsidRPr="00E23B33">
        <w:rPr>
          <w:lang w:val="en-US"/>
        </w:rPr>
        <w:t>c</w:t>
      </w:r>
      <w:r w:rsidRPr="00C561F6">
        <w:rPr>
          <w:lang w:val="en-US"/>
        </w:rPr>
        <w:t>= Plants vs. Zombies</w:t>
      </w:r>
    </w:p>
    <w:p w14:paraId="254323E0" w14:textId="77777777" w:rsidR="002A591B" w:rsidRPr="00816434" w:rsidRDefault="002A591B" w:rsidP="002A591B">
      <w:pPr>
        <w:rPr>
          <w:b/>
          <w:lang w:val="en-US"/>
        </w:rPr>
      </w:pPr>
      <w:r w:rsidRPr="0085357A">
        <w:rPr>
          <w:b/>
        </w:rPr>
        <w:t>Ранжировки</w:t>
      </w:r>
      <w:r w:rsidRPr="00816434">
        <w:rPr>
          <w:b/>
          <w:lang w:val="en-US"/>
        </w:rPr>
        <w:t>:</w:t>
      </w:r>
    </w:p>
    <w:p w14:paraId="1BC420F1" w14:textId="3788D829" w:rsidR="002A591B" w:rsidRPr="00E25D19" w:rsidRDefault="002A591B" w:rsidP="002A591B">
      <w:pPr>
        <w:rPr>
          <w:lang w:val="en-US"/>
        </w:rPr>
      </w:pPr>
      <w:r>
        <w:rPr>
          <w:lang w:val="en-US"/>
        </w:rPr>
        <w:t>a</w:t>
      </w:r>
      <w:r w:rsidRPr="008D075D">
        <w:rPr>
          <w:lang w:val="en-US"/>
        </w:rPr>
        <w:t>-</w:t>
      </w:r>
      <w:r>
        <w:rPr>
          <w:lang w:val="en-US"/>
        </w:rPr>
        <w:t>b-c</w:t>
      </w:r>
      <w:r w:rsidRPr="008D075D">
        <w:rPr>
          <w:lang w:val="en-US"/>
        </w:rPr>
        <w:t>=</w:t>
      </w:r>
      <w:r w:rsidR="00035BE9" w:rsidRPr="00E25D19">
        <w:rPr>
          <w:lang w:val="en-US"/>
        </w:rPr>
        <w:t>23</w:t>
      </w:r>
    </w:p>
    <w:p w14:paraId="4E308BDA" w14:textId="6A655F4B" w:rsidR="002A591B" w:rsidRPr="00E25D19" w:rsidRDefault="002A591B" w:rsidP="002A591B">
      <w:pPr>
        <w:rPr>
          <w:lang w:val="en-US"/>
        </w:rPr>
      </w:pPr>
      <w:r>
        <w:rPr>
          <w:lang w:val="en-US"/>
        </w:rPr>
        <w:t>b-a-c=</w:t>
      </w:r>
      <w:r w:rsidR="00035BE9" w:rsidRPr="00E25D19">
        <w:rPr>
          <w:lang w:val="en-US"/>
        </w:rPr>
        <w:t>9</w:t>
      </w:r>
    </w:p>
    <w:p w14:paraId="3771FCEB" w14:textId="2315712C" w:rsidR="002A591B" w:rsidRPr="00E25D19" w:rsidRDefault="002A591B" w:rsidP="002A591B">
      <w:pPr>
        <w:rPr>
          <w:lang w:val="en-US"/>
        </w:rPr>
      </w:pPr>
      <w:r>
        <w:rPr>
          <w:lang w:val="en-US"/>
        </w:rPr>
        <w:t>c</w:t>
      </w:r>
      <w:r w:rsidRPr="00E25D19">
        <w:rPr>
          <w:lang w:val="en-US"/>
        </w:rPr>
        <w:t>-</w:t>
      </w:r>
      <w:r>
        <w:rPr>
          <w:lang w:val="en-US"/>
        </w:rPr>
        <w:t>a</w:t>
      </w:r>
      <w:r w:rsidRPr="00E25D19">
        <w:rPr>
          <w:lang w:val="en-US"/>
        </w:rPr>
        <w:t>-</w:t>
      </w:r>
      <w:r>
        <w:rPr>
          <w:lang w:val="en-US"/>
        </w:rPr>
        <w:t>b</w:t>
      </w:r>
      <w:r w:rsidRPr="00E25D19">
        <w:rPr>
          <w:lang w:val="en-US"/>
        </w:rPr>
        <w:t>=</w:t>
      </w:r>
      <w:r w:rsidR="00035BE9" w:rsidRPr="00E25D19">
        <w:rPr>
          <w:lang w:val="en-US"/>
        </w:rPr>
        <w:t>21</w:t>
      </w:r>
    </w:p>
    <w:p w14:paraId="2B008B3B" w14:textId="77777777" w:rsidR="002A591B" w:rsidRPr="00E25D19" w:rsidRDefault="002A591B" w:rsidP="002A591B">
      <w:pPr>
        <w:rPr>
          <w:lang w:val="en-US"/>
        </w:rPr>
      </w:pPr>
    </w:p>
    <w:p w14:paraId="4EEA1154" w14:textId="77777777" w:rsidR="002A591B" w:rsidRPr="00E25D19" w:rsidRDefault="002A591B" w:rsidP="002A591B">
      <w:pPr>
        <w:rPr>
          <w:b/>
          <w:lang w:val="en-US"/>
        </w:rPr>
      </w:pPr>
      <w:r>
        <w:rPr>
          <w:b/>
        </w:rPr>
        <w:t>Пример</w:t>
      </w:r>
      <w:r w:rsidRPr="00E25D19">
        <w:rPr>
          <w:b/>
          <w:lang w:val="en-US"/>
        </w:rPr>
        <w:t xml:space="preserve"> 5 (</w:t>
      </w:r>
      <w:r w:rsidRPr="0085357A">
        <w:rPr>
          <w:b/>
        </w:rPr>
        <w:t>Парадокс</w:t>
      </w:r>
      <w:r w:rsidRPr="00E25D19">
        <w:rPr>
          <w:b/>
          <w:lang w:val="en-US"/>
        </w:rPr>
        <w:t>)</w:t>
      </w:r>
    </w:p>
    <w:p w14:paraId="04A79484" w14:textId="77777777" w:rsidR="002A591B" w:rsidRDefault="002A591B" w:rsidP="002A591B">
      <w:r>
        <w:t>Выбор такси.</w:t>
      </w:r>
    </w:p>
    <w:p w14:paraId="2BF94CFE" w14:textId="77777777" w:rsidR="002A591B" w:rsidRPr="00610A77" w:rsidRDefault="002A591B" w:rsidP="002A591B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160B793A" w14:textId="77777777" w:rsidR="002A591B" w:rsidRPr="001B5936" w:rsidRDefault="002A591B" w:rsidP="002A591B">
      <w:r>
        <w:t>Выбор службы такси.</w:t>
      </w:r>
    </w:p>
    <w:p w14:paraId="51366E73" w14:textId="77777777" w:rsidR="002A591B" w:rsidRPr="0085357A" w:rsidRDefault="002A591B" w:rsidP="002A591B">
      <w:pPr>
        <w:rPr>
          <w:b/>
        </w:rPr>
      </w:pPr>
      <w:r w:rsidRPr="0085357A">
        <w:rPr>
          <w:b/>
        </w:rPr>
        <w:t>Альтернативы:</w:t>
      </w:r>
    </w:p>
    <w:p w14:paraId="30381D73" w14:textId="77777777" w:rsidR="002A591B" w:rsidRDefault="002A591B" w:rsidP="002A591B">
      <w:r>
        <w:t>a=Яндекс</w:t>
      </w:r>
    </w:p>
    <w:p w14:paraId="73CE9F4A" w14:textId="77777777" w:rsidR="002A591B" w:rsidRPr="00C369A8" w:rsidRDefault="002A591B" w:rsidP="002A591B">
      <w:r>
        <w:t>b=</w:t>
      </w:r>
      <w:r>
        <w:rPr>
          <w:lang w:val="en-US"/>
        </w:rPr>
        <w:t>Maxim</w:t>
      </w:r>
    </w:p>
    <w:p w14:paraId="58C1C3E8" w14:textId="61568444" w:rsidR="002A591B" w:rsidRDefault="002A591B" w:rsidP="002A591B">
      <w:r>
        <w:t>c=</w:t>
      </w:r>
      <w:r w:rsidR="00035BE9">
        <w:t>Поехали</w:t>
      </w:r>
    </w:p>
    <w:p w14:paraId="1C857606" w14:textId="77777777" w:rsidR="002A591B" w:rsidRPr="00924FDF" w:rsidRDefault="002A591B" w:rsidP="002A591B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470D7662" w14:textId="77777777" w:rsidR="002A591B" w:rsidRPr="008D075D" w:rsidRDefault="002A591B" w:rsidP="002A591B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15</w:t>
      </w:r>
    </w:p>
    <w:p w14:paraId="6A835BE6" w14:textId="77777777" w:rsidR="002A591B" w:rsidRPr="008D075D" w:rsidRDefault="002A591B" w:rsidP="002A591B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12</w:t>
      </w:r>
    </w:p>
    <w:p w14:paraId="4C697FA3" w14:textId="4561918E" w:rsidR="002A591B" w:rsidRDefault="002A591B" w:rsidP="002A591B">
      <w:pPr>
        <w:rPr>
          <w:rFonts w:eastAsiaTheme="minorHAnsi"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 w:rsidR="00035BE9">
        <w:rPr>
          <w:rFonts w:eastAsiaTheme="minorHAnsi"/>
        </w:rPr>
        <w:t>15</w:t>
      </w:r>
    </w:p>
    <w:p w14:paraId="06527E70" w14:textId="77777777" w:rsidR="002A591B" w:rsidRDefault="002A591B" w:rsidP="002A591B">
      <w:pPr>
        <w:rPr>
          <w:rFonts w:eastAsiaTheme="minorHAnsi"/>
        </w:rPr>
      </w:pPr>
    </w:p>
    <w:p w14:paraId="25C94995" w14:textId="77777777" w:rsidR="002A591B" w:rsidRPr="0038200D" w:rsidRDefault="002A591B" w:rsidP="002A591B">
      <w:pPr>
        <w:rPr>
          <w:b/>
        </w:rPr>
      </w:pPr>
      <w:r>
        <w:rPr>
          <w:b/>
        </w:rPr>
        <w:t>Пример</w:t>
      </w:r>
      <w:r w:rsidRPr="0038200D">
        <w:rPr>
          <w:b/>
        </w:rPr>
        <w:t xml:space="preserve"> </w:t>
      </w:r>
      <w:r>
        <w:rPr>
          <w:b/>
        </w:rPr>
        <w:t>6</w:t>
      </w:r>
      <w:r w:rsidRPr="0038200D">
        <w:rPr>
          <w:b/>
        </w:rPr>
        <w:t xml:space="preserve"> (</w:t>
      </w:r>
      <w:r w:rsidRPr="0085357A">
        <w:rPr>
          <w:b/>
        </w:rPr>
        <w:t>Парадокс</w:t>
      </w:r>
      <w:r w:rsidRPr="0038200D">
        <w:rPr>
          <w:b/>
        </w:rPr>
        <w:t>)</w:t>
      </w:r>
    </w:p>
    <w:p w14:paraId="3618AA21" w14:textId="5AA56420" w:rsidR="002A591B" w:rsidRDefault="002A591B" w:rsidP="002A591B">
      <w:r>
        <w:t xml:space="preserve">Выбор </w:t>
      </w:r>
      <w:r w:rsidR="00035BE9">
        <w:t>темы диплома</w:t>
      </w:r>
    </w:p>
    <w:p w14:paraId="6B437506" w14:textId="77777777" w:rsidR="002A591B" w:rsidRPr="00610A77" w:rsidRDefault="002A591B" w:rsidP="002A591B">
      <w:pPr>
        <w:rPr>
          <w:b/>
          <w:bCs/>
        </w:rPr>
      </w:pPr>
      <w:r w:rsidRPr="00610A77">
        <w:rPr>
          <w:b/>
          <w:bCs/>
        </w:rPr>
        <w:t>Описание:</w:t>
      </w:r>
    </w:p>
    <w:p w14:paraId="15ED5A7F" w14:textId="7D1EFF5B" w:rsidR="002A591B" w:rsidRDefault="002A591B" w:rsidP="002A591B">
      <w:r>
        <w:t xml:space="preserve">Выбор </w:t>
      </w:r>
      <w:r w:rsidR="00035BE9">
        <w:t>темы для дипломной работы.</w:t>
      </w:r>
    </w:p>
    <w:p w14:paraId="4DB58298" w14:textId="77777777" w:rsidR="002A591B" w:rsidRPr="003D10DB" w:rsidRDefault="002A591B" w:rsidP="002A591B">
      <w:pPr>
        <w:rPr>
          <w:b/>
        </w:rPr>
      </w:pPr>
      <w:r w:rsidRPr="0085357A">
        <w:rPr>
          <w:b/>
        </w:rPr>
        <w:t>Альтернативы</w:t>
      </w:r>
      <w:r w:rsidRPr="003D10DB">
        <w:rPr>
          <w:b/>
        </w:rPr>
        <w:t>:</w:t>
      </w:r>
    </w:p>
    <w:p w14:paraId="475FCD7F" w14:textId="487BA4BD" w:rsidR="002A591B" w:rsidRPr="003D10DB" w:rsidRDefault="002A591B" w:rsidP="002A591B">
      <w:r w:rsidRPr="007C1088">
        <w:rPr>
          <w:lang w:val="en-US"/>
        </w:rPr>
        <w:t>a</w:t>
      </w:r>
      <w:r w:rsidRPr="003D10DB">
        <w:t>=</w:t>
      </w:r>
      <w:r w:rsidR="00035BE9">
        <w:t>Система отслеживания здоровья лисичек</w:t>
      </w:r>
    </w:p>
    <w:p w14:paraId="415B5787" w14:textId="213EA335" w:rsidR="002A591B" w:rsidRPr="003D10DB" w:rsidRDefault="002A591B" w:rsidP="002A591B">
      <w:r w:rsidRPr="007C1088">
        <w:rPr>
          <w:lang w:val="en-US"/>
        </w:rPr>
        <w:t>b</w:t>
      </w:r>
      <w:r w:rsidRPr="003D10DB">
        <w:t>=</w:t>
      </w:r>
      <w:r w:rsidR="00035BE9">
        <w:t>С</w:t>
      </w:r>
      <w:r w:rsidR="00974CF0">
        <w:t>айт для приюта животных</w:t>
      </w:r>
    </w:p>
    <w:p w14:paraId="6839C070" w14:textId="4E589553" w:rsidR="002A591B" w:rsidRPr="003D10DB" w:rsidRDefault="002A591B" w:rsidP="002A591B">
      <w:r w:rsidRPr="007C1088">
        <w:rPr>
          <w:lang w:val="en-US"/>
        </w:rPr>
        <w:t>c</w:t>
      </w:r>
      <w:r w:rsidRPr="003D10DB">
        <w:t>=</w:t>
      </w:r>
      <w:r w:rsidR="00974CF0">
        <w:t>Сайт для пожертвований детям</w:t>
      </w:r>
    </w:p>
    <w:p w14:paraId="0A988632" w14:textId="77777777" w:rsidR="002A591B" w:rsidRPr="00924FDF" w:rsidRDefault="002A591B" w:rsidP="002A591B">
      <w:pPr>
        <w:rPr>
          <w:b/>
        </w:rPr>
      </w:pPr>
      <w:r w:rsidRPr="0085357A">
        <w:rPr>
          <w:b/>
        </w:rPr>
        <w:t>Ранжировки</w:t>
      </w:r>
      <w:r w:rsidRPr="00924FDF">
        <w:rPr>
          <w:b/>
        </w:rPr>
        <w:t>:</w:t>
      </w:r>
    </w:p>
    <w:p w14:paraId="1860E929" w14:textId="77777777" w:rsidR="002A591B" w:rsidRPr="008D075D" w:rsidRDefault="002A591B" w:rsidP="002A591B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-</w:t>
      </w:r>
      <w:r w:rsidRPr="004D3C53">
        <w:rPr>
          <w:rFonts w:eastAsiaTheme="minorHAnsi"/>
        </w:rPr>
        <w:t>с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=</w:t>
      </w:r>
      <w:r>
        <w:rPr>
          <w:rFonts w:eastAsiaTheme="minorHAnsi"/>
        </w:rPr>
        <w:t>23</w:t>
      </w:r>
    </w:p>
    <w:p w14:paraId="58DD77D3" w14:textId="05266FBE" w:rsidR="002A591B" w:rsidRPr="008D075D" w:rsidRDefault="002A591B" w:rsidP="002A591B">
      <w:pPr>
        <w:rPr>
          <w:rFonts w:eastAsiaTheme="minorHAnsi"/>
          <w:b/>
          <w:bCs/>
        </w:rPr>
      </w:pP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 w:rsidR="00974CF0">
        <w:rPr>
          <w:rFonts w:eastAsiaTheme="minorHAnsi"/>
        </w:rPr>
        <w:t>27</w:t>
      </w:r>
    </w:p>
    <w:p w14:paraId="434AC0C1" w14:textId="2C770FE6" w:rsidR="002A591B" w:rsidRPr="0066113E" w:rsidRDefault="002A591B" w:rsidP="002A591B">
      <w:pPr>
        <w:rPr>
          <w:rFonts w:eastAsiaTheme="minorHAnsi"/>
          <w:b/>
          <w:bCs/>
        </w:rPr>
      </w:pPr>
      <w:r w:rsidRPr="00924FDF">
        <w:rPr>
          <w:rFonts w:eastAsiaTheme="minorHAnsi"/>
          <w:lang w:val="en-US"/>
        </w:rPr>
        <w:t>c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b</w:t>
      </w:r>
      <w:r w:rsidRPr="008D075D">
        <w:rPr>
          <w:rFonts w:eastAsiaTheme="minorHAnsi"/>
        </w:rPr>
        <w:t>-</w:t>
      </w:r>
      <w:r>
        <w:rPr>
          <w:rFonts w:eastAsiaTheme="minorHAnsi"/>
          <w:lang w:val="en-US"/>
        </w:rPr>
        <w:t>a</w:t>
      </w:r>
      <w:r w:rsidRPr="008D075D">
        <w:rPr>
          <w:rFonts w:eastAsiaTheme="minorHAnsi"/>
        </w:rPr>
        <w:t>=</w:t>
      </w:r>
      <w:r w:rsidR="00974CF0">
        <w:rPr>
          <w:rFonts w:eastAsiaTheme="minorHAnsi"/>
        </w:rPr>
        <w:t>27</w:t>
      </w:r>
    </w:p>
    <w:p w14:paraId="0D2DD946" w14:textId="32F51258" w:rsidR="003C67F0" w:rsidRPr="00987623" w:rsidRDefault="00987623" w:rsidP="00987623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2BC0DF16" w14:textId="578EB924" w:rsidR="003C67F0" w:rsidRDefault="003C67F0" w:rsidP="003C67F0">
      <w:pPr>
        <w:pStyle w:val="12"/>
      </w:pPr>
      <w:bookmarkStart w:id="4" w:name="_Toc118802956"/>
      <w:r>
        <w:lastRenderedPageBreak/>
        <w:t>3 О</w:t>
      </w:r>
      <w:r w:rsidRPr="003C67F0">
        <w:t>писание реализуемого метода группового выбора</w:t>
      </w:r>
      <w:bookmarkEnd w:id="4"/>
    </w:p>
    <w:p w14:paraId="196187DA" w14:textId="61BC9109" w:rsidR="003C67F0" w:rsidRDefault="00A35664" w:rsidP="00A35664">
      <w:pPr>
        <w:pStyle w:val="23"/>
      </w:pPr>
      <w:bookmarkStart w:id="5" w:name="_Toc118802957"/>
      <w:r>
        <w:t>3.1 Неформальное описание</w:t>
      </w:r>
      <w:bookmarkEnd w:id="5"/>
    </w:p>
    <w:p w14:paraId="670834B8" w14:textId="2F186D64" w:rsidR="00E21AE4" w:rsidRDefault="00E1789E" w:rsidP="00CE7266">
      <w:pPr>
        <w:pStyle w:val="a9"/>
      </w:pPr>
      <w:r w:rsidRPr="00E1789E">
        <w:t>В методе Доджсона каждый избиратель представляет упорядоченный список всех кандидатов в соответствии со своими предпочтениями (от лучших к худшим). Победителем считается кандидат, для которого нам необходимо выполнить минимальное количество парных обменов в каждом бюллетене (добавленное ко всем кандидатам), прежде чем они станут победителями по Кондорсе. В частности, если уже есть победитель Кондорсе, они побеждают на выборах.</w:t>
      </w:r>
    </w:p>
    <w:p w14:paraId="0A9B8452" w14:textId="483124F4" w:rsidR="00987623" w:rsidRDefault="00987623" w:rsidP="00987623">
      <w:pPr>
        <w:pStyle w:val="23"/>
      </w:pPr>
      <w:bookmarkStart w:id="6" w:name="_Toc118802958"/>
      <w:r>
        <w:t>3.2 Блок-схема</w:t>
      </w:r>
      <w:bookmarkEnd w:id="6"/>
    </w:p>
    <w:p w14:paraId="20637E1B" w14:textId="21B3E08D" w:rsidR="00987623" w:rsidRDefault="00BE1F44" w:rsidP="00722533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CBA3F1E" wp14:editId="2A94E9D4">
            <wp:extent cx="2252850" cy="6519174"/>
            <wp:effectExtent l="19050" t="19050" r="1460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809" cy="6559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B36E9" w14:textId="459212F6" w:rsidR="00722533" w:rsidRDefault="00722533" w:rsidP="00722533">
      <w:pPr>
        <w:pStyle w:val="a9"/>
        <w:ind w:firstLine="0"/>
        <w:jc w:val="center"/>
      </w:pPr>
      <w:r>
        <w:t xml:space="preserve">Рисунок 1 – </w:t>
      </w:r>
      <w:r w:rsidR="00D35FAE">
        <w:t>П</w:t>
      </w:r>
      <w:r w:rsidR="00D35FAE" w:rsidRPr="007D1470">
        <w:t>роцедура Доджсона</w:t>
      </w:r>
    </w:p>
    <w:p w14:paraId="40E50504" w14:textId="2CFE37C8" w:rsidR="00510FF1" w:rsidRDefault="00510FF1">
      <w:pPr>
        <w:spacing w:after="200" w:line="276" w:lineRule="auto"/>
        <w:ind w:firstLine="0"/>
        <w:jc w:val="left"/>
        <w:rPr>
          <w:color w:val="000000" w:themeColor="text1"/>
        </w:rPr>
      </w:pPr>
      <w:r>
        <w:br w:type="page"/>
      </w:r>
    </w:p>
    <w:p w14:paraId="2FAEB884" w14:textId="2F074031" w:rsidR="00510FF1" w:rsidRDefault="00510FF1" w:rsidP="00510FF1">
      <w:pPr>
        <w:pStyle w:val="12"/>
      </w:pPr>
      <w:bookmarkStart w:id="7" w:name="_Toc118802959"/>
      <w:r>
        <w:lastRenderedPageBreak/>
        <w:t>4 Р</w:t>
      </w:r>
      <w:r w:rsidRPr="00510FF1">
        <w:t>езультаты решения тестовых задач</w:t>
      </w:r>
      <w:bookmarkEnd w:id="7"/>
    </w:p>
    <w:p w14:paraId="443670AA" w14:textId="48D521DE" w:rsidR="004F417B" w:rsidRPr="004F417B" w:rsidRDefault="004F417B" w:rsidP="004F417B">
      <w:pPr>
        <w:pStyle w:val="23"/>
      </w:pPr>
      <w:r>
        <w:t>4</w:t>
      </w:r>
      <w:r w:rsidRPr="004F417B">
        <w:t xml:space="preserve">.1 </w:t>
      </w:r>
      <w:r>
        <w:t>Первоначальный вариант</w:t>
      </w:r>
    </w:p>
    <w:p w14:paraId="53E1521D" w14:textId="20A54131" w:rsidR="00510FF1" w:rsidRDefault="008B4A2B" w:rsidP="00510FF1">
      <w:pPr>
        <w:pStyle w:val="a9"/>
      </w:pPr>
      <w:r>
        <w:t xml:space="preserve">В ходе решения тестовых примеров </w:t>
      </w:r>
      <w:r w:rsidR="00DC655C" w:rsidRPr="007D1470">
        <w:t>процедур</w:t>
      </w:r>
      <w:r w:rsidR="00DC655C">
        <w:t>ой</w:t>
      </w:r>
      <w:r w:rsidR="00DC655C" w:rsidRPr="007D1470">
        <w:t xml:space="preserve"> Доджсона </w:t>
      </w:r>
      <w:r>
        <w:t xml:space="preserve">с помощью программного средства СППР КВ </w:t>
      </w:r>
      <w:r w:rsidR="009D6011">
        <w:t>и соответствующей готовой библиотеки были получены следующие результаты.</w:t>
      </w:r>
    </w:p>
    <w:p w14:paraId="79339A1B" w14:textId="6994A51A" w:rsidR="007C2412" w:rsidRPr="00373F1F" w:rsidRDefault="00223646" w:rsidP="00CC7D8B">
      <w:pPr>
        <w:pStyle w:val="a9"/>
        <w:ind w:firstLine="0"/>
        <w:jc w:val="center"/>
      </w:pPr>
      <w:r w:rsidRPr="00223646">
        <w:rPr>
          <w:noProof/>
        </w:rPr>
        <w:drawing>
          <wp:inline distT="0" distB="0" distL="0" distR="0" wp14:anchorId="068ED71A" wp14:editId="3EE8B20B">
            <wp:extent cx="4004576" cy="2882182"/>
            <wp:effectExtent l="19050" t="19050" r="15240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793" cy="2900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C2526" w14:textId="722F3B3A" w:rsidR="00373F1F" w:rsidRDefault="00BB43F0" w:rsidP="0044452A">
      <w:pPr>
        <w:pStyle w:val="a9"/>
        <w:ind w:firstLine="0"/>
        <w:jc w:val="center"/>
      </w:pPr>
      <w:r>
        <w:t xml:space="preserve">Рисунок </w:t>
      </w:r>
      <w:r w:rsidR="008C6B04">
        <w:t>2</w:t>
      </w:r>
      <w:r>
        <w:t xml:space="preserve"> – результат решения задач</w:t>
      </w:r>
    </w:p>
    <w:p w14:paraId="1214A6AD" w14:textId="3D4AEABA" w:rsidR="00BB43F0" w:rsidRDefault="00BB43F0" w:rsidP="0044452A">
      <w:pPr>
        <w:pStyle w:val="a9"/>
        <w:ind w:firstLine="0"/>
        <w:jc w:val="center"/>
      </w:pPr>
    </w:p>
    <w:p w14:paraId="61EF1D5A" w14:textId="013C9A48" w:rsidR="00CE138E" w:rsidRDefault="00172B93" w:rsidP="00095507">
      <w:pPr>
        <w:pStyle w:val="a9"/>
      </w:pPr>
      <w:r>
        <w:t xml:space="preserve">В результате решения было выявлено, что разработанная библиотека </w:t>
      </w:r>
      <w:r w:rsidR="00607BF7">
        <w:t xml:space="preserve">выдает аналогичный результат в </w:t>
      </w:r>
      <w:r w:rsidR="00B00045">
        <w:t>трех</w:t>
      </w:r>
      <w:r w:rsidR="00607BF7">
        <w:t xml:space="preserve"> из шести представленных задачах. </w:t>
      </w:r>
      <w:r w:rsidR="00126B61">
        <w:t>Погрешности были выявлены в задачах-парадоксах</w:t>
      </w:r>
      <w:r w:rsidR="00CE138E">
        <w:t xml:space="preserve"> и одном стандартном случае</w:t>
      </w:r>
      <w:r w:rsidR="00126B61">
        <w:t>.</w:t>
      </w:r>
      <w:r w:rsidR="00095507">
        <w:t xml:space="preserve"> Данные различия были вызваны расхождением различием разработанного алгоритма и механизма расчета процедурой </w:t>
      </w:r>
      <w:r w:rsidR="00095507" w:rsidRPr="00E1789E">
        <w:t>Доджсона</w:t>
      </w:r>
      <w:r w:rsidR="00095507">
        <w:t>.</w:t>
      </w:r>
    </w:p>
    <w:p w14:paraId="08F9A411" w14:textId="6C17C88F" w:rsidR="004F417B" w:rsidRDefault="004F417B" w:rsidP="00BB43F0">
      <w:pPr>
        <w:pStyle w:val="a9"/>
      </w:pPr>
    </w:p>
    <w:p w14:paraId="6776127A" w14:textId="41148F73" w:rsidR="004F417B" w:rsidRDefault="004F417B" w:rsidP="004F417B">
      <w:pPr>
        <w:pStyle w:val="23"/>
      </w:pPr>
      <w:r>
        <w:t>4</w:t>
      </w:r>
      <w:r w:rsidRPr="004F417B">
        <w:t xml:space="preserve">.2 </w:t>
      </w:r>
      <w:r>
        <w:t>Обновленный вариант</w:t>
      </w:r>
    </w:p>
    <w:p w14:paraId="4CD00671" w14:textId="55F917BB" w:rsidR="004F417B" w:rsidRDefault="00541A1D" w:rsidP="004F417B">
      <w:pPr>
        <w:pStyle w:val="a9"/>
      </w:pPr>
      <w:r>
        <w:t xml:space="preserve">Для получения </w:t>
      </w:r>
      <w:r w:rsidR="00AF4814">
        <w:t>увеличения точности результатов разработанный алгоритм был модифицирован.</w:t>
      </w:r>
    </w:p>
    <w:p w14:paraId="50104590" w14:textId="4FD3CDED" w:rsidR="00652866" w:rsidRDefault="00652866" w:rsidP="00652866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B73197C" wp14:editId="79ADE3A4">
            <wp:extent cx="3631728" cy="2649268"/>
            <wp:effectExtent l="19050" t="19050" r="2603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032" cy="26604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6380CA" w14:textId="52A4ADB2" w:rsidR="00EA3DAF" w:rsidRDefault="00652866" w:rsidP="00652866">
      <w:pPr>
        <w:pStyle w:val="a9"/>
        <w:ind w:firstLine="0"/>
        <w:jc w:val="center"/>
      </w:pPr>
      <w:r>
        <w:t xml:space="preserve">Рисунок </w:t>
      </w:r>
      <w:r w:rsidRPr="00652866">
        <w:t>3</w:t>
      </w:r>
      <w:r>
        <w:t xml:space="preserve"> – </w:t>
      </w:r>
      <w:r>
        <w:t>результат решения обновленного алгоритма</w:t>
      </w:r>
    </w:p>
    <w:p w14:paraId="76B6EDD8" w14:textId="0B210E27" w:rsidR="00EA3DAF" w:rsidRDefault="00EA3DAF" w:rsidP="00EA3DAF">
      <w:pPr>
        <w:pStyle w:val="12"/>
      </w:pPr>
      <w:bookmarkStart w:id="8" w:name="_Toc118802960"/>
      <w:r>
        <w:lastRenderedPageBreak/>
        <w:t>5 Фрагмент сгенерированной документации</w:t>
      </w:r>
      <w:bookmarkEnd w:id="8"/>
    </w:p>
    <w:p w14:paraId="0E28ABC3" w14:textId="537AB72B" w:rsidR="00EA3DAF" w:rsidRPr="004F417B" w:rsidRDefault="004F417B" w:rsidP="004F417B">
      <w:pPr>
        <w:pStyle w:val="23"/>
      </w:pPr>
      <w:r w:rsidRPr="004F417B">
        <w:t xml:space="preserve">5.1 </w:t>
      </w:r>
      <w:r>
        <w:t>Первоначальный вариант</w:t>
      </w:r>
    </w:p>
    <w:p w14:paraId="1E5BCEC3" w14:textId="77777777" w:rsidR="00113557" w:rsidRDefault="00113557" w:rsidP="00113557">
      <w:pPr>
        <w:jc w:val="center"/>
        <w:rPr>
          <w:b/>
          <w:szCs w:val="28"/>
        </w:rPr>
      </w:pPr>
      <w:r>
        <w:rPr>
          <w:b/>
          <w:szCs w:val="28"/>
        </w:rPr>
        <w:t>Отчет № 24.11.2022</w:t>
      </w:r>
    </w:p>
    <w:p w14:paraId="4317D74C" w14:textId="77777777" w:rsidR="00113557" w:rsidRDefault="00113557" w:rsidP="00113557">
      <w:pPr>
        <w:jc w:val="center"/>
        <w:rPr>
          <w:b/>
          <w:szCs w:val="28"/>
        </w:rPr>
      </w:pPr>
      <w:r>
        <w:rPr>
          <w:b/>
          <w:szCs w:val="28"/>
        </w:rPr>
        <w:t>по задачам и методам</w:t>
      </w:r>
    </w:p>
    <w:p w14:paraId="04AB4AE4" w14:textId="77777777" w:rsidR="00113557" w:rsidRDefault="00113557" w:rsidP="00113557">
      <w:pPr>
        <w:jc w:val="center"/>
        <w:rPr>
          <w:szCs w:val="28"/>
        </w:rPr>
      </w:pPr>
    </w:p>
    <w:tbl>
      <w:tblPr>
        <w:tblStyle w:val="af0"/>
        <w:tblW w:w="0" w:type="auto"/>
        <w:tblLook w:val="01E0" w:firstRow="1" w:lastRow="1" w:firstColumn="1" w:lastColumn="1" w:noHBand="0" w:noVBand="0"/>
      </w:tblPr>
      <w:tblGrid>
        <w:gridCol w:w="3147"/>
        <w:gridCol w:w="3174"/>
        <w:gridCol w:w="3250"/>
      </w:tblGrid>
      <w:tr w:rsidR="00113557" w14:paraId="40F583CC" w14:textId="77777777" w:rsidTr="0011355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4BCDC" w14:textId="77777777" w:rsidR="00113557" w:rsidRDefault="00113557" w:rsidP="00113557">
            <w:pPr>
              <w:ind w:firstLine="0"/>
              <w:jc w:val="center"/>
              <w:rPr>
                <w:sz w:val="24"/>
                <w:lang w:val="en-US"/>
              </w:rPr>
            </w:pPr>
            <w:r>
              <w:t>Задача</w:t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Метод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07F5" w14:textId="77777777" w:rsidR="00113557" w:rsidRDefault="00113557" w:rsidP="00113557">
            <w:pPr>
              <w:ind w:firstLine="0"/>
              <w:jc w:val="center"/>
            </w:pPr>
            <w:r>
              <w:t>Доджсон (A07)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1925" w14:textId="77777777" w:rsidR="00113557" w:rsidRDefault="00113557" w:rsidP="0011355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Svistunova</w:t>
            </w:r>
            <w:proofErr w:type="spellEnd"/>
          </w:p>
        </w:tc>
      </w:tr>
      <w:tr w:rsidR="00113557" w14:paraId="63BAF357" w14:textId="77777777" w:rsidTr="0011355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FD68" w14:textId="77777777" w:rsidR="00113557" w:rsidRDefault="00113557" w:rsidP="00113557">
            <w:pPr>
              <w:ind w:firstLine="0"/>
              <w:jc w:val="center"/>
              <w:rPr>
                <w:lang w:val="en-US"/>
              </w:rPr>
            </w:pPr>
            <w:r>
              <w:t>Выбор сериала.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3F84" w14:textId="77777777" w:rsidR="00113557" w:rsidRDefault="00113557" w:rsidP="00113557">
            <w:pPr>
              <w:ind w:firstLine="0"/>
              <w:jc w:val="center"/>
            </w:pPr>
            <w:r>
              <w:t>c-a-b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A8C2" w14:textId="77777777" w:rsidR="00113557" w:rsidRDefault="00113557" w:rsidP="00113557">
            <w:pPr>
              <w:ind w:firstLine="0"/>
              <w:jc w:val="center"/>
            </w:pPr>
            <w:r>
              <w:t>-c-b-a</w:t>
            </w:r>
          </w:p>
        </w:tc>
      </w:tr>
      <w:tr w:rsidR="00113557" w14:paraId="38B76C1B" w14:textId="77777777" w:rsidTr="0011355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63AC8" w14:textId="77777777" w:rsidR="00113557" w:rsidRDefault="00113557" w:rsidP="00113557">
            <w:pPr>
              <w:ind w:firstLine="0"/>
              <w:jc w:val="center"/>
              <w:rPr>
                <w:lang w:val="en-US"/>
              </w:rPr>
            </w:pPr>
            <w:r>
              <w:t>Выбор места для отдыха.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CCE4" w14:textId="77777777" w:rsidR="00113557" w:rsidRDefault="00113557" w:rsidP="00113557">
            <w:pPr>
              <w:ind w:firstLine="0"/>
              <w:jc w:val="center"/>
            </w:pPr>
            <w:r>
              <w:t>c-a-b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368C" w14:textId="77777777" w:rsidR="00113557" w:rsidRDefault="00113557" w:rsidP="00113557">
            <w:pPr>
              <w:ind w:firstLine="0"/>
              <w:jc w:val="center"/>
            </w:pPr>
            <w:r>
              <w:t>-c-b-a</w:t>
            </w:r>
          </w:p>
        </w:tc>
      </w:tr>
      <w:tr w:rsidR="00113557" w14:paraId="6DD7CF4E" w14:textId="77777777" w:rsidTr="0011355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1A14" w14:textId="77777777" w:rsidR="00113557" w:rsidRDefault="00113557" w:rsidP="00113557">
            <w:pPr>
              <w:ind w:firstLine="0"/>
              <w:jc w:val="center"/>
              <w:rPr>
                <w:lang w:val="en-US"/>
              </w:rPr>
            </w:pPr>
            <w:r>
              <w:t>Выбор музыки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5C09" w14:textId="77777777" w:rsidR="00113557" w:rsidRDefault="00113557" w:rsidP="00113557">
            <w:pPr>
              <w:ind w:firstLine="0"/>
              <w:jc w:val="center"/>
            </w:pPr>
            <w:r>
              <w:t>c-b-a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BF55" w14:textId="77777777" w:rsidR="00113557" w:rsidRDefault="00113557" w:rsidP="00113557">
            <w:pPr>
              <w:ind w:firstLine="0"/>
              <w:jc w:val="center"/>
            </w:pPr>
            <w:r>
              <w:t>-c-b-a</w:t>
            </w:r>
          </w:p>
        </w:tc>
      </w:tr>
      <w:tr w:rsidR="00113557" w14:paraId="5E840B10" w14:textId="77777777" w:rsidTr="0011355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E2B8" w14:textId="77777777" w:rsidR="00113557" w:rsidRDefault="00113557" w:rsidP="00113557">
            <w:pPr>
              <w:ind w:firstLine="0"/>
              <w:jc w:val="center"/>
              <w:rPr>
                <w:lang w:val="en-US"/>
              </w:rPr>
            </w:pPr>
            <w:r>
              <w:t>Выбор игры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583B" w14:textId="77777777" w:rsidR="00113557" w:rsidRDefault="00113557" w:rsidP="00113557">
            <w:pPr>
              <w:ind w:firstLine="0"/>
              <w:jc w:val="center"/>
            </w:pPr>
            <w:r>
              <w:t>a-b-c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B896D" w14:textId="77777777" w:rsidR="00113557" w:rsidRDefault="00113557" w:rsidP="00113557">
            <w:pPr>
              <w:ind w:firstLine="0"/>
              <w:jc w:val="center"/>
            </w:pPr>
            <w:r>
              <w:t>-a-b-c</w:t>
            </w:r>
          </w:p>
        </w:tc>
      </w:tr>
      <w:tr w:rsidR="00113557" w14:paraId="7925FF92" w14:textId="77777777" w:rsidTr="0011355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574E" w14:textId="77777777" w:rsidR="00113557" w:rsidRDefault="00113557" w:rsidP="00113557">
            <w:pPr>
              <w:ind w:firstLine="0"/>
              <w:jc w:val="center"/>
              <w:rPr>
                <w:lang w:val="en-US"/>
              </w:rPr>
            </w:pPr>
            <w:r>
              <w:t>Выбор такси.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13CB" w14:textId="77777777" w:rsidR="00113557" w:rsidRDefault="00113557" w:rsidP="00113557">
            <w:pPr>
              <w:ind w:firstLine="0"/>
              <w:jc w:val="center"/>
            </w:pPr>
            <w:r>
              <w:t>c-a-b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1F05" w14:textId="77777777" w:rsidR="00113557" w:rsidRDefault="00113557" w:rsidP="00113557">
            <w:pPr>
              <w:ind w:firstLine="0"/>
              <w:jc w:val="center"/>
            </w:pPr>
            <w:r>
              <w:t>-c-b-a</w:t>
            </w:r>
          </w:p>
        </w:tc>
      </w:tr>
      <w:tr w:rsidR="00113557" w14:paraId="7DCD15CD" w14:textId="77777777" w:rsidTr="0011355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6E70" w14:textId="77777777" w:rsidR="00113557" w:rsidRDefault="00113557" w:rsidP="00113557">
            <w:pPr>
              <w:ind w:firstLine="0"/>
              <w:jc w:val="center"/>
              <w:rPr>
                <w:lang w:val="en-US"/>
              </w:rPr>
            </w:pPr>
            <w:r>
              <w:t>Выбор темы диплома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95D5" w14:textId="77777777" w:rsidR="00113557" w:rsidRDefault="00113557" w:rsidP="00113557">
            <w:pPr>
              <w:ind w:firstLine="0"/>
              <w:jc w:val="center"/>
            </w:pPr>
            <w:r>
              <w:t>a-c-b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C960" w14:textId="77777777" w:rsidR="00113557" w:rsidRDefault="00113557" w:rsidP="00113557">
            <w:pPr>
              <w:ind w:firstLine="0"/>
              <w:jc w:val="center"/>
            </w:pPr>
            <w:r>
              <w:t>-c-a-b</w:t>
            </w:r>
          </w:p>
        </w:tc>
      </w:tr>
    </w:tbl>
    <w:p w14:paraId="3FCA66F0" w14:textId="77777777" w:rsidR="00113557" w:rsidRDefault="00113557" w:rsidP="00113557"/>
    <w:p w14:paraId="52DBDCA1" w14:textId="77777777" w:rsidR="00113557" w:rsidRDefault="00113557" w:rsidP="00113557">
      <w:pPr>
        <w:rPr>
          <w:lang w:val="en-US"/>
        </w:rPr>
      </w:pPr>
    </w:p>
    <w:p w14:paraId="57ABE55A" w14:textId="77777777" w:rsidR="00113557" w:rsidRDefault="00113557" w:rsidP="00113557">
      <w:pPr>
        <w:rPr>
          <w:lang w:val="en-US"/>
        </w:rPr>
      </w:pPr>
    </w:p>
    <w:p w14:paraId="788A97DE" w14:textId="77777777" w:rsidR="00113557" w:rsidRDefault="00113557" w:rsidP="00113557">
      <w:r>
        <w:t>Количество задач: 6</w:t>
      </w:r>
    </w:p>
    <w:p w14:paraId="77F1083F" w14:textId="77777777" w:rsidR="00113557" w:rsidRDefault="00113557" w:rsidP="00113557">
      <w:r>
        <w:t>Количество методов: 2</w:t>
      </w:r>
    </w:p>
    <w:p w14:paraId="03EC9A82" w14:textId="25D1D1A0" w:rsidR="000E272C" w:rsidRDefault="000E272C" w:rsidP="000E272C">
      <w:pPr>
        <w:rPr>
          <w:lang w:val="en-US"/>
        </w:rPr>
      </w:pPr>
    </w:p>
    <w:p w14:paraId="7D63BB44" w14:textId="73C00BA8" w:rsidR="004F417B" w:rsidRDefault="004F417B" w:rsidP="004F417B">
      <w:pPr>
        <w:pStyle w:val="23"/>
      </w:pPr>
      <w:r w:rsidRPr="004F417B">
        <w:t xml:space="preserve">5.2 </w:t>
      </w:r>
      <w:r>
        <w:t>Обновленный вариант</w:t>
      </w:r>
    </w:p>
    <w:p w14:paraId="4C742BDA" w14:textId="77777777" w:rsidR="00407D29" w:rsidRDefault="00407D29" w:rsidP="00407D29">
      <w:pPr>
        <w:jc w:val="center"/>
        <w:rPr>
          <w:b/>
          <w:szCs w:val="28"/>
        </w:rPr>
      </w:pPr>
      <w:r>
        <w:rPr>
          <w:b/>
          <w:szCs w:val="28"/>
        </w:rPr>
        <w:t>Отчет № 25.11.2022</w:t>
      </w:r>
    </w:p>
    <w:p w14:paraId="1FC31C05" w14:textId="77777777" w:rsidR="00407D29" w:rsidRDefault="00407D29" w:rsidP="00407D29">
      <w:pPr>
        <w:jc w:val="center"/>
        <w:rPr>
          <w:b/>
          <w:szCs w:val="28"/>
        </w:rPr>
      </w:pPr>
      <w:r>
        <w:rPr>
          <w:b/>
          <w:szCs w:val="28"/>
        </w:rPr>
        <w:t>по задачам и методам</w:t>
      </w:r>
    </w:p>
    <w:p w14:paraId="1B16ACC8" w14:textId="77777777" w:rsidR="00407D29" w:rsidRDefault="00407D29" w:rsidP="00407D29">
      <w:pPr>
        <w:jc w:val="center"/>
        <w:rPr>
          <w:szCs w:val="28"/>
        </w:rPr>
      </w:pPr>
    </w:p>
    <w:tbl>
      <w:tblPr>
        <w:tblStyle w:val="af0"/>
        <w:tblW w:w="0" w:type="auto"/>
        <w:tblLook w:val="01E0" w:firstRow="1" w:lastRow="1" w:firstColumn="1" w:lastColumn="1" w:noHBand="0" w:noVBand="0"/>
      </w:tblPr>
      <w:tblGrid>
        <w:gridCol w:w="3091"/>
        <w:gridCol w:w="3119"/>
        <w:gridCol w:w="3361"/>
      </w:tblGrid>
      <w:tr w:rsidR="00407D29" w14:paraId="17DAF65A" w14:textId="77777777" w:rsidTr="00407D29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F3AA3" w14:textId="77777777" w:rsidR="00407D29" w:rsidRDefault="00407D29" w:rsidP="00407D29">
            <w:pPr>
              <w:ind w:firstLine="0"/>
              <w:jc w:val="center"/>
              <w:rPr>
                <w:sz w:val="24"/>
                <w:lang w:val="en-US"/>
              </w:rPr>
            </w:pPr>
            <w:r>
              <w:t>Задача</w:t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Метод</w:t>
            </w:r>
            <w:proofErr w:type="spellEnd"/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97215" w14:textId="77777777" w:rsidR="00407D29" w:rsidRDefault="00407D29" w:rsidP="00407D29">
            <w:pPr>
              <w:ind w:firstLine="0"/>
              <w:jc w:val="center"/>
              <w:rPr>
                <w:lang w:val="en-US"/>
              </w:rPr>
            </w:pPr>
            <w:r>
              <w:t>Доджсон (A07)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5491" w14:textId="7AD421A5" w:rsidR="00407D29" w:rsidRPr="00407D29" w:rsidRDefault="00407D29" w:rsidP="00407D2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SvistunovaV2</w:t>
            </w:r>
          </w:p>
        </w:tc>
      </w:tr>
      <w:tr w:rsidR="00407D29" w14:paraId="2510CE34" w14:textId="77777777" w:rsidTr="00407D29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8C99" w14:textId="77777777" w:rsidR="00407D29" w:rsidRDefault="00407D29" w:rsidP="00407D29">
            <w:pPr>
              <w:ind w:firstLine="0"/>
              <w:jc w:val="center"/>
              <w:rPr>
                <w:lang w:val="en-US"/>
              </w:rPr>
            </w:pPr>
            <w:r>
              <w:t>Выбор сериала.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3A25F" w14:textId="77777777" w:rsidR="00407D29" w:rsidRDefault="00407D29" w:rsidP="00407D29">
            <w:pPr>
              <w:ind w:firstLine="0"/>
              <w:jc w:val="center"/>
            </w:pPr>
            <w:r>
              <w:t>c-a-b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F9B7" w14:textId="7BA9C155" w:rsidR="00407D29" w:rsidRDefault="00407D29" w:rsidP="00407D29">
            <w:pPr>
              <w:ind w:firstLine="0"/>
              <w:jc w:val="center"/>
            </w:pPr>
            <w:r>
              <w:t>-c-a-b</w:t>
            </w:r>
          </w:p>
        </w:tc>
      </w:tr>
      <w:tr w:rsidR="00407D29" w14:paraId="6B3B8BD5" w14:textId="77777777" w:rsidTr="00407D29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369F3" w14:textId="77777777" w:rsidR="00407D29" w:rsidRDefault="00407D29" w:rsidP="00407D29">
            <w:pPr>
              <w:ind w:firstLine="0"/>
              <w:jc w:val="center"/>
              <w:rPr>
                <w:lang w:val="en-US"/>
              </w:rPr>
            </w:pPr>
            <w:r>
              <w:t>Выбор места для отдыха.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44693" w14:textId="77777777" w:rsidR="00407D29" w:rsidRDefault="00407D29" w:rsidP="00407D29">
            <w:pPr>
              <w:ind w:firstLine="0"/>
              <w:jc w:val="center"/>
            </w:pPr>
            <w:r>
              <w:t>c-a-b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45131" w14:textId="2DCF101C" w:rsidR="00407D29" w:rsidRDefault="00407D29" w:rsidP="00407D29">
            <w:pPr>
              <w:ind w:firstLine="0"/>
              <w:jc w:val="center"/>
            </w:pPr>
            <w:r>
              <w:t>-c-a-b</w:t>
            </w:r>
          </w:p>
        </w:tc>
      </w:tr>
      <w:tr w:rsidR="00407D29" w14:paraId="1DE80F03" w14:textId="77777777" w:rsidTr="00407D29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4BB5" w14:textId="77777777" w:rsidR="00407D29" w:rsidRDefault="00407D29" w:rsidP="00407D29">
            <w:pPr>
              <w:ind w:firstLine="0"/>
              <w:jc w:val="center"/>
              <w:rPr>
                <w:lang w:val="en-US"/>
              </w:rPr>
            </w:pPr>
            <w:r>
              <w:t>Выбор музыки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5D28" w14:textId="77777777" w:rsidR="00407D29" w:rsidRDefault="00407D29" w:rsidP="00407D29">
            <w:pPr>
              <w:ind w:firstLine="0"/>
              <w:jc w:val="center"/>
            </w:pPr>
            <w:r>
              <w:t>c-b-a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B1C8" w14:textId="7A912897" w:rsidR="00407D29" w:rsidRDefault="00407D29" w:rsidP="00407D29">
            <w:pPr>
              <w:ind w:firstLine="0"/>
              <w:jc w:val="center"/>
            </w:pPr>
            <w:r>
              <w:t>-c-b-a</w:t>
            </w:r>
          </w:p>
        </w:tc>
      </w:tr>
      <w:tr w:rsidR="00407D29" w14:paraId="54A90934" w14:textId="77777777" w:rsidTr="00407D29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B942" w14:textId="77777777" w:rsidR="00407D29" w:rsidRDefault="00407D29" w:rsidP="00407D29">
            <w:pPr>
              <w:ind w:firstLine="0"/>
              <w:jc w:val="center"/>
              <w:rPr>
                <w:lang w:val="en-US"/>
              </w:rPr>
            </w:pPr>
            <w:r>
              <w:t>Выбор игры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0AA4" w14:textId="77777777" w:rsidR="00407D29" w:rsidRDefault="00407D29" w:rsidP="00407D29">
            <w:pPr>
              <w:ind w:firstLine="0"/>
              <w:jc w:val="center"/>
            </w:pPr>
            <w:r>
              <w:t>a-b-c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2479" w14:textId="77777777" w:rsidR="00407D29" w:rsidRDefault="00407D29" w:rsidP="00407D29">
            <w:pPr>
              <w:ind w:firstLine="0"/>
              <w:jc w:val="center"/>
            </w:pPr>
            <w:r>
              <w:t>-a-b-c</w:t>
            </w:r>
          </w:p>
        </w:tc>
      </w:tr>
      <w:tr w:rsidR="00407D29" w14:paraId="7BEE1FB7" w14:textId="77777777" w:rsidTr="00407D29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229" w14:textId="77777777" w:rsidR="00407D29" w:rsidRDefault="00407D29" w:rsidP="00407D29">
            <w:pPr>
              <w:ind w:firstLine="0"/>
              <w:jc w:val="center"/>
              <w:rPr>
                <w:lang w:val="en-US"/>
              </w:rPr>
            </w:pPr>
            <w:r>
              <w:t>Выбор такси.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29AA" w14:textId="77777777" w:rsidR="00407D29" w:rsidRDefault="00407D29" w:rsidP="00407D29">
            <w:pPr>
              <w:ind w:firstLine="0"/>
              <w:jc w:val="center"/>
            </w:pPr>
            <w:r>
              <w:t>c-a-b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58D2" w14:textId="278A2A9A" w:rsidR="00407D29" w:rsidRDefault="00407D29" w:rsidP="00407D29">
            <w:pPr>
              <w:ind w:firstLine="0"/>
              <w:jc w:val="center"/>
            </w:pPr>
            <w:r>
              <w:t>-c-a-b</w:t>
            </w:r>
          </w:p>
        </w:tc>
      </w:tr>
      <w:tr w:rsidR="00407D29" w14:paraId="72B8CFA8" w14:textId="77777777" w:rsidTr="00407D29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AEDB" w14:textId="77777777" w:rsidR="00407D29" w:rsidRDefault="00407D29" w:rsidP="00407D29">
            <w:pPr>
              <w:ind w:firstLine="0"/>
              <w:jc w:val="center"/>
              <w:rPr>
                <w:lang w:val="en-US"/>
              </w:rPr>
            </w:pPr>
            <w:r>
              <w:t>Выбор темы диплома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FFAB" w14:textId="77777777" w:rsidR="00407D29" w:rsidRDefault="00407D29" w:rsidP="00407D29">
            <w:pPr>
              <w:ind w:firstLine="0"/>
              <w:jc w:val="center"/>
            </w:pPr>
            <w:r>
              <w:t>a-c-b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238E" w14:textId="7D00ECD2" w:rsidR="00407D29" w:rsidRDefault="00407D29" w:rsidP="00407D29">
            <w:pPr>
              <w:ind w:firstLine="0"/>
              <w:jc w:val="center"/>
            </w:pPr>
            <w:r>
              <w:t>-a-c-b</w:t>
            </w:r>
          </w:p>
        </w:tc>
      </w:tr>
    </w:tbl>
    <w:p w14:paraId="37034E67" w14:textId="77777777" w:rsidR="00407D29" w:rsidRDefault="00407D29" w:rsidP="00407D29"/>
    <w:p w14:paraId="14E38E53" w14:textId="77777777" w:rsidR="00407D29" w:rsidRDefault="00407D29" w:rsidP="00407D29">
      <w:pPr>
        <w:rPr>
          <w:lang w:val="en-US"/>
        </w:rPr>
      </w:pPr>
    </w:p>
    <w:p w14:paraId="78D7D5DF" w14:textId="77777777" w:rsidR="00407D29" w:rsidRDefault="00407D29" w:rsidP="00407D29">
      <w:pPr>
        <w:rPr>
          <w:lang w:val="en-US"/>
        </w:rPr>
      </w:pPr>
    </w:p>
    <w:p w14:paraId="0B34D668" w14:textId="77777777" w:rsidR="00407D29" w:rsidRDefault="00407D29" w:rsidP="00407D29">
      <w:r>
        <w:t>Количество задач: 6</w:t>
      </w:r>
    </w:p>
    <w:p w14:paraId="05121A25" w14:textId="77777777" w:rsidR="00407D29" w:rsidRDefault="00407D29" w:rsidP="00407D29">
      <w:r>
        <w:t>Количество методов: 2</w:t>
      </w:r>
    </w:p>
    <w:p w14:paraId="298C1382" w14:textId="77777777" w:rsidR="004F417B" w:rsidRPr="004F417B" w:rsidRDefault="004F417B" w:rsidP="004F417B">
      <w:pPr>
        <w:pStyle w:val="a9"/>
      </w:pPr>
    </w:p>
    <w:p w14:paraId="39F0A622" w14:textId="61FAF170" w:rsidR="00030A65" w:rsidRPr="004F417B" w:rsidRDefault="00030A65">
      <w:pPr>
        <w:spacing w:after="200" w:line="276" w:lineRule="auto"/>
        <w:ind w:firstLine="0"/>
        <w:jc w:val="left"/>
        <w:rPr>
          <w:color w:val="000000" w:themeColor="text1"/>
          <w:lang w:val="en-US"/>
        </w:rPr>
      </w:pPr>
      <w:r w:rsidRPr="004F417B">
        <w:rPr>
          <w:lang w:val="en-US"/>
        </w:rPr>
        <w:br w:type="page"/>
      </w:r>
    </w:p>
    <w:p w14:paraId="730D44F4" w14:textId="76ADFC19" w:rsidR="000E272C" w:rsidRPr="004F417B" w:rsidRDefault="00030A65" w:rsidP="00030A65">
      <w:pPr>
        <w:pStyle w:val="12"/>
        <w:rPr>
          <w:lang w:val="en-US"/>
        </w:rPr>
      </w:pPr>
      <w:bookmarkStart w:id="9" w:name="_Toc118802961"/>
      <w:r w:rsidRPr="004F417B">
        <w:rPr>
          <w:lang w:val="en-US"/>
        </w:rPr>
        <w:lastRenderedPageBreak/>
        <w:t xml:space="preserve">6 </w:t>
      </w:r>
      <w:r>
        <w:t>Листинг</w:t>
      </w:r>
      <w:r w:rsidRPr="004F417B">
        <w:rPr>
          <w:lang w:val="en-US"/>
        </w:rPr>
        <w:t xml:space="preserve"> </w:t>
      </w:r>
      <w:r>
        <w:t>кода</w:t>
      </w:r>
      <w:bookmarkEnd w:id="9"/>
    </w:p>
    <w:p w14:paraId="2575FEDF" w14:textId="77777777" w:rsidR="00EA13D9" w:rsidRPr="004F417B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4F417B">
        <w:rPr>
          <w:rFonts w:ascii="Courier New" w:hAnsi="Courier New" w:cs="Courier New"/>
          <w:sz w:val="24"/>
          <w:lang w:val="en-US"/>
        </w:rPr>
        <w:t>library MyDll1;</w:t>
      </w:r>
    </w:p>
    <w:p w14:paraId="3ABF77E5" w14:textId="77777777" w:rsidR="00EA13D9" w:rsidRPr="004F417B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</w:p>
    <w:p w14:paraId="5E675F96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{ Important note about DLL memory management: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ShareMem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 xml:space="preserve"> must be the</w:t>
      </w:r>
    </w:p>
    <w:p w14:paraId="3ECADDB3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first unit in your library's USES clause AND your project's (select</w:t>
      </w:r>
    </w:p>
    <w:p w14:paraId="07A7FE90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Project-View Source) USES clause if your DLL exports any procedures or</w:t>
      </w:r>
    </w:p>
    <w:p w14:paraId="52DD8851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functions that pass strings as parameters or function results. This</w:t>
      </w:r>
    </w:p>
    <w:p w14:paraId="17C37980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applies to all strings passed to and from your DLL--even those that</w:t>
      </w:r>
    </w:p>
    <w:p w14:paraId="4118D075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are nested in records and classes.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ShareMem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 xml:space="preserve"> is the interface unit to</w:t>
      </w:r>
    </w:p>
    <w:p w14:paraId="7001F1BE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the BORLNDMM.DLL shared memory manager, which must be deployed along</w:t>
      </w:r>
    </w:p>
    <w:p w14:paraId="15A3ECAE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with your DLL. To avoid using BORLNDMM.DLL, pass string information</w:t>
      </w:r>
    </w:p>
    <w:p w14:paraId="4CBB7CFE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using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PChar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 xml:space="preserve"> or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ShortString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 xml:space="preserve"> parameters. }</w:t>
      </w:r>
    </w:p>
    <w:p w14:paraId="4FB6F570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</w:p>
    <w:p w14:paraId="38F2A95F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>uses</w:t>
      </w:r>
    </w:p>
    <w:p w14:paraId="505879A0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SysUtils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,</w:t>
      </w:r>
    </w:p>
    <w:p w14:paraId="6D3EE057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Classes;</w:t>
      </w:r>
    </w:p>
    <w:p w14:paraId="2031550E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</w:p>
    <w:p w14:paraId="1F98BFD9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>{$R *.res}</w:t>
      </w:r>
    </w:p>
    <w:p w14:paraId="42049F6E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function Execute (const data: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WideString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 xml:space="preserve">):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WideString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 xml:space="preserve"> ;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stdcall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 xml:space="preserve"> ;</w:t>
      </w:r>
    </w:p>
    <w:p w14:paraId="46651042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>var</w:t>
      </w:r>
    </w:p>
    <w:p w14:paraId="2E2D90E4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i,j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 xml:space="preserve"> : Integer;</w:t>
      </w:r>
    </w:p>
    <w:p w14:paraId="251C374C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tmTs,tmTs1 :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TStringList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;</w:t>
      </w:r>
    </w:p>
    <w:p w14:paraId="4682287D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tmA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 xml:space="preserve"> :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TStringList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;</w:t>
      </w:r>
    </w:p>
    <w:p w14:paraId="0A582100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s,s1,s2 :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ShortString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;</w:t>
      </w:r>
    </w:p>
    <w:p w14:paraId="71F6AB74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>begin</w:t>
      </w:r>
    </w:p>
    <w:p w14:paraId="1F1C72A9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//</w:t>
      </w:r>
    </w:p>
    <w:p w14:paraId="21677811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tmTs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:=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TStringList.Create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;</w:t>
      </w:r>
    </w:p>
    <w:p w14:paraId="1975E045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tmTs1:=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TStringList.Create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;</w:t>
      </w:r>
    </w:p>
    <w:p w14:paraId="5A298477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tmA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:=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TStringList.Create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;  //list a</w:t>
      </w:r>
    </w:p>
    <w:p w14:paraId="05CBBB6D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tmTs.Text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:=data;</w:t>
      </w:r>
    </w:p>
    <w:p w14:paraId="73E1F12D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for i:=0 to tmTs.Count-1 do</w:t>
      </w:r>
    </w:p>
    <w:p w14:paraId="3DEE4E79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begin</w:t>
      </w:r>
    </w:p>
    <w:p w14:paraId="7A454CFF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tmTs1.Delimiter:='-';</w:t>
      </w:r>
    </w:p>
    <w:p w14:paraId="4FA7D90F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tmTs1.DelimitedText:=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tmTs.Names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[i];</w:t>
      </w:r>
    </w:p>
    <w:p w14:paraId="753EE931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s2:=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tmTs.ValueFromIndex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[i];</w:t>
      </w:r>
    </w:p>
    <w:p w14:paraId="0984E75A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for j:=0 to tmTs1.Count-1 do</w:t>
      </w:r>
    </w:p>
    <w:p w14:paraId="4AAC268F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 begin</w:t>
      </w:r>
    </w:p>
    <w:p w14:paraId="49502500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  s:=tmTs1.Strings[j];</w:t>
      </w:r>
    </w:p>
    <w:p w14:paraId="22A83DCE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</w:p>
    <w:p w14:paraId="2B57C248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  if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tmA.IndexOfName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(s)=-1 then</w:t>
      </w:r>
    </w:p>
    <w:p w14:paraId="60C511B5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tmA.Add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(s+'=0');</w:t>
      </w:r>
    </w:p>
    <w:p w14:paraId="03452686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  if j=tmTs1.Count-1 then</w:t>
      </w:r>
    </w:p>
    <w:p w14:paraId="0EE38706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   begin</w:t>
      </w:r>
    </w:p>
    <w:p w14:paraId="49BFA854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    s1:=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tmA.Values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[s];</w:t>
      </w:r>
    </w:p>
    <w:p w14:paraId="58A9835E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lastRenderedPageBreak/>
        <w:t xml:space="preserve">      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tmA.Values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[s]:=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IntToStr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StrToInt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(s1)+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StrToInt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(s2));</w:t>
      </w:r>
    </w:p>
    <w:p w14:paraId="7A2199B7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   end;</w:t>
      </w:r>
    </w:p>
    <w:p w14:paraId="7613093F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 end;</w:t>
      </w:r>
    </w:p>
    <w:p w14:paraId="5356BB2F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</w:p>
    <w:p w14:paraId="4157D94F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end;</w:t>
      </w:r>
    </w:p>
    <w:p w14:paraId="6238805E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</w:p>
    <w:p w14:paraId="2CA179BB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For i:=0 to tmA.Count-2 do</w:t>
      </w:r>
    </w:p>
    <w:p w14:paraId="49C7BDC5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For j:=0 to tmA.Count-2 do</w:t>
      </w:r>
    </w:p>
    <w:p w14:paraId="0EC8094F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if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tmA.ValueFromIndex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 xml:space="preserve">[j]&lt;=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tmA.ValueFromIndex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[j+1] then</w:t>
      </w:r>
    </w:p>
    <w:p w14:paraId="2B19CDE7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tmA.Exchange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j,j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)</w:t>
      </w:r>
    </w:p>
    <w:p w14:paraId="17FCE539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else</w:t>
      </w:r>
    </w:p>
    <w:p w14:paraId="5BF26810" w14:textId="7E112BC6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tmA.Exchange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(j</w:t>
      </w:r>
      <w:r w:rsidR="00E25D19" w:rsidRPr="001D2A8D">
        <w:rPr>
          <w:rFonts w:ascii="Courier New" w:hAnsi="Courier New" w:cs="Courier New"/>
          <w:sz w:val="24"/>
          <w:lang w:val="en-US"/>
        </w:rPr>
        <w:t>+1</w:t>
      </w:r>
      <w:r w:rsidRPr="00EA13D9">
        <w:rPr>
          <w:rFonts w:ascii="Courier New" w:hAnsi="Courier New" w:cs="Courier New"/>
          <w:sz w:val="24"/>
          <w:lang w:val="en-US"/>
        </w:rPr>
        <w:t>,j+1);</w:t>
      </w:r>
    </w:p>
    <w:p w14:paraId="7D8F1C07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</w:p>
    <w:p w14:paraId="76334029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Result:='';</w:t>
      </w:r>
    </w:p>
    <w:p w14:paraId="27315C68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For i:=0 to tmA.Count-1 do</w:t>
      </w:r>
    </w:p>
    <w:p w14:paraId="2BB2D0D5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Result:=Result+'-'+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tmA.Names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[i];</w:t>
      </w:r>
    </w:p>
    <w:p w14:paraId="0602470F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>//Result:='0=0';</w:t>
      </w:r>
    </w:p>
    <w:p w14:paraId="206CCF76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>end;</w:t>
      </w:r>
    </w:p>
    <w:p w14:paraId="095FA083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</w:p>
    <w:p w14:paraId="349D6F5F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function About: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WideString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stdcall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;</w:t>
      </w:r>
    </w:p>
    <w:p w14:paraId="16C668AE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>begin</w:t>
      </w:r>
    </w:p>
    <w:p w14:paraId="54AA9488" w14:textId="21228871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Result := </w:t>
      </w:r>
      <w:proofErr w:type="spellStart"/>
      <w:r w:rsidRPr="00EA13D9">
        <w:rPr>
          <w:rFonts w:ascii="Courier New" w:hAnsi="Courier New" w:cs="Courier New"/>
          <w:sz w:val="24"/>
          <w:lang w:val="en-US"/>
        </w:rPr>
        <w:t>PChar</w:t>
      </w:r>
      <w:proofErr w:type="spellEnd"/>
      <w:r w:rsidRPr="00EA13D9">
        <w:rPr>
          <w:rFonts w:ascii="Courier New" w:hAnsi="Courier New" w:cs="Courier New"/>
          <w:sz w:val="24"/>
          <w:lang w:val="en-US"/>
        </w:rPr>
        <w:t>('</w:t>
      </w:r>
      <w:r>
        <w:rPr>
          <w:rFonts w:ascii="Courier New" w:hAnsi="Courier New" w:cs="Courier New"/>
          <w:sz w:val="24"/>
          <w:lang w:val="en-US"/>
        </w:rPr>
        <w:t>Svistunova</w:t>
      </w:r>
      <w:r w:rsidR="001D2A8D">
        <w:rPr>
          <w:rFonts w:ascii="Courier New" w:hAnsi="Courier New" w:cs="Courier New"/>
          <w:sz w:val="24"/>
          <w:lang w:val="en-US"/>
        </w:rPr>
        <w:t>V2</w:t>
      </w:r>
      <w:r w:rsidRPr="00EA13D9">
        <w:rPr>
          <w:rFonts w:ascii="Courier New" w:hAnsi="Courier New" w:cs="Courier New"/>
          <w:sz w:val="24"/>
          <w:lang w:val="en-US"/>
        </w:rPr>
        <w:t>');</w:t>
      </w:r>
    </w:p>
    <w:p w14:paraId="2F10FD86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>end;</w:t>
      </w:r>
    </w:p>
    <w:p w14:paraId="39DAC889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</w:p>
    <w:p w14:paraId="194BF4DB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>exports</w:t>
      </w:r>
    </w:p>
    <w:p w14:paraId="11FD3B2C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About,</w:t>
      </w:r>
    </w:p>
    <w:p w14:paraId="3AD3B0A5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 xml:space="preserve">  Execute;</w:t>
      </w:r>
    </w:p>
    <w:p w14:paraId="662C837B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</w:p>
    <w:p w14:paraId="54BCE1D8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</w:p>
    <w:p w14:paraId="6D310557" w14:textId="77777777" w:rsidR="00EA13D9" w:rsidRPr="00EA13D9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>begin</w:t>
      </w:r>
    </w:p>
    <w:p w14:paraId="0BAD3170" w14:textId="0CA6CDB3" w:rsidR="00030A65" w:rsidRPr="00A47AF7" w:rsidRDefault="00EA13D9" w:rsidP="00EA13D9">
      <w:pPr>
        <w:pStyle w:val="a9"/>
        <w:rPr>
          <w:rFonts w:ascii="Courier New" w:hAnsi="Courier New" w:cs="Courier New"/>
          <w:sz w:val="24"/>
          <w:lang w:val="en-US"/>
        </w:rPr>
      </w:pPr>
      <w:r w:rsidRPr="00EA13D9">
        <w:rPr>
          <w:rFonts w:ascii="Courier New" w:hAnsi="Courier New" w:cs="Courier New"/>
          <w:sz w:val="24"/>
          <w:lang w:val="en-US"/>
        </w:rPr>
        <w:t>end.</w:t>
      </w:r>
    </w:p>
    <w:sectPr w:rsidR="00030A65" w:rsidRPr="00A47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1ED78" w14:textId="77777777" w:rsidR="00862E75" w:rsidRDefault="00862E75">
      <w:r>
        <w:separator/>
      </w:r>
    </w:p>
  </w:endnote>
  <w:endnote w:type="continuationSeparator" w:id="0">
    <w:p w14:paraId="27E2804C" w14:textId="77777777" w:rsidR="00862E75" w:rsidRDefault="00862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862E75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862E75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7700" w14:textId="77777777" w:rsidR="00862E75" w:rsidRDefault="00862E75">
      <w:r>
        <w:separator/>
      </w:r>
    </w:p>
  </w:footnote>
  <w:footnote w:type="continuationSeparator" w:id="0">
    <w:p w14:paraId="30FFE012" w14:textId="77777777" w:rsidR="00862E75" w:rsidRDefault="00862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6312"/>
    <w:rsid w:val="00030A65"/>
    <w:rsid w:val="0003175F"/>
    <w:rsid w:val="00035BE9"/>
    <w:rsid w:val="000402AF"/>
    <w:rsid w:val="00044778"/>
    <w:rsid w:val="00061835"/>
    <w:rsid w:val="00066E23"/>
    <w:rsid w:val="00072E8B"/>
    <w:rsid w:val="00075FEB"/>
    <w:rsid w:val="00095507"/>
    <w:rsid w:val="000A5DB7"/>
    <w:rsid w:val="000B1A84"/>
    <w:rsid w:val="000C0D72"/>
    <w:rsid w:val="000C6FBB"/>
    <w:rsid w:val="000D7D1D"/>
    <w:rsid w:val="000E0773"/>
    <w:rsid w:val="000E272C"/>
    <w:rsid w:val="000E6D44"/>
    <w:rsid w:val="000F3B18"/>
    <w:rsid w:val="0010390C"/>
    <w:rsid w:val="00106DF2"/>
    <w:rsid w:val="00113557"/>
    <w:rsid w:val="00126B61"/>
    <w:rsid w:val="00130B46"/>
    <w:rsid w:val="0013605B"/>
    <w:rsid w:val="001567B9"/>
    <w:rsid w:val="00172B93"/>
    <w:rsid w:val="001818CA"/>
    <w:rsid w:val="001867F7"/>
    <w:rsid w:val="001A65F5"/>
    <w:rsid w:val="001B507E"/>
    <w:rsid w:val="001D2A8D"/>
    <w:rsid w:val="001D3C26"/>
    <w:rsid w:val="001D438C"/>
    <w:rsid w:val="001D771C"/>
    <w:rsid w:val="001E486F"/>
    <w:rsid w:val="00210D28"/>
    <w:rsid w:val="00223583"/>
    <w:rsid w:val="00223646"/>
    <w:rsid w:val="00256223"/>
    <w:rsid w:val="002824F9"/>
    <w:rsid w:val="002A591B"/>
    <w:rsid w:val="002B6C05"/>
    <w:rsid w:val="002D0BBC"/>
    <w:rsid w:val="002D2695"/>
    <w:rsid w:val="002E3E29"/>
    <w:rsid w:val="00306500"/>
    <w:rsid w:val="00322A7B"/>
    <w:rsid w:val="003351C2"/>
    <w:rsid w:val="00337B09"/>
    <w:rsid w:val="003531D6"/>
    <w:rsid w:val="003576EB"/>
    <w:rsid w:val="00373F1F"/>
    <w:rsid w:val="00382476"/>
    <w:rsid w:val="003A566C"/>
    <w:rsid w:val="003C10CA"/>
    <w:rsid w:val="003C67F0"/>
    <w:rsid w:val="00407D29"/>
    <w:rsid w:val="00431CDD"/>
    <w:rsid w:val="00441852"/>
    <w:rsid w:val="0044452A"/>
    <w:rsid w:val="00447E24"/>
    <w:rsid w:val="00455063"/>
    <w:rsid w:val="004753BB"/>
    <w:rsid w:val="00490E90"/>
    <w:rsid w:val="0049507A"/>
    <w:rsid w:val="00497BE6"/>
    <w:rsid w:val="00497CB8"/>
    <w:rsid w:val="004A0991"/>
    <w:rsid w:val="004B761F"/>
    <w:rsid w:val="004B7B35"/>
    <w:rsid w:val="004C58F7"/>
    <w:rsid w:val="004E1F8E"/>
    <w:rsid w:val="004F417B"/>
    <w:rsid w:val="004F5A61"/>
    <w:rsid w:val="00503B56"/>
    <w:rsid w:val="00510FF1"/>
    <w:rsid w:val="00512564"/>
    <w:rsid w:val="00531D08"/>
    <w:rsid w:val="00541A1D"/>
    <w:rsid w:val="00567EE0"/>
    <w:rsid w:val="005943AC"/>
    <w:rsid w:val="005A7890"/>
    <w:rsid w:val="005D388E"/>
    <w:rsid w:val="005F00A3"/>
    <w:rsid w:val="005F096C"/>
    <w:rsid w:val="00605DA2"/>
    <w:rsid w:val="00606B34"/>
    <w:rsid w:val="00607BF7"/>
    <w:rsid w:val="00637013"/>
    <w:rsid w:val="00650FD9"/>
    <w:rsid w:val="006516A8"/>
    <w:rsid w:val="00652866"/>
    <w:rsid w:val="006616E9"/>
    <w:rsid w:val="006628EB"/>
    <w:rsid w:val="00665602"/>
    <w:rsid w:val="00675F66"/>
    <w:rsid w:val="006929BA"/>
    <w:rsid w:val="0069497D"/>
    <w:rsid w:val="006A00BC"/>
    <w:rsid w:val="006B24D0"/>
    <w:rsid w:val="006C3760"/>
    <w:rsid w:val="0071245C"/>
    <w:rsid w:val="00721587"/>
    <w:rsid w:val="00722533"/>
    <w:rsid w:val="007252DE"/>
    <w:rsid w:val="00727D37"/>
    <w:rsid w:val="007832D4"/>
    <w:rsid w:val="0078743E"/>
    <w:rsid w:val="00797111"/>
    <w:rsid w:val="007A5F77"/>
    <w:rsid w:val="007A6683"/>
    <w:rsid w:val="007C21D4"/>
    <w:rsid w:val="007C2412"/>
    <w:rsid w:val="007C5AEE"/>
    <w:rsid w:val="007D74E4"/>
    <w:rsid w:val="007F7CBD"/>
    <w:rsid w:val="00806319"/>
    <w:rsid w:val="00811432"/>
    <w:rsid w:val="00817F46"/>
    <w:rsid w:val="0083115B"/>
    <w:rsid w:val="00860519"/>
    <w:rsid w:val="00862E75"/>
    <w:rsid w:val="008673F4"/>
    <w:rsid w:val="00877E6A"/>
    <w:rsid w:val="008908A3"/>
    <w:rsid w:val="008A5612"/>
    <w:rsid w:val="008B2DFA"/>
    <w:rsid w:val="008B4A2B"/>
    <w:rsid w:val="008C6B04"/>
    <w:rsid w:val="008D274D"/>
    <w:rsid w:val="00915FEA"/>
    <w:rsid w:val="009163B5"/>
    <w:rsid w:val="00916BA5"/>
    <w:rsid w:val="009237AE"/>
    <w:rsid w:val="00932534"/>
    <w:rsid w:val="009348FB"/>
    <w:rsid w:val="00937A74"/>
    <w:rsid w:val="00940D63"/>
    <w:rsid w:val="009459D3"/>
    <w:rsid w:val="00953E69"/>
    <w:rsid w:val="00954220"/>
    <w:rsid w:val="00974CF0"/>
    <w:rsid w:val="00977FA6"/>
    <w:rsid w:val="00987623"/>
    <w:rsid w:val="009A1863"/>
    <w:rsid w:val="009A77F3"/>
    <w:rsid w:val="009D6011"/>
    <w:rsid w:val="00A170D5"/>
    <w:rsid w:val="00A223F4"/>
    <w:rsid w:val="00A35664"/>
    <w:rsid w:val="00A47AF7"/>
    <w:rsid w:val="00A50D41"/>
    <w:rsid w:val="00A55170"/>
    <w:rsid w:val="00A90C83"/>
    <w:rsid w:val="00A95C56"/>
    <w:rsid w:val="00AA17E2"/>
    <w:rsid w:val="00AE06C9"/>
    <w:rsid w:val="00AE5597"/>
    <w:rsid w:val="00AF4814"/>
    <w:rsid w:val="00B00045"/>
    <w:rsid w:val="00B3341F"/>
    <w:rsid w:val="00B34272"/>
    <w:rsid w:val="00B44349"/>
    <w:rsid w:val="00B46AC9"/>
    <w:rsid w:val="00B80B65"/>
    <w:rsid w:val="00B82643"/>
    <w:rsid w:val="00B9754C"/>
    <w:rsid w:val="00BB43F0"/>
    <w:rsid w:val="00BB56C4"/>
    <w:rsid w:val="00BB7203"/>
    <w:rsid w:val="00BD4338"/>
    <w:rsid w:val="00BD5775"/>
    <w:rsid w:val="00BE1F44"/>
    <w:rsid w:val="00BE4C10"/>
    <w:rsid w:val="00BE716C"/>
    <w:rsid w:val="00BF2779"/>
    <w:rsid w:val="00BF2D28"/>
    <w:rsid w:val="00BF773E"/>
    <w:rsid w:val="00C03890"/>
    <w:rsid w:val="00C160BD"/>
    <w:rsid w:val="00C164DB"/>
    <w:rsid w:val="00C21152"/>
    <w:rsid w:val="00C516A0"/>
    <w:rsid w:val="00C556E5"/>
    <w:rsid w:val="00C6485B"/>
    <w:rsid w:val="00C728FB"/>
    <w:rsid w:val="00C77642"/>
    <w:rsid w:val="00C92798"/>
    <w:rsid w:val="00CA6054"/>
    <w:rsid w:val="00CB6997"/>
    <w:rsid w:val="00CC05BA"/>
    <w:rsid w:val="00CC21C9"/>
    <w:rsid w:val="00CC7D8B"/>
    <w:rsid w:val="00CE12C9"/>
    <w:rsid w:val="00CE138E"/>
    <w:rsid w:val="00CE6AD4"/>
    <w:rsid w:val="00CE7266"/>
    <w:rsid w:val="00CF2303"/>
    <w:rsid w:val="00D11ABC"/>
    <w:rsid w:val="00D32164"/>
    <w:rsid w:val="00D35FAE"/>
    <w:rsid w:val="00D76135"/>
    <w:rsid w:val="00D83689"/>
    <w:rsid w:val="00D9035C"/>
    <w:rsid w:val="00D931D7"/>
    <w:rsid w:val="00D959B6"/>
    <w:rsid w:val="00DA7714"/>
    <w:rsid w:val="00DB7030"/>
    <w:rsid w:val="00DC1BFC"/>
    <w:rsid w:val="00DC655C"/>
    <w:rsid w:val="00DF16C9"/>
    <w:rsid w:val="00DF6C23"/>
    <w:rsid w:val="00E124C2"/>
    <w:rsid w:val="00E1789E"/>
    <w:rsid w:val="00E21AE4"/>
    <w:rsid w:val="00E25D19"/>
    <w:rsid w:val="00E60880"/>
    <w:rsid w:val="00E7228C"/>
    <w:rsid w:val="00E900F6"/>
    <w:rsid w:val="00EA13D9"/>
    <w:rsid w:val="00EA3DAF"/>
    <w:rsid w:val="00EA64F9"/>
    <w:rsid w:val="00EC1317"/>
    <w:rsid w:val="00EC7F1F"/>
    <w:rsid w:val="00ED6340"/>
    <w:rsid w:val="00EE31B8"/>
    <w:rsid w:val="00EE34C5"/>
    <w:rsid w:val="00F10C63"/>
    <w:rsid w:val="00F2590F"/>
    <w:rsid w:val="00F34A7F"/>
    <w:rsid w:val="00F46A92"/>
    <w:rsid w:val="00F568E7"/>
    <w:rsid w:val="00F73F34"/>
    <w:rsid w:val="00F74666"/>
    <w:rsid w:val="00F8393F"/>
    <w:rsid w:val="00F95DEA"/>
    <w:rsid w:val="00FA48A6"/>
    <w:rsid w:val="00FC5893"/>
    <w:rsid w:val="00FD15A2"/>
    <w:rsid w:val="00FE0521"/>
    <w:rsid w:val="00FE26F2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FA48A6"/>
    <w:pPr>
      <w:tabs>
        <w:tab w:val="right" w:leader="dot" w:pos="9345"/>
      </w:tabs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5">
    <w:name w:val="Сергей заголовок2"/>
    <w:basedOn w:val="21"/>
    <w:rsid w:val="00C92798"/>
    <w:pPr>
      <w:spacing w:before="60" w:after="80"/>
    </w:pPr>
    <w:rPr>
      <w:rFonts w:ascii="Times New Roman" w:hAnsi="Times New Roman"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271</TotalTime>
  <Pages>10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200</cp:revision>
  <dcterms:created xsi:type="dcterms:W3CDTF">2022-09-15T15:01:00Z</dcterms:created>
  <dcterms:modified xsi:type="dcterms:W3CDTF">2022-11-25T06:30:00Z</dcterms:modified>
</cp:coreProperties>
</file>
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73D7F009" w:rsidR="00106DF2" w:rsidRPr="00E44C0F" w:rsidRDefault="00C91BDD" w:rsidP="003C15B2">
            <w:pPr>
              <w:ind w:firstLine="0"/>
              <w:jc w:val="center"/>
            </w:pPr>
            <w:r>
              <w:t>Малиновцев И.А.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8802953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6BF36389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1C951BA7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13E99FB9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18763E38" w:rsidR="0069497D" w:rsidRDefault="002E4913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624BA968" w:rsidR="0069497D" w:rsidRDefault="002E4913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5DDEFEE2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4FA3FDD5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643A3A78" w:rsidR="0069497D" w:rsidRDefault="002E4913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9F009A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976"/>
        <w:gridCol w:w="4061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6628EB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5D15C788" w:rsidR="006628EB" w:rsidRPr="00D91442" w:rsidRDefault="00286550" w:rsidP="006628EB">
            <w:pPr>
              <w:ind w:firstLine="0"/>
              <w:jc w:val="center"/>
            </w:pPr>
            <w:r>
              <w:rPr>
                <w:lang w:val="en-US"/>
              </w:rPr>
              <w:t>6.</w:t>
            </w:r>
          </w:p>
        </w:tc>
        <w:tc>
          <w:tcPr>
            <w:tcW w:w="4976" w:type="dxa"/>
            <w:shd w:val="clear" w:color="auto" w:fill="auto"/>
          </w:tcPr>
          <w:p w14:paraId="2120A4E2" w14:textId="48980CAE" w:rsidR="006628EB" w:rsidRPr="00A16609" w:rsidRDefault="00286550" w:rsidP="006628EB">
            <w:pPr>
              <w:ind w:firstLine="0"/>
              <w:jc w:val="center"/>
            </w:pPr>
            <w:r w:rsidRPr="002C018F">
              <w:t>процедура Симпсона</w:t>
            </w:r>
          </w:p>
        </w:tc>
        <w:tc>
          <w:tcPr>
            <w:tcW w:w="4061" w:type="dxa"/>
          </w:tcPr>
          <w:p w14:paraId="50E258A8" w14:textId="775EB869" w:rsidR="006628EB" w:rsidRPr="00382476" w:rsidRDefault="00286550" w:rsidP="006628EB">
            <w:pPr>
              <w:ind w:firstLine="0"/>
              <w:jc w:val="center"/>
            </w:pPr>
            <w:r w:rsidRPr="00286550">
              <w:t>для каждой альтернативы определяется функция, равная минимальному числу участников, предпочитающих данную альтернативу любой другой, отношение группового предпочтения строится по убыванию значений функции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755EAED3" w:rsidR="00EE31B8" w:rsidRDefault="00F73F34" w:rsidP="00EE31B8">
      <w:pPr>
        <w:pStyle w:val="a9"/>
      </w:pPr>
      <w:r>
        <w:t>Для выполнения данной рабораторной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1BEC4575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Пример 1</w:t>
      </w:r>
    </w:p>
    <w:p w14:paraId="52315D03" w14:textId="77777777" w:rsidR="004A0809" w:rsidRDefault="004A0809" w:rsidP="004A0809">
      <w:r>
        <w:t>Выбор автомобиля</w:t>
      </w:r>
      <w:r w:rsidRPr="00924FDF">
        <w:t>.</w:t>
      </w:r>
    </w:p>
    <w:p w14:paraId="4ACA2F2E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980D18D" w14:textId="77777777" w:rsidR="004A0809" w:rsidRPr="00924FDF" w:rsidRDefault="004A0809" w:rsidP="004A0809">
      <w:r>
        <w:t>Выбор автомобиля для комфортного передвижения.</w:t>
      </w:r>
    </w:p>
    <w:p w14:paraId="6DF3DFE4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3FE12D95" w14:textId="04873EEA" w:rsidR="004A0809" w:rsidRPr="00816434" w:rsidRDefault="004A0809" w:rsidP="004A0809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=</w:t>
      </w:r>
      <w:r w:rsidR="003555E4" w:rsidRPr="003555E4">
        <w:rPr>
          <w:lang w:val="en-US"/>
        </w:rPr>
        <w:t xml:space="preserve"> </w:t>
      </w:r>
      <w:r w:rsidR="003555E4" w:rsidRPr="003555E4">
        <w:rPr>
          <w:lang w:val="en-US"/>
        </w:rPr>
        <w:t>Tayota Prius</w:t>
      </w:r>
    </w:p>
    <w:p w14:paraId="3C9E7B6E" w14:textId="6A6FB95E" w:rsidR="004A0809" w:rsidRPr="00C62571" w:rsidRDefault="004A0809" w:rsidP="004A0809">
      <w:pPr>
        <w:rPr>
          <w:lang w:val="en-US"/>
        </w:rPr>
      </w:pPr>
      <w:r>
        <w:rPr>
          <w:lang w:val="en-US"/>
        </w:rPr>
        <w:t>b</w:t>
      </w:r>
      <w:r w:rsidRPr="00C62571">
        <w:rPr>
          <w:lang w:val="en-US"/>
        </w:rPr>
        <w:t>=</w:t>
      </w:r>
      <w:r w:rsidRPr="002623B6">
        <w:rPr>
          <w:lang w:val="en-US"/>
        </w:rPr>
        <w:t xml:space="preserve"> </w:t>
      </w:r>
      <w:r w:rsidR="003555E4" w:rsidRPr="003555E4">
        <w:rPr>
          <w:lang w:val="en-US"/>
        </w:rPr>
        <w:t>Chevrolet Niva</w:t>
      </w:r>
    </w:p>
    <w:p w14:paraId="26F1FDAF" w14:textId="77777777" w:rsidR="004A0809" w:rsidRPr="00C62571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C62571">
        <w:rPr>
          <w:lang w:val="en-US"/>
        </w:rPr>
        <w:t>=</w:t>
      </w:r>
      <w:r>
        <w:rPr>
          <w:lang w:val="en-US"/>
        </w:rPr>
        <w:t>Lada Granta</w:t>
      </w:r>
    </w:p>
    <w:p w14:paraId="2C9DEA6F" w14:textId="77777777" w:rsidR="004A0809" w:rsidRPr="008E65A1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41375F38" w14:textId="77777777" w:rsidR="004A0809" w:rsidRPr="00AA0CF5" w:rsidRDefault="004A0809" w:rsidP="004A0809">
      <w:pPr>
        <w:rPr>
          <w:lang w:val="en-US"/>
        </w:rPr>
      </w:pPr>
      <w:r>
        <w:rPr>
          <w:lang w:val="en-US"/>
        </w:rPr>
        <w:t>a-b-c=12</w:t>
      </w:r>
    </w:p>
    <w:p w14:paraId="044CB858" w14:textId="77777777" w:rsidR="004A0809" w:rsidRPr="009D53D3" w:rsidRDefault="004A0809" w:rsidP="004A0809">
      <w:r>
        <w:rPr>
          <w:lang w:val="en-US"/>
        </w:rPr>
        <w:t>b</w:t>
      </w:r>
      <w:r w:rsidRPr="009D53D3">
        <w:t>-</w:t>
      </w:r>
      <w:r>
        <w:rPr>
          <w:lang w:val="en-US"/>
        </w:rPr>
        <w:t>a</w:t>
      </w:r>
      <w:r w:rsidRPr="009D53D3">
        <w:t>-</w:t>
      </w:r>
      <w:r w:rsidRPr="00924FDF">
        <w:rPr>
          <w:lang w:val="en-US"/>
        </w:rPr>
        <w:t>c</w:t>
      </w:r>
      <w:r w:rsidRPr="009D53D3">
        <w:t>=10</w:t>
      </w:r>
    </w:p>
    <w:p w14:paraId="0E48C903" w14:textId="77777777" w:rsidR="004A0809" w:rsidRPr="00942FC0" w:rsidRDefault="004A0809" w:rsidP="004A0809">
      <w:r>
        <w:t>с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</w:t>
      </w:r>
      <w:r>
        <w:t>2</w:t>
      </w:r>
    </w:p>
    <w:p w14:paraId="19541EAE" w14:textId="77777777" w:rsidR="004A0809" w:rsidRPr="00816434" w:rsidRDefault="004A0809" w:rsidP="004A0809">
      <w:pPr>
        <w:rPr>
          <w:b/>
        </w:rPr>
      </w:pPr>
    </w:p>
    <w:p w14:paraId="4B29C197" w14:textId="77777777" w:rsidR="004A0809" w:rsidRPr="00816434" w:rsidRDefault="004A0809" w:rsidP="004A0809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1BF4A988" w14:textId="77777777" w:rsidR="004A0809" w:rsidRDefault="004A0809" w:rsidP="004A0809">
      <w:r>
        <w:t>Выбор жанра книги</w:t>
      </w:r>
      <w:r w:rsidRPr="00924FDF">
        <w:t>.</w:t>
      </w:r>
    </w:p>
    <w:p w14:paraId="14187A8F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A22839D" w14:textId="77777777" w:rsidR="004A0809" w:rsidRPr="00924FDF" w:rsidRDefault="004A0809" w:rsidP="004A0809">
      <w:r>
        <w:t>Выбор жанра книги для прочтения.</w:t>
      </w:r>
    </w:p>
    <w:p w14:paraId="691FD255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Альтернативы:</w:t>
      </w:r>
    </w:p>
    <w:p w14:paraId="04D4FED8" w14:textId="77777777" w:rsidR="004A0809" w:rsidRPr="00816434" w:rsidRDefault="004A0809" w:rsidP="004A0809">
      <w:r w:rsidRPr="00E23B33">
        <w:rPr>
          <w:lang w:val="en-US"/>
        </w:rPr>
        <w:t>a</w:t>
      </w:r>
      <w:r w:rsidRPr="00816434">
        <w:t>=</w:t>
      </w:r>
      <w:r>
        <w:t>Ужас</w:t>
      </w:r>
    </w:p>
    <w:p w14:paraId="7A415086" w14:textId="77777777" w:rsidR="004A0809" w:rsidRPr="00A04AA0" w:rsidRDefault="004A0809" w:rsidP="004A0809">
      <w:r w:rsidRPr="00E23B33">
        <w:rPr>
          <w:lang w:val="en-US"/>
        </w:rPr>
        <w:t>b</w:t>
      </w:r>
      <w:r w:rsidRPr="00A04AA0">
        <w:t>=</w:t>
      </w:r>
      <w:r>
        <w:t>Фантастика</w:t>
      </w:r>
    </w:p>
    <w:p w14:paraId="36BB1D64" w14:textId="77777777" w:rsidR="004A0809" w:rsidRPr="00A04AA0" w:rsidRDefault="004A0809" w:rsidP="004A0809">
      <w:r w:rsidRPr="00E23B33">
        <w:rPr>
          <w:lang w:val="en-US"/>
        </w:rPr>
        <w:t>c</w:t>
      </w:r>
      <w:r w:rsidRPr="00A04AA0">
        <w:t>=</w:t>
      </w:r>
      <w:r>
        <w:t>Фентези</w:t>
      </w:r>
    </w:p>
    <w:p w14:paraId="436350C8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541EDF1F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=</w:t>
      </w:r>
      <w:r w:rsidRPr="009D53D3">
        <w:rPr>
          <w:lang w:val="en-US"/>
        </w:rPr>
        <w:t>12</w:t>
      </w:r>
    </w:p>
    <w:p w14:paraId="3F6299A1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a-c-b=</w:t>
      </w:r>
      <w:r w:rsidRPr="009D53D3">
        <w:rPr>
          <w:lang w:val="en-US"/>
        </w:rPr>
        <w:t>7</w:t>
      </w:r>
    </w:p>
    <w:p w14:paraId="44AC8882" w14:textId="77777777" w:rsidR="004A0809" w:rsidRPr="00816434" w:rsidRDefault="004A0809" w:rsidP="004A0809">
      <w:r>
        <w:rPr>
          <w:lang w:val="en-US"/>
        </w:rPr>
        <w:t>c</w:t>
      </w:r>
      <w:r w:rsidRPr="00816434">
        <w:t>-</w:t>
      </w:r>
      <w:r>
        <w:rPr>
          <w:lang w:val="en-US"/>
        </w:rPr>
        <w:t>b</w:t>
      </w:r>
      <w:r w:rsidRPr="00816434">
        <w:t>-</w:t>
      </w:r>
      <w:r>
        <w:rPr>
          <w:lang w:val="en-US"/>
        </w:rPr>
        <w:t>a</w:t>
      </w:r>
      <w:r w:rsidRPr="00816434">
        <w:t>=</w:t>
      </w:r>
      <w:r>
        <w:t>3</w:t>
      </w:r>
    </w:p>
    <w:p w14:paraId="29FDC6F5" w14:textId="77777777" w:rsidR="004A0809" w:rsidRPr="00816434" w:rsidRDefault="004A0809" w:rsidP="004A0809"/>
    <w:p w14:paraId="07C675C8" w14:textId="77777777" w:rsidR="004A0809" w:rsidRPr="00816434" w:rsidRDefault="004A0809" w:rsidP="004A0809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>3</w:t>
      </w:r>
    </w:p>
    <w:p w14:paraId="63A125CA" w14:textId="77777777" w:rsidR="004A0809" w:rsidRPr="00022615" w:rsidRDefault="004A0809" w:rsidP="004A0809">
      <w:r>
        <w:t>Выбор телефона</w:t>
      </w:r>
      <w:r w:rsidRPr="00022615">
        <w:t>.</w:t>
      </w:r>
    </w:p>
    <w:p w14:paraId="38338FB3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2D1C8D49" w14:textId="77777777" w:rsidR="004A0809" w:rsidRPr="00022615" w:rsidRDefault="004A0809" w:rsidP="004A0809">
      <w:r>
        <w:t>Выбор телефона с учетом ценновой политики</w:t>
      </w:r>
      <w:r w:rsidRPr="00022615">
        <w:t>.</w:t>
      </w:r>
    </w:p>
    <w:p w14:paraId="3B64F965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2BC0634C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a</w:t>
      </w:r>
      <w:r w:rsidRPr="005115D2">
        <w:rPr>
          <w:lang w:val="en-US"/>
        </w:rPr>
        <w:t>=</w:t>
      </w:r>
      <w:r w:rsidRPr="00112E1F">
        <w:rPr>
          <w:lang w:val="en-US"/>
        </w:rPr>
        <w:t>Infinix Note 12 2023</w:t>
      </w:r>
    </w:p>
    <w:p w14:paraId="0EAE18A7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b</w:t>
      </w:r>
      <w:r w:rsidRPr="005115D2">
        <w:rPr>
          <w:lang w:val="en-US"/>
        </w:rPr>
        <w:t>= Samsung Galaxy A13</w:t>
      </w:r>
    </w:p>
    <w:p w14:paraId="47F4816E" w14:textId="77777777" w:rsidR="004A0809" w:rsidRPr="005115D2" w:rsidRDefault="004A0809" w:rsidP="004A0809">
      <w:pPr>
        <w:rPr>
          <w:lang w:val="en-US"/>
        </w:rPr>
      </w:pPr>
      <w:r w:rsidRPr="00E23B33">
        <w:rPr>
          <w:lang w:val="en-US"/>
        </w:rPr>
        <w:t>c</w:t>
      </w:r>
      <w:r w:rsidRPr="005115D2">
        <w:rPr>
          <w:lang w:val="en-US"/>
        </w:rPr>
        <w:t>= Honor X7</w:t>
      </w:r>
    </w:p>
    <w:p w14:paraId="0A162CBC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0FBEDEA0" w14:textId="77777777" w:rsidR="004A0809" w:rsidRPr="00816434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=</w:t>
      </w:r>
      <w:r>
        <w:rPr>
          <w:lang w:val="en-US"/>
        </w:rPr>
        <w:t>16</w:t>
      </w:r>
    </w:p>
    <w:p w14:paraId="286F47B0" w14:textId="77777777" w:rsidR="004A0809" w:rsidRPr="00484C49" w:rsidRDefault="004A0809" w:rsidP="004A0809">
      <w:pPr>
        <w:rPr>
          <w:lang w:val="en-US"/>
        </w:rPr>
      </w:pPr>
      <w:r>
        <w:rPr>
          <w:lang w:val="en-US"/>
        </w:rPr>
        <w:t>c-a-b=12</w:t>
      </w:r>
    </w:p>
    <w:p w14:paraId="501E012E" w14:textId="77777777" w:rsidR="004A0809" w:rsidRPr="004801D5" w:rsidRDefault="004A0809" w:rsidP="004A0809">
      <w:pPr>
        <w:rPr>
          <w:lang w:val="en-US"/>
        </w:rPr>
      </w:pPr>
      <w:r>
        <w:rPr>
          <w:lang w:val="en-US"/>
        </w:rPr>
        <w:t>b</w:t>
      </w:r>
      <w:r w:rsidRPr="009D53D3">
        <w:rPr>
          <w:lang w:val="en-US"/>
        </w:rPr>
        <w:t>-</w:t>
      </w: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=</w:t>
      </w:r>
      <w:r>
        <w:rPr>
          <w:lang w:val="en-US"/>
        </w:rPr>
        <w:t>10</w:t>
      </w:r>
    </w:p>
    <w:p w14:paraId="2A201E2D" w14:textId="77777777" w:rsidR="004A0809" w:rsidRPr="009D53D3" w:rsidRDefault="004A0809" w:rsidP="004A0809">
      <w:pPr>
        <w:rPr>
          <w:lang w:val="en-US"/>
        </w:rPr>
      </w:pPr>
    </w:p>
    <w:p w14:paraId="2D325D5F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Пример</w:t>
      </w:r>
      <w:r w:rsidRPr="009D53D3">
        <w:rPr>
          <w:b/>
          <w:lang w:val="en-US"/>
        </w:rPr>
        <w:t xml:space="preserve"> 4</w:t>
      </w:r>
    </w:p>
    <w:p w14:paraId="0034C1C2" w14:textId="77777777" w:rsidR="004A0809" w:rsidRDefault="004A0809" w:rsidP="004A0809">
      <w:r>
        <w:t>Выбор</w:t>
      </w:r>
      <w:r w:rsidRPr="008E65A1">
        <w:t xml:space="preserve"> </w:t>
      </w:r>
      <w:r>
        <w:t>мышки</w:t>
      </w:r>
    </w:p>
    <w:p w14:paraId="02F9E474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47BDF9BA" w14:textId="77777777" w:rsidR="004A0809" w:rsidRPr="00924FDF" w:rsidRDefault="004A0809" w:rsidP="004A0809">
      <w:r>
        <w:t>Задача подбора мышки с учетом наличия дополнительных кнопок и эргономики.</w:t>
      </w:r>
    </w:p>
    <w:p w14:paraId="5E2236A3" w14:textId="77777777" w:rsidR="004A0809" w:rsidRPr="009D53D3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9D53D3">
        <w:rPr>
          <w:b/>
          <w:lang w:val="en-US"/>
        </w:rPr>
        <w:t>:</w:t>
      </w:r>
    </w:p>
    <w:p w14:paraId="61970293" w14:textId="77777777" w:rsidR="004A0809" w:rsidRPr="003803CB" w:rsidRDefault="004A0809" w:rsidP="004A0809">
      <w:pPr>
        <w:rPr>
          <w:lang w:val="en-US"/>
        </w:rPr>
      </w:pPr>
      <w:r w:rsidRPr="00E23B33">
        <w:rPr>
          <w:lang w:val="en-US"/>
        </w:rPr>
        <w:t>a</w:t>
      </w:r>
      <w:r w:rsidRPr="003803CB">
        <w:rPr>
          <w:lang w:val="en-US"/>
        </w:rPr>
        <w:t>=Razer DeathAdder Essential</w:t>
      </w:r>
    </w:p>
    <w:p w14:paraId="794AA8CD" w14:textId="77777777" w:rsidR="004A0809" w:rsidRPr="003803CB" w:rsidRDefault="004A0809" w:rsidP="004A0809">
      <w:pPr>
        <w:rPr>
          <w:lang w:val="en-US"/>
        </w:rPr>
      </w:pPr>
      <w:r w:rsidRPr="00E23B33">
        <w:rPr>
          <w:lang w:val="en-US"/>
        </w:rPr>
        <w:t>b</w:t>
      </w:r>
      <w:r w:rsidRPr="003803CB">
        <w:rPr>
          <w:lang w:val="en-US"/>
        </w:rPr>
        <w:t>=SteelSeries Rival 3</w:t>
      </w:r>
    </w:p>
    <w:p w14:paraId="403AB3CA" w14:textId="77777777" w:rsidR="004A0809" w:rsidRPr="00943B16" w:rsidRDefault="004A0809" w:rsidP="004A0809">
      <w:pPr>
        <w:rPr>
          <w:lang w:val="en-US"/>
        </w:rPr>
      </w:pPr>
      <w:r w:rsidRPr="00E23B33">
        <w:rPr>
          <w:lang w:val="en-US"/>
        </w:rPr>
        <w:t>c</w:t>
      </w:r>
      <w:r w:rsidRPr="00943B16">
        <w:rPr>
          <w:lang w:val="en-US"/>
        </w:rPr>
        <w:t>=Logitech G102 LIGHTSYNC</w:t>
      </w:r>
    </w:p>
    <w:p w14:paraId="271014D7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2EFC4862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Pr="009D53D3">
        <w:rPr>
          <w:lang w:val="en-US"/>
        </w:rPr>
        <w:t>16</w:t>
      </w:r>
    </w:p>
    <w:p w14:paraId="1F71ADFF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b-a-c=</w:t>
      </w:r>
      <w:r w:rsidRPr="009D53D3">
        <w:rPr>
          <w:lang w:val="en-US"/>
        </w:rPr>
        <w:t>14</w:t>
      </w:r>
    </w:p>
    <w:p w14:paraId="672CD3AB" w14:textId="77777777" w:rsidR="004A0809" w:rsidRPr="009D53D3" w:rsidRDefault="004A0809" w:rsidP="004A0809">
      <w:pPr>
        <w:rPr>
          <w:lang w:val="en-US"/>
        </w:rPr>
      </w:pPr>
      <w:r>
        <w:rPr>
          <w:lang w:val="en-US"/>
        </w:rPr>
        <w:t>c</w:t>
      </w:r>
      <w:r w:rsidRPr="009D53D3">
        <w:rPr>
          <w:lang w:val="en-US"/>
        </w:rPr>
        <w:t>-</w:t>
      </w:r>
      <w:r>
        <w:rPr>
          <w:lang w:val="en-US"/>
        </w:rPr>
        <w:t>a</w:t>
      </w:r>
      <w:r w:rsidRPr="009D53D3">
        <w:rPr>
          <w:lang w:val="en-US"/>
        </w:rPr>
        <w:t>-</w:t>
      </w:r>
      <w:r>
        <w:rPr>
          <w:lang w:val="en-US"/>
        </w:rPr>
        <w:t>b</w:t>
      </w:r>
      <w:r w:rsidRPr="009D53D3">
        <w:rPr>
          <w:lang w:val="en-US"/>
        </w:rPr>
        <w:t>=13</w:t>
      </w:r>
    </w:p>
    <w:p w14:paraId="3DC144A0" w14:textId="77777777" w:rsidR="004A0809" w:rsidRPr="009D53D3" w:rsidRDefault="004A0809" w:rsidP="004A0809">
      <w:pPr>
        <w:rPr>
          <w:lang w:val="en-US"/>
        </w:rPr>
      </w:pPr>
    </w:p>
    <w:p w14:paraId="3A72917B" w14:textId="77777777" w:rsidR="004A0809" w:rsidRPr="009D53D3" w:rsidRDefault="004A0809" w:rsidP="004A0809">
      <w:pPr>
        <w:rPr>
          <w:b/>
          <w:lang w:val="en-US"/>
        </w:rPr>
      </w:pPr>
      <w:r>
        <w:rPr>
          <w:b/>
        </w:rPr>
        <w:t>Пример</w:t>
      </w:r>
      <w:r w:rsidRPr="009D53D3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9D53D3">
        <w:rPr>
          <w:b/>
          <w:lang w:val="en-US"/>
        </w:rPr>
        <w:t>)</w:t>
      </w:r>
    </w:p>
    <w:p w14:paraId="5843EFFA" w14:textId="77777777" w:rsidR="004A0809" w:rsidRPr="00465202" w:rsidRDefault="004A0809" w:rsidP="004A0809">
      <w:r w:rsidRPr="00924FDF">
        <w:t xml:space="preserve">Выбор </w:t>
      </w:r>
      <w:r>
        <w:t>вуза</w:t>
      </w:r>
    </w:p>
    <w:p w14:paraId="415A30EC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3C13A52D" w14:textId="77777777" w:rsidR="004A0809" w:rsidRPr="001B5936" w:rsidRDefault="004A0809" w:rsidP="004A0809">
      <w:r>
        <w:t>Выбор учебного завидения для поступления.</w:t>
      </w:r>
    </w:p>
    <w:p w14:paraId="58B48836" w14:textId="77777777" w:rsidR="004A0809" w:rsidRPr="0085357A" w:rsidRDefault="004A0809" w:rsidP="004A0809">
      <w:pPr>
        <w:rPr>
          <w:b/>
        </w:rPr>
      </w:pPr>
      <w:r w:rsidRPr="0085357A">
        <w:rPr>
          <w:b/>
        </w:rPr>
        <w:t>Альтернативы:</w:t>
      </w:r>
    </w:p>
    <w:p w14:paraId="20DA69CB" w14:textId="77777777" w:rsidR="004A0809" w:rsidRDefault="004A0809" w:rsidP="004A0809">
      <w:r>
        <w:t>a=ИГУ</w:t>
      </w:r>
    </w:p>
    <w:p w14:paraId="761952FB" w14:textId="77777777" w:rsidR="004A0809" w:rsidRDefault="004A0809" w:rsidP="004A0809">
      <w:r>
        <w:t>b=ИРНИТУ</w:t>
      </w:r>
    </w:p>
    <w:p w14:paraId="449156E7" w14:textId="77777777" w:rsidR="004A0809" w:rsidRDefault="004A0809" w:rsidP="004A0809">
      <w:r>
        <w:t>c=ИРНИТУ</w:t>
      </w:r>
    </w:p>
    <w:p w14:paraId="16BFAF2B" w14:textId="77777777" w:rsidR="004A0809" w:rsidRPr="00924FDF" w:rsidRDefault="004A0809" w:rsidP="004A0809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52AFB087" w14:textId="77777777" w:rsidR="004A0809" w:rsidRPr="008D075D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20</w:t>
      </w:r>
    </w:p>
    <w:p w14:paraId="391415D1" w14:textId="77777777" w:rsidR="004A0809" w:rsidRPr="008D075D" w:rsidRDefault="004A0809" w:rsidP="004A0809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>
        <w:rPr>
          <w:rFonts w:eastAsiaTheme="minorHAnsi"/>
        </w:rPr>
        <w:t>5</w:t>
      </w:r>
    </w:p>
    <w:p w14:paraId="5295C68C" w14:textId="77777777" w:rsidR="004A0809" w:rsidRDefault="004A0809" w:rsidP="004A0809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=17</w:t>
      </w:r>
    </w:p>
    <w:p w14:paraId="56EEB79C" w14:textId="77777777" w:rsidR="004A0809" w:rsidRDefault="004A0809" w:rsidP="004A0809">
      <w:pPr>
        <w:rPr>
          <w:rFonts w:eastAsiaTheme="minorHAnsi"/>
        </w:rPr>
      </w:pPr>
    </w:p>
    <w:p w14:paraId="1F06B1D7" w14:textId="77777777" w:rsidR="004A0809" w:rsidRPr="0038200D" w:rsidRDefault="004A0809" w:rsidP="004A0809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5EE15A99" w14:textId="77777777" w:rsidR="004A0809" w:rsidRDefault="004A0809" w:rsidP="004A0809">
      <w:r w:rsidRPr="00924FDF">
        <w:t xml:space="preserve">Выбор </w:t>
      </w:r>
      <w:r>
        <w:t>производителя процессора</w:t>
      </w:r>
    </w:p>
    <w:p w14:paraId="065D8317" w14:textId="77777777" w:rsidR="004A0809" w:rsidRPr="00610A77" w:rsidRDefault="004A0809" w:rsidP="004A0809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C7AC539" w14:textId="77777777" w:rsidR="004A0809" w:rsidRPr="006C2E23" w:rsidRDefault="004A0809" w:rsidP="004A0809">
      <w:r>
        <w:t>Выбор производителя процессора.</w:t>
      </w:r>
    </w:p>
    <w:p w14:paraId="1CECFA92" w14:textId="77777777" w:rsidR="004A0809" w:rsidRPr="00816434" w:rsidRDefault="004A0809" w:rsidP="004A0809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4A5564DE" w14:textId="77777777" w:rsidR="004A0809" w:rsidRPr="007C1088" w:rsidRDefault="004A0809" w:rsidP="004A0809">
      <w:pPr>
        <w:rPr>
          <w:lang w:val="en-US"/>
        </w:rPr>
      </w:pPr>
      <w:r w:rsidRPr="007C1088">
        <w:rPr>
          <w:lang w:val="en-US"/>
        </w:rPr>
        <w:t>a=</w:t>
      </w:r>
      <w:r>
        <w:rPr>
          <w:lang w:val="en-US"/>
        </w:rPr>
        <w:t>Intel</w:t>
      </w:r>
    </w:p>
    <w:p w14:paraId="490B6A78" w14:textId="77777777" w:rsidR="004A0809" w:rsidRPr="00816434" w:rsidRDefault="004A0809" w:rsidP="004A0809">
      <w:pPr>
        <w:rPr>
          <w:lang w:val="en-US"/>
        </w:rPr>
      </w:pPr>
      <w:r w:rsidRPr="007C1088">
        <w:rPr>
          <w:lang w:val="en-US"/>
        </w:rPr>
        <w:t>b</w:t>
      </w:r>
      <w:r w:rsidRPr="00816434">
        <w:rPr>
          <w:lang w:val="en-US"/>
        </w:rPr>
        <w:t>=</w:t>
      </w:r>
      <w:r>
        <w:rPr>
          <w:lang w:val="en-US"/>
        </w:rPr>
        <w:t>AMD</w:t>
      </w:r>
    </w:p>
    <w:p w14:paraId="560064EB" w14:textId="77777777" w:rsidR="004A0809" w:rsidRPr="00816434" w:rsidRDefault="004A0809" w:rsidP="004A0809">
      <w:pPr>
        <w:rPr>
          <w:lang w:val="en-US"/>
        </w:rPr>
      </w:pPr>
      <w:r w:rsidRPr="007C1088">
        <w:rPr>
          <w:lang w:val="en-US"/>
        </w:rPr>
        <w:t>c</w:t>
      </w:r>
      <w:r w:rsidRPr="00816434">
        <w:rPr>
          <w:lang w:val="en-US"/>
        </w:rPr>
        <w:t>=</w:t>
      </w:r>
      <w:r>
        <w:rPr>
          <w:lang w:val="en-US"/>
        </w:rPr>
        <w:t>Intel</w:t>
      </w:r>
    </w:p>
    <w:p w14:paraId="682C77B7" w14:textId="77777777" w:rsidR="004A0809" w:rsidRPr="00924FDF" w:rsidRDefault="004A0809" w:rsidP="004A0809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0CF99A59" w14:textId="77777777" w:rsidR="004A0809" w:rsidRPr="008D075D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Pr="009D53D3">
        <w:rPr>
          <w:rFonts w:eastAsiaTheme="minorHAnsi"/>
        </w:rPr>
        <w:t>2</w:t>
      </w:r>
      <w:r w:rsidRPr="008D075D">
        <w:rPr>
          <w:rFonts w:eastAsiaTheme="minorHAnsi"/>
        </w:rPr>
        <w:t>1</w:t>
      </w:r>
    </w:p>
    <w:p w14:paraId="5EA30D44" w14:textId="77777777" w:rsidR="004A0809" w:rsidRPr="009D53D3" w:rsidRDefault="004A0809" w:rsidP="004A0809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Pr="009D53D3">
        <w:rPr>
          <w:rFonts w:eastAsiaTheme="minorHAnsi"/>
        </w:rPr>
        <w:t>7</w:t>
      </w:r>
    </w:p>
    <w:p w14:paraId="3040C7BD" w14:textId="77777777" w:rsidR="004A0809" w:rsidRPr="00234E45" w:rsidRDefault="004A0809" w:rsidP="004A0809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</w:t>
      </w:r>
      <w:r w:rsidRPr="00234E45">
        <w:rPr>
          <w:rFonts w:eastAsiaTheme="minorHAnsi"/>
        </w:rPr>
        <w:t>2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5F12F38F" w14:textId="498E92E3" w:rsidR="007313F4" w:rsidRDefault="007313F4" w:rsidP="00CE7266">
      <w:pPr>
        <w:pStyle w:val="a9"/>
      </w:pPr>
      <w:r>
        <w:t>Цель данной процедуры – стремление сделать манимальный результат максимальным, т. е. получить наилучшую выгоду в наихудших условиях.</w:t>
      </w:r>
      <w:r w:rsidR="00C70715">
        <w:t xml:space="preserve"> В данном случае м</w:t>
      </w:r>
      <w:r w:rsidR="00C70715" w:rsidRPr="00C70715">
        <w:t>аксиминный критерий — критерий, согласно которому происходит стремление получения максимального выигрыша в наихудшей ситуации.</w:t>
      </w:r>
    </w:p>
    <w:p w14:paraId="0A9B8452" w14:textId="483124F4" w:rsidR="00987623" w:rsidRDefault="00987623" w:rsidP="00987623">
      <w:pPr>
        <w:pStyle w:val="23"/>
      </w:pPr>
      <w:bookmarkStart w:id="6" w:name="_Toc118802958"/>
      <w:r>
        <w:t>3.2 Блок-схема</w:t>
      </w:r>
      <w:bookmarkEnd w:id="6"/>
    </w:p>
    <w:p w14:paraId="20637E1B" w14:textId="0ADE3B2C" w:rsidR="00987623" w:rsidRDefault="000F25B1" w:rsidP="00722533">
      <w:pPr>
        <w:pStyle w:val="a9"/>
        <w:ind w:firstLine="0"/>
        <w:jc w:val="center"/>
      </w:pPr>
      <w:r w:rsidRPr="000F25B1">
        <w:rPr>
          <w:noProof/>
        </w:rPr>
        <w:drawing>
          <wp:inline distT="0" distB="0" distL="0" distR="0" wp14:anchorId="0A90B0A6" wp14:editId="44A646A3">
            <wp:extent cx="2644775" cy="692197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076" cy="692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36E9" w14:textId="7583DE86" w:rsidR="00722533" w:rsidRDefault="00722533" w:rsidP="00722533">
      <w:pPr>
        <w:pStyle w:val="a9"/>
        <w:ind w:firstLine="0"/>
        <w:jc w:val="center"/>
      </w:pPr>
      <w:r>
        <w:t xml:space="preserve">Рисунок 1 – </w:t>
      </w:r>
      <w:r w:rsidR="000F25B1">
        <w:t>Блок-схема метода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58230E1D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53E1521D" w14:textId="2682AB0A" w:rsidR="00510FF1" w:rsidRDefault="008B4A2B" w:rsidP="00510FF1">
      <w:pPr>
        <w:pStyle w:val="a9"/>
      </w:pPr>
      <w:r>
        <w:t xml:space="preserve">В ходе решения тестовых примеров методом </w:t>
      </w:r>
      <w:r w:rsidR="00923B29">
        <w:t>Симпсона</w:t>
      </w:r>
      <w:r>
        <w:t xml:space="preserve"> 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1214A6AD" w14:textId="6F84110F" w:rsidR="00BB43F0" w:rsidRDefault="006930E5" w:rsidP="0044452A">
      <w:pPr>
        <w:pStyle w:val="a9"/>
        <w:ind w:firstLine="0"/>
        <w:jc w:val="center"/>
      </w:pPr>
      <w:r w:rsidRPr="006930E5">
        <w:rPr>
          <w:noProof/>
        </w:rPr>
        <w:drawing>
          <wp:inline distT="0" distB="0" distL="0" distR="0" wp14:anchorId="388F62FD" wp14:editId="0CEEAF0B">
            <wp:extent cx="4200525" cy="3035783"/>
            <wp:effectExtent l="19050" t="19050" r="952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839" cy="303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1508A" w14:textId="773099CD" w:rsidR="006930E5" w:rsidRDefault="006930E5" w:rsidP="0044452A">
      <w:pPr>
        <w:pStyle w:val="a9"/>
        <w:ind w:firstLine="0"/>
        <w:jc w:val="center"/>
      </w:pPr>
      <w:r>
        <w:t>Рисунок 2 – Загрузка тестовых решений и метода Симпсона</w:t>
      </w:r>
    </w:p>
    <w:p w14:paraId="227782B5" w14:textId="1E893600" w:rsidR="006930E5" w:rsidRDefault="006930E5" w:rsidP="0044452A">
      <w:pPr>
        <w:pStyle w:val="a9"/>
        <w:ind w:firstLine="0"/>
        <w:jc w:val="center"/>
      </w:pPr>
    </w:p>
    <w:p w14:paraId="10E96077" w14:textId="2D39D0F6" w:rsidR="006930E5" w:rsidRDefault="005520DB" w:rsidP="0044452A">
      <w:pPr>
        <w:pStyle w:val="a9"/>
        <w:ind w:firstLine="0"/>
        <w:jc w:val="center"/>
      </w:pPr>
      <w:r w:rsidRPr="00DC564A">
        <w:rPr>
          <w:noProof/>
        </w:rPr>
        <w:drawing>
          <wp:inline distT="0" distB="0" distL="0" distR="0" wp14:anchorId="1E1227AA" wp14:editId="7E00A854">
            <wp:extent cx="4276725" cy="3099997"/>
            <wp:effectExtent l="19050" t="19050" r="95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835" cy="311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CACE" w14:textId="6721B16B" w:rsidR="001F0BEB" w:rsidRDefault="001F0BEB" w:rsidP="001F0BEB">
      <w:pPr>
        <w:pStyle w:val="a9"/>
        <w:ind w:firstLine="0"/>
        <w:jc w:val="center"/>
      </w:pPr>
      <w:r>
        <w:t>Рисунок 3 – Результат работы библиотек</w:t>
      </w:r>
    </w:p>
    <w:p w14:paraId="78B7E6DB" w14:textId="77777777" w:rsidR="006930E5" w:rsidRDefault="006930E5" w:rsidP="00C721BC">
      <w:pPr>
        <w:pStyle w:val="a9"/>
        <w:ind w:firstLine="0"/>
      </w:pPr>
    </w:p>
    <w:p w14:paraId="7E1BBE07" w14:textId="024C40ED" w:rsidR="00BB43F0" w:rsidRDefault="00172B93" w:rsidP="00BB43F0">
      <w:pPr>
        <w:pStyle w:val="a9"/>
      </w:pPr>
      <w:r>
        <w:t xml:space="preserve">В результате решения было выявлено, что разработанная библиотека </w:t>
      </w:r>
      <w:r w:rsidR="00607BF7">
        <w:t xml:space="preserve">выдает аналогичный результат в четырех из шести представленных задачах. </w:t>
      </w:r>
      <w:r w:rsidR="00126B61">
        <w:t>Погрешности были выявлены в задачах-парадоксах.</w:t>
      </w:r>
    </w:p>
    <w:p w14:paraId="426380CA" w14:textId="7E50A42A" w:rsidR="00EA3DAF" w:rsidRDefault="00EA3DAF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7337ACE4" w:rsidR="00EA3DAF" w:rsidRDefault="00EA3DAF" w:rsidP="00EA3DAF">
      <w:pPr>
        <w:pStyle w:val="a9"/>
      </w:pPr>
    </w:p>
    <w:p w14:paraId="73EFFEFF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Отчет № 08.11.2022</w:t>
      </w:r>
    </w:p>
    <w:p w14:paraId="59168561" w14:textId="77777777" w:rsidR="000E272C" w:rsidRDefault="000E272C" w:rsidP="000E272C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5007C71C" w14:textId="65C2958D" w:rsidR="000E272C" w:rsidRDefault="000E272C" w:rsidP="00A223F4">
      <w:pPr>
        <w:pStyle w:val="a9"/>
      </w:pPr>
    </w:p>
    <w:p w14:paraId="74F02101" w14:textId="6BDA1695" w:rsidR="00A223F4" w:rsidRDefault="00A223F4" w:rsidP="00A223F4">
      <w:pPr>
        <w:pStyle w:val="a9"/>
      </w:pPr>
      <w:r>
        <w:t>Таблица 1 – Отчет о работе системы</w:t>
      </w: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478"/>
        <w:gridCol w:w="2983"/>
        <w:gridCol w:w="3110"/>
      </w:tblGrid>
      <w:tr w:rsidR="00852103" w14:paraId="10280EC1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5416" w14:textId="788DA282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Задача</w:t>
            </w:r>
            <w:r w:rsidRPr="007C28AF">
              <w:rPr>
                <w:lang w:val="en-US"/>
              </w:rPr>
              <w:t>/</w:t>
            </w:r>
            <w:r>
              <w:t xml:space="preserve"> </w:t>
            </w:r>
            <w:r w:rsidRPr="007C28AF">
              <w:rPr>
                <w:lang w:val="en-US"/>
              </w:rPr>
              <w:t>Метод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C4CF" w14:textId="5C032543" w:rsidR="00852103" w:rsidRDefault="00852103" w:rsidP="00852103">
            <w:pPr>
              <w:ind w:firstLine="0"/>
              <w:jc w:val="center"/>
            </w:pPr>
            <w:r>
              <w:t>Симпсон (A07)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F37F" w14:textId="088EE324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Malinovtsev</w:t>
            </w:r>
          </w:p>
        </w:tc>
      </w:tr>
      <w:tr w:rsidR="00852103" w14:paraId="75F6C585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BDC1" w14:textId="30B62729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автомобиля.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856E" w14:textId="11C18EF1" w:rsidR="00852103" w:rsidRDefault="00852103" w:rsidP="00852103">
            <w:pPr>
              <w:ind w:firstLine="0"/>
              <w:jc w:val="center"/>
            </w:pPr>
            <w:r>
              <w:t>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B198" w14:textId="068F6756" w:rsidR="00852103" w:rsidRDefault="00852103" w:rsidP="00852103">
            <w:pPr>
              <w:ind w:firstLine="0"/>
              <w:jc w:val="center"/>
            </w:pPr>
            <w:r>
              <w:t>-a-b-c</w:t>
            </w:r>
          </w:p>
        </w:tc>
      </w:tr>
      <w:tr w:rsidR="00852103" w14:paraId="369E8BC0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D17" w14:textId="1D74CBDD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жанра книги.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D9CF" w14:textId="1ABFF3FA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47F" w14:textId="7287C3D5" w:rsidR="00852103" w:rsidRDefault="00852103" w:rsidP="00852103">
            <w:pPr>
              <w:ind w:firstLine="0"/>
              <w:jc w:val="center"/>
            </w:pPr>
            <w:r>
              <w:t>-c-a-b</w:t>
            </w:r>
          </w:p>
        </w:tc>
      </w:tr>
      <w:tr w:rsidR="00852103" w14:paraId="28FDD286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26C1" w14:textId="45BE0FBA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телефона.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AA6E" w14:textId="482EEF61" w:rsidR="00852103" w:rsidRDefault="00852103" w:rsidP="00852103">
            <w:pPr>
              <w:ind w:firstLine="0"/>
              <w:jc w:val="center"/>
            </w:pPr>
            <w:r>
              <w:t>c-b-a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297" w14:textId="26BFA8EF" w:rsidR="00852103" w:rsidRDefault="00852103" w:rsidP="00852103">
            <w:pPr>
              <w:ind w:firstLine="0"/>
              <w:jc w:val="center"/>
            </w:pPr>
            <w:r>
              <w:t>-c-b-a</w:t>
            </w:r>
          </w:p>
        </w:tc>
      </w:tr>
      <w:tr w:rsidR="00852103" w14:paraId="172A2C52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2616" w14:textId="7628F13B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мышки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7CE" w14:textId="7F8C2D79" w:rsidR="00852103" w:rsidRDefault="00852103" w:rsidP="00852103">
            <w:pPr>
              <w:ind w:firstLine="0"/>
              <w:jc w:val="center"/>
            </w:pPr>
            <w:r>
              <w:t>a-b-c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D33" w14:textId="482CD76F" w:rsidR="00852103" w:rsidRDefault="00852103" w:rsidP="00852103">
            <w:pPr>
              <w:ind w:firstLine="0"/>
              <w:jc w:val="center"/>
            </w:pPr>
            <w:r>
              <w:t>-a-b-c</w:t>
            </w:r>
          </w:p>
        </w:tc>
      </w:tr>
      <w:tr w:rsidR="00852103" w14:paraId="1E7FB03C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182" w14:textId="04859368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вуза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A926" w14:textId="7FEDD662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73C" w14:textId="44BB34E4" w:rsidR="00852103" w:rsidRDefault="00852103" w:rsidP="00852103">
            <w:pPr>
              <w:ind w:firstLine="0"/>
              <w:jc w:val="center"/>
            </w:pPr>
            <w:r>
              <w:t>-a-c-b</w:t>
            </w:r>
          </w:p>
        </w:tc>
      </w:tr>
      <w:tr w:rsidR="00852103" w14:paraId="0286E988" w14:textId="77777777" w:rsidTr="00852103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B5CE" w14:textId="6E18DAF4" w:rsidR="00852103" w:rsidRDefault="00852103" w:rsidP="00852103">
            <w:pPr>
              <w:ind w:firstLine="0"/>
              <w:jc w:val="center"/>
              <w:rPr>
                <w:lang w:val="en-US"/>
              </w:rPr>
            </w:pPr>
            <w:r>
              <w:t>Выбор производителя процессора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68AB" w14:textId="47C18D1D" w:rsidR="00852103" w:rsidRDefault="00852103" w:rsidP="00852103">
            <w:pPr>
              <w:ind w:firstLine="0"/>
              <w:jc w:val="center"/>
            </w:pPr>
            <w:r>
              <w:t>c-a-b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30E1" w14:textId="6F7A9527" w:rsidR="00852103" w:rsidRDefault="00852103" w:rsidP="00852103">
            <w:pPr>
              <w:ind w:firstLine="0"/>
              <w:jc w:val="center"/>
            </w:pPr>
            <w:r>
              <w:t>-a-c-b</w:t>
            </w:r>
          </w:p>
        </w:tc>
      </w:tr>
    </w:tbl>
    <w:p w14:paraId="34D08C2C" w14:textId="77777777" w:rsidR="000E272C" w:rsidRDefault="000E272C" w:rsidP="000E272C">
      <w:pPr>
        <w:pStyle w:val="a9"/>
        <w:ind w:firstLine="0"/>
      </w:pPr>
    </w:p>
    <w:p w14:paraId="1273335E" w14:textId="733AE0D7" w:rsidR="000E272C" w:rsidRPr="000E272C" w:rsidRDefault="000E272C" w:rsidP="000E272C">
      <w:pPr>
        <w:pStyle w:val="a9"/>
      </w:pPr>
      <w:r w:rsidRPr="000E272C">
        <w:t>Количество задач: 6</w:t>
      </w:r>
    </w:p>
    <w:p w14:paraId="6886515F" w14:textId="77777777" w:rsidR="000E272C" w:rsidRPr="000E272C" w:rsidRDefault="000E272C" w:rsidP="000E272C">
      <w:pPr>
        <w:pStyle w:val="a9"/>
      </w:pPr>
      <w:r w:rsidRPr="000E272C">
        <w:t>Количество методов: 2</w:t>
      </w:r>
    </w:p>
    <w:p w14:paraId="03EC9A82" w14:textId="77777777" w:rsidR="000E272C" w:rsidRPr="003513FA" w:rsidRDefault="000E272C" w:rsidP="000E272C">
      <w:pPr>
        <w:rPr>
          <w:lang w:val="en-US"/>
        </w:rPr>
      </w:pPr>
    </w:p>
    <w:p w14:paraId="39F0A622" w14:textId="61FAF170" w:rsidR="00030A65" w:rsidRDefault="00030A65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30D44F4" w14:textId="76ADFC19" w:rsidR="000E272C" w:rsidRDefault="00030A65" w:rsidP="00030A65">
      <w:pPr>
        <w:pStyle w:val="12"/>
      </w:pPr>
      <w:bookmarkStart w:id="9" w:name="_Toc118802961"/>
      <w:r>
        <w:lastRenderedPageBreak/>
        <w:t>6 Листинг кода</w:t>
      </w:r>
      <w:bookmarkEnd w:id="9"/>
    </w:p>
    <w:p w14:paraId="27EEBFE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</w:rPr>
      </w:pPr>
      <w:r w:rsidRPr="0046792D">
        <w:rPr>
          <w:rFonts w:ascii="Courier New" w:hAnsi="Courier New" w:cs="Courier New"/>
          <w:sz w:val="24"/>
        </w:rPr>
        <w:t>library MyDll1;</w:t>
      </w:r>
    </w:p>
    <w:p w14:paraId="0D45326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</w:rPr>
      </w:pPr>
    </w:p>
    <w:p w14:paraId="32AC3ED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{ Important note about DLL memory management: ShareMem must be the</w:t>
      </w:r>
    </w:p>
    <w:p w14:paraId="14F37D4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5C199EA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5DE742C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0BFABB2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2CEA39E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are nested in records and classes. ShareMem is the interface unit to</w:t>
      </w:r>
    </w:p>
    <w:p w14:paraId="30BC4D5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42F047E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1702D9A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using PChar or ShortString parameters. }</w:t>
      </w:r>
    </w:p>
    <w:p w14:paraId="6363F39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0C84DC9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uses</w:t>
      </w:r>
    </w:p>
    <w:p w14:paraId="600F8CE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SysUtils,</w:t>
      </w:r>
    </w:p>
    <w:p w14:paraId="4F9D8A6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69D28CD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4D73147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{$R *.res}</w:t>
      </w:r>
    </w:p>
    <w:p w14:paraId="52E5D23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function Execute (const data: WideString): WideString ; stdcall ;</w:t>
      </w:r>
    </w:p>
    <w:p w14:paraId="55BE0A1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var</w:t>
      </w:r>
    </w:p>
    <w:p w14:paraId="76957E6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i,j : Integer;</w:t>
      </w:r>
    </w:p>
    <w:p w14:paraId="601F06C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tmTs,tmTs1 : TStringList;</w:t>
      </w:r>
    </w:p>
    <w:p w14:paraId="2154576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tmA : TStringList;</w:t>
      </w:r>
    </w:p>
    <w:p w14:paraId="3BAA43C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s,s1,s2 : ShortString;</w:t>
      </w:r>
    </w:p>
    <w:p w14:paraId="0DF784C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6BACE14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//</w:t>
      </w:r>
    </w:p>
    <w:p w14:paraId="624BB36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tmTs:=TStringList.Create;</w:t>
      </w:r>
    </w:p>
    <w:p w14:paraId="0D2EDA2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tmTs1:=TStringList.Create;</w:t>
      </w:r>
    </w:p>
    <w:p w14:paraId="5972D7B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tmA:=TStringList.Create;</w:t>
      </w:r>
    </w:p>
    <w:p w14:paraId="25C96184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tmTs.Text:=data;</w:t>
      </w:r>
    </w:p>
    <w:p w14:paraId="39AED1F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02BA598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begin</w:t>
      </w:r>
    </w:p>
    <w:p w14:paraId="42099DF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05FD9AE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tmTs1.DelimitedText:=tmTs.Names[i];</w:t>
      </w:r>
    </w:p>
    <w:p w14:paraId="6D2C1A5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s2:=tmTs.ValueFromIndex[i];</w:t>
      </w:r>
    </w:p>
    <w:p w14:paraId="4FFB123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6DF75C3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begin</w:t>
      </w:r>
    </w:p>
    <w:p w14:paraId="459A853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53F4C4E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7031ACE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if tmA.IndexOfName(s)=-1 then</w:t>
      </w:r>
    </w:p>
    <w:p w14:paraId="3CC3DAF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tmA.Add(s+'=0');</w:t>
      </w:r>
    </w:p>
    <w:p w14:paraId="40B4DC2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756D84A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0586CA0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 s1:=tmA.Values[s];</w:t>
      </w:r>
    </w:p>
    <w:p w14:paraId="1F00E31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lastRenderedPageBreak/>
        <w:t xml:space="preserve">       tmA.Values[s]:=IntToStr(StrToInt(s1)+StrToInt(s2));</w:t>
      </w:r>
    </w:p>
    <w:p w14:paraId="0014582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27857FA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end;</w:t>
      </w:r>
    </w:p>
    <w:p w14:paraId="477EA36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604E777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end;</w:t>
      </w:r>
    </w:p>
    <w:p w14:paraId="3D49BEB0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125311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1AD9205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16B9788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if tmA.ValueFromIndex[i]&lt;= tmA.ValueFromIndex[j+1] then</w:t>
      </w:r>
    </w:p>
    <w:p w14:paraId="64528ABE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tmA.Exchange(j+1,j+1)</w:t>
      </w:r>
    </w:p>
    <w:p w14:paraId="4DA18CD7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else</w:t>
      </w:r>
    </w:p>
    <w:p w14:paraId="49A4EA9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  tmA.Exchange(j, j);</w:t>
      </w:r>
    </w:p>
    <w:p w14:paraId="56C7D468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4B2C6CCD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0256D835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58B113AA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Result:=Result+'-'+tmA.Names[i];</w:t>
      </w:r>
    </w:p>
    <w:p w14:paraId="1C4C3342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end;</w:t>
      </w:r>
    </w:p>
    <w:p w14:paraId="325734EF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696730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function About: WideString; stdcall;</w:t>
      </w:r>
    </w:p>
    <w:p w14:paraId="64C73126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48B570B2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Result := PChar('Malinovtsev');</w:t>
      </w:r>
    </w:p>
    <w:p w14:paraId="73B13A19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end;</w:t>
      </w:r>
    </w:p>
    <w:p w14:paraId="710EBE5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5DA8700F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exports</w:t>
      </w:r>
    </w:p>
    <w:p w14:paraId="21DFDDA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About,</w:t>
      </w:r>
    </w:p>
    <w:p w14:paraId="2447CA61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712BBC3C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35E13133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</w:p>
    <w:p w14:paraId="1B293E7B" w14:textId="77777777" w:rsidR="0046792D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begin</w:t>
      </w:r>
    </w:p>
    <w:p w14:paraId="0BAD3170" w14:textId="184EBD11" w:rsidR="00030A65" w:rsidRPr="0046792D" w:rsidRDefault="0046792D" w:rsidP="0046792D">
      <w:pPr>
        <w:pStyle w:val="a9"/>
        <w:rPr>
          <w:rFonts w:ascii="Courier New" w:hAnsi="Courier New" w:cs="Courier New"/>
          <w:sz w:val="24"/>
          <w:lang w:val="en-US"/>
        </w:rPr>
      </w:pPr>
      <w:r w:rsidRPr="0046792D">
        <w:rPr>
          <w:rFonts w:ascii="Courier New" w:hAnsi="Courier New" w:cs="Courier New"/>
          <w:sz w:val="24"/>
          <w:lang w:val="en-US"/>
        </w:rPr>
        <w:t>end.</w:t>
      </w:r>
    </w:p>
    <w:sectPr w:rsidR="00030A65" w:rsidRPr="0046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C72E" w14:textId="77777777" w:rsidR="002E4913" w:rsidRDefault="002E4913">
      <w:r>
        <w:separator/>
      </w:r>
    </w:p>
  </w:endnote>
  <w:endnote w:type="continuationSeparator" w:id="0">
    <w:p w14:paraId="73A14C95" w14:textId="77777777" w:rsidR="002E4913" w:rsidRDefault="002E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2E491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2E4913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0177" w14:textId="77777777" w:rsidR="002E4913" w:rsidRDefault="002E4913">
      <w:r>
        <w:separator/>
      </w:r>
    </w:p>
  </w:footnote>
  <w:footnote w:type="continuationSeparator" w:id="0">
    <w:p w14:paraId="7D383529" w14:textId="77777777" w:rsidR="002E4913" w:rsidRDefault="002E4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44778"/>
    <w:rsid w:val="00061835"/>
    <w:rsid w:val="00066E23"/>
    <w:rsid w:val="00072E8B"/>
    <w:rsid w:val="00075FEB"/>
    <w:rsid w:val="000A5DB7"/>
    <w:rsid w:val="000B1A84"/>
    <w:rsid w:val="000C0D72"/>
    <w:rsid w:val="000C6FBB"/>
    <w:rsid w:val="000D7D1D"/>
    <w:rsid w:val="000E0773"/>
    <w:rsid w:val="000E272C"/>
    <w:rsid w:val="000E6D44"/>
    <w:rsid w:val="000F25B1"/>
    <w:rsid w:val="000F3B18"/>
    <w:rsid w:val="00106DF2"/>
    <w:rsid w:val="00126B61"/>
    <w:rsid w:val="0013605B"/>
    <w:rsid w:val="00172B93"/>
    <w:rsid w:val="001818CA"/>
    <w:rsid w:val="001867F7"/>
    <w:rsid w:val="001A65F5"/>
    <w:rsid w:val="001B507E"/>
    <w:rsid w:val="001D3C26"/>
    <w:rsid w:val="001D438C"/>
    <w:rsid w:val="001D771C"/>
    <w:rsid w:val="001E486F"/>
    <w:rsid w:val="001F0BEB"/>
    <w:rsid w:val="00223583"/>
    <w:rsid w:val="00224B4C"/>
    <w:rsid w:val="00234E45"/>
    <w:rsid w:val="002824F9"/>
    <w:rsid w:val="00286550"/>
    <w:rsid w:val="0029098D"/>
    <w:rsid w:val="002B6C05"/>
    <w:rsid w:val="002E3E29"/>
    <w:rsid w:val="002E4913"/>
    <w:rsid w:val="00306500"/>
    <w:rsid w:val="00322A7B"/>
    <w:rsid w:val="00337B09"/>
    <w:rsid w:val="003531D6"/>
    <w:rsid w:val="003555E4"/>
    <w:rsid w:val="003576EB"/>
    <w:rsid w:val="00373F1F"/>
    <w:rsid w:val="00382476"/>
    <w:rsid w:val="003C10CA"/>
    <w:rsid w:val="003C67F0"/>
    <w:rsid w:val="00441852"/>
    <w:rsid w:val="0044452A"/>
    <w:rsid w:val="00447E24"/>
    <w:rsid w:val="00455063"/>
    <w:rsid w:val="0046792D"/>
    <w:rsid w:val="00490E90"/>
    <w:rsid w:val="0049507A"/>
    <w:rsid w:val="00497BE6"/>
    <w:rsid w:val="00497CB8"/>
    <w:rsid w:val="004A0809"/>
    <w:rsid w:val="004A0991"/>
    <w:rsid w:val="004B761F"/>
    <w:rsid w:val="004B7B35"/>
    <w:rsid w:val="004C58F7"/>
    <w:rsid w:val="004F5A61"/>
    <w:rsid w:val="00503B56"/>
    <w:rsid w:val="00510FF1"/>
    <w:rsid w:val="00512564"/>
    <w:rsid w:val="00531D08"/>
    <w:rsid w:val="005520DB"/>
    <w:rsid w:val="00567EE0"/>
    <w:rsid w:val="005943AC"/>
    <w:rsid w:val="005A7890"/>
    <w:rsid w:val="005D388E"/>
    <w:rsid w:val="005F00A3"/>
    <w:rsid w:val="005F096C"/>
    <w:rsid w:val="00605DA2"/>
    <w:rsid w:val="00606B34"/>
    <w:rsid w:val="00607BF7"/>
    <w:rsid w:val="00637013"/>
    <w:rsid w:val="00650FD9"/>
    <w:rsid w:val="006616E9"/>
    <w:rsid w:val="006628EB"/>
    <w:rsid w:val="00665602"/>
    <w:rsid w:val="00675F66"/>
    <w:rsid w:val="006929BA"/>
    <w:rsid w:val="006930E5"/>
    <w:rsid w:val="0069497D"/>
    <w:rsid w:val="006A00BC"/>
    <w:rsid w:val="006B24D0"/>
    <w:rsid w:val="006C3760"/>
    <w:rsid w:val="0071245C"/>
    <w:rsid w:val="00721587"/>
    <w:rsid w:val="00722533"/>
    <w:rsid w:val="00727D37"/>
    <w:rsid w:val="007313F4"/>
    <w:rsid w:val="007832D4"/>
    <w:rsid w:val="00797111"/>
    <w:rsid w:val="007A5F77"/>
    <w:rsid w:val="007A6683"/>
    <w:rsid w:val="007C21D4"/>
    <w:rsid w:val="007C2412"/>
    <w:rsid w:val="007D74E4"/>
    <w:rsid w:val="007F7CBD"/>
    <w:rsid w:val="00806319"/>
    <w:rsid w:val="00811432"/>
    <w:rsid w:val="00817F46"/>
    <w:rsid w:val="0083115B"/>
    <w:rsid w:val="00852103"/>
    <w:rsid w:val="00860519"/>
    <w:rsid w:val="008673F4"/>
    <w:rsid w:val="00877E6A"/>
    <w:rsid w:val="008A5612"/>
    <w:rsid w:val="008B2DFA"/>
    <w:rsid w:val="008B4A2B"/>
    <w:rsid w:val="008D167B"/>
    <w:rsid w:val="008D274D"/>
    <w:rsid w:val="00915FEA"/>
    <w:rsid w:val="009163B5"/>
    <w:rsid w:val="00916BA5"/>
    <w:rsid w:val="009237AE"/>
    <w:rsid w:val="00923B29"/>
    <w:rsid w:val="00932534"/>
    <w:rsid w:val="00937A74"/>
    <w:rsid w:val="00940D63"/>
    <w:rsid w:val="009459D3"/>
    <w:rsid w:val="00954220"/>
    <w:rsid w:val="00977FA6"/>
    <w:rsid w:val="00987623"/>
    <w:rsid w:val="009A1863"/>
    <w:rsid w:val="009A77F3"/>
    <w:rsid w:val="009D6011"/>
    <w:rsid w:val="009F009A"/>
    <w:rsid w:val="00A170D5"/>
    <w:rsid w:val="00A223F4"/>
    <w:rsid w:val="00A35664"/>
    <w:rsid w:val="00A47AF7"/>
    <w:rsid w:val="00A50D41"/>
    <w:rsid w:val="00A90C83"/>
    <w:rsid w:val="00A95C56"/>
    <w:rsid w:val="00AA17E2"/>
    <w:rsid w:val="00AB5FA6"/>
    <w:rsid w:val="00B3341F"/>
    <w:rsid w:val="00B34272"/>
    <w:rsid w:val="00B44349"/>
    <w:rsid w:val="00B46AC9"/>
    <w:rsid w:val="00B80B65"/>
    <w:rsid w:val="00B82643"/>
    <w:rsid w:val="00B9754C"/>
    <w:rsid w:val="00BB43F0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4781F"/>
    <w:rsid w:val="00C556E5"/>
    <w:rsid w:val="00C6485B"/>
    <w:rsid w:val="00C70715"/>
    <w:rsid w:val="00C721BC"/>
    <w:rsid w:val="00C728FB"/>
    <w:rsid w:val="00C77642"/>
    <w:rsid w:val="00C91BDD"/>
    <w:rsid w:val="00C92798"/>
    <w:rsid w:val="00CA6054"/>
    <w:rsid w:val="00CB6997"/>
    <w:rsid w:val="00CC05BA"/>
    <w:rsid w:val="00CC7D8B"/>
    <w:rsid w:val="00CE12C9"/>
    <w:rsid w:val="00CE6AD4"/>
    <w:rsid w:val="00CE7266"/>
    <w:rsid w:val="00CF2303"/>
    <w:rsid w:val="00D100D7"/>
    <w:rsid w:val="00D11ABC"/>
    <w:rsid w:val="00D32164"/>
    <w:rsid w:val="00D76135"/>
    <w:rsid w:val="00D83689"/>
    <w:rsid w:val="00D931D7"/>
    <w:rsid w:val="00D959B6"/>
    <w:rsid w:val="00DB7030"/>
    <w:rsid w:val="00DC1BFC"/>
    <w:rsid w:val="00DC564A"/>
    <w:rsid w:val="00DF16C9"/>
    <w:rsid w:val="00E124C2"/>
    <w:rsid w:val="00E60880"/>
    <w:rsid w:val="00E7228C"/>
    <w:rsid w:val="00E900F6"/>
    <w:rsid w:val="00EA3DAF"/>
    <w:rsid w:val="00EA64F9"/>
    <w:rsid w:val="00EC1317"/>
    <w:rsid w:val="00EC7F1F"/>
    <w:rsid w:val="00ED6340"/>
    <w:rsid w:val="00EE31B8"/>
    <w:rsid w:val="00EE34C5"/>
    <w:rsid w:val="00EE66E0"/>
    <w:rsid w:val="00F10C63"/>
    <w:rsid w:val="00F34A7F"/>
    <w:rsid w:val="00F46A92"/>
    <w:rsid w:val="00F568E7"/>
    <w:rsid w:val="00F73F34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312</TotalTime>
  <Pages>10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177</cp:revision>
  <dcterms:created xsi:type="dcterms:W3CDTF">2022-09-15T15:01:00Z</dcterms:created>
  <dcterms:modified xsi:type="dcterms:W3CDTF">2022-12-19T12:20:00Z</dcterms:modified>
</cp:coreProperties>
</file>
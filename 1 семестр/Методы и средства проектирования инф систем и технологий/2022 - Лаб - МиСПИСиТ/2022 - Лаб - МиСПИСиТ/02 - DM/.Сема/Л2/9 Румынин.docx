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106DF2" w:rsidRPr="00741C3F" w14:paraId="714C70CD" w14:textId="77777777" w:rsidTr="003C15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0ECD428D" w:rsidR="00106DF2" w:rsidRPr="00E44C0F" w:rsidRDefault="00350873" w:rsidP="003C15B2">
            <w:pPr>
              <w:ind w:firstLine="0"/>
              <w:jc w:val="center"/>
            </w:pPr>
            <w:r w:rsidRPr="00350873">
              <w:rPr>
                <w:highlight w:val="yellow"/>
              </w:rPr>
              <w:t>ФИО</w:t>
            </w:r>
          </w:p>
        </w:tc>
      </w:tr>
      <w:tr w:rsidR="00106DF2" w:rsidRPr="00741C3F" w14:paraId="154271D6" w14:textId="77777777" w:rsidTr="003C15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6395556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743A061E" w14:textId="77777777" w:rsidR="00E97813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7109A202" w14:textId="06152AA2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6" w:history="1">
            <w:r w:rsidR="00E97813" w:rsidRPr="00881F15">
              <w:rPr>
                <w:rStyle w:val="ac"/>
                <w:noProof/>
              </w:rPr>
              <w:t>Содержание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_Toc116395556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2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19992356" w14:textId="6DC98510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7" w:history="1">
            <w:r w:rsidR="00E97813" w:rsidRPr="00881F15">
              <w:rPr>
                <w:rStyle w:val="ac"/>
                <w:noProof/>
              </w:rPr>
              <w:t>1 Постановка задачи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_Toc116395557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3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22ED506B" w14:textId="3EBB0CA6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8" w:history="1">
            <w:r w:rsidR="00E97813" w:rsidRPr="00881F15">
              <w:rPr>
                <w:rStyle w:val="ac"/>
                <w:noProof/>
              </w:rPr>
              <w:t>2 Неформальное описание предметной области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_Toc116395558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4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532D8DD" w14:textId="0D6BC7DF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59" w:history="1">
            <w:r w:rsidR="00E97813" w:rsidRPr="00881F15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_Toc116395559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4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AB64E69" w14:textId="127766BE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0" w:history="1">
            <w:r w:rsidR="00E97813" w:rsidRPr="00881F15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_Toc116395560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5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0EEAC77F" w14:textId="180E425C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1" w:history="1">
            <w:r w:rsidR="00E97813" w:rsidRPr="00881F15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_Toc116395561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6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5FF41333" w14:textId="4118C37F" w:rsidR="00E97813" w:rsidRDefault="007C4FD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5562" w:history="1">
            <w:r w:rsidR="00E97813" w:rsidRPr="00881F15">
              <w:rPr>
                <w:rStyle w:val="ac"/>
                <w:noProof/>
              </w:rPr>
              <w:t>6 Рекомендации для принятия решения.</w:t>
            </w:r>
            <w:r w:rsidR="00E97813">
              <w:rPr>
                <w:noProof/>
                <w:webHidden/>
              </w:rPr>
              <w:tab/>
            </w:r>
            <w:r w:rsidR="00E97813">
              <w:rPr>
                <w:noProof/>
                <w:webHidden/>
              </w:rPr>
              <w:fldChar w:fldCharType="begin"/>
            </w:r>
            <w:r w:rsidR="00E97813">
              <w:rPr>
                <w:noProof/>
                <w:webHidden/>
              </w:rPr>
              <w:instrText xml:space="preserve"> PAGEREF _Toc116395562 \h </w:instrText>
            </w:r>
            <w:r w:rsidR="00E97813">
              <w:rPr>
                <w:noProof/>
                <w:webHidden/>
              </w:rPr>
            </w:r>
            <w:r w:rsidR="00E97813">
              <w:rPr>
                <w:noProof/>
                <w:webHidden/>
              </w:rPr>
              <w:fldChar w:fldCharType="separate"/>
            </w:r>
            <w:r w:rsidR="003852BC">
              <w:rPr>
                <w:noProof/>
                <w:webHidden/>
              </w:rPr>
              <w:t>6</w:t>
            </w:r>
            <w:r w:rsidR="00E97813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6395557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 xml:space="preserve">Загрузить файл исходных данных в программное средство </w:t>
      </w:r>
      <w:proofErr w:type="spellStart"/>
      <w:r>
        <w:t>Deductor</w:t>
      </w:r>
      <w:proofErr w:type="spellEnd"/>
      <w:r>
        <w:t>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3139F5DE" w:rsidR="00811432" w:rsidRPr="00D91442" w:rsidRDefault="00F52296" w:rsidP="00811432">
            <w:pPr>
              <w:ind w:firstLine="0"/>
              <w:jc w:val="center"/>
            </w:pPr>
            <w:r>
              <w:rPr>
                <w:lang w:val="en-US"/>
              </w:rPr>
              <w:t>9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6BB8E3F1" w:rsidR="00811432" w:rsidRPr="00A16609" w:rsidRDefault="00811432" w:rsidP="00811432">
            <w:pPr>
              <w:jc w:val="center"/>
            </w:pPr>
            <w:r>
              <w:t>Информация о нежелательных процессах на оборудовании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6395558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52C6B518" w14:textId="6D8DA307" w:rsidR="001867F7" w:rsidRDefault="001D771C" w:rsidP="00F52296">
      <w:pPr>
        <w:pStyle w:val="a9"/>
      </w:pPr>
      <w:r w:rsidRPr="001D771C">
        <w:t xml:space="preserve">В данной предметной области находится информация о различных нежелательных процессах, которые могут произойти с производственным оборудованием </w:t>
      </w:r>
      <w:r w:rsidR="00D32164" w:rsidRPr="001D771C">
        <w:t>— это</w:t>
      </w:r>
      <w:r w:rsidRPr="001D771C">
        <w:t xml:space="preserve"> коррозия, </w:t>
      </w:r>
      <w:r w:rsidR="0044086F">
        <w:t>трещины</w:t>
      </w:r>
      <w:r w:rsidRPr="001D771C">
        <w:t xml:space="preserve"> др.</w:t>
      </w:r>
    </w:p>
    <w:p w14:paraId="1F9290C4" w14:textId="21CE3EA2" w:rsidR="001867F7" w:rsidRDefault="00F52296" w:rsidP="001867F7">
      <w:pPr>
        <w:pStyle w:val="a9"/>
        <w:ind w:firstLine="0"/>
        <w:jc w:val="center"/>
      </w:pPr>
      <w:r w:rsidRPr="00F52296">
        <w:drawing>
          <wp:inline distT="0" distB="0" distL="0" distR="0" wp14:anchorId="00458367" wp14:editId="761DBAA1">
            <wp:extent cx="5940425" cy="3804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6395559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97581B0" w14:textId="77777777" w:rsidR="00D32458" w:rsidRPr="00D32458" w:rsidRDefault="00D32458" w:rsidP="00D32458">
      <w:pPr>
        <w:pStyle w:val="a9"/>
      </w:pPr>
      <w:r w:rsidRPr="00D32458"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proofErr w:type="spellStart"/>
      <w:r w:rsidRPr="00D32458">
        <w:t>Deductor</w:t>
      </w:r>
      <w:proofErr w:type="spellEnd"/>
      <w:r w:rsidRPr="00D32458">
        <w:t>. При импорте исходный данных для корректной обработки информации было использовано разделение с помощью пробела.</w:t>
      </w:r>
    </w:p>
    <w:p w14:paraId="2D652FE1" w14:textId="2770B0A8" w:rsidR="0083115B" w:rsidRDefault="00F52296" w:rsidP="006B24D0">
      <w:pPr>
        <w:pStyle w:val="a9"/>
        <w:ind w:firstLine="0"/>
        <w:jc w:val="center"/>
      </w:pPr>
      <w:r w:rsidRPr="00F52296">
        <w:drawing>
          <wp:inline distT="0" distB="0" distL="0" distR="0" wp14:anchorId="2935DBE6" wp14:editId="68D0876B">
            <wp:extent cx="3377692" cy="2549323"/>
            <wp:effectExtent l="19050" t="19050" r="133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187" cy="2553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2EB298EF" w14:textId="56E99EBE" w:rsidR="008D274D" w:rsidRDefault="008D274D" w:rsidP="00215BD4">
      <w:pPr>
        <w:pStyle w:val="a9"/>
      </w:pPr>
      <w:r w:rsidRPr="00C160BD">
        <w:lastRenderedPageBreak/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14A1CA17" w14:textId="2876DE40" w:rsidR="008D274D" w:rsidRDefault="009938C8" w:rsidP="008D274D">
      <w:pPr>
        <w:pStyle w:val="a9"/>
        <w:ind w:firstLine="0"/>
        <w:jc w:val="center"/>
      </w:pPr>
      <w:r w:rsidRPr="009938C8">
        <w:drawing>
          <wp:inline distT="0" distB="0" distL="0" distR="0" wp14:anchorId="733910B8" wp14:editId="09CAAC14">
            <wp:extent cx="5940425" cy="2862580"/>
            <wp:effectExtent l="19050" t="19050" r="2222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5DD47DCA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9938C8" w:rsidRPr="009938C8">
        <w:t>4</w:t>
      </w:r>
      <w:r w:rsidRPr="008D274D">
        <w:t>,</w:t>
      </w:r>
      <w:r w:rsidR="00973920">
        <w:t xml:space="preserve"> </w:t>
      </w:r>
      <w:r w:rsidR="009938C8" w:rsidRPr="009938C8">
        <w:t>6</w:t>
      </w:r>
      <w:r w:rsidRPr="008D274D">
        <w:t>,</w:t>
      </w:r>
      <w:r w:rsidR="00CD7919">
        <w:t xml:space="preserve"> </w:t>
      </w:r>
      <w:r w:rsidR="00FB1788" w:rsidRPr="00FB1788">
        <w:t>1</w:t>
      </w:r>
      <w:r w:rsidR="009938C8" w:rsidRPr="009938C8">
        <w:t>1</w:t>
      </w:r>
      <w:r w:rsidRPr="008D274D">
        <w:t>,</w:t>
      </w:r>
      <w:r w:rsidR="00CD7919">
        <w:t xml:space="preserve"> </w:t>
      </w:r>
      <w:r w:rsidR="00FB1788" w:rsidRPr="00FB1788">
        <w:t>1</w:t>
      </w:r>
      <w:r w:rsidR="009938C8" w:rsidRPr="009938C8">
        <w:t>3</w:t>
      </w:r>
      <w:r w:rsidR="009938C8">
        <w:t>, 14</w:t>
      </w:r>
      <w:r w:rsidRPr="008D274D">
        <w:t xml:space="preserve"> правила полезными, т.к. указывают на возможные разрушения оборудования.</w:t>
      </w:r>
    </w:p>
    <w:p w14:paraId="4FA19BF3" w14:textId="68EA8498" w:rsidR="006B24D0" w:rsidRDefault="008D274D" w:rsidP="000E6D44">
      <w:pPr>
        <w:pStyle w:val="a9"/>
      </w:pPr>
      <w:r w:rsidRPr="008D274D">
        <w:t>Остальные правила были отнесены к тривиальным, т.к. они отражают уже известную информацию об нежелательных процессах для оборудования.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6395560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01E490B8" w:rsidR="000C0D72" w:rsidRDefault="009938C8" w:rsidP="009237AE">
      <w:pPr>
        <w:pStyle w:val="a9"/>
        <w:ind w:firstLine="0"/>
        <w:jc w:val="center"/>
      </w:pPr>
      <w:r w:rsidRPr="009938C8">
        <w:drawing>
          <wp:inline distT="0" distB="0" distL="0" distR="0" wp14:anchorId="3890A289" wp14:editId="344B391B">
            <wp:extent cx="4689222" cy="3570202"/>
            <wp:effectExtent l="19050" t="19050" r="1651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397" cy="357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812165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5A9DCD11" w:rsidR="00A50D41" w:rsidRDefault="00A50D41" w:rsidP="00A50D41">
      <w:pPr>
        <w:pStyle w:val="a9"/>
      </w:pPr>
      <w:r>
        <w:t xml:space="preserve">В качестве значения минимальной поддержки часто встречающихся множеств было выставлено значение равное </w:t>
      </w:r>
      <w:r w:rsidR="009938C8" w:rsidRPr="009938C8">
        <w:t>15</w:t>
      </w:r>
      <w:r>
        <w:t>%</w:t>
      </w:r>
      <w:r w:rsidR="003531D6">
        <w:t xml:space="preserve">. В качестве максимального – </w:t>
      </w:r>
      <w:r w:rsidR="009938C8" w:rsidRPr="009938C8">
        <w:t>80</w:t>
      </w:r>
      <w:r w:rsidR="003531D6">
        <w:t>%.</w:t>
      </w:r>
    </w:p>
    <w:p w14:paraId="54BDB8AE" w14:textId="44ABC943" w:rsidR="00977FA6" w:rsidRDefault="00977FA6" w:rsidP="00A50D41">
      <w:pPr>
        <w:pStyle w:val="a9"/>
      </w:pPr>
      <w:r>
        <w:t xml:space="preserve">Параметр минимальной достоверности был выставлен на уровне </w:t>
      </w:r>
      <w:r w:rsidR="009938C8" w:rsidRPr="009938C8">
        <w:t>35</w:t>
      </w:r>
      <w:r>
        <w:t>%. Максимальной достоверности – 100%.</w:t>
      </w:r>
    </w:p>
    <w:p w14:paraId="0D54D8C6" w14:textId="77777777" w:rsidR="009938C8" w:rsidRDefault="009938C8" w:rsidP="00A50D41">
      <w:pPr>
        <w:pStyle w:val="a9"/>
      </w:pPr>
    </w:p>
    <w:p w14:paraId="39673926" w14:textId="54BE6293" w:rsidR="00C728FB" w:rsidRDefault="00C728FB" w:rsidP="00C728FB">
      <w:pPr>
        <w:pStyle w:val="12"/>
      </w:pPr>
      <w:bookmarkStart w:id="7" w:name="_Toc116395561"/>
      <w:r w:rsidRPr="00C728FB">
        <w:t>5 Визуализация результатов при помощи правил и дерева правил.</w:t>
      </w:r>
      <w:bookmarkEnd w:id="7"/>
    </w:p>
    <w:p w14:paraId="29419C6F" w14:textId="6A637531" w:rsidR="008B2DFA" w:rsidRDefault="00DD1AC3" w:rsidP="008B2DFA">
      <w:pPr>
        <w:pStyle w:val="a9"/>
        <w:ind w:firstLine="0"/>
        <w:jc w:val="center"/>
      </w:pPr>
      <w:r w:rsidRPr="009938C8">
        <w:drawing>
          <wp:inline distT="0" distB="0" distL="0" distR="0" wp14:anchorId="0493CD3E" wp14:editId="6D23E2F0">
            <wp:extent cx="5183099" cy="2497639"/>
            <wp:effectExtent l="19050" t="19050" r="17780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901" cy="2502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3E2E62C8" w:rsidR="008B2DFA" w:rsidRDefault="00DD1AC3" w:rsidP="00C556E5">
      <w:pPr>
        <w:pStyle w:val="a9"/>
        <w:ind w:firstLine="0"/>
        <w:jc w:val="center"/>
      </w:pPr>
      <w:r w:rsidRPr="00DD1AC3">
        <w:drawing>
          <wp:inline distT="0" distB="0" distL="0" distR="0" wp14:anchorId="149079E9" wp14:editId="27922C4C">
            <wp:extent cx="5940425" cy="1017270"/>
            <wp:effectExtent l="19050" t="19050" r="2222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812165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6395562"/>
      <w:r>
        <w:t>6 Рекомендации для принятия решения.</w:t>
      </w:r>
      <w:bookmarkEnd w:id="8"/>
    </w:p>
    <w:p w14:paraId="3242C2AF" w14:textId="7443E77C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DD1AC3">
        <w:t>15</w:t>
      </w:r>
      <w:r>
        <w:t xml:space="preserve"> до </w:t>
      </w:r>
      <w:r w:rsidR="00DD1AC3">
        <w:t>80</w:t>
      </w:r>
      <w:r>
        <w:t xml:space="preserve"> % и диапазон достоверности от </w:t>
      </w:r>
      <w:r w:rsidR="00DD1AC3">
        <w:t>35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BF6B" w14:textId="77777777" w:rsidR="007C4FDE" w:rsidRDefault="007C4FDE">
      <w:r>
        <w:separator/>
      </w:r>
    </w:p>
  </w:endnote>
  <w:endnote w:type="continuationSeparator" w:id="0">
    <w:p w14:paraId="55596E38" w14:textId="77777777" w:rsidR="007C4FDE" w:rsidRDefault="007C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7C4FDE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7C4FDE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3865" w14:textId="77777777" w:rsidR="007C4FDE" w:rsidRDefault="007C4FDE">
      <w:r>
        <w:separator/>
      </w:r>
    </w:p>
  </w:footnote>
  <w:footnote w:type="continuationSeparator" w:id="0">
    <w:p w14:paraId="11E278E4" w14:textId="77777777" w:rsidR="007C4FDE" w:rsidRDefault="007C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75FEB"/>
    <w:rsid w:val="000A5DB7"/>
    <w:rsid w:val="000C0D72"/>
    <w:rsid w:val="000E0773"/>
    <w:rsid w:val="000E6D44"/>
    <w:rsid w:val="00106DF2"/>
    <w:rsid w:val="0013605B"/>
    <w:rsid w:val="001818CA"/>
    <w:rsid w:val="001867F7"/>
    <w:rsid w:val="001B507E"/>
    <w:rsid w:val="001C01FE"/>
    <w:rsid w:val="001D3C26"/>
    <w:rsid w:val="001D438C"/>
    <w:rsid w:val="001D771C"/>
    <w:rsid w:val="001E486F"/>
    <w:rsid w:val="00215BD4"/>
    <w:rsid w:val="002E3E29"/>
    <w:rsid w:val="00306500"/>
    <w:rsid w:val="00322A7B"/>
    <w:rsid w:val="00337B09"/>
    <w:rsid w:val="00345DE0"/>
    <w:rsid w:val="00350873"/>
    <w:rsid w:val="003531D6"/>
    <w:rsid w:val="003630BC"/>
    <w:rsid w:val="003852BC"/>
    <w:rsid w:val="003C10CA"/>
    <w:rsid w:val="003F3DF9"/>
    <w:rsid w:val="0041745B"/>
    <w:rsid w:val="0044086F"/>
    <w:rsid w:val="00441852"/>
    <w:rsid w:val="00455063"/>
    <w:rsid w:val="00497BE6"/>
    <w:rsid w:val="00497CB8"/>
    <w:rsid w:val="004A0991"/>
    <w:rsid w:val="004A78F1"/>
    <w:rsid w:val="004B7B35"/>
    <w:rsid w:val="004F5A61"/>
    <w:rsid w:val="00512564"/>
    <w:rsid w:val="00567EE0"/>
    <w:rsid w:val="005762A8"/>
    <w:rsid w:val="005A7890"/>
    <w:rsid w:val="005D388E"/>
    <w:rsid w:val="005F096C"/>
    <w:rsid w:val="00605DA2"/>
    <w:rsid w:val="00637013"/>
    <w:rsid w:val="00650FD9"/>
    <w:rsid w:val="00665602"/>
    <w:rsid w:val="00675F66"/>
    <w:rsid w:val="006A00BC"/>
    <w:rsid w:val="006B24D0"/>
    <w:rsid w:val="00703C26"/>
    <w:rsid w:val="00721587"/>
    <w:rsid w:val="00727371"/>
    <w:rsid w:val="00727D37"/>
    <w:rsid w:val="007649CC"/>
    <w:rsid w:val="007948F6"/>
    <w:rsid w:val="00797111"/>
    <w:rsid w:val="007A5F77"/>
    <w:rsid w:val="007C21D4"/>
    <w:rsid w:val="007C4FDE"/>
    <w:rsid w:val="007D74E4"/>
    <w:rsid w:val="00806319"/>
    <w:rsid w:val="00811432"/>
    <w:rsid w:val="00812165"/>
    <w:rsid w:val="0083115B"/>
    <w:rsid w:val="00860519"/>
    <w:rsid w:val="008673F4"/>
    <w:rsid w:val="008A5612"/>
    <w:rsid w:val="008B2DFA"/>
    <w:rsid w:val="008D274D"/>
    <w:rsid w:val="00915FEA"/>
    <w:rsid w:val="009163B5"/>
    <w:rsid w:val="009237AE"/>
    <w:rsid w:val="00937A74"/>
    <w:rsid w:val="00940D63"/>
    <w:rsid w:val="009459D3"/>
    <w:rsid w:val="00973920"/>
    <w:rsid w:val="00977FA6"/>
    <w:rsid w:val="009938C8"/>
    <w:rsid w:val="009A1863"/>
    <w:rsid w:val="00A170D5"/>
    <w:rsid w:val="00A45D45"/>
    <w:rsid w:val="00A50D41"/>
    <w:rsid w:val="00A63F4C"/>
    <w:rsid w:val="00A66107"/>
    <w:rsid w:val="00A90C83"/>
    <w:rsid w:val="00B2572C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E716C"/>
    <w:rsid w:val="00BF2779"/>
    <w:rsid w:val="00BF2D28"/>
    <w:rsid w:val="00C03890"/>
    <w:rsid w:val="00C05082"/>
    <w:rsid w:val="00C160BD"/>
    <w:rsid w:val="00C164DB"/>
    <w:rsid w:val="00C21152"/>
    <w:rsid w:val="00C556E5"/>
    <w:rsid w:val="00C6485B"/>
    <w:rsid w:val="00C728FB"/>
    <w:rsid w:val="00C77642"/>
    <w:rsid w:val="00C918F8"/>
    <w:rsid w:val="00C92798"/>
    <w:rsid w:val="00CB6997"/>
    <w:rsid w:val="00CC05BA"/>
    <w:rsid w:val="00CD7919"/>
    <w:rsid w:val="00CE6AD4"/>
    <w:rsid w:val="00CF2303"/>
    <w:rsid w:val="00D11ABC"/>
    <w:rsid w:val="00D22664"/>
    <w:rsid w:val="00D26871"/>
    <w:rsid w:val="00D32164"/>
    <w:rsid w:val="00D32458"/>
    <w:rsid w:val="00D76135"/>
    <w:rsid w:val="00D83689"/>
    <w:rsid w:val="00DC1BFC"/>
    <w:rsid w:val="00DD1AC3"/>
    <w:rsid w:val="00DF16C9"/>
    <w:rsid w:val="00E124C2"/>
    <w:rsid w:val="00E60880"/>
    <w:rsid w:val="00E900F6"/>
    <w:rsid w:val="00E955CF"/>
    <w:rsid w:val="00E97813"/>
    <w:rsid w:val="00EA64F9"/>
    <w:rsid w:val="00ED6340"/>
    <w:rsid w:val="00EE31B8"/>
    <w:rsid w:val="00F10C63"/>
    <w:rsid w:val="00F52296"/>
    <w:rsid w:val="00F568E7"/>
    <w:rsid w:val="00F8393F"/>
    <w:rsid w:val="00FA48A6"/>
    <w:rsid w:val="00FB1788"/>
    <w:rsid w:val="00FC5893"/>
    <w:rsid w:val="00FD15A2"/>
    <w:rsid w:val="00FE052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86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113</cp:revision>
  <dcterms:created xsi:type="dcterms:W3CDTF">2022-09-15T15:01:00Z</dcterms:created>
  <dcterms:modified xsi:type="dcterms:W3CDTF">2022-12-19T11:37:00Z</dcterms:modified>
</cp:coreProperties>
</file>
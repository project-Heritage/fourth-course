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79C59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 xml:space="preserve">Министерство </w:t>
      </w:r>
      <w:r>
        <w:rPr>
          <w:szCs w:val="28"/>
        </w:rPr>
        <w:t>науки и высшего образования</w:t>
      </w:r>
      <w:r w:rsidRPr="00093565">
        <w:rPr>
          <w:szCs w:val="28"/>
        </w:rPr>
        <w:t xml:space="preserve"> Российской Федерации</w:t>
      </w:r>
    </w:p>
    <w:p w14:paraId="0805E205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64BC8B91" w14:textId="77777777" w:rsidR="00106DF2" w:rsidRPr="00093565" w:rsidRDefault="00106DF2" w:rsidP="00106DF2">
      <w:pPr>
        <w:spacing w:before="480" w:after="2160"/>
        <w:ind w:firstLine="0"/>
        <w:jc w:val="center"/>
        <w:rPr>
          <w:szCs w:val="28"/>
        </w:rPr>
      </w:pPr>
      <w:r w:rsidRPr="00093565">
        <w:rPr>
          <w:szCs w:val="28"/>
        </w:rPr>
        <w:t>ИРКУТСКИЙ НАЦИОНАЛЬНЫЙ ИССЛЕДОВАТЕЛЬСКИЙ ТЕХНИЧЕСКИЙ УНИВЕРСИТЕТ</w:t>
      </w:r>
    </w:p>
    <w:p w14:paraId="30432AE5" w14:textId="77777777" w:rsidR="00106DF2" w:rsidRPr="00093565" w:rsidRDefault="00106DF2" w:rsidP="00106DF2">
      <w:pPr>
        <w:spacing w:after="1920"/>
        <w:ind w:firstLine="0"/>
        <w:jc w:val="center"/>
        <w:rPr>
          <w:szCs w:val="28"/>
        </w:rPr>
      </w:pPr>
      <w:r w:rsidRPr="00093565">
        <w:rPr>
          <w:szCs w:val="28"/>
        </w:rPr>
        <w:t>кафедра Автоматизированных систем</w:t>
      </w:r>
    </w:p>
    <w:p w14:paraId="1BD15847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ОТЧЕТ</w:t>
      </w:r>
    </w:p>
    <w:p w14:paraId="49346167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106DF2" w:rsidRPr="00741C3F" w14:paraId="2A77D497" w14:textId="77777777" w:rsidTr="00106DF2">
        <w:trPr>
          <w:trHeight w:hRule="exact" w:val="702"/>
        </w:trPr>
        <w:tc>
          <w:tcPr>
            <w:tcW w:w="100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9897C70" w14:textId="43C8BAC6" w:rsidR="00106DF2" w:rsidRPr="004F5C58" w:rsidRDefault="00106DF2" w:rsidP="003C15B2">
            <w:pPr>
              <w:spacing w:after="60" w:line="100" w:lineRule="atLeast"/>
              <w:ind w:firstLine="0"/>
              <w:jc w:val="center"/>
              <w:rPr>
                <w:b/>
                <w:caps/>
                <w:kern w:val="28"/>
                <w:szCs w:val="28"/>
              </w:rPr>
            </w:pPr>
            <w:r w:rsidRPr="00106DF2">
              <w:rPr>
                <w:b/>
                <w:caps/>
                <w:kern w:val="28"/>
                <w:szCs w:val="28"/>
              </w:rPr>
              <w:t>Методы и средства проектирования информационных систем и технологий</w:t>
            </w:r>
          </w:p>
        </w:tc>
      </w:tr>
      <w:tr w:rsidR="00106DF2" w:rsidRPr="00741C3F" w14:paraId="371C4033" w14:textId="77777777" w:rsidTr="003C15B2">
        <w:trPr>
          <w:trHeight w:hRule="exact" w:val="397"/>
        </w:trPr>
        <w:tc>
          <w:tcPr>
            <w:tcW w:w="100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2238117" w14:textId="4F3308F0" w:rsidR="00106DF2" w:rsidRPr="00A45011" w:rsidRDefault="00C164DB" w:rsidP="003C15B2">
            <w:pPr>
              <w:spacing w:after="60" w:line="100" w:lineRule="atLeast"/>
              <w:ind w:firstLine="0"/>
              <w:jc w:val="center"/>
              <w:rPr>
                <w:b/>
                <w:caps/>
                <w:kern w:val="28"/>
                <w:szCs w:val="28"/>
              </w:rPr>
            </w:pPr>
            <w:r w:rsidRPr="00C164DB">
              <w:t>Применение методов и средств Data Mining</w:t>
            </w:r>
          </w:p>
        </w:tc>
      </w:tr>
    </w:tbl>
    <w:p w14:paraId="51D7AD22" w14:textId="77777777" w:rsidR="00106DF2" w:rsidRPr="00F46200" w:rsidRDefault="00106DF2" w:rsidP="00106DF2">
      <w:pPr>
        <w:spacing w:after="2160" w:line="100" w:lineRule="atLeast"/>
        <w:ind w:firstLine="0"/>
        <w:jc w:val="center"/>
        <w:rPr>
          <w:szCs w:val="28"/>
          <w:vertAlign w:val="superscript"/>
        </w:rPr>
      </w:pPr>
      <w:r w:rsidRPr="00F46200">
        <w:rPr>
          <w:szCs w:val="28"/>
          <w:vertAlign w:val="superscript"/>
        </w:rPr>
        <w:t>наименование темы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283"/>
        <w:gridCol w:w="1701"/>
        <w:gridCol w:w="284"/>
        <w:gridCol w:w="2410"/>
      </w:tblGrid>
      <w:tr w:rsidR="00106DF2" w:rsidRPr="00741C3F" w14:paraId="714C70CD" w14:textId="77777777" w:rsidTr="00072E8B">
        <w:trPr>
          <w:trHeight w:val="340"/>
        </w:trPr>
        <w:tc>
          <w:tcPr>
            <w:tcW w:w="3510" w:type="dxa"/>
            <w:vMerge w:val="restart"/>
            <w:shd w:val="clear" w:color="auto" w:fill="auto"/>
          </w:tcPr>
          <w:p w14:paraId="5A19CB90" w14:textId="77777777" w:rsidR="00106DF2" w:rsidRPr="00E44C0F" w:rsidRDefault="00106DF2" w:rsidP="003C15B2">
            <w:pPr>
              <w:ind w:firstLine="0"/>
              <w:jc w:val="left"/>
            </w:pPr>
            <w:r w:rsidRPr="00E44C0F">
              <w:t>Выполнил студент группы: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AA347D4" w14:textId="77777777" w:rsidR="00106DF2" w:rsidRPr="00E44C0F" w:rsidRDefault="00106DF2" w:rsidP="003C15B2">
            <w:pPr>
              <w:ind w:firstLine="0"/>
              <w:jc w:val="center"/>
            </w:pPr>
            <w:r w:rsidRPr="00E44C0F">
              <w:t>ИС</w:t>
            </w:r>
            <w:r>
              <w:t>М</w:t>
            </w:r>
            <w:r w:rsidRPr="00E44C0F">
              <w:t>б</w:t>
            </w:r>
            <w:r>
              <w:t>-</w:t>
            </w:r>
            <w:r w:rsidRPr="00E44C0F">
              <w:t>1</w:t>
            </w:r>
            <w:r>
              <w:t>9</w:t>
            </w:r>
            <w:r w:rsidRPr="00E44C0F">
              <w:t>-1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550754CD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54D0C93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  <w:vAlign w:val="bottom"/>
          </w:tcPr>
          <w:p w14:paraId="47E81D8C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EC25BE7" w14:textId="56254CDE" w:rsidR="00106DF2" w:rsidRPr="00E44C0F" w:rsidRDefault="00FE26F2" w:rsidP="003C15B2">
            <w:pPr>
              <w:ind w:firstLine="0"/>
              <w:jc w:val="center"/>
            </w:pPr>
            <w:proofErr w:type="spellStart"/>
            <w:r>
              <w:t>Малиновцев</w:t>
            </w:r>
            <w:proofErr w:type="spellEnd"/>
            <w:r>
              <w:t xml:space="preserve"> И.А.</w:t>
            </w:r>
          </w:p>
        </w:tc>
      </w:tr>
      <w:tr w:rsidR="00106DF2" w:rsidRPr="00741C3F" w14:paraId="154271D6" w14:textId="77777777" w:rsidTr="00072E8B">
        <w:trPr>
          <w:trHeight w:hRule="exact" w:val="340"/>
        </w:trPr>
        <w:tc>
          <w:tcPr>
            <w:tcW w:w="3510" w:type="dxa"/>
            <w:vMerge/>
            <w:shd w:val="clear" w:color="auto" w:fill="auto"/>
          </w:tcPr>
          <w:p w14:paraId="1C90580B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985" w:type="dxa"/>
            <w:shd w:val="clear" w:color="auto" w:fill="auto"/>
          </w:tcPr>
          <w:p w14:paraId="688E634D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398481DA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2B764BDB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  <w:r w:rsidRPr="00E44C0F">
              <w:rPr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7448EB38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410" w:type="dxa"/>
            <w:tcBorders>
              <w:top w:val="single" w:sz="4" w:space="0" w:color="000000"/>
            </w:tcBorders>
            <w:shd w:val="clear" w:color="auto" w:fill="auto"/>
          </w:tcPr>
          <w:p w14:paraId="2C74BB4E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  <w:r w:rsidRPr="00E44C0F">
              <w:rPr>
                <w:vertAlign w:val="superscript"/>
              </w:rPr>
              <w:t>Фамилия И.О</w:t>
            </w:r>
          </w:p>
        </w:tc>
      </w:tr>
      <w:tr w:rsidR="00106DF2" w:rsidRPr="00741C3F" w14:paraId="2B48CEB6" w14:textId="77777777" w:rsidTr="00072E8B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3115D1B2" w14:textId="77777777" w:rsidR="00106DF2" w:rsidRPr="00E44C0F" w:rsidRDefault="00106DF2" w:rsidP="003C15B2">
            <w:pPr>
              <w:ind w:firstLine="0"/>
              <w:jc w:val="left"/>
            </w:pPr>
            <w:r w:rsidRPr="00E44C0F">
              <w:t>Проверил: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2D1A60EC" w14:textId="77777777" w:rsidR="00106DF2" w:rsidRPr="00697B4D" w:rsidRDefault="00106DF2" w:rsidP="003C15B2">
            <w:pPr>
              <w:ind w:firstLine="0"/>
              <w:jc w:val="center"/>
            </w:pPr>
          </w:p>
        </w:tc>
        <w:tc>
          <w:tcPr>
            <w:tcW w:w="283" w:type="dxa"/>
            <w:shd w:val="clear" w:color="auto" w:fill="auto"/>
          </w:tcPr>
          <w:p w14:paraId="68050D9B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4E7E547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</w:tcPr>
          <w:p w14:paraId="6F5392D5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 w14:paraId="7434DE80" w14:textId="574789EA" w:rsidR="00106DF2" w:rsidRPr="00E44C0F" w:rsidRDefault="00106DF2" w:rsidP="003C15B2">
            <w:pPr>
              <w:ind w:firstLine="0"/>
              <w:jc w:val="center"/>
            </w:pPr>
            <w:r>
              <w:t>Юрин А.Ю.</w:t>
            </w:r>
          </w:p>
        </w:tc>
      </w:tr>
      <w:tr w:rsidR="00106DF2" w:rsidRPr="00741C3F" w14:paraId="14BBE27B" w14:textId="77777777" w:rsidTr="00072E8B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232ED97C" w14:textId="77777777" w:rsidR="00106DF2" w:rsidRPr="00F46200" w:rsidRDefault="00106DF2" w:rsidP="003C15B2">
            <w:pPr>
              <w:spacing w:after="60" w:line="100" w:lineRule="atLeast"/>
              <w:jc w:val="center"/>
              <w:rPr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575A3AD2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  <w:shd w:val="clear" w:color="auto" w:fill="auto"/>
          </w:tcPr>
          <w:p w14:paraId="3B8F5CC9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05E76457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1900FE80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410" w:type="dxa"/>
            <w:tcBorders>
              <w:top w:val="single" w:sz="4" w:space="0" w:color="000000"/>
            </w:tcBorders>
            <w:shd w:val="clear" w:color="auto" w:fill="auto"/>
          </w:tcPr>
          <w:p w14:paraId="5630445F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Фамилия И.О</w:t>
            </w:r>
          </w:p>
        </w:tc>
      </w:tr>
    </w:tbl>
    <w:p w14:paraId="06EC46BA" w14:textId="63AADF5A" w:rsidR="00106DF2" w:rsidRPr="00093565" w:rsidRDefault="00106DF2" w:rsidP="00106DF2">
      <w:pPr>
        <w:spacing w:before="2640"/>
        <w:ind w:firstLine="0"/>
        <w:jc w:val="center"/>
        <w:rPr>
          <w:szCs w:val="28"/>
        </w:rPr>
        <w:sectPr w:rsidR="00106DF2" w:rsidRPr="00093565" w:rsidSect="002113EB">
          <w:footerReference w:type="even" r:id="rId8"/>
          <w:footerReference w:type="default" r:id="rId9"/>
          <w:pgSz w:w="11906" w:h="16838"/>
          <w:pgMar w:top="851" w:right="851" w:bottom="851" w:left="1134" w:header="709" w:footer="709" w:gutter="0"/>
          <w:pgNumType w:start="1"/>
          <w:cols w:space="708"/>
          <w:titlePg/>
          <w:docGrid w:linePitch="360"/>
        </w:sectPr>
      </w:pPr>
      <w:r w:rsidRPr="00093565">
        <w:rPr>
          <w:szCs w:val="28"/>
        </w:rPr>
        <w:t xml:space="preserve">Иркутск </w:t>
      </w:r>
      <w:r w:rsidRPr="00093565">
        <w:rPr>
          <w:szCs w:val="28"/>
        </w:rPr>
        <w:fldChar w:fldCharType="begin"/>
      </w:r>
      <w:r w:rsidRPr="00093565">
        <w:rPr>
          <w:szCs w:val="28"/>
        </w:rPr>
        <w:instrText xml:space="preserve"> CREATEDATE \@"yyyy' г.'" </w:instrText>
      </w:r>
      <w:r w:rsidRPr="00093565">
        <w:rPr>
          <w:szCs w:val="28"/>
        </w:rPr>
        <w:fldChar w:fldCharType="separate"/>
      </w:r>
      <w:r>
        <w:rPr>
          <w:noProof/>
          <w:szCs w:val="28"/>
        </w:rPr>
        <w:t>2022 г.</w:t>
      </w:r>
      <w:r w:rsidRPr="00093565">
        <w:rPr>
          <w:szCs w:val="28"/>
        </w:rPr>
        <w:fldChar w:fldCharType="end"/>
      </w:r>
    </w:p>
    <w:bookmarkStart w:id="0" w:name="_Toc82440547" w:displacedByCustomXml="next"/>
    <w:bookmarkStart w:id="1" w:name="_Toc115903609" w:displacedByCustomXml="next"/>
    <w:sdt>
      <w:sdtPr>
        <w:rPr>
          <w:rFonts w:eastAsia="Times New Roman" w:cs="Times New Roman"/>
          <w:b w:val="0"/>
          <w:bCs w:val="0"/>
          <w:color w:val="auto"/>
          <w:szCs w:val="24"/>
        </w:rPr>
        <w:id w:val="-143595980"/>
        <w:docPartObj>
          <w:docPartGallery w:val="Table of Contents"/>
          <w:docPartUnique/>
        </w:docPartObj>
      </w:sdtPr>
      <w:sdtEndPr/>
      <w:sdtContent>
        <w:p w14:paraId="27453464" w14:textId="77777777" w:rsidR="00FA48A6" w:rsidRDefault="00106DF2" w:rsidP="005D388E">
          <w:pPr>
            <w:pStyle w:val="12"/>
            <w:spacing w:before="0" w:after="0"/>
            <w:jc w:val="center"/>
            <w:rPr>
              <w:noProof/>
            </w:rPr>
          </w:pPr>
          <w:r>
            <w:t>Содержание</w:t>
          </w:r>
          <w:bookmarkEnd w:id="1"/>
          <w:bookmarkEnd w:id="0"/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14:paraId="24F7A1AB" w14:textId="672677B8" w:rsidR="00FA48A6" w:rsidRDefault="00D959B6" w:rsidP="00FA48A6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903609" w:history="1">
            <w:r w:rsidR="00FA48A6" w:rsidRPr="00B268C3">
              <w:rPr>
                <w:rStyle w:val="ac"/>
                <w:noProof/>
              </w:rPr>
              <w:t>Содержание</w:t>
            </w:r>
            <w:r w:rsidR="00FA48A6">
              <w:rPr>
                <w:noProof/>
                <w:webHidden/>
              </w:rPr>
              <w:tab/>
            </w:r>
            <w:r w:rsidR="00FA48A6">
              <w:rPr>
                <w:noProof/>
                <w:webHidden/>
              </w:rPr>
              <w:fldChar w:fldCharType="begin"/>
            </w:r>
            <w:r w:rsidR="00FA48A6">
              <w:rPr>
                <w:noProof/>
                <w:webHidden/>
              </w:rPr>
              <w:instrText xml:space="preserve"> PAGEREF _Toc115903609 \h </w:instrText>
            </w:r>
            <w:r w:rsidR="00FA48A6">
              <w:rPr>
                <w:noProof/>
                <w:webHidden/>
              </w:rPr>
            </w:r>
            <w:r w:rsidR="00FA48A6">
              <w:rPr>
                <w:noProof/>
                <w:webHidden/>
              </w:rPr>
              <w:fldChar w:fldCharType="separate"/>
            </w:r>
            <w:r w:rsidR="00F34A7F">
              <w:rPr>
                <w:noProof/>
                <w:webHidden/>
              </w:rPr>
              <w:t>2</w:t>
            </w:r>
            <w:r w:rsidR="00FA48A6">
              <w:rPr>
                <w:noProof/>
                <w:webHidden/>
              </w:rPr>
              <w:fldChar w:fldCharType="end"/>
            </w:r>
          </w:hyperlink>
        </w:p>
        <w:p w14:paraId="4B01DF95" w14:textId="19CF42FA" w:rsidR="00FA48A6" w:rsidRDefault="00D959B6" w:rsidP="00FA48A6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903610" w:history="1">
            <w:r w:rsidR="00FA48A6" w:rsidRPr="00B268C3">
              <w:rPr>
                <w:rStyle w:val="ac"/>
                <w:noProof/>
              </w:rPr>
              <w:t>1 Постановка задачи</w:t>
            </w:r>
            <w:r w:rsidR="00FA48A6">
              <w:rPr>
                <w:noProof/>
                <w:webHidden/>
              </w:rPr>
              <w:tab/>
            </w:r>
            <w:r w:rsidR="00FA48A6">
              <w:rPr>
                <w:noProof/>
                <w:webHidden/>
              </w:rPr>
              <w:fldChar w:fldCharType="begin"/>
            </w:r>
            <w:r w:rsidR="00FA48A6">
              <w:rPr>
                <w:noProof/>
                <w:webHidden/>
              </w:rPr>
              <w:instrText xml:space="preserve"> PAGEREF _Toc115903610 \h </w:instrText>
            </w:r>
            <w:r w:rsidR="00FA48A6">
              <w:rPr>
                <w:noProof/>
                <w:webHidden/>
              </w:rPr>
            </w:r>
            <w:r w:rsidR="00FA48A6">
              <w:rPr>
                <w:noProof/>
                <w:webHidden/>
              </w:rPr>
              <w:fldChar w:fldCharType="separate"/>
            </w:r>
            <w:r w:rsidR="00F34A7F">
              <w:rPr>
                <w:noProof/>
                <w:webHidden/>
              </w:rPr>
              <w:t>3</w:t>
            </w:r>
            <w:r w:rsidR="00FA48A6">
              <w:rPr>
                <w:noProof/>
                <w:webHidden/>
              </w:rPr>
              <w:fldChar w:fldCharType="end"/>
            </w:r>
          </w:hyperlink>
        </w:p>
        <w:p w14:paraId="21EB3564" w14:textId="710AC0F1" w:rsidR="00FA48A6" w:rsidRDefault="00D959B6" w:rsidP="00FA48A6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903611" w:history="1">
            <w:r w:rsidR="00FA48A6" w:rsidRPr="00B268C3">
              <w:rPr>
                <w:rStyle w:val="ac"/>
                <w:noProof/>
              </w:rPr>
              <w:t>2 Неформальное описание предметной области</w:t>
            </w:r>
            <w:r w:rsidR="00FA48A6">
              <w:rPr>
                <w:noProof/>
                <w:webHidden/>
              </w:rPr>
              <w:tab/>
            </w:r>
            <w:r w:rsidR="00FA48A6">
              <w:rPr>
                <w:noProof/>
                <w:webHidden/>
              </w:rPr>
              <w:fldChar w:fldCharType="begin"/>
            </w:r>
            <w:r w:rsidR="00FA48A6">
              <w:rPr>
                <w:noProof/>
                <w:webHidden/>
              </w:rPr>
              <w:instrText xml:space="preserve"> PAGEREF _Toc115903611 \h </w:instrText>
            </w:r>
            <w:r w:rsidR="00FA48A6">
              <w:rPr>
                <w:noProof/>
                <w:webHidden/>
              </w:rPr>
            </w:r>
            <w:r w:rsidR="00FA48A6">
              <w:rPr>
                <w:noProof/>
                <w:webHidden/>
              </w:rPr>
              <w:fldChar w:fldCharType="separate"/>
            </w:r>
            <w:r w:rsidR="00F34A7F">
              <w:rPr>
                <w:noProof/>
                <w:webHidden/>
              </w:rPr>
              <w:t>4</w:t>
            </w:r>
            <w:r w:rsidR="00FA48A6">
              <w:rPr>
                <w:noProof/>
                <w:webHidden/>
              </w:rPr>
              <w:fldChar w:fldCharType="end"/>
            </w:r>
          </w:hyperlink>
        </w:p>
        <w:p w14:paraId="576C0422" w14:textId="074226F5" w:rsidR="00FA48A6" w:rsidRDefault="00D959B6" w:rsidP="00FA48A6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903612" w:history="1">
            <w:r w:rsidR="00FA48A6" w:rsidRPr="00B268C3">
              <w:rPr>
                <w:rStyle w:val="ac"/>
                <w:noProof/>
              </w:rPr>
              <w:t>3 Перечень полезных, тривиальных и неясных правил.</w:t>
            </w:r>
            <w:r w:rsidR="00FA48A6">
              <w:rPr>
                <w:noProof/>
                <w:webHidden/>
              </w:rPr>
              <w:tab/>
            </w:r>
            <w:r w:rsidR="00FA48A6">
              <w:rPr>
                <w:noProof/>
                <w:webHidden/>
              </w:rPr>
              <w:fldChar w:fldCharType="begin"/>
            </w:r>
            <w:r w:rsidR="00FA48A6">
              <w:rPr>
                <w:noProof/>
                <w:webHidden/>
              </w:rPr>
              <w:instrText xml:space="preserve"> PAGEREF _Toc115903612 \h </w:instrText>
            </w:r>
            <w:r w:rsidR="00FA48A6">
              <w:rPr>
                <w:noProof/>
                <w:webHidden/>
              </w:rPr>
            </w:r>
            <w:r w:rsidR="00FA48A6">
              <w:rPr>
                <w:noProof/>
                <w:webHidden/>
              </w:rPr>
              <w:fldChar w:fldCharType="separate"/>
            </w:r>
            <w:r w:rsidR="00F34A7F">
              <w:rPr>
                <w:noProof/>
                <w:webHidden/>
              </w:rPr>
              <w:t>5</w:t>
            </w:r>
            <w:r w:rsidR="00FA48A6">
              <w:rPr>
                <w:noProof/>
                <w:webHidden/>
              </w:rPr>
              <w:fldChar w:fldCharType="end"/>
            </w:r>
          </w:hyperlink>
        </w:p>
        <w:p w14:paraId="65E77F24" w14:textId="2DF09ADB" w:rsidR="00FA48A6" w:rsidRDefault="00D959B6" w:rsidP="00FA48A6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903613" w:history="1">
            <w:r w:rsidR="00FA48A6" w:rsidRPr="00B268C3">
              <w:rPr>
                <w:rStyle w:val="ac"/>
                <w:noProof/>
              </w:rPr>
              <w:t>4 Значения достоверности и поддержки для получения полезных правил.</w:t>
            </w:r>
            <w:r w:rsidR="00FA48A6">
              <w:rPr>
                <w:noProof/>
                <w:webHidden/>
              </w:rPr>
              <w:tab/>
            </w:r>
            <w:r w:rsidR="00FA48A6">
              <w:rPr>
                <w:noProof/>
                <w:webHidden/>
              </w:rPr>
              <w:fldChar w:fldCharType="begin"/>
            </w:r>
            <w:r w:rsidR="00FA48A6">
              <w:rPr>
                <w:noProof/>
                <w:webHidden/>
              </w:rPr>
              <w:instrText xml:space="preserve"> PAGEREF _Toc115903613 \h </w:instrText>
            </w:r>
            <w:r w:rsidR="00FA48A6">
              <w:rPr>
                <w:noProof/>
                <w:webHidden/>
              </w:rPr>
            </w:r>
            <w:r w:rsidR="00FA48A6">
              <w:rPr>
                <w:noProof/>
                <w:webHidden/>
              </w:rPr>
              <w:fldChar w:fldCharType="separate"/>
            </w:r>
            <w:r w:rsidR="00F34A7F">
              <w:rPr>
                <w:noProof/>
                <w:webHidden/>
              </w:rPr>
              <w:t>6</w:t>
            </w:r>
            <w:r w:rsidR="00FA48A6">
              <w:rPr>
                <w:noProof/>
                <w:webHidden/>
              </w:rPr>
              <w:fldChar w:fldCharType="end"/>
            </w:r>
          </w:hyperlink>
        </w:p>
        <w:p w14:paraId="7D056C67" w14:textId="6873D2EF" w:rsidR="00FA48A6" w:rsidRDefault="00D959B6" w:rsidP="00FA48A6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903614" w:history="1">
            <w:r w:rsidR="00FA48A6" w:rsidRPr="00B268C3">
              <w:rPr>
                <w:rStyle w:val="ac"/>
                <w:noProof/>
              </w:rPr>
              <w:t>5 Визуализация результатов при помощи правил и дерева правил.</w:t>
            </w:r>
            <w:r w:rsidR="00FA48A6">
              <w:rPr>
                <w:noProof/>
                <w:webHidden/>
              </w:rPr>
              <w:tab/>
            </w:r>
            <w:r w:rsidR="00FA48A6">
              <w:rPr>
                <w:noProof/>
                <w:webHidden/>
              </w:rPr>
              <w:fldChar w:fldCharType="begin"/>
            </w:r>
            <w:r w:rsidR="00FA48A6">
              <w:rPr>
                <w:noProof/>
                <w:webHidden/>
              </w:rPr>
              <w:instrText xml:space="preserve"> PAGEREF _Toc115903614 \h </w:instrText>
            </w:r>
            <w:r w:rsidR="00FA48A6">
              <w:rPr>
                <w:noProof/>
                <w:webHidden/>
              </w:rPr>
            </w:r>
            <w:r w:rsidR="00FA48A6">
              <w:rPr>
                <w:noProof/>
                <w:webHidden/>
              </w:rPr>
              <w:fldChar w:fldCharType="separate"/>
            </w:r>
            <w:r w:rsidR="00F34A7F">
              <w:rPr>
                <w:noProof/>
                <w:webHidden/>
              </w:rPr>
              <w:t>7</w:t>
            </w:r>
            <w:r w:rsidR="00FA48A6">
              <w:rPr>
                <w:noProof/>
                <w:webHidden/>
              </w:rPr>
              <w:fldChar w:fldCharType="end"/>
            </w:r>
          </w:hyperlink>
        </w:p>
        <w:p w14:paraId="541CB3F0" w14:textId="3E0B4EA9" w:rsidR="00FA48A6" w:rsidRDefault="00D959B6" w:rsidP="00FA48A6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903615" w:history="1">
            <w:r w:rsidR="00FA48A6" w:rsidRPr="00B268C3">
              <w:rPr>
                <w:rStyle w:val="ac"/>
                <w:noProof/>
              </w:rPr>
              <w:t>6 Рекомендации для принятия решения.</w:t>
            </w:r>
            <w:r w:rsidR="00FA48A6">
              <w:rPr>
                <w:noProof/>
                <w:webHidden/>
              </w:rPr>
              <w:tab/>
            </w:r>
            <w:r w:rsidR="00FA48A6">
              <w:rPr>
                <w:noProof/>
                <w:webHidden/>
              </w:rPr>
              <w:fldChar w:fldCharType="begin"/>
            </w:r>
            <w:r w:rsidR="00FA48A6">
              <w:rPr>
                <w:noProof/>
                <w:webHidden/>
              </w:rPr>
              <w:instrText xml:space="preserve"> PAGEREF _Toc115903615 \h </w:instrText>
            </w:r>
            <w:r w:rsidR="00FA48A6">
              <w:rPr>
                <w:noProof/>
                <w:webHidden/>
              </w:rPr>
            </w:r>
            <w:r w:rsidR="00FA48A6">
              <w:rPr>
                <w:noProof/>
                <w:webHidden/>
              </w:rPr>
              <w:fldChar w:fldCharType="separate"/>
            </w:r>
            <w:r w:rsidR="00F34A7F">
              <w:rPr>
                <w:noProof/>
                <w:webHidden/>
              </w:rPr>
              <w:t>7</w:t>
            </w:r>
            <w:r w:rsidR="00FA48A6">
              <w:rPr>
                <w:noProof/>
                <w:webHidden/>
              </w:rPr>
              <w:fldChar w:fldCharType="end"/>
            </w:r>
          </w:hyperlink>
        </w:p>
        <w:p w14:paraId="6B9C8A32" w14:textId="77777777" w:rsidR="00106DF2" w:rsidRDefault="00106DF2" w:rsidP="00FA48A6">
          <w:pPr>
            <w:pStyle w:val="13"/>
          </w:pPr>
          <w:r>
            <w:rPr>
              <w:b/>
              <w:bCs/>
            </w:rPr>
            <w:fldChar w:fldCharType="end"/>
          </w:r>
        </w:p>
      </w:sdtContent>
    </w:sdt>
    <w:p w14:paraId="6F6E9CC4" w14:textId="77777777" w:rsidR="00106DF2" w:rsidRPr="00EF5FED" w:rsidRDefault="00106DF2" w:rsidP="00106DF2">
      <w:pPr>
        <w:pStyle w:val="10"/>
        <w:rPr>
          <w:color w:val="auto"/>
        </w:rPr>
      </w:pPr>
      <w:r w:rsidRPr="00A87375">
        <w:br w:type="page"/>
      </w:r>
    </w:p>
    <w:p w14:paraId="7B10DE96" w14:textId="79FB2EC8" w:rsidR="00ED6340" w:rsidRDefault="00DC1BFC" w:rsidP="00106DF2">
      <w:pPr>
        <w:pStyle w:val="12"/>
      </w:pPr>
      <w:bookmarkStart w:id="2" w:name="_Toc115903610"/>
      <w:r w:rsidRPr="00727D37">
        <w:lastRenderedPageBreak/>
        <w:t xml:space="preserve">1 </w:t>
      </w:r>
      <w:r w:rsidR="00106DF2">
        <w:t>Постановка задачи</w:t>
      </w:r>
      <w:bookmarkEnd w:id="2"/>
    </w:p>
    <w:p w14:paraId="5D21D807" w14:textId="77777777" w:rsidR="00441852" w:rsidRDefault="00441852" w:rsidP="00441852">
      <w:pPr>
        <w:pStyle w:val="a9"/>
      </w:pPr>
      <w:r>
        <w:t xml:space="preserve">Цель работы: выработка и закрепление навыков по применению специализированных алгоритмических и программных средств Data Mining. </w:t>
      </w:r>
    </w:p>
    <w:p w14:paraId="7669602D" w14:textId="77777777" w:rsidR="00441852" w:rsidRDefault="00441852" w:rsidP="00441852">
      <w:pPr>
        <w:pStyle w:val="a9"/>
      </w:pPr>
      <w:r>
        <w:t xml:space="preserve">Для выбранного варианта задания необходимо: </w:t>
      </w:r>
    </w:p>
    <w:p w14:paraId="439BA42B" w14:textId="77777777" w:rsidR="00441852" w:rsidRDefault="00441852" w:rsidP="00441852">
      <w:pPr>
        <w:pStyle w:val="a9"/>
      </w:pPr>
      <w:r>
        <w:t>1.</w:t>
      </w:r>
      <w:r>
        <w:tab/>
        <w:t xml:space="preserve">Ознакомится с методическим руководством по выполнению лабораторной работы. </w:t>
      </w:r>
    </w:p>
    <w:p w14:paraId="44F5EF58" w14:textId="77777777" w:rsidR="00441852" w:rsidRDefault="00441852" w:rsidP="00441852">
      <w:pPr>
        <w:pStyle w:val="a9"/>
      </w:pPr>
      <w:r>
        <w:t>2.</w:t>
      </w:r>
      <w:r>
        <w:tab/>
        <w:t xml:space="preserve">Загрузить файл исходных данных в программное средство </w:t>
      </w:r>
      <w:proofErr w:type="spellStart"/>
      <w:r>
        <w:t>Deductor</w:t>
      </w:r>
      <w:proofErr w:type="spellEnd"/>
      <w:r>
        <w:t>.</w:t>
      </w:r>
    </w:p>
    <w:p w14:paraId="29EBE820" w14:textId="77777777" w:rsidR="00441852" w:rsidRDefault="00441852" w:rsidP="00441852">
      <w:pPr>
        <w:pStyle w:val="a9"/>
      </w:pPr>
      <w:r>
        <w:t>3.</w:t>
      </w:r>
      <w:r>
        <w:tab/>
        <w:t>Определить ассоциативные правила, изменяя значения достоверности и поддержки.</w:t>
      </w:r>
    </w:p>
    <w:p w14:paraId="5A34CF57" w14:textId="77777777" w:rsidR="00441852" w:rsidRDefault="00441852" w:rsidP="00441852">
      <w:pPr>
        <w:pStyle w:val="a9"/>
      </w:pPr>
      <w:r>
        <w:t>4.</w:t>
      </w:r>
      <w:r>
        <w:tab/>
        <w:t>Сравнить полученные результаты.</w:t>
      </w:r>
    </w:p>
    <w:p w14:paraId="370333E4" w14:textId="77777777" w:rsidR="00441852" w:rsidRDefault="00441852" w:rsidP="00441852">
      <w:pPr>
        <w:pStyle w:val="a9"/>
      </w:pPr>
      <w:r>
        <w:t>5.</w:t>
      </w:r>
      <w:r>
        <w:tab/>
        <w:t>Указать полезные, тривиальные и неясные правила.</w:t>
      </w:r>
    </w:p>
    <w:p w14:paraId="10EA9244" w14:textId="77777777" w:rsidR="00441852" w:rsidRDefault="00441852" w:rsidP="00441852">
      <w:pPr>
        <w:pStyle w:val="a9"/>
      </w:pPr>
      <w:r>
        <w:t>6.</w:t>
      </w:r>
      <w:r>
        <w:tab/>
        <w:t>Определить наиболее походящие значения достоверности и поддержки для получения полезных правил.</w:t>
      </w:r>
    </w:p>
    <w:p w14:paraId="11F9E56A" w14:textId="77777777" w:rsidR="00441852" w:rsidRDefault="00441852" w:rsidP="00441852">
      <w:pPr>
        <w:pStyle w:val="a9"/>
      </w:pPr>
      <w:r>
        <w:t>7.</w:t>
      </w:r>
      <w:r>
        <w:tab/>
        <w:t>Интерпретировать полученные правила и дать рекомендации для принятия решения.</w:t>
      </w:r>
    </w:p>
    <w:p w14:paraId="422A367B" w14:textId="77777777" w:rsidR="0003175F" w:rsidRDefault="00441852" w:rsidP="00441852">
      <w:pPr>
        <w:pStyle w:val="a9"/>
      </w:pPr>
      <w:r>
        <w:t>8.</w:t>
      </w:r>
      <w:r>
        <w:tab/>
        <w:t>Оформить отчет по результатам исследования.</w:t>
      </w:r>
    </w:p>
    <w:p w14:paraId="40FBBD1B" w14:textId="345F2C10" w:rsidR="00337B09" w:rsidRDefault="00337B09" w:rsidP="00441852">
      <w:pPr>
        <w:pStyle w:val="a9"/>
        <w:rPr>
          <w:b/>
          <w:bCs/>
        </w:rPr>
      </w:pPr>
      <w:r w:rsidRPr="00337B09">
        <w:rPr>
          <w:b/>
          <w:bCs/>
        </w:rPr>
        <w:t>Вариант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"/>
        <w:gridCol w:w="9037"/>
      </w:tblGrid>
      <w:tr w:rsidR="00727D37" w:rsidRPr="0071626F" w14:paraId="525AB49D" w14:textId="77777777" w:rsidTr="00811432">
        <w:trPr>
          <w:trHeight w:val="315"/>
        </w:trPr>
        <w:tc>
          <w:tcPr>
            <w:tcW w:w="426" w:type="dxa"/>
            <w:shd w:val="clear" w:color="auto" w:fill="auto"/>
          </w:tcPr>
          <w:p w14:paraId="5B90E391" w14:textId="77777777" w:rsidR="00727D37" w:rsidRPr="0071626F" w:rsidRDefault="00727D37" w:rsidP="00BD5775">
            <w:pPr>
              <w:ind w:firstLine="0"/>
              <w:rPr>
                <w:b/>
                <w:lang w:val="en-US"/>
              </w:rPr>
            </w:pPr>
            <w:r w:rsidRPr="0071626F">
              <w:rPr>
                <w:b/>
                <w:lang w:val="en-US"/>
              </w:rPr>
              <w:t>N</w:t>
            </w:r>
          </w:p>
        </w:tc>
        <w:tc>
          <w:tcPr>
            <w:tcW w:w="9037" w:type="dxa"/>
            <w:shd w:val="clear" w:color="auto" w:fill="auto"/>
          </w:tcPr>
          <w:p w14:paraId="60770DD6" w14:textId="77777777" w:rsidR="00727D37" w:rsidRPr="0071626F" w:rsidRDefault="00727D37" w:rsidP="00F049EA">
            <w:pPr>
              <w:jc w:val="center"/>
              <w:rPr>
                <w:b/>
              </w:rPr>
            </w:pPr>
            <w:r w:rsidRPr="0071626F">
              <w:rPr>
                <w:b/>
              </w:rPr>
              <w:t>Предметная область</w:t>
            </w:r>
            <w:r w:rsidRPr="0071626F">
              <w:rPr>
                <w:b/>
                <w:lang w:val="en-US"/>
              </w:rPr>
              <w:t>/</w:t>
            </w:r>
            <w:r w:rsidRPr="0071626F">
              <w:rPr>
                <w:b/>
              </w:rPr>
              <w:t>Задача</w:t>
            </w:r>
          </w:p>
        </w:tc>
      </w:tr>
      <w:tr w:rsidR="00811432" w:rsidRPr="00A16609" w14:paraId="7C62341C" w14:textId="77777777" w:rsidTr="00811432">
        <w:tc>
          <w:tcPr>
            <w:tcW w:w="426" w:type="dxa"/>
            <w:shd w:val="clear" w:color="auto" w:fill="auto"/>
          </w:tcPr>
          <w:p w14:paraId="37A71D6D" w14:textId="4FD407D4" w:rsidR="00811432" w:rsidRPr="00D91442" w:rsidRDefault="00AA17E2" w:rsidP="00811432">
            <w:pPr>
              <w:ind w:firstLine="0"/>
              <w:jc w:val="center"/>
            </w:pPr>
            <w:r>
              <w:t>6</w:t>
            </w:r>
            <w:r w:rsidR="00811432">
              <w:t>.</w:t>
            </w:r>
          </w:p>
        </w:tc>
        <w:tc>
          <w:tcPr>
            <w:tcW w:w="9037" w:type="dxa"/>
            <w:shd w:val="clear" w:color="auto" w:fill="auto"/>
          </w:tcPr>
          <w:p w14:paraId="2120A4E2" w14:textId="6BB8E3F1" w:rsidR="00811432" w:rsidRPr="00A16609" w:rsidRDefault="00811432" w:rsidP="00811432">
            <w:pPr>
              <w:jc w:val="center"/>
            </w:pPr>
            <w:r>
              <w:t>Информация о нежелательных процессах на оборудовании</w:t>
            </w:r>
          </w:p>
        </w:tc>
      </w:tr>
    </w:tbl>
    <w:p w14:paraId="0B163686" w14:textId="77777777" w:rsidR="00337B09" w:rsidRPr="00337B09" w:rsidRDefault="00337B09" w:rsidP="00337B09">
      <w:pPr>
        <w:pStyle w:val="a9"/>
        <w:rPr>
          <w:b/>
          <w:bCs/>
        </w:rPr>
      </w:pPr>
    </w:p>
    <w:p w14:paraId="2C57A4F2" w14:textId="395F9A60" w:rsidR="00337B09" w:rsidRDefault="00337B09">
      <w:pPr>
        <w:spacing w:after="200" w:line="276" w:lineRule="auto"/>
        <w:ind w:firstLine="0"/>
        <w:jc w:val="left"/>
        <w:rPr>
          <w:rFonts w:eastAsiaTheme="minorHAnsi" w:cstheme="minorBidi"/>
          <w:color w:val="000000" w:themeColor="text1"/>
          <w:szCs w:val="22"/>
        </w:rPr>
      </w:pPr>
      <w:r>
        <w:br w:type="page"/>
      </w:r>
    </w:p>
    <w:p w14:paraId="23B23323" w14:textId="28125585" w:rsidR="00337B09" w:rsidRPr="00727D37" w:rsidRDefault="00DC1BFC" w:rsidP="001D3C26">
      <w:pPr>
        <w:pStyle w:val="12"/>
      </w:pPr>
      <w:bookmarkStart w:id="3" w:name="_Toc115903611"/>
      <w:r w:rsidRPr="001D771C">
        <w:lastRenderedPageBreak/>
        <w:t xml:space="preserve">2 </w:t>
      </w:r>
      <w:r w:rsidR="00727D37">
        <w:t>Неформальное описание предметной области</w:t>
      </w:r>
      <w:bookmarkEnd w:id="3"/>
    </w:p>
    <w:p w14:paraId="07838D45" w14:textId="0189F284" w:rsidR="00CC05BA" w:rsidRDefault="001D771C" w:rsidP="00727D37">
      <w:pPr>
        <w:pStyle w:val="a9"/>
      </w:pPr>
      <w:r w:rsidRPr="001D771C">
        <w:t xml:space="preserve">В данной предметной области находится информация о различных нежелательных процессах, которые могут произойти с производственным оборудованием </w:t>
      </w:r>
      <w:r w:rsidR="00D32164" w:rsidRPr="001D771C">
        <w:t>— это</w:t>
      </w:r>
      <w:r w:rsidRPr="001D771C">
        <w:t xml:space="preserve"> коррозия, </w:t>
      </w:r>
      <w:r w:rsidR="0071245C">
        <w:t>хрупкое разрушение</w:t>
      </w:r>
      <w:r w:rsidRPr="001D771C">
        <w:t xml:space="preserve"> и др.</w:t>
      </w:r>
    </w:p>
    <w:p w14:paraId="52C6B518" w14:textId="2C1E4039" w:rsidR="001867F7" w:rsidRDefault="001867F7" w:rsidP="00727D37">
      <w:pPr>
        <w:pStyle w:val="a9"/>
      </w:pPr>
    </w:p>
    <w:p w14:paraId="1F9290C4" w14:textId="5543E32D" w:rsidR="001867F7" w:rsidRDefault="00E7228C" w:rsidP="001867F7">
      <w:pPr>
        <w:pStyle w:val="a9"/>
        <w:ind w:firstLine="0"/>
        <w:jc w:val="center"/>
      </w:pPr>
      <w:r w:rsidRPr="00E7228C">
        <w:drawing>
          <wp:inline distT="0" distB="0" distL="0" distR="0" wp14:anchorId="286F2A63" wp14:editId="276452BD">
            <wp:extent cx="4554800" cy="36092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4116" cy="361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E8B6" w14:textId="5002B190" w:rsidR="001867F7" w:rsidRDefault="001867F7" w:rsidP="00F568E7">
      <w:pPr>
        <w:ind w:firstLine="0"/>
        <w:jc w:val="center"/>
      </w:pPr>
      <w:r>
        <w:t>Рисунок 1 - Информация по предметной области</w:t>
      </w:r>
    </w:p>
    <w:p w14:paraId="2A61A1C7" w14:textId="77777777" w:rsidR="001D771C" w:rsidRDefault="001D771C" w:rsidP="00727D37">
      <w:pPr>
        <w:pStyle w:val="a9"/>
      </w:pPr>
    </w:p>
    <w:p w14:paraId="03A157C3" w14:textId="333EF612" w:rsidR="00F568E7" w:rsidRDefault="00C92798" w:rsidP="008D274D">
      <w:pPr>
        <w:pStyle w:val="12"/>
      </w:pPr>
      <w:bookmarkStart w:id="4" w:name="_Toc33485193"/>
      <w:bookmarkStart w:id="5" w:name="_Toc115903612"/>
      <w:r w:rsidRPr="008E369E">
        <w:lastRenderedPageBreak/>
        <w:t xml:space="preserve">3 </w:t>
      </w:r>
      <w:r>
        <w:t>П</w:t>
      </w:r>
      <w:r w:rsidRPr="00693A93">
        <w:t>ерече</w:t>
      </w:r>
      <w:r w:rsidRPr="008E369E">
        <w:t>нь полезных, тривиальных и неясных правил.</w:t>
      </w:r>
      <w:bookmarkEnd w:id="4"/>
      <w:bookmarkEnd w:id="5"/>
    </w:p>
    <w:p w14:paraId="169E5F7E" w14:textId="1582C6E3" w:rsidR="00E124C2" w:rsidRDefault="008D274D" w:rsidP="006B24D0">
      <w:pPr>
        <w:pStyle w:val="a9"/>
        <w:keepNext/>
      </w:pPr>
      <w:r>
        <w:t xml:space="preserve">Файл с данными согласно варианту задания был импортирован и обработан с помощью специального программного обеспечения </w:t>
      </w:r>
      <w:proofErr w:type="spellStart"/>
      <w:r>
        <w:rPr>
          <w:lang w:val="en-US"/>
        </w:rPr>
        <w:t>Deductor</w:t>
      </w:r>
      <w:proofErr w:type="spellEnd"/>
      <w:r w:rsidRPr="008D274D">
        <w:t>.</w:t>
      </w:r>
      <w:r w:rsidR="00322A7B">
        <w:t xml:space="preserve"> </w:t>
      </w:r>
      <w:r w:rsidR="0083115B">
        <w:t>При импорте исходный данных для корректной обработки информации был</w:t>
      </w:r>
      <w:r w:rsidR="00EC1317">
        <w:t>о использовано разделение с помощью пробела.</w:t>
      </w:r>
    </w:p>
    <w:p w14:paraId="2D652FE1" w14:textId="2FC419EE" w:rsidR="0083115B" w:rsidRDefault="003576EB" w:rsidP="006B24D0">
      <w:pPr>
        <w:pStyle w:val="a9"/>
        <w:ind w:firstLine="0"/>
        <w:jc w:val="center"/>
      </w:pPr>
      <w:r w:rsidRPr="00685AF9">
        <w:rPr>
          <w:noProof/>
        </w:rPr>
        <w:drawing>
          <wp:inline distT="0" distB="0" distL="0" distR="0" wp14:anchorId="11238B24" wp14:editId="40D33FCC">
            <wp:extent cx="5048955" cy="3877216"/>
            <wp:effectExtent l="19050" t="19050" r="1841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8772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4CE6B4" w14:textId="1082BF8C" w:rsidR="006B24D0" w:rsidRDefault="006B24D0" w:rsidP="006B24D0">
      <w:pPr>
        <w:pStyle w:val="a9"/>
        <w:ind w:firstLine="0"/>
        <w:jc w:val="center"/>
      </w:pPr>
      <w:r>
        <w:t xml:space="preserve">Рисунок </w:t>
      </w:r>
      <w:r w:rsidR="00006312">
        <w:t>2</w:t>
      </w:r>
      <w:r>
        <w:t xml:space="preserve"> – Работа с «Мастером импорта»</w:t>
      </w:r>
    </w:p>
    <w:p w14:paraId="00F538A6" w14:textId="5A8AD66D" w:rsidR="008D274D" w:rsidRDefault="008D274D" w:rsidP="006B24D0">
      <w:pPr>
        <w:pStyle w:val="a9"/>
        <w:ind w:firstLine="0"/>
        <w:jc w:val="center"/>
      </w:pPr>
    </w:p>
    <w:p w14:paraId="0ACE7D89" w14:textId="408F44CF" w:rsidR="008D274D" w:rsidRDefault="008D274D" w:rsidP="008D274D">
      <w:pPr>
        <w:pStyle w:val="a9"/>
      </w:pPr>
      <w:r w:rsidRPr="00C160BD">
        <w:t xml:space="preserve">В результате обработки информации получились следующие правила, представленные на рисунке </w:t>
      </w:r>
      <w:r w:rsidR="00006312">
        <w:t>3</w:t>
      </w:r>
      <w:r w:rsidRPr="00C160BD">
        <w:t>.</w:t>
      </w:r>
    </w:p>
    <w:p w14:paraId="2EB298EF" w14:textId="77777777" w:rsidR="008D274D" w:rsidRDefault="008D274D" w:rsidP="008D274D">
      <w:pPr>
        <w:pStyle w:val="a9"/>
      </w:pPr>
    </w:p>
    <w:p w14:paraId="14A1CA17" w14:textId="4468191D" w:rsidR="008D274D" w:rsidRDefault="00490E90" w:rsidP="008D274D">
      <w:pPr>
        <w:pStyle w:val="a9"/>
        <w:ind w:firstLine="0"/>
        <w:jc w:val="center"/>
      </w:pPr>
      <w:r w:rsidRPr="0018641C">
        <w:rPr>
          <w:noProof/>
        </w:rPr>
        <w:drawing>
          <wp:inline distT="0" distB="0" distL="0" distR="0" wp14:anchorId="68983BAF" wp14:editId="3521D8F8">
            <wp:extent cx="4156503" cy="2382825"/>
            <wp:effectExtent l="19050" t="19050" r="15875" b="177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8289" cy="2389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D28FDA" w14:textId="2F3EAA02" w:rsidR="008D274D" w:rsidRDefault="008D274D" w:rsidP="008D274D">
      <w:pPr>
        <w:ind w:firstLine="0"/>
        <w:jc w:val="center"/>
      </w:pPr>
      <w:r>
        <w:t xml:space="preserve">Рисунок </w:t>
      </w:r>
      <w:r w:rsidR="00006312">
        <w:t>3</w:t>
      </w:r>
      <w:r>
        <w:t xml:space="preserve"> – Правила предметной области</w:t>
      </w:r>
    </w:p>
    <w:p w14:paraId="31E55A37" w14:textId="77777777" w:rsidR="008D274D" w:rsidRDefault="008D274D" w:rsidP="008D274D">
      <w:pPr>
        <w:ind w:firstLine="0"/>
        <w:jc w:val="center"/>
      </w:pPr>
    </w:p>
    <w:p w14:paraId="46C2B66A" w14:textId="4B3637BA" w:rsidR="008D274D" w:rsidRPr="008D274D" w:rsidRDefault="008D274D" w:rsidP="008D274D">
      <w:pPr>
        <w:pStyle w:val="a9"/>
      </w:pPr>
      <w:r w:rsidRPr="008D274D">
        <w:lastRenderedPageBreak/>
        <w:t xml:space="preserve">Из данных правил можно выделить </w:t>
      </w:r>
      <w:r w:rsidR="005F00A3">
        <w:t>1-6</w:t>
      </w:r>
      <w:r w:rsidRPr="008D274D">
        <w:t>,</w:t>
      </w:r>
      <w:r w:rsidR="005F00A3">
        <w:t xml:space="preserve"> 8-14</w:t>
      </w:r>
      <w:r w:rsidRPr="008D274D">
        <w:t xml:space="preserve"> правила полезными, т.к. указывают на возможные разрушения оборудования</w:t>
      </w:r>
      <w:r w:rsidR="00D931D7">
        <w:t xml:space="preserve"> в моделях продуктов</w:t>
      </w:r>
      <w:r w:rsidR="004B761F">
        <w:t xml:space="preserve"> с конкретными параметрами</w:t>
      </w:r>
      <w:r w:rsidRPr="008D274D">
        <w:t>.</w:t>
      </w:r>
    </w:p>
    <w:p w14:paraId="4FA19BF3" w14:textId="68EA8498" w:rsidR="006B24D0" w:rsidRDefault="008D274D" w:rsidP="000E6D44">
      <w:pPr>
        <w:pStyle w:val="a9"/>
      </w:pPr>
      <w:r w:rsidRPr="008D274D">
        <w:t>Остальные правила были отнесены к тривиальным, т.к. они отражают уже известную информацию об нежелательных процессах для оборудования.</w:t>
      </w:r>
    </w:p>
    <w:p w14:paraId="07ED9DFA" w14:textId="41D242BB" w:rsidR="000E6D44" w:rsidRDefault="000E6D44" w:rsidP="000E6D44">
      <w:pPr>
        <w:pStyle w:val="a9"/>
      </w:pPr>
    </w:p>
    <w:p w14:paraId="3A56E1A4" w14:textId="6BDDFAF2" w:rsidR="000E6D44" w:rsidRDefault="000E6D44" w:rsidP="000E6D44">
      <w:pPr>
        <w:pStyle w:val="12"/>
      </w:pPr>
      <w:bookmarkStart w:id="6" w:name="_Toc115903613"/>
      <w:r w:rsidRPr="000E6D44">
        <w:t>4 Значения достоверности и поддержки для получения полезных правил.</w:t>
      </w:r>
      <w:bookmarkEnd w:id="6"/>
    </w:p>
    <w:p w14:paraId="3DF10E53" w14:textId="131FC361" w:rsidR="000C0D72" w:rsidRDefault="00A95C56" w:rsidP="009237AE">
      <w:pPr>
        <w:pStyle w:val="a9"/>
        <w:ind w:firstLine="0"/>
        <w:jc w:val="center"/>
      </w:pPr>
      <w:r w:rsidRPr="0018641C">
        <w:rPr>
          <w:noProof/>
        </w:rPr>
        <w:drawing>
          <wp:inline distT="0" distB="0" distL="0" distR="0" wp14:anchorId="44972B3E" wp14:editId="592DEA96">
            <wp:extent cx="5144218" cy="3934374"/>
            <wp:effectExtent l="19050" t="19050" r="18415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9343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688B51" w14:textId="280C9919" w:rsidR="009237AE" w:rsidRDefault="009237AE" w:rsidP="00A95C56">
      <w:pPr>
        <w:ind w:firstLine="0"/>
        <w:jc w:val="center"/>
      </w:pPr>
      <w:r>
        <w:t>Рисунок 4 - Значения достоверности и поддержки</w:t>
      </w:r>
    </w:p>
    <w:p w14:paraId="4953FEF3" w14:textId="1C099FD0" w:rsidR="009237AE" w:rsidRDefault="009237AE" w:rsidP="009237AE">
      <w:pPr>
        <w:pStyle w:val="a9"/>
        <w:ind w:firstLine="0"/>
        <w:jc w:val="center"/>
      </w:pPr>
    </w:p>
    <w:p w14:paraId="3844B585" w14:textId="45BFF723" w:rsidR="00A50D41" w:rsidRDefault="00A50D41" w:rsidP="00A50D41">
      <w:pPr>
        <w:pStyle w:val="a9"/>
      </w:pPr>
      <w:r>
        <w:t xml:space="preserve">В качестве значения минимальной поддержки часто встречающихся множеств было выставлено значение равное </w:t>
      </w:r>
      <w:r w:rsidR="007A6683">
        <w:t>1</w:t>
      </w:r>
      <w:r>
        <w:t>%</w:t>
      </w:r>
      <w:r w:rsidR="003531D6">
        <w:t xml:space="preserve">. В качестве максимального – </w:t>
      </w:r>
      <w:r w:rsidR="007A6683">
        <w:t>7</w:t>
      </w:r>
      <w:r w:rsidR="003531D6">
        <w:t>0%.</w:t>
      </w:r>
    </w:p>
    <w:p w14:paraId="54BDB8AE" w14:textId="31326064" w:rsidR="00977FA6" w:rsidRDefault="00977FA6" w:rsidP="00A50D41">
      <w:pPr>
        <w:pStyle w:val="a9"/>
      </w:pPr>
      <w:r>
        <w:t xml:space="preserve">Параметр минимальной достоверности был выставлен на уровне </w:t>
      </w:r>
      <w:r w:rsidR="007A6683">
        <w:t>20</w:t>
      </w:r>
      <w:r>
        <w:t>%. Максимальной достоверности – 100%.</w:t>
      </w:r>
    </w:p>
    <w:p w14:paraId="39673926" w14:textId="54BE6293" w:rsidR="00C728FB" w:rsidRDefault="00C728FB" w:rsidP="00C728FB">
      <w:pPr>
        <w:pStyle w:val="12"/>
      </w:pPr>
      <w:bookmarkStart w:id="7" w:name="_Toc115903614"/>
      <w:r w:rsidRPr="00C728FB">
        <w:lastRenderedPageBreak/>
        <w:t>5 Визуализация результатов при помощи правил и дерева правил.</w:t>
      </w:r>
      <w:bookmarkEnd w:id="7"/>
    </w:p>
    <w:p w14:paraId="29419C6F" w14:textId="1EC3965D" w:rsidR="008B2DFA" w:rsidRDefault="00CA6054" w:rsidP="008B2DFA">
      <w:pPr>
        <w:pStyle w:val="a9"/>
        <w:ind w:firstLine="0"/>
        <w:jc w:val="center"/>
      </w:pPr>
      <w:r w:rsidRPr="0018641C">
        <w:rPr>
          <w:noProof/>
        </w:rPr>
        <w:drawing>
          <wp:inline distT="0" distB="0" distL="0" distR="0" wp14:anchorId="506C2F46" wp14:editId="150EAD46">
            <wp:extent cx="4156503" cy="2382825"/>
            <wp:effectExtent l="19050" t="19050" r="15875" b="177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8289" cy="2389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D894A5" w14:textId="46F4B16D" w:rsidR="00C728FB" w:rsidRDefault="008B2DFA" w:rsidP="00C556E5">
      <w:pPr>
        <w:ind w:firstLine="0"/>
        <w:jc w:val="center"/>
      </w:pPr>
      <w:r>
        <w:t xml:space="preserve">Рисунок </w:t>
      </w:r>
      <w:r w:rsidR="00FD15A2">
        <w:t>5</w:t>
      </w:r>
      <w:r>
        <w:t xml:space="preserve"> – </w:t>
      </w:r>
      <w:r w:rsidR="00FD15A2" w:rsidRPr="00FD15A2">
        <w:t>Визуализация результатов при помощи</w:t>
      </w:r>
      <w:r w:rsidR="00FD15A2">
        <w:t xml:space="preserve"> правил</w:t>
      </w:r>
    </w:p>
    <w:p w14:paraId="08BCC22A" w14:textId="77777777" w:rsidR="00C556E5" w:rsidRDefault="00C556E5" w:rsidP="00C556E5">
      <w:pPr>
        <w:pStyle w:val="a9"/>
        <w:ind w:firstLine="0"/>
        <w:jc w:val="center"/>
        <w:rPr>
          <w:noProof/>
        </w:rPr>
      </w:pPr>
    </w:p>
    <w:p w14:paraId="2796A2DF" w14:textId="505CBA21" w:rsidR="008B2DFA" w:rsidRDefault="009A77F3" w:rsidP="00C556E5">
      <w:pPr>
        <w:pStyle w:val="a9"/>
        <w:ind w:firstLine="0"/>
        <w:jc w:val="center"/>
      </w:pPr>
      <w:r w:rsidRPr="00375C8E">
        <w:rPr>
          <w:noProof/>
        </w:rPr>
        <w:drawing>
          <wp:inline distT="0" distB="0" distL="0" distR="0" wp14:anchorId="105D5DAE" wp14:editId="2B4FBD10">
            <wp:extent cx="5940425" cy="1551940"/>
            <wp:effectExtent l="19050" t="19050" r="22225" b="1016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9BF8C4" w14:textId="181E8377" w:rsidR="00FD15A2" w:rsidRDefault="00FD15A2" w:rsidP="00F34A7F">
      <w:pPr>
        <w:ind w:firstLine="0"/>
        <w:jc w:val="center"/>
      </w:pPr>
      <w:r>
        <w:t>Рисунок 6 - Визуализация результатов при помощи дерева правил</w:t>
      </w:r>
    </w:p>
    <w:p w14:paraId="2FEEC115" w14:textId="787B6E48" w:rsidR="001E486F" w:rsidRDefault="001E486F" w:rsidP="00C556E5">
      <w:pPr>
        <w:pStyle w:val="a9"/>
        <w:ind w:firstLine="0"/>
        <w:jc w:val="center"/>
      </w:pPr>
    </w:p>
    <w:p w14:paraId="07C6FEB9" w14:textId="77777777" w:rsidR="00EE31B8" w:rsidRDefault="00EE31B8" w:rsidP="00EE31B8">
      <w:pPr>
        <w:pStyle w:val="12"/>
      </w:pPr>
      <w:bookmarkStart w:id="8" w:name="_Toc115903615"/>
      <w:r>
        <w:t>6 Рекомендации для принятия решения.</w:t>
      </w:r>
      <w:bookmarkEnd w:id="8"/>
    </w:p>
    <w:p w14:paraId="3242C2AF" w14:textId="62EE4629" w:rsidR="00EE31B8" w:rsidRPr="00EE31B8" w:rsidRDefault="00EE31B8" w:rsidP="00EE31B8">
      <w:pPr>
        <w:pStyle w:val="a9"/>
      </w:pPr>
      <w:r>
        <w:t xml:space="preserve">По результатам обработки информации по данной предметной области можно дать рекомендацию для нахождения полезных правил для данной системы, а именно, это использовать диапазон поддержки от </w:t>
      </w:r>
      <w:r w:rsidR="00F46A92">
        <w:t>1</w:t>
      </w:r>
      <w:r>
        <w:t xml:space="preserve"> до </w:t>
      </w:r>
      <w:r w:rsidR="00F46A92">
        <w:t>7</w:t>
      </w:r>
      <w:r>
        <w:t xml:space="preserve">0 % и диапазон достоверности от </w:t>
      </w:r>
      <w:r w:rsidR="00F46A92">
        <w:t>20</w:t>
      </w:r>
      <w:r>
        <w:t xml:space="preserve"> до 100 %.</w:t>
      </w:r>
    </w:p>
    <w:sectPr w:rsidR="00EE31B8" w:rsidRPr="00EE3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52BE5" w14:textId="77777777" w:rsidR="00D959B6" w:rsidRDefault="00D959B6">
      <w:r>
        <w:separator/>
      </w:r>
    </w:p>
  </w:endnote>
  <w:endnote w:type="continuationSeparator" w:id="0">
    <w:p w14:paraId="79594240" w14:textId="77777777" w:rsidR="00D959B6" w:rsidRDefault="00D95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10E1B" w14:textId="77777777" w:rsidR="00671E32" w:rsidRDefault="00F8393F" w:rsidP="002113EB">
    <w:pPr>
      <w:pStyle w:val="af2"/>
      <w:framePr w:wrap="around" w:vAnchor="text" w:hAnchor="margin" w:xAlign="center" w:y="1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end"/>
    </w:r>
  </w:p>
  <w:p w14:paraId="4F06E1DF" w14:textId="77777777" w:rsidR="00671E32" w:rsidRDefault="00D959B6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57149" w14:textId="77777777" w:rsidR="00671E32" w:rsidRDefault="00F8393F" w:rsidP="002113EB">
    <w:pPr>
      <w:pStyle w:val="af2"/>
      <w:framePr w:wrap="around" w:vAnchor="text" w:hAnchor="margin" w:xAlign="center" w:y="1"/>
      <w:ind w:firstLine="0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separate"/>
    </w:r>
    <w:r>
      <w:rPr>
        <w:rStyle w:val="af4"/>
        <w:rFonts w:eastAsiaTheme="majorEastAsia"/>
        <w:noProof/>
      </w:rPr>
      <w:t>5</w:t>
    </w:r>
    <w:r>
      <w:rPr>
        <w:rStyle w:val="af4"/>
        <w:rFonts w:eastAsiaTheme="majorEastAsia"/>
      </w:rPr>
      <w:fldChar w:fldCharType="end"/>
    </w:r>
  </w:p>
  <w:p w14:paraId="1AE7DC4E" w14:textId="77777777" w:rsidR="00671E32" w:rsidRDefault="00D959B6" w:rsidP="002113EB">
    <w:pPr>
      <w:pStyle w:val="af2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E7878" w14:textId="77777777" w:rsidR="00D959B6" w:rsidRDefault="00D959B6">
      <w:r>
        <w:separator/>
      </w:r>
    </w:p>
  </w:footnote>
  <w:footnote w:type="continuationSeparator" w:id="0">
    <w:p w14:paraId="56842B1D" w14:textId="77777777" w:rsidR="00D959B6" w:rsidRDefault="00D959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6C1481A"/>
    <w:multiLevelType w:val="hybridMultilevel"/>
    <w:tmpl w:val="9358455E"/>
    <w:lvl w:ilvl="0" w:tplc="033EC0BC">
      <w:start w:val="1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4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3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2"/>
  </w:num>
  <w:num w:numId="10">
    <w:abstractNumId w:val="14"/>
  </w:num>
  <w:num w:numId="11">
    <w:abstractNumId w:val="1"/>
  </w:num>
  <w:num w:numId="12">
    <w:abstractNumId w:val="11"/>
  </w:num>
  <w:num w:numId="13">
    <w:abstractNumId w:val="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6DF2"/>
    <w:rsid w:val="00000EB5"/>
    <w:rsid w:val="00006312"/>
    <w:rsid w:val="0003175F"/>
    <w:rsid w:val="00044778"/>
    <w:rsid w:val="00061835"/>
    <w:rsid w:val="00066E23"/>
    <w:rsid w:val="00072E8B"/>
    <w:rsid w:val="00075FEB"/>
    <w:rsid w:val="000A5DB7"/>
    <w:rsid w:val="000C0D72"/>
    <w:rsid w:val="000E0773"/>
    <w:rsid w:val="000E6D44"/>
    <w:rsid w:val="00106DF2"/>
    <w:rsid w:val="0013605B"/>
    <w:rsid w:val="001818CA"/>
    <w:rsid w:val="001867F7"/>
    <w:rsid w:val="001B507E"/>
    <w:rsid w:val="001D3C26"/>
    <w:rsid w:val="001D438C"/>
    <w:rsid w:val="001D771C"/>
    <w:rsid w:val="001E486F"/>
    <w:rsid w:val="002E3E29"/>
    <w:rsid w:val="00306500"/>
    <w:rsid w:val="00322A7B"/>
    <w:rsid w:val="00337B09"/>
    <w:rsid w:val="003531D6"/>
    <w:rsid w:val="003576EB"/>
    <w:rsid w:val="003C10CA"/>
    <w:rsid w:val="00441852"/>
    <w:rsid w:val="00455063"/>
    <w:rsid w:val="00490E90"/>
    <w:rsid w:val="00497BE6"/>
    <w:rsid w:val="00497CB8"/>
    <w:rsid w:val="004A0991"/>
    <w:rsid w:val="004B761F"/>
    <w:rsid w:val="004B7B35"/>
    <w:rsid w:val="004F5A61"/>
    <w:rsid w:val="00512564"/>
    <w:rsid w:val="00567EE0"/>
    <w:rsid w:val="005A7890"/>
    <w:rsid w:val="005D388E"/>
    <w:rsid w:val="005F00A3"/>
    <w:rsid w:val="005F096C"/>
    <w:rsid w:val="00605DA2"/>
    <w:rsid w:val="00637013"/>
    <w:rsid w:val="00650FD9"/>
    <w:rsid w:val="00665602"/>
    <w:rsid w:val="00675F66"/>
    <w:rsid w:val="006A00BC"/>
    <w:rsid w:val="006B24D0"/>
    <w:rsid w:val="0071245C"/>
    <w:rsid w:val="00721587"/>
    <w:rsid w:val="00727D37"/>
    <w:rsid w:val="00797111"/>
    <w:rsid w:val="007A5F77"/>
    <w:rsid w:val="007A6683"/>
    <w:rsid w:val="007C21D4"/>
    <w:rsid w:val="007D74E4"/>
    <w:rsid w:val="00806319"/>
    <w:rsid w:val="00811432"/>
    <w:rsid w:val="0083115B"/>
    <w:rsid w:val="00860519"/>
    <w:rsid w:val="008673F4"/>
    <w:rsid w:val="008A5612"/>
    <w:rsid w:val="008B2DFA"/>
    <w:rsid w:val="008D274D"/>
    <w:rsid w:val="00915FEA"/>
    <w:rsid w:val="009163B5"/>
    <w:rsid w:val="009237AE"/>
    <w:rsid w:val="00937A74"/>
    <w:rsid w:val="00940D63"/>
    <w:rsid w:val="009459D3"/>
    <w:rsid w:val="00977FA6"/>
    <w:rsid w:val="009A1863"/>
    <w:rsid w:val="009A77F3"/>
    <w:rsid w:val="00A170D5"/>
    <w:rsid w:val="00A50D41"/>
    <w:rsid w:val="00A90C83"/>
    <w:rsid w:val="00A95C56"/>
    <w:rsid w:val="00AA17E2"/>
    <w:rsid w:val="00B3341F"/>
    <w:rsid w:val="00B34272"/>
    <w:rsid w:val="00B44349"/>
    <w:rsid w:val="00B46AC9"/>
    <w:rsid w:val="00B80B65"/>
    <w:rsid w:val="00B82643"/>
    <w:rsid w:val="00B9754C"/>
    <w:rsid w:val="00BD4338"/>
    <w:rsid w:val="00BD5775"/>
    <w:rsid w:val="00BE4C10"/>
    <w:rsid w:val="00BE716C"/>
    <w:rsid w:val="00BF2779"/>
    <w:rsid w:val="00BF2D28"/>
    <w:rsid w:val="00C03890"/>
    <w:rsid w:val="00C160BD"/>
    <w:rsid w:val="00C164DB"/>
    <w:rsid w:val="00C21152"/>
    <w:rsid w:val="00C556E5"/>
    <w:rsid w:val="00C6485B"/>
    <w:rsid w:val="00C728FB"/>
    <w:rsid w:val="00C77642"/>
    <w:rsid w:val="00C92798"/>
    <w:rsid w:val="00CA6054"/>
    <w:rsid w:val="00CB6997"/>
    <w:rsid w:val="00CC05BA"/>
    <w:rsid w:val="00CE6AD4"/>
    <w:rsid w:val="00CF2303"/>
    <w:rsid w:val="00D11ABC"/>
    <w:rsid w:val="00D32164"/>
    <w:rsid w:val="00D76135"/>
    <w:rsid w:val="00D83689"/>
    <w:rsid w:val="00D931D7"/>
    <w:rsid w:val="00D959B6"/>
    <w:rsid w:val="00DC1BFC"/>
    <w:rsid w:val="00DF16C9"/>
    <w:rsid w:val="00E124C2"/>
    <w:rsid w:val="00E60880"/>
    <w:rsid w:val="00E7228C"/>
    <w:rsid w:val="00E900F6"/>
    <w:rsid w:val="00EA64F9"/>
    <w:rsid w:val="00EC1317"/>
    <w:rsid w:val="00ED6340"/>
    <w:rsid w:val="00EE31B8"/>
    <w:rsid w:val="00F10C63"/>
    <w:rsid w:val="00F34A7F"/>
    <w:rsid w:val="00F46A92"/>
    <w:rsid w:val="00F568E7"/>
    <w:rsid w:val="00F74666"/>
    <w:rsid w:val="00F8393F"/>
    <w:rsid w:val="00FA48A6"/>
    <w:rsid w:val="00FC5893"/>
    <w:rsid w:val="00FD15A2"/>
    <w:rsid w:val="00FE0521"/>
    <w:rsid w:val="00FE26F2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E7041"/>
  <w15:docId w15:val="{3A003D67-5045-4BBF-8518-639FE207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106DF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rPr>
      <w:color w:val="000000" w:themeColor="text1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/>
    </w:pPr>
    <w:rPr>
      <w:rFonts w:ascii="Times New Roman" w:hAnsi="Times New Roman"/>
      <w:color w:val="000000" w:themeColor="text1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/>
    </w:pPr>
    <w:rPr>
      <w:rFonts w:ascii="Times New Roman" w:hAnsi="Times New Roman"/>
      <w:color w:val="000000" w:themeColor="text1"/>
      <w:sz w:val="28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</w:style>
  <w:style w:type="paragraph" w:styleId="13">
    <w:name w:val="toc 1"/>
    <w:basedOn w:val="a4"/>
    <w:next w:val="a4"/>
    <w:autoRedefine/>
    <w:uiPriority w:val="39"/>
    <w:unhideWhenUsed/>
    <w:rsid w:val="00FA48A6"/>
    <w:pPr>
      <w:tabs>
        <w:tab w:val="right" w:leader="dot" w:pos="9345"/>
      </w:tabs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/>
      <w:ind w:left="709" w:firstLine="357"/>
    </w:p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ind w:left="709" w:firstLine="709"/>
    </w:p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/>
      <w:ind w:left="1134" w:firstLine="1134"/>
    </w:p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styleId="af2">
    <w:name w:val="footer"/>
    <w:basedOn w:val="a4"/>
    <w:link w:val="af3"/>
    <w:rsid w:val="00106DF2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5"/>
    <w:link w:val="af2"/>
    <w:rsid w:val="00106DF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4">
    <w:name w:val="page number"/>
    <w:basedOn w:val="a5"/>
    <w:rsid w:val="00106DF2"/>
  </w:style>
  <w:style w:type="paragraph" w:customStyle="1" w:styleId="3CharCharChar1">
    <w:name w:val="Знак3 Char Char Char Знак Знак1 Знак Знак"/>
    <w:basedOn w:val="a4"/>
    <w:rsid w:val="00727D37"/>
    <w:pPr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5">
    <w:name w:val="Сергей заголовок2"/>
    <w:basedOn w:val="21"/>
    <w:qFormat/>
    <w:rsid w:val="00C92798"/>
    <w:pPr>
      <w:spacing w:before="60" w:after="80"/>
    </w:pPr>
    <w:rPr>
      <w:rFonts w:ascii="Times New Roman" w:hAnsi="Times New Roman"/>
      <w:color w:val="auto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3%20&#1082;&#1091;&#1088;&#1089;\2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69</TotalTime>
  <Pages>7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103</cp:revision>
  <dcterms:created xsi:type="dcterms:W3CDTF">2022-09-15T15:01:00Z</dcterms:created>
  <dcterms:modified xsi:type="dcterms:W3CDTF">2022-10-05T15:51:00Z</dcterms:modified>
</cp:coreProperties>
</file>
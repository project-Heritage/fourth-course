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80E4D" w14:textId="77777777" w:rsidR="008C1739" w:rsidRPr="00957EBF" w:rsidRDefault="008C1739" w:rsidP="008C1739">
      <w:pPr>
        <w:pStyle w:val="12"/>
        <w:ind w:firstLine="0"/>
        <w:jc w:val="center"/>
      </w:pPr>
      <w:bookmarkStart w:id="0" w:name="_Toc460918489"/>
      <w:bookmarkStart w:id="1" w:name="_Toc18609314"/>
      <w:bookmarkStart w:id="2" w:name="_Toc18609385"/>
      <w:r w:rsidRPr="00957EBF">
        <w:t>Введение</w:t>
      </w:r>
      <w:bookmarkEnd w:id="0"/>
      <w:bookmarkEnd w:id="1"/>
      <w:bookmarkEnd w:id="2"/>
    </w:p>
    <w:p w14:paraId="50A99768" w14:textId="77777777" w:rsidR="008C1739" w:rsidRPr="00957EBF" w:rsidRDefault="008C1739" w:rsidP="008C1739">
      <w:pPr>
        <w:pStyle w:val="ab"/>
      </w:pPr>
      <w:r w:rsidRPr="00957EBF">
        <w:t>В рамках проекта осуществляется проектирование и разработка программного обеспечения, обеспечивающего:</w:t>
      </w:r>
    </w:p>
    <w:p w14:paraId="15225F27" w14:textId="4D158395" w:rsidR="008C1739" w:rsidRPr="008C1739" w:rsidRDefault="008C1739" w:rsidP="008C1739">
      <w:pPr>
        <w:pStyle w:val="ab"/>
        <w:ind w:firstLine="0"/>
      </w:pPr>
      <w:r>
        <w:tab/>
        <w:t xml:space="preserve">конвертацию файлов структуры </w:t>
      </w:r>
      <w:r w:rsidRPr="008C1739">
        <w:t xml:space="preserve">Enterprise </w:t>
      </w:r>
      <w:proofErr w:type="spellStart"/>
      <w:r w:rsidRPr="008C1739">
        <w:t>Architect</w:t>
      </w:r>
      <w:proofErr w:type="spellEnd"/>
      <w:r>
        <w:t xml:space="preserve"> в формат </w:t>
      </w:r>
      <w:r w:rsidRPr="008C1739">
        <w:t>редактора продукционных баз знаний</w:t>
      </w:r>
      <w:r>
        <w:t xml:space="preserve"> </w:t>
      </w:r>
      <w:r>
        <w:rPr>
          <w:lang w:val="en-US"/>
        </w:rPr>
        <w:t>EKB</w:t>
      </w:r>
      <w:r w:rsidRPr="008C1739">
        <w:t>.</w:t>
      </w:r>
    </w:p>
    <w:p w14:paraId="62A923FF" w14:textId="15D34DFE" w:rsidR="008C1739" w:rsidRPr="00957EBF" w:rsidRDefault="008C1739" w:rsidP="008C1739">
      <w:pPr>
        <w:pStyle w:val="ab"/>
      </w:pPr>
      <w:r w:rsidRPr="00957EBF">
        <w:rPr>
          <w:rStyle w:val="af6"/>
          <w:i w:val="0"/>
          <w:iCs w:val="0"/>
        </w:rPr>
        <w:t xml:space="preserve">Актуальность разрабатываемого программного обеспечения </w:t>
      </w:r>
      <w:r w:rsidRPr="00957EBF">
        <w:t>определяется</w:t>
      </w:r>
      <w:r w:rsidR="008D5C17">
        <w:t xml:space="preserve"> временными затратами в рамках ручного переноса проектов между системами.</w:t>
      </w:r>
    </w:p>
    <w:p w14:paraId="0DD6DCC2" w14:textId="2C7A7B50" w:rsidR="008C1739" w:rsidRPr="00957EBF" w:rsidRDefault="008C1739" w:rsidP="008C1739">
      <w:pPr>
        <w:pStyle w:val="ab"/>
      </w:pPr>
      <w:r w:rsidRPr="00957EBF">
        <w:t xml:space="preserve">Разрабатываемый программное обеспечение должно автоматизировать деятельность специалистов, в области </w:t>
      </w:r>
      <w:r w:rsidR="00D37BD9">
        <w:t>проектирования информационных систем</w:t>
      </w:r>
      <w:r w:rsidRPr="00957EBF">
        <w:t xml:space="preserve">, сокращая их временные затраты при </w:t>
      </w:r>
      <w:r w:rsidR="00D37BD9">
        <w:t>переносе и поддержании в актуальном состоянии проектов разной структуры в рамках представленных систем.</w:t>
      </w:r>
    </w:p>
    <w:p w14:paraId="51C0A3EA" w14:textId="705EA991" w:rsidR="008C1739" w:rsidRDefault="008C1739" w:rsidP="008C1739">
      <w:pPr>
        <w:pStyle w:val="ab"/>
        <w:rPr>
          <w:lang w:eastAsia="en-US"/>
        </w:rPr>
      </w:pPr>
    </w:p>
    <w:p w14:paraId="7A9C098C" w14:textId="4F273306" w:rsidR="00FF239F" w:rsidRDefault="00FF239F" w:rsidP="008C1739">
      <w:pPr>
        <w:pStyle w:val="ab"/>
        <w:rPr>
          <w:lang w:eastAsia="en-US"/>
        </w:rPr>
      </w:pPr>
    </w:p>
    <w:p w14:paraId="1E089056" w14:textId="77777777" w:rsidR="00FF239F" w:rsidRPr="00957EBF" w:rsidRDefault="00FF239F" w:rsidP="00FF239F">
      <w:pPr>
        <w:pStyle w:val="12"/>
        <w:ind w:firstLine="0"/>
        <w:jc w:val="center"/>
      </w:pPr>
      <w:bookmarkStart w:id="3" w:name="_Toc460918504"/>
      <w:bookmarkStart w:id="4" w:name="_Toc18609330"/>
      <w:bookmarkStart w:id="5" w:name="_Toc18609401"/>
      <w:r w:rsidRPr="00957EBF">
        <w:t>Заключение</w:t>
      </w:r>
      <w:bookmarkEnd w:id="3"/>
      <w:bookmarkEnd w:id="4"/>
      <w:bookmarkEnd w:id="5"/>
    </w:p>
    <w:p w14:paraId="4995E286" w14:textId="13FC3A12" w:rsidR="00FF239F" w:rsidRDefault="00FF239F" w:rsidP="00FF239F">
      <w:pPr>
        <w:pStyle w:val="ab"/>
      </w:pPr>
      <w:r w:rsidRPr="00957EBF">
        <w:t>В ходе выполнения проекта было разработано программное обеспечение, обеспечивающее автоматизированное</w:t>
      </w:r>
      <w:r w:rsidR="00821A0A">
        <w:t xml:space="preserve"> преобразование файлов </w:t>
      </w:r>
      <w:r w:rsidR="00821A0A" w:rsidRPr="008C1739">
        <w:t xml:space="preserve">Enterprise </w:t>
      </w:r>
      <w:proofErr w:type="spellStart"/>
      <w:r w:rsidR="00821A0A" w:rsidRPr="008C1739">
        <w:t>Architect</w:t>
      </w:r>
      <w:proofErr w:type="spellEnd"/>
      <w:r w:rsidR="00821A0A">
        <w:t xml:space="preserve"> в формат редактора баз знаний </w:t>
      </w:r>
      <w:r w:rsidR="00821A0A">
        <w:rPr>
          <w:lang w:val="en-US"/>
        </w:rPr>
        <w:t>EKB</w:t>
      </w:r>
      <w:r w:rsidR="00821A0A">
        <w:t>.</w:t>
      </w:r>
    </w:p>
    <w:p w14:paraId="5DE33F3F" w14:textId="75910000" w:rsidR="002343B7" w:rsidRDefault="00777452" w:rsidP="00A27062">
      <w:pPr>
        <w:pStyle w:val="ab"/>
      </w:pPr>
      <w:r>
        <w:t>Составлено техническое задание</w:t>
      </w:r>
      <w:r w:rsidR="002343B7">
        <w:t xml:space="preserve"> для выполнения задания в рамках курсового проекта, отвечающее стандартам и требованиям ГОСТ</w:t>
      </w:r>
      <w:r w:rsidR="00A27062">
        <w:t xml:space="preserve">, описан состав и содержание работы, составлены Перт диаграмма и диаграмма </w:t>
      </w:r>
      <w:proofErr w:type="spellStart"/>
      <w:r w:rsidR="00A27062">
        <w:t>Ганта</w:t>
      </w:r>
      <w:proofErr w:type="spellEnd"/>
      <w:r w:rsidR="00A27062">
        <w:t>.</w:t>
      </w:r>
    </w:p>
    <w:p w14:paraId="56BA097E" w14:textId="4FD8A1B1" w:rsidR="00A27062" w:rsidRDefault="00107DF7" w:rsidP="00A27062">
      <w:pPr>
        <w:pStyle w:val="ab"/>
      </w:pPr>
      <w:r>
        <w:t xml:space="preserve">Спроектирована доска в специализированном программном обеспечении </w:t>
      </w:r>
      <w:r>
        <w:rPr>
          <w:lang w:val="en-US"/>
        </w:rPr>
        <w:t>Trello</w:t>
      </w:r>
      <w:r w:rsidRPr="00107DF7">
        <w:t xml:space="preserve"> </w:t>
      </w:r>
      <w:r>
        <w:t>для отслеживания процесса выполнения задания в рамках курсового проекта.</w:t>
      </w:r>
    </w:p>
    <w:p w14:paraId="44BFD14D" w14:textId="4FF2E358" w:rsidR="002D0C20" w:rsidRDefault="002D0C20" w:rsidP="00A27062">
      <w:pPr>
        <w:pStyle w:val="ab"/>
      </w:pPr>
      <w:r>
        <w:t>С</w:t>
      </w:r>
      <w:r w:rsidRPr="00112BBB">
        <w:t xml:space="preserve"> </w:t>
      </w:r>
      <w:r>
        <w:t>помощью</w:t>
      </w:r>
      <w:r w:rsidRPr="00112BBB">
        <w:t xml:space="preserve"> </w:t>
      </w:r>
      <w:r w:rsidRPr="002D0C20">
        <w:rPr>
          <w:lang w:val="en-US"/>
        </w:rPr>
        <w:t>CASE</w:t>
      </w:r>
      <w:r w:rsidRPr="00112BBB">
        <w:t>-</w:t>
      </w:r>
      <w:r w:rsidRPr="002D0C20">
        <w:t>средства</w:t>
      </w:r>
      <w:r w:rsidRPr="00112BBB">
        <w:t xml:space="preserve"> </w:t>
      </w:r>
      <w:r w:rsidRPr="002D0C20">
        <w:rPr>
          <w:lang w:val="en-US"/>
        </w:rPr>
        <w:t>Enterprise</w:t>
      </w:r>
      <w:r w:rsidRPr="00112BBB">
        <w:t xml:space="preserve"> </w:t>
      </w:r>
      <w:r w:rsidRPr="002D0C20">
        <w:rPr>
          <w:lang w:val="en-US"/>
        </w:rPr>
        <w:t>Architect</w:t>
      </w:r>
      <w:r w:rsidR="00112BBB" w:rsidRPr="00112BBB">
        <w:t xml:space="preserve"> </w:t>
      </w:r>
      <w:r w:rsidR="00112BBB">
        <w:t>спроектированы:</w:t>
      </w:r>
    </w:p>
    <w:p w14:paraId="340877F8" w14:textId="313FB88F" w:rsidR="00112BBB" w:rsidRDefault="00112BBB" w:rsidP="00112BBB">
      <w:pPr>
        <w:pStyle w:val="ab"/>
        <w:numPr>
          <w:ilvl w:val="0"/>
          <w:numId w:val="18"/>
        </w:numPr>
        <w:ind w:left="0" w:firstLine="709"/>
      </w:pPr>
      <w:r>
        <w:t xml:space="preserve">Диаграммы вариантов использования в нотации </w:t>
      </w:r>
      <w:r>
        <w:rPr>
          <w:lang w:val="en-US"/>
        </w:rPr>
        <w:t>UML</w:t>
      </w:r>
      <w:r>
        <w:t>.</w:t>
      </w:r>
    </w:p>
    <w:p w14:paraId="74980470" w14:textId="4E4C87C0" w:rsidR="00112BBB" w:rsidRDefault="00112BBB" w:rsidP="00112BBB">
      <w:pPr>
        <w:pStyle w:val="ab"/>
        <w:numPr>
          <w:ilvl w:val="0"/>
          <w:numId w:val="18"/>
        </w:numPr>
        <w:ind w:left="0" w:firstLine="709"/>
      </w:pPr>
      <w:r>
        <w:t>Описаны основные варианты использования разработанного программного компонента.</w:t>
      </w:r>
    </w:p>
    <w:p w14:paraId="43C7300A" w14:textId="2AD5882C" w:rsidR="00112BBB" w:rsidRDefault="0053237C" w:rsidP="00112BBB">
      <w:pPr>
        <w:pStyle w:val="ab"/>
        <w:numPr>
          <w:ilvl w:val="0"/>
          <w:numId w:val="18"/>
        </w:numPr>
        <w:ind w:left="0" w:firstLine="709"/>
      </w:pPr>
      <w:r>
        <w:t>Разработана системная диаграмма последовательности действий.</w:t>
      </w:r>
    </w:p>
    <w:p w14:paraId="4E8D34E4" w14:textId="58E03B5B" w:rsidR="0053237C" w:rsidRPr="00957EBF" w:rsidRDefault="0053237C" w:rsidP="0053237C">
      <w:pPr>
        <w:widowControl w:val="0"/>
        <w:numPr>
          <w:ilvl w:val="0"/>
          <w:numId w:val="1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957EBF">
        <w:rPr>
          <w:rFonts w:ascii="Times New Roman CYR" w:hAnsi="Times New Roman CYR" w:cs="Times New Roman CYR"/>
          <w:sz w:val="28"/>
          <w:szCs w:val="28"/>
        </w:rPr>
        <w:t>Разработа</w:t>
      </w:r>
      <w:r w:rsidR="00017A03">
        <w:rPr>
          <w:rFonts w:ascii="Times New Roman CYR" w:hAnsi="Times New Roman CYR" w:cs="Times New Roman CYR"/>
          <w:sz w:val="28"/>
          <w:szCs w:val="28"/>
        </w:rPr>
        <w:t>н</w:t>
      </w:r>
      <w:r>
        <w:rPr>
          <w:rFonts w:ascii="Times New Roman CYR" w:hAnsi="Times New Roman CYR" w:cs="Times New Roman CYR"/>
          <w:sz w:val="28"/>
          <w:szCs w:val="28"/>
        </w:rPr>
        <w:t>а</w:t>
      </w:r>
      <w:r w:rsidRPr="00957EBF">
        <w:rPr>
          <w:rFonts w:ascii="Times New Roman CYR" w:hAnsi="Times New Roman CYR" w:cs="Times New Roman CYR"/>
          <w:sz w:val="28"/>
          <w:szCs w:val="28"/>
        </w:rPr>
        <w:t xml:space="preserve"> диаграмм</w:t>
      </w:r>
      <w:r>
        <w:rPr>
          <w:rFonts w:ascii="Times New Roman CYR" w:hAnsi="Times New Roman CYR" w:cs="Times New Roman CYR"/>
          <w:sz w:val="28"/>
          <w:szCs w:val="28"/>
        </w:rPr>
        <w:t>а</w:t>
      </w:r>
      <w:r w:rsidRPr="00957EBF">
        <w:rPr>
          <w:rFonts w:ascii="Times New Roman CYR" w:hAnsi="Times New Roman CYR" w:cs="Times New Roman CYR"/>
          <w:sz w:val="28"/>
          <w:szCs w:val="28"/>
        </w:rPr>
        <w:t xml:space="preserve"> классов уровня проектирования в нотации UML.</w:t>
      </w:r>
    </w:p>
    <w:p w14:paraId="0FD3C9A4" w14:textId="2D520107" w:rsidR="002D0C20" w:rsidRDefault="0053237C" w:rsidP="0053237C">
      <w:pPr>
        <w:widowControl w:val="0"/>
        <w:numPr>
          <w:ilvl w:val="0"/>
          <w:numId w:val="18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957EBF">
        <w:rPr>
          <w:rFonts w:ascii="Times New Roman CYR" w:hAnsi="Times New Roman CYR" w:cs="Times New Roman CYR"/>
          <w:sz w:val="28"/>
          <w:szCs w:val="28"/>
        </w:rPr>
        <w:t>Произве</w:t>
      </w:r>
      <w:r>
        <w:rPr>
          <w:rFonts w:ascii="Times New Roman CYR" w:hAnsi="Times New Roman CYR" w:cs="Times New Roman CYR"/>
          <w:sz w:val="28"/>
          <w:szCs w:val="28"/>
        </w:rPr>
        <w:t>дена</w:t>
      </w:r>
      <w:r w:rsidRPr="00957EBF">
        <w:rPr>
          <w:rFonts w:ascii="Times New Roman CYR" w:hAnsi="Times New Roman CYR" w:cs="Times New Roman CYR"/>
          <w:sz w:val="28"/>
          <w:szCs w:val="28"/>
        </w:rPr>
        <w:t xml:space="preserve"> генераци</w:t>
      </w:r>
      <w:r>
        <w:rPr>
          <w:rFonts w:ascii="Times New Roman CYR" w:hAnsi="Times New Roman CYR" w:cs="Times New Roman CYR"/>
          <w:sz w:val="28"/>
          <w:szCs w:val="28"/>
        </w:rPr>
        <w:t>я</w:t>
      </w:r>
      <w:r w:rsidRPr="00957EBF">
        <w:rPr>
          <w:rFonts w:ascii="Times New Roman CYR" w:hAnsi="Times New Roman CYR" w:cs="Times New Roman CYR"/>
          <w:sz w:val="28"/>
          <w:szCs w:val="28"/>
        </w:rPr>
        <w:t xml:space="preserve"> скелетного кода на основе диаграмм классов для целевого языка программирования.</w:t>
      </w:r>
    </w:p>
    <w:p w14:paraId="26F6BBF0" w14:textId="77777777" w:rsidR="00017A03" w:rsidRPr="00017A03" w:rsidRDefault="00017A03" w:rsidP="00017A03">
      <w:pPr>
        <w:pStyle w:val="ab"/>
      </w:pPr>
      <w:r w:rsidRPr="00017A03">
        <w:t>Описан графический интерфейс и разработана программная реализация приложения. Разработанное приложение успешно прошло составленные тесты.</w:t>
      </w:r>
    </w:p>
    <w:p w14:paraId="3DFE43C2" w14:textId="77777777" w:rsidR="00017A03" w:rsidRDefault="00017A03" w:rsidP="00017A03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sectPr w:rsidR="00017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pStyle w:val="a1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54E5D4E"/>
    <w:multiLevelType w:val="hybridMultilevel"/>
    <w:tmpl w:val="2424C112"/>
    <w:lvl w:ilvl="0" w:tplc="65FE473E">
      <w:start w:val="1"/>
      <w:numFmt w:val="bullet"/>
      <w:pStyle w:val="a2"/>
      <w:lvlText w:val=""/>
      <w:lvlJc w:val="left"/>
      <w:pPr>
        <w:ind w:left="8157" w:hanging="360"/>
      </w:pPr>
      <w:rPr>
        <w:rFonts w:ascii="Symbol" w:hAnsi="Symbol"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2FB97942"/>
    <w:multiLevelType w:val="multilevel"/>
    <w:tmpl w:val="6AD4E86C"/>
    <w:numStyleLink w:val="a3"/>
  </w:abstractNum>
  <w:abstractNum w:abstractNumId="8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AA3CC6"/>
    <w:multiLevelType w:val="multilevel"/>
    <w:tmpl w:val="6AD4E86C"/>
    <w:styleLink w:val="a3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36E1F33"/>
    <w:multiLevelType w:val="multilevel"/>
    <w:tmpl w:val="0419001D"/>
    <w:styleLink w:val="a4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FF663E6"/>
    <w:multiLevelType w:val="singleLevel"/>
    <w:tmpl w:val="0EEEFED8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12" w15:restartNumberingAfterBreak="0">
    <w:nsid w:val="5566661E"/>
    <w:multiLevelType w:val="hybridMultilevel"/>
    <w:tmpl w:val="D23CC4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4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6" w15:restartNumberingAfterBreak="0">
    <w:nsid w:val="76933EFA"/>
    <w:multiLevelType w:val="hybridMultilevel"/>
    <w:tmpl w:val="7870F298"/>
    <w:lvl w:ilvl="0" w:tplc="75DAAA1E">
      <w:start w:val="1"/>
      <w:numFmt w:val="bullet"/>
      <w:pStyle w:val="a5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5"/>
  </w:num>
  <w:num w:numId="5">
    <w:abstractNumId w:val="8"/>
  </w:num>
  <w:num w:numId="6">
    <w:abstractNumId w:val="3"/>
  </w:num>
  <w:num w:numId="7">
    <w:abstractNumId w:val="9"/>
  </w:num>
  <w:num w:numId="8">
    <w:abstractNumId w:val="7"/>
  </w:num>
  <w:num w:numId="9">
    <w:abstractNumId w:val="2"/>
  </w:num>
  <w:num w:numId="10">
    <w:abstractNumId w:val="16"/>
  </w:num>
  <w:num w:numId="11">
    <w:abstractNumId w:val="1"/>
  </w:num>
  <w:num w:numId="12">
    <w:abstractNumId w:val="13"/>
  </w:num>
  <w:num w:numId="13">
    <w:abstractNumId w:val="0"/>
  </w:num>
  <w:num w:numId="14">
    <w:abstractNumId w:val="14"/>
  </w:num>
  <w:num w:numId="15">
    <w:abstractNumId w:val="6"/>
  </w:num>
  <w:num w:numId="16">
    <w:abstractNumId w:val="11"/>
  </w:num>
  <w:num w:numId="17">
    <w:abstractNumId w:val="11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739"/>
    <w:rsid w:val="00000EB5"/>
    <w:rsid w:val="00017A03"/>
    <w:rsid w:val="00075FEB"/>
    <w:rsid w:val="00107DF7"/>
    <w:rsid w:val="00112BBB"/>
    <w:rsid w:val="001818CA"/>
    <w:rsid w:val="001B507E"/>
    <w:rsid w:val="001D438C"/>
    <w:rsid w:val="002343B7"/>
    <w:rsid w:val="002D0C20"/>
    <w:rsid w:val="002E3E29"/>
    <w:rsid w:val="00306500"/>
    <w:rsid w:val="003E30A8"/>
    <w:rsid w:val="004F5A61"/>
    <w:rsid w:val="0053237C"/>
    <w:rsid w:val="00675F66"/>
    <w:rsid w:val="00777452"/>
    <w:rsid w:val="007C21D4"/>
    <w:rsid w:val="00821A0A"/>
    <w:rsid w:val="008673F4"/>
    <w:rsid w:val="008720D0"/>
    <w:rsid w:val="008C1739"/>
    <w:rsid w:val="008D5C17"/>
    <w:rsid w:val="00915FEA"/>
    <w:rsid w:val="00937A74"/>
    <w:rsid w:val="009459D3"/>
    <w:rsid w:val="00A170D5"/>
    <w:rsid w:val="00A27062"/>
    <w:rsid w:val="00B44349"/>
    <w:rsid w:val="00B80B65"/>
    <w:rsid w:val="00C21152"/>
    <w:rsid w:val="00CE6AD4"/>
    <w:rsid w:val="00CF2303"/>
    <w:rsid w:val="00D37BD9"/>
    <w:rsid w:val="00D76135"/>
    <w:rsid w:val="00ED6340"/>
    <w:rsid w:val="00FE2D85"/>
    <w:rsid w:val="00FF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003C8"/>
  <w15:docId w15:val="{C4CDADD3-AD40-4F67-BD07-2AA63B54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rsid w:val="00CE6AD4"/>
  </w:style>
  <w:style w:type="paragraph" w:styleId="10">
    <w:name w:val="heading 1"/>
    <w:basedOn w:val="a6"/>
    <w:next w:val="a6"/>
    <w:link w:val="11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6"/>
    <w:next w:val="a6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numbering" w:customStyle="1" w:styleId="a4">
    <w:name w:val="попова маркированный список"/>
    <w:basedOn w:val="a9"/>
    <w:uiPriority w:val="99"/>
    <w:rsid w:val="004F5A61"/>
    <w:pPr>
      <w:numPr>
        <w:numId w:val="1"/>
      </w:numPr>
    </w:pPr>
  </w:style>
  <w:style w:type="paragraph" w:styleId="aa">
    <w:name w:val="List Paragraph"/>
    <w:basedOn w:val="a6"/>
    <w:uiPriority w:val="34"/>
    <w:qFormat/>
    <w:rsid w:val="00915FEA"/>
    <w:pPr>
      <w:ind w:left="720"/>
      <w:contextualSpacing/>
    </w:pPr>
  </w:style>
  <w:style w:type="paragraph" w:customStyle="1" w:styleId="ab">
    <w:name w:val="Вовиков Абзац"/>
    <w:basedOn w:val="a6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b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b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7"/>
    <w:link w:val="10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Subtle Reference"/>
    <w:basedOn w:val="a7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7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TOC Heading"/>
    <w:basedOn w:val="10"/>
    <w:next w:val="a6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6"/>
    <w:next w:val="a6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6"/>
    <w:next w:val="a6"/>
    <w:autoRedefine/>
    <w:uiPriority w:val="39"/>
    <w:unhideWhenUsed/>
    <w:rsid w:val="001B507E"/>
    <w:pPr>
      <w:spacing w:after="100"/>
      <w:ind w:left="220"/>
    </w:pPr>
  </w:style>
  <w:style w:type="character" w:styleId="ae">
    <w:name w:val="Hyperlink"/>
    <w:basedOn w:val="a7"/>
    <w:uiPriority w:val="99"/>
    <w:unhideWhenUsed/>
    <w:rsid w:val="001B507E"/>
    <w:rPr>
      <w:color w:val="0000FF" w:themeColor="hyperlink"/>
      <w:u w:val="single"/>
    </w:rPr>
  </w:style>
  <w:style w:type="paragraph" w:styleId="af">
    <w:name w:val="Balloon Text"/>
    <w:basedOn w:val="a6"/>
    <w:link w:val="af0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7"/>
    <w:link w:val="af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b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1">
    <w:name w:val="Вовиков таблицы"/>
    <w:basedOn w:val="a8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2">
    <w:name w:val="Table Grid"/>
    <w:basedOn w:val="a8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3">
    <w:name w:val="Вовиков нумерованный список"/>
    <w:basedOn w:val="a9"/>
    <w:uiPriority w:val="99"/>
    <w:rsid w:val="00C21152"/>
    <w:pPr>
      <w:numPr>
        <w:numId w:val="7"/>
      </w:numPr>
    </w:pPr>
  </w:style>
  <w:style w:type="paragraph" w:customStyle="1" w:styleId="a5">
    <w:name w:val="Вовиков Маркированный список"/>
    <w:basedOn w:val="a0"/>
    <w:next w:val="ab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b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6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b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6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3">
    <w:name w:val="Вовиков Стиль таблицы"/>
    <w:basedOn w:val="a8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6"/>
    <w:uiPriority w:val="99"/>
    <w:semiHidden/>
    <w:unhideWhenUsed/>
    <w:rsid w:val="00075FEB"/>
    <w:pPr>
      <w:numPr>
        <w:numId w:val="13"/>
      </w:numPr>
      <w:contextualSpacing/>
    </w:pPr>
  </w:style>
  <w:style w:type="paragraph" w:customStyle="1" w:styleId="a2">
    <w:name w:val="АААСтиль"/>
    <w:basedOn w:val="a6"/>
    <w:link w:val="af4"/>
    <w:qFormat/>
    <w:rsid w:val="008C1739"/>
    <w:pPr>
      <w:numPr>
        <w:numId w:val="15"/>
      </w:numPr>
      <w:spacing w:after="0" w:line="240" w:lineRule="auto"/>
      <w:ind w:left="0"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АААСтиль Знак"/>
    <w:basedOn w:val="a7"/>
    <w:link w:val="a2"/>
    <w:rsid w:val="008C173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1">
    <w:name w:val="БББСтиль"/>
    <w:basedOn w:val="a6"/>
    <w:link w:val="af5"/>
    <w:qFormat/>
    <w:rsid w:val="008C1739"/>
    <w:pPr>
      <w:numPr>
        <w:numId w:val="6"/>
      </w:numPr>
      <w:tabs>
        <w:tab w:val="left" w:pos="1276"/>
      </w:tabs>
      <w:spacing w:after="0" w:line="240" w:lineRule="auto"/>
      <w:ind w:left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5">
    <w:name w:val="БББСтиль Знак"/>
    <w:basedOn w:val="a7"/>
    <w:link w:val="a1"/>
    <w:rsid w:val="008C173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6">
    <w:name w:val="Emphasis"/>
    <w:uiPriority w:val="20"/>
    <w:qFormat/>
    <w:rsid w:val="008C1739"/>
    <w:rPr>
      <w:i/>
      <w:iCs/>
    </w:rPr>
  </w:style>
  <w:style w:type="paragraph" w:customStyle="1" w:styleId="25">
    <w:name w:val="Знак Знак Знак Знак Знак Знак2"/>
    <w:basedOn w:val="a6"/>
    <w:rsid w:val="008C1739"/>
    <w:pPr>
      <w:spacing w:after="160" w:line="240" w:lineRule="exact"/>
    </w:pPr>
    <w:rPr>
      <w:rFonts w:ascii="Arial" w:eastAsia="Times New Roman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8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18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11</cp:revision>
  <dcterms:created xsi:type="dcterms:W3CDTF">2022-11-12T14:14:00Z</dcterms:created>
  <dcterms:modified xsi:type="dcterms:W3CDTF">2022-11-22T03:53:00Z</dcterms:modified>
</cp:coreProperties>
</file>
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061AF" w14:textId="58820E97" w:rsidR="00EC475E" w:rsidRPr="001F0BE8" w:rsidRDefault="00EC475E" w:rsidP="00EC475E">
      <w:pPr>
        <w:pStyle w:val="23"/>
      </w:pPr>
      <w:bookmarkStart w:id="0" w:name="_Toc18609320"/>
      <w:bookmarkStart w:id="1" w:name="_Toc18609391"/>
      <w:r>
        <w:t xml:space="preserve">2.2 </w:t>
      </w:r>
      <w:r>
        <w:t>О</w:t>
      </w:r>
      <w:r w:rsidRPr="001F0BE8">
        <w:t>писани</w:t>
      </w:r>
      <w:r>
        <w:t>е</w:t>
      </w:r>
      <w:r w:rsidRPr="001F0BE8">
        <w:t xml:space="preserve"> проекта в Trello</w:t>
      </w:r>
      <w:bookmarkEnd w:id="0"/>
      <w:bookmarkEnd w:id="1"/>
      <w:r w:rsidRPr="001F0BE8">
        <w:t xml:space="preserve">  </w:t>
      </w:r>
    </w:p>
    <w:p w14:paraId="4313218F" w14:textId="56E0D4C5" w:rsidR="00EC475E" w:rsidRDefault="00D75AF2" w:rsidP="004846DA">
      <w:pPr>
        <w:pStyle w:val="a9"/>
      </w:pPr>
      <w:r>
        <w:t xml:space="preserve">В качестве программы для управления проектом был выбрана </w:t>
      </w:r>
      <w:r>
        <w:rPr>
          <w:lang w:val="en-US"/>
        </w:rPr>
        <w:t>Trello</w:t>
      </w:r>
      <w:r>
        <w:t>.</w:t>
      </w:r>
      <w:r w:rsidR="00DB146C">
        <w:t xml:space="preserve"> Для ведения прогресса выполнения курсового проекта было создано четыре колонки с соответствующими заголовками. </w:t>
      </w:r>
      <w:r w:rsidR="0096060C">
        <w:t xml:space="preserve">Колонка «Сделано» содержит в себе </w:t>
      </w:r>
      <w:r w:rsidR="00AE4F9D">
        <w:t xml:space="preserve">выполненные и проверенные карточки. </w:t>
      </w:r>
      <w:r w:rsidR="007D196D">
        <w:t xml:space="preserve">Колонка «На проверке» содержит карты с отданными на проверку частями курсового проекта. </w:t>
      </w:r>
      <w:r w:rsidR="007C37E5">
        <w:t>Колонка «В работе» предназначена для хранения карт с пунктами текущей разработки. Последняя колонка создана для хранения карт с предстоящими задачами.</w:t>
      </w:r>
    </w:p>
    <w:p w14:paraId="76B5BD9A" w14:textId="5EBD75FE" w:rsidR="00EC475E" w:rsidRDefault="00EC475E" w:rsidP="004846DA">
      <w:pPr>
        <w:pStyle w:val="a9"/>
        <w:ind w:firstLine="0"/>
        <w:jc w:val="center"/>
        <w:rPr>
          <w:lang w:eastAsia="en-US"/>
        </w:rPr>
      </w:pPr>
      <w:r w:rsidRPr="00EC475E">
        <w:rPr>
          <w:lang w:eastAsia="en-US"/>
        </w:rPr>
        <w:drawing>
          <wp:inline distT="0" distB="0" distL="0" distR="0" wp14:anchorId="50A1CF10" wp14:editId="5EFB810B">
            <wp:extent cx="5940425" cy="3046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8A96" w14:textId="43F4A5EE" w:rsidR="004846DA" w:rsidRPr="004846DA" w:rsidRDefault="004846DA" w:rsidP="004846DA">
      <w:pPr>
        <w:pStyle w:val="a9"/>
        <w:ind w:firstLine="0"/>
        <w:jc w:val="center"/>
        <w:rPr>
          <w:lang w:eastAsia="en-US"/>
        </w:rPr>
      </w:pPr>
      <w:r>
        <w:rPr>
          <w:lang w:eastAsia="en-US"/>
        </w:rPr>
        <w:t xml:space="preserve">Рисунок </w:t>
      </w:r>
      <w:r>
        <w:rPr>
          <w:lang w:val="en-US" w:eastAsia="en-US"/>
        </w:rPr>
        <w:t>N</w:t>
      </w:r>
      <w:r w:rsidRPr="004846DA">
        <w:rPr>
          <w:lang w:eastAsia="en-US"/>
        </w:rPr>
        <w:t xml:space="preserve"> –</w:t>
      </w:r>
      <w:r>
        <w:rPr>
          <w:lang w:eastAsia="en-US"/>
        </w:rPr>
        <w:t xml:space="preserve"> проект в программе </w:t>
      </w:r>
      <w:r>
        <w:rPr>
          <w:lang w:val="en-US" w:eastAsia="en-US"/>
        </w:rPr>
        <w:t>Trello</w:t>
      </w:r>
    </w:p>
    <w:sectPr w:rsidR="004846DA" w:rsidRPr="00484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136E88"/>
    <w:multiLevelType w:val="multilevel"/>
    <w:tmpl w:val="C3C881A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28" w:hanging="2160"/>
      </w:pPr>
      <w:rPr>
        <w:rFonts w:hint="default"/>
      </w:rPr>
    </w:lvl>
  </w:abstractNum>
  <w:abstractNum w:abstractNumId="4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6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2FB97942"/>
    <w:multiLevelType w:val="multilevel"/>
    <w:tmpl w:val="6AD4E86C"/>
    <w:numStyleLink w:val="a1"/>
  </w:abstractNum>
  <w:abstractNum w:abstractNumId="8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13"/>
  </w:num>
  <w:num w:numId="5">
    <w:abstractNumId w:val="8"/>
  </w:num>
  <w:num w:numId="6">
    <w:abstractNumId w:val="4"/>
  </w:num>
  <w:num w:numId="7">
    <w:abstractNumId w:val="9"/>
  </w:num>
  <w:num w:numId="8">
    <w:abstractNumId w:val="7"/>
  </w:num>
  <w:num w:numId="9">
    <w:abstractNumId w:val="2"/>
  </w:num>
  <w:num w:numId="10">
    <w:abstractNumId w:val="14"/>
  </w:num>
  <w:num w:numId="11">
    <w:abstractNumId w:val="1"/>
  </w:num>
  <w:num w:numId="12">
    <w:abstractNumId w:val="11"/>
  </w:num>
  <w:num w:numId="13">
    <w:abstractNumId w:val="0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5E"/>
    <w:rsid w:val="00000EB5"/>
    <w:rsid w:val="00075FEB"/>
    <w:rsid w:val="001818CA"/>
    <w:rsid w:val="001B507E"/>
    <w:rsid w:val="001D438C"/>
    <w:rsid w:val="002E3E29"/>
    <w:rsid w:val="00306500"/>
    <w:rsid w:val="004846DA"/>
    <w:rsid w:val="004F5A61"/>
    <w:rsid w:val="00675F66"/>
    <w:rsid w:val="007C21D4"/>
    <w:rsid w:val="007C37E5"/>
    <w:rsid w:val="007D196D"/>
    <w:rsid w:val="008673F4"/>
    <w:rsid w:val="00915FEA"/>
    <w:rsid w:val="00937A74"/>
    <w:rsid w:val="009459D3"/>
    <w:rsid w:val="0096060C"/>
    <w:rsid w:val="00A170D5"/>
    <w:rsid w:val="00AE4F9D"/>
    <w:rsid w:val="00B44349"/>
    <w:rsid w:val="00B80B65"/>
    <w:rsid w:val="00C21152"/>
    <w:rsid w:val="00CE6AD4"/>
    <w:rsid w:val="00CF2303"/>
    <w:rsid w:val="00D056E1"/>
    <w:rsid w:val="00D75AF2"/>
    <w:rsid w:val="00D76135"/>
    <w:rsid w:val="00DB146C"/>
    <w:rsid w:val="00EC475E"/>
    <w:rsid w:val="00ED6340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45770"/>
  <w15:docId w15:val="{D53E51B1-D055-4373-8037-EA981E11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customStyle="1" w:styleId="25">
    <w:name w:val=" Знак Знак Знак Знак Знак Знак2"/>
    <w:basedOn w:val="a4"/>
    <w:rsid w:val="00EC475E"/>
    <w:pPr>
      <w:spacing w:after="160" w:line="240" w:lineRule="exact"/>
    </w:pPr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8</cp:revision>
  <dcterms:created xsi:type="dcterms:W3CDTF">2022-11-09T11:44:00Z</dcterms:created>
  <dcterms:modified xsi:type="dcterms:W3CDTF">2022-11-09T11:52:00Z</dcterms:modified>
</cp:coreProperties>
</file>
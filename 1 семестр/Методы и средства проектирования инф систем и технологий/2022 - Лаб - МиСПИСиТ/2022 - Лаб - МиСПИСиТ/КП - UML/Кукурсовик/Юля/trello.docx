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61AF" w14:textId="58820E97" w:rsidR="00EC475E" w:rsidRPr="001F0BE8" w:rsidRDefault="00EC475E" w:rsidP="00EC475E">
      <w:pPr>
        <w:pStyle w:val="23"/>
      </w:pPr>
      <w:bookmarkStart w:id="0" w:name="_Toc18609320"/>
      <w:bookmarkStart w:id="1" w:name="_Toc18609391"/>
      <w:r>
        <w:t>2.2 О</w:t>
      </w:r>
      <w:r w:rsidRPr="001F0BE8">
        <w:t>писани</w:t>
      </w:r>
      <w:r>
        <w:t>е</w:t>
      </w:r>
      <w:r w:rsidRPr="001F0BE8">
        <w:t xml:space="preserve"> проекта в </w:t>
      </w:r>
      <w:proofErr w:type="spellStart"/>
      <w:r w:rsidRPr="001F0BE8">
        <w:t>Trello</w:t>
      </w:r>
      <w:bookmarkEnd w:id="0"/>
      <w:bookmarkEnd w:id="1"/>
      <w:proofErr w:type="spellEnd"/>
      <w:r w:rsidRPr="001F0BE8">
        <w:t xml:space="preserve">  </w:t>
      </w:r>
    </w:p>
    <w:p w14:paraId="4313218F" w14:textId="7E628400" w:rsidR="00EC475E" w:rsidRDefault="00D75AF2" w:rsidP="004846DA">
      <w:pPr>
        <w:pStyle w:val="a9"/>
      </w:pPr>
      <w:r>
        <w:t xml:space="preserve">В качестве программы для управления проектом был выбрана </w:t>
      </w:r>
      <w:r>
        <w:rPr>
          <w:lang w:val="en-US"/>
        </w:rPr>
        <w:t>Trello</w:t>
      </w:r>
      <w:r>
        <w:t>.</w:t>
      </w:r>
      <w:r w:rsidR="00DB146C">
        <w:t xml:space="preserve"> Для ведения прогресса выполнения курсового проекта было создано </w:t>
      </w:r>
      <w:r w:rsidR="00013454">
        <w:t>пять</w:t>
      </w:r>
      <w:r w:rsidR="00DB146C">
        <w:t xml:space="preserve"> колон</w:t>
      </w:r>
      <w:r w:rsidR="00013454">
        <w:t>ок</w:t>
      </w:r>
      <w:r w:rsidR="00DB146C">
        <w:t xml:space="preserve"> с соответствующими заголовками. </w:t>
      </w:r>
      <w:r w:rsidR="0096060C">
        <w:t>Колонка «</w:t>
      </w:r>
      <w:r w:rsidR="00013454">
        <w:t>Выполнено</w:t>
      </w:r>
      <w:r w:rsidR="0096060C">
        <w:t xml:space="preserve">» содержит в себе </w:t>
      </w:r>
      <w:r w:rsidR="00AE4F9D">
        <w:t xml:space="preserve">выполненные и проверенные карточки. </w:t>
      </w:r>
      <w:r w:rsidR="007D196D">
        <w:t>Колонка «</w:t>
      </w:r>
      <w:r w:rsidR="00013454">
        <w:t>Про</w:t>
      </w:r>
      <w:r w:rsidR="007D196D">
        <w:t>верк</w:t>
      </w:r>
      <w:r w:rsidR="00013454">
        <w:t>а</w:t>
      </w:r>
      <w:r w:rsidR="007D196D">
        <w:t xml:space="preserve">» содержит карты с </w:t>
      </w:r>
      <w:r w:rsidR="00013454">
        <w:t>отправленными</w:t>
      </w:r>
      <w:r w:rsidR="007D196D">
        <w:t xml:space="preserve"> на проверку частями курсового проекта.</w:t>
      </w:r>
      <w:r w:rsidR="00013454">
        <w:t xml:space="preserve"> Блок «Переделка» содержит отправленные на доработку задачи.</w:t>
      </w:r>
      <w:r w:rsidR="007D196D">
        <w:t xml:space="preserve"> </w:t>
      </w:r>
      <w:r w:rsidR="007C37E5">
        <w:t xml:space="preserve">Колонка «В работе» предназначена для хранения карт с пунктами текущей разработки. Последняя колонка создана для хранения карт </w:t>
      </w:r>
      <w:r w:rsidR="008209D1">
        <w:t>с задачами для выполнения</w:t>
      </w:r>
      <w:r w:rsidR="007C37E5">
        <w:t>.</w:t>
      </w:r>
    </w:p>
    <w:p w14:paraId="76B5BD9A" w14:textId="03D860DE" w:rsidR="00EC475E" w:rsidRDefault="009061F6" w:rsidP="004846DA">
      <w:pPr>
        <w:pStyle w:val="a9"/>
        <w:ind w:firstLine="0"/>
        <w:jc w:val="center"/>
        <w:rPr>
          <w:lang w:eastAsia="en-US"/>
        </w:rPr>
      </w:pPr>
      <w:r w:rsidRPr="009061F6">
        <w:rPr>
          <w:lang w:eastAsia="en-US"/>
        </w:rPr>
        <w:drawing>
          <wp:inline distT="0" distB="0" distL="0" distR="0" wp14:anchorId="1F08E145" wp14:editId="55453BF0">
            <wp:extent cx="6297439" cy="318675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601" cy="31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A96" w14:textId="43F4A5EE" w:rsidR="004846DA" w:rsidRPr="004846DA" w:rsidRDefault="004846DA" w:rsidP="004846DA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Pr="00FC0BEE">
        <w:rPr>
          <w:highlight w:val="yellow"/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проект в программе </w:t>
      </w:r>
      <w:r>
        <w:rPr>
          <w:lang w:val="en-US" w:eastAsia="en-US"/>
        </w:rPr>
        <w:t>Trello</w:t>
      </w:r>
    </w:p>
    <w:sectPr w:rsidR="004846DA" w:rsidRPr="0048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E"/>
    <w:rsid w:val="00000EB5"/>
    <w:rsid w:val="00013454"/>
    <w:rsid w:val="00075FEB"/>
    <w:rsid w:val="001818CA"/>
    <w:rsid w:val="001B507E"/>
    <w:rsid w:val="001D438C"/>
    <w:rsid w:val="002E3E29"/>
    <w:rsid w:val="00306500"/>
    <w:rsid w:val="004846DA"/>
    <w:rsid w:val="004F5A61"/>
    <w:rsid w:val="00675F66"/>
    <w:rsid w:val="007C21D4"/>
    <w:rsid w:val="007C37E5"/>
    <w:rsid w:val="007D196D"/>
    <w:rsid w:val="008209D1"/>
    <w:rsid w:val="008673F4"/>
    <w:rsid w:val="009061F6"/>
    <w:rsid w:val="00915FEA"/>
    <w:rsid w:val="00937A74"/>
    <w:rsid w:val="009459D3"/>
    <w:rsid w:val="0096060C"/>
    <w:rsid w:val="00A170D5"/>
    <w:rsid w:val="00AE4F9D"/>
    <w:rsid w:val="00B44349"/>
    <w:rsid w:val="00B80B65"/>
    <w:rsid w:val="00C21152"/>
    <w:rsid w:val="00CE6AD4"/>
    <w:rsid w:val="00CF2303"/>
    <w:rsid w:val="00D056E1"/>
    <w:rsid w:val="00D75AF2"/>
    <w:rsid w:val="00D76135"/>
    <w:rsid w:val="00DB146C"/>
    <w:rsid w:val="00EC475E"/>
    <w:rsid w:val="00ED6340"/>
    <w:rsid w:val="00FC0BEE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5770"/>
  <w15:docId w15:val="{D53E51B1-D055-4373-8037-EA981E1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EC475E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13</cp:revision>
  <dcterms:created xsi:type="dcterms:W3CDTF">2022-11-09T11:44:00Z</dcterms:created>
  <dcterms:modified xsi:type="dcterms:W3CDTF">2022-11-21T08:02:00Z</dcterms:modified>
</cp:coreProperties>
</file>
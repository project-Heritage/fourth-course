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61AF" w14:textId="74612C2C" w:rsidR="00EC475E" w:rsidRPr="001F0BE8" w:rsidRDefault="00EC475E" w:rsidP="00EC475E">
      <w:pPr>
        <w:pStyle w:val="23"/>
      </w:pPr>
      <w:bookmarkStart w:id="0" w:name="_Toc18609320"/>
      <w:bookmarkStart w:id="1" w:name="_Toc18609391"/>
      <w:r>
        <w:t>2.2 О</w:t>
      </w:r>
      <w:r w:rsidRPr="001F0BE8">
        <w:t>писани</w:t>
      </w:r>
      <w:r>
        <w:t>е</w:t>
      </w:r>
      <w:r w:rsidRPr="001F0BE8">
        <w:t xml:space="preserve"> проекта в </w:t>
      </w:r>
      <w:bookmarkEnd w:id="0"/>
      <w:bookmarkEnd w:id="1"/>
      <w:r w:rsidR="00087FF9" w:rsidRPr="00087FF9">
        <w:t>Yougile</w:t>
      </w:r>
    </w:p>
    <w:p w14:paraId="5D5231FB" w14:textId="2C64F815" w:rsidR="00087FF9" w:rsidRPr="0004629C" w:rsidRDefault="00D75AF2" w:rsidP="0004629C">
      <w:pPr>
        <w:pStyle w:val="a9"/>
      </w:pPr>
      <w:r>
        <w:t xml:space="preserve">В качестве программы для управления проектом был выбрана </w:t>
      </w:r>
      <w:r w:rsidR="00087FF9" w:rsidRPr="00087FF9">
        <w:rPr>
          <w:lang w:val="en-US"/>
        </w:rPr>
        <w:t>Yougile</w:t>
      </w:r>
      <w:r>
        <w:t>.</w:t>
      </w:r>
      <w:r w:rsidR="0004629C" w:rsidRPr="0004629C">
        <w:t xml:space="preserve"> </w:t>
      </w:r>
      <w:r w:rsidR="0004629C">
        <w:t xml:space="preserve">Для отслеживания прогресса выполнения курсового проекта был создан проект </w:t>
      </w:r>
      <w:r w:rsidR="0004629C">
        <w:rPr>
          <w:lang w:val="en-US"/>
        </w:rPr>
        <w:t>Yougile</w:t>
      </w:r>
      <w:r w:rsidR="0004629C">
        <w:t xml:space="preserve">. </w:t>
      </w:r>
      <w:r w:rsidR="00776624">
        <w:t xml:space="preserve">Далее было создано пять колонок для </w:t>
      </w:r>
      <w:r w:rsidR="0080322C">
        <w:t>задач.</w:t>
      </w:r>
      <w:r w:rsidR="00D8200B">
        <w:t xml:space="preserve"> Колонка «Задачи» содержит в себе карточки с этапами выполнения работы. </w:t>
      </w:r>
      <w:r w:rsidR="001F0D0E">
        <w:t xml:space="preserve">Колонка «В процессе» </w:t>
      </w:r>
      <w:r w:rsidR="005C7A6F">
        <w:t xml:space="preserve">предназначена для хранения выполняемых в данный момент задач. </w:t>
      </w:r>
      <w:r w:rsidR="00A93003">
        <w:t xml:space="preserve">Блок «Проверяется» создан для </w:t>
      </w:r>
      <w:r w:rsidR="002B128C">
        <w:t xml:space="preserve">содержания </w:t>
      </w:r>
      <w:r w:rsidR="005606F9">
        <w:t xml:space="preserve">отправленных на проверку </w:t>
      </w:r>
      <w:r w:rsidR="00086FA6">
        <w:t xml:space="preserve">частей курсового проекта. </w:t>
      </w:r>
      <w:r w:rsidR="007221F4">
        <w:t xml:space="preserve">«На доработке» </w:t>
      </w:r>
      <w:r w:rsidR="002B0303">
        <w:t>создан для хранения задач, отправленных на доработку.</w:t>
      </w:r>
      <w:r w:rsidR="00DB2AEC">
        <w:t xml:space="preserve"> Колонка</w:t>
      </w:r>
      <w:r w:rsidR="002B0303">
        <w:t xml:space="preserve"> </w:t>
      </w:r>
      <w:r w:rsidR="00A65887">
        <w:t>«</w:t>
      </w:r>
      <w:r w:rsidR="00DB2AEC">
        <w:t>Сделано</w:t>
      </w:r>
      <w:r w:rsidR="00A65887">
        <w:t>»</w:t>
      </w:r>
      <w:r w:rsidR="00DB2AEC">
        <w:t xml:space="preserve"> содержит выполненные и проверенные задачи.</w:t>
      </w:r>
    </w:p>
    <w:p w14:paraId="76B5BD9A" w14:textId="695CE06F" w:rsidR="00EC475E" w:rsidRDefault="0064140E" w:rsidP="00AD396E">
      <w:pPr>
        <w:pStyle w:val="a9"/>
        <w:ind w:firstLine="0"/>
        <w:jc w:val="center"/>
        <w:rPr>
          <w:lang w:eastAsia="en-US"/>
        </w:rPr>
      </w:pPr>
      <w:r w:rsidRPr="0064140E">
        <w:rPr>
          <w:lang w:eastAsia="en-US"/>
        </w:rPr>
        <w:drawing>
          <wp:inline distT="0" distB="0" distL="0" distR="0" wp14:anchorId="7CCC16CA" wp14:editId="7D78FBA8">
            <wp:extent cx="5940425" cy="3482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A96" w14:textId="4001A5B6" w:rsidR="004846DA" w:rsidRPr="004846DA" w:rsidRDefault="004846DA" w:rsidP="004846DA">
      <w:pPr>
        <w:pStyle w:val="a9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Pr="0064140E">
        <w:rPr>
          <w:highlight w:val="yellow"/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проект в программе </w:t>
      </w:r>
      <w:r w:rsidR="00435CD7" w:rsidRPr="00087FF9">
        <w:rPr>
          <w:lang w:val="en-US"/>
        </w:rPr>
        <w:t>Yougile</w:t>
      </w:r>
    </w:p>
    <w:sectPr w:rsidR="004846DA" w:rsidRPr="00484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3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5E"/>
    <w:rsid w:val="00000EB5"/>
    <w:rsid w:val="0004629C"/>
    <w:rsid w:val="00075FEB"/>
    <w:rsid w:val="00086FA6"/>
    <w:rsid w:val="00087FF9"/>
    <w:rsid w:val="001818CA"/>
    <w:rsid w:val="001B507E"/>
    <w:rsid w:val="001D438C"/>
    <w:rsid w:val="001F0D0E"/>
    <w:rsid w:val="002B0303"/>
    <w:rsid w:val="002B128C"/>
    <w:rsid w:val="002E3E29"/>
    <w:rsid w:val="00306500"/>
    <w:rsid w:val="00435CD7"/>
    <w:rsid w:val="004846DA"/>
    <w:rsid w:val="004F5A61"/>
    <w:rsid w:val="005606F9"/>
    <w:rsid w:val="005C7A6F"/>
    <w:rsid w:val="0064140E"/>
    <w:rsid w:val="00675F66"/>
    <w:rsid w:val="007221F4"/>
    <w:rsid w:val="00776624"/>
    <w:rsid w:val="007C21D4"/>
    <w:rsid w:val="007C37E5"/>
    <w:rsid w:val="007D196D"/>
    <w:rsid w:val="0080322C"/>
    <w:rsid w:val="008673F4"/>
    <w:rsid w:val="00915FEA"/>
    <w:rsid w:val="00937A74"/>
    <w:rsid w:val="009459D3"/>
    <w:rsid w:val="0096060C"/>
    <w:rsid w:val="00A170D5"/>
    <w:rsid w:val="00A65887"/>
    <w:rsid w:val="00A93003"/>
    <w:rsid w:val="00AD396E"/>
    <w:rsid w:val="00AE4F9D"/>
    <w:rsid w:val="00B44349"/>
    <w:rsid w:val="00B80B65"/>
    <w:rsid w:val="00C21152"/>
    <w:rsid w:val="00CE6AD4"/>
    <w:rsid w:val="00CF2303"/>
    <w:rsid w:val="00D056E1"/>
    <w:rsid w:val="00D75AF2"/>
    <w:rsid w:val="00D76135"/>
    <w:rsid w:val="00D8200B"/>
    <w:rsid w:val="00DB146C"/>
    <w:rsid w:val="00DB2AEC"/>
    <w:rsid w:val="00EC475E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5770"/>
  <w15:docId w15:val="{D53E51B1-D055-4373-8037-EA981E1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EC475E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26</cp:revision>
  <dcterms:created xsi:type="dcterms:W3CDTF">2022-11-09T11:44:00Z</dcterms:created>
  <dcterms:modified xsi:type="dcterms:W3CDTF">2022-11-21T07:30:00Z</dcterms:modified>
</cp:coreProperties>
</file>
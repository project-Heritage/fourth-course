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D629" w14:textId="77777777" w:rsidR="005F783A" w:rsidRPr="003352FA" w:rsidRDefault="0055594F" w:rsidP="005F783A">
      <w:pPr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Министерство науки и высшего образования</w:t>
      </w:r>
      <w:r w:rsidR="005F783A" w:rsidRPr="003352FA">
        <w:rPr>
          <w:sz w:val="28"/>
          <w:szCs w:val="28"/>
        </w:rPr>
        <w:t xml:space="preserve"> Российской </w:t>
      </w:r>
      <w:r w:rsidR="00C0068C" w:rsidRPr="003352FA">
        <w:rPr>
          <w:sz w:val="28"/>
          <w:szCs w:val="28"/>
        </w:rPr>
        <w:t>Ф</w:t>
      </w:r>
      <w:r w:rsidR="005F783A" w:rsidRPr="003352FA">
        <w:rPr>
          <w:sz w:val="28"/>
          <w:szCs w:val="28"/>
        </w:rPr>
        <w:t>едерации</w:t>
      </w:r>
    </w:p>
    <w:p w14:paraId="062CB2B3" w14:textId="77777777" w:rsidR="005F783A" w:rsidRPr="003352FA" w:rsidRDefault="005F783A" w:rsidP="005F783A">
      <w:pPr>
        <w:jc w:val="center"/>
        <w:rPr>
          <w:sz w:val="28"/>
          <w:szCs w:val="28"/>
        </w:rPr>
      </w:pPr>
      <w:r w:rsidRPr="003352FA"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BB78D3" w:rsidRPr="003352FA">
        <w:rPr>
          <w:sz w:val="28"/>
          <w:szCs w:val="28"/>
        </w:rPr>
        <w:br/>
        <w:t>высшего образования</w:t>
      </w:r>
    </w:p>
    <w:p w14:paraId="7BD028EF" w14:textId="77777777" w:rsidR="00BB78D3" w:rsidRPr="003352FA" w:rsidRDefault="00BB78D3" w:rsidP="005F783A">
      <w:pPr>
        <w:jc w:val="center"/>
        <w:rPr>
          <w:sz w:val="28"/>
          <w:szCs w:val="28"/>
        </w:rPr>
      </w:pPr>
    </w:p>
    <w:p w14:paraId="7BBF4398" w14:textId="77777777" w:rsidR="007700C9" w:rsidRPr="003352FA" w:rsidRDefault="005F783A" w:rsidP="005F783A">
      <w:pPr>
        <w:jc w:val="center"/>
        <w:rPr>
          <w:b/>
          <w:caps/>
          <w:sz w:val="28"/>
          <w:szCs w:val="28"/>
          <w:lang w:val="en-US"/>
        </w:rPr>
      </w:pPr>
      <w:r w:rsidRPr="003352FA">
        <w:rPr>
          <w:b/>
          <w:sz w:val="28"/>
          <w:szCs w:val="28"/>
        </w:rPr>
        <w:t>И</w:t>
      </w:r>
      <w:r w:rsidRPr="003352FA">
        <w:rPr>
          <w:b/>
          <w:caps/>
          <w:sz w:val="28"/>
          <w:szCs w:val="28"/>
        </w:rPr>
        <w:t xml:space="preserve">ркутский </w:t>
      </w:r>
      <w:r w:rsidR="00503AA6" w:rsidRPr="003352FA">
        <w:rPr>
          <w:b/>
          <w:caps/>
          <w:sz w:val="28"/>
          <w:szCs w:val="28"/>
        </w:rPr>
        <w:t>национальный исследовательский</w:t>
      </w:r>
      <w:r w:rsidR="00992CDB" w:rsidRPr="003352FA">
        <w:rPr>
          <w:b/>
          <w:caps/>
          <w:sz w:val="28"/>
          <w:szCs w:val="28"/>
        </w:rPr>
        <w:t xml:space="preserve"> </w:t>
      </w:r>
    </w:p>
    <w:p w14:paraId="73911846" w14:textId="77777777" w:rsidR="005F783A" w:rsidRPr="003352FA" w:rsidRDefault="005F783A" w:rsidP="005F783A">
      <w:pPr>
        <w:jc w:val="center"/>
        <w:rPr>
          <w:b/>
          <w:caps/>
          <w:sz w:val="28"/>
          <w:szCs w:val="28"/>
        </w:rPr>
      </w:pPr>
      <w:r w:rsidRPr="003352FA">
        <w:rPr>
          <w:b/>
          <w:caps/>
          <w:sz w:val="28"/>
          <w:szCs w:val="28"/>
        </w:rPr>
        <w:t>технический университет</w:t>
      </w:r>
    </w:p>
    <w:p w14:paraId="205D3197" w14:textId="77777777" w:rsidR="00503AA6" w:rsidRPr="003352FA" w:rsidRDefault="00503AA6" w:rsidP="005F783A">
      <w:pPr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93"/>
      </w:tblGrid>
      <w:tr w:rsidR="00503AA6" w:rsidRPr="003352FA" w14:paraId="7AA2CCD7" w14:textId="77777777" w:rsidTr="00495CC6">
        <w:trPr>
          <w:jc w:val="center"/>
        </w:trPr>
        <w:tc>
          <w:tcPr>
            <w:tcW w:w="9093" w:type="dxa"/>
          </w:tcPr>
          <w:p w14:paraId="32442095" w14:textId="77777777" w:rsidR="00503AA6" w:rsidRPr="003352FA" w:rsidRDefault="001F3251" w:rsidP="00DA5857">
            <w:pPr>
              <w:jc w:val="center"/>
              <w:rPr>
                <w:b/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Институт </w:t>
            </w:r>
            <w:r w:rsidR="00DA5857" w:rsidRPr="003352FA">
              <w:rPr>
                <w:sz w:val="28"/>
                <w:szCs w:val="28"/>
              </w:rPr>
              <w:t>информационных технологий и анализа данных</w:t>
            </w:r>
          </w:p>
        </w:tc>
      </w:tr>
      <w:tr w:rsidR="00503AA6" w:rsidRPr="003352FA" w14:paraId="5FA0284E" w14:textId="77777777" w:rsidTr="00495CC6">
        <w:trPr>
          <w:jc w:val="center"/>
        </w:trPr>
        <w:tc>
          <w:tcPr>
            <w:tcW w:w="9093" w:type="dxa"/>
            <w:tcBorders>
              <w:top w:val="single" w:sz="4" w:space="0" w:color="auto"/>
            </w:tcBorders>
          </w:tcPr>
          <w:p w14:paraId="529956B4" w14:textId="77777777" w:rsidR="00503AA6" w:rsidRPr="003352FA" w:rsidRDefault="00503AA6" w:rsidP="00503AA6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наименование института</w:t>
            </w:r>
          </w:p>
        </w:tc>
      </w:tr>
    </w:tbl>
    <w:p w14:paraId="1E372E47" w14:textId="77777777" w:rsidR="00503AA6" w:rsidRPr="003352FA" w:rsidRDefault="00503AA6" w:rsidP="00BB78D3">
      <w:pPr>
        <w:ind w:left="5103"/>
        <w:rPr>
          <w:sz w:val="28"/>
          <w:szCs w:val="28"/>
        </w:rPr>
      </w:pPr>
    </w:p>
    <w:p w14:paraId="45F70986" w14:textId="77777777" w:rsidR="00E56539" w:rsidRPr="003352FA" w:rsidRDefault="00E56539" w:rsidP="00BB78D3">
      <w:pPr>
        <w:ind w:left="5103"/>
        <w:rPr>
          <w:sz w:val="28"/>
          <w:szCs w:val="28"/>
        </w:rPr>
      </w:pPr>
    </w:p>
    <w:p w14:paraId="31352835" w14:textId="77777777" w:rsidR="00E56539" w:rsidRPr="003352FA" w:rsidRDefault="00E56539" w:rsidP="00BB78D3">
      <w:pPr>
        <w:ind w:left="5103"/>
        <w:rPr>
          <w:sz w:val="28"/>
          <w:szCs w:val="28"/>
        </w:rPr>
      </w:pPr>
    </w:p>
    <w:p w14:paraId="5F543A84" w14:textId="77777777" w:rsidR="005F783A" w:rsidRPr="003352FA" w:rsidRDefault="005F783A" w:rsidP="00BB78D3">
      <w:pPr>
        <w:ind w:left="5103"/>
        <w:rPr>
          <w:sz w:val="28"/>
          <w:szCs w:val="28"/>
        </w:rPr>
      </w:pPr>
      <w:r w:rsidRPr="003352FA">
        <w:rPr>
          <w:sz w:val="28"/>
          <w:szCs w:val="28"/>
        </w:rPr>
        <w:t>Допускаю к защите</w:t>
      </w:r>
    </w:p>
    <w:tbl>
      <w:tblPr>
        <w:tblW w:w="0" w:type="auto"/>
        <w:tblInd w:w="5103" w:type="dxa"/>
        <w:tblLook w:val="04A0" w:firstRow="1" w:lastRow="0" w:firstColumn="1" w:lastColumn="0" w:noHBand="0" w:noVBand="1"/>
      </w:tblPr>
      <w:tblGrid>
        <w:gridCol w:w="1881"/>
        <w:gridCol w:w="2370"/>
      </w:tblGrid>
      <w:tr w:rsidR="005F783A" w:rsidRPr="003352FA" w14:paraId="76BED88F" w14:textId="77777777" w:rsidTr="0091794D">
        <w:trPr>
          <w:trHeight w:val="469"/>
        </w:trPr>
        <w:tc>
          <w:tcPr>
            <w:tcW w:w="1881" w:type="dxa"/>
            <w:vAlign w:val="bottom"/>
          </w:tcPr>
          <w:p w14:paraId="3D55BBCF" w14:textId="77777777" w:rsidR="005F783A" w:rsidRPr="003352FA" w:rsidRDefault="005F783A" w:rsidP="00503AA6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70" w:type="dxa"/>
            <w:tcBorders>
              <w:bottom w:val="single" w:sz="4" w:space="0" w:color="auto"/>
            </w:tcBorders>
            <w:vAlign w:val="bottom"/>
          </w:tcPr>
          <w:p w14:paraId="1D12D695" w14:textId="77777777" w:rsidR="005F783A" w:rsidRPr="003352FA" w:rsidRDefault="005F783A" w:rsidP="001328D3">
            <w:pPr>
              <w:jc w:val="center"/>
              <w:rPr>
                <w:sz w:val="28"/>
                <w:szCs w:val="28"/>
              </w:rPr>
            </w:pPr>
          </w:p>
        </w:tc>
      </w:tr>
      <w:tr w:rsidR="001328D3" w:rsidRPr="003352FA" w14:paraId="177752CD" w14:textId="77777777" w:rsidTr="0091794D">
        <w:trPr>
          <w:trHeight w:val="244"/>
        </w:trPr>
        <w:tc>
          <w:tcPr>
            <w:tcW w:w="1881" w:type="dxa"/>
          </w:tcPr>
          <w:p w14:paraId="1286DC44" w14:textId="77777777" w:rsidR="001328D3" w:rsidRPr="003352FA" w:rsidRDefault="001328D3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auto"/>
            </w:tcBorders>
          </w:tcPr>
          <w:p w14:paraId="5ABCC8FC" w14:textId="77777777" w:rsidR="001328D3" w:rsidRPr="003352FA" w:rsidRDefault="001328D3" w:rsidP="001328D3">
            <w:pPr>
              <w:jc w:val="center"/>
              <w:rPr>
                <w:sz w:val="28"/>
                <w:szCs w:val="28"/>
                <w:highlight w:val="yellow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</w:tr>
      <w:tr w:rsidR="005F783A" w:rsidRPr="003352FA" w14:paraId="1CAC02D5" w14:textId="77777777" w:rsidTr="0091794D">
        <w:trPr>
          <w:trHeight w:val="80"/>
        </w:trPr>
        <w:tc>
          <w:tcPr>
            <w:tcW w:w="1881" w:type="dxa"/>
          </w:tcPr>
          <w:p w14:paraId="57B0417C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0" w:type="dxa"/>
            <w:tcBorders>
              <w:bottom w:val="single" w:sz="4" w:space="0" w:color="auto"/>
            </w:tcBorders>
            <w:vAlign w:val="bottom"/>
          </w:tcPr>
          <w:p w14:paraId="1FCD2909" w14:textId="0EEB2C45" w:rsidR="005F783A" w:rsidRPr="003352FA" w:rsidRDefault="00461965" w:rsidP="00DA5857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</w:t>
            </w:r>
            <w:r w:rsidR="00DA5857" w:rsidRPr="003352FA">
              <w:rPr>
                <w:sz w:val="28"/>
                <w:szCs w:val="28"/>
              </w:rPr>
              <w:t>.</w:t>
            </w:r>
            <w:r w:rsidRPr="003352FA">
              <w:rPr>
                <w:sz w:val="28"/>
                <w:szCs w:val="28"/>
              </w:rPr>
              <w:t>А</w:t>
            </w:r>
            <w:r w:rsidR="00D00D05" w:rsidRPr="003352FA">
              <w:rPr>
                <w:sz w:val="28"/>
                <w:szCs w:val="28"/>
              </w:rPr>
              <w:t xml:space="preserve">. </w:t>
            </w:r>
            <w:r w:rsidRPr="003352FA">
              <w:rPr>
                <w:sz w:val="28"/>
                <w:szCs w:val="28"/>
              </w:rPr>
              <w:t>Харахинов</w:t>
            </w:r>
          </w:p>
        </w:tc>
      </w:tr>
      <w:tr w:rsidR="005F783A" w:rsidRPr="003352FA" w14:paraId="5ECA9A8F" w14:textId="77777777" w:rsidTr="0091794D">
        <w:trPr>
          <w:trHeight w:val="240"/>
        </w:trPr>
        <w:tc>
          <w:tcPr>
            <w:tcW w:w="1881" w:type="dxa"/>
          </w:tcPr>
          <w:p w14:paraId="0DF56093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auto"/>
            </w:tcBorders>
          </w:tcPr>
          <w:p w14:paraId="1986ADEA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</w:t>
            </w:r>
            <w:r w:rsidR="00503AA6" w:rsidRPr="003352FA">
              <w:rPr>
                <w:sz w:val="28"/>
                <w:szCs w:val="28"/>
                <w:vertAlign w:val="superscript"/>
              </w:rPr>
              <w:t xml:space="preserve"> </w:t>
            </w:r>
            <w:r w:rsidRPr="003352FA">
              <w:rPr>
                <w:sz w:val="28"/>
                <w:szCs w:val="28"/>
                <w:vertAlign w:val="superscript"/>
              </w:rPr>
              <w:t>Фамилия</w:t>
            </w:r>
          </w:p>
        </w:tc>
      </w:tr>
    </w:tbl>
    <w:p w14:paraId="1D9854C4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5F783A" w:rsidRPr="003352FA" w14:paraId="17BEF71E" w14:textId="77777777" w:rsidTr="00503AA6">
        <w:trPr>
          <w:jc w:val="center"/>
        </w:trPr>
        <w:tc>
          <w:tcPr>
            <w:tcW w:w="8044" w:type="dxa"/>
          </w:tcPr>
          <w:p w14:paraId="77F89D7F" w14:textId="77777777" w:rsidR="005F783A" w:rsidRPr="003352FA" w:rsidRDefault="005F783A" w:rsidP="005F783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F783A" w:rsidRPr="003352FA" w14:paraId="694D7F52" w14:textId="77777777" w:rsidTr="00503AA6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14:paraId="21853F26" w14:textId="77777777" w:rsidR="003875A0" w:rsidRDefault="00CC4923" w:rsidP="00BB48E3">
            <w:pPr>
              <w:jc w:val="center"/>
              <w:rPr>
                <w:bCs/>
                <w:sz w:val="28"/>
                <w:szCs w:val="28"/>
              </w:rPr>
            </w:pPr>
            <w:r w:rsidRPr="00CC4923">
              <w:rPr>
                <w:bCs/>
                <w:sz w:val="28"/>
                <w:szCs w:val="28"/>
              </w:rPr>
              <w:t xml:space="preserve">Разработка клиент-серверного приложения для работы с </w:t>
            </w:r>
          </w:p>
          <w:p w14:paraId="141AF59F" w14:textId="6F6F726A" w:rsidR="005F783A" w:rsidRPr="003352FA" w:rsidRDefault="00CC4923" w:rsidP="00BB48E3">
            <w:pPr>
              <w:jc w:val="center"/>
              <w:rPr>
                <w:sz w:val="28"/>
                <w:szCs w:val="28"/>
              </w:rPr>
            </w:pPr>
            <w:r w:rsidRPr="00CC4923">
              <w:rPr>
                <w:bCs/>
                <w:sz w:val="28"/>
                <w:szCs w:val="28"/>
              </w:rPr>
              <w:t>нереляционной базой данных</w:t>
            </w:r>
          </w:p>
        </w:tc>
      </w:tr>
      <w:tr w:rsidR="005F783A" w:rsidRPr="003352FA" w14:paraId="551154C7" w14:textId="77777777" w:rsidTr="00503AA6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14:paraId="5D1A4D38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наименование темы</w:t>
            </w:r>
          </w:p>
        </w:tc>
      </w:tr>
    </w:tbl>
    <w:p w14:paraId="13CCF697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p w14:paraId="391CC79D" w14:textId="77777777" w:rsidR="005F783A" w:rsidRPr="003352FA" w:rsidRDefault="00BB78D3" w:rsidP="005F783A">
      <w:pPr>
        <w:jc w:val="center"/>
        <w:rPr>
          <w:caps/>
          <w:sz w:val="28"/>
          <w:szCs w:val="28"/>
        </w:rPr>
      </w:pPr>
      <w:r w:rsidRPr="003352FA">
        <w:rPr>
          <w:sz w:val="28"/>
          <w:szCs w:val="28"/>
        </w:rPr>
        <w:t>ПОЯСНИТЕЛЬНАЯ ЗАПИСКА</w:t>
      </w:r>
    </w:p>
    <w:p w14:paraId="202293D3" w14:textId="77AF2A67" w:rsidR="005F783A" w:rsidRPr="003352FA" w:rsidRDefault="00495CC6" w:rsidP="005F783A">
      <w:pPr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к курсов</w:t>
      </w:r>
      <w:r w:rsidR="005D7B3F">
        <w:rPr>
          <w:sz w:val="28"/>
          <w:szCs w:val="28"/>
        </w:rPr>
        <w:t>ой</w:t>
      </w:r>
      <w:r w:rsidRPr="003352FA">
        <w:rPr>
          <w:sz w:val="28"/>
          <w:szCs w:val="28"/>
        </w:rPr>
        <w:t xml:space="preserve"> </w:t>
      </w:r>
      <w:r w:rsidR="005D7B3F">
        <w:rPr>
          <w:sz w:val="28"/>
          <w:szCs w:val="28"/>
        </w:rPr>
        <w:t>работе</w:t>
      </w:r>
      <w:r w:rsidRPr="003352FA">
        <w:rPr>
          <w:sz w:val="28"/>
          <w:szCs w:val="28"/>
        </w:rPr>
        <w:t xml:space="preserve"> по дисциплине</w:t>
      </w:r>
    </w:p>
    <w:p w14:paraId="698DCB8F" w14:textId="77777777" w:rsidR="00503AA6" w:rsidRPr="003352FA" w:rsidRDefault="00503AA6" w:rsidP="005F783A">
      <w:pPr>
        <w:jc w:val="center"/>
        <w:rPr>
          <w:sz w:val="28"/>
          <w:szCs w:val="28"/>
        </w:rPr>
      </w:pPr>
    </w:p>
    <w:tbl>
      <w:tblPr>
        <w:tblW w:w="44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7"/>
      </w:tblGrid>
      <w:tr w:rsidR="005F783A" w:rsidRPr="003352FA" w14:paraId="141105E4" w14:textId="77777777" w:rsidTr="00503AA6">
        <w:trPr>
          <w:jc w:val="center"/>
        </w:trPr>
        <w:tc>
          <w:tcPr>
            <w:tcW w:w="4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718D8" w14:textId="79267CA3" w:rsidR="005F783A" w:rsidRPr="003352FA" w:rsidRDefault="005D7B3F" w:rsidP="005F783A">
            <w:pPr>
              <w:jc w:val="center"/>
              <w:rPr>
                <w:sz w:val="28"/>
                <w:szCs w:val="28"/>
              </w:rPr>
            </w:pPr>
            <w:r w:rsidRPr="005D7B3F">
              <w:rPr>
                <w:sz w:val="28"/>
                <w:szCs w:val="28"/>
              </w:rPr>
              <w:t>Объектно-ориентированные базы данных</w:t>
            </w:r>
          </w:p>
        </w:tc>
      </w:tr>
    </w:tbl>
    <w:p w14:paraId="6C1BB333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503AA6" w:rsidRPr="003352FA" w14:paraId="5F7D4994" w14:textId="77777777" w:rsidTr="00A91086"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DB68E48" w14:textId="205FBD3E" w:rsidR="00503AA6" w:rsidRPr="003352FA" w:rsidRDefault="00503AA6" w:rsidP="00D00D05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1.</w:t>
            </w:r>
            <w:r w:rsidR="0050264A" w:rsidRPr="003352FA">
              <w:rPr>
                <w:sz w:val="28"/>
                <w:szCs w:val="28"/>
              </w:rPr>
              <w:t>0</w:t>
            </w:r>
            <w:r w:rsidR="003875A0">
              <w:rPr>
                <w:sz w:val="28"/>
                <w:szCs w:val="28"/>
              </w:rPr>
              <w:t>7</w:t>
            </w:r>
            <w:r w:rsidR="00573D49" w:rsidRPr="003352FA">
              <w:rPr>
                <w:sz w:val="28"/>
                <w:szCs w:val="28"/>
              </w:rPr>
              <w:t xml:space="preserve">.00.00 </w:t>
            </w:r>
            <w:r w:rsidRPr="003352FA">
              <w:rPr>
                <w:sz w:val="28"/>
                <w:szCs w:val="28"/>
              </w:rPr>
              <w:t>ПЗ</w:t>
            </w:r>
          </w:p>
        </w:tc>
      </w:tr>
      <w:tr w:rsidR="00503AA6" w:rsidRPr="003352FA" w14:paraId="1C724238" w14:textId="77777777" w:rsidTr="00A91086"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647CA27B" w14:textId="77777777" w:rsidR="00503AA6" w:rsidRPr="003352FA" w:rsidRDefault="00503AA6" w:rsidP="00A91086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обозначение документа</w:t>
            </w:r>
          </w:p>
        </w:tc>
      </w:tr>
    </w:tbl>
    <w:p w14:paraId="666329A5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p w14:paraId="05418DD7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5F783A" w:rsidRPr="003352FA" w14:paraId="6DA0B765" w14:textId="77777777" w:rsidTr="00021888">
        <w:trPr>
          <w:jc w:val="center"/>
        </w:trPr>
        <w:tc>
          <w:tcPr>
            <w:tcW w:w="2552" w:type="dxa"/>
            <w:vAlign w:val="bottom"/>
          </w:tcPr>
          <w:p w14:paraId="3EEB1DFD" w14:textId="77777777" w:rsidR="005F783A" w:rsidRPr="003352FA" w:rsidRDefault="005F783A" w:rsidP="007700C9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Выполнил</w:t>
            </w:r>
            <w:r w:rsidR="00503AA6" w:rsidRPr="003352FA">
              <w:rPr>
                <w:sz w:val="28"/>
                <w:szCs w:val="28"/>
              </w:rPr>
              <w:t xml:space="preserve"> </w:t>
            </w:r>
            <w:r w:rsidRPr="003352F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" w:type="dxa"/>
            <w:vAlign w:val="center"/>
          </w:tcPr>
          <w:p w14:paraId="5CEA452E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26CE07C" w14:textId="54260625" w:rsidR="005F783A" w:rsidRPr="003352FA" w:rsidRDefault="00A476F8" w:rsidP="00EE4F95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ИС</w:t>
            </w:r>
            <w:r w:rsidR="005D7B3F">
              <w:rPr>
                <w:sz w:val="28"/>
                <w:szCs w:val="28"/>
              </w:rPr>
              <w:t>М</w:t>
            </w:r>
            <w:r w:rsidRPr="003352FA">
              <w:rPr>
                <w:sz w:val="28"/>
                <w:szCs w:val="28"/>
              </w:rPr>
              <w:t>б-1</w:t>
            </w:r>
            <w:r w:rsidR="00EE4F95" w:rsidRPr="003352FA">
              <w:rPr>
                <w:sz w:val="28"/>
                <w:szCs w:val="28"/>
                <w:lang w:val="en-US"/>
              </w:rPr>
              <w:t>9</w:t>
            </w:r>
            <w:r w:rsidRPr="003352FA">
              <w:rPr>
                <w:sz w:val="28"/>
                <w:szCs w:val="28"/>
              </w:rPr>
              <w:t>-1</w:t>
            </w:r>
          </w:p>
        </w:tc>
        <w:tc>
          <w:tcPr>
            <w:tcW w:w="236" w:type="dxa"/>
            <w:vAlign w:val="bottom"/>
          </w:tcPr>
          <w:p w14:paraId="45ECC8AB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7DB16DF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6" w:type="dxa"/>
            <w:vAlign w:val="bottom"/>
          </w:tcPr>
          <w:p w14:paraId="1B093F2F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4CC99D34" w14:textId="02AF1465" w:rsidR="005F783A" w:rsidRPr="005D7B3F" w:rsidRDefault="003875A0" w:rsidP="005D7B3F">
            <w:pPr>
              <w:ind w:lef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Ю.А. Михейко</w:t>
            </w:r>
          </w:p>
        </w:tc>
      </w:tr>
      <w:tr w:rsidR="005F783A" w:rsidRPr="003352FA" w14:paraId="3F955B1B" w14:textId="77777777" w:rsidTr="00021888">
        <w:trPr>
          <w:jc w:val="center"/>
        </w:trPr>
        <w:tc>
          <w:tcPr>
            <w:tcW w:w="2552" w:type="dxa"/>
          </w:tcPr>
          <w:p w14:paraId="49A87FEC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14:paraId="60405FAB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0A30248" w14:textId="77777777" w:rsidR="005F783A" w:rsidRPr="003352FA" w:rsidRDefault="00BB78D3" w:rsidP="00BB78D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шифр</w:t>
            </w:r>
            <w:r w:rsidR="00573D49" w:rsidRPr="003352FA">
              <w:rPr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36" w:type="dxa"/>
          </w:tcPr>
          <w:p w14:paraId="289B51DC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9A02642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14:paraId="3FE89ACD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598788BB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</w:t>
            </w:r>
            <w:r w:rsidR="00503AA6" w:rsidRPr="003352FA">
              <w:rPr>
                <w:sz w:val="28"/>
                <w:szCs w:val="28"/>
                <w:vertAlign w:val="superscript"/>
              </w:rPr>
              <w:t xml:space="preserve"> </w:t>
            </w:r>
            <w:r w:rsidRPr="003352FA">
              <w:rPr>
                <w:sz w:val="28"/>
                <w:szCs w:val="28"/>
                <w:vertAlign w:val="superscript"/>
              </w:rPr>
              <w:t>Фамилия</w:t>
            </w:r>
          </w:p>
        </w:tc>
      </w:tr>
      <w:tr w:rsidR="005F783A" w:rsidRPr="003352FA" w14:paraId="5E3DDFFD" w14:textId="77777777" w:rsidTr="00021888">
        <w:trPr>
          <w:jc w:val="center"/>
        </w:trPr>
        <w:tc>
          <w:tcPr>
            <w:tcW w:w="2552" w:type="dxa"/>
            <w:vAlign w:val="bottom"/>
          </w:tcPr>
          <w:p w14:paraId="5FD4E73C" w14:textId="77777777" w:rsidR="005F783A" w:rsidRPr="003352FA" w:rsidRDefault="005F783A" w:rsidP="00503AA6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Нормоконтроль</w:t>
            </w:r>
          </w:p>
        </w:tc>
        <w:tc>
          <w:tcPr>
            <w:tcW w:w="250" w:type="dxa"/>
            <w:vAlign w:val="center"/>
          </w:tcPr>
          <w:p w14:paraId="05B7CD21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dxa"/>
            <w:vAlign w:val="bottom"/>
          </w:tcPr>
          <w:p w14:paraId="774526C7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14:paraId="32ED9E8C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0E83D3F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6" w:type="dxa"/>
            <w:vAlign w:val="bottom"/>
          </w:tcPr>
          <w:p w14:paraId="4882724D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4F67DAB3" w14:textId="0F242D06" w:rsidR="005F783A" w:rsidRPr="003352FA" w:rsidRDefault="00FF1D94" w:rsidP="00DA5857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</w:t>
            </w:r>
            <w:r w:rsidR="00D00D05" w:rsidRPr="003352FA">
              <w:rPr>
                <w:sz w:val="28"/>
                <w:szCs w:val="28"/>
              </w:rPr>
              <w:t>.</w:t>
            </w:r>
            <w:r w:rsidRPr="003352FA">
              <w:rPr>
                <w:sz w:val="28"/>
                <w:szCs w:val="28"/>
              </w:rPr>
              <w:t>А</w:t>
            </w:r>
            <w:r w:rsidR="00D00D05" w:rsidRPr="003352FA">
              <w:rPr>
                <w:sz w:val="28"/>
                <w:szCs w:val="28"/>
              </w:rPr>
              <w:t xml:space="preserve">. </w:t>
            </w:r>
            <w:r w:rsidRPr="003352FA">
              <w:rPr>
                <w:sz w:val="28"/>
                <w:szCs w:val="28"/>
              </w:rPr>
              <w:t>Харахинов</w:t>
            </w:r>
          </w:p>
        </w:tc>
      </w:tr>
      <w:tr w:rsidR="005F783A" w:rsidRPr="003352FA" w14:paraId="1FE51EE7" w14:textId="77777777" w:rsidTr="00021888">
        <w:trPr>
          <w:trHeight w:val="458"/>
          <w:jc w:val="center"/>
        </w:trPr>
        <w:tc>
          <w:tcPr>
            <w:tcW w:w="2552" w:type="dxa"/>
          </w:tcPr>
          <w:p w14:paraId="06C6DA62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14:paraId="15B4A38B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14:paraId="4DF2B8FA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14:paraId="73AF3279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303C20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14:paraId="0C7F6E52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0FB7F956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</w:t>
            </w:r>
            <w:r w:rsidR="00503AA6" w:rsidRPr="003352FA">
              <w:rPr>
                <w:sz w:val="28"/>
                <w:szCs w:val="28"/>
                <w:vertAlign w:val="superscript"/>
              </w:rPr>
              <w:t xml:space="preserve"> </w:t>
            </w:r>
            <w:r w:rsidRPr="003352FA">
              <w:rPr>
                <w:sz w:val="28"/>
                <w:szCs w:val="28"/>
                <w:vertAlign w:val="superscript"/>
              </w:rPr>
              <w:t>Фамилия</w:t>
            </w:r>
          </w:p>
        </w:tc>
      </w:tr>
      <w:tr w:rsidR="005F783A" w:rsidRPr="003352FA" w14:paraId="7BC66A19" w14:textId="77777777" w:rsidTr="00021888">
        <w:trPr>
          <w:jc w:val="center"/>
        </w:trPr>
        <w:tc>
          <w:tcPr>
            <w:tcW w:w="4876" w:type="dxa"/>
            <w:gridSpan w:val="4"/>
            <w:vAlign w:val="bottom"/>
          </w:tcPr>
          <w:p w14:paraId="33DF4269" w14:textId="77777777" w:rsidR="005F783A" w:rsidRPr="003352FA" w:rsidRDefault="00495CC6" w:rsidP="007700C9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Курсовой проект защищен </w:t>
            </w:r>
            <w:r w:rsidR="005F783A" w:rsidRPr="003352FA">
              <w:rPr>
                <w:sz w:val="28"/>
                <w:szCs w:val="28"/>
              </w:rPr>
              <w:t>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17037C5B" w14:textId="77777777" w:rsidR="005F783A" w:rsidRPr="003352FA" w:rsidRDefault="005F783A" w:rsidP="005F783A">
            <w:pPr>
              <w:tabs>
                <w:tab w:val="left" w:pos="157"/>
              </w:tabs>
              <w:rPr>
                <w:sz w:val="28"/>
                <w:szCs w:val="28"/>
              </w:rPr>
            </w:pPr>
          </w:p>
        </w:tc>
      </w:tr>
    </w:tbl>
    <w:p w14:paraId="05E14662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p w14:paraId="277111F2" w14:textId="3FA27D30" w:rsidR="003352FA" w:rsidRDefault="00DB1ED4" w:rsidP="00DE26A3">
      <w:pPr>
        <w:spacing w:before="1200"/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Иркутск 202</w:t>
      </w:r>
      <w:r w:rsidR="005D7B3F">
        <w:rPr>
          <w:sz w:val="28"/>
          <w:szCs w:val="28"/>
        </w:rPr>
        <w:t>2</w:t>
      </w:r>
      <w:r w:rsidR="00AA5A7A" w:rsidRPr="003352FA">
        <w:rPr>
          <w:sz w:val="28"/>
          <w:szCs w:val="28"/>
        </w:rPr>
        <w:t xml:space="preserve"> </w:t>
      </w:r>
      <w:r w:rsidR="00BB78D3" w:rsidRPr="003352FA">
        <w:rPr>
          <w:sz w:val="28"/>
          <w:szCs w:val="28"/>
        </w:rPr>
        <w:t>г.</w:t>
      </w:r>
      <w:r w:rsidR="003352FA">
        <w:rPr>
          <w:sz w:val="28"/>
          <w:szCs w:val="28"/>
        </w:rPr>
        <w:br w:type="page"/>
      </w:r>
    </w:p>
    <w:p w14:paraId="2E11B4A1" w14:textId="77777777" w:rsidR="005E1F9B" w:rsidRPr="003352FA" w:rsidRDefault="009A066E" w:rsidP="005E1F9B">
      <w:pPr>
        <w:autoSpaceDE w:val="0"/>
        <w:autoSpaceDN w:val="0"/>
        <w:adjustRightInd w:val="0"/>
        <w:ind w:right="-2"/>
        <w:jc w:val="center"/>
        <w:rPr>
          <w:sz w:val="28"/>
          <w:szCs w:val="28"/>
        </w:rPr>
      </w:pPr>
      <w:r w:rsidRPr="003352FA">
        <w:rPr>
          <w:sz w:val="28"/>
          <w:szCs w:val="28"/>
        </w:rPr>
        <w:lastRenderedPageBreak/>
        <w:t xml:space="preserve">Министерство науки и высшего образования </w:t>
      </w:r>
      <w:r w:rsidR="005E1F9B" w:rsidRPr="003352FA">
        <w:rPr>
          <w:sz w:val="28"/>
          <w:szCs w:val="28"/>
        </w:rPr>
        <w:t>Российской Федерации</w:t>
      </w:r>
    </w:p>
    <w:p w14:paraId="784B41B4" w14:textId="77777777" w:rsidR="005E1F9B" w:rsidRPr="003352FA" w:rsidRDefault="005E1F9B" w:rsidP="005E1F9B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  <w:lang w:eastAsia="en-US"/>
        </w:rPr>
      </w:pPr>
      <w:r w:rsidRPr="003352FA">
        <w:rPr>
          <w:rFonts w:eastAsia="Calibri"/>
          <w:sz w:val="28"/>
          <w:szCs w:val="28"/>
          <w:lang w:eastAsia="en-US"/>
        </w:rPr>
        <w:t xml:space="preserve">Федеральное государственное бюджетное образовательное учреждение </w:t>
      </w:r>
    </w:p>
    <w:p w14:paraId="7A247F96" w14:textId="77777777" w:rsidR="005E1F9B" w:rsidRPr="003352FA" w:rsidRDefault="005E1F9B" w:rsidP="005E1F9B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  <w:lang w:eastAsia="en-US"/>
        </w:rPr>
      </w:pPr>
      <w:r w:rsidRPr="003352FA">
        <w:rPr>
          <w:rFonts w:eastAsia="Calibri"/>
          <w:sz w:val="28"/>
          <w:szCs w:val="28"/>
          <w:lang w:eastAsia="en-US"/>
        </w:rPr>
        <w:t>высшего образования</w:t>
      </w:r>
    </w:p>
    <w:p w14:paraId="653F9E97" w14:textId="77777777" w:rsidR="005E1F9B" w:rsidRPr="003352FA" w:rsidRDefault="005E1F9B" w:rsidP="005E1F9B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  <w:lang w:eastAsia="en-US"/>
        </w:rPr>
      </w:pPr>
    </w:p>
    <w:p w14:paraId="54B405DC" w14:textId="77777777" w:rsidR="00D64DDE" w:rsidRPr="003352FA" w:rsidRDefault="005E1F9B" w:rsidP="007700C9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  <w:r w:rsidRPr="003352FA">
        <w:rPr>
          <w:b/>
          <w:sz w:val="28"/>
          <w:szCs w:val="28"/>
        </w:rPr>
        <w:t>ИРКУТСКИЙ</w:t>
      </w:r>
      <w:r w:rsidR="00D64DDE" w:rsidRPr="003352FA">
        <w:rPr>
          <w:b/>
          <w:sz w:val="28"/>
          <w:szCs w:val="28"/>
        </w:rPr>
        <w:t xml:space="preserve"> НАЦИОНАЛЬНЫЙ ИССЛЕДОВАТЕЛЬСКИЙ</w:t>
      </w:r>
    </w:p>
    <w:p w14:paraId="19519E31" w14:textId="77777777" w:rsidR="005E1F9B" w:rsidRPr="003352FA" w:rsidRDefault="005E1F9B" w:rsidP="007700C9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  <w:r w:rsidRPr="003352FA">
        <w:rPr>
          <w:b/>
          <w:sz w:val="28"/>
          <w:szCs w:val="28"/>
        </w:rPr>
        <w:t>ТЕХНИЧЕСКИЙ</w:t>
      </w:r>
      <w:r w:rsidR="00C16668" w:rsidRPr="003352FA">
        <w:rPr>
          <w:b/>
          <w:sz w:val="28"/>
          <w:szCs w:val="28"/>
        </w:rPr>
        <w:t xml:space="preserve"> </w:t>
      </w:r>
      <w:r w:rsidRPr="003352FA">
        <w:rPr>
          <w:b/>
          <w:sz w:val="28"/>
          <w:szCs w:val="28"/>
        </w:rPr>
        <w:t>УНИВЕРСИТЕТ</w:t>
      </w:r>
    </w:p>
    <w:p w14:paraId="6B2E8C66" w14:textId="77777777" w:rsidR="005E1F9B" w:rsidRPr="003352FA" w:rsidRDefault="005E1F9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73CD13A5" w14:textId="77777777" w:rsidR="00992CDB" w:rsidRPr="003352FA" w:rsidRDefault="00992CD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1D77A50B" w14:textId="77777777" w:rsidR="00992CDB" w:rsidRPr="003352FA" w:rsidRDefault="00992CD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12035377" w14:textId="77777777" w:rsidR="00992CDB" w:rsidRPr="003352FA" w:rsidRDefault="00992CD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24A5C61D" w14:textId="77777777" w:rsidR="005E1F9B" w:rsidRPr="003352FA" w:rsidRDefault="005E1F9B" w:rsidP="005E1F9B">
      <w:pPr>
        <w:autoSpaceDE w:val="0"/>
        <w:autoSpaceDN w:val="0"/>
        <w:adjustRightInd w:val="0"/>
        <w:ind w:right="-2"/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ЗАДАНИЕ</w:t>
      </w:r>
    </w:p>
    <w:p w14:paraId="06ADFDC3" w14:textId="77777777" w:rsidR="00495CC6" w:rsidRPr="003352FA" w:rsidRDefault="00495CC6" w:rsidP="00495CC6">
      <w:pPr>
        <w:autoSpaceDE w:val="0"/>
        <w:autoSpaceDN w:val="0"/>
        <w:adjustRightInd w:val="0"/>
        <w:ind w:right="-2"/>
        <w:jc w:val="center"/>
        <w:rPr>
          <w:caps/>
          <w:sz w:val="28"/>
          <w:szCs w:val="28"/>
        </w:rPr>
      </w:pPr>
      <w:r w:rsidRPr="003352FA">
        <w:rPr>
          <w:caps/>
          <w:sz w:val="28"/>
          <w:szCs w:val="28"/>
        </w:rPr>
        <w:t>на курсов</w:t>
      </w:r>
      <w:r w:rsidR="00992CDB" w:rsidRPr="003352FA">
        <w:rPr>
          <w:caps/>
          <w:sz w:val="28"/>
          <w:szCs w:val="28"/>
        </w:rPr>
        <w:t>ое</w:t>
      </w:r>
      <w:r w:rsidRPr="003352FA">
        <w:rPr>
          <w:caps/>
          <w:sz w:val="28"/>
          <w:szCs w:val="28"/>
        </w:rPr>
        <w:t xml:space="preserve"> проект</w:t>
      </w:r>
      <w:r w:rsidR="00992CDB" w:rsidRPr="003352FA">
        <w:rPr>
          <w:caps/>
          <w:sz w:val="28"/>
          <w:szCs w:val="28"/>
        </w:rPr>
        <w:t>ирование</w:t>
      </w:r>
    </w:p>
    <w:p w14:paraId="5BECD04B" w14:textId="77777777" w:rsidR="005E1F9B" w:rsidRPr="003352FA" w:rsidRDefault="005E1F9B" w:rsidP="005E1F9B">
      <w:pPr>
        <w:autoSpaceDE w:val="0"/>
        <w:autoSpaceDN w:val="0"/>
        <w:adjustRightInd w:val="0"/>
        <w:ind w:right="-2"/>
        <w:rPr>
          <w:sz w:val="28"/>
          <w:szCs w:val="28"/>
        </w:rPr>
      </w:pPr>
    </w:p>
    <w:tbl>
      <w:tblPr>
        <w:tblW w:w="98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5"/>
        <w:gridCol w:w="567"/>
        <w:gridCol w:w="283"/>
        <w:gridCol w:w="245"/>
        <w:gridCol w:w="748"/>
        <w:gridCol w:w="283"/>
        <w:gridCol w:w="142"/>
        <w:gridCol w:w="1099"/>
        <w:gridCol w:w="137"/>
        <w:gridCol w:w="425"/>
        <w:gridCol w:w="182"/>
        <w:gridCol w:w="674"/>
        <w:gridCol w:w="142"/>
        <w:gridCol w:w="141"/>
        <w:gridCol w:w="392"/>
        <w:gridCol w:w="595"/>
        <w:gridCol w:w="607"/>
        <w:gridCol w:w="1168"/>
      </w:tblGrid>
      <w:tr w:rsidR="005E1F9B" w:rsidRPr="003352FA" w14:paraId="693EB098" w14:textId="77777777" w:rsidTr="00700E4C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FBEC4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По курсу</w:t>
            </w:r>
          </w:p>
        </w:tc>
        <w:tc>
          <w:tcPr>
            <w:tcW w:w="825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461FCC" w14:textId="45BEB11E" w:rsidR="005E1F9B" w:rsidRPr="003352FA" w:rsidRDefault="00DE26A3" w:rsidP="00957A46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DE26A3">
              <w:rPr>
                <w:sz w:val="28"/>
                <w:szCs w:val="28"/>
              </w:rPr>
              <w:t>Объектно-ориентированные базы данных</w:t>
            </w:r>
          </w:p>
        </w:tc>
      </w:tr>
      <w:tr w:rsidR="005E1F9B" w:rsidRPr="003352FA" w14:paraId="3BEC62CF" w14:textId="77777777" w:rsidTr="00700E4C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09AF1B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Студенту</w:t>
            </w:r>
          </w:p>
        </w:tc>
        <w:tc>
          <w:tcPr>
            <w:tcW w:w="825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8F6A42" w14:textId="71347939" w:rsidR="005E1F9B" w:rsidRPr="003352FA" w:rsidRDefault="003875A0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Михейко Ю.А.</w:t>
            </w:r>
          </w:p>
        </w:tc>
      </w:tr>
      <w:tr w:rsidR="005E1F9B" w:rsidRPr="003352FA" w14:paraId="59ABE54E" w14:textId="77777777" w:rsidTr="00700E4C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6976A59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25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D7DFA7" w14:textId="77777777" w:rsidR="005E1F9B" w:rsidRPr="003352FA" w:rsidRDefault="00FA7FEF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(фамилия, инициалы)</w:t>
            </w:r>
            <w:r w:rsidR="005E1F9B" w:rsidRPr="003352FA">
              <w:rPr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5E1F9B" w:rsidRPr="003352FA" w14:paraId="4B93C201" w14:textId="77777777" w:rsidTr="00495CC6"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88C0CC" w14:textId="77777777" w:rsidR="005E1F9B" w:rsidRPr="003352FA" w:rsidRDefault="005E1F9B" w:rsidP="00495CC6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Тема </w:t>
            </w:r>
            <w:r w:rsidR="00495CC6" w:rsidRPr="003352FA">
              <w:rPr>
                <w:sz w:val="28"/>
                <w:szCs w:val="28"/>
              </w:rPr>
              <w:t>проекта</w:t>
            </w:r>
          </w:p>
        </w:tc>
        <w:tc>
          <w:tcPr>
            <w:tcW w:w="783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3591552" w14:textId="12C24E1F" w:rsidR="005E1F9B" w:rsidRPr="003352FA" w:rsidRDefault="00CC4923" w:rsidP="00247228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CC4923">
              <w:rPr>
                <w:bCs/>
                <w:sz w:val="28"/>
                <w:szCs w:val="28"/>
              </w:rPr>
              <w:t>Разработка клиент-серверного приложения для работы с нереляционной базой данных</w:t>
            </w:r>
          </w:p>
        </w:tc>
      </w:tr>
      <w:tr w:rsidR="005E1F9B" w:rsidRPr="003352FA" w14:paraId="6AF1E3CC" w14:textId="77777777" w:rsidTr="00495CC6"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E868AA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72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A83521D" w14:textId="5E31C0AD" w:rsidR="005E1F9B" w:rsidRPr="00F42CFF" w:rsidRDefault="00D64DDE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Вариант </w:t>
            </w:r>
            <w:r w:rsidR="003875A0">
              <w:rPr>
                <w:sz w:val="28"/>
                <w:szCs w:val="28"/>
              </w:rPr>
              <w:t>7</w:t>
            </w:r>
          </w:p>
        </w:tc>
      </w:tr>
      <w:tr w:rsidR="005E1F9B" w:rsidRPr="003352FA" w14:paraId="437126B6" w14:textId="77777777" w:rsidTr="00700E4C">
        <w:tc>
          <w:tcPr>
            <w:tcW w:w="4253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5CBCEAF7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Рекомендуемая литература</w:t>
            </w:r>
          </w:p>
        </w:tc>
        <w:tc>
          <w:tcPr>
            <w:tcW w:w="556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68EE843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b/>
                <w:sz w:val="28"/>
                <w:szCs w:val="28"/>
              </w:rPr>
            </w:pPr>
          </w:p>
        </w:tc>
      </w:tr>
      <w:tr w:rsidR="005E1F9B" w:rsidRPr="003352FA" w14:paraId="418C00F9" w14:textId="77777777" w:rsidTr="00700E4C">
        <w:trPr>
          <w:trHeight w:val="1461"/>
        </w:trPr>
        <w:tc>
          <w:tcPr>
            <w:tcW w:w="981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6E6DBD2" w14:textId="77777777" w:rsidR="005E1F9B" w:rsidRPr="003352FA" w:rsidRDefault="00A476F8" w:rsidP="00573D49">
            <w:pPr>
              <w:numPr>
                <w:ilvl w:val="0"/>
                <w:numId w:val="1"/>
              </w:numPr>
              <w:tabs>
                <w:tab w:val="left" w:pos="318"/>
              </w:tabs>
              <w:ind w:left="0" w:firstLine="0"/>
              <w:rPr>
                <w:noProof/>
                <w:sz w:val="28"/>
                <w:szCs w:val="28"/>
              </w:rPr>
            </w:pPr>
            <w:r w:rsidRPr="003352FA">
              <w:rPr>
                <w:noProof/>
                <w:sz w:val="28"/>
                <w:szCs w:val="28"/>
              </w:rPr>
              <w:t>Сосинская С.С. «</w:t>
            </w:r>
            <w:r w:rsidRPr="003352FA">
              <w:rPr>
                <w:bCs/>
                <w:sz w:val="28"/>
                <w:szCs w:val="28"/>
              </w:rPr>
              <w:t xml:space="preserve">Разработка клиента по технологии </w:t>
            </w:r>
            <w:r w:rsidRPr="003352FA">
              <w:rPr>
                <w:bCs/>
                <w:sz w:val="28"/>
                <w:szCs w:val="28"/>
                <w:lang w:val="en-US"/>
              </w:rPr>
              <w:t>MVC</w:t>
            </w:r>
            <w:r w:rsidRPr="003352FA">
              <w:rPr>
                <w:noProof/>
                <w:sz w:val="28"/>
                <w:szCs w:val="28"/>
              </w:rPr>
              <w:t xml:space="preserve">»: Методические указания по выполнению курсового проекта» Электронный каталог кафедры </w:t>
            </w:r>
            <w:r w:rsidR="00C45DCD" w:rsidRPr="003352FA">
              <w:rPr>
                <w:sz w:val="28"/>
                <w:szCs w:val="28"/>
              </w:rPr>
              <w:t>вычислительной техники</w:t>
            </w:r>
            <w:r w:rsidRPr="003352FA">
              <w:rPr>
                <w:noProof/>
                <w:sz w:val="28"/>
                <w:szCs w:val="28"/>
              </w:rPr>
              <w:t>.</w:t>
            </w:r>
          </w:p>
        </w:tc>
      </w:tr>
      <w:tr w:rsidR="005E1F9B" w:rsidRPr="003352FA" w14:paraId="38C0ED77" w14:textId="77777777" w:rsidTr="00700E4C"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0E29B3" w14:textId="77777777" w:rsidR="005E1F9B" w:rsidRPr="003352FA" w:rsidRDefault="00545E3F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Графическая часть на</w:t>
            </w:r>
          </w:p>
        </w:tc>
        <w:tc>
          <w:tcPr>
            <w:tcW w:w="698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1627851" w14:textId="77777777" w:rsidR="005E1F9B" w:rsidRPr="003352FA" w:rsidRDefault="00603221" w:rsidP="00603221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_________________ </w:t>
            </w:r>
            <w:r w:rsidR="004A35E5" w:rsidRPr="003352FA">
              <w:rPr>
                <w:sz w:val="28"/>
                <w:szCs w:val="28"/>
              </w:rPr>
              <w:t>л</w:t>
            </w:r>
            <w:r w:rsidR="00545E3F" w:rsidRPr="003352FA">
              <w:rPr>
                <w:sz w:val="28"/>
                <w:szCs w:val="28"/>
              </w:rPr>
              <w:t>истах</w:t>
            </w:r>
            <w:r w:rsidR="004A35E5" w:rsidRPr="003352FA">
              <w:rPr>
                <w:sz w:val="28"/>
                <w:szCs w:val="28"/>
              </w:rPr>
              <w:t>.</w:t>
            </w:r>
          </w:p>
          <w:p w14:paraId="79AE8F6B" w14:textId="77777777" w:rsidR="00FC0BC0" w:rsidRPr="003352FA" w:rsidRDefault="00FC0BC0" w:rsidP="00603221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771DFFF5" w14:textId="77777777" w:rsidTr="00700E4C">
        <w:trPr>
          <w:gridAfter w:val="2"/>
          <w:wAfter w:w="1775" w:type="dxa"/>
        </w:trPr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C62AFCB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Дата выдачи задания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FED61D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«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8E86E" w14:textId="21EFAEBB" w:rsidR="005E1F9B" w:rsidRPr="003352FA" w:rsidRDefault="00DE26A3" w:rsidP="00A476F8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9B241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»</w:t>
            </w: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84FD7" w14:textId="581B35E1" w:rsidR="005E1F9B" w:rsidRPr="003352FA" w:rsidRDefault="00DE26A3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ноября</w:t>
            </w:r>
          </w:p>
        </w:tc>
        <w:tc>
          <w:tcPr>
            <w:tcW w:w="194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8BB7FB" w14:textId="27CB855E" w:rsidR="005E1F9B" w:rsidRPr="003352FA" w:rsidRDefault="005E1F9B" w:rsidP="00EE4F95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20</w:t>
            </w:r>
            <w:r w:rsidR="00AA5A7A" w:rsidRPr="003352FA">
              <w:rPr>
                <w:sz w:val="28"/>
                <w:szCs w:val="28"/>
              </w:rPr>
              <w:t>2</w:t>
            </w:r>
            <w:r w:rsidR="00DE26A3">
              <w:rPr>
                <w:sz w:val="28"/>
                <w:szCs w:val="28"/>
              </w:rPr>
              <w:t>2</w:t>
            </w:r>
            <w:r w:rsidRPr="003352FA">
              <w:rPr>
                <w:sz w:val="28"/>
                <w:szCs w:val="28"/>
              </w:rPr>
              <w:t xml:space="preserve"> г.</w:t>
            </w:r>
          </w:p>
        </w:tc>
      </w:tr>
      <w:tr w:rsidR="005E1F9B" w:rsidRPr="003352FA" w14:paraId="47A8F13F" w14:textId="77777777" w:rsidTr="00700E4C">
        <w:tc>
          <w:tcPr>
            <w:tcW w:w="981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4F149CC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5F788598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3BEB6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Задание получил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3CA3C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20928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62790" w14:textId="5770EF0E" w:rsidR="005E1F9B" w:rsidRPr="003352FA" w:rsidRDefault="003875A0" w:rsidP="00A476F8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Ю.А. Михейко</w:t>
            </w:r>
          </w:p>
        </w:tc>
      </w:tr>
      <w:tr w:rsidR="005E1F9B" w:rsidRPr="003352FA" w14:paraId="7FBD0B65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DAA0098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E5A208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5EC71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CC754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E1F9B" w:rsidRPr="003352FA" w14:paraId="1FFA44C6" w14:textId="77777777" w:rsidTr="00700E4C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6B2EA2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4E8C9F4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86BF5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2796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97296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09DC779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5CA9B337" w14:textId="77777777" w:rsidTr="00700E4C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5F2D3545" w14:textId="77777777" w:rsidR="005E1F9B" w:rsidRPr="003352FA" w:rsidRDefault="005E1F9B" w:rsidP="00495CC6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Дата представления </w:t>
            </w:r>
            <w:r w:rsidR="00495CC6" w:rsidRPr="003352FA">
              <w:rPr>
                <w:sz w:val="28"/>
                <w:szCs w:val="28"/>
              </w:rPr>
              <w:t>проекта</w:t>
            </w:r>
            <w:r w:rsidRPr="003352FA">
              <w:rPr>
                <w:sz w:val="28"/>
                <w:szCs w:val="28"/>
              </w:rPr>
              <w:t xml:space="preserve"> руководителю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193F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«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7881D" w14:textId="69646F9F" w:rsidR="005E1F9B" w:rsidRPr="003352FA" w:rsidRDefault="00DE26A3" w:rsidP="00D00D05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AD7849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»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C4165" w14:textId="77777777" w:rsidR="005E1F9B" w:rsidRPr="003352FA" w:rsidRDefault="005B1562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декабря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6E00" w14:textId="058BB59E" w:rsidR="005E1F9B" w:rsidRPr="003352FA" w:rsidRDefault="00573D49" w:rsidP="00DA5857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202</w:t>
            </w:r>
            <w:r w:rsidR="00DE26A3">
              <w:rPr>
                <w:sz w:val="28"/>
                <w:szCs w:val="28"/>
              </w:rPr>
              <w:t>2</w:t>
            </w:r>
            <w:r w:rsidR="005E1F9B" w:rsidRPr="003352FA">
              <w:rPr>
                <w:sz w:val="28"/>
                <w:szCs w:val="28"/>
              </w:rPr>
              <w:t xml:space="preserve"> г.</w:t>
            </w:r>
          </w:p>
        </w:tc>
      </w:tr>
      <w:tr w:rsidR="005E1F9B" w:rsidRPr="003352FA" w14:paraId="2CF180EA" w14:textId="77777777" w:rsidTr="00700E4C">
        <w:tc>
          <w:tcPr>
            <w:tcW w:w="981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54D2E2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793B8719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EB618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Руководитель </w:t>
            </w:r>
            <w:r w:rsidR="00545E3F" w:rsidRPr="003352FA">
              <w:rPr>
                <w:sz w:val="28"/>
                <w:szCs w:val="28"/>
              </w:rPr>
              <w:t>курсового проектирования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A688B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595BD0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400B2" w14:textId="609415ED" w:rsidR="005E1F9B" w:rsidRPr="003352FA" w:rsidRDefault="00CF4A2E" w:rsidP="00DA5857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</w:t>
            </w:r>
            <w:r w:rsidR="00D00D05" w:rsidRPr="003352FA">
              <w:rPr>
                <w:sz w:val="28"/>
                <w:szCs w:val="28"/>
              </w:rPr>
              <w:t>.</w:t>
            </w:r>
            <w:r w:rsidRPr="003352FA">
              <w:rPr>
                <w:sz w:val="28"/>
                <w:szCs w:val="28"/>
              </w:rPr>
              <w:t>А</w:t>
            </w:r>
            <w:r w:rsidR="00D00D05" w:rsidRPr="003352FA">
              <w:rPr>
                <w:sz w:val="28"/>
                <w:szCs w:val="28"/>
              </w:rPr>
              <w:t xml:space="preserve">. </w:t>
            </w:r>
            <w:r w:rsidRPr="003352FA">
              <w:rPr>
                <w:sz w:val="28"/>
                <w:szCs w:val="28"/>
              </w:rPr>
              <w:t>Харахинов</w:t>
            </w:r>
          </w:p>
        </w:tc>
      </w:tr>
      <w:tr w:rsidR="005E1F9B" w:rsidRPr="003352FA" w14:paraId="34FD57FB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BBAD37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50B46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6E58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41739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7624FB04" w14:textId="77777777" w:rsidR="005E1F9B" w:rsidRPr="003352FA" w:rsidRDefault="005E1F9B" w:rsidP="005E1F9B">
      <w:pPr>
        <w:jc w:val="center"/>
        <w:rPr>
          <w:sz w:val="28"/>
          <w:szCs w:val="28"/>
        </w:rPr>
      </w:pPr>
    </w:p>
    <w:p w14:paraId="03BEC98F" w14:textId="77777777" w:rsidR="005F783A" w:rsidRPr="003352FA" w:rsidRDefault="005F783A" w:rsidP="005E1F9B">
      <w:pPr>
        <w:jc w:val="center"/>
        <w:rPr>
          <w:sz w:val="28"/>
          <w:szCs w:val="28"/>
        </w:rPr>
      </w:pPr>
    </w:p>
    <w:p w14:paraId="4947253A" w14:textId="77777777" w:rsidR="00CC240F" w:rsidRPr="004322F8" w:rsidRDefault="005F783A" w:rsidP="002615CA">
      <w:pPr>
        <w:spacing w:after="80"/>
        <w:jc w:val="center"/>
        <w:rPr>
          <w:b/>
          <w:sz w:val="28"/>
          <w:szCs w:val="28"/>
        </w:rPr>
      </w:pPr>
      <w:r w:rsidRPr="007700C9">
        <w:br w:type="page"/>
      </w:r>
      <w:r w:rsidR="00FB6CED" w:rsidRPr="004322F8">
        <w:rPr>
          <w:b/>
          <w:sz w:val="28"/>
          <w:szCs w:val="28"/>
        </w:rPr>
        <w:lastRenderedPageBreak/>
        <w:t>С</w:t>
      </w:r>
      <w:r w:rsidR="00BB48E3" w:rsidRPr="004322F8">
        <w:rPr>
          <w:b/>
          <w:sz w:val="28"/>
          <w:szCs w:val="28"/>
        </w:rPr>
        <w:t>одержание</w:t>
      </w:r>
    </w:p>
    <w:p w14:paraId="4D6AFA8C" w14:textId="0AF0DAF9" w:rsidR="008D1E15" w:rsidRPr="008D1E15" w:rsidRDefault="00DB2DB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r w:rsidRPr="0019771B">
        <w:rPr>
          <w:b w:val="0"/>
          <w:bCs/>
          <w:szCs w:val="28"/>
        </w:rPr>
        <w:fldChar w:fldCharType="begin"/>
      </w:r>
      <w:r w:rsidRPr="0019771B">
        <w:rPr>
          <w:b w:val="0"/>
          <w:bCs/>
          <w:szCs w:val="28"/>
        </w:rPr>
        <w:instrText xml:space="preserve"> TOC \o "1-3" \h \z \u </w:instrText>
      </w:r>
      <w:r w:rsidRPr="0019771B">
        <w:rPr>
          <w:b w:val="0"/>
          <w:bCs/>
          <w:szCs w:val="28"/>
        </w:rPr>
        <w:fldChar w:fldCharType="separate"/>
      </w:r>
      <w:hyperlink w:anchor="_Toc122369769" w:history="1">
        <w:r w:rsidR="008D1E15" w:rsidRPr="008D1E15">
          <w:rPr>
            <w:rStyle w:val="ab"/>
            <w:b w:val="0"/>
            <w:bCs/>
            <w:noProof/>
          </w:rPr>
          <w:t>Введение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_Toc122369769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4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1C1AA50D" w14:textId="4DF1E8C8" w:rsidR="008D1E15" w:rsidRPr="008D1E15" w:rsidRDefault="000D1DD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369770" w:history="1">
        <w:r w:rsidR="008D1E15" w:rsidRPr="008D1E15">
          <w:rPr>
            <w:rStyle w:val="ab"/>
            <w:b w:val="0"/>
            <w:bCs/>
            <w:noProof/>
          </w:rPr>
          <w:t>Индивидуальный вариант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_Toc122369770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5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453AB58B" w14:textId="4D7073AF" w:rsidR="008D1E15" w:rsidRPr="008D1E15" w:rsidRDefault="000D1DD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369771" w:history="1">
        <w:r w:rsidR="008D1E15" w:rsidRPr="008D1E15">
          <w:rPr>
            <w:rStyle w:val="ab"/>
            <w:b w:val="0"/>
            <w:bCs/>
            <w:noProof/>
          </w:rPr>
          <w:t>1. Структура базы данных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_Toc122369771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6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78537CD2" w14:textId="3E99DD9A" w:rsidR="008D1E15" w:rsidRPr="008D1E15" w:rsidRDefault="000D1DDC">
      <w:pPr>
        <w:pStyle w:val="2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369772" w:history="1">
        <w:r w:rsidR="008D1E15" w:rsidRPr="008D1E15">
          <w:rPr>
            <w:rStyle w:val="ab"/>
            <w:bCs/>
            <w:i w:val="0"/>
            <w:noProof/>
          </w:rPr>
          <w:t>1.1</w:t>
        </w:r>
        <w:r w:rsidR="008D1E15" w:rsidRPr="008D1E15">
          <w:rPr>
            <w:rFonts w:asciiTheme="minorHAnsi" w:eastAsiaTheme="minorEastAsia" w:hAnsiTheme="minorHAnsi" w:cstheme="minorBidi"/>
            <w:bCs/>
            <w:i w:val="0"/>
            <w:noProof/>
            <w:sz w:val="22"/>
            <w:szCs w:val="22"/>
          </w:rPr>
          <w:tab/>
        </w:r>
        <w:r w:rsidR="008D1E15" w:rsidRPr="008D1E15">
          <w:rPr>
            <w:rStyle w:val="ab"/>
            <w:bCs/>
            <w:i w:val="0"/>
            <w:noProof/>
          </w:rPr>
          <w:t>Концептуальная модель данных</w:t>
        </w:r>
        <w:r w:rsidR="008D1E15" w:rsidRPr="008D1E15">
          <w:rPr>
            <w:bCs/>
            <w:i w:val="0"/>
            <w:noProof/>
            <w:webHidden/>
          </w:rPr>
          <w:tab/>
        </w:r>
        <w:r w:rsidR="008D1E15" w:rsidRPr="008D1E15">
          <w:rPr>
            <w:bCs/>
            <w:i w:val="0"/>
            <w:noProof/>
            <w:webHidden/>
          </w:rPr>
          <w:fldChar w:fldCharType="begin"/>
        </w:r>
        <w:r w:rsidR="008D1E15" w:rsidRPr="008D1E15">
          <w:rPr>
            <w:bCs/>
            <w:i w:val="0"/>
            <w:noProof/>
            <w:webHidden/>
          </w:rPr>
          <w:instrText xml:space="preserve"> PAGEREF _Toc122369772 \h </w:instrText>
        </w:r>
        <w:r w:rsidR="008D1E15" w:rsidRPr="008D1E15">
          <w:rPr>
            <w:bCs/>
            <w:i w:val="0"/>
            <w:noProof/>
            <w:webHidden/>
          </w:rPr>
        </w:r>
        <w:r w:rsidR="008D1E15" w:rsidRPr="008D1E15">
          <w:rPr>
            <w:bCs/>
            <w:i w:val="0"/>
            <w:noProof/>
            <w:webHidden/>
          </w:rPr>
          <w:fldChar w:fldCharType="separate"/>
        </w:r>
        <w:r w:rsidR="008D1E15" w:rsidRPr="008D1E15">
          <w:rPr>
            <w:bCs/>
            <w:i w:val="0"/>
            <w:noProof/>
            <w:webHidden/>
          </w:rPr>
          <w:t>6</w:t>
        </w:r>
        <w:r w:rsidR="008D1E15" w:rsidRPr="008D1E15">
          <w:rPr>
            <w:bCs/>
            <w:i w:val="0"/>
            <w:noProof/>
            <w:webHidden/>
          </w:rPr>
          <w:fldChar w:fldCharType="end"/>
        </w:r>
      </w:hyperlink>
    </w:p>
    <w:p w14:paraId="35E870A3" w14:textId="047E5F96" w:rsidR="008D1E15" w:rsidRPr="008D1E15" w:rsidRDefault="000D1DD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369773" w:history="1">
        <w:r w:rsidR="008D1E15" w:rsidRPr="008D1E15">
          <w:rPr>
            <w:rStyle w:val="ab"/>
            <w:bCs/>
            <w:i w:val="0"/>
            <w:noProof/>
          </w:rPr>
          <w:t>1.2 Физическая модель данных</w:t>
        </w:r>
        <w:r w:rsidR="008D1E15" w:rsidRPr="008D1E15">
          <w:rPr>
            <w:bCs/>
            <w:i w:val="0"/>
            <w:noProof/>
            <w:webHidden/>
          </w:rPr>
          <w:tab/>
        </w:r>
        <w:r w:rsidR="008D1E15" w:rsidRPr="008D1E15">
          <w:rPr>
            <w:bCs/>
            <w:i w:val="0"/>
            <w:noProof/>
            <w:webHidden/>
          </w:rPr>
          <w:fldChar w:fldCharType="begin"/>
        </w:r>
        <w:r w:rsidR="008D1E15" w:rsidRPr="008D1E15">
          <w:rPr>
            <w:bCs/>
            <w:i w:val="0"/>
            <w:noProof/>
            <w:webHidden/>
          </w:rPr>
          <w:instrText xml:space="preserve"> PAGEREF _Toc122369773 \h </w:instrText>
        </w:r>
        <w:r w:rsidR="008D1E15" w:rsidRPr="008D1E15">
          <w:rPr>
            <w:bCs/>
            <w:i w:val="0"/>
            <w:noProof/>
            <w:webHidden/>
          </w:rPr>
        </w:r>
        <w:r w:rsidR="008D1E15" w:rsidRPr="008D1E15">
          <w:rPr>
            <w:bCs/>
            <w:i w:val="0"/>
            <w:noProof/>
            <w:webHidden/>
          </w:rPr>
          <w:fldChar w:fldCharType="separate"/>
        </w:r>
        <w:r w:rsidR="008D1E15" w:rsidRPr="008D1E15">
          <w:rPr>
            <w:bCs/>
            <w:i w:val="0"/>
            <w:noProof/>
            <w:webHidden/>
          </w:rPr>
          <w:t>6</w:t>
        </w:r>
        <w:r w:rsidR="008D1E15" w:rsidRPr="008D1E15">
          <w:rPr>
            <w:bCs/>
            <w:i w:val="0"/>
            <w:noProof/>
            <w:webHidden/>
          </w:rPr>
          <w:fldChar w:fldCharType="end"/>
        </w:r>
      </w:hyperlink>
    </w:p>
    <w:p w14:paraId="3135E9DE" w14:textId="1E665FED" w:rsidR="008D1E15" w:rsidRPr="008D1E15" w:rsidRDefault="000D1DD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369774" w:history="1">
        <w:r w:rsidR="008D1E15" w:rsidRPr="008D1E15">
          <w:rPr>
            <w:rStyle w:val="ab"/>
            <w:b w:val="0"/>
            <w:bCs/>
            <w:noProof/>
          </w:rPr>
          <w:t>2. Проектирование информационной системы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_Toc122369774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8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7C59BC84" w14:textId="2D40DCDA" w:rsidR="008D1E15" w:rsidRPr="008D1E15" w:rsidRDefault="000D1DD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369775" w:history="1">
        <w:r w:rsidR="008D1E15" w:rsidRPr="008D1E15">
          <w:rPr>
            <w:rStyle w:val="ab"/>
            <w:b w:val="0"/>
            <w:bCs/>
            <w:noProof/>
          </w:rPr>
          <w:t>3. Контроллеры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_Toc122369775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9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19A2101D" w14:textId="20BCF6A0" w:rsidR="008D1E15" w:rsidRPr="008D1E15" w:rsidRDefault="000D1DD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369776" w:history="1">
        <w:r w:rsidR="008D1E15" w:rsidRPr="008D1E15">
          <w:rPr>
            <w:rStyle w:val="ab"/>
            <w:b w:val="0"/>
            <w:bCs/>
            <w:noProof/>
          </w:rPr>
          <w:t>4. Представления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_Toc122369776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10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7950DB42" w14:textId="450FE531" w:rsidR="008D1E15" w:rsidRPr="008D1E15" w:rsidRDefault="000D1DD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369777" w:history="1">
        <w:r w:rsidR="008D1E15" w:rsidRPr="008D1E15">
          <w:rPr>
            <w:rStyle w:val="ab"/>
            <w:bCs/>
            <w:i w:val="0"/>
            <w:noProof/>
          </w:rPr>
          <w:t xml:space="preserve">4.1 </w:t>
        </w:r>
        <w:r w:rsidR="008D1E15" w:rsidRPr="008D1E15">
          <w:rPr>
            <w:rStyle w:val="ab"/>
            <w:bCs/>
            <w:i w:val="0"/>
            <w:noProof/>
            <w:lang w:val="en-US"/>
          </w:rPr>
          <w:t>Index</w:t>
        </w:r>
        <w:r w:rsidR="008D1E15" w:rsidRPr="008D1E15">
          <w:rPr>
            <w:bCs/>
            <w:i w:val="0"/>
            <w:noProof/>
            <w:webHidden/>
          </w:rPr>
          <w:tab/>
        </w:r>
        <w:r w:rsidR="008D1E15" w:rsidRPr="008D1E15">
          <w:rPr>
            <w:bCs/>
            <w:i w:val="0"/>
            <w:noProof/>
            <w:webHidden/>
          </w:rPr>
          <w:fldChar w:fldCharType="begin"/>
        </w:r>
        <w:r w:rsidR="008D1E15" w:rsidRPr="008D1E15">
          <w:rPr>
            <w:bCs/>
            <w:i w:val="0"/>
            <w:noProof/>
            <w:webHidden/>
          </w:rPr>
          <w:instrText xml:space="preserve"> PAGEREF _Toc122369777 \h </w:instrText>
        </w:r>
        <w:r w:rsidR="008D1E15" w:rsidRPr="008D1E15">
          <w:rPr>
            <w:bCs/>
            <w:i w:val="0"/>
            <w:noProof/>
            <w:webHidden/>
          </w:rPr>
        </w:r>
        <w:r w:rsidR="008D1E15" w:rsidRPr="008D1E15">
          <w:rPr>
            <w:bCs/>
            <w:i w:val="0"/>
            <w:noProof/>
            <w:webHidden/>
          </w:rPr>
          <w:fldChar w:fldCharType="separate"/>
        </w:r>
        <w:r w:rsidR="008D1E15" w:rsidRPr="008D1E15">
          <w:rPr>
            <w:bCs/>
            <w:i w:val="0"/>
            <w:noProof/>
            <w:webHidden/>
          </w:rPr>
          <w:t>10</w:t>
        </w:r>
        <w:r w:rsidR="008D1E15" w:rsidRPr="008D1E15">
          <w:rPr>
            <w:bCs/>
            <w:i w:val="0"/>
            <w:noProof/>
            <w:webHidden/>
          </w:rPr>
          <w:fldChar w:fldCharType="end"/>
        </w:r>
      </w:hyperlink>
    </w:p>
    <w:p w14:paraId="2DF8720E" w14:textId="4A3F5289" w:rsidR="008D1E15" w:rsidRPr="008D1E15" w:rsidRDefault="000D1DD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369778" w:history="1">
        <w:r w:rsidR="008D1E15" w:rsidRPr="008D1E15">
          <w:rPr>
            <w:rStyle w:val="ab"/>
            <w:bCs/>
            <w:i w:val="0"/>
            <w:noProof/>
            <w:lang w:val="en-US"/>
          </w:rPr>
          <w:t>4.2 Cat</w:t>
        </w:r>
        <w:r w:rsidR="008D1E15" w:rsidRPr="008D1E15">
          <w:rPr>
            <w:bCs/>
            <w:i w:val="0"/>
            <w:noProof/>
            <w:webHidden/>
          </w:rPr>
          <w:tab/>
        </w:r>
        <w:r w:rsidR="008D1E15" w:rsidRPr="008D1E15">
          <w:rPr>
            <w:bCs/>
            <w:i w:val="0"/>
            <w:noProof/>
            <w:webHidden/>
          </w:rPr>
          <w:fldChar w:fldCharType="begin"/>
        </w:r>
        <w:r w:rsidR="008D1E15" w:rsidRPr="008D1E15">
          <w:rPr>
            <w:bCs/>
            <w:i w:val="0"/>
            <w:noProof/>
            <w:webHidden/>
          </w:rPr>
          <w:instrText xml:space="preserve"> PAGEREF _Toc122369778 \h </w:instrText>
        </w:r>
        <w:r w:rsidR="008D1E15" w:rsidRPr="008D1E15">
          <w:rPr>
            <w:bCs/>
            <w:i w:val="0"/>
            <w:noProof/>
            <w:webHidden/>
          </w:rPr>
        </w:r>
        <w:r w:rsidR="008D1E15" w:rsidRPr="008D1E15">
          <w:rPr>
            <w:bCs/>
            <w:i w:val="0"/>
            <w:noProof/>
            <w:webHidden/>
          </w:rPr>
          <w:fldChar w:fldCharType="separate"/>
        </w:r>
        <w:r w:rsidR="008D1E15" w:rsidRPr="008D1E15">
          <w:rPr>
            <w:bCs/>
            <w:i w:val="0"/>
            <w:noProof/>
            <w:webHidden/>
          </w:rPr>
          <w:t>10</w:t>
        </w:r>
        <w:r w:rsidR="008D1E15" w:rsidRPr="008D1E15">
          <w:rPr>
            <w:bCs/>
            <w:i w:val="0"/>
            <w:noProof/>
            <w:webHidden/>
          </w:rPr>
          <w:fldChar w:fldCharType="end"/>
        </w:r>
      </w:hyperlink>
    </w:p>
    <w:p w14:paraId="2F3C5F53" w14:textId="34536BED" w:rsidR="008D1E15" w:rsidRPr="008D1E15" w:rsidRDefault="000D1DD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369779" w:history="1">
        <w:r w:rsidR="008D1E15" w:rsidRPr="008D1E15">
          <w:rPr>
            <w:rStyle w:val="ab"/>
            <w:bCs/>
            <w:i w:val="0"/>
            <w:noProof/>
            <w:lang w:val="en-US"/>
          </w:rPr>
          <w:t>4.3 Exhibition</w:t>
        </w:r>
        <w:r w:rsidR="008D1E15" w:rsidRPr="008D1E15">
          <w:rPr>
            <w:bCs/>
            <w:i w:val="0"/>
            <w:noProof/>
            <w:webHidden/>
          </w:rPr>
          <w:tab/>
        </w:r>
        <w:r w:rsidR="008D1E15" w:rsidRPr="008D1E15">
          <w:rPr>
            <w:bCs/>
            <w:i w:val="0"/>
            <w:noProof/>
            <w:webHidden/>
          </w:rPr>
          <w:fldChar w:fldCharType="begin"/>
        </w:r>
        <w:r w:rsidR="008D1E15" w:rsidRPr="008D1E15">
          <w:rPr>
            <w:bCs/>
            <w:i w:val="0"/>
            <w:noProof/>
            <w:webHidden/>
          </w:rPr>
          <w:instrText xml:space="preserve"> PAGEREF _Toc122369779 \h </w:instrText>
        </w:r>
        <w:r w:rsidR="008D1E15" w:rsidRPr="008D1E15">
          <w:rPr>
            <w:bCs/>
            <w:i w:val="0"/>
            <w:noProof/>
            <w:webHidden/>
          </w:rPr>
        </w:r>
        <w:r w:rsidR="008D1E15" w:rsidRPr="008D1E15">
          <w:rPr>
            <w:bCs/>
            <w:i w:val="0"/>
            <w:noProof/>
            <w:webHidden/>
          </w:rPr>
          <w:fldChar w:fldCharType="separate"/>
        </w:r>
        <w:r w:rsidR="008D1E15" w:rsidRPr="008D1E15">
          <w:rPr>
            <w:bCs/>
            <w:i w:val="0"/>
            <w:noProof/>
            <w:webHidden/>
          </w:rPr>
          <w:t>11</w:t>
        </w:r>
        <w:r w:rsidR="008D1E15" w:rsidRPr="008D1E15">
          <w:rPr>
            <w:bCs/>
            <w:i w:val="0"/>
            <w:noProof/>
            <w:webHidden/>
          </w:rPr>
          <w:fldChar w:fldCharType="end"/>
        </w:r>
      </w:hyperlink>
    </w:p>
    <w:p w14:paraId="3A21BDA2" w14:textId="7766AB93" w:rsidR="008D1E15" w:rsidRPr="008D1E15" w:rsidRDefault="000D1DD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369780" w:history="1">
        <w:r w:rsidR="008D1E15" w:rsidRPr="008D1E15">
          <w:rPr>
            <w:rStyle w:val="ab"/>
            <w:b w:val="0"/>
            <w:bCs/>
            <w:noProof/>
          </w:rPr>
          <w:t>5 Сценарии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_Toc122369780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14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3B74B875" w14:textId="386E2D1B" w:rsidR="008D1E15" w:rsidRPr="008D1E15" w:rsidRDefault="000D1DD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369781" w:history="1">
        <w:r w:rsidR="008D1E15" w:rsidRPr="008D1E15">
          <w:rPr>
            <w:rStyle w:val="ab"/>
            <w:bCs/>
            <w:i w:val="0"/>
            <w:noProof/>
            <w:lang w:val="en-US"/>
          </w:rPr>
          <w:t>5.1 cat.js</w:t>
        </w:r>
        <w:r w:rsidR="008D1E15" w:rsidRPr="008D1E15">
          <w:rPr>
            <w:bCs/>
            <w:i w:val="0"/>
            <w:noProof/>
            <w:webHidden/>
          </w:rPr>
          <w:tab/>
        </w:r>
        <w:r w:rsidR="008D1E15" w:rsidRPr="008D1E15">
          <w:rPr>
            <w:bCs/>
            <w:i w:val="0"/>
            <w:noProof/>
            <w:webHidden/>
          </w:rPr>
          <w:fldChar w:fldCharType="begin"/>
        </w:r>
        <w:r w:rsidR="008D1E15" w:rsidRPr="008D1E15">
          <w:rPr>
            <w:bCs/>
            <w:i w:val="0"/>
            <w:noProof/>
            <w:webHidden/>
          </w:rPr>
          <w:instrText xml:space="preserve"> PAGEREF _Toc122369781 \h </w:instrText>
        </w:r>
        <w:r w:rsidR="008D1E15" w:rsidRPr="008D1E15">
          <w:rPr>
            <w:bCs/>
            <w:i w:val="0"/>
            <w:noProof/>
            <w:webHidden/>
          </w:rPr>
        </w:r>
        <w:r w:rsidR="008D1E15" w:rsidRPr="008D1E15">
          <w:rPr>
            <w:bCs/>
            <w:i w:val="0"/>
            <w:noProof/>
            <w:webHidden/>
          </w:rPr>
          <w:fldChar w:fldCharType="separate"/>
        </w:r>
        <w:r w:rsidR="008D1E15" w:rsidRPr="008D1E15">
          <w:rPr>
            <w:bCs/>
            <w:i w:val="0"/>
            <w:noProof/>
            <w:webHidden/>
          </w:rPr>
          <w:t>14</w:t>
        </w:r>
        <w:r w:rsidR="008D1E15" w:rsidRPr="008D1E15">
          <w:rPr>
            <w:bCs/>
            <w:i w:val="0"/>
            <w:noProof/>
            <w:webHidden/>
          </w:rPr>
          <w:fldChar w:fldCharType="end"/>
        </w:r>
      </w:hyperlink>
    </w:p>
    <w:p w14:paraId="07D53AB9" w14:textId="04A4E72D" w:rsidR="008D1E15" w:rsidRPr="008D1E15" w:rsidRDefault="000D1DDC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369782" w:history="1">
        <w:r w:rsidR="008D1E15" w:rsidRPr="008D1E15">
          <w:rPr>
            <w:rStyle w:val="ab"/>
            <w:bCs/>
            <w:i w:val="0"/>
            <w:noProof/>
            <w:lang w:val="en-US"/>
          </w:rPr>
          <w:t>5.2 exhibition.js</w:t>
        </w:r>
        <w:r w:rsidR="008D1E15" w:rsidRPr="008D1E15">
          <w:rPr>
            <w:bCs/>
            <w:i w:val="0"/>
            <w:noProof/>
            <w:webHidden/>
          </w:rPr>
          <w:tab/>
        </w:r>
        <w:r w:rsidR="008D1E15" w:rsidRPr="008D1E15">
          <w:rPr>
            <w:bCs/>
            <w:i w:val="0"/>
            <w:noProof/>
            <w:webHidden/>
          </w:rPr>
          <w:fldChar w:fldCharType="begin"/>
        </w:r>
        <w:r w:rsidR="008D1E15" w:rsidRPr="008D1E15">
          <w:rPr>
            <w:bCs/>
            <w:i w:val="0"/>
            <w:noProof/>
            <w:webHidden/>
          </w:rPr>
          <w:instrText xml:space="preserve"> PAGEREF _Toc122369782 \h </w:instrText>
        </w:r>
        <w:r w:rsidR="008D1E15" w:rsidRPr="008D1E15">
          <w:rPr>
            <w:bCs/>
            <w:i w:val="0"/>
            <w:noProof/>
            <w:webHidden/>
          </w:rPr>
        </w:r>
        <w:r w:rsidR="008D1E15" w:rsidRPr="008D1E15">
          <w:rPr>
            <w:bCs/>
            <w:i w:val="0"/>
            <w:noProof/>
            <w:webHidden/>
          </w:rPr>
          <w:fldChar w:fldCharType="separate"/>
        </w:r>
        <w:r w:rsidR="008D1E15" w:rsidRPr="008D1E15">
          <w:rPr>
            <w:bCs/>
            <w:i w:val="0"/>
            <w:noProof/>
            <w:webHidden/>
          </w:rPr>
          <w:t>17</w:t>
        </w:r>
        <w:r w:rsidR="008D1E15" w:rsidRPr="008D1E15">
          <w:rPr>
            <w:bCs/>
            <w:i w:val="0"/>
            <w:noProof/>
            <w:webHidden/>
          </w:rPr>
          <w:fldChar w:fldCharType="end"/>
        </w:r>
      </w:hyperlink>
    </w:p>
    <w:p w14:paraId="1A3A72FF" w14:textId="2F7AB458" w:rsidR="008D1E15" w:rsidRPr="008D1E15" w:rsidRDefault="000D1DD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369783" w:history="1">
        <w:r w:rsidR="008D1E15" w:rsidRPr="008D1E15">
          <w:rPr>
            <w:rStyle w:val="ab"/>
            <w:b w:val="0"/>
            <w:bCs/>
            <w:noProof/>
          </w:rPr>
          <w:t>6. WebApi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_Toc122369783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24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4F5A656C" w14:textId="68AE2C56" w:rsidR="008D1E15" w:rsidRPr="008D1E15" w:rsidRDefault="000D1DD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369784" w:history="1">
        <w:r w:rsidR="008D1E15" w:rsidRPr="008D1E15">
          <w:rPr>
            <w:rStyle w:val="ab"/>
            <w:b w:val="0"/>
            <w:bCs/>
            <w:noProof/>
            <w:lang w:val="en-US"/>
          </w:rPr>
          <w:t xml:space="preserve">7. </w:t>
        </w:r>
        <w:r w:rsidR="008D1E15" w:rsidRPr="008D1E15">
          <w:rPr>
            <w:rStyle w:val="ab"/>
            <w:b w:val="0"/>
            <w:bCs/>
            <w:noProof/>
          </w:rPr>
          <w:t>Таблица</w:t>
        </w:r>
        <w:r w:rsidR="008D1E15" w:rsidRPr="008D1E15">
          <w:rPr>
            <w:rStyle w:val="ab"/>
            <w:b w:val="0"/>
            <w:bCs/>
            <w:noProof/>
            <w:lang w:val="en-US"/>
          </w:rPr>
          <w:t xml:space="preserve"> </w:t>
        </w:r>
        <w:r w:rsidR="008D1E15" w:rsidRPr="008D1E15">
          <w:rPr>
            <w:rStyle w:val="ab"/>
            <w:b w:val="0"/>
            <w:bCs/>
            <w:noProof/>
          </w:rPr>
          <w:t>тестов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_Toc122369784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25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59F1B055" w14:textId="000E5CEB" w:rsidR="008D1E15" w:rsidRPr="008D1E15" w:rsidRDefault="000D1DD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369785" w:history="1">
        <w:r w:rsidR="008D1E15" w:rsidRPr="008D1E15">
          <w:rPr>
            <w:rStyle w:val="ab"/>
            <w:b w:val="0"/>
            <w:bCs/>
            <w:noProof/>
          </w:rPr>
          <w:t>8. Результаты тестирования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_Toc122369785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27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28068D63" w14:textId="2401EE7E" w:rsidR="008D1E15" w:rsidRPr="008D1E15" w:rsidRDefault="000D1DD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369786" w:history="1">
        <w:r w:rsidR="008D1E15" w:rsidRPr="008D1E15">
          <w:rPr>
            <w:rStyle w:val="ab"/>
            <w:b w:val="0"/>
            <w:bCs/>
            <w:noProof/>
          </w:rPr>
          <w:t>Заключение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_Toc122369786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31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1E6AE702" w14:textId="2034EEDB" w:rsidR="008D1E15" w:rsidRPr="008D1E15" w:rsidRDefault="000D1DD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369787" w:history="1">
        <w:r w:rsidR="008D1E15" w:rsidRPr="008D1E15">
          <w:rPr>
            <w:rStyle w:val="ab"/>
            <w:b w:val="0"/>
            <w:bCs/>
            <w:noProof/>
          </w:rPr>
          <w:t>Список использованных источников</w:t>
        </w:r>
        <w:r w:rsidR="008D1E15" w:rsidRPr="008D1E15">
          <w:rPr>
            <w:b w:val="0"/>
            <w:bCs/>
            <w:noProof/>
            <w:webHidden/>
          </w:rPr>
          <w:tab/>
        </w:r>
        <w:r w:rsidR="008D1E15" w:rsidRPr="008D1E15">
          <w:rPr>
            <w:b w:val="0"/>
            <w:bCs/>
            <w:noProof/>
            <w:webHidden/>
          </w:rPr>
          <w:fldChar w:fldCharType="begin"/>
        </w:r>
        <w:r w:rsidR="008D1E15" w:rsidRPr="008D1E15">
          <w:rPr>
            <w:b w:val="0"/>
            <w:bCs/>
            <w:noProof/>
            <w:webHidden/>
          </w:rPr>
          <w:instrText xml:space="preserve"> PAGEREF _Toc122369787 \h </w:instrText>
        </w:r>
        <w:r w:rsidR="008D1E15" w:rsidRPr="008D1E15">
          <w:rPr>
            <w:b w:val="0"/>
            <w:bCs/>
            <w:noProof/>
            <w:webHidden/>
          </w:rPr>
        </w:r>
        <w:r w:rsidR="008D1E15" w:rsidRPr="008D1E15">
          <w:rPr>
            <w:b w:val="0"/>
            <w:bCs/>
            <w:noProof/>
            <w:webHidden/>
          </w:rPr>
          <w:fldChar w:fldCharType="separate"/>
        </w:r>
        <w:r w:rsidR="008D1E15" w:rsidRPr="008D1E15">
          <w:rPr>
            <w:b w:val="0"/>
            <w:bCs/>
            <w:noProof/>
            <w:webHidden/>
          </w:rPr>
          <w:t>32</w:t>
        </w:r>
        <w:r w:rsidR="008D1E15" w:rsidRPr="008D1E15">
          <w:rPr>
            <w:b w:val="0"/>
            <w:bCs/>
            <w:noProof/>
            <w:webHidden/>
          </w:rPr>
          <w:fldChar w:fldCharType="end"/>
        </w:r>
      </w:hyperlink>
    </w:p>
    <w:p w14:paraId="18D16962" w14:textId="062CFB9E" w:rsidR="00DB2DBC" w:rsidRPr="007700C9" w:rsidRDefault="00DB2DBC" w:rsidP="0019771B">
      <w:pPr>
        <w:jc w:val="center"/>
        <w:rPr>
          <w:b/>
          <w:i/>
        </w:rPr>
      </w:pPr>
      <w:r w:rsidRPr="0019771B">
        <w:rPr>
          <w:bCs/>
          <w:sz w:val="28"/>
          <w:szCs w:val="28"/>
        </w:rPr>
        <w:fldChar w:fldCharType="end"/>
      </w:r>
    </w:p>
    <w:p w14:paraId="34C4847B" w14:textId="08CEFAB2" w:rsidR="00CA0B1A" w:rsidRDefault="00CC240F" w:rsidP="00E9379A">
      <w:pPr>
        <w:pStyle w:val="15"/>
        <w:ind w:firstLine="0"/>
        <w:jc w:val="center"/>
        <w:rPr>
          <w:caps/>
        </w:rPr>
      </w:pPr>
      <w:r w:rsidRPr="007700C9">
        <w:br w:type="page"/>
      </w:r>
      <w:bookmarkStart w:id="0" w:name="_Toc338542214"/>
      <w:bookmarkStart w:id="1" w:name="_Toc420685096"/>
      <w:bookmarkStart w:id="2" w:name="_Toc122369769"/>
      <w:r w:rsidR="00192B9F" w:rsidRPr="007700C9">
        <w:lastRenderedPageBreak/>
        <w:t>В</w:t>
      </w:r>
      <w:r w:rsidR="008E4254" w:rsidRPr="007700C9">
        <w:t>ведение</w:t>
      </w:r>
      <w:bookmarkEnd w:id="0"/>
      <w:bookmarkEnd w:id="1"/>
      <w:bookmarkEnd w:id="2"/>
    </w:p>
    <w:p w14:paraId="28900A4F" w14:textId="38510E0A" w:rsidR="00BC682B" w:rsidRPr="00400065" w:rsidRDefault="00BC682B" w:rsidP="009D6BED">
      <w:pPr>
        <w:pStyle w:val="afd"/>
      </w:pPr>
      <w:r w:rsidRPr="00400065">
        <w:t xml:space="preserve">Целью курсового проекта является знакомство с фреймворком </w:t>
      </w:r>
      <w:r w:rsidRPr="00400065">
        <w:rPr>
          <w:lang w:val="en-US"/>
        </w:rPr>
        <w:t>ASP</w:t>
      </w:r>
      <w:r w:rsidRPr="00400065">
        <w:t xml:space="preserve"> </w:t>
      </w:r>
      <w:r w:rsidRPr="00400065">
        <w:rPr>
          <w:lang w:val="en-US"/>
        </w:rPr>
        <w:t>NET</w:t>
      </w:r>
      <w:r w:rsidRPr="00400065">
        <w:t xml:space="preserve"> </w:t>
      </w:r>
      <w:r w:rsidRPr="00400065">
        <w:rPr>
          <w:lang w:val="en-US"/>
        </w:rPr>
        <w:t>MVC</w:t>
      </w:r>
      <w:r w:rsidRPr="00400065">
        <w:t xml:space="preserve"> </w:t>
      </w:r>
      <w:r w:rsidRPr="00400065">
        <w:rPr>
          <w:lang w:val="en-US"/>
        </w:rPr>
        <w:t>Framework</w:t>
      </w:r>
      <w:r w:rsidRPr="00400065">
        <w:t xml:space="preserve"> для создания веб-приложения по используемому паттерну </w:t>
      </w:r>
      <w:r w:rsidRPr="00400065">
        <w:rPr>
          <w:lang w:val="en-US"/>
        </w:rPr>
        <w:t>Model</w:t>
      </w:r>
      <w:r w:rsidRPr="00400065">
        <w:t>-</w:t>
      </w:r>
      <w:r w:rsidRPr="00400065">
        <w:rPr>
          <w:lang w:val="en-US"/>
        </w:rPr>
        <w:t>view</w:t>
      </w:r>
      <w:r w:rsidRPr="00400065">
        <w:t>-</w:t>
      </w:r>
      <w:r w:rsidRPr="00400065">
        <w:rPr>
          <w:lang w:val="en-US"/>
        </w:rPr>
        <w:t>controller</w:t>
      </w:r>
      <w:r w:rsidRPr="00400065">
        <w:t xml:space="preserve"> (</w:t>
      </w:r>
      <w:r w:rsidRPr="00400065">
        <w:rPr>
          <w:lang w:val="en-US"/>
        </w:rPr>
        <w:t>MVC</w:t>
      </w:r>
      <w:r w:rsidRPr="00400065">
        <w:t>)</w:t>
      </w:r>
      <w:r w:rsidR="008D6B47" w:rsidRPr="00400065">
        <w:t xml:space="preserve"> и использования </w:t>
      </w:r>
      <w:r w:rsidR="008D6B47" w:rsidRPr="00400065">
        <w:rPr>
          <w:lang w:val="en-US"/>
        </w:rPr>
        <w:t>NoSQL</w:t>
      </w:r>
      <w:r w:rsidR="008D6B47" w:rsidRPr="00400065">
        <w:t xml:space="preserve"> базы данных </w:t>
      </w:r>
      <w:r w:rsidR="008D6B47" w:rsidRPr="00400065">
        <w:rPr>
          <w:lang w:val="en-US"/>
        </w:rPr>
        <w:t>MongoDB</w:t>
      </w:r>
      <w:r w:rsidR="008D6B47" w:rsidRPr="00400065">
        <w:t>.</w:t>
      </w:r>
    </w:p>
    <w:p w14:paraId="7FA160B7" w14:textId="125C066E" w:rsidR="00DE26A3" w:rsidRDefault="00BC682B" w:rsidP="009D6BED">
      <w:pPr>
        <w:pStyle w:val="afd"/>
      </w:pPr>
      <w:r w:rsidRPr="00400065">
        <w:t xml:space="preserve">В качестве предметной области </w:t>
      </w:r>
      <w:r w:rsidR="00DE26A3" w:rsidRPr="00400065">
        <w:t>был</w:t>
      </w:r>
      <w:r w:rsidR="003875A0">
        <w:t>а</w:t>
      </w:r>
      <w:r w:rsidR="00DE26A3">
        <w:t xml:space="preserve"> взят</w:t>
      </w:r>
      <w:r w:rsidR="003875A0">
        <w:t>а</w:t>
      </w:r>
      <w:r w:rsidR="00DE26A3">
        <w:t xml:space="preserve"> </w:t>
      </w:r>
      <w:r w:rsidR="003875A0">
        <w:t>в</w:t>
      </w:r>
      <w:r w:rsidR="003875A0" w:rsidRPr="003875A0">
        <w:t>ыставка животных</w:t>
      </w:r>
      <w:r w:rsidR="00DE26A3">
        <w:t>, включающий следующие сущности:</w:t>
      </w:r>
    </w:p>
    <w:p w14:paraId="1B62FF33" w14:textId="6B94A914" w:rsidR="00DE26A3" w:rsidRDefault="00E038B5" w:rsidP="00DE26A3">
      <w:pPr>
        <w:pStyle w:val="afd"/>
        <w:numPr>
          <w:ilvl w:val="0"/>
          <w:numId w:val="49"/>
        </w:numPr>
      </w:pPr>
      <w:r w:rsidRPr="00E038B5">
        <w:t>Кот</w:t>
      </w:r>
      <w:r>
        <w:t>ы</w:t>
      </w:r>
      <w:r w:rsidR="00E55860">
        <w:t>;</w:t>
      </w:r>
    </w:p>
    <w:p w14:paraId="02490131" w14:textId="254EB4DB" w:rsidR="00DE26A3" w:rsidRDefault="00E038B5" w:rsidP="00DE26A3">
      <w:pPr>
        <w:pStyle w:val="afd"/>
        <w:numPr>
          <w:ilvl w:val="0"/>
          <w:numId w:val="49"/>
        </w:numPr>
      </w:pPr>
      <w:r w:rsidRPr="00E038B5">
        <w:t>Собак</w:t>
      </w:r>
      <w:r>
        <w:t>и</w:t>
      </w:r>
      <w:r w:rsidR="00E55860">
        <w:t>;</w:t>
      </w:r>
    </w:p>
    <w:p w14:paraId="3A140058" w14:textId="138D234E" w:rsidR="00DE26A3" w:rsidRDefault="00E038B5" w:rsidP="00DE26A3">
      <w:pPr>
        <w:pStyle w:val="afd"/>
        <w:numPr>
          <w:ilvl w:val="0"/>
          <w:numId w:val="49"/>
        </w:numPr>
      </w:pPr>
      <w:r w:rsidRPr="00E038B5">
        <w:t>Птиц</w:t>
      </w:r>
      <w:r>
        <w:t>ы</w:t>
      </w:r>
      <w:r w:rsidR="00E55860">
        <w:t>;</w:t>
      </w:r>
    </w:p>
    <w:p w14:paraId="1A524DD4" w14:textId="3C3AAC10" w:rsidR="00E03968" w:rsidRPr="007700C9" w:rsidRDefault="00E038B5" w:rsidP="00DE26A3">
      <w:pPr>
        <w:pStyle w:val="afd"/>
        <w:numPr>
          <w:ilvl w:val="0"/>
          <w:numId w:val="49"/>
        </w:numPr>
      </w:pPr>
      <w:r w:rsidRPr="00E038B5">
        <w:t>Выставки</w:t>
      </w:r>
      <w:r w:rsidR="00FA646B">
        <w:t>.</w:t>
      </w:r>
      <w:r w:rsidR="00CC240F" w:rsidRPr="007700C9">
        <w:br w:type="page"/>
      </w:r>
      <w:bookmarkStart w:id="3" w:name="_Toc470525783"/>
    </w:p>
    <w:p w14:paraId="62807A55" w14:textId="03F460F4" w:rsidR="00487FA0" w:rsidRDefault="00487FA0" w:rsidP="009D6BED">
      <w:pPr>
        <w:pStyle w:val="15"/>
      </w:pPr>
      <w:bookmarkStart w:id="4" w:name="_Toc122369770"/>
      <w:r w:rsidRPr="007700C9">
        <w:lastRenderedPageBreak/>
        <w:t>Индивидуальный вариант</w:t>
      </w:r>
      <w:bookmarkEnd w:id="3"/>
      <w:bookmarkEnd w:id="4"/>
    </w:p>
    <w:p w14:paraId="6AEBE4FF" w14:textId="73DD29A9" w:rsidR="00C27182" w:rsidRPr="007D334A" w:rsidRDefault="00DE26A3" w:rsidP="00DE26A3">
      <w:pPr>
        <w:pStyle w:val="afd"/>
      </w:pPr>
      <w:r>
        <w:t xml:space="preserve">Имеются </w:t>
      </w:r>
      <w:r w:rsidR="007D334A">
        <w:t>коты</w:t>
      </w:r>
      <w:r>
        <w:t xml:space="preserve"> (</w:t>
      </w:r>
      <w:r w:rsidR="007D334A">
        <w:t>кличка</w:t>
      </w:r>
      <w:r>
        <w:t xml:space="preserve">, </w:t>
      </w:r>
      <w:r w:rsidR="007D334A">
        <w:t>возраст</w:t>
      </w:r>
      <w:r>
        <w:t xml:space="preserve">, </w:t>
      </w:r>
      <w:r w:rsidR="007D334A">
        <w:t>цвет,</w:t>
      </w:r>
      <w:r>
        <w:t xml:space="preserve"> </w:t>
      </w:r>
      <w:r w:rsidR="007D334A">
        <w:t>пора</w:t>
      </w:r>
      <w:r>
        <w:t>)</w:t>
      </w:r>
      <w:r w:rsidR="007D334A">
        <w:t xml:space="preserve">, собаки (кличка, возраст, цвет, пора) </w:t>
      </w:r>
      <w:r>
        <w:t xml:space="preserve">и </w:t>
      </w:r>
      <w:r w:rsidR="007D334A">
        <w:t>птицы (кличка, возраст, цвет, пора)</w:t>
      </w:r>
      <w:r>
        <w:t xml:space="preserve">. Из этих объектов составляются </w:t>
      </w:r>
      <w:r w:rsidR="007D334A">
        <w:t>выставки</w:t>
      </w:r>
      <w:r>
        <w:t xml:space="preserve"> (</w:t>
      </w:r>
      <w:r w:rsidR="007D334A">
        <w:t>названия</w:t>
      </w:r>
      <w:r>
        <w:t xml:space="preserve">, </w:t>
      </w:r>
      <w:r w:rsidR="007D334A">
        <w:t>коты, собаки, птицы)</w:t>
      </w:r>
    </w:p>
    <w:p w14:paraId="76BCEA78" w14:textId="77777777" w:rsidR="00C27182" w:rsidRPr="004671E8" w:rsidRDefault="00C27182" w:rsidP="009D6BED">
      <w:pPr>
        <w:pStyle w:val="afd"/>
      </w:pPr>
      <w:r w:rsidRPr="004671E8">
        <w:t>Выходные документы:</w:t>
      </w:r>
    </w:p>
    <w:p w14:paraId="487BE3B9" w14:textId="71F44943" w:rsidR="00C27182" w:rsidRPr="004671E8" w:rsidRDefault="00DE26A3" w:rsidP="009D6BED">
      <w:pPr>
        <w:pStyle w:val="aff0"/>
      </w:pPr>
      <w:r>
        <w:t>выдать список</w:t>
      </w:r>
      <w:r w:rsidR="00E038B5">
        <w:t xml:space="preserve"> выставок</w:t>
      </w:r>
      <w:r>
        <w:t xml:space="preserve">, в которых </w:t>
      </w:r>
      <w:r w:rsidR="00E038B5">
        <w:t>учувствует кошка</w:t>
      </w:r>
      <w:r w:rsidR="00E55860">
        <w:t>;</w:t>
      </w:r>
    </w:p>
    <w:p w14:paraId="53DBF9DC" w14:textId="3B83B972" w:rsidR="00C27182" w:rsidRPr="004671E8" w:rsidRDefault="00DE26A3" w:rsidP="009D6BED">
      <w:pPr>
        <w:pStyle w:val="aff0"/>
      </w:pPr>
      <w:r>
        <w:t xml:space="preserve">выдать список </w:t>
      </w:r>
      <w:r w:rsidR="00E038B5">
        <w:t>выставок, в которых находится определенное количество котов, собак и птиц</w:t>
      </w:r>
      <w:r>
        <w:t>.</w:t>
      </w:r>
    </w:p>
    <w:p w14:paraId="1360DB11" w14:textId="77777777" w:rsidR="00043A94" w:rsidRPr="007700C9" w:rsidRDefault="00043A94">
      <w:r w:rsidRPr="007700C9">
        <w:br w:type="page"/>
      </w:r>
    </w:p>
    <w:p w14:paraId="05C0CE0E" w14:textId="21602716" w:rsidR="00CC240F" w:rsidRPr="007700C9" w:rsidRDefault="009D6BED" w:rsidP="00C47236">
      <w:pPr>
        <w:pStyle w:val="15"/>
        <w:spacing w:before="0"/>
        <w:rPr>
          <w:caps/>
        </w:rPr>
      </w:pPr>
      <w:bookmarkStart w:id="5" w:name="_Toc470525784"/>
      <w:bookmarkStart w:id="6" w:name="_Toc122369771"/>
      <w:r>
        <w:lastRenderedPageBreak/>
        <w:t>1</w:t>
      </w:r>
      <w:r w:rsidR="005E02F8">
        <w:t>.</w:t>
      </w:r>
      <w:r>
        <w:t xml:space="preserve"> </w:t>
      </w:r>
      <w:r w:rsidR="00752A45" w:rsidRPr="007700C9">
        <w:t xml:space="preserve">Структура </w:t>
      </w:r>
      <w:r w:rsidR="00487FA0" w:rsidRPr="007700C9">
        <w:t>базы данных</w:t>
      </w:r>
      <w:bookmarkEnd w:id="5"/>
      <w:bookmarkEnd w:id="6"/>
    </w:p>
    <w:p w14:paraId="50ADAF60" w14:textId="027E4234" w:rsidR="004A44D2" w:rsidRDefault="00494E1B" w:rsidP="009B33D0">
      <w:pPr>
        <w:pStyle w:val="23"/>
        <w:numPr>
          <w:ilvl w:val="1"/>
          <w:numId w:val="50"/>
        </w:numPr>
      </w:pPr>
      <w:bookmarkStart w:id="7" w:name="_Toc122369772"/>
      <w:r>
        <w:t>Концептуальная модель данных</w:t>
      </w:r>
      <w:bookmarkEnd w:id="7"/>
    </w:p>
    <w:p w14:paraId="2F72E01B" w14:textId="37ADD788" w:rsidR="00400065" w:rsidRPr="00601564" w:rsidRDefault="00494E1B" w:rsidP="00494E1B">
      <w:pPr>
        <w:pStyle w:val="aff1"/>
      </w:pPr>
      <w:r>
        <w:t xml:space="preserve">Концептуальная модель данных содержит 4 сущности и 3 связи. Первая модель описывает отношение между сущностями </w:t>
      </w:r>
      <w:r w:rsidR="00DA5E4D">
        <w:t>Кошки</w:t>
      </w:r>
      <w:r>
        <w:t xml:space="preserve"> и </w:t>
      </w:r>
      <w:r w:rsidR="00DA5E4D">
        <w:t>Выставка</w:t>
      </w:r>
      <w:r>
        <w:t xml:space="preserve">. </w:t>
      </w:r>
      <w:r w:rsidR="00DA5E4D">
        <w:t>Выставка не обаятельно должна иметь кошку, но кошка обязательно должна иметь выставку. Они</w:t>
      </w:r>
      <w:r>
        <w:t xml:space="preserve"> имеют связь «</w:t>
      </w:r>
      <w:r w:rsidR="00DA5E4D">
        <w:t>один</w:t>
      </w:r>
      <w:r>
        <w:t xml:space="preserve"> ко многим». </w:t>
      </w:r>
      <w:r w:rsidR="00422CAB">
        <w:t>Вторая модель описывает отношение между сущностями Собаки и Выставка. Выставка не обаятельно должна иметь собаку, но собака обязательно должна иметь выставку. Они имеют связь «один ко многим». Третья модель описывает отношение между сущностями Птицы и Выставка. Выставка не обаятельно должна иметь птицу, но птица обязательно должна иметь выставку. Они имеют связь «один ко многим».</w:t>
      </w:r>
    </w:p>
    <w:p w14:paraId="21A63B3E" w14:textId="44741369" w:rsidR="00BA2DD0" w:rsidRPr="007700C9" w:rsidRDefault="008D1E15" w:rsidP="004B7BEF">
      <w:pPr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03A9BFBA" wp14:editId="5058672B">
            <wp:extent cx="4305935" cy="2497455"/>
            <wp:effectExtent l="19050" t="19050" r="18415" b="171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497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B7B17" w14:textId="397FEA7D" w:rsidR="00BA2DD0" w:rsidRPr="00DA5857" w:rsidRDefault="00BA2DD0" w:rsidP="00E9379A">
      <w:pPr>
        <w:pStyle w:val="afd"/>
        <w:ind w:firstLine="0"/>
        <w:jc w:val="center"/>
      </w:pPr>
      <w:r w:rsidRPr="00400065">
        <w:t xml:space="preserve">Рисунок </w:t>
      </w:r>
      <w:r w:rsidR="002615CA" w:rsidRPr="00400065">
        <w:t>1</w:t>
      </w:r>
      <w:r w:rsidRPr="00400065">
        <w:t xml:space="preserve"> – </w:t>
      </w:r>
      <w:r w:rsidR="00494E1B" w:rsidRPr="00400065">
        <w:t>Концептуальная модель данных</w:t>
      </w:r>
    </w:p>
    <w:p w14:paraId="61EDD25B" w14:textId="55B3F15C" w:rsidR="002615CA" w:rsidRPr="00601564" w:rsidRDefault="002615CA" w:rsidP="00A739E5">
      <w:pPr>
        <w:jc w:val="center"/>
        <w:rPr>
          <w:b/>
          <w:sz w:val="28"/>
          <w:szCs w:val="28"/>
        </w:rPr>
      </w:pPr>
    </w:p>
    <w:p w14:paraId="0A89415C" w14:textId="27C45DCA" w:rsidR="00E5475C" w:rsidRDefault="003676A4" w:rsidP="003676A4">
      <w:pPr>
        <w:pStyle w:val="23"/>
        <w:rPr>
          <w:caps/>
        </w:rPr>
      </w:pPr>
      <w:bookmarkStart w:id="8" w:name="_Toc122369773"/>
      <w:r>
        <w:t xml:space="preserve">1.2 </w:t>
      </w:r>
      <w:r w:rsidR="00F04923">
        <w:t>Физическая модель данных</w:t>
      </w:r>
      <w:bookmarkEnd w:id="8"/>
    </w:p>
    <w:p w14:paraId="0FD85E45" w14:textId="4480536C" w:rsidR="00573C5F" w:rsidRDefault="00573C5F" w:rsidP="003676A4">
      <w:pPr>
        <w:pStyle w:val="afd"/>
      </w:pPr>
      <w:r>
        <w:t xml:space="preserve">В результате применения инструмента </w:t>
      </w:r>
      <w:r w:rsidR="00F04923">
        <w:rPr>
          <w:lang w:val="en-US"/>
        </w:rPr>
        <w:t>draw</w:t>
      </w:r>
      <w:r w:rsidR="00F04923" w:rsidRPr="00F04923">
        <w:t>.</w:t>
      </w:r>
      <w:r w:rsidR="00F04923">
        <w:rPr>
          <w:lang w:val="en-US"/>
        </w:rPr>
        <w:t>io</w:t>
      </w:r>
      <w:r w:rsidR="00F04923" w:rsidRPr="00F04923">
        <w:t xml:space="preserve"> </w:t>
      </w:r>
      <w:r>
        <w:t xml:space="preserve">в отношении разработки логической модели базы данных, основываясь на </w:t>
      </w:r>
      <w:r w:rsidR="00F04923">
        <w:t>концептуальной модели</w:t>
      </w:r>
      <w:r>
        <w:t xml:space="preserve"> (см. рис. 1) была разработана</w:t>
      </w:r>
      <w:r w:rsidR="00F04923">
        <w:t xml:space="preserve"> физическая</w:t>
      </w:r>
      <w:r>
        <w:t xml:space="preserve"> модель</w:t>
      </w:r>
      <w:r w:rsidRPr="008E4B1D">
        <w:t xml:space="preserve">, </w:t>
      </w:r>
      <w:r>
        <w:t>представленная на рисунке 2.</w:t>
      </w:r>
    </w:p>
    <w:p w14:paraId="0A0D3C5E" w14:textId="2E7F390F" w:rsidR="00D02DC2" w:rsidRDefault="00D02DC2">
      <w:pPr>
        <w:rPr>
          <w:color w:val="000000" w:themeColor="text1"/>
          <w:sz w:val="28"/>
        </w:rPr>
      </w:pPr>
      <w:r>
        <w:br w:type="page"/>
      </w:r>
    </w:p>
    <w:p w14:paraId="1DCA5B8C" w14:textId="0AA7E54D" w:rsidR="009F0006" w:rsidRPr="00D02DC2" w:rsidRDefault="00F04923" w:rsidP="001A0A47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lastRenderedPageBreak/>
        <w:t>Таблица</w:t>
      </w:r>
      <w:r w:rsidR="00D02DC2" w:rsidRPr="00D02DC2">
        <w:rPr>
          <w:sz w:val="24"/>
          <w:szCs w:val="28"/>
          <w:lang w:val="en-US"/>
        </w:rPr>
        <w:t xml:space="preserve"> </w:t>
      </w:r>
      <w:r w:rsidRPr="00D02DC2">
        <w:rPr>
          <w:sz w:val="24"/>
          <w:szCs w:val="28"/>
        </w:rPr>
        <w:t>1 – Структура модели «</w:t>
      </w:r>
      <w:r w:rsidR="00422CAB">
        <w:rPr>
          <w:sz w:val="24"/>
          <w:szCs w:val="28"/>
        </w:rPr>
        <w:t>Кошки</w:t>
      </w:r>
      <w:r w:rsidRPr="00D02DC2">
        <w:rPr>
          <w:sz w:val="24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1687C05F" w14:textId="77777777" w:rsidTr="00D02DC2">
        <w:tc>
          <w:tcPr>
            <w:tcW w:w="2408" w:type="dxa"/>
          </w:tcPr>
          <w:p w14:paraId="4E14DA68" w14:textId="1DD66E58" w:rsidR="00D02DC2" w:rsidRPr="00D02DC2" w:rsidRDefault="00D02DC2" w:rsidP="00F04923">
            <w:r w:rsidRPr="00D02DC2">
              <w:t>Столбец</w:t>
            </w:r>
          </w:p>
        </w:tc>
        <w:tc>
          <w:tcPr>
            <w:tcW w:w="2409" w:type="dxa"/>
          </w:tcPr>
          <w:p w14:paraId="110B9D21" w14:textId="4653ED13" w:rsidR="00D02DC2" w:rsidRPr="00D02DC2" w:rsidRDefault="00D02DC2" w:rsidP="00F04923">
            <w:r w:rsidRPr="00D02DC2">
              <w:t>Тип</w:t>
            </w:r>
          </w:p>
        </w:tc>
        <w:tc>
          <w:tcPr>
            <w:tcW w:w="2408" w:type="dxa"/>
          </w:tcPr>
          <w:p w14:paraId="0597AA32" w14:textId="1CBADA34" w:rsidR="00D02DC2" w:rsidRPr="00D02DC2" w:rsidRDefault="00D02DC2" w:rsidP="00F04923">
            <w:r w:rsidRPr="00D02DC2">
              <w:t>Null</w:t>
            </w:r>
          </w:p>
        </w:tc>
        <w:tc>
          <w:tcPr>
            <w:tcW w:w="2409" w:type="dxa"/>
          </w:tcPr>
          <w:p w14:paraId="25D5CF8B" w14:textId="28C19FF4" w:rsidR="00D02DC2" w:rsidRPr="00D02DC2" w:rsidRDefault="00D02DC2" w:rsidP="00D02DC2">
            <w:pPr>
              <w:ind w:right="-2036"/>
            </w:pPr>
            <w:r w:rsidRPr="00D02DC2">
              <w:t>Примечание</w:t>
            </w:r>
          </w:p>
        </w:tc>
      </w:tr>
      <w:tr w:rsidR="00D02DC2" w14:paraId="0627EB73" w14:textId="77777777" w:rsidTr="00D02DC2">
        <w:tc>
          <w:tcPr>
            <w:tcW w:w="2408" w:type="dxa"/>
          </w:tcPr>
          <w:p w14:paraId="407A4C8A" w14:textId="1782172A" w:rsidR="00D02DC2" w:rsidRPr="00D02DC2" w:rsidRDefault="00D02DC2" w:rsidP="00F04923">
            <w:pPr>
              <w:rPr>
                <w:lang w:val="en-US"/>
              </w:rPr>
            </w:pPr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2ED714D6" w14:textId="560A0129" w:rsidR="00D02DC2" w:rsidRPr="00D02DC2" w:rsidRDefault="00D02DC2" w:rsidP="00F04923">
            <w:pPr>
              <w:rPr>
                <w:lang w:val="en-US"/>
              </w:rPr>
            </w:pPr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0C473342" w14:textId="450A4194" w:rsidR="00D02DC2" w:rsidRPr="00D02DC2" w:rsidRDefault="00D02DC2" w:rsidP="00F04923">
            <w:r w:rsidRPr="00D02DC2">
              <w:t>Нет</w:t>
            </w:r>
          </w:p>
        </w:tc>
        <w:tc>
          <w:tcPr>
            <w:tcW w:w="2409" w:type="dxa"/>
          </w:tcPr>
          <w:p w14:paraId="0C7F2E82" w14:textId="0919FF49" w:rsidR="00D02DC2" w:rsidRPr="00D02DC2" w:rsidRDefault="00D02DC2" w:rsidP="00F04923">
            <w:pPr>
              <w:rPr>
                <w:lang w:val="en-US"/>
              </w:rPr>
            </w:pPr>
            <w:r w:rsidRPr="00D02DC2">
              <w:rPr>
                <w:lang w:val="en-US"/>
              </w:rPr>
              <w:t>PK, Index</w:t>
            </w:r>
          </w:p>
        </w:tc>
      </w:tr>
      <w:tr w:rsidR="00422CAB" w14:paraId="29B43A1F" w14:textId="77777777" w:rsidTr="00D02DC2">
        <w:tc>
          <w:tcPr>
            <w:tcW w:w="2408" w:type="dxa"/>
          </w:tcPr>
          <w:p w14:paraId="518C4BF7" w14:textId="50416301" w:rsidR="00422CAB" w:rsidRPr="00422CAB" w:rsidRDefault="00422CAB" w:rsidP="00F0492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9" w:type="dxa"/>
          </w:tcPr>
          <w:p w14:paraId="0E4B1C6C" w14:textId="3A0A1E11" w:rsidR="00422CAB" w:rsidRPr="00D02DC2" w:rsidRDefault="00422CAB" w:rsidP="00F0492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728E1EF7" w14:textId="50CAC3E2" w:rsidR="00422CAB" w:rsidRPr="00D02DC2" w:rsidRDefault="00422CAB" w:rsidP="00F04923">
            <w:r w:rsidRPr="00D02DC2">
              <w:t>Нет</w:t>
            </w:r>
          </w:p>
        </w:tc>
        <w:tc>
          <w:tcPr>
            <w:tcW w:w="2409" w:type="dxa"/>
          </w:tcPr>
          <w:p w14:paraId="5146F1B9" w14:textId="77777777" w:rsidR="00422CAB" w:rsidRPr="00D02DC2" w:rsidRDefault="00422CAB" w:rsidP="00F04923">
            <w:pPr>
              <w:rPr>
                <w:lang w:val="en-US"/>
              </w:rPr>
            </w:pPr>
          </w:p>
        </w:tc>
      </w:tr>
      <w:tr w:rsidR="00422CAB" w14:paraId="4529732E" w14:textId="77777777" w:rsidTr="00D02DC2">
        <w:tc>
          <w:tcPr>
            <w:tcW w:w="2408" w:type="dxa"/>
          </w:tcPr>
          <w:p w14:paraId="5F29CBB6" w14:textId="7B705688" w:rsidR="00422CAB" w:rsidRDefault="00422CAB" w:rsidP="00F04923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409" w:type="dxa"/>
          </w:tcPr>
          <w:p w14:paraId="6178F270" w14:textId="1D15F499" w:rsidR="00422CAB" w:rsidRDefault="00422CAB" w:rsidP="00F04923">
            <w:pPr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2408" w:type="dxa"/>
          </w:tcPr>
          <w:p w14:paraId="77F98D0C" w14:textId="2E2827EE" w:rsidR="00422CAB" w:rsidRPr="00D02DC2" w:rsidRDefault="00422CAB" w:rsidP="00F04923">
            <w:r w:rsidRPr="00D02DC2">
              <w:t>Нет</w:t>
            </w:r>
          </w:p>
        </w:tc>
        <w:tc>
          <w:tcPr>
            <w:tcW w:w="2409" w:type="dxa"/>
          </w:tcPr>
          <w:p w14:paraId="3BA507CF" w14:textId="77777777" w:rsidR="00422CAB" w:rsidRPr="00D02DC2" w:rsidRDefault="00422CAB" w:rsidP="00F04923">
            <w:pPr>
              <w:rPr>
                <w:lang w:val="en-US"/>
              </w:rPr>
            </w:pPr>
          </w:p>
        </w:tc>
      </w:tr>
      <w:tr w:rsidR="00422CAB" w14:paraId="525E8C29" w14:textId="77777777" w:rsidTr="00D02DC2">
        <w:tc>
          <w:tcPr>
            <w:tcW w:w="2408" w:type="dxa"/>
          </w:tcPr>
          <w:p w14:paraId="7BD7DF17" w14:textId="22AD44E1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409" w:type="dxa"/>
          </w:tcPr>
          <w:p w14:paraId="23968273" w14:textId="4BABC6EC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60172A73" w14:textId="17FB31B7" w:rsidR="00422CAB" w:rsidRPr="00D02DC2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73C47237" w14:textId="77777777" w:rsidR="00422CAB" w:rsidRPr="00D02DC2" w:rsidRDefault="00422CAB" w:rsidP="00422CAB">
            <w:pPr>
              <w:rPr>
                <w:lang w:val="en-US"/>
              </w:rPr>
            </w:pPr>
          </w:p>
        </w:tc>
      </w:tr>
      <w:tr w:rsidR="00422CAB" w14:paraId="3FD8E141" w14:textId="77777777" w:rsidTr="00D02DC2">
        <w:tc>
          <w:tcPr>
            <w:tcW w:w="2408" w:type="dxa"/>
          </w:tcPr>
          <w:p w14:paraId="31A884EC" w14:textId="7E20E032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breed</w:t>
            </w:r>
          </w:p>
        </w:tc>
        <w:tc>
          <w:tcPr>
            <w:tcW w:w="2409" w:type="dxa"/>
          </w:tcPr>
          <w:p w14:paraId="29001552" w14:textId="087F7F29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033EBE7D" w14:textId="1E3E0185" w:rsidR="00422CAB" w:rsidRPr="00D02DC2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191E70C4" w14:textId="77777777" w:rsidR="00422CAB" w:rsidRPr="00D02DC2" w:rsidRDefault="00422CAB" w:rsidP="00422CAB">
            <w:pPr>
              <w:rPr>
                <w:lang w:val="en-US"/>
              </w:rPr>
            </w:pPr>
          </w:p>
        </w:tc>
      </w:tr>
    </w:tbl>
    <w:p w14:paraId="4E9D298F" w14:textId="01652A4C" w:rsidR="003077C0" w:rsidRPr="00F04923" w:rsidRDefault="00D02DC2" w:rsidP="003077C0">
      <w:pPr>
        <w:rPr>
          <w:lang w:val="en-US"/>
        </w:rPr>
      </w:pPr>
      <w:r>
        <w:rPr>
          <w:lang w:val="en-US"/>
        </w:rPr>
        <w:t xml:space="preserve"> </w:t>
      </w:r>
    </w:p>
    <w:p w14:paraId="4CE05C58" w14:textId="3374474E" w:rsidR="00D02DC2" w:rsidRPr="00D02DC2" w:rsidRDefault="00D02DC2" w:rsidP="00D02DC2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t>Таблица</w:t>
      </w:r>
      <w:r>
        <w:rPr>
          <w:sz w:val="24"/>
          <w:szCs w:val="28"/>
          <w:lang w:val="en-US"/>
        </w:rPr>
        <w:t xml:space="preserve"> </w:t>
      </w:r>
      <w:r w:rsidRPr="00D02DC2">
        <w:rPr>
          <w:sz w:val="24"/>
          <w:szCs w:val="28"/>
          <w:lang w:val="en-US"/>
        </w:rPr>
        <w:t xml:space="preserve">2 </w:t>
      </w:r>
      <w:r w:rsidRPr="00D02DC2">
        <w:rPr>
          <w:sz w:val="24"/>
          <w:szCs w:val="28"/>
        </w:rPr>
        <w:t>– Структура модели «</w:t>
      </w:r>
      <w:r w:rsidR="00422CAB">
        <w:rPr>
          <w:sz w:val="24"/>
          <w:szCs w:val="28"/>
        </w:rPr>
        <w:t>Собаки</w:t>
      </w:r>
      <w:r w:rsidRPr="00D02DC2">
        <w:rPr>
          <w:sz w:val="24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7EA9B35B" w14:textId="77777777" w:rsidTr="00D02DC2">
        <w:trPr>
          <w:trHeight w:val="253"/>
        </w:trPr>
        <w:tc>
          <w:tcPr>
            <w:tcW w:w="2408" w:type="dxa"/>
          </w:tcPr>
          <w:p w14:paraId="56437AC1" w14:textId="77777777" w:rsidR="00D02DC2" w:rsidRPr="00D02DC2" w:rsidRDefault="00D02DC2" w:rsidP="00E62860">
            <w:r w:rsidRPr="00D02DC2">
              <w:t>Столбец</w:t>
            </w:r>
          </w:p>
        </w:tc>
        <w:tc>
          <w:tcPr>
            <w:tcW w:w="2409" w:type="dxa"/>
          </w:tcPr>
          <w:p w14:paraId="75C90F55" w14:textId="77777777" w:rsidR="00D02DC2" w:rsidRPr="00D02DC2" w:rsidRDefault="00D02DC2" w:rsidP="00E62860">
            <w:r w:rsidRPr="00D02DC2">
              <w:t>Тип</w:t>
            </w:r>
          </w:p>
        </w:tc>
        <w:tc>
          <w:tcPr>
            <w:tcW w:w="2408" w:type="dxa"/>
          </w:tcPr>
          <w:p w14:paraId="3D5E2C2F" w14:textId="77777777" w:rsidR="00D02DC2" w:rsidRPr="00D02DC2" w:rsidRDefault="00D02DC2" w:rsidP="00E62860">
            <w:r w:rsidRPr="00D02DC2">
              <w:t>Null</w:t>
            </w:r>
          </w:p>
        </w:tc>
        <w:tc>
          <w:tcPr>
            <w:tcW w:w="2409" w:type="dxa"/>
          </w:tcPr>
          <w:p w14:paraId="70A82BEA" w14:textId="77777777" w:rsidR="00D02DC2" w:rsidRPr="00D02DC2" w:rsidRDefault="00D02DC2" w:rsidP="00E62860">
            <w:r w:rsidRPr="00D02DC2">
              <w:t>Примечание</w:t>
            </w:r>
          </w:p>
        </w:tc>
      </w:tr>
      <w:tr w:rsidR="00D02DC2" w14:paraId="064F1DDE" w14:textId="77777777" w:rsidTr="00D02DC2">
        <w:trPr>
          <w:trHeight w:val="253"/>
        </w:trPr>
        <w:tc>
          <w:tcPr>
            <w:tcW w:w="2408" w:type="dxa"/>
          </w:tcPr>
          <w:p w14:paraId="10E846A3" w14:textId="127816BE" w:rsidR="00D02DC2" w:rsidRPr="00D02DC2" w:rsidRDefault="00D02DC2" w:rsidP="00D02DC2"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39EAA731" w14:textId="240D3C56" w:rsidR="00D02DC2" w:rsidRPr="00D02DC2" w:rsidRDefault="00D02DC2" w:rsidP="00D02DC2"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7A1CE3AE" w14:textId="2AD06365" w:rsidR="00D02DC2" w:rsidRPr="00D02DC2" w:rsidRDefault="00D02DC2" w:rsidP="00D02DC2">
            <w:r w:rsidRPr="00D02DC2">
              <w:t>Нет</w:t>
            </w:r>
          </w:p>
        </w:tc>
        <w:tc>
          <w:tcPr>
            <w:tcW w:w="2409" w:type="dxa"/>
          </w:tcPr>
          <w:p w14:paraId="5599BF5C" w14:textId="6C15A05B" w:rsidR="00D02DC2" w:rsidRPr="00D02DC2" w:rsidRDefault="00D02DC2" w:rsidP="00D02DC2">
            <w:r w:rsidRPr="00D02DC2">
              <w:rPr>
                <w:lang w:val="en-US"/>
              </w:rPr>
              <w:t>PK, Index</w:t>
            </w:r>
          </w:p>
        </w:tc>
      </w:tr>
      <w:tr w:rsidR="00422CAB" w14:paraId="11D4107B" w14:textId="77777777" w:rsidTr="00D02DC2">
        <w:trPr>
          <w:trHeight w:val="253"/>
        </w:trPr>
        <w:tc>
          <w:tcPr>
            <w:tcW w:w="2408" w:type="dxa"/>
          </w:tcPr>
          <w:p w14:paraId="2F3A634A" w14:textId="010BB2B8" w:rsidR="00422CAB" w:rsidRPr="00D02DC2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9" w:type="dxa"/>
          </w:tcPr>
          <w:p w14:paraId="6DFFE399" w14:textId="349218A8" w:rsidR="00422CAB" w:rsidRPr="00D02DC2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0CCB5CFF" w14:textId="22F6D4BC" w:rsidR="00422CAB" w:rsidRPr="00D02DC2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5D4DEEEE" w14:textId="77777777" w:rsidR="00422CAB" w:rsidRPr="00D02DC2" w:rsidRDefault="00422CAB" w:rsidP="00422CAB">
            <w:pPr>
              <w:rPr>
                <w:lang w:val="en-US"/>
              </w:rPr>
            </w:pPr>
          </w:p>
        </w:tc>
      </w:tr>
      <w:tr w:rsidR="00422CAB" w14:paraId="0E408EC8" w14:textId="77777777" w:rsidTr="00D02DC2">
        <w:trPr>
          <w:trHeight w:val="253"/>
        </w:trPr>
        <w:tc>
          <w:tcPr>
            <w:tcW w:w="2408" w:type="dxa"/>
          </w:tcPr>
          <w:p w14:paraId="79032D3C" w14:textId="67A6EF7C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409" w:type="dxa"/>
          </w:tcPr>
          <w:p w14:paraId="09EB5AAD" w14:textId="125E2889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2408" w:type="dxa"/>
          </w:tcPr>
          <w:p w14:paraId="25024656" w14:textId="2D688DA9" w:rsidR="00422CAB" w:rsidRPr="00D02DC2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3A594889" w14:textId="77777777" w:rsidR="00422CAB" w:rsidRPr="00D02DC2" w:rsidRDefault="00422CAB" w:rsidP="00422CAB">
            <w:pPr>
              <w:rPr>
                <w:lang w:val="en-US"/>
              </w:rPr>
            </w:pPr>
          </w:p>
        </w:tc>
      </w:tr>
      <w:tr w:rsidR="00422CAB" w14:paraId="24EB90AB" w14:textId="77777777" w:rsidTr="00D02DC2">
        <w:tc>
          <w:tcPr>
            <w:tcW w:w="2408" w:type="dxa"/>
          </w:tcPr>
          <w:p w14:paraId="3C29E23F" w14:textId="2D6D167D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409" w:type="dxa"/>
          </w:tcPr>
          <w:p w14:paraId="2DD9585D" w14:textId="3EE605B9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061FBA96" w14:textId="6C0BC77F" w:rsidR="00422CAB" w:rsidRPr="00D02DC2" w:rsidRDefault="00422CAB" w:rsidP="00422CAB">
            <w:pPr>
              <w:rPr>
                <w:lang w:val="en-US"/>
              </w:rPr>
            </w:pPr>
            <w:r w:rsidRPr="00D02DC2">
              <w:t>Нет</w:t>
            </w:r>
          </w:p>
        </w:tc>
        <w:tc>
          <w:tcPr>
            <w:tcW w:w="2409" w:type="dxa"/>
          </w:tcPr>
          <w:p w14:paraId="2F3BD1C7" w14:textId="77777777" w:rsidR="00422CAB" w:rsidRPr="00D02DC2" w:rsidRDefault="00422CAB" w:rsidP="00422CAB">
            <w:pPr>
              <w:rPr>
                <w:lang w:val="en-US"/>
              </w:rPr>
            </w:pPr>
          </w:p>
        </w:tc>
      </w:tr>
      <w:tr w:rsidR="00422CAB" w14:paraId="70139DFA" w14:textId="77777777" w:rsidTr="00D02DC2">
        <w:tc>
          <w:tcPr>
            <w:tcW w:w="2408" w:type="dxa"/>
          </w:tcPr>
          <w:p w14:paraId="22321C7E" w14:textId="1AF14C73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breed</w:t>
            </w:r>
          </w:p>
        </w:tc>
        <w:tc>
          <w:tcPr>
            <w:tcW w:w="2409" w:type="dxa"/>
          </w:tcPr>
          <w:p w14:paraId="777BCBBC" w14:textId="360E8E40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6343F3D0" w14:textId="6774091C" w:rsidR="00422CAB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40ED70F7" w14:textId="77777777" w:rsidR="00422CAB" w:rsidRPr="00D02DC2" w:rsidRDefault="00422CAB" w:rsidP="00422CAB">
            <w:pPr>
              <w:rPr>
                <w:lang w:val="en-US"/>
              </w:rPr>
            </w:pPr>
          </w:p>
        </w:tc>
      </w:tr>
    </w:tbl>
    <w:p w14:paraId="7100298B" w14:textId="6A664115" w:rsidR="00F04923" w:rsidRDefault="00D02DC2" w:rsidP="003077C0">
      <w:pPr>
        <w:rPr>
          <w:lang w:val="en-US"/>
        </w:rPr>
      </w:pPr>
      <w:r>
        <w:rPr>
          <w:lang w:val="en-US"/>
        </w:rPr>
        <w:t xml:space="preserve"> </w:t>
      </w:r>
    </w:p>
    <w:p w14:paraId="47C010EC" w14:textId="0E78E7D6" w:rsidR="00D02DC2" w:rsidRPr="00D02DC2" w:rsidRDefault="00D02DC2" w:rsidP="00D02DC2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t>Таблица</w:t>
      </w:r>
      <w:r>
        <w:rPr>
          <w:sz w:val="24"/>
          <w:szCs w:val="28"/>
          <w:lang w:val="en-US"/>
        </w:rPr>
        <w:t xml:space="preserve"> 3</w:t>
      </w:r>
      <w:r w:rsidRPr="00D02DC2">
        <w:rPr>
          <w:sz w:val="24"/>
          <w:szCs w:val="28"/>
          <w:lang w:val="en-US"/>
        </w:rPr>
        <w:t xml:space="preserve"> </w:t>
      </w:r>
      <w:r w:rsidRPr="00D02DC2">
        <w:rPr>
          <w:sz w:val="24"/>
          <w:szCs w:val="28"/>
        </w:rPr>
        <w:t>– Структура модели «</w:t>
      </w:r>
      <w:r w:rsidR="00422CAB">
        <w:rPr>
          <w:sz w:val="24"/>
          <w:szCs w:val="28"/>
        </w:rPr>
        <w:t>Птицы</w:t>
      </w:r>
      <w:r w:rsidRPr="00D02DC2">
        <w:rPr>
          <w:sz w:val="24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5F1294C8" w14:textId="77777777" w:rsidTr="00D02DC2">
        <w:tc>
          <w:tcPr>
            <w:tcW w:w="2408" w:type="dxa"/>
          </w:tcPr>
          <w:p w14:paraId="2E5608A0" w14:textId="77777777" w:rsidR="00D02DC2" w:rsidRPr="00D02DC2" w:rsidRDefault="00D02DC2" w:rsidP="00E62860">
            <w:r w:rsidRPr="00D02DC2">
              <w:t>Столбец</w:t>
            </w:r>
          </w:p>
        </w:tc>
        <w:tc>
          <w:tcPr>
            <w:tcW w:w="2409" w:type="dxa"/>
          </w:tcPr>
          <w:p w14:paraId="3595A244" w14:textId="77777777" w:rsidR="00D02DC2" w:rsidRPr="00D02DC2" w:rsidRDefault="00D02DC2" w:rsidP="00E62860">
            <w:r w:rsidRPr="00D02DC2">
              <w:t>Тип</w:t>
            </w:r>
          </w:p>
        </w:tc>
        <w:tc>
          <w:tcPr>
            <w:tcW w:w="2408" w:type="dxa"/>
          </w:tcPr>
          <w:p w14:paraId="487ED0C3" w14:textId="77777777" w:rsidR="00D02DC2" w:rsidRPr="00D02DC2" w:rsidRDefault="00D02DC2" w:rsidP="00E62860">
            <w:r w:rsidRPr="00D02DC2">
              <w:t>Null</w:t>
            </w:r>
          </w:p>
        </w:tc>
        <w:tc>
          <w:tcPr>
            <w:tcW w:w="2409" w:type="dxa"/>
          </w:tcPr>
          <w:p w14:paraId="724869DF" w14:textId="77777777" w:rsidR="00D02DC2" w:rsidRPr="00D02DC2" w:rsidRDefault="00D02DC2" w:rsidP="00E62860">
            <w:r w:rsidRPr="00D02DC2">
              <w:t>Примечание</w:t>
            </w:r>
          </w:p>
        </w:tc>
      </w:tr>
      <w:tr w:rsidR="00D02DC2" w14:paraId="1E54970A" w14:textId="77777777" w:rsidTr="00D02DC2">
        <w:tc>
          <w:tcPr>
            <w:tcW w:w="2408" w:type="dxa"/>
          </w:tcPr>
          <w:p w14:paraId="66E2B7C3" w14:textId="77777777" w:rsidR="00D02DC2" w:rsidRPr="00D02DC2" w:rsidRDefault="00D02DC2" w:rsidP="00E62860"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22B09E64" w14:textId="77777777" w:rsidR="00D02DC2" w:rsidRPr="00D02DC2" w:rsidRDefault="00D02DC2" w:rsidP="00E62860"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6CB9210A" w14:textId="77777777" w:rsidR="00D02DC2" w:rsidRPr="00D02DC2" w:rsidRDefault="00D02DC2" w:rsidP="00E62860">
            <w:r w:rsidRPr="00D02DC2">
              <w:t>Нет</w:t>
            </w:r>
          </w:p>
        </w:tc>
        <w:tc>
          <w:tcPr>
            <w:tcW w:w="2409" w:type="dxa"/>
          </w:tcPr>
          <w:p w14:paraId="4033CD37" w14:textId="77777777" w:rsidR="00D02DC2" w:rsidRPr="00D02DC2" w:rsidRDefault="00D02DC2" w:rsidP="00E62860">
            <w:r w:rsidRPr="00D02DC2">
              <w:rPr>
                <w:lang w:val="en-US"/>
              </w:rPr>
              <w:t>PK, Index</w:t>
            </w:r>
          </w:p>
        </w:tc>
      </w:tr>
      <w:tr w:rsidR="00422CAB" w14:paraId="16F0F5AD" w14:textId="77777777" w:rsidTr="00D02DC2">
        <w:tc>
          <w:tcPr>
            <w:tcW w:w="2408" w:type="dxa"/>
          </w:tcPr>
          <w:p w14:paraId="68E1E9F6" w14:textId="36811CF8" w:rsidR="00422CAB" w:rsidRPr="00D02DC2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9" w:type="dxa"/>
          </w:tcPr>
          <w:p w14:paraId="3DD96619" w14:textId="68E7405B" w:rsidR="00422CAB" w:rsidRPr="00D02DC2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582E9DDB" w14:textId="3FD8923C" w:rsidR="00422CAB" w:rsidRPr="00D02DC2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0A7DCB67" w14:textId="209E019C" w:rsidR="00422CAB" w:rsidRPr="00D02DC2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22CAB" w14:paraId="622A6C5A" w14:textId="77777777" w:rsidTr="00D02DC2">
        <w:tc>
          <w:tcPr>
            <w:tcW w:w="2408" w:type="dxa"/>
          </w:tcPr>
          <w:p w14:paraId="2AC24F32" w14:textId="24CCE521" w:rsidR="00422CAB" w:rsidRPr="00D02DC2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409" w:type="dxa"/>
          </w:tcPr>
          <w:p w14:paraId="7B64FFD6" w14:textId="1474DF37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2408" w:type="dxa"/>
          </w:tcPr>
          <w:p w14:paraId="6CB7AA4D" w14:textId="48672CD9" w:rsidR="00422CAB" w:rsidRPr="00D02DC2" w:rsidRDefault="00422CAB" w:rsidP="00422CAB">
            <w:pPr>
              <w:rPr>
                <w:lang w:val="en-US"/>
              </w:rPr>
            </w:pPr>
            <w:r w:rsidRPr="00D02DC2">
              <w:t>Нет</w:t>
            </w:r>
          </w:p>
        </w:tc>
        <w:tc>
          <w:tcPr>
            <w:tcW w:w="2409" w:type="dxa"/>
          </w:tcPr>
          <w:p w14:paraId="5D0D4C06" w14:textId="58723C9E" w:rsidR="00422CAB" w:rsidRPr="00D02DC2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22CAB" w14:paraId="4096BE01" w14:textId="77777777" w:rsidTr="00D02DC2">
        <w:tc>
          <w:tcPr>
            <w:tcW w:w="2408" w:type="dxa"/>
          </w:tcPr>
          <w:p w14:paraId="3970C9E2" w14:textId="39304B16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409" w:type="dxa"/>
          </w:tcPr>
          <w:p w14:paraId="36FDB4B3" w14:textId="0CBD650F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3E0A0973" w14:textId="58DAB0A9" w:rsidR="00422CAB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22195320" w14:textId="77777777" w:rsidR="00422CAB" w:rsidRDefault="00422CAB" w:rsidP="00422CAB">
            <w:pPr>
              <w:rPr>
                <w:lang w:val="en-US"/>
              </w:rPr>
            </w:pPr>
          </w:p>
        </w:tc>
      </w:tr>
      <w:tr w:rsidR="00422CAB" w14:paraId="608D7386" w14:textId="77777777" w:rsidTr="00D02DC2">
        <w:tc>
          <w:tcPr>
            <w:tcW w:w="2408" w:type="dxa"/>
          </w:tcPr>
          <w:p w14:paraId="01E8323C" w14:textId="58B836C8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breed</w:t>
            </w:r>
          </w:p>
        </w:tc>
        <w:tc>
          <w:tcPr>
            <w:tcW w:w="2409" w:type="dxa"/>
          </w:tcPr>
          <w:p w14:paraId="43DBD222" w14:textId="2E1A8C5F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63192DE1" w14:textId="4B87D9B3" w:rsidR="00422CAB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5802052D" w14:textId="77777777" w:rsidR="00422CAB" w:rsidRDefault="00422CAB" w:rsidP="00422CAB">
            <w:pPr>
              <w:rPr>
                <w:lang w:val="en-US"/>
              </w:rPr>
            </w:pPr>
          </w:p>
        </w:tc>
      </w:tr>
    </w:tbl>
    <w:p w14:paraId="6FDBB531" w14:textId="6B5D254D" w:rsidR="00D02DC2" w:rsidRDefault="00D02DC2" w:rsidP="003077C0">
      <w:pPr>
        <w:rPr>
          <w:lang w:val="en-US"/>
        </w:rPr>
      </w:pPr>
      <w:r>
        <w:rPr>
          <w:lang w:val="en-US"/>
        </w:rPr>
        <w:t xml:space="preserve"> </w:t>
      </w:r>
    </w:p>
    <w:p w14:paraId="42D00063" w14:textId="0D179515" w:rsidR="00D02DC2" w:rsidRPr="00D02DC2" w:rsidRDefault="00D02DC2" w:rsidP="00D02DC2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t>Таблица</w:t>
      </w:r>
      <w:r>
        <w:rPr>
          <w:sz w:val="24"/>
          <w:szCs w:val="28"/>
          <w:lang w:val="en-US"/>
        </w:rPr>
        <w:t xml:space="preserve"> 4</w:t>
      </w:r>
      <w:r w:rsidRPr="00D02DC2">
        <w:rPr>
          <w:sz w:val="24"/>
          <w:szCs w:val="28"/>
          <w:lang w:val="en-US"/>
        </w:rPr>
        <w:t xml:space="preserve"> </w:t>
      </w:r>
      <w:r w:rsidRPr="00D02DC2">
        <w:rPr>
          <w:sz w:val="24"/>
          <w:szCs w:val="28"/>
        </w:rPr>
        <w:t>– Структура модели «</w:t>
      </w:r>
      <w:r w:rsidR="00422CAB">
        <w:rPr>
          <w:sz w:val="24"/>
          <w:szCs w:val="28"/>
        </w:rPr>
        <w:t>Выставки</w:t>
      </w:r>
      <w:r w:rsidRPr="00D02DC2">
        <w:rPr>
          <w:sz w:val="24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7424B85E" w14:textId="77777777" w:rsidTr="00E62860">
        <w:tc>
          <w:tcPr>
            <w:tcW w:w="2408" w:type="dxa"/>
          </w:tcPr>
          <w:p w14:paraId="40ABB93F" w14:textId="77777777" w:rsidR="00D02DC2" w:rsidRPr="00D02DC2" w:rsidRDefault="00D02DC2" w:rsidP="00E62860">
            <w:r w:rsidRPr="00D02DC2">
              <w:t>Столбец</w:t>
            </w:r>
          </w:p>
        </w:tc>
        <w:tc>
          <w:tcPr>
            <w:tcW w:w="2409" w:type="dxa"/>
          </w:tcPr>
          <w:p w14:paraId="16EE7337" w14:textId="77777777" w:rsidR="00D02DC2" w:rsidRPr="00D02DC2" w:rsidRDefault="00D02DC2" w:rsidP="00E62860">
            <w:r w:rsidRPr="00D02DC2">
              <w:t>Тип</w:t>
            </w:r>
          </w:p>
        </w:tc>
        <w:tc>
          <w:tcPr>
            <w:tcW w:w="2408" w:type="dxa"/>
          </w:tcPr>
          <w:p w14:paraId="54C6C9D7" w14:textId="77777777" w:rsidR="00D02DC2" w:rsidRPr="00D02DC2" w:rsidRDefault="00D02DC2" w:rsidP="00E62860">
            <w:r w:rsidRPr="00D02DC2">
              <w:t>Null</w:t>
            </w:r>
          </w:p>
        </w:tc>
        <w:tc>
          <w:tcPr>
            <w:tcW w:w="2409" w:type="dxa"/>
          </w:tcPr>
          <w:p w14:paraId="693A142C" w14:textId="77777777" w:rsidR="00D02DC2" w:rsidRPr="00D02DC2" w:rsidRDefault="00D02DC2" w:rsidP="00E62860">
            <w:r w:rsidRPr="00D02DC2">
              <w:t>Примечание</w:t>
            </w:r>
          </w:p>
        </w:tc>
      </w:tr>
      <w:tr w:rsidR="00D02DC2" w14:paraId="1045E8B5" w14:textId="77777777" w:rsidTr="00E62860">
        <w:tc>
          <w:tcPr>
            <w:tcW w:w="2408" w:type="dxa"/>
          </w:tcPr>
          <w:p w14:paraId="31B93780" w14:textId="523D2D32" w:rsidR="00D02DC2" w:rsidRPr="00D02DC2" w:rsidRDefault="00D02DC2" w:rsidP="00D02DC2"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2992F33B" w14:textId="0FFBBCFF" w:rsidR="00D02DC2" w:rsidRPr="00D02DC2" w:rsidRDefault="00D02DC2" w:rsidP="00D02DC2"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0589EE16" w14:textId="478E3058" w:rsidR="00D02DC2" w:rsidRPr="00D02DC2" w:rsidRDefault="00D02DC2" w:rsidP="00D02DC2">
            <w:r w:rsidRPr="00D02DC2">
              <w:t>Нет</w:t>
            </w:r>
          </w:p>
        </w:tc>
        <w:tc>
          <w:tcPr>
            <w:tcW w:w="2409" w:type="dxa"/>
          </w:tcPr>
          <w:p w14:paraId="177F78B1" w14:textId="34E1722B" w:rsidR="00D02DC2" w:rsidRPr="00D02DC2" w:rsidRDefault="00D02DC2" w:rsidP="00D02DC2">
            <w:r w:rsidRPr="00D02DC2">
              <w:rPr>
                <w:lang w:val="en-US"/>
              </w:rPr>
              <w:t>PK, Index</w:t>
            </w:r>
          </w:p>
        </w:tc>
      </w:tr>
      <w:tr w:rsidR="00D02DC2" w14:paraId="4BABE799" w14:textId="77777777" w:rsidTr="00E62860">
        <w:tc>
          <w:tcPr>
            <w:tcW w:w="2408" w:type="dxa"/>
          </w:tcPr>
          <w:p w14:paraId="3E8E7988" w14:textId="7335ED6B" w:rsidR="00D02DC2" w:rsidRPr="00D02DC2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9" w:type="dxa"/>
          </w:tcPr>
          <w:p w14:paraId="7AD92B5F" w14:textId="149807CC" w:rsidR="00D02DC2" w:rsidRPr="00422CAB" w:rsidRDefault="00422CAB" w:rsidP="00D02DC2"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7861DAF6" w14:textId="56EFF69F" w:rsidR="00D02DC2" w:rsidRPr="00D02DC2" w:rsidRDefault="00D02DC2" w:rsidP="00D02DC2">
            <w:r>
              <w:t>Нет</w:t>
            </w:r>
          </w:p>
        </w:tc>
        <w:tc>
          <w:tcPr>
            <w:tcW w:w="2409" w:type="dxa"/>
          </w:tcPr>
          <w:p w14:paraId="5D1A0E85" w14:textId="26A57FD8" w:rsidR="00D02DC2" w:rsidRPr="00D02DC2" w:rsidRDefault="00D02DC2" w:rsidP="00D02DC2"/>
        </w:tc>
      </w:tr>
      <w:tr w:rsidR="00D02DC2" w14:paraId="361BD7F4" w14:textId="77777777" w:rsidTr="00E62860">
        <w:tc>
          <w:tcPr>
            <w:tcW w:w="2408" w:type="dxa"/>
          </w:tcPr>
          <w:p w14:paraId="50F9C803" w14:textId="277B5E16" w:rsidR="00D02DC2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Cats</w:t>
            </w:r>
          </w:p>
        </w:tc>
        <w:tc>
          <w:tcPr>
            <w:tcW w:w="2409" w:type="dxa"/>
          </w:tcPr>
          <w:p w14:paraId="197B080A" w14:textId="192B49B5" w:rsidR="00D02DC2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Pr="00D02DC2">
              <w:rPr>
                <w:lang w:val="en-US"/>
              </w:rPr>
              <w:t xml:space="preserve"> ObjectId</w:t>
            </w:r>
            <w:r>
              <w:rPr>
                <w:lang w:val="en-US"/>
              </w:rPr>
              <w:t xml:space="preserve"> &gt;</w:t>
            </w:r>
          </w:p>
        </w:tc>
        <w:tc>
          <w:tcPr>
            <w:tcW w:w="2408" w:type="dxa"/>
          </w:tcPr>
          <w:p w14:paraId="1FF01F28" w14:textId="4BDEB1B7" w:rsidR="00D02DC2" w:rsidRPr="00422CAB" w:rsidRDefault="00422CAB" w:rsidP="00D02DC2">
            <w:r>
              <w:t>Да</w:t>
            </w:r>
          </w:p>
        </w:tc>
        <w:tc>
          <w:tcPr>
            <w:tcW w:w="2409" w:type="dxa"/>
          </w:tcPr>
          <w:p w14:paraId="59E80BDC" w14:textId="36264F52" w:rsidR="00D02DC2" w:rsidRPr="00D02DC2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22CAB" w14:paraId="3DCC4217" w14:textId="77777777" w:rsidTr="00E62860">
        <w:tc>
          <w:tcPr>
            <w:tcW w:w="2408" w:type="dxa"/>
          </w:tcPr>
          <w:p w14:paraId="4F45A79B" w14:textId="2F713F0E" w:rsidR="00422CAB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Dogs</w:t>
            </w:r>
          </w:p>
        </w:tc>
        <w:tc>
          <w:tcPr>
            <w:tcW w:w="2409" w:type="dxa"/>
          </w:tcPr>
          <w:p w14:paraId="3E3BC31F" w14:textId="59B235C3" w:rsidR="00422CAB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Pr="00D02DC2">
              <w:rPr>
                <w:lang w:val="en-US"/>
              </w:rPr>
              <w:t xml:space="preserve"> ObjectId</w:t>
            </w:r>
            <w:r>
              <w:rPr>
                <w:lang w:val="en-US"/>
              </w:rPr>
              <w:t xml:space="preserve"> &gt;</w:t>
            </w:r>
          </w:p>
        </w:tc>
        <w:tc>
          <w:tcPr>
            <w:tcW w:w="2408" w:type="dxa"/>
          </w:tcPr>
          <w:p w14:paraId="15B93FA0" w14:textId="77176073" w:rsidR="00422CAB" w:rsidRDefault="00422CAB" w:rsidP="00D02DC2">
            <w:r>
              <w:t>Да</w:t>
            </w:r>
          </w:p>
        </w:tc>
        <w:tc>
          <w:tcPr>
            <w:tcW w:w="2409" w:type="dxa"/>
          </w:tcPr>
          <w:p w14:paraId="7ECA9BE9" w14:textId="0C9D65BA" w:rsidR="00422CAB" w:rsidRPr="00D02DC2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22CAB" w14:paraId="4E112DBA" w14:textId="77777777" w:rsidTr="00E62860">
        <w:tc>
          <w:tcPr>
            <w:tcW w:w="2408" w:type="dxa"/>
          </w:tcPr>
          <w:p w14:paraId="1AF875FB" w14:textId="2AF07CCF" w:rsidR="00422CAB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Birds</w:t>
            </w:r>
          </w:p>
        </w:tc>
        <w:tc>
          <w:tcPr>
            <w:tcW w:w="2409" w:type="dxa"/>
          </w:tcPr>
          <w:p w14:paraId="48D2D255" w14:textId="34F3FCE8" w:rsidR="00422CAB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Pr="00D02DC2">
              <w:rPr>
                <w:lang w:val="en-US"/>
              </w:rPr>
              <w:t xml:space="preserve"> ObjectId</w:t>
            </w:r>
            <w:r>
              <w:rPr>
                <w:lang w:val="en-US"/>
              </w:rPr>
              <w:t xml:space="preserve"> &gt;</w:t>
            </w:r>
          </w:p>
        </w:tc>
        <w:tc>
          <w:tcPr>
            <w:tcW w:w="2408" w:type="dxa"/>
          </w:tcPr>
          <w:p w14:paraId="5ADBF0E7" w14:textId="2BC7FA53" w:rsidR="00422CAB" w:rsidRDefault="00422CAB" w:rsidP="00D02DC2">
            <w:r>
              <w:t>Да</w:t>
            </w:r>
          </w:p>
        </w:tc>
        <w:tc>
          <w:tcPr>
            <w:tcW w:w="2409" w:type="dxa"/>
          </w:tcPr>
          <w:p w14:paraId="42B5A895" w14:textId="19026472" w:rsidR="00422CAB" w:rsidRPr="00D02DC2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6F6CFA6C" w14:textId="77777777" w:rsidR="00D02DC2" w:rsidRPr="00D02DC2" w:rsidRDefault="00D02DC2" w:rsidP="003077C0">
      <w:pPr>
        <w:rPr>
          <w:b/>
          <w:bCs/>
          <w:lang w:val="en-US"/>
        </w:rPr>
      </w:pPr>
    </w:p>
    <w:p w14:paraId="7E502332" w14:textId="1FCD4FD4" w:rsidR="007D23AB" w:rsidRPr="007700C9" w:rsidRDefault="008D1E15" w:rsidP="002E6C6D">
      <w:pPr>
        <w:jc w:val="center"/>
      </w:pPr>
      <w:r>
        <w:rPr>
          <w:noProof/>
        </w:rPr>
        <w:drawing>
          <wp:inline distT="0" distB="0" distL="0" distR="0" wp14:anchorId="190E8424" wp14:editId="66BD2F8A">
            <wp:extent cx="3457361" cy="3384712"/>
            <wp:effectExtent l="19050" t="19050" r="10160" b="2540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19" cy="33887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3239B" w14:textId="6C67BB93" w:rsidR="00E5475C" w:rsidRPr="002E6C6D" w:rsidRDefault="00E5475C" w:rsidP="00E9379A">
      <w:pPr>
        <w:pStyle w:val="afd"/>
        <w:ind w:firstLine="0"/>
        <w:jc w:val="center"/>
      </w:pPr>
      <w:r w:rsidRPr="00400065">
        <w:t xml:space="preserve">Рисунок </w:t>
      </w:r>
      <w:r w:rsidR="002615CA" w:rsidRPr="00400065">
        <w:t>2</w:t>
      </w:r>
      <w:r w:rsidRPr="00400065">
        <w:t xml:space="preserve"> –</w:t>
      </w:r>
      <w:r w:rsidR="00E03968" w:rsidRPr="00400065">
        <w:t xml:space="preserve"> </w:t>
      </w:r>
      <w:r w:rsidR="00D02DC2" w:rsidRPr="00400065">
        <w:t>Физическая модель</w:t>
      </w:r>
      <w:r w:rsidR="00E03968" w:rsidRPr="00400065">
        <w:t xml:space="preserve"> </w:t>
      </w:r>
      <w:r w:rsidR="00573C5F" w:rsidRPr="00400065">
        <w:t>данных</w:t>
      </w:r>
      <w:r w:rsidR="00E03968" w:rsidRPr="00400065">
        <w:t xml:space="preserve"> «</w:t>
      </w:r>
      <w:r w:rsidR="00D02DC2" w:rsidRPr="00400065">
        <w:rPr>
          <w:lang w:val="en-US"/>
        </w:rPr>
        <w:t>buildDB</w:t>
      </w:r>
      <w:r w:rsidRPr="00400065">
        <w:t>»</w:t>
      </w:r>
      <w:r w:rsidRPr="002E6C6D">
        <w:br w:type="page"/>
      </w:r>
    </w:p>
    <w:p w14:paraId="6D59E79E" w14:textId="6C375260" w:rsidR="00E5475C" w:rsidRDefault="003676A4" w:rsidP="00601564">
      <w:pPr>
        <w:pStyle w:val="15"/>
        <w:spacing w:before="0"/>
      </w:pPr>
      <w:bookmarkStart w:id="9" w:name="_Toc470525787"/>
      <w:bookmarkStart w:id="10" w:name="_Toc122369774"/>
      <w:r>
        <w:lastRenderedPageBreak/>
        <w:t>2</w:t>
      </w:r>
      <w:r w:rsidR="005E02F8">
        <w:t>.</w:t>
      </w:r>
      <w:r>
        <w:t xml:space="preserve"> </w:t>
      </w:r>
      <w:bookmarkEnd w:id="9"/>
      <w:r w:rsidR="005E02F8">
        <w:t>Проектирование информационной системы</w:t>
      </w:r>
      <w:bookmarkEnd w:id="10"/>
    </w:p>
    <w:p w14:paraId="2D179156" w14:textId="77777777" w:rsidR="003077C0" w:rsidRPr="00601564" w:rsidRDefault="003077C0" w:rsidP="003077C0">
      <w:pPr>
        <w:rPr>
          <w:sz w:val="28"/>
          <w:szCs w:val="28"/>
          <w:lang w:val="x-none"/>
        </w:rPr>
      </w:pPr>
    </w:p>
    <w:p w14:paraId="7C2F4A4F" w14:textId="343A8521" w:rsidR="00E5475C" w:rsidRPr="007700C9" w:rsidRDefault="008D1E15" w:rsidP="004B7BEF">
      <w:pPr>
        <w:jc w:val="center"/>
      </w:pPr>
      <w:r>
        <w:rPr>
          <w:noProof/>
        </w:rPr>
        <w:drawing>
          <wp:inline distT="0" distB="0" distL="0" distR="0" wp14:anchorId="07BA5986" wp14:editId="09491D61">
            <wp:extent cx="5939790" cy="3678555"/>
            <wp:effectExtent l="19050" t="19050" r="22860" b="171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8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E02F8">
        <w:rPr>
          <w:noProof/>
        </w:rPr>
        <w:t xml:space="preserve"> </w:t>
      </w:r>
    </w:p>
    <w:p w14:paraId="3D42B023" w14:textId="0CCEC2AC" w:rsidR="007846DB" w:rsidRDefault="00E5475C" w:rsidP="00E9379A">
      <w:pPr>
        <w:pStyle w:val="afd"/>
        <w:ind w:firstLine="0"/>
        <w:jc w:val="center"/>
      </w:pPr>
      <w:r w:rsidRPr="002E6C6D">
        <w:t xml:space="preserve">Рисунок </w:t>
      </w:r>
      <w:r w:rsidR="002615CA" w:rsidRPr="002E6C6D">
        <w:t>3</w:t>
      </w:r>
      <w:r w:rsidRPr="002E6C6D">
        <w:t xml:space="preserve"> – </w:t>
      </w:r>
      <w:r w:rsidR="005E02F8">
        <w:t>Модель ИС</w:t>
      </w:r>
    </w:p>
    <w:p w14:paraId="426BF6DF" w14:textId="77777777" w:rsidR="007846DB" w:rsidRDefault="007846DB">
      <w:r>
        <w:br w:type="page"/>
      </w:r>
    </w:p>
    <w:p w14:paraId="71E447A9" w14:textId="02BEC925" w:rsidR="00EA162E" w:rsidRDefault="005E02F8" w:rsidP="00601564">
      <w:pPr>
        <w:pStyle w:val="15"/>
        <w:spacing w:before="0"/>
      </w:pPr>
      <w:bookmarkStart w:id="11" w:name="_Toc122369775"/>
      <w:r>
        <w:lastRenderedPageBreak/>
        <w:t>3.</w:t>
      </w:r>
      <w:r w:rsidR="00605145">
        <w:t xml:space="preserve"> </w:t>
      </w:r>
      <w:bookmarkStart w:id="12" w:name="_Toc470525789"/>
      <w:r w:rsidR="00EA162E" w:rsidRPr="007700C9">
        <w:t>Контроллеры</w:t>
      </w:r>
      <w:bookmarkEnd w:id="11"/>
      <w:bookmarkEnd w:id="12"/>
    </w:p>
    <w:p w14:paraId="7A69E559" w14:textId="0CB9353A" w:rsidR="005E02F8" w:rsidRPr="005E02F8" w:rsidRDefault="005E02F8" w:rsidP="005E02F8">
      <w:pPr>
        <w:pStyle w:val="afd"/>
        <w:rPr>
          <w:lang w:val="en-US"/>
        </w:rPr>
      </w:pPr>
      <w:r>
        <w:t>В программе реализован 1 контроллер</w:t>
      </w:r>
      <w:r w:rsidRPr="005E02F8">
        <w:t xml:space="preserve">: </w:t>
      </w:r>
      <w:r>
        <w:rPr>
          <w:lang w:val="en-US"/>
        </w:rPr>
        <w:t>HomeController</w:t>
      </w:r>
      <w:r>
        <w:t>, который занимается маршрутизацией сайта. Листинг</w:t>
      </w:r>
      <w:r w:rsidRPr="005E02F8">
        <w:rPr>
          <w:lang w:val="en-US"/>
        </w:rPr>
        <w:t>:</w:t>
      </w:r>
    </w:p>
    <w:p w14:paraId="6853D971" w14:textId="77777777" w:rsidR="005B7544" w:rsidRPr="005E02F8" w:rsidRDefault="005B7544" w:rsidP="00847F1B">
      <w:pPr>
        <w:jc w:val="center"/>
        <w:rPr>
          <w:lang w:val="en-US"/>
        </w:rPr>
      </w:pPr>
    </w:p>
    <w:p w14:paraId="4525DCBD" w14:textId="7A70DD23" w:rsidR="00C26F57" w:rsidRPr="005E02F8" w:rsidRDefault="00C26F57">
      <w:pPr>
        <w:rPr>
          <w:lang w:val="en-US"/>
        </w:rPr>
      </w:pPr>
    </w:p>
    <w:p w14:paraId="3DAD7C3D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>public class HomeController : Controller</w:t>
      </w:r>
    </w:p>
    <w:p w14:paraId="4384129E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{</w:t>
      </w:r>
    </w:p>
    <w:p w14:paraId="3CCB04CD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private readonly ILogger&lt;HomeController&gt; _logger;</w:t>
      </w:r>
    </w:p>
    <w:p w14:paraId="5383F84D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08D974EC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public HomeController(ILogger&lt;HomeController&gt; logger)</w:t>
      </w:r>
    </w:p>
    <w:p w14:paraId="19673823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{</w:t>
      </w:r>
    </w:p>
    <w:p w14:paraId="27E1453F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_logger = logger;</w:t>
      </w:r>
    </w:p>
    <w:p w14:paraId="082A5403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}</w:t>
      </w:r>
    </w:p>
    <w:p w14:paraId="5AE5AD90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3840492D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public IActionResult Index()</w:t>
      </w:r>
    </w:p>
    <w:p w14:paraId="1544115A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{</w:t>
      </w:r>
    </w:p>
    <w:p w14:paraId="6F5A608A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return View();</w:t>
      </w:r>
    </w:p>
    <w:p w14:paraId="79368CD5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}</w:t>
      </w:r>
    </w:p>
    <w:p w14:paraId="3CC5CD93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0B6C6688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public IActionResult Privacy()</w:t>
      </w:r>
    </w:p>
    <w:p w14:paraId="58A638FC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{</w:t>
      </w:r>
    </w:p>
    <w:p w14:paraId="7BE5039E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return View();</w:t>
      </w:r>
    </w:p>
    <w:p w14:paraId="1BC8D011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}</w:t>
      </w:r>
    </w:p>
    <w:p w14:paraId="01E2E5D6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public IActionResult Cat()</w:t>
      </w:r>
    </w:p>
    <w:p w14:paraId="7897E50E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{</w:t>
      </w:r>
    </w:p>
    <w:p w14:paraId="763B51A1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return View();</w:t>
      </w:r>
    </w:p>
    <w:p w14:paraId="5CB794E2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}</w:t>
      </w:r>
    </w:p>
    <w:p w14:paraId="09D784A3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public IActionResult Author()</w:t>
      </w:r>
    </w:p>
    <w:p w14:paraId="2C080F39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{</w:t>
      </w:r>
    </w:p>
    <w:p w14:paraId="4C3CC56A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return View();</w:t>
      </w:r>
    </w:p>
    <w:p w14:paraId="526E46D4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}</w:t>
      </w:r>
    </w:p>
    <w:p w14:paraId="6BA00C41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public IActionResult Dog() =&gt; View();</w:t>
      </w:r>
    </w:p>
    <w:p w14:paraId="76030043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public IActionResult Bird() =&gt; View();</w:t>
      </w:r>
    </w:p>
    <w:p w14:paraId="6C2E04D8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public IActionResult Exhibition() =&gt; View();</w:t>
      </w:r>
    </w:p>
    <w:p w14:paraId="3C7CD212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1B93E345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[ResponseCache(Duration = 0, Location = ResponseCacheLocation.None, NoStore = true)]</w:t>
      </w:r>
    </w:p>
    <w:p w14:paraId="138282AB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public IActionResult Error()</w:t>
      </w:r>
    </w:p>
    <w:p w14:paraId="10DBA13B" w14:textId="77777777" w:rsidR="00422CAB" w:rsidRPr="00422CAB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{</w:t>
      </w:r>
    </w:p>
    <w:p w14:paraId="54C5165F" w14:textId="77777777" w:rsidR="00422CAB" w:rsidRPr="007D334A" w:rsidRDefault="00422CAB" w:rsidP="00422CA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22CAB">
        <w:rPr>
          <w:rFonts w:ascii="Courier New" w:hAnsi="Courier New" w:cs="Courier New"/>
          <w:lang w:val="en-US"/>
        </w:rPr>
        <w:t xml:space="preserve">            return View(new ErrorViewModel { RequestId = Activity.Current?.Id ?? HttpContext</w:t>
      </w:r>
      <w:r w:rsidRPr="007D334A">
        <w:rPr>
          <w:rFonts w:ascii="Courier New" w:hAnsi="Courier New" w:cs="Courier New"/>
        </w:rPr>
        <w:t>.</w:t>
      </w:r>
      <w:r w:rsidRPr="00422CAB">
        <w:rPr>
          <w:rFonts w:ascii="Courier New" w:hAnsi="Courier New" w:cs="Courier New"/>
          <w:lang w:val="en-US"/>
        </w:rPr>
        <w:t>TraceIdentifier</w:t>
      </w:r>
      <w:r w:rsidRPr="007D334A">
        <w:rPr>
          <w:rFonts w:ascii="Courier New" w:hAnsi="Courier New" w:cs="Courier New"/>
        </w:rPr>
        <w:t xml:space="preserve"> });</w:t>
      </w:r>
    </w:p>
    <w:p w14:paraId="27F80E5C" w14:textId="77777777" w:rsidR="00422CAB" w:rsidRPr="007D334A" w:rsidRDefault="00422CAB" w:rsidP="00422CA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D334A">
        <w:rPr>
          <w:rFonts w:ascii="Courier New" w:hAnsi="Courier New" w:cs="Courier New"/>
        </w:rPr>
        <w:t xml:space="preserve">        }</w:t>
      </w:r>
    </w:p>
    <w:p w14:paraId="01BEE96B" w14:textId="59C7E249" w:rsidR="00EF47D2" w:rsidRPr="00663EA5" w:rsidRDefault="00422CAB" w:rsidP="00422CAB">
      <w:pPr>
        <w:autoSpaceDE w:val="0"/>
        <w:autoSpaceDN w:val="0"/>
        <w:adjustRightInd w:val="0"/>
        <w:rPr>
          <w:rFonts w:ascii="Courier New" w:hAnsi="Courier New" w:cs="Courier New"/>
          <w:highlight w:val="white"/>
        </w:rPr>
      </w:pPr>
      <w:r w:rsidRPr="007D334A">
        <w:rPr>
          <w:rFonts w:ascii="Courier New" w:hAnsi="Courier New" w:cs="Courier New"/>
        </w:rPr>
        <w:t xml:space="preserve">    }</w:t>
      </w:r>
      <w:r w:rsidRPr="007D334A">
        <w:rPr>
          <w:rFonts w:ascii="Courier New" w:hAnsi="Courier New" w:cs="Courier New"/>
          <w:sz w:val="19"/>
          <w:szCs w:val="19"/>
          <w:highlight w:val="white"/>
        </w:rPr>
        <w:t xml:space="preserve"> </w:t>
      </w:r>
      <w:r w:rsidR="00EF47D2" w:rsidRPr="007700C9">
        <w:rPr>
          <w:rFonts w:ascii="Consolas" w:hAnsi="Consolas" w:cs="Consolas"/>
          <w:sz w:val="19"/>
          <w:szCs w:val="19"/>
          <w:highlight w:val="white"/>
        </w:rPr>
        <w:br w:type="page"/>
      </w:r>
    </w:p>
    <w:p w14:paraId="140D50DE" w14:textId="70BEFA78" w:rsidR="004A44D2" w:rsidRDefault="005E02F8" w:rsidP="00601564">
      <w:pPr>
        <w:pStyle w:val="15"/>
        <w:spacing w:before="0"/>
      </w:pPr>
      <w:bookmarkStart w:id="13" w:name="_Toc122369776"/>
      <w:r>
        <w:lastRenderedPageBreak/>
        <w:t>4.</w:t>
      </w:r>
      <w:r w:rsidR="00BA76E3">
        <w:t xml:space="preserve"> </w:t>
      </w:r>
      <w:bookmarkStart w:id="14" w:name="_Toc470525793"/>
      <w:r w:rsidR="00C50C23" w:rsidRPr="007700C9">
        <w:t>Представления</w:t>
      </w:r>
      <w:bookmarkEnd w:id="13"/>
      <w:bookmarkEnd w:id="14"/>
    </w:p>
    <w:p w14:paraId="699BCD45" w14:textId="7F9586B3" w:rsidR="005E02F8" w:rsidRPr="005E02F8" w:rsidRDefault="005E02F8" w:rsidP="005E02F8">
      <w:pPr>
        <w:pStyle w:val="afd"/>
      </w:pPr>
      <w:r>
        <w:t>Для реализации ИС было создано 6 представлений (см. рис.</w:t>
      </w:r>
      <w:r w:rsidRPr="005E02F8">
        <w:t xml:space="preserve"> </w:t>
      </w:r>
      <w:r>
        <w:t xml:space="preserve">3). Представление </w:t>
      </w:r>
      <w:r>
        <w:rPr>
          <w:lang w:val="en-US"/>
        </w:rPr>
        <w:t>Index</w:t>
      </w:r>
      <w:r w:rsidRPr="005E02F8">
        <w:t xml:space="preserve"> </w:t>
      </w:r>
      <w:r>
        <w:t xml:space="preserve">содержит базовую информацию о работе. Представление </w:t>
      </w:r>
      <w:r>
        <w:rPr>
          <w:lang w:val="en-US"/>
        </w:rPr>
        <w:t>Author</w:t>
      </w:r>
      <w:r w:rsidRPr="005E02F8">
        <w:t xml:space="preserve"> </w:t>
      </w:r>
      <w:r>
        <w:t xml:space="preserve">содержит информация об авторе. </w:t>
      </w:r>
      <w:r w:rsidR="00422CAB">
        <w:rPr>
          <w:lang w:val="en-US"/>
        </w:rPr>
        <w:t>Cat</w:t>
      </w:r>
      <w:r>
        <w:t xml:space="preserve"> позволяет взаимодействовать с моделью </w:t>
      </w:r>
      <w:r w:rsidR="00422CAB">
        <w:rPr>
          <w:lang w:val="en-US"/>
        </w:rPr>
        <w:t>Cat</w:t>
      </w:r>
      <w:r w:rsidRPr="005E02F8">
        <w:t xml:space="preserve"> </w:t>
      </w:r>
      <w:r>
        <w:t xml:space="preserve">и выполнять выдачу первого документа. </w:t>
      </w:r>
      <w:r w:rsidR="00422CAB">
        <w:rPr>
          <w:lang w:val="en-US"/>
        </w:rPr>
        <w:t>Dog</w:t>
      </w:r>
      <w:r w:rsidRPr="005E02F8">
        <w:t xml:space="preserve"> </w:t>
      </w:r>
      <w:r>
        <w:t xml:space="preserve">позволяет взаимодействовать с моделью </w:t>
      </w:r>
      <w:r w:rsidR="00422CAB">
        <w:rPr>
          <w:lang w:val="en-US"/>
        </w:rPr>
        <w:t>Dog</w:t>
      </w:r>
      <w:r>
        <w:t xml:space="preserve">. </w:t>
      </w:r>
      <w:r w:rsidR="00422CAB">
        <w:rPr>
          <w:lang w:val="en-US"/>
        </w:rPr>
        <w:t>Bird</w:t>
      </w:r>
      <w:r w:rsidRPr="005E02F8">
        <w:t xml:space="preserve"> </w:t>
      </w:r>
      <w:r>
        <w:t xml:space="preserve">позволяет взаимодействовать с моделью </w:t>
      </w:r>
      <w:r w:rsidR="00422CAB">
        <w:rPr>
          <w:lang w:val="en-US"/>
        </w:rPr>
        <w:t>Bird</w:t>
      </w:r>
      <w:r>
        <w:t xml:space="preserve">. </w:t>
      </w:r>
      <w:r w:rsidR="00422CAB">
        <w:rPr>
          <w:lang w:val="en-US"/>
        </w:rPr>
        <w:t>Exhibition</w:t>
      </w:r>
      <w:r w:rsidRPr="005E02F8">
        <w:t xml:space="preserve"> </w:t>
      </w:r>
      <w:r>
        <w:t xml:space="preserve">позволяет взаимодействовать с моделью </w:t>
      </w:r>
      <w:r w:rsidR="00422CAB">
        <w:rPr>
          <w:lang w:val="en-US"/>
        </w:rPr>
        <w:t>Exhibition</w:t>
      </w:r>
      <w:r w:rsidR="00422CAB" w:rsidRPr="005E02F8">
        <w:t xml:space="preserve"> </w:t>
      </w:r>
      <w:r>
        <w:t>и выполнять выдачу второго документа.</w:t>
      </w:r>
    </w:p>
    <w:p w14:paraId="47B7A272" w14:textId="1A6A9050" w:rsidR="003E02E9" w:rsidRPr="00EA3D19" w:rsidRDefault="00350895" w:rsidP="003E02E9">
      <w:pPr>
        <w:pStyle w:val="23"/>
        <w:rPr>
          <w:lang w:val="en-US"/>
        </w:rPr>
      </w:pPr>
      <w:bookmarkStart w:id="15" w:name="_Toc122369777"/>
      <w:r w:rsidRPr="00EA3D19">
        <w:rPr>
          <w:lang w:val="en-US"/>
        </w:rPr>
        <w:t>4</w:t>
      </w:r>
      <w:r w:rsidR="003E02E9" w:rsidRPr="00EA3D19">
        <w:rPr>
          <w:lang w:val="en-US"/>
        </w:rPr>
        <w:t xml:space="preserve">.1 </w:t>
      </w:r>
      <w:r w:rsidR="003E02E9">
        <w:rPr>
          <w:lang w:val="en-US"/>
        </w:rPr>
        <w:t>Index</w:t>
      </w:r>
      <w:bookmarkEnd w:id="15"/>
    </w:p>
    <w:p w14:paraId="045BCB39" w14:textId="77777777" w:rsidR="00422CAB" w:rsidRPr="00EA3D19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EA3D19">
        <w:rPr>
          <w:rFonts w:ascii="Courier New" w:hAnsi="Courier New" w:cs="Courier New"/>
          <w:color w:val="auto"/>
          <w:sz w:val="20"/>
          <w:lang w:val="en-US"/>
        </w:rPr>
        <w:t>@{</w:t>
      </w:r>
    </w:p>
    <w:p w14:paraId="508FF47E" w14:textId="77777777" w:rsidR="00422CAB" w:rsidRPr="00EA3D19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EA3D19">
        <w:rPr>
          <w:rFonts w:ascii="Courier New" w:hAnsi="Courier New" w:cs="Courier New"/>
          <w:color w:val="auto"/>
          <w:sz w:val="20"/>
          <w:lang w:val="en-US"/>
        </w:rPr>
        <w:t xml:space="preserve">    </w:t>
      </w:r>
      <w:r w:rsidRPr="00422CAB">
        <w:rPr>
          <w:rFonts w:ascii="Courier New" w:hAnsi="Courier New" w:cs="Courier New"/>
          <w:color w:val="auto"/>
          <w:sz w:val="20"/>
          <w:lang w:val="en-US"/>
        </w:rPr>
        <w:t>ViewData</w:t>
      </w:r>
      <w:r w:rsidRPr="00EA3D19">
        <w:rPr>
          <w:rFonts w:ascii="Courier New" w:hAnsi="Courier New" w:cs="Courier New"/>
          <w:color w:val="auto"/>
          <w:sz w:val="20"/>
          <w:lang w:val="en-US"/>
        </w:rPr>
        <w:t>["</w:t>
      </w:r>
      <w:r w:rsidRPr="00422CAB">
        <w:rPr>
          <w:rFonts w:ascii="Courier New" w:hAnsi="Courier New" w:cs="Courier New"/>
          <w:color w:val="auto"/>
          <w:sz w:val="20"/>
          <w:lang w:val="en-US"/>
        </w:rPr>
        <w:t>Title</w:t>
      </w:r>
      <w:r w:rsidRPr="00EA3D19">
        <w:rPr>
          <w:rFonts w:ascii="Courier New" w:hAnsi="Courier New" w:cs="Courier New"/>
          <w:color w:val="auto"/>
          <w:sz w:val="20"/>
          <w:lang w:val="en-US"/>
        </w:rPr>
        <w:t>"] = "</w:t>
      </w:r>
      <w:r w:rsidRPr="00422CAB">
        <w:rPr>
          <w:rFonts w:ascii="Courier New" w:hAnsi="Courier New" w:cs="Courier New"/>
          <w:color w:val="auto"/>
          <w:sz w:val="20"/>
          <w:lang w:val="en-US"/>
        </w:rPr>
        <w:t>Home</w:t>
      </w:r>
      <w:r w:rsidRPr="00EA3D19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r w:rsidRPr="00422CAB">
        <w:rPr>
          <w:rFonts w:ascii="Courier New" w:hAnsi="Courier New" w:cs="Courier New"/>
          <w:color w:val="auto"/>
          <w:sz w:val="20"/>
          <w:lang w:val="en-US"/>
        </w:rPr>
        <w:t>Page</w:t>
      </w:r>
      <w:r w:rsidRPr="00EA3D19">
        <w:rPr>
          <w:rFonts w:ascii="Courier New" w:hAnsi="Courier New" w:cs="Courier New"/>
          <w:color w:val="auto"/>
          <w:sz w:val="20"/>
          <w:lang w:val="en-US"/>
        </w:rPr>
        <w:t>";</w:t>
      </w:r>
    </w:p>
    <w:p w14:paraId="3DA354C0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>}</w:t>
      </w:r>
    </w:p>
    <w:p w14:paraId="3DF70E76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</w:p>
    <w:p w14:paraId="49F28DFF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>&lt;div class="text-center"&gt;</w:t>
      </w:r>
    </w:p>
    <w:p w14:paraId="793E5443" w14:textId="77777777" w:rsidR="00422CAB" w:rsidRPr="00EA3D19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</w:t>
      </w:r>
      <w:r w:rsidRPr="00EA3D19">
        <w:rPr>
          <w:rFonts w:ascii="Courier New" w:hAnsi="Courier New" w:cs="Courier New"/>
          <w:color w:val="auto"/>
          <w:sz w:val="20"/>
          <w:lang w:val="en-US"/>
        </w:rPr>
        <w:t>&lt;h1 class="display-4"&gt;</w:t>
      </w:r>
      <w:r w:rsidRPr="00422CAB">
        <w:rPr>
          <w:rFonts w:ascii="Courier New" w:hAnsi="Courier New" w:cs="Courier New"/>
          <w:color w:val="auto"/>
          <w:sz w:val="20"/>
        </w:rPr>
        <w:t>Добро</w:t>
      </w:r>
      <w:r w:rsidRPr="00EA3D19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r w:rsidRPr="00422CAB">
        <w:rPr>
          <w:rFonts w:ascii="Courier New" w:hAnsi="Courier New" w:cs="Courier New"/>
          <w:color w:val="auto"/>
          <w:sz w:val="20"/>
        </w:rPr>
        <w:t>пожаловать</w:t>
      </w:r>
      <w:r w:rsidRPr="00EA3D19">
        <w:rPr>
          <w:rFonts w:ascii="Courier New" w:hAnsi="Courier New" w:cs="Courier New"/>
          <w:color w:val="auto"/>
          <w:sz w:val="20"/>
          <w:lang w:val="en-US"/>
        </w:rPr>
        <w:t>!&lt;/h1&gt;</w:t>
      </w:r>
    </w:p>
    <w:p w14:paraId="67338C5E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</w:rPr>
      </w:pPr>
      <w:r w:rsidRPr="00EA3D19">
        <w:rPr>
          <w:rFonts w:ascii="Courier New" w:hAnsi="Courier New" w:cs="Courier New"/>
          <w:color w:val="auto"/>
          <w:sz w:val="20"/>
          <w:lang w:val="en-US"/>
        </w:rPr>
        <w:t xml:space="preserve">    </w:t>
      </w:r>
      <w:r w:rsidRPr="00422CAB">
        <w:rPr>
          <w:rFonts w:ascii="Courier New" w:hAnsi="Courier New" w:cs="Courier New"/>
          <w:color w:val="auto"/>
          <w:sz w:val="20"/>
        </w:rPr>
        <w:t>&lt;h2 class ="display-4"&gt;Курсованя работа по дисциплине Объектно-Ориентированные Базы Данных&lt;/h2&gt;</w:t>
      </w:r>
    </w:p>
    <w:p w14:paraId="3F9CE012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</w:rPr>
      </w:pPr>
      <w:r w:rsidRPr="00422CAB">
        <w:rPr>
          <w:rFonts w:ascii="Courier New" w:hAnsi="Courier New" w:cs="Courier New"/>
          <w:color w:val="auto"/>
          <w:sz w:val="20"/>
        </w:rPr>
        <w:t>&lt;/div&gt;</w:t>
      </w:r>
    </w:p>
    <w:p w14:paraId="004CD7ED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</w:rPr>
      </w:pPr>
      <w:r w:rsidRPr="00422CAB">
        <w:rPr>
          <w:rFonts w:ascii="Courier New" w:hAnsi="Courier New" w:cs="Courier New"/>
          <w:color w:val="auto"/>
          <w:sz w:val="20"/>
        </w:rPr>
        <w:t>&lt;div&gt;</w:t>
      </w:r>
    </w:p>
    <w:p w14:paraId="1F045A38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</w:rPr>
      </w:pPr>
      <w:r w:rsidRPr="00422CAB">
        <w:rPr>
          <w:rFonts w:ascii="Courier New" w:hAnsi="Courier New" w:cs="Courier New"/>
          <w:color w:val="auto"/>
          <w:sz w:val="20"/>
        </w:rPr>
        <w:t xml:space="preserve">    &lt;p&gt;Вариант 7.&lt;/p&gt;</w:t>
      </w:r>
    </w:p>
    <w:p w14:paraId="0505D5E3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</w:rPr>
      </w:pPr>
      <w:r w:rsidRPr="00422CAB">
        <w:rPr>
          <w:rFonts w:ascii="Courier New" w:hAnsi="Courier New" w:cs="Courier New"/>
          <w:color w:val="auto"/>
          <w:sz w:val="20"/>
        </w:rPr>
        <w:t xml:space="preserve">    &lt;p&gt;Предметная область: Выставка животных&lt;/p&gt;</w:t>
      </w:r>
    </w:p>
    <w:p w14:paraId="4BEB2886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</w:rPr>
      </w:pPr>
      <w:r w:rsidRPr="00422CAB">
        <w:rPr>
          <w:rFonts w:ascii="Courier New" w:hAnsi="Courier New" w:cs="Courier New"/>
          <w:color w:val="auto"/>
          <w:sz w:val="20"/>
        </w:rPr>
        <w:t xml:space="preserve">    &lt;p&gt;Модель данных включает в себя:&lt;/p&gt;</w:t>
      </w:r>
    </w:p>
    <w:p w14:paraId="177E8C53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</w:rPr>
      </w:pPr>
      <w:r w:rsidRPr="00422CAB">
        <w:rPr>
          <w:rFonts w:ascii="Courier New" w:hAnsi="Courier New" w:cs="Courier New"/>
          <w:color w:val="auto"/>
          <w:sz w:val="20"/>
        </w:rPr>
        <w:t xml:space="preserve">    &lt;ul&gt;</w:t>
      </w:r>
    </w:p>
    <w:p w14:paraId="6CDA185A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</w:rPr>
      </w:pPr>
      <w:r w:rsidRPr="00422CAB">
        <w:rPr>
          <w:rFonts w:ascii="Courier New" w:hAnsi="Courier New" w:cs="Courier New"/>
          <w:color w:val="auto"/>
          <w:sz w:val="20"/>
        </w:rPr>
        <w:t xml:space="preserve">        &lt;li&gt;Котов&lt;/li&gt;</w:t>
      </w:r>
    </w:p>
    <w:p w14:paraId="05E52A7D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</w:rPr>
      </w:pPr>
      <w:r w:rsidRPr="00422CAB">
        <w:rPr>
          <w:rFonts w:ascii="Courier New" w:hAnsi="Courier New" w:cs="Courier New"/>
          <w:color w:val="auto"/>
          <w:sz w:val="20"/>
        </w:rPr>
        <w:t xml:space="preserve">        &lt;li&gt;Собак&lt;/li&gt;</w:t>
      </w:r>
    </w:p>
    <w:p w14:paraId="439B9F34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</w:rPr>
      </w:pPr>
      <w:r w:rsidRPr="00422CAB">
        <w:rPr>
          <w:rFonts w:ascii="Courier New" w:hAnsi="Courier New" w:cs="Courier New"/>
          <w:color w:val="auto"/>
          <w:sz w:val="20"/>
        </w:rPr>
        <w:t xml:space="preserve">        &lt;li&gt;Птиц&lt;/li&gt;</w:t>
      </w:r>
    </w:p>
    <w:p w14:paraId="443764A8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</w:rPr>
      </w:pPr>
      <w:r w:rsidRPr="00422CAB">
        <w:rPr>
          <w:rFonts w:ascii="Courier New" w:hAnsi="Courier New" w:cs="Courier New"/>
          <w:color w:val="auto"/>
          <w:sz w:val="20"/>
        </w:rPr>
        <w:t xml:space="preserve">        &lt;li&gt;Выставки&lt;/li&gt;</w:t>
      </w:r>
    </w:p>
    <w:p w14:paraId="1C1D67E9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</w:rPr>
        <w:t xml:space="preserve">    </w:t>
      </w:r>
      <w:r w:rsidRPr="00422CAB">
        <w:rPr>
          <w:rFonts w:ascii="Courier New" w:hAnsi="Courier New" w:cs="Courier New"/>
          <w:color w:val="auto"/>
          <w:sz w:val="20"/>
          <w:lang w:val="en-US"/>
        </w:rPr>
        <w:t>&lt;/ul&gt;</w:t>
      </w:r>
    </w:p>
    <w:p w14:paraId="582A3248" w14:textId="2E937F59" w:rsidR="00350895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>&lt;/div&gt;</w:t>
      </w:r>
    </w:p>
    <w:p w14:paraId="6B8953C5" w14:textId="77777777" w:rsidR="00422CAB" w:rsidRPr="00350895" w:rsidRDefault="00422CAB" w:rsidP="00422CAB">
      <w:pPr>
        <w:pStyle w:val="afd"/>
        <w:rPr>
          <w:lang w:val="en-US"/>
        </w:rPr>
      </w:pPr>
    </w:p>
    <w:p w14:paraId="43C4D4C5" w14:textId="0B58532E" w:rsidR="0095166F" w:rsidRPr="00350895" w:rsidRDefault="00350895" w:rsidP="00D24392">
      <w:pPr>
        <w:pStyle w:val="23"/>
        <w:rPr>
          <w:lang w:val="en-US"/>
        </w:rPr>
      </w:pPr>
      <w:bookmarkStart w:id="16" w:name="_Toc122369778"/>
      <w:r w:rsidRPr="001118C9">
        <w:rPr>
          <w:lang w:val="en-US"/>
        </w:rPr>
        <w:t>4</w:t>
      </w:r>
      <w:r w:rsidR="00D24392" w:rsidRPr="00E70949">
        <w:rPr>
          <w:lang w:val="en-US"/>
        </w:rPr>
        <w:t xml:space="preserve">.2 </w:t>
      </w:r>
      <w:r w:rsidR="00422CAB">
        <w:rPr>
          <w:lang w:val="en-US"/>
        </w:rPr>
        <w:t>Cat</w:t>
      </w:r>
      <w:bookmarkEnd w:id="16"/>
    </w:p>
    <w:p w14:paraId="16881AC6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>@{</w:t>
      </w:r>
    </w:p>
    <w:p w14:paraId="7E77D00E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ViewData["Title"] = "Кошки";</w:t>
      </w:r>
    </w:p>
    <w:p w14:paraId="557596C8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>}</w:t>
      </w:r>
    </w:p>
    <w:p w14:paraId="1B264D80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>&lt;h1&gt;@ViewData["Title"]&lt;/h1&gt;</w:t>
      </w:r>
    </w:p>
    <w:p w14:paraId="2777EEFC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>&lt;div class="flex-container"&gt;</w:t>
      </w:r>
    </w:p>
    <w:p w14:paraId="3F17F7F6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>&lt;div class="first"&gt;</w:t>
      </w:r>
    </w:p>
    <w:p w14:paraId="15907DF9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&lt;div&gt;</w:t>
      </w:r>
    </w:p>
    <w:p w14:paraId="633D789F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&lt;h2&gt;Список кошек&lt;/h2&gt;</w:t>
      </w:r>
    </w:p>
    <w:p w14:paraId="48494A52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&lt;input class="form-control" type="hidden" id="catId" /&gt;</w:t>
      </w:r>
    </w:p>
    <w:p w14:paraId="3EB50E78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&lt;p&gt;</w:t>
      </w:r>
    </w:p>
    <w:p w14:paraId="42F8F3E6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Имя:&lt;br /&gt;</w:t>
      </w:r>
    </w:p>
    <w:p w14:paraId="63B1A461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&lt;input class="form-control" id="catName" /&gt;</w:t>
      </w:r>
    </w:p>
    <w:p w14:paraId="30FC17AC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&lt;/p&gt;</w:t>
      </w:r>
    </w:p>
    <w:p w14:paraId="5224F3AE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&lt;p&gt;</w:t>
      </w:r>
    </w:p>
    <w:p w14:paraId="6EA53E03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Возраст:&lt;br /&gt;</w:t>
      </w:r>
    </w:p>
    <w:p w14:paraId="5448F731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&lt;input class="form-control" id="catAge" type="number" min="1"</w:t>
      </w:r>
    </w:p>
    <w:p w14:paraId="0E40079E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   max="15" value="3" step="2" /&gt;</w:t>
      </w:r>
    </w:p>
    <w:p w14:paraId="4970F2B1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&lt;/p&gt;</w:t>
      </w:r>
    </w:p>
    <w:p w14:paraId="0D1B5648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&lt;p&gt;</w:t>
      </w:r>
    </w:p>
    <w:p w14:paraId="6CC9C3CC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Цвет:&lt;br /&gt;</w:t>
      </w:r>
    </w:p>
    <w:p w14:paraId="1369596E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&lt;select id="catColor" class="form-select"&gt;</w:t>
      </w:r>
    </w:p>
    <w:p w14:paraId="4B988F3A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&lt;option&gt;Серый&lt;/option&gt;</w:t>
      </w:r>
    </w:p>
    <w:p w14:paraId="36BB7BBD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&lt;option&gt;Черный&lt;/option&gt;</w:t>
      </w:r>
    </w:p>
    <w:p w14:paraId="5186C911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&lt;option&gt;Белый&lt;/option&gt;</w:t>
      </w:r>
    </w:p>
    <w:p w14:paraId="3ADC6EFD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&lt;option&gt;Рыжий&lt;/option&gt;</w:t>
      </w:r>
    </w:p>
    <w:p w14:paraId="359AA346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&lt;/select&gt;</w:t>
      </w:r>
    </w:p>
    <w:p w14:paraId="08767339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&lt;/p&gt;</w:t>
      </w:r>
    </w:p>
    <w:p w14:paraId="432F0D6D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lastRenderedPageBreak/>
        <w:t xml:space="preserve">            &lt;p&gt;</w:t>
      </w:r>
    </w:p>
    <w:p w14:paraId="7F22DF84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Порода:&lt;br /&gt;</w:t>
      </w:r>
    </w:p>
    <w:p w14:paraId="77E5D1BF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&lt;select id="catBreed" class="form-select"&gt;</w:t>
      </w:r>
    </w:p>
    <w:p w14:paraId="46AC83E6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&lt;option&gt;Азиатская&lt;/option&gt;</w:t>
      </w:r>
    </w:p>
    <w:p w14:paraId="634CDD9A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&lt;option&gt;Бенгальская&lt;/option&gt;</w:t>
      </w:r>
    </w:p>
    <w:p w14:paraId="16DE4EFD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&lt;option&gt;Чаузи&lt;/option&gt;</w:t>
      </w:r>
    </w:p>
    <w:p w14:paraId="698904EB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&lt;option&gt;Кипреская&lt;/option&gt;</w:t>
      </w:r>
    </w:p>
    <w:p w14:paraId="488E9060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&lt;option&gt;Фолдекс&lt;/option&gt;</w:t>
      </w:r>
    </w:p>
    <w:p w14:paraId="20458706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&lt;option&gt;Канаани&lt;/option&gt;</w:t>
      </w:r>
    </w:p>
    <w:p w14:paraId="2659A3FC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&lt;option&gt;Корат&lt;/option&gt;</w:t>
      </w:r>
    </w:p>
    <w:p w14:paraId="57F4B3DE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&lt;option&gt;Менуэт&lt;/option&gt;</w:t>
      </w:r>
    </w:p>
    <w:p w14:paraId="61A523C3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&lt;option&gt;Раас&lt;/option&gt;</w:t>
      </w:r>
    </w:p>
    <w:p w14:paraId="1759E10F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&lt;option&gt;Сококе&lt;/option&gt;</w:t>
      </w:r>
    </w:p>
    <w:p w14:paraId="6E1BC188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&lt;/select&gt;</w:t>
      </w:r>
    </w:p>
    <w:p w14:paraId="39DC6A61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&lt;/p&gt;</w:t>
      </w:r>
    </w:p>
    <w:p w14:paraId="57E9DB56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</w:t>
      </w:r>
    </w:p>
    <w:p w14:paraId="419052C0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&lt;p&gt;</w:t>
      </w:r>
    </w:p>
    <w:p w14:paraId="58C367CA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&lt;button class="btn btn-primary" id="saveBtn" onclick="addCat()"&gt;Сохранить&lt;/button&gt;</w:t>
      </w:r>
    </w:p>
    <w:p w14:paraId="5B719AA1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&lt;button class="btn btn-warning" id="resetBtn" onclick="reset()"&gt;Сбросить&lt;/button&gt;</w:t>
      </w:r>
    </w:p>
    <w:p w14:paraId="3046020F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&lt;/p&gt;</w:t>
      </w:r>
    </w:p>
    <w:p w14:paraId="08C9BEB0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&lt;/div&gt;</w:t>
      </w:r>
    </w:p>
    <w:p w14:paraId="3EA5131F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&lt;table class="table table-striped"&gt;</w:t>
      </w:r>
    </w:p>
    <w:p w14:paraId="5DDB540B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&lt;thead&gt;</w:t>
      </w:r>
    </w:p>
    <w:p w14:paraId="42340449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&lt;tr&gt;</w:t>
      </w:r>
    </w:p>
    <w:p w14:paraId="609539A3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&lt;th scope="col"&gt;Имя&lt;/th&gt;</w:t>
      </w:r>
    </w:p>
    <w:p w14:paraId="57D1093D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&lt;th scope="col"&gt;Возраст&lt;/th&gt;</w:t>
      </w:r>
    </w:p>
    <w:p w14:paraId="095C6000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&lt;th scope="col"&gt;Цвет&lt;/th&gt;</w:t>
      </w:r>
    </w:p>
    <w:p w14:paraId="37DB96A0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&lt;th scope="col"&gt;Порода&lt;/th&gt;</w:t>
      </w:r>
    </w:p>
    <w:p w14:paraId="7E2E3B8F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    &lt;th&gt;&lt;/th&gt;</w:t>
      </w:r>
    </w:p>
    <w:p w14:paraId="4EAFC912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&lt;/tr&gt;</w:t>
      </w:r>
    </w:p>
    <w:p w14:paraId="48C19593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&lt;/thead&gt;</w:t>
      </w:r>
    </w:p>
    <w:p w14:paraId="459400AB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&lt;tbody&gt;</w:t>
      </w:r>
    </w:p>
    <w:p w14:paraId="59EA78E9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&lt;/tbody&gt;</w:t>
      </w:r>
    </w:p>
    <w:p w14:paraId="132D65DA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&lt;/table&gt;</w:t>
      </w:r>
    </w:p>
    <w:p w14:paraId="4FA9228D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&lt;/div&gt;</w:t>
      </w:r>
    </w:p>
    <w:p w14:paraId="269F6A91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&lt;div class="second"&gt;</w:t>
      </w:r>
    </w:p>
    <w:p w14:paraId="4CC8135E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&lt;table id="mainTable" class="table table-striped"&gt;</w:t>
      </w:r>
    </w:p>
    <w:p w14:paraId="329BDD0F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&lt;thead&gt;</w:t>
      </w:r>
    </w:p>
    <w:p w14:paraId="207C4F1C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&lt;tr&gt;</w:t>
      </w:r>
    </w:p>
    <w:p w14:paraId="5BF3A3A9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&lt;th&gt;id&lt;/th&gt;</w:t>
      </w:r>
    </w:p>
    <w:p w14:paraId="2CDA76F8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&lt;th&gt;Название&lt;/th&gt;</w:t>
      </w:r>
    </w:p>
    <w:p w14:paraId="5412C323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    &lt;th&gt;&lt;/th&gt;</w:t>
      </w:r>
    </w:p>
    <w:p w14:paraId="6ED4F4A5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    &lt;/tr&gt;</w:t>
      </w:r>
    </w:p>
    <w:p w14:paraId="7ABA6376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&lt;/thead&gt;</w:t>
      </w:r>
    </w:p>
    <w:p w14:paraId="5B869A14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&lt;tbody id="exhibitionBody"&gt;</w:t>
      </w:r>
    </w:p>
    <w:p w14:paraId="55D1E6FA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&lt;/tbody&gt;</w:t>
      </w:r>
    </w:p>
    <w:p w14:paraId="7096EC5E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    &lt;/table&gt;</w:t>
      </w:r>
    </w:p>
    <w:p w14:paraId="68F6D366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    &lt;/div&gt;</w:t>
      </w:r>
    </w:p>
    <w:p w14:paraId="6018D6A1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>&lt;/div&gt;</w:t>
      </w:r>
    </w:p>
    <w:p w14:paraId="33EED1E1" w14:textId="77777777" w:rsidR="00422CAB" w:rsidRP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>&lt;script src="~/js/cat.js" asp-append-version="true"&gt;&lt;/script&gt;</w:t>
      </w:r>
    </w:p>
    <w:p w14:paraId="64C67A83" w14:textId="77777777" w:rsid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422CAB">
        <w:rPr>
          <w:rFonts w:ascii="Courier New" w:hAnsi="Courier New" w:cs="Courier New"/>
          <w:color w:val="auto"/>
          <w:sz w:val="20"/>
          <w:lang w:val="en-US"/>
        </w:rPr>
        <w:t xml:space="preserve">&lt;link rel="stylesheet" href="~/css/cat.css" asp-append-version="true" /&gt; </w:t>
      </w:r>
    </w:p>
    <w:p w14:paraId="77C8B2F9" w14:textId="77777777" w:rsid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</w:p>
    <w:p w14:paraId="7D9BBA26" w14:textId="4EB83FD2" w:rsidR="007700C9" w:rsidRDefault="00350895" w:rsidP="00422CAB">
      <w:pPr>
        <w:pStyle w:val="23"/>
        <w:rPr>
          <w:lang w:val="en-US"/>
        </w:rPr>
      </w:pPr>
      <w:bookmarkStart w:id="17" w:name="_Toc122369779"/>
      <w:r w:rsidRPr="00CC4923">
        <w:rPr>
          <w:lang w:val="en-US"/>
        </w:rPr>
        <w:t>4</w:t>
      </w:r>
      <w:r w:rsidR="004B0D8D" w:rsidRPr="00CC4923">
        <w:rPr>
          <w:lang w:val="en-US"/>
        </w:rPr>
        <w:t xml:space="preserve">.3 </w:t>
      </w:r>
      <w:r w:rsidR="00422CAB">
        <w:rPr>
          <w:lang w:val="en-US"/>
        </w:rPr>
        <w:t>Exhibition</w:t>
      </w:r>
      <w:bookmarkEnd w:id="17"/>
    </w:p>
    <w:p w14:paraId="345DF6D3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>@{</w:t>
      </w:r>
    </w:p>
    <w:p w14:paraId="13D2D7FE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ViewData["Title"] = "Выставки";</w:t>
      </w:r>
    </w:p>
    <w:p w14:paraId="1AB4EEDD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>}</w:t>
      </w:r>
    </w:p>
    <w:p w14:paraId="2A3C419E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>&lt;h1&gt;Поиск&lt;/h1&gt;</w:t>
      </w:r>
    </w:p>
    <w:p w14:paraId="64AE201D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>&lt;div class="input-group mb-3"&gt;</w:t>
      </w:r>
    </w:p>
    <w:p w14:paraId="0712F0F3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&lt;input id="catCount" type="number" class="form-control" placeholder="Количетсво кошек" aria-label="Количетсво кошек" aria-describedby="button-addon2"&gt;</w:t>
      </w:r>
    </w:p>
    <w:p w14:paraId="7CB249C7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lastRenderedPageBreak/>
        <w:t xml:space="preserve">    &lt;input id="dogCount" type="number" class="form-control" placeholder="Количетсво собак" aria-label="Количетсво собак" aria-describedby="button-addon2"&gt;</w:t>
      </w:r>
    </w:p>
    <w:p w14:paraId="5EC55DA3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&lt;input id="birdCount" type="number" class="form-control" placeholder="Количетсво птиц" aria-label="Количетсво птиц" aria-describedby="button-addon2"&gt;</w:t>
      </w:r>
    </w:p>
    <w:p w14:paraId="54A62A47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&lt;button onclick="Search()" class="btn  btn-success" type="button" id="button-addon2"&gt;Найти&lt;/button&gt;</w:t>
      </w:r>
    </w:p>
    <w:p w14:paraId="05B0CD7F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&lt;button onclick="SearchClear()" class="btn  btn-info" type="button" id="button-addon2"&gt;Сбросить&lt;/button&gt;</w:t>
      </w:r>
    </w:p>
    <w:p w14:paraId="6AC84399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>&lt;/div&gt;</w:t>
      </w:r>
    </w:p>
    <w:p w14:paraId="1FD622D8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>&lt;h1&gt;@ViewData["Title"]&lt;/h1&gt;</w:t>
      </w:r>
    </w:p>
    <w:p w14:paraId="75037F6C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&lt;div class="flex-container"&gt;</w:t>
      </w:r>
    </w:p>
    <w:p w14:paraId="223C52F7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&lt;input id="squadId" type="hidden"/&gt;</w:t>
      </w:r>
    </w:p>
    <w:p w14:paraId="7F47839A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&lt;div class="first"&gt;</w:t>
      </w:r>
    </w:p>
    <w:p w14:paraId="75909BC9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&lt;select id="cmbCat" class="form-select" onchange="cmbCatChange()"&gt;&lt;/select&gt;</w:t>
      </w:r>
    </w:p>
    <w:p w14:paraId="47B55D23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&lt;input disabled="disabled" class="form-control" id="catInfo"/&gt;</w:t>
      </w:r>
    </w:p>
    <w:p w14:paraId="13C2EFF1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&lt;button class="btn btn-primary" id="btnCatAdd" onclick="AddCat()"&gt;Добавить&lt;/button&gt;</w:t>
      </w:r>
    </w:p>
    <w:p w14:paraId="387BBD6E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&lt;table class="table table-striped"&gt;</w:t>
      </w:r>
    </w:p>
    <w:p w14:paraId="7E1EE65F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&lt;thead&gt;</w:t>
      </w:r>
    </w:p>
    <w:p w14:paraId="0278BA4F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&lt;tr&gt;</w:t>
      </w:r>
    </w:p>
    <w:p w14:paraId="6C901C79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&lt;th&gt;Id&lt;/th&gt;</w:t>
      </w:r>
    </w:p>
    <w:p w14:paraId="6FA13B81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&lt;th&gt;Порода&lt;/th&gt;</w:t>
      </w:r>
    </w:p>
    <w:p w14:paraId="1774A3D9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&lt;th&gt;Кличка&lt;/th&gt;</w:t>
      </w:r>
    </w:p>
    <w:p w14:paraId="70BE8988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&lt;th&gt;&lt;/th&gt;</w:t>
      </w:r>
    </w:p>
    <w:p w14:paraId="58AF0E1B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&lt;/tr&gt;</w:t>
      </w:r>
    </w:p>
    <w:p w14:paraId="4EBD0AA2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&lt;/thead&gt;</w:t>
      </w:r>
    </w:p>
    <w:p w14:paraId="454DC71D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&lt;tbody id="catBody"&gt;&lt;/tbody&gt;</w:t>
      </w:r>
    </w:p>
    <w:p w14:paraId="53DC6A57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&lt;/table&gt;</w:t>
      </w:r>
    </w:p>
    <w:p w14:paraId="49E87E65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&lt;/div&gt;</w:t>
      </w:r>
    </w:p>
    <w:p w14:paraId="7745CD04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&lt;div class="second"&gt;</w:t>
      </w:r>
    </w:p>
    <w:p w14:paraId="4BD71AF9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&lt;select id="cmbDog" class="form-select" onchange="cmbDogChange()"&gt;&lt;/select&gt;</w:t>
      </w:r>
    </w:p>
    <w:p w14:paraId="16329A80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&lt;input disabled="disabled" class="form-control" id="dogInfo" /&gt;</w:t>
      </w:r>
    </w:p>
    <w:p w14:paraId="2E5DE463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&lt;button class="btn btn-primary" id="btnDogAdd" onclick="AddDog()"&gt;Добавить&lt;/button&gt;</w:t>
      </w:r>
    </w:p>
    <w:p w14:paraId="630F732B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&lt;table class="table table-striped"&gt;</w:t>
      </w:r>
    </w:p>
    <w:p w14:paraId="62C22437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&lt;thead&gt;</w:t>
      </w:r>
    </w:p>
    <w:p w14:paraId="4CF44BE3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&lt;tr&gt;</w:t>
      </w:r>
    </w:p>
    <w:p w14:paraId="5310319C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&lt;th&gt;Id&lt;/th&gt;</w:t>
      </w:r>
    </w:p>
    <w:p w14:paraId="2F4C07F6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&lt;th&gt;Порода&lt;/th&gt;</w:t>
      </w:r>
    </w:p>
    <w:p w14:paraId="12DA3D7D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&lt;th&gt;Кличка&lt;/th&gt;</w:t>
      </w:r>
    </w:p>
    <w:p w14:paraId="5975A512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&lt;th&gt;&lt;/th&gt;</w:t>
      </w:r>
    </w:p>
    <w:p w14:paraId="114A9A61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&lt;/tr&gt;</w:t>
      </w:r>
    </w:p>
    <w:p w14:paraId="761131DC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&lt;/thead&gt;</w:t>
      </w:r>
    </w:p>
    <w:p w14:paraId="0CB2AEB9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&lt;tbody id="dogBody"&gt;&lt;/tbody&gt;</w:t>
      </w:r>
    </w:p>
    <w:p w14:paraId="3DE5B4F7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&lt;/table&gt;</w:t>
      </w:r>
    </w:p>
    <w:p w14:paraId="305C45B1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&lt;/div&gt;</w:t>
      </w:r>
    </w:p>
    <w:p w14:paraId="5EEA6899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&lt;div class="third"&gt;</w:t>
      </w:r>
    </w:p>
    <w:p w14:paraId="61BB927E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&lt;select id="cmbBird" class="form-select" onchange="cmbBirdChange()"&gt;&lt;/select&gt;</w:t>
      </w:r>
    </w:p>
    <w:p w14:paraId="73EFCE9A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&lt;input disabled="disabled" class="form-control" id="birdInfo" /&gt;</w:t>
      </w:r>
    </w:p>
    <w:p w14:paraId="51D5DA30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&lt;button class="btn btn-primary" id="btnBirdAdd" onclick="AddBird()"&gt;Добавить&lt;/button&gt;</w:t>
      </w:r>
    </w:p>
    <w:p w14:paraId="1420412D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&lt;table class="table table-striped"&gt;</w:t>
      </w:r>
    </w:p>
    <w:p w14:paraId="347117BE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&lt;thead&gt;</w:t>
      </w:r>
    </w:p>
    <w:p w14:paraId="71A896EF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&lt;tr&gt;</w:t>
      </w:r>
    </w:p>
    <w:p w14:paraId="6BB33087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&lt;th&gt;Id&lt;/th&gt;</w:t>
      </w:r>
    </w:p>
    <w:p w14:paraId="5459A5D9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&lt;th&gt;Порода&lt;/th&gt;</w:t>
      </w:r>
    </w:p>
    <w:p w14:paraId="0E3C6AF3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&lt;th&gt;Кличка&lt;/th&gt;</w:t>
      </w:r>
    </w:p>
    <w:p w14:paraId="3EDF9C15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    &lt;th&gt;&lt;/th&gt;</w:t>
      </w:r>
    </w:p>
    <w:p w14:paraId="2373A720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&lt;/tr&gt;</w:t>
      </w:r>
    </w:p>
    <w:p w14:paraId="26DF33C5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&lt;/thead&gt;</w:t>
      </w:r>
    </w:p>
    <w:p w14:paraId="5BD1C86F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lastRenderedPageBreak/>
        <w:t xml:space="preserve">                &lt;tbody id="birdBody"&gt;&lt;/tbody&gt;</w:t>
      </w:r>
    </w:p>
    <w:p w14:paraId="1A032930" w14:textId="77777777" w:rsidR="00422CAB" w:rsidRPr="007D334A" w:rsidRDefault="00422CAB" w:rsidP="00422CAB">
      <w:pPr>
        <w:rPr>
          <w:rFonts w:ascii="Courier New" w:hAnsi="Courier New" w:cs="Courier New"/>
        </w:rPr>
      </w:pPr>
      <w:r w:rsidRPr="00422CAB">
        <w:rPr>
          <w:rFonts w:ascii="Courier New" w:hAnsi="Courier New" w:cs="Courier New"/>
          <w:lang w:val="en-US"/>
        </w:rPr>
        <w:t xml:space="preserve">            </w:t>
      </w:r>
      <w:r w:rsidRPr="007D334A">
        <w:rPr>
          <w:rFonts w:ascii="Courier New" w:hAnsi="Courier New" w:cs="Courier New"/>
        </w:rPr>
        <w:t>&lt;/</w:t>
      </w:r>
      <w:r w:rsidRPr="00422CAB">
        <w:rPr>
          <w:rFonts w:ascii="Courier New" w:hAnsi="Courier New" w:cs="Courier New"/>
          <w:lang w:val="en-US"/>
        </w:rPr>
        <w:t>table</w:t>
      </w:r>
      <w:r w:rsidRPr="007D334A">
        <w:rPr>
          <w:rFonts w:ascii="Courier New" w:hAnsi="Courier New" w:cs="Courier New"/>
        </w:rPr>
        <w:t>&gt;</w:t>
      </w:r>
    </w:p>
    <w:p w14:paraId="064FC845" w14:textId="77777777" w:rsidR="00422CAB" w:rsidRPr="00422CAB" w:rsidRDefault="00422CAB" w:rsidP="00422CAB">
      <w:pPr>
        <w:rPr>
          <w:rFonts w:ascii="Courier New" w:hAnsi="Courier New" w:cs="Courier New"/>
        </w:rPr>
      </w:pPr>
      <w:r w:rsidRPr="007D334A">
        <w:rPr>
          <w:rFonts w:ascii="Courier New" w:hAnsi="Courier New" w:cs="Courier New"/>
        </w:rPr>
        <w:t xml:space="preserve">        </w:t>
      </w:r>
      <w:r w:rsidRPr="00422CAB">
        <w:rPr>
          <w:rFonts w:ascii="Courier New" w:hAnsi="Courier New" w:cs="Courier New"/>
        </w:rPr>
        <w:t>&lt;/</w:t>
      </w:r>
      <w:r w:rsidRPr="00422CAB">
        <w:rPr>
          <w:rFonts w:ascii="Courier New" w:hAnsi="Courier New" w:cs="Courier New"/>
          <w:lang w:val="en-US"/>
        </w:rPr>
        <w:t>div</w:t>
      </w:r>
      <w:r w:rsidRPr="00422CAB">
        <w:rPr>
          <w:rFonts w:ascii="Courier New" w:hAnsi="Courier New" w:cs="Courier New"/>
        </w:rPr>
        <w:t>&gt;</w:t>
      </w:r>
    </w:p>
    <w:p w14:paraId="3DC2AA86" w14:textId="77777777" w:rsidR="00422CAB" w:rsidRPr="00422CAB" w:rsidRDefault="00422CAB" w:rsidP="00422CAB">
      <w:pPr>
        <w:rPr>
          <w:rFonts w:ascii="Courier New" w:hAnsi="Courier New" w:cs="Courier New"/>
        </w:rPr>
      </w:pPr>
      <w:r w:rsidRPr="00422CAB">
        <w:rPr>
          <w:rFonts w:ascii="Courier New" w:hAnsi="Courier New" w:cs="Courier New"/>
        </w:rPr>
        <w:t xml:space="preserve">    &lt;/</w:t>
      </w:r>
      <w:r w:rsidRPr="00422CAB">
        <w:rPr>
          <w:rFonts w:ascii="Courier New" w:hAnsi="Courier New" w:cs="Courier New"/>
          <w:lang w:val="en-US"/>
        </w:rPr>
        <w:t>div</w:t>
      </w:r>
      <w:r w:rsidRPr="00422CAB">
        <w:rPr>
          <w:rFonts w:ascii="Courier New" w:hAnsi="Courier New" w:cs="Courier New"/>
        </w:rPr>
        <w:t>&gt;</w:t>
      </w:r>
    </w:p>
    <w:p w14:paraId="7014BE01" w14:textId="77777777" w:rsidR="00422CAB" w:rsidRPr="00422CAB" w:rsidRDefault="00422CAB" w:rsidP="00422CAB">
      <w:pPr>
        <w:rPr>
          <w:rFonts w:ascii="Courier New" w:hAnsi="Courier New" w:cs="Courier New"/>
        </w:rPr>
      </w:pPr>
      <w:r w:rsidRPr="00422CAB">
        <w:rPr>
          <w:rFonts w:ascii="Courier New" w:hAnsi="Courier New" w:cs="Courier New"/>
        </w:rPr>
        <w:t xml:space="preserve">    &lt;</w:t>
      </w:r>
      <w:r w:rsidRPr="00422CAB">
        <w:rPr>
          <w:rFonts w:ascii="Courier New" w:hAnsi="Courier New" w:cs="Courier New"/>
          <w:lang w:val="en-US"/>
        </w:rPr>
        <w:t>div</w:t>
      </w:r>
      <w:r w:rsidRPr="00422CAB">
        <w:rPr>
          <w:rFonts w:ascii="Courier New" w:hAnsi="Courier New" w:cs="Courier New"/>
        </w:rPr>
        <w:t>&gt;</w:t>
      </w:r>
    </w:p>
    <w:p w14:paraId="66CA18B5" w14:textId="77777777" w:rsidR="00422CAB" w:rsidRPr="00422CAB" w:rsidRDefault="00422CAB" w:rsidP="00422CAB">
      <w:pPr>
        <w:rPr>
          <w:rFonts w:ascii="Courier New" w:hAnsi="Courier New" w:cs="Courier New"/>
        </w:rPr>
      </w:pPr>
      <w:r w:rsidRPr="00422CAB">
        <w:rPr>
          <w:rFonts w:ascii="Courier New" w:hAnsi="Courier New" w:cs="Courier New"/>
        </w:rPr>
        <w:t xml:space="preserve">        &lt;</w:t>
      </w:r>
      <w:r w:rsidRPr="00422CAB">
        <w:rPr>
          <w:rFonts w:ascii="Courier New" w:hAnsi="Courier New" w:cs="Courier New"/>
          <w:lang w:val="en-US"/>
        </w:rPr>
        <w:t>p</w:t>
      </w:r>
      <w:r w:rsidRPr="00422CAB">
        <w:rPr>
          <w:rFonts w:ascii="Courier New" w:hAnsi="Courier New" w:cs="Courier New"/>
        </w:rPr>
        <w:t>&gt;Название выставки:&lt;/</w:t>
      </w:r>
      <w:r w:rsidRPr="00422CAB">
        <w:rPr>
          <w:rFonts w:ascii="Courier New" w:hAnsi="Courier New" w:cs="Courier New"/>
          <w:lang w:val="en-US"/>
        </w:rPr>
        <w:t>p</w:t>
      </w:r>
      <w:r w:rsidRPr="00422CAB">
        <w:rPr>
          <w:rFonts w:ascii="Courier New" w:hAnsi="Courier New" w:cs="Courier New"/>
        </w:rPr>
        <w:t>&gt;</w:t>
      </w:r>
    </w:p>
    <w:p w14:paraId="7222CAC4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</w:rPr>
        <w:t xml:space="preserve">        </w:t>
      </w:r>
      <w:r w:rsidRPr="00422CAB">
        <w:rPr>
          <w:rFonts w:ascii="Courier New" w:hAnsi="Courier New" w:cs="Courier New"/>
          <w:lang w:val="en-US"/>
        </w:rPr>
        <w:t>&lt;input id="title" class="form-control"/&gt;</w:t>
      </w:r>
    </w:p>
    <w:p w14:paraId="3BC9BA70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&lt;button class="btn btn-primary" id="btnExhibitionAdd" onclick="AddExhibition()"&gt;Сохранить выставку&lt;/button&gt;</w:t>
      </w:r>
    </w:p>
    <w:p w14:paraId="450230A1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&lt;button class="btn btn-warning" id="resetBtn" onclick="Reset()"&gt;Сбросить&lt;/button&gt;</w:t>
      </w:r>
    </w:p>
    <w:p w14:paraId="00107772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&lt;table id="mainTable" class="table table-striped"&gt;</w:t>
      </w:r>
    </w:p>
    <w:p w14:paraId="12C2F38F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&lt;thead&gt;</w:t>
      </w:r>
    </w:p>
    <w:p w14:paraId="5C066FB1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&lt;tr&gt;</w:t>
      </w:r>
    </w:p>
    <w:p w14:paraId="7DF7D061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&lt;th&gt;id&lt;/th&gt;</w:t>
      </w:r>
    </w:p>
    <w:p w14:paraId="27020343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&lt;th&gt;Название&lt;/th&gt;</w:t>
      </w:r>
    </w:p>
    <w:p w14:paraId="1343FC15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    &lt;th&gt;&lt;/th&gt;</w:t>
      </w:r>
    </w:p>
    <w:p w14:paraId="322A63D5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    &lt;/tr&gt;</w:t>
      </w:r>
    </w:p>
    <w:p w14:paraId="1F44B0AE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&lt;/thead&gt;</w:t>
      </w:r>
    </w:p>
    <w:p w14:paraId="293AD5EF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&lt;tbody id="exhibitionBody"&gt;</w:t>
      </w:r>
    </w:p>
    <w:p w14:paraId="512DF9AE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</w:t>
      </w:r>
    </w:p>
    <w:p w14:paraId="6BD06977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    &lt;/tbody&gt;</w:t>
      </w:r>
    </w:p>
    <w:p w14:paraId="356AF198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    &lt;/table&gt;</w:t>
      </w:r>
    </w:p>
    <w:p w14:paraId="62C31554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 xml:space="preserve">    &lt;/div&gt;</w:t>
      </w:r>
    </w:p>
    <w:p w14:paraId="711631CC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>&lt;link rel="stylesheet" href="~/css/exhibition.css" asp-append-version="true" /&gt;</w:t>
      </w:r>
    </w:p>
    <w:p w14:paraId="7B8149BB" w14:textId="77777777" w:rsidR="00422CAB" w:rsidRPr="00422CAB" w:rsidRDefault="00422CAB" w:rsidP="00422CAB">
      <w:pPr>
        <w:rPr>
          <w:rFonts w:ascii="Courier New" w:hAnsi="Courier New" w:cs="Courier New"/>
          <w:lang w:val="en-US"/>
        </w:rPr>
      </w:pPr>
      <w:r w:rsidRPr="00422CAB">
        <w:rPr>
          <w:rFonts w:ascii="Courier New" w:hAnsi="Courier New" w:cs="Courier New"/>
          <w:lang w:val="en-US"/>
        </w:rPr>
        <w:t>&lt;script src="~/js/exhibition.js" asp-append-version="true"&gt;&lt;/script&gt;</w:t>
      </w:r>
    </w:p>
    <w:p w14:paraId="2EC9BF25" w14:textId="77777777" w:rsidR="001712D1" w:rsidRPr="00350895" w:rsidRDefault="001712D1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br w:type="page"/>
      </w:r>
    </w:p>
    <w:p w14:paraId="09F8544B" w14:textId="4A665B27" w:rsidR="00C50C23" w:rsidRPr="007700C9" w:rsidRDefault="00350895" w:rsidP="000874D3">
      <w:pPr>
        <w:pStyle w:val="15"/>
        <w:spacing w:before="0"/>
      </w:pPr>
      <w:bookmarkStart w:id="18" w:name="_Toc122369780"/>
      <w:r>
        <w:lastRenderedPageBreak/>
        <w:t>5</w:t>
      </w:r>
      <w:r w:rsidR="001712D1" w:rsidRPr="00540846">
        <w:t xml:space="preserve"> </w:t>
      </w:r>
      <w:r>
        <w:t>Сценарии</w:t>
      </w:r>
      <w:bookmarkEnd w:id="18"/>
    </w:p>
    <w:p w14:paraId="68A8A682" w14:textId="6756063C" w:rsidR="00C67A14" w:rsidRPr="00422CAB" w:rsidRDefault="00350895" w:rsidP="00422CAB">
      <w:pPr>
        <w:pStyle w:val="af7"/>
      </w:pPr>
      <w:r w:rsidRPr="00422CAB">
        <w:t>Для взаимодействия с представлениями были седаны сценарии на языке JavaScript. Каждый сценарий назван также, как и преставление.</w:t>
      </w:r>
    </w:p>
    <w:p w14:paraId="6A3A1179" w14:textId="2024AE59" w:rsidR="00350895" w:rsidRPr="00EA3D19" w:rsidRDefault="00350895" w:rsidP="00350895">
      <w:pPr>
        <w:pStyle w:val="23"/>
      </w:pPr>
      <w:bookmarkStart w:id="19" w:name="_Toc122369781"/>
      <w:r w:rsidRPr="00EA3D19">
        <w:t xml:space="preserve">5.1 </w:t>
      </w:r>
      <w:r w:rsidR="00D50615">
        <w:rPr>
          <w:lang w:val="en-US"/>
        </w:rPr>
        <w:t>cat</w:t>
      </w:r>
      <w:r w:rsidRPr="00EA3D19">
        <w:t>.</w:t>
      </w:r>
      <w:r w:rsidRPr="00350895">
        <w:rPr>
          <w:lang w:val="en-US"/>
        </w:rPr>
        <w:t>js</w:t>
      </w:r>
      <w:bookmarkEnd w:id="19"/>
    </w:p>
    <w:p w14:paraId="229E9F51" w14:textId="77777777" w:rsidR="00D50615" w:rsidRPr="00EA3D19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>async</w:t>
      </w:r>
      <w:r w:rsidRPr="00EA3D19">
        <w:rPr>
          <w:rFonts w:ascii="Courier New" w:eastAsia="Calibri" w:hAnsi="Courier New" w:cs="Courier New"/>
        </w:rPr>
        <w:t xml:space="preserve"> </w:t>
      </w:r>
      <w:r w:rsidRPr="00D50615">
        <w:rPr>
          <w:rFonts w:ascii="Courier New" w:eastAsia="Calibri" w:hAnsi="Courier New" w:cs="Courier New"/>
          <w:lang w:val="en-US"/>
        </w:rPr>
        <w:t>function</w:t>
      </w:r>
      <w:r w:rsidRPr="00EA3D19">
        <w:rPr>
          <w:rFonts w:ascii="Courier New" w:eastAsia="Calibri" w:hAnsi="Courier New" w:cs="Courier New"/>
        </w:rPr>
        <w:t xml:space="preserve"> </w:t>
      </w:r>
      <w:r w:rsidRPr="00D50615">
        <w:rPr>
          <w:rFonts w:ascii="Courier New" w:eastAsia="Calibri" w:hAnsi="Courier New" w:cs="Courier New"/>
          <w:lang w:val="en-US"/>
        </w:rPr>
        <w:t>getCats</w:t>
      </w:r>
      <w:r w:rsidRPr="00EA3D19">
        <w:rPr>
          <w:rFonts w:ascii="Courier New" w:eastAsia="Calibri" w:hAnsi="Courier New" w:cs="Courier New"/>
        </w:rPr>
        <w:t>() {</w:t>
      </w:r>
    </w:p>
    <w:p w14:paraId="3A52A00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EA3D19">
        <w:rPr>
          <w:rFonts w:ascii="Courier New" w:eastAsia="Calibri" w:hAnsi="Courier New" w:cs="Courier New"/>
        </w:rPr>
        <w:t xml:space="preserve">    </w:t>
      </w:r>
      <w:r w:rsidRPr="00D50615">
        <w:rPr>
          <w:rFonts w:ascii="Courier New" w:eastAsia="Calibri" w:hAnsi="Courier New" w:cs="Courier New"/>
          <w:lang w:val="en-US"/>
        </w:rPr>
        <w:t>const response = await fetch("/api/Cats", {</w:t>
      </w:r>
    </w:p>
    <w:p w14:paraId="0ED2B9F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4535D94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3DDD65B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7194E18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779D822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cats = await response.json();</w:t>
      </w:r>
    </w:p>
    <w:p w14:paraId="70984C7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console.log(cats);</w:t>
      </w:r>
    </w:p>
    <w:p w14:paraId="1DBA7A2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rows = document.querySelector("tbody");</w:t>
      </w:r>
    </w:p>
    <w:p w14:paraId="15EBF21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cats.forEach(cat =&gt; rows.append(row(cat)));</w:t>
      </w:r>
    </w:p>
    <w:p w14:paraId="17B26B3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32C7EC2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3ABC7A5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getCat(id) {</w:t>
      </w:r>
    </w:p>
    <w:p w14:paraId="6BADA54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fetch(`/api/Cats/${id}`, {</w:t>
      </w:r>
    </w:p>
    <w:p w14:paraId="7FAAA0E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4FEBD7E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25C6508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440BE07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16AF59D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cat = await response.json();</w:t>
      </w:r>
    </w:p>
    <w:p w14:paraId="6016B62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document.getElementById("catId").value = cat.id;</w:t>
      </w:r>
    </w:p>
    <w:p w14:paraId="62567AE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document.getElementById("catName").value = cat.name;</w:t>
      </w:r>
    </w:p>
    <w:p w14:paraId="2AB5415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document.getElementById("catAge").value = cat.age;</w:t>
      </w:r>
    </w:p>
    <w:p w14:paraId="069774A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document.getElementById("catColor").value = cat.color;</w:t>
      </w:r>
    </w:p>
    <w:p w14:paraId="7B62F54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document.getElementById("catBreed").value = cat.breed;</w:t>
      </w:r>
    </w:p>
    <w:p w14:paraId="1E693B2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460F193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4C4728D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60F6ECD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console.log(error.message); </w:t>
      </w:r>
    </w:p>
    <w:p w14:paraId="7BE7DB8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08DE90F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5D6BCDA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getExhibition(catId) {</w:t>
      </w:r>
    </w:p>
    <w:p w14:paraId="0BBDB14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fetch(`/api/Exhibitions/Cats/${catId}`, {</w:t>
      </w:r>
    </w:p>
    <w:p w14:paraId="0745AA7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16A92BE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7306689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57E6D4E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(response.ok) {</w:t>
      </w:r>
    </w:p>
    <w:p w14:paraId="4D8355F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exbs = await response.json();</w:t>
      </w:r>
    </w:p>
    <w:p w14:paraId="42851A8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console.log(exbs);</w:t>
      </w:r>
    </w:p>
    <w:p w14:paraId="075873C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return exbs;</w:t>
      </w:r>
    </w:p>
    <w:p w14:paraId="675F84D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5678389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5D200F2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createCat(nameIn, ageIn, colorIn, breedIn) {</w:t>
      </w:r>
    </w:p>
    <w:p w14:paraId="31F27FF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fetch("/api/Cats", {</w:t>
      </w:r>
    </w:p>
    <w:p w14:paraId="3F24326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"POST",</w:t>
      </w:r>
    </w:p>
    <w:p w14:paraId="6AAE3CB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395BDAC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13E5A54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name: nameIn,</w:t>
      </w:r>
    </w:p>
    <w:p w14:paraId="6C02F84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age: ageIn,</w:t>
      </w:r>
    </w:p>
    <w:p w14:paraId="48FB80F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color: colorIn,</w:t>
      </w:r>
    </w:p>
    <w:p w14:paraId="738EDD4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breed: breedIn</w:t>
      </w:r>
    </w:p>
    <w:p w14:paraId="4ACC591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})</w:t>
      </w:r>
    </w:p>
    <w:p w14:paraId="1C83A9D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0217841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 true) {</w:t>
      </w:r>
    </w:p>
    <w:p w14:paraId="5B31FCF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cat = await response.json();</w:t>
      </w:r>
    </w:p>
    <w:p w14:paraId="27C1FDC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document.querySelector("tbody").append(row(cat));</w:t>
      </w:r>
    </w:p>
    <w:p w14:paraId="583088D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58FD7A2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0F43841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lastRenderedPageBreak/>
        <w:t xml:space="preserve">        const error = await response.json();</w:t>
      </w:r>
    </w:p>
    <w:p w14:paraId="2C2FCF2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412B191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2D6E158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733C4F7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editCat(idIn, nameIn, ageIn, colorIn, breedIn) {</w:t>
      </w:r>
    </w:p>
    <w:p w14:paraId="6BC1018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fetch("/api/Cats", {</w:t>
      </w:r>
    </w:p>
    <w:p w14:paraId="6665C4D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"PUT",</w:t>
      </w:r>
    </w:p>
    <w:p w14:paraId="693DF3C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08BDFA8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7B41C43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id: idIn,</w:t>
      </w:r>
    </w:p>
    <w:p w14:paraId="25117FB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name: nameIn,</w:t>
      </w:r>
    </w:p>
    <w:p w14:paraId="2B5E8F5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age: ageIn,</w:t>
      </w:r>
    </w:p>
    <w:p w14:paraId="65ADC4F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color: colorIn,</w:t>
      </w:r>
    </w:p>
    <w:p w14:paraId="566AE33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breed: breedIn</w:t>
      </w:r>
    </w:p>
    <w:p w14:paraId="5D9BB5D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})</w:t>
      </w:r>
    </w:p>
    <w:p w14:paraId="399C7C9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43643AC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77304F5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cat = await response.json();</w:t>
      </w:r>
    </w:p>
    <w:p w14:paraId="1360B56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document.querySelector(`tr[data-rowid='${cat.id}']`).replaceWith(row(cat));</w:t>
      </w:r>
    </w:p>
    <w:p w14:paraId="001B8FA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3C63AB3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56AC9F9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3772818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3EE0CC1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5101C42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4BCFD2E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deleteCat(id) {</w:t>
      </w:r>
    </w:p>
    <w:p w14:paraId="7EDBD37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exb = await getExhibition(id);</w:t>
      </w:r>
    </w:p>
    <w:p w14:paraId="524C88B8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</w:t>
      </w:r>
      <w:r w:rsidRPr="007D334A">
        <w:rPr>
          <w:rFonts w:ascii="Courier New" w:eastAsia="Calibri" w:hAnsi="Courier New" w:cs="Courier New"/>
        </w:rPr>
        <w:t xml:space="preserve"> (</w:t>
      </w:r>
      <w:r w:rsidRPr="00D50615">
        <w:rPr>
          <w:rFonts w:ascii="Courier New" w:eastAsia="Calibri" w:hAnsi="Courier New" w:cs="Courier New"/>
          <w:lang w:val="en-US"/>
        </w:rPr>
        <w:t>exb</w:t>
      </w:r>
      <w:r w:rsidRPr="007D334A">
        <w:rPr>
          <w:rFonts w:ascii="Courier New" w:eastAsia="Calibri" w:hAnsi="Courier New" w:cs="Courier New"/>
        </w:rPr>
        <w:t>.</w:t>
      </w:r>
      <w:r w:rsidRPr="00D50615">
        <w:rPr>
          <w:rFonts w:ascii="Courier New" w:eastAsia="Calibri" w:hAnsi="Courier New" w:cs="Courier New"/>
          <w:lang w:val="en-US"/>
        </w:rPr>
        <w:t>length</w:t>
      </w:r>
      <w:r w:rsidRPr="007D334A">
        <w:rPr>
          <w:rFonts w:ascii="Courier New" w:eastAsia="Calibri" w:hAnsi="Courier New" w:cs="Courier New"/>
        </w:rPr>
        <w:t xml:space="preserve"> &gt; 0) {</w:t>
      </w:r>
    </w:p>
    <w:p w14:paraId="5D25EADC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alert</w:t>
      </w:r>
      <w:r w:rsidRPr="007D334A">
        <w:rPr>
          <w:rFonts w:ascii="Courier New" w:eastAsia="Calibri" w:hAnsi="Courier New" w:cs="Courier New"/>
        </w:rPr>
        <w:t>("Этот кот участвует в выставках");</w:t>
      </w:r>
    </w:p>
    <w:p w14:paraId="12AFE8F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return;</w:t>
      </w:r>
    </w:p>
    <w:p w14:paraId="01892CE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068CD70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fetch(`/api/Cats/${id}`, {</w:t>
      </w:r>
    </w:p>
    <w:p w14:paraId="64225FC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"DELETE",</w:t>
      </w:r>
    </w:p>
    <w:p w14:paraId="15C1C6D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45F5393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6BA18F8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300D35D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cat = await response.json();</w:t>
      </w:r>
    </w:p>
    <w:p w14:paraId="05D771A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document.querySelector(`tr[data-rowid='${cat.id}']`).remove();</w:t>
      </w:r>
    </w:p>
    <w:p w14:paraId="35306A9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1D74EE0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29DD5D7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2C57518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2CE09EB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4034813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394D9BB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function reset() {</w:t>
      </w:r>
    </w:p>
    <w:p w14:paraId="715C27B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document.getElementById("catId").value =</w:t>
      </w:r>
    </w:p>
    <w:p w14:paraId="776CFFC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document.getElementById("catName").value = "";</w:t>
      </w:r>
    </w:p>
    <w:p w14:paraId="2B9C929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30B1627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function row(cat) {</w:t>
      </w:r>
    </w:p>
    <w:p w14:paraId="201BF38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6B5A82F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tr.setAttribute("data-rowid", cat.id);</w:t>
      </w:r>
    </w:p>
    <w:p w14:paraId="0A603B4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28CE763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nameTd = document.createElement("td");</w:t>
      </w:r>
    </w:p>
    <w:p w14:paraId="139B20D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nameTd.append(cat.name);</w:t>
      </w:r>
    </w:p>
    <w:p w14:paraId="414866D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tr.append(nameTd);</w:t>
      </w:r>
    </w:p>
    <w:p w14:paraId="119D6A6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5F0771F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ageTd = document.createElement("td");</w:t>
      </w:r>
    </w:p>
    <w:p w14:paraId="3BAB0EC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ageTd.append(cat.age);</w:t>
      </w:r>
    </w:p>
    <w:p w14:paraId="2C63D00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tr.append(ageTd);</w:t>
      </w:r>
    </w:p>
    <w:p w14:paraId="0C30523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34CDFDB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colorTd = document.createElement("td");</w:t>
      </w:r>
    </w:p>
    <w:p w14:paraId="5D8C10A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colorTd.append(cat.color);</w:t>
      </w:r>
    </w:p>
    <w:p w14:paraId="6166C99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tr.append(colorTd);</w:t>
      </w:r>
    </w:p>
    <w:p w14:paraId="3F500B7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7CD549E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breedTd = document.createElement("td");</w:t>
      </w:r>
    </w:p>
    <w:p w14:paraId="1D81AD3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breedTd.append(cat.breed);</w:t>
      </w:r>
    </w:p>
    <w:p w14:paraId="12DEDFB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tr.append(breedTd);</w:t>
      </w:r>
    </w:p>
    <w:p w14:paraId="0B3A177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4EA25CA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45CA917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073B980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editLink = document.createElement("button");</w:t>
      </w:r>
    </w:p>
    <w:p w14:paraId="144388C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editLink.append("Изменить");</w:t>
      </w:r>
    </w:p>
    <w:p w14:paraId="7DE2098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editLink.className = "btn btn-info";</w:t>
      </w:r>
    </w:p>
    <w:p w14:paraId="6394BA2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editLink.addEventListener("click", async () =&gt; await getCat(cat.id));</w:t>
      </w:r>
    </w:p>
    <w:p w14:paraId="5BB6BE9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linksTd.append(editLink);</w:t>
      </w:r>
    </w:p>
    <w:p w14:paraId="0CBA7ED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69A0219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3F34AB5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629EFA0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removeLink.className = "btn btn-danger";</w:t>
      </w:r>
    </w:p>
    <w:p w14:paraId="07E9F5C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removeLink.addEventListener("click", async () =&gt; await deleteCat(cat.id));</w:t>
      </w:r>
    </w:p>
    <w:p w14:paraId="3587492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tr.addEventListener("click", async () =&gt; await click(cat));</w:t>
      </w:r>
    </w:p>
    <w:p w14:paraId="220D75C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796BC6E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36BB736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5047E3D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return tr;</w:t>
      </w:r>
    </w:p>
    <w:p w14:paraId="70FD186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389F25E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addCat() {</w:t>
      </w:r>
    </w:p>
    <w:p w14:paraId="4C7ED99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id = document.getElementById("catId").value;</w:t>
      </w:r>
    </w:p>
    <w:p w14:paraId="396DCC7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name = document.getElementById("catName").value;</w:t>
      </w:r>
    </w:p>
    <w:p w14:paraId="444AF3C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age = document.getElementById("catAge").value;</w:t>
      </w:r>
    </w:p>
    <w:p w14:paraId="0A77431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color = document.getElementById("catColor").value</w:t>
      </w:r>
    </w:p>
    <w:p w14:paraId="1C55470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breed = document.getElementById("catBreed").value;</w:t>
      </w:r>
    </w:p>
    <w:p w14:paraId="0E92E5E9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</w:t>
      </w:r>
      <w:r w:rsidRPr="007D334A">
        <w:rPr>
          <w:rFonts w:ascii="Courier New" w:eastAsia="Calibri" w:hAnsi="Courier New" w:cs="Courier New"/>
        </w:rPr>
        <w:t xml:space="preserve"> (</w:t>
      </w:r>
      <w:r w:rsidRPr="00D50615">
        <w:rPr>
          <w:rFonts w:ascii="Courier New" w:eastAsia="Calibri" w:hAnsi="Courier New" w:cs="Courier New"/>
          <w:lang w:val="en-US"/>
        </w:rPr>
        <w:t>name</w:t>
      </w:r>
      <w:r w:rsidRPr="007D334A">
        <w:rPr>
          <w:rFonts w:ascii="Courier New" w:eastAsia="Calibri" w:hAnsi="Courier New" w:cs="Courier New"/>
        </w:rPr>
        <w:t>.</w:t>
      </w:r>
      <w:r w:rsidRPr="00D50615">
        <w:rPr>
          <w:rFonts w:ascii="Courier New" w:eastAsia="Calibri" w:hAnsi="Courier New" w:cs="Courier New"/>
          <w:lang w:val="en-US"/>
        </w:rPr>
        <w:t>length</w:t>
      </w:r>
      <w:r w:rsidRPr="007D334A">
        <w:rPr>
          <w:rFonts w:ascii="Courier New" w:eastAsia="Calibri" w:hAnsi="Courier New" w:cs="Courier New"/>
        </w:rPr>
        <w:t xml:space="preserve"> == 0) {</w:t>
      </w:r>
    </w:p>
    <w:p w14:paraId="348AD39E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alert</w:t>
      </w:r>
      <w:r w:rsidRPr="007D334A">
        <w:rPr>
          <w:rFonts w:ascii="Courier New" w:eastAsia="Calibri" w:hAnsi="Courier New" w:cs="Courier New"/>
        </w:rPr>
        <w:t>("Вы не ввели имя");</w:t>
      </w:r>
    </w:p>
    <w:p w14:paraId="4CE5222C" w14:textId="77777777" w:rsidR="00D50615" w:rsidRPr="00EA3D19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return</w:t>
      </w:r>
      <w:r w:rsidRPr="00EA3D19">
        <w:rPr>
          <w:rFonts w:ascii="Courier New" w:eastAsia="Calibri" w:hAnsi="Courier New" w:cs="Courier New"/>
        </w:rPr>
        <w:t>;</w:t>
      </w:r>
    </w:p>
    <w:p w14:paraId="0D5CE0A8" w14:textId="77777777" w:rsidR="00D50615" w:rsidRPr="00EA3D19" w:rsidRDefault="00D50615" w:rsidP="00D50615">
      <w:pPr>
        <w:jc w:val="both"/>
        <w:rPr>
          <w:rFonts w:ascii="Courier New" w:eastAsia="Calibri" w:hAnsi="Courier New" w:cs="Courier New"/>
        </w:rPr>
      </w:pPr>
      <w:r w:rsidRPr="00EA3D19">
        <w:rPr>
          <w:rFonts w:ascii="Courier New" w:eastAsia="Calibri" w:hAnsi="Courier New" w:cs="Courier New"/>
        </w:rPr>
        <w:t xml:space="preserve">    }</w:t>
      </w:r>
    </w:p>
    <w:p w14:paraId="3F234B5F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EA3D19">
        <w:rPr>
          <w:rFonts w:ascii="Courier New" w:eastAsia="Calibri" w:hAnsi="Courier New" w:cs="Courier New"/>
        </w:rPr>
        <w:t xml:space="preserve">    </w:t>
      </w:r>
      <w:r w:rsidRPr="00D50615">
        <w:rPr>
          <w:rFonts w:ascii="Courier New" w:eastAsia="Calibri" w:hAnsi="Courier New" w:cs="Courier New"/>
          <w:lang w:val="en-US"/>
        </w:rPr>
        <w:t>if</w:t>
      </w:r>
      <w:r w:rsidRPr="007D334A">
        <w:rPr>
          <w:rFonts w:ascii="Courier New" w:eastAsia="Calibri" w:hAnsi="Courier New" w:cs="Courier New"/>
        </w:rPr>
        <w:t xml:space="preserve"> (</w:t>
      </w:r>
      <w:r w:rsidRPr="00D50615">
        <w:rPr>
          <w:rFonts w:ascii="Courier New" w:eastAsia="Calibri" w:hAnsi="Courier New" w:cs="Courier New"/>
          <w:lang w:val="en-US"/>
        </w:rPr>
        <w:t>age</w:t>
      </w:r>
      <w:r w:rsidRPr="007D334A">
        <w:rPr>
          <w:rFonts w:ascii="Courier New" w:eastAsia="Calibri" w:hAnsi="Courier New" w:cs="Courier New"/>
        </w:rPr>
        <w:t>.</w:t>
      </w:r>
      <w:r w:rsidRPr="00D50615">
        <w:rPr>
          <w:rFonts w:ascii="Courier New" w:eastAsia="Calibri" w:hAnsi="Courier New" w:cs="Courier New"/>
          <w:lang w:val="en-US"/>
        </w:rPr>
        <w:t>length</w:t>
      </w:r>
      <w:r w:rsidRPr="007D334A">
        <w:rPr>
          <w:rFonts w:ascii="Courier New" w:eastAsia="Calibri" w:hAnsi="Courier New" w:cs="Courier New"/>
        </w:rPr>
        <w:t xml:space="preserve"> == 0) {</w:t>
      </w:r>
    </w:p>
    <w:p w14:paraId="480F5A25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alert</w:t>
      </w:r>
      <w:r w:rsidRPr="007D334A">
        <w:rPr>
          <w:rFonts w:ascii="Courier New" w:eastAsia="Calibri" w:hAnsi="Courier New" w:cs="Courier New"/>
        </w:rPr>
        <w:t>("Вы не ввели возраст");</w:t>
      </w:r>
    </w:p>
    <w:p w14:paraId="1002271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return;</w:t>
      </w:r>
    </w:p>
    <w:p w14:paraId="3DA27B8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1D6A435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(id === "")</w:t>
      </w:r>
    </w:p>
    <w:p w14:paraId="10A60AC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await createCat(name, age, color, breed);</w:t>
      </w:r>
    </w:p>
    <w:p w14:paraId="4CF8CB5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</w:t>
      </w:r>
    </w:p>
    <w:p w14:paraId="7F9D87E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await editCat(id, name, age, color, breed);</w:t>
      </w:r>
    </w:p>
    <w:p w14:paraId="59742ED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reset();</w:t>
      </w:r>
    </w:p>
    <w:p w14:paraId="5936D51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2799900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click(cat) {</w:t>
      </w:r>
    </w:p>
    <w:p w14:paraId="4937FB2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$("#exhibitionBody").empty();</w:t>
      </w:r>
    </w:p>
    <w:p w14:paraId="03AA8BA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id = cat.id;</w:t>
      </w:r>
    </w:p>
    <w:p w14:paraId="40BCCEB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exb = await getExhibition(id);</w:t>
      </w:r>
    </w:p>
    <w:p w14:paraId="26528FFB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</w:t>
      </w:r>
      <w:r w:rsidRPr="007D334A">
        <w:rPr>
          <w:rFonts w:ascii="Courier New" w:eastAsia="Calibri" w:hAnsi="Courier New" w:cs="Courier New"/>
        </w:rPr>
        <w:t xml:space="preserve"> (</w:t>
      </w:r>
      <w:r w:rsidRPr="00D50615">
        <w:rPr>
          <w:rFonts w:ascii="Courier New" w:eastAsia="Calibri" w:hAnsi="Courier New" w:cs="Courier New"/>
          <w:lang w:val="en-US"/>
        </w:rPr>
        <w:t>exb</w:t>
      </w:r>
      <w:r w:rsidRPr="007D334A">
        <w:rPr>
          <w:rFonts w:ascii="Courier New" w:eastAsia="Calibri" w:hAnsi="Courier New" w:cs="Courier New"/>
        </w:rPr>
        <w:t>.</w:t>
      </w:r>
      <w:r w:rsidRPr="00D50615">
        <w:rPr>
          <w:rFonts w:ascii="Courier New" w:eastAsia="Calibri" w:hAnsi="Courier New" w:cs="Courier New"/>
          <w:lang w:val="en-US"/>
        </w:rPr>
        <w:t>length</w:t>
      </w:r>
      <w:r w:rsidRPr="007D334A">
        <w:rPr>
          <w:rFonts w:ascii="Courier New" w:eastAsia="Calibri" w:hAnsi="Courier New" w:cs="Courier New"/>
        </w:rPr>
        <w:t xml:space="preserve"> === 0) {</w:t>
      </w:r>
    </w:p>
    <w:p w14:paraId="486A59B0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alert</w:t>
      </w:r>
      <w:r w:rsidRPr="007D334A">
        <w:rPr>
          <w:rFonts w:ascii="Courier New" w:eastAsia="Calibri" w:hAnsi="Courier New" w:cs="Courier New"/>
        </w:rPr>
        <w:t>("Кот нигде не учавствует");</w:t>
      </w:r>
    </w:p>
    <w:p w14:paraId="32FF960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return;</w:t>
      </w:r>
    </w:p>
    <w:p w14:paraId="122C0D6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3F0BB18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rows = document.querySelectorAll("tbody")[1];</w:t>
      </w:r>
    </w:p>
    <w:p w14:paraId="3EA5E12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exb.forEach(ex =&gt; rows.append(ExhibitionsRow(ex)));</w:t>
      </w:r>
    </w:p>
    <w:p w14:paraId="7CBB8AF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41CEA12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function ExhibitionsRow(exhibition) {</w:t>
      </w:r>
    </w:p>
    <w:p w14:paraId="2F0978B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1969B22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06E3F3D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idId = document.createElement("td");</w:t>
      </w:r>
    </w:p>
    <w:p w14:paraId="720EFE2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idId.append(exhibition.id);</w:t>
      </w:r>
    </w:p>
    <w:p w14:paraId="4439506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tr.append(idId);</w:t>
      </w:r>
    </w:p>
    <w:p w14:paraId="65CF1DD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55B9B74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titleId = document.createElement("td");</w:t>
      </w:r>
    </w:p>
    <w:p w14:paraId="50B9BCC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titleId.append(exhibition.title);</w:t>
      </w:r>
    </w:p>
    <w:p w14:paraId="008C9DF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tr.append(titleId);</w:t>
      </w:r>
    </w:p>
    <w:p w14:paraId="2D9443D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2BFAD99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lastRenderedPageBreak/>
        <w:t xml:space="preserve">    return tr;</w:t>
      </w:r>
    </w:p>
    <w:p w14:paraId="517B007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77658AA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getCats(); </w:t>
      </w:r>
    </w:p>
    <w:p w14:paraId="646601E4" w14:textId="36BDF62D" w:rsidR="00350895" w:rsidRPr="00350895" w:rsidRDefault="00350895" w:rsidP="00D50615">
      <w:pPr>
        <w:pStyle w:val="23"/>
        <w:rPr>
          <w:lang w:val="en-US"/>
        </w:rPr>
      </w:pPr>
      <w:bookmarkStart w:id="20" w:name="_Toc122369782"/>
      <w:r w:rsidRPr="00350895">
        <w:rPr>
          <w:lang w:val="en-US"/>
        </w:rPr>
        <w:t>5.</w:t>
      </w:r>
      <w:r>
        <w:rPr>
          <w:lang w:val="en-US"/>
        </w:rPr>
        <w:t>2</w:t>
      </w:r>
      <w:r w:rsidRPr="00350895">
        <w:rPr>
          <w:lang w:val="en-US"/>
        </w:rPr>
        <w:t xml:space="preserve"> </w:t>
      </w:r>
      <w:r w:rsidR="00D50615">
        <w:rPr>
          <w:lang w:val="en-US"/>
        </w:rPr>
        <w:t>exhibition</w:t>
      </w:r>
      <w:r w:rsidRPr="00350895">
        <w:rPr>
          <w:lang w:val="en-US"/>
        </w:rPr>
        <w:t>.js</w:t>
      </w:r>
      <w:bookmarkEnd w:id="20"/>
    </w:p>
    <w:p w14:paraId="5E050E4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GetExhibitions() {</w:t>
      </w:r>
    </w:p>
    <w:p w14:paraId="03012BE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fetch("/api/Exhibitions", {</w:t>
      </w:r>
    </w:p>
    <w:p w14:paraId="5EFF328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7F41986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12802C2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5A2A25A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1DF2BFC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exhibitions = await response.json();</w:t>
      </w:r>
    </w:p>
    <w:p w14:paraId="04B3D57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console.log(exhibitions);</w:t>
      </w:r>
    </w:p>
    <w:p w14:paraId="0210009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rows = document.querySelectorAll("tbody")[3];</w:t>
      </w:r>
    </w:p>
    <w:p w14:paraId="3AF408C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exhibitions.forEach(e =&gt; rows.append(ExhibitionsRow(e)));</w:t>
      </w:r>
    </w:p>
    <w:p w14:paraId="3F00DB2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await GetExhibition(exhibitions[0].id);</w:t>
      </w:r>
    </w:p>
    <w:p w14:paraId="1EE3A45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table = document.getElementById("mainTable");</w:t>
      </w:r>
    </w:p>
    <w:p w14:paraId="1E2429D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row = table.rows;</w:t>
      </w:r>
    </w:p>
    <w:p w14:paraId="6C65281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row[1].bgColor = "green";</w:t>
      </w:r>
    </w:p>
    <w:p w14:paraId="7FBEF8A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idField = document.getElementById("exhibitionId");</w:t>
      </w:r>
    </w:p>
    <w:p w14:paraId="5C560ED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idField.value = exhibitions[0].id;</w:t>
      </w:r>
    </w:p>
    <w:p w14:paraId="6C83FE6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1EC4C83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7E426C7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GetExhibition(id) {</w:t>
      </w:r>
    </w:p>
    <w:p w14:paraId="554782F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fetch(`/api/Exhibitions/${id}`, {</w:t>
      </w:r>
    </w:p>
    <w:p w14:paraId="337936F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4C3F9D9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3F8E8D1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5AC78B4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3436765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exhibition = await response.json();</w:t>
      </w:r>
    </w:p>
    <w:p w14:paraId="28678C4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catRows = document.querySelectorAll("tbody")[0];</w:t>
      </w:r>
    </w:p>
    <w:p w14:paraId="277D460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dogRows = document.querySelectorAll("tbody")[1];</w:t>
      </w:r>
    </w:p>
    <w:p w14:paraId="0BF34F6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birdRows = document.querySelectorAll("tbody")[2];</w:t>
      </w:r>
    </w:p>
    <w:p w14:paraId="103A27B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cats = [];</w:t>
      </w:r>
    </w:p>
    <w:p w14:paraId="221276A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for (var i = 0; i &lt; exhibition.cats.length; i++) {</w:t>
      </w:r>
    </w:p>
    <w:p w14:paraId="395E3F4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cats.push(await GetCat(exhibition.cats[i]));</w:t>
      </w:r>
    </w:p>
    <w:p w14:paraId="6FAE6E7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11D1C09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dogs = [];</w:t>
      </w:r>
    </w:p>
    <w:p w14:paraId="36D68BE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for (var i = 0; i &lt; exhibition.dogs.length; i++) {</w:t>
      </w:r>
    </w:p>
    <w:p w14:paraId="5FC2842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dogs.push(await GetDog(exhibition.dogs[i]));</w:t>
      </w:r>
    </w:p>
    <w:p w14:paraId="44546E1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76110CD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birds = [];</w:t>
      </w:r>
    </w:p>
    <w:p w14:paraId="0727CC0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for (var i = 0; i &lt; exhibition.birds.length; i++) {</w:t>
      </w:r>
    </w:p>
    <w:p w14:paraId="1CCA527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birds.push(await GetBird(exhibition.birds[i]));</w:t>
      </w:r>
    </w:p>
    <w:p w14:paraId="18C9EAE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15468E8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document.getElementById("title").value = exhibition.title;</w:t>
      </w:r>
    </w:p>
    <w:p w14:paraId="4ED73B6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cats.forEach(cat =&gt; catRows.append(AnimalRow(cat)));</w:t>
      </w:r>
    </w:p>
    <w:p w14:paraId="320F584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dogs.forEach(dog =&gt; dogRows.append(AnimalRow(dog)));</w:t>
      </w:r>
    </w:p>
    <w:p w14:paraId="11BB796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birds.forEach(bird =&gt; birdRows.append(AnimalRow(bird)));</w:t>
      </w:r>
    </w:p>
    <w:p w14:paraId="602D792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4B8D95F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11C046C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GetCat(id) {</w:t>
      </w:r>
    </w:p>
    <w:p w14:paraId="1867424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fetch(`/api/Cats/${id}`, {</w:t>
      </w:r>
    </w:p>
    <w:p w14:paraId="4C65F09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7DCC7C9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28D3B61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5CFD947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073508E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cat = await response.json();</w:t>
      </w:r>
    </w:p>
    <w:p w14:paraId="18A3227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return cat;</w:t>
      </w:r>
    </w:p>
    <w:p w14:paraId="456E10F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2A8C9BA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6F3B648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548C5E3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28084A3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6113E3B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5313C51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lastRenderedPageBreak/>
        <w:t>async function GetDog(id) {</w:t>
      </w:r>
    </w:p>
    <w:p w14:paraId="387DB70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fetch(`/api/Dogs/${id}`, {</w:t>
      </w:r>
    </w:p>
    <w:p w14:paraId="49E2C0E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1B0E934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19355B0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2EF1A03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069B355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dog = await response.json();</w:t>
      </w:r>
    </w:p>
    <w:p w14:paraId="0B59432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return dog;</w:t>
      </w:r>
    </w:p>
    <w:p w14:paraId="7A715FF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6A7B872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1FFCF04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4599EEF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3D705AA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1A52C75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74B5DBB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GetBird(id) {</w:t>
      </w:r>
    </w:p>
    <w:p w14:paraId="7FBB2BD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fetch(`/api/Birds/${id}`, {</w:t>
      </w:r>
    </w:p>
    <w:p w14:paraId="4A8E873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58E713C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33EF040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737B2E2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57A585C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bird = await response.json();</w:t>
      </w:r>
    </w:p>
    <w:p w14:paraId="040ACCD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return bird;</w:t>
      </w:r>
    </w:p>
    <w:p w14:paraId="2D60EC8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7A5EFF7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297C2F5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1C30B05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12E8BE2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05D30CB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0C9BDE0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//Настройка комбо боксов</w:t>
      </w:r>
    </w:p>
    <w:p w14:paraId="52A1EE6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setCatCmb() {</w:t>
      </w:r>
    </w:p>
    <w:p w14:paraId="2943341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fetch("/api/Cats", {</w:t>
      </w:r>
    </w:p>
    <w:p w14:paraId="123328C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4FB152B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60BFBF5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371CBD5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649927D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cats = await response.json();</w:t>
      </w:r>
    </w:p>
    <w:p w14:paraId="629A76D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info = document.getElementById("catInfo");</w:t>
      </w:r>
    </w:p>
    <w:p w14:paraId="5ACEDD9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if (cats.length &lt; 1) {</w:t>
      </w:r>
    </w:p>
    <w:p w14:paraId="4D18CE5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info.value = "Не добавлены коты";</w:t>
      </w:r>
    </w:p>
    <w:p w14:paraId="4BB1A91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return;</w:t>
      </w:r>
    </w:p>
    <w:p w14:paraId="79AFBE8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662C1FB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cmbCat = document.getElementById("cmbCat");</w:t>
      </w:r>
    </w:p>
    <w:p w14:paraId="45C9D35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for (var i = 0; i &lt; cats.length; i++) {</w:t>
      </w:r>
    </w:p>
    <w:p w14:paraId="6ABDE0A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var t = document.createElement("option");</w:t>
      </w:r>
    </w:p>
    <w:p w14:paraId="1161943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t.value = cats[i].id;</w:t>
      </w:r>
    </w:p>
    <w:p w14:paraId="6780828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t.textContent = cats[i].name;</w:t>
      </w:r>
    </w:p>
    <w:p w14:paraId="481C993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cmbCat.appendChild(t);</w:t>
      </w:r>
    </w:p>
    <w:p w14:paraId="0C2E857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6FC3A9D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info.value = `Кличка: ${cats[0].name} | Возраст: ${cats[0].age} | Цвет: ${cats[0].color} | </w:t>
      </w:r>
    </w:p>
    <w:p w14:paraId="40581F2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Порода: ${cats[0].breed}`</w:t>
      </w:r>
    </w:p>
    <w:p w14:paraId="0FB0314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755E376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3A80F58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setDogCmb() {</w:t>
      </w:r>
    </w:p>
    <w:p w14:paraId="005877B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fetch("/api/Dogs", {</w:t>
      </w:r>
    </w:p>
    <w:p w14:paraId="5CF667D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73FBCA8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1D95703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08FEB97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2F1CADC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dogs = await response.json();</w:t>
      </w:r>
    </w:p>
    <w:p w14:paraId="7A440FB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info = document.getElementById("dogInfo");</w:t>
      </w:r>
    </w:p>
    <w:p w14:paraId="201D0BC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if</w:t>
      </w:r>
      <w:r w:rsidRPr="00D50615">
        <w:rPr>
          <w:rFonts w:ascii="Courier New" w:eastAsia="Calibri" w:hAnsi="Courier New" w:cs="Courier New"/>
        </w:rPr>
        <w:t xml:space="preserve"> (</w:t>
      </w:r>
      <w:r w:rsidRPr="00D50615">
        <w:rPr>
          <w:rFonts w:ascii="Courier New" w:eastAsia="Calibri" w:hAnsi="Courier New" w:cs="Courier New"/>
          <w:lang w:val="en-US"/>
        </w:rPr>
        <w:t>dogs</w:t>
      </w:r>
      <w:r w:rsidRPr="00D50615">
        <w:rPr>
          <w:rFonts w:ascii="Courier New" w:eastAsia="Calibri" w:hAnsi="Courier New" w:cs="Courier New"/>
        </w:rPr>
        <w:t>.</w:t>
      </w:r>
      <w:r w:rsidRPr="00D50615">
        <w:rPr>
          <w:rFonts w:ascii="Courier New" w:eastAsia="Calibri" w:hAnsi="Courier New" w:cs="Courier New"/>
          <w:lang w:val="en-US"/>
        </w:rPr>
        <w:t>length</w:t>
      </w:r>
      <w:r w:rsidRPr="00D50615">
        <w:rPr>
          <w:rFonts w:ascii="Courier New" w:eastAsia="Calibri" w:hAnsi="Courier New" w:cs="Courier New"/>
        </w:rPr>
        <w:t xml:space="preserve"> &lt; 1) {</w:t>
      </w:r>
    </w:p>
    <w:p w14:paraId="1559684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</w:rPr>
        <w:t xml:space="preserve">            </w:t>
      </w:r>
      <w:r w:rsidRPr="00D50615">
        <w:rPr>
          <w:rFonts w:ascii="Courier New" w:eastAsia="Calibri" w:hAnsi="Courier New" w:cs="Courier New"/>
          <w:lang w:val="en-US"/>
        </w:rPr>
        <w:t>info</w:t>
      </w:r>
      <w:r w:rsidRPr="00D50615">
        <w:rPr>
          <w:rFonts w:ascii="Courier New" w:eastAsia="Calibri" w:hAnsi="Courier New" w:cs="Courier New"/>
        </w:rPr>
        <w:t>.</w:t>
      </w:r>
      <w:r w:rsidRPr="00D50615">
        <w:rPr>
          <w:rFonts w:ascii="Courier New" w:eastAsia="Calibri" w:hAnsi="Courier New" w:cs="Courier New"/>
          <w:lang w:val="en-US"/>
        </w:rPr>
        <w:t>value</w:t>
      </w:r>
      <w:r w:rsidRPr="00D50615">
        <w:rPr>
          <w:rFonts w:ascii="Courier New" w:eastAsia="Calibri" w:hAnsi="Courier New" w:cs="Courier New"/>
        </w:rPr>
        <w:t xml:space="preserve"> = "Не добавлены собаки";</w:t>
      </w:r>
    </w:p>
    <w:p w14:paraId="2202FC6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</w:rPr>
        <w:t xml:space="preserve">            </w:t>
      </w:r>
      <w:r w:rsidRPr="00D50615">
        <w:rPr>
          <w:rFonts w:ascii="Courier New" w:eastAsia="Calibri" w:hAnsi="Courier New" w:cs="Courier New"/>
          <w:lang w:val="en-US"/>
        </w:rPr>
        <w:t>return;</w:t>
      </w:r>
    </w:p>
    <w:p w14:paraId="67990E1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75BEAE6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lastRenderedPageBreak/>
        <w:t xml:space="preserve">        var cmbDog = document.getElementById("cmbDog");</w:t>
      </w:r>
    </w:p>
    <w:p w14:paraId="2F35465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for (var i = 0; i &lt; dogs.length; i++) {</w:t>
      </w:r>
    </w:p>
    <w:p w14:paraId="29D73B0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var t = document.createElement("option");</w:t>
      </w:r>
    </w:p>
    <w:p w14:paraId="40FFB4A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t.value = dogs[i].id;</w:t>
      </w:r>
    </w:p>
    <w:p w14:paraId="2CC297A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t.textContent = dogs[i].name;</w:t>
      </w:r>
    </w:p>
    <w:p w14:paraId="4041B15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cmbDog.appendChild(t);</w:t>
      </w:r>
    </w:p>
    <w:p w14:paraId="333D739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5787E33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info.value = `Кличка: ${dogs[0].name} | Возраст: ${dogs[0].age} | Цвет: ${dogs[0].color} | </w:t>
      </w:r>
    </w:p>
    <w:p w14:paraId="13245E6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Порода: ${dogs[0].breed}`</w:t>
      </w:r>
    </w:p>
    <w:p w14:paraId="7546F38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3DF8846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01FBB2C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setBirdCmb() {</w:t>
      </w:r>
    </w:p>
    <w:p w14:paraId="3006CDA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fetch("/api/Birds", {</w:t>
      </w:r>
    </w:p>
    <w:p w14:paraId="100BF9C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36791E2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5F87A5F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71F7246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313DB48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birds = await response.json();</w:t>
      </w:r>
    </w:p>
    <w:p w14:paraId="27428E3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info = document.getElementById("birdInfo");</w:t>
      </w:r>
    </w:p>
    <w:p w14:paraId="3F565CD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if (birds.length &lt; 1) {</w:t>
      </w:r>
    </w:p>
    <w:p w14:paraId="6F33CEC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info.value = "Не добавлены собаки";</w:t>
      </w:r>
    </w:p>
    <w:p w14:paraId="318FECF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return;</w:t>
      </w:r>
    </w:p>
    <w:p w14:paraId="7982058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0C1A474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cmbDog = document.getElementById("cmbBird");</w:t>
      </w:r>
    </w:p>
    <w:p w14:paraId="672C92B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for (var i = 0; i &lt; birds.length; i++) {</w:t>
      </w:r>
    </w:p>
    <w:p w14:paraId="3404FA8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var t = document.createElement("option");</w:t>
      </w:r>
    </w:p>
    <w:p w14:paraId="3E0BDF8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t.value = birds[i].id;</w:t>
      </w:r>
    </w:p>
    <w:p w14:paraId="688B8A7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t.textContent = birds[i].name;</w:t>
      </w:r>
    </w:p>
    <w:p w14:paraId="4C4B250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cmbDog.appendChild(t);</w:t>
      </w:r>
    </w:p>
    <w:p w14:paraId="79D89A2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059E490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info.value = `Кличка: ${birds[0].name} | Возраст: ${birds[0].age} | Цвет: ${birds[0].color} | </w:t>
      </w:r>
    </w:p>
    <w:p w14:paraId="24650F7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Порода: ${birds[0].breed}`</w:t>
      </w:r>
    </w:p>
    <w:p w14:paraId="540F850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7270135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50A4009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cmbCatChange() {</w:t>
      </w:r>
    </w:p>
    <w:p w14:paraId="3EB6D1F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e = document.getElementById("cmbCat");</w:t>
      </w:r>
    </w:p>
    <w:p w14:paraId="06A1739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7ADBCAD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cat = await GetCat(id);</w:t>
      </w:r>
    </w:p>
    <w:p w14:paraId="5D02287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info = document.getElementById("catInfo");</w:t>
      </w:r>
    </w:p>
    <w:p w14:paraId="36D6850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info.value = `Кличка: ${cat.name} | Возраст: ${cat.age} | Цвет: ${cat.color} | </w:t>
      </w:r>
    </w:p>
    <w:p w14:paraId="5EBAB27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Порода: ${cat.breed}`;</w:t>
      </w:r>
    </w:p>
    <w:p w14:paraId="3B5E47C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2AF4FD2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cmbDogChange() {</w:t>
      </w:r>
    </w:p>
    <w:p w14:paraId="13A19DA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e = document.getElementById("cmbDog");</w:t>
      </w:r>
    </w:p>
    <w:p w14:paraId="3A2A2EF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7F589A0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dog = await GetDog(id);</w:t>
      </w:r>
    </w:p>
    <w:p w14:paraId="05194E9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info = document.getElementById("dogInfo");</w:t>
      </w:r>
    </w:p>
    <w:p w14:paraId="36E8C71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info.value = `Кличка: ${dog.name} | Возраст: ${dog.age} | Цвет: ${dog.color} | </w:t>
      </w:r>
    </w:p>
    <w:p w14:paraId="1B2B1EE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Порода: ${dog.breed}`;</w:t>
      </w:r>
    </w:p>
    <w:p w14:paraId="604CE0A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0052452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cmbBirdChange() {</w:t>
      </w:r>
    </w:p>
    <w:p w14:paraId="6F329EC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e = document.getElementById("cmbBird");</w:t>
      </w:r>
    </w:p>
    <w:p w14:paraId="04026DC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6C3A043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bird = await GetBird(id);</w:t>
      </w:r>
    </w:p>
    <w:p w14:paraId="08C1AB0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info = document.getElementById("birdInfo");</w:t>
      </w:r>
    </w:p>
    <w:p w14:paraId="08CAB94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info.value = `Кличка: ${bird.name} | Возраст: ${bird.age} | Цвет: ${bird.color} | </w:t>
      </w:r>
    </w:p>
    <w:p w14:paraId="6431D5A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</w:rPr>
        <w:t>Порода: ${</w:t>
      </w:r>
      <w:r w:rsidRPr="00D50615">
        <w:rPr>
          <w:rFonts w:ascii="Courier New" w:eastAsia="Calibri" w:hAnsi="Courier New" w:cs="Courier New"/>
          <w:lang w:val="en-US"/>
        </w:rPr>
        <w:t>bird</w:t>
      </w:r>
      <w:r w:rsidRPr="00D50615">
        <w:rPr>
          <w:rFonts w:ascii="Courier New" w:eastAsia="Calibri" w:hAnsi="Courier New" w:cs="Courier New"/>
        </w:rPr>
        <w:t>.</w:t>
      </w:r>
      <w:r w:rsidRPr="00D50615">
        <w:rPr>
          <w:rFonts w:ascii="Courier New" w:eastAsia="Calibri" w:hAnsi="Courier New" w:cs="Courier New"/>
          <w:lang w:val="en-US"/>
        </w:rPr>
        <w:t>breed</w:t>
      </w:r>
      <w:r w:rsidRPr="00D50615">
        <w:rPr>
          <w:rFonts w:ascii="Courier New" w:eastAsia="Calibri" w:hAnsi="Courier New" w:cs="Courier New"/>
        </w:rPr>
        <w:t>}`;</w:t>
      </w:r>
    </w:p>
    <w:p w14:paraId="66DEDFE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</w:rPr>
        <w:t>}</w:t>
      </w:r>
    </w:p>
    <w:p w14:paraId="0F40988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</w:rPr>
        <w:t>//Добавление животных в списоки для добавления</w:t>
      </w:r>
    </w:p>
    <w:p w14:paraId="3C2762C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function AnimalRow(animal) {</w:t>
      </w:r>
    </w:p>
    <w:p w14:paraId="4E065FC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lastRenderedPageBreak/>
        <w:t xml:space="preserve">    const tr = document.createElement("tr");</w:t>
      </w:r>
    </w:p>
    <w:p w14:paraId="659591E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tr.setAttribute("data-rowid", animal.id);</w:t>
      </w:r>
    </w:p>
    <w:p w14:paraId="360A929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idId = document.createElement("td");</w:t>
      </w:r>
    </w:p>
    <w:p w14:paraId="4EA5D47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idId.append(animal.id);</w:t>
      </w:r>
    </w:p>
    <w:p w14:paraId="4AD4A28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tr.append(idId);</w:t>
      </w:r>
    </w:p>
    <w:p w14:paraId="5A6B47C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60AE062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nameId = document.createElement("td");</w:t>
      </w:r>
    </w:p>
    <w:p w14:paraId="0F2F8E2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nameId.append(animal.name);</w:t>
      </w:r>
    </w:p>
    <w:p w14:paraId="2E6CD1D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tr.append(nameId);</w:t>
      </w:r>
    </w:p>
    <w:p w14:paraId="1FBB325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6B8742D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breedId = document.createElement("td");</w:t>
      </w:r>
    </w:p>
    <w:p w14:paraId="3F1D23E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breedId.append(animal.breed);</w:t>
      </w:r>
    </w:p>
    <w:p w14:paraId="5BF6317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tr.append(breedId);</w:t>
      </w:r>
    </w:p>
    <w:p w14:paraId="0ED5CF4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3B7D66C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54DBC80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0E95FDE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2B3956D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removeLink.className = "btn btn-danger";</w:t>
      </w:r>
    </w:p>
    <w:p w14:paraId="51C52F2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removeLink.addEventListener("click", async () =&gt; await DeleteItem(animal.id));</w:t>
      </w:r>
    </w:p>
    <w:p w14:paraId="14ADC13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68DACFC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2D61A28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return tr;</w:t>
      </w:r>
    </w:p>
    <w:p w14:paraId="15A475A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6142370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DeleteItem(id) {</w:t>
      </w:r>
    </w:p>
    <w:p w14:paraId="4445B33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document.querySelector(`tr[data-rowid='${id}']`).remove();</w:t>
      </w:r>
    </w:p>
    <w:p w14:paraId="40F98DF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40C7102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AddCat() {</w:t>
      </w:r>
    </w:p>
    <w:p w14:paraId="2FC4359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e = document.getElementById("cmbCat");</w:t>
      </w:r>
    </w:p>
    <w:p w14:paraId="1549826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401C965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rowCat = document.getElementsByTagName("tbody")[0].rows;</w:t>
      </w:r>
    </w:p>
    <w:p w14:paraId="23C14BA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for (var i = 0; i &lt; rowCat.length; i++) {</w:t>
      </w:r>
    </w:p>
    <w:p w14:paraId="4980CFD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td = rowCat[i].getElementsByTagName("td");</w:t>
      </w:r>
    </w:p>
    <w:p w14:paraId="6DB13F9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if</w:t>
      </w:r>
      <w:r w:rsidRPr="00D50615">
        <w:rPr>
          <w:rFonts w:ascii="Courier New" w:eastAsia="Calibri" w:hAnsi="Courier New" w:cs="Courier New"/>
        </w:rPr>
        <w:t xml:space="preserve"> (</w:t>
      </w:r>
      <w:r w:rsidRPr="00D50615">
        <w:rPr>
          <w:rFonts w:ascii="Courier New" w:eastAsia="Calibri" w:hAnsi="Courier New" w:cs="Courier New"/>
          <w:lang w:val="en-US"/>
        </w:rPr>
        <w:t>id</w:t>
      </w:r>
      <w:r w:rsidRPr="00D50615">
        <w:rPr>
          <w:rFonts w:ascii="Courier New" w:eastAsia="Calibri" w:hAnsi="Courier New" w:cs="Courier New"/>
        </w:rPr>
        <w:t xml:space="preserve"> === </w:t>
      </w:r>
      <w:r w:rsidRPr="00D50615">
        <w:rPr>
          <w:rFonts w:ascii="Courier New" w:eastAsia="Calibri" w:hAnsi="Courier New" w:cs="Courier New"/>
          <w:lang w:val="en-US"/>
        </w:rPr>
        <w:t>td</w:t>
      </w:r>
      <w:r w:rsidRPr="00D50615">
        <w:rPr>
          <w:rFonts w:ascii="Courier New" w:eastAsia="Calibri" w:hAnsi="Courier New" w:cs="Courier New"/>
        </w:rPr>
        <w:t>[0].</w:t>
      </w:r>
      <w:r w:rsidRPr="00D50615">
        <w:rPr>
          <w:rFonts w:ascii="Courier New" w:eastAsia="Calibri" w:hAnsi="Courier New" w:cs="Courier New"/>
          <w:lang w:val="en-US"/>
        </w:rPr>
        <w:t>innerText</w:t>
      </w:r>
      <w:r w:rsidRPr="00D50615">
        <w:rPr>
          <w:rFonts w:ascii="Courier New" w:eastAsia="Calibri" w:hAnsi="Courier New" w:cs="Courier New"/>
        </w:rPr>
        <w:t>) {</w:t>
      </w:r>
    </w:p>
    <w:p w14:paraId="43E18CA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</w:rPr>
        <w:t xml:space="preserve">            </w:t>
      </w:r>
      <w:r w:rsidRPr="00D50615">
        <w:rPr>
          <w:rFonts w:ascii="Courier New" w:eastAsia="Calibri" w:hAnsi="Courier New" w:cs="Courier New"/>
          <w:lang w:val="en-US"/>
        </w:rPr>
        <w:t>alert</w:t>
      </w:r>
      <w:r w:rsidRPr="00D50615">
        <w:rPr>
          <w:rFonts w:ascii="Courier New" w:eastAsia="Calibri" w:hAnsi="Courier New" w:cs="Courier New"/>
        </w:rPr>
        <w:t>("Этот кот уже участвует в выставке");</w:t>
      </w:r>
    </w:p>
    <w:p w14:paraId="3EDE966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</w:rPr>
        <w:t xml:space="preserve">            </w:t>
      </w:r>
      <w:r w:rsidRPr="00D50615">
        <w:rPr>
          <w:rFonts w:ascii="Courier New" w:eastAsia="Calibri" w:hAnsi="Courier New" w:cs="Courier New"/>
          <w:lang w:val="en-US"/>
        </w:rPr>
        <w:t>return;</w:t>
      </w:r>
    </w:p>
    <w:p w14:paraId="7C3CA0D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3CF262F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39CC87D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7684D7B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cat = await GetCat(id);</w:t>
      </w:r>
    </w:p>
    <w:p w14:paraId="61555F2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document.querySelectorAll("tbody")[0].append(AnimalRow(cat));</w:t>
      </w:r>
    </w:p>
    <w:p w14:paraId="2331226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2F00C5B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AddDog() {</w:t>
      </w:r>
    </w:p>
    <w:p w14:paraId="4BAD0B1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e = document.getElementById("cmbDog");</w:t>
      </w:r>
    </w:p>
    <w:p w14:paraId="488E570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17AC945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rowDog = document.getElementsByTagName("tbody")[1].rows;</w:t>
      </w:r>
    </w:p>
    <w:p w14:paraId="52C2777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for (var i = 0; i &lt; rowDog.length; i++) {</w:t>
      </w:r>
    </w:p>
    <w:p w14:paraId="096DBEC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td = rowDog[i].getElementsByTagName("td");</w:t>
      </w:r>
    </w:p>
    <w:p w14:paraId="523C10F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if</w:t>
      </w:r>
      <w:r w:rsidRPr="00D50615">
        <w:rPr>
          <w:rFonts w:ascii="Courier New" w:eastAsia="Calibri" w:hAnsi="Courier New" w:cs="Courier New"/>
        </w:rPr>
        <w:t xml:space="preserve"> (</w:t>
      </w:r>
      <w:r w:rsidRPr="00D50615">
        <w:rPr>
          <w:rFonts w:ascii="Courier New" w:eastAsia="Calibri" w:hAnsi="Courier New" w:cs="Courier New"/>
          <w:lang w:val="en-US"/>
        </w:rPr>
        <w:t>id</w:t>
      </w:r>
      <w:r w:rsidRPr="00D50615">
        <w:rPr>
          <w:rFonts w:ascii="Courier New" w:eastAsia="Calibri" w:hAnsi="Courier New" w:cs="Courier New"/>
        </w:rPr>
        <w:t xml:space="preserve"> === </w:t>
      </w:r>
      <w:r w:rsidRPr="00D50615">
        <w:rPr>
          <w:rFonts w:ascii="Courier New" w:eastAsia="Calibri" w:hAnsi="Courier New" w:cs="Courier New"/>
          <w:lang w:val="en-US"/>
        </w:rPr>
        <w:t>td</w:t>
      </w:r>
      <w:r w:rsidRPr="00D50615">
        <w:rPr>
          <w:rFonts w:ascii="Courier New" w:eastAsia="Calibri" w:hAnsi="Courier New" w:cs="Courier New"/>
        </w:rPr>
        <w:t>[0].</w:t>
      </w:r>
      <w:r w:rsidRPr="00D50615">
        <w:rPr>
          <w:rFonts w:ascii="Courier New" w:eastAsia="Calibri" w:hAnsi="Courier New" w:cs="Courier New"/>
          <w:lang w:val="en-US"/>
        </w:rPr>
        <w:t>innerText</w:t>
      </w:r>
      <w:r w:rsidRPr="00D50615">
        <w:rPr>
          <w:rFonts w:ascii="Courier New" w:eastAsia="Calibri" w:hAnsi="Courier New" w:cs="Courier New"/>
        </w:rPr>
        <w:t>) {</w:t>
      </w:r>
    </w:p>
    <w:p w14:paraId="65638A3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</w:rPr>
        <w:t xml:space="preserve">            </w:t>
      </w:r>
      <w:r w:rsidRPr="00D50615">
        <w:rPr>
          <w:rFonts w:ascii="Courier New" w:eastAsia="Calibri" w:hAnsi="Courier New" w:cs="Courier New"/>
          <w:lang w:val="en-US"/>
        </w:rPr>
        <w:t>alert</w:t>
      </w:r>
      <w:r w:rsidRPr="00D50615">
        <w:rPr>
          <w:rFonts w:ascii="Courier New" w:eastAsia="Calibri" w:hAnsi="Courier New" w:cs="Courier New"/>
        </w:rPr>
        <w:t>("Эта собака уже участвует в выставке");</w:t>
      </w:r>
    </w:p>
    <w:p w14:paraId="36B9C8C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</w:rPr>
        <w:t xml:space="preserve">            </w:t>
      </w:r>
      <w:r w:rsidRPr="00D50615">
        <w:rPr>
          <w:rFonts w:ascii="Courier New" w:eastAsia="Calibri" w:hAnsi="Courier New" w:cs="Courier New"/>
          <w:lang w:val="en-US"/>
        </w:rPr>
        <w:t>return;</w:t>
      </w:r>
    </w:p>
    <w:p w14:paraId="1057621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035BCFC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743DAAB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7CCB815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dog = await GetDog(id);</w:t>
      </w:r>
    </w:p>
    <w:p w14:paraId="262D52C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document.querySelectorAll("tbody")[1].append(AnimalRow(dog));</w:t>
      </w:r>
    </w:p>
    <w:p w14:paraId="33CC647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4338205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AddBird() {</w:t>
      </w:r>
    </w:p>
    <w:p w14:paraId="5B3CCED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e = document.getElementById("cmbBird");</w:t>
      </w:r>
    </w:p>
    <w:p w14:paraId="46D8F5C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0C590EE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rowBird = document.getElementsByTagName("tbody")[2].rows;</w:t>
      </w:r>
    </w:p>
    <w:p w14:paraId="4F9CD42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for (var i = 0; i &lt; rowBird.length; i++) {</w:t>
      </w:r>
    </w:p>
    <w:p w14:paraId="4E83FD7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td = rowBird[i].getElementsByTagName("td");</w:t>
      </w:r>
    </w:p>
    <w:p w14:paraId="38A0810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if</w:t>
      </w:r>
      <w:r w:rsidRPr="00D50615">
        <w:rPr>
          <w:rFonts w:ascii="Courier New" w:eastAsia="Calibri" w:hAnsi="Courier New" w:cs="Courier New"/>
        </w:rPr>
        <w:t xml:space="preserve"> (</w:t>
      </w:r>
      <w:r w:rsidRPr="00D50615">
        <w:rPr>
          <w:rFonts w:ascii="Courier New" w:eastAsia="Calibri" w:hAnsi="Courier New" w:cs="Courier New"/>
          <w:lang w:val="en-US"/>
        </w:rPr>
        <w:t>id</w:t>
      </w:r>
      <w:r w:rsidRPr="00D50615">
        <w:rPr>
          <w:rFonts w:ascii="Courier New" w:eastAsia="Calibri" w:hAnsi="Courier New" w:cs="Courier New"/>
        </w:rPr>
        <w:t xml:space="preserve"> === </w:t>
      </w:r>
      <w:r w:rsidRPr="00D50615">
        <w:rPr>
          <w:rFonts w:ascii="Courier New" w:eastAsia="Calibri" w:hAnsi="Courier New" w:cs="Courier New"/>
          <w:lang w:val="en-US"/>
        </w:rPr>
        <w:t>td</w:t>
      </w:r>
      <w:r w:rsidRPr="00D50615">
        <w:rPr>
          <w:rFonts w:ascii="Courier New" w:eastAsia="Calibri" w:hAnsi="Courier New" w:cs="Courier New"/>
        </w:rPr>
        <w:t>[0].</w:t>
      </w:r>
      <w:r w:rsidRPr="00D50615">
        <w:rPr>
          <w:rFonts w:ascii="Courier New" w:eastAsia="Calibri" w:hAnsi="Courier New" w:cs="Courier New"/>
          <w:lang w:val="en-US"/>
        </w:rPr>
        <w:t>innerText</w:t>
      </w:r>
      <w:r w:rsidRPr="00D50615">
        <w:rPr>
          <w:rFonts w:ascii="Courier New" w:eastAsia="Calibri" w:hAnsi="Courier New" w:cs="Courier New"/>
        </w:rPr>
        <w:t>) {</w:t>
      </w:r>
    </w:p>
    <w:p w14:paraId="00828A2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</w:rPr>
        <w:t xml:space="preserve">            </w:t>
      </w:r>
      <w:r w:rsidRPr="00D50615">
        <w:rPr>
          <w:rFonts w:ascii="Courier New" w:eastAsia="Calibri" w:hAnsi="Courier New" w:cs="Courier New"/>
          <w:lang w:val="en-US"/>
        </w:rPr>
        <w:t>alert</w:t>
      </w:r>
      <w:r w:rsidRPr="00D50615">
        <w:rPr>
          <w:rFonts w:ascii="Courier New" w:eastAsia="Calibri" w:hAnsi="Courier New" w:cs="Courier New"/>
        </w:rPr>
        <w:t>("Эта птица уже участвует в выставке");</w:t>
      </w:r>
    </w:p>
    <w:p w14:paraId="2AFA3B1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</w:rPr>
        <w:lastRenderedPageBreak/>
        <w:t xml:space="preserve">            </w:t>
      </w:r>
      <w:r w:rsidRPr="00D50615">
        <w:rPr>
          <w:rFonts w:ascii="Courier New" w:eastAsia="Calibri" w:hAnsi="Courier New" w:cs="Courier New"/>
          <w:lang w:val="en-US"/>
        </w:rPr>
        <w:t>return;</w:t>
      </w:r>
    </w:p>
    <w:p w14:paraId="5CB94A5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</w:t>
      </w:r>
    </w:p>
    <w:p w14:paraId="4B664D1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2EA8BDE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1A8A307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bird = await GetBird(id);</w:t>
      </w:r>
    </w:p>
    <w:p w14:paraId="427328F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document.querySelectorAll("tbody")[2].append(AnimalRow(bird));</w:t>
      </w:r>
    </w:p>
    <w:p w14:paraId="56F85C3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10F739F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//Работа с выставкой</w:t>
      </w:r>
    </w:p>
    <w:p w14:paraId="7777C69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function ExhibitionsRow(exhibition) {</w:t>
      </w:r>
    </w:p>
    <w:p w14:paraId="4909A2F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11BD7BA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tr.setAttribute("data-rowid", exhibition.id);</w:t>
      </w:r>
    </w:p>
    <w:p w14:paraId="2D3C952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08338FF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idId = document.createElement("td");</w:t>
      </w:r>
    </w:p>
    <w:p w14:paraId="3D273F3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idId.append(exhibition.id);</w:t>
      </w:r>
    </w:p>
    <w:p w14:paraId="25B1E3B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tr.append(idId);</w:t>
      </w:r>
    </w:p>
    <w:p w14:paraId="34790A0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228219F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titleId = document.createElement("td");</w:t>
      </w:r>
    </w:p>
    <w:p w14:paraId="7429E7E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titleId.append(exhibition.title);</w:t>
      </w:r>
    </w:p>
    <w:p w14:paraId="06B248F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tr.append(titleId);</w:t>
      </w:r>
    </w:p>
    <w:p w14:paraId="00A6AAB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14EFE6A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52715D8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621DF1D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31D4064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removeLink.className = "btn btn-danger";</w:t>
      </w:r>
    </w:p>
    <w:p w14:paraId="2E01693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removeLink.addEventListener("click", async () =&gt; await DeleteExhibition(exhibition.id));</w:t>
      </w:r>
    </w:p>
    <w:p w14:paraId="072F6A1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41066DF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2EB4921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tr.addEventListener("click", async () =&gt; await click(exhibition, tr));</w:t>
      </w:r>
    </w:p>
    <w:p w14:paraId="60563B0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return tr;</w:t>
      </w:r>
    </w:p>
    <w:p w14:paraId="672342D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4EC9623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DeleteExhibition(id) {</w:t>
      </w:r>
    </w:p>
    <w:p w14:paraId="1EC9C5D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fetch(`/api/Exhibitions/${id}`, {</w:t>
      </w:r>
    </w:p>
    <w:p w14:paraId="3DB7146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"DELETE",</w:t>
      </w:r>
    </w:p>
    <w:p w14:paraId="3397A59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5BB76AD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268A98A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2E0F947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exhibition = await response.json();</w:t>
      </w:r>
    </w:p>
    <w:p w14:paraId="26BE6EF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document.querySelector(`tr[data-rowid='${exhibition.id}']`).remove();</w:t>
      </w:r>
    </w:p>
    <w:p w14:paraId="72B4EC1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21D2758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21F31B4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066B245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575E603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5A9D2D4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5ADF428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CreateExhibition(title, cats, dogs, birds) {</w:t>
      </w:r>
    </w:p>
    <w:p w14:paraId="42081C4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fetch("/api/Exhibitions", {</w:t>
      </w:r>
    </w:p>
    <w:p w14:paraId="4C324EA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"POST",</w:t>
      </w:r>
    </w:p>
    <w:p w14:paraId="40FF20C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16982A5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669BFA4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Title: title,</w:t>
      </w:r>
    </w:p>
    <w:p w14:paraId="08DC7C7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cats: cats,</w:t>
      </w:r>
    </w:p>
    <w:p w14:paraId="0DA077F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dogs: dogs,</w:t>
      </w:r>
    </w:p>
    <w:p w14:paraId="60270D2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birds: birds</w:t>
      </w:r>
    </w:p>
    <w:p w14:paraId="55317E5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})</w:t>
      </w:r>
    </w:p>
    <w:p w14:paraId="66C9C22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652927A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 true) {</w:t>
      </w:r>
    </w:p>
    <w:p w14:paraId="76E23BC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exhibition = await response.json();</w:t>
      </w:r>
    </w:p>
    <w:p w14:paraId="601D326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document.querySelectorAll("tbody")[3].append(ExhibitionsRow(exhibition));</w:t>
      </w:r>
    </w:p>
    <w:p w14:paraId="5B22F72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677152C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0182CAC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11A93C1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2473CA8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lastRenderedPageBreak/>
        <w:t xml:space="preserve">    }</w:t>
      </w:r>
    </w:p>
    <w:p w14:paraId="092D5F8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2CB7260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EditExhibition(id, title, cats, dogs, birds) {</w:t>
      </w:r>
    </w:p>
    <w:p w14:paraId="093BE56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fetch("/api/Exhibitions", {</w:t>
      </w:r>
    </w:p>
    <w:p w14:paraId="59DB86D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"PUT",</w:t>
      </w:r>
    </w:p>
    <w:p w14:paraId="55D13BC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56EE92D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1984044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id: id,</w:t>
      </w:r>
    </w:p>
    <w:p w14:paraId="78A48D7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Title: title,</w:t>
      </w:r>
    </w:p>
    <w:p w14:paraId="5BD3726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cats: cats,</w:t>
      </w:r>
    </w:p>
    <w:p w14:paraId="59D9D75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dogs: dogs,</w:t>
      </w:r>
    </w:p>
    <w:p w14:paraId="1526848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birds: birds</w:t>
      </w:r>
    </w:p>
    <w:p w14:paraId="01B75F8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})</w:t>
      </w:r>
    </w:p>
    <w:p w14:paraId="72D7824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50AD89E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 == true) {</w:t>
      </w:r>
    </w:p>
    <w:p w14:paraId="2C91396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exhibition = await response.json();</w:t>
      </w:r>
    </w:p>
    <w:p w14:paraId="5A547C0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document.querySelector(`tr[data-rowid='${exhibition.id}']`).replaceWith(ExhibitionsRow(exhibition));</w:t>
      </w:r>
    </w:p>
    <w:p w14:paraId="7628428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018C671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025CC75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3C57F52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1563AB8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2BB7E53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48E0FE9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function Reset() {</w:t>
      </w:r>
    </w:p>
    <w:p w14:paraId="7A92D21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$("#catBody").empty();</w:t>
      </w:r>
    </w:p>
    <w:p w14:paraId="6D93DA1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$("#dogBody").empty();</w:t>
      </w:r>
    </w:p>
    <w:p w14:paraId="5C233EE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$("#birdBody").empty();</w:t>
      </w:r>
    </w:p>
    <w:p w14:paraId="4F31494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table = document.getElementById("mainTable");</w:t>
      </w:r>
    </w:p>
    <w:p w14:paraId="30D54AC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row = table.rows;</w:t>
      </w:r>
    </w:p>
    <w:p w14:paraId="01A2F5F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for (var i = 0; i &lt; row.length; i++) {</w:t>
      </w:r>
    </w:p>
    <w:p w14:paraId="63C38CC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row[i].bgColor = "white";</w:t>
      </w:r>
    </w:p>
    <w:p w14:paraId="5FFC8C0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7694D6C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document.getElementById("title").value = "";</w:t>
      </w:r>
    </w:p>
    <w:p w14:paraId="46FFD81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idField = document.getElementById("exhibitionId");</w:t>
      </w:r>
    </w:p>
    <w:p w14:paraId="6012083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idField.value = "";</w:t>
      </w:r>
    </w:p>
    <w:p w14:paraId="2ED28E6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5EAE16D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AddExhibition() {</w:t>
      </w:r>
    </w:p>
    <w:p w14:paraId="57AF98B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title = document.getElementById("title").value;</w:t>
      </w:r>
    </w:p>
    <w:p w14:paraId="06817C9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let cats = [];</w:t>
      </w:r>
    </w:p>
    <w:p w14:paraId="30949E5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let dogs = [];</w:t>
      </w:r>
    </w:p>
    <w:p w14:paraId="508B5D6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let birds = [];</w:t>
      </w:r>
    </w:p>
    <w:p w14:paraId="0D8A09B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catRows = document.querySelectorAll("tbody")[0].rows;</w:t>
      </w:r>
    </w:p>
    <w:p w14:paraId="03A2684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dogRows = document.querySelectorAll("tbody")[1].rows;</w:t>
      </w:r>
    </w:p>
    <w:p w14:paraId="088810C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birdRows = document.querySelectorAll("tbody")[2].rows;</w:t>
      </w:r>
    </w:p>
    <w:p w14:paraId="66F7EAE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for (var i = 0; i &lt; catRows.length; i++) {</w:t>
      </w:r>
    </w:p>
    <w:p w14:paraId="4FFC30A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td = catRows[i].getElementsByTagName("td");</w:t>
      </w:r>
    </w:p>
    <w:p w14:paraId="18E37D7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cats.push(td[0].innerText);</w:t>
      </w:r>
    </w:p>
    <w:p w14:paraId="6A510F4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42C4EB5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for (var i = 0; i &lt; dogRows.length; i++) {</w:t>
      </w:r>
    </w:p>
    <w:p w14:paraId="178557C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td = dogRows[i].getElementsByTagName("td");</w:t>
      </w:r>
    </w:p>
    <w:p w14:paraId="71861C3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dogs.push(td[0].innerText);</w:t>
      </w:r>
    </w:p>
    <w:p w14:paraId="40F5C53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2F9BE1C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for (var i = 0; i &lt; birdRows.length; i++) {</w:t>
      </w:r>
    </w:p>
    <w:p w14:paraId="0A30EFA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td = birdRows[i].getElementsByTagName("td");</w:t>
      </w:r>
    </w:p>
    <w:p w14:paraId="126780A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birds.push(td[0].innerText);</w:t>
      </w:r>
    </w:p>
    <w:p w14:paraId="27BFB1C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00150096" w14:textId="77777777" w:rsidR="00D50615" w:rsidRPr="00EA3D19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</w:t>
      </w:r>
      <w:r w:rsidRPr="00EA3D19">
        <w:rPr>
          <w:rFonts w:ascii="Courier New" w:eastAsia="Calibri" w:hAnsi="Courier New" w:cs="Courier New"/>
          <w:lang w:val="en-US"/>
        </w:rPr>
        <w:t xml:space="preserve"> (</w:t>
      </w:r>
      <w:r w:rsidRPr="00D50615">
        <w:rPr>
          <w:rFonts w:ascii="Courier New" w:eastAsia="Calibri" w:hAnsi="Courier New" w:cs="Courier New"/>
          <w:lang w:val="en-US"/>
        </w:rPr>
        <w:t>title</w:t>
      </w:r>
      <w:r w:rsidRPr="00EA3D19">
        <w:rPr>
          <w:rFonts w:ascii="Courier New" w:eastAsia="Calibri" w:hAnsi="Courier New" w:cs="Courier New"/>
          <w:lang w:val="en-US"/>
        </w:rPr>
        <w:t>.</w:t>
      </w:r>
      <w:r w:rsidRPr="00D50615">
        <w:rPr>
          <w:rFonts w:ascii="Courier New" w:eastAsia="Calibri" w:hAnsi="Courier New" w:cs="Courier New"/>
          <w:lang w:val="en-US"/>
        </w:rPr>
        <w:t>length</w:t>
      </w:r>
      <w:r w:rsidRPr="00EA3D19">
        <w:rPr>
          <w:rFonts w:ascii="Courier New" w:eastAsia="Calibri" w:hAnsi="Courier New" w:cs="Courier New"/>
          <w:lang w:val="en-US"/>
        </w:rPr>
        <w:t xml:space="preserve"> === 0) {</w:t>
      </w:r>
    </w:p>
    <w:p w14:paraId="40C4185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EA3D19">
        <w:rPr>
          <w:rFonts w:ascii="Courier New" w:eastAsia="Calibri" w:hAnsi="Courier New" w:cs="Courier New"/>
          <w:lang w:val="en-US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alert</w:t>
      </w:r>
      <w:r w:rsidRPr="00D50615">
        <w:rPr>
          <w:rFonts w:ascii="Courier New" w:eastAsia="Calibri" w:hAnsi="Courier New" w:cs="Courier New"/>
        </w:rPr>
        <w:t>("Вы не ввели название");</w:t>
      </w:r>
    </w:p>
    <w:p w14:paraId="3DE59A2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return;</w:t>
      </w:r>
    </w:p>
    <w:p w14:paraId="2C573FD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2A387F4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(cats.length === 0 &amp;&amp; dogs.length === 0 &amp;&amp; bird.length === 0) {</w:t>
      </w:r>
    </w:p>
    <w:p w14:paraId="5478C4A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alert</w:t>
      </w:r>
      <w:r w:rsidRPr="00D50615">
        <w:rPr>
          <w:rFonts w:ascii="Courier New" w:eastAsia="Calibri" w:hAnsi="Courier New" w:cs="Courier New"/>
        </w:rPr>
        <w:t>("Вы не выбрали животных");</w:t>
      </w:r>
    </w:p>
    <w:p w14:paraId="381C208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return;</w:t>
      </w:r>
    </w:p>
    <w:p w14:paraId="2A1935F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lastRenderedPageBreak/>
        <w:t xml:space="preserve">    }</w:t>
      </w:r>
    </w:p>
    <w:p w14:paraId="2438D4F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id = document.getElementById("exhibitionId").value;</w:t>
      </w:r>
    </w:p>
    <w:p w14:paraId="334E1DE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(id === "") {</w:t>
      </w:r>
    </w:p>
    <w:p w14:paraId="56DF216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await CreateExhibition(title, cats, dogs, birds);</w:t>
      </w:r>
    </w:p>
    <w:p w14:paraId="491071F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16F1B20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51479C7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await EditExhibition(id, title, cats, dogs, birds);</w:t>
      </w:r>
    </w:p>
    <w:p w14:paraId="43499C7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7A03DC3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Reset();</w:t>
      </w:r>
    </w:p>
    <w:p w14:paraId="01240E2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5F400F3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click(exhibition, tr) {</w:t>
      </w:r>
    </w:p>
    <w:p w14:paraId="37938B8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Reset();</w:t>
      </w:r>
    </w:p>
    <w:p w14:paraId="325D100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idField = document.getElementById("exhibitionId");</w:t>
      </w:r>
    </w:p>
    <w:p w14:paraId="373D207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idField.value = exhibition.id;</w:t>
      </w:r>
    </w:p>
    <w:p w14:paraId="3F13E82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table = document.getElementById("mainTable");</w:t>
      </w:r>
    </w:p>
    <w:p w14:paraId="79BDCEF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row = table.rows;</w:t>
      </w:r>
    </w:p>
    <w:p w14:paraId="01BAFAA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for (var i = 0; i &lt; row.length; i++) {</w:t>
      </w:r>
    </w:p>
    <w:p w14:paraId="7D2DE53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row[i].bgColor = "white";</w:t>
      </w:r>
    </w:p>
    <w:p w14:paraId="64BED94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08A1699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id = exhibition.id;</w:t>
      </w:r>
    </w:p>
    <w:p w14:paraId="335D34B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tr.bgColor = "green";</w:t>
      </w:r>
    </w:p>
    <w:p w14:paraId="19BCA01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await GetExhibition(id);</w:t>
      </w:r>
    </w:p>
    <w:p w14:paraId="7457122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4B608D6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//Поиск</w:t>
      </w:r>
    </w:p>
    <w:p w14:paraId="521C9E0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Search() {</w:t>
      </w:r>
    </w:p>
    <w:p w14:paraId="2EE7399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cat = document.getElementById("catCount").value;</w:t>
      </w:r>
    </w:p>
    <w:p w14:paraId="77989DB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dog = document.getElementById("dogCount").value;</w:t>
      </w:r>
    </w:p>
    <w:p w14:paraId="34E80D4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var bird = document.getElementById("birdCount").value;</w:t>
      </w:r>
    </w:p>
    <w:p w14:paraId="4551A6C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(cat.length === 0) {</w:t>
      </w:r>
    </w:p>
    <w:p w14:paraId="6877AED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cat = 0;</w:t>
      </w:r>
    </w:p>
    <w:p w14:paraId="527ADDF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4EA3577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6B5ED27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cat = parseInt(cat, 10);</w:t>
      </w:r>
    </w:p>
    <w:p w14:paraId="2FBDB49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1BC6D5A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(dog.length === 0) {</w:t>
      </w:r>
    </w:p>
    <w:p w14:paraId="35FF7A1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dog = 0;</w:t>
      </w:r>
    </w:p>
    <w:p w14:paraId="24FB284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5244416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1F8D9C3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dog = parseInt(dog, 10);</w:t>
      </w:r>
    </w:p>
    <w:p w14:paraId="16AF436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5CBA64B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(bird.length === 0) {</w:t>
      </w:r>
    </w:p>
    <w:p w14:paraId="75B6C28E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bird = 0;</w:t>
      </w:r>
    </w:p>
    <w:p w14:paraId="7F52A80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2104609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else {</w:t>
      </w:r>
    </w:p>
    <w:p w14:paraId="3FFB6C0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bird = parseInt(bird, 10);</w:t>
      </w:r>
    </w:p>
    <w:p w14:paraId="2B6C588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768E1DC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const response = await fetch(`/api/Exhibitions/Search/${cat}-${dog}-${bird}`, {</w:t>
      </w:r>
    </w:p>
    <w:p w14:paraId="4518F4C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6972FA1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7AF20E7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});</w:t>
      </w:r>
    </w:p>
    <w:p w14:paraId="3322B71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if (response.ok) {</w:t>
      </w:r>
    </w:p>
    <w:p w14:paraId="55D6B39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exhibitions = await response.json();</w:t>
      </w:r>
    </w:p>
    <w:p w14:paraId="28B37CB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$("#exhibitionBody").empty();</w:t>
      </w:r>
    </w:p>
    <w:p w14:paraId="08C47DC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Reset();</w:t>
      </w:r>
    </w:p>
    <w:p w14:paraId="751A1A7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const rows = document.querySelectorAll("tbody")[3];</w:t>
      </w:r>
    </w:p>
    <w:p w14:paraId="0575A1D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exhibitions.forEach(e =&gt; rows.append(ExhibitionsRow(e)));</w:t>
      </w:r>
    </w:p>
    <w:p w14:paraId="0CCE9CE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await GetExhibition(exhibitions[0].id);</w:t>
      </w:r>
    </w:p>
    <w:p w14:paraId="6D65538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table = document.getElementById("mainTable");</w:t>
      </w:r>
    </w:p>
    <w:p w14:paraId="6342628B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row = table.rows;</w:t>
      </w:r>
    </w:p>
    <w:p w14:paraId="04CB5C1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row[1].bgColor = "green";</w:t>
      </w:r>
    </w:p>
    <w:p w14:paraId="0899BAC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var idField = document.getElementById("exhibitionId");</w:t>
      </w:r>
    </w:p>
    <w:p w14:paraId="0C9F098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idField.value = exhibitions[0].id;</w:t>
      </w:r>
    </w:p>
    <w:p w14:paraId="4C3D8ACF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}</w:t>
      </w:r>
    </w:p>
    <w:p w14:paraId="7003105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</w:t>
      </w:r>
    </w:p>
    <w:p w14:paraId="409613E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5887219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531FB9E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async function SearchClear() {</w:t>
      </w:r>
    </w:p>
    <w:p w14:paraId="032BA0E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$("#exhibitionBody").empty();</w:t>
      </w:r>
    </w:p>
    <w:p w14:paraId="3BC9349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Reset();</w:t>
      </w:r>
    </w:p>
    <w:p w14:paraId="30F3107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GetExhibitions();</w:t>
      </w:r>
    </w:p>
    <w:p w14:paraId="77CBC25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}</w:t>
      </w:r>
    </w:p>
    <w:p w14:paraId="5EEBF31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setCatCmb();</w:t>
      </w:r>
    </w:p>
    <w:p w14:paraId="1CD90DD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setDogCmb();</w:t>
      </w:r>
    </w:p>
    <w:p w14:paraId="4DF41D09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setBirdCmb();</w:t>
      </w:r>
    </w:p>
    <w:p w14:paraId="4A603BDF" w14:textId="1D0482A8" w:rsidR="0035089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>GetExhibitions();</w:t>
      </w:r>
    </w:p>
    <w:p w14:paraId="51151BB5" w14:textId="77777777" w:rsid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371BB19E" w14:textId="6E6E6541" w:rsidR="00350895" w:rsidRPr="007D334A" w:rsidRDefault="00350895" w:rsidP="00350895">
      <w:pPr>
        <w:pStyle w:val="15"/>
        <w:spacing w:before="0"/>
        <w:rPr>
          <w:lang w:val="en-US"/>
        </w:rPr>
      </w:pPr>
      <w:bookmarkStart w:id="21" w:name="_Toc122369783"/>
      <w:r w:rsidRPr="007D334A">
        <w:rPr>
          <w:lang w:val="en-US"/>
        </w:rPr>
        <w:t>6. WebApi</w:t>
      </w:r>
      <w:bookmarkEnd w:id="21"/>
    </w:p>
    <w:p w14:paraId="1C2F5019" w14:textId="60184A46" w:rsidR="00350895" w:rsidRDefault="00350895" w:rsidP="00350895">
      <w:pPr>
        <w:pStyle w:val="af7"/>
      </w:pPr>
      <w:r>
        <w:t>Для</w:t>
      </w:r>
      <w:r w:rsidRPr="0091794D">
        <w:rPr>
          <w:lang w:val="en-US"/>
        </w:rPr>
        <w:t xml:space="preserve"> </w:t>
      </w:r>
      <w:r>
        <w:t>взаимодействия</w:t>
      </w:r>
      <w:r w:rsidRPr="0091794D">
        <w:rPr>
          <w:lang w:val="en-US"/>
        </w:rPr>
        <w:t xml:space="preserve"> </w:t>
      </w:r>
      <w:r>
        <w:t>с</w:t>
      </w:r>
      <w:r w:rsidRPr="0091794D">
        <w:rPr>
          <w:lang w:val="en-US"/>
        </w:rPr>
        <w:t xml:space="preserve"> </w:t>
      </w:r>
      <w:r>
        <w:rPr>
          <w:lang w:val="en-US"/>
        </w:rPr>
        <w:t>MongoDB</w:t>
      </w:r>
      <w:r w:rsidRPr="0091794D">
        <w:rPr>
          <w:lang w:val="en-US"/>
        </w:rPr>
        <w:t xml:space="preserve"> </w:t>
      </w:r>
      <w:r>
        <w:t>было</w:t>
      </w:r>
      <w:r w:rsidRPr="0091794D">
        <w:rPr>
          <w:lang w:val="en-US"/>
        </w:rPr>
        <w:t xml:space="preserve"> </w:t>
      </w:r>
      <w:r>
        <w:t>создано</w:t>
      </w:r>
      <w:r w:rsidRPr="0091794D">
        <w:rPr>
          <w:lang w:val="en-US"/>
        </w:rPr>
        <w:t xml:space="preserve"> </w:t>
      </w:r>
      <w:r>
        <w:rPr>
          <w:lang w:val="en-US"/>
        </w:rPr>
        <w:t>Api</w:t>
      </w:r>
      <w:r w:rsidRPr="0091794D">
        <w:rPr>
          <w:lang w:val="en-US"/>
        </w:rPr>
        <w:t xml:space="preserve"> </w:t>
      </w:r>
      <w:r>
        <w:t>средствами</w:t>
      </w:r>
      <w:r w:rsidRPr="0091794D">
        <w:rPr>
          <w:lang w:val="en-US"/>
        </w:rPr>
        <w:t xml:space="preserve"> </w:t>
      </w:r>
      <w:r>
        <w:rPr>
          <w:lang w:val="en-US"/>
        </w:rPr>
        <w:t>ASP</w:t>
      </w:r>
      <w:r w:rsidRPr="0091794D">
        <w:rPr>
          <w:lang w:val="en-US"/>
        </w:rPr>
        <w:t>.</w:t>
      </w:r>
      <w:r>
        <w:rPr>
          <w:lang w:val="en-US"/>
        </w:rPr>
        <w:t>Net</w:t>
      </w:r>
      <w:r w:rsidRPr="0091794D">
        <w:rPr>
          <w:lang w:val="en-US"/>
        </w:rPr>
        <w:t xml:space="preserve"> </w:t>
      </w:r>
      <w:r>
        <w:rPr>
          <w:lang w:val="en-US"/>
        </w:rPr>
        <w:t>MVC</w:t>
      </w:r>
      <w:r w:rsidRPr="0091794D">
        <w:rPr>
          <w:lang w:val="en-US"/>
        </w:rPr>
        <w:t xml:space="preserve">. </w:t>
      </w:r>
      <w:r>
        <w:t xml:space="preserve">Оно представляет из себя набор из 4 методов, реализующий </w:t>
      </w:r>
      <w:r>
        <w:rPr>
          <w:lang w:val="en-US"/>
        </w:rPr>
        <w:t>CRUD</w:t>
      </w:r>
      <w:r w:rsidR="006B3CB5" w:rsidRPr="006B3CB5">
        <w:t xml:space="preserve">. </w:t>
      </w:r>
      <w:r w:rsidR="006B3CB5">
        <w:t xml:space="preserve">Частичный листинг: </w:t>
      </w:r>
    </w:p>
    <w:p w14:paraId="56B43D6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bookmarkStart w:id="22" w:name="_Toc470525804"/>
      <w:r w:rsidRPr="00D50615">
        <w:rPr>
          <w:rFonts w:ascii="Courier New" w:eastAsia="Calibri" w:hAnsi="Courier New" w:cs="Courier New"/>
          <w:lang w:val="en-US"/>
        </w:rPr>
        <w:t>private static void MapCat(WebApplication app, IMongoDatabase db, string collectionName)</w:t>
      </w:r>
    </w:p>
    <w:p w14:paraId="5BA4E353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</w:t>
      </w:r>
      <w:r w:rsidRPr="007D334A">
        <w:rPr>
          <w:rFonts w:ascii="Courier New" w:eastAsia="Calibri" w:hAnsi="Courier New" w:cs="Courier New"/>
        </w:rPr>
        <w:t>{</w:t>
      </w:r>
    </w:p>
    <w:p w14:paraId="5FB1BC7E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//Добавим конечную точку, которая обрабатывает </w:t>
      </w:r>
      <w:r w:rsidRPr="00D50615">
        <w:rPr>
          <w:rFonts w:ascii="Courier New" w:eastAsia="Calibri" w:hAnsi="Courier New" w:cs="Courier New"/>
          <w:lang w:val="en-US"/>
        </w:rPr>
        <w:t>GET</w:t>
      </w:r>
      <w:r w:rsidRPr="007D334A">
        <w:rPr>
          <w:rFonts w:ascii="Courier New" w:eastAsia="Calibri" w:hAnsi="Courier New" w:cs="Courier New"/>
        </w:rPr>
        <w:t xml:space="preserve"> по пути</w:t>
      </w:r>
    </w:p>
    <w:p w14:paraId="409929B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app.MapGet($"/api/{collectionName}", () =&gt;</w:t>
      </w:r>
    </w:p>
    <w:p w14:paraId="4EE1C8DD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db.GetCollection&lt;Cat&gt;(collectionName).Find("{}").ToListAsync());</w:t>
      </w:r>
    </w:p>
    <w:p w14:paraId="46E3A46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262695ED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</w:t>
      </w:r>
      <w:r w:rsidRPr="007D334A">
        <w:rPr>
          <w:rFonts w:ascii="Courier New" w:eastAsia="Calibri" w:hAnsi="Courier New" w:cs="Courier New"/>
        </w:rPr>
        <w:t xml:space="preserve">//Если обратиться по </w:t>
      </w:r>
      <w:r w:rsidRPr="00D50615">
        <w:rPr>
          <w:rFonts w:ascii="Courier New" w:eastAsia="Calibri" w:hAnsi="Courier New" w:cs="Courier New"/>
          <w:lang w:val="en-US"/>
        </w:rPr>
        <w:t>id</w:t>
      </w:r>
      <w:r w:rsidRPr="007D334A">
        <w:rPr>
          <w:rFonts w:ascii="Courier New" w:eastAsia="Calibri" w:hAnsi="Courier New" w:cs="Courier New"/>
        </w:rPr>
        <w:t>, то получаем другую конечную точку</w:t>
      </w:r>
    </w:p>
    <w:p w14:paraId="315279C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app.MapGet("/api/" + collectionName + "/{id}", async (string id) =&gt;</w:t>
      </w:r>
    </w:p>
    <w:p w14:paraId="441637C8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{</w:t>
      </w:r>
    </w:p>
    <w:p w14:paraId="2366DCD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var cat = await db.GetCollection&lt;Cat&gt;(collectionName)</w:t>
      </w:r>
    </w:p>
    <w:p w14:paraId="3C33984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    .Find(r =&gt; r.Id == id)</w:t>
      </w:r>
    </w:p>
    <w:p w14:paraId="2266742D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    </w:t>
      </w:r>
      <w:r w:rsidRPr="007D334A">
        <w:rPr>
          <w:rFonts w:ascii="Courier New" w:eastAsia="Calibri" w:hAnsi="Courier New" w:cs="Courier New"/>
        </w:rPr>
        <w:t>.</w:t>
      </w:r>
      <w:r w:rsidRPr="00D50615">
        <w:rPr>
          <w:rFonts w:ascii="Courier New" w:eastAsia="Calibri" w:hAnsi="Courier New" w:cs="Courier New"/>
          <w:lang w:val="en-US"/>
        </w:rPr>
        <w:t>FirstOrDefaultAsync</w:t>
      </w:r>
      <w:r w:rsidRPr="007D334A">
        <w:rPr>
          <w:rFonts w:ascii="Courier New" w:eastAsia="Calibri" w:hAnsi="Courier New" w:cs="Courier New"/>
        </w:rPr>
        <w:t>();</w:t>
      </w:r>
    </w:p>
    <w:p w14:paraId="4F83B0A6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</w:p>
    <w:p w14:paraId="0A1CA307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    // если не найден, отправляем статусный код и сообщение об ошибке</w:t>
      </w:r>
    </w:p>
    <w:p w14:paraId="07A70B6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7D334A">
        <w:rPr>
          <w:rFonts w:ascii="Courier New" w:eastAsia="Calibri" w:hAnsi="Courier New" w:cs="Courier New"/>
        </w:rPr>
        <w:t xml:space="preserve">            </w:t>
      </w:r>
      <w:r w:rsidRPr="00D50615">
        <w:rPr>
          <w:rFonts w:ascii="Courier New" w:eastAsia="Calibri" w:hAnsi="Courier New" w:cs="Courier New"/>
          <w:lang w:val="en-US"/>
        </w:rPr>
        <w:t>if (cat == null) return Results.NotFound(new { message = "Пользователь не найден" });</w:t>
      </w:r>
    </w:p>
    <w:p w14:paraId="2E6D295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2CD6B310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</w:t>
      </w:r>
      <w:r w:rsidRPr="007D334A">
        <w:rPr>
          <w:rFonts w:ascii="Courier New" w:eastAsia="Calibri" w:hAnsi="Courier New" w:cs="Courier New"/>
        </w:rPr>
        <w:t>// если пользователь найден, отправляем его</w:t>
      </w:r>
    </w:p>
    <w:p w14:paraId="43A02DDA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    </w:t>
      </w:r>
      <w:r w:rsidRPr="00D50615">
        <w:rPr>
          <w:rFonts w:ascii="Courier New" w:eastAsia="Calibri" w:hAnsi="Courier New" w:cs="Courier New"/>
          <w:lang w:val="en-US"/>
        </w:rPr>
        <w:t>return</w:t>
      </w:r>
      <w:r w:rsidRPr="007D334A">
        <w:rPr>
          <w:rFonts w:ascii="Courier New" w:eastAsia="Calibri" w:hAnsi="Courier New" w:cs="Courier New"/>
        </w:rPr>
        <w:t xml:space="preserve"> </w:t>
      </w:r>
      <w:r w:rsidRPr="00D50615">
        <w:rPr>
          <w:rFonts w:ascii="Courier New" w:eastAsia="Calibri" w:hAnsi="Courier New" w:cs="Courier New"/>
          <w:lang w:val="en-US"/>
        </w:rPr>
        <w:t>Results</w:t>
      </w:r>
      <w:r w:rsidRPr="007D334A">
        <w:rPr>
          <w:rFonts w:ascii="Courier New" w:eastAsia="Calibri" w:hAnsi="Courier New" w:cs="Courier New"/>
        </w:rPr>
        <w:t>.</w:t>
      </w:r>
      <w:r w:rsidRPr="00D50615">
        <w:rPr>
          <w:rFonts w:ascii="Courier New" w:eastAsia="Calibri" w:hAnsi="Courier New" w:cs="Courier New"/>
          <w:lang w:val="en-US"/>
        </w:rPr>
        <w:t>Json</w:t>
      </w:r>
      <w:r w:rsidRPr="007D334A">
        <w:rPr>
          <w:rFonts w:ascii="Courier New" w:eastAsia="Calibri" w:hAnsi="Courier New" w:cs="Courier New"/>
        </w:rPr>
        <w:t>(</w:t>
      </w:r>
      <w:r w:rsidRPr="00D50615">
        <w:rPr>
          <w:rFonts w:ascii="Courier New" w:eastAsia="Calibri" w:hAnsi="Courier New" w:cs="Courier New"/>
          <w:lang w:val="en-US"/>
        </w:rPr>
        <w:t>cat</w:t>
      </w:r>
      <w:r w:rsidRPr="007D334A">
        <w:rPr>
          <w:rFonts w:ascii="Courier New" w:eastAsia="Calibri" w:hAnsi="Courier New" w:cs="Courier New"/>
        </w:rPr>
        <w:t>);</w:t>
      </w:r>
    </w:p>
    <w:p w14:paraId="730BD125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});</w:t>
      </w:r>
    </w:p>
    <w:p w14:paraId="27636730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</w:p>
    <w:p w14:paraId="2B7A61E6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//Если получаем </w:t>
      </w:r>
      <w:r w:rsidRPr="00D50615">
        <w:rPr>
          <w:rFonts w:ascii="Courier New" w:eastAsia="Calibri" w:hAnsi="Courier New" w:cs="Courier New"/>
          <w:lang w:val="en-US"/>
        </w:rPr>
        <w:t>Delete</w:t>
      </w:r>
      <w:r w:rsidRPr="007D334A">
        <w:rPr>
          <w:rFonts w:ascii="Courier New" w:eastAsia="Calibri" w:hAnsi="Courier New" w:cs="Courier New"/>
        </w:rPr>
        <w:t xml:space="preserve"> по этому адресу, вызывается это</w:t>
      </w:r>
    </w:p>
    <w:p w14:paraId="110A76A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app.MapDelete($"/api/" + collectionName + "/{id}", async (string id) =&gt;</w:t>
      </w:r>
    </w:p>
    <w:p w14:paraId="5976535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{</w:t>
      </w:r>
    </w:p>
    <w:p w14:paraId="2B68CBD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var cat = await db.GetCollection&lt;Cat&gt;(collectionName).FindOneAndDeleteAsync(r =&gt; r.Id == id);</w:t>
      </w:r>
    </w:p>
    <w:p w14:paraId="6E609B4B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</w:t>
      </w:r>
      <w:r w:rsidRPr="007D334A">
        <w:rPr>
          <w:rFonts w:ascii="Courier New" w:eastAsia="Calibri" w:hAnsi="Courier New" w:cs="Courier New"/>
        </w:rPr>
        <w:t>// если не найден, отправляем статусный код и сообщение об ошибке</w:t>
      </w:r>
    </w:p>
    <w:p w14:paraId="0B328230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7D334A">
        <w:rPr>
          <w:rFonts w:ascii="Courier New" w:eastAsia="Calibri" w:hAnsi="Courier New" w:cs="Courier New"/>
        </w:rPr>
        <w:t xml:space="preserve">            </w:t>
      </w:r>
      <w:r w:rsidRPr="00D50615">
        <w:rPr>
          <w:rFonts w:ascii="Courier New" w:eastAsia="Calibri" w:hAnsi="Courier New" w:cs="Courier New"/>
          <w:lang w:val="en-US"/>
        </w:rPr>
        <w:t>if (cat is null) return Results.NotFound(new { message = "Пользователь не найден" });</w:t>
      </w:r>
    </w:p>
    <w:p w14:paraId="2BB91B51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return</w:t>
      </w:r>
      <w:r w:rsidRPr="007D334A">
        <w:rPr>
          <w:rFonts w:ascii="Courier New" w:eastAsia="Calibri" w:hAnsi="Courier New" w:cs="Courier New"/>
        </w:rPr>
        <w:t xml:space="preserve"> </w:t>
      </w:r>
      <w:r w:rsidRPr="00D50615">
        <w:rPr>
          <w:rFonts w:ascii="Courier New" w:eastAsia="Calibri" w:hAnsi="Courier New" w:cs="Courier New"/>
          <w:lang w:val="en-US"/>
        </w:rPr>
        <w:t>Results</w:t>
      </w:r>
      <w:r w:rsidRPr="007D334A">
        <w:rPr>
          <w:rFonts w:ascii="Courier New" w:eastAsia="Calibri" w:hAnsi="Courier New" w:cs="Courier New"/>
        </w:rPr>
        <w:t>.</w:t>
      </w:r>
      <w:r w:rsidRPr="00D50615">
        <w:rPr>
          <w:rFonts w:ascii="Courier New" w:eastAsia="Calibri" w:hAnsi="Courier New" w:cs="Courier New"/>
          <w:lang w:val="en-US"/>
        </w:rPr>
        <w:t>Json</w:t>
      </w:r>
      <w:r w:rsidRPr="007D334A">
        <w:rPr>
          <w:rFonts w:ascii="Courier New" w:eastAsia="Calibri" w:hAnsi="Courier New" w:cs="Courier New"/>
        </w:rPr>
        <w:t>(</w:t>
      </w:r>
      <w:r w:rsidRPr="00D50615">
        <w:rPr>
          <w:rFonts w:ascii="Courier New" w:eastAsia="Calibri" w:hAnsi="Courier New" w:cs="Courier New"/>
          <w:lang w:val="en-US"/>
        </w:rPr>
        <w:t>cat</w:t>
      </w:r>
      <w:r w:rsidRPr="007D334A">
        <w:rPr>
          <w:rFonts w:ascii="Courier New" w:eastAsia="Calibri" w:hAnsi="Courier New" w:cs="Courier New"/>
        </w:rPr>
        <w:t>);</w:t>
      </w:r>
    </w:p>
    <w:p w14:paraId="7759CEE2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});</w:t>
      </w:r>
    </w:p>
    <w:p w14:paraId="4B62B9D9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</w:p>
    <w:p w14:paraId="25809C84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//При получении запроса с методом </w:t>
      </w:r>
      <w:r w:rsidRPr="00D50615">
        <w:rPr>
          <w:rFonts w:ascii="Courier New" w:eastAsia="Calibri" w:hAnsi="Courier New" w:cs="Courier New"/>
          <w:lang w:val="en-US"/>
        </w:rPr>
        <w:t>POST</w:t>
      </w:r>
      <w:r w:rsidRPr="007D334A">
        <w:rPr>
          <w:rFonts w:ascii="Courier New" w:eastAsia="Calibri" w:hAnsi="Courier New" w:cs="Courier New"/>
        </w:rPr>
        <w:t>, идем сюда</w:t>
      </w:r>
    </w:p>
    <w:p w14:paraId="52012FE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app.MapPost($"/api/{collectionName}", async (Cat cat) =&gt; {</w:t>
      </w:r>
    </w:p>
    <w:p w14:paraId="12974A0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// добавляем пользователя в список</w:t>
      </w:r>
    </w:p>
    <w:p w14:paraId="50FF75E3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await db.GetCollection&lt;Cat&gt;(collectionName).InsertOneAsync(cat);</w:t>
      </w:r>
    </w:p>
    <w:p w14:paraId="735A57A9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return</w:t>
      </w:r>
      <w:r w:rsidRPr="007D334A">
        <w:rPr>
          <w:rFonts w:ascii="Courier New" w:eastAsia="Calibri" w:hAnsi="Courier New" w:cs="Courier New"/>
        </w:rPr>
        <w:t xml:space="preserve"> </w:t>
      </w:r>
      <w:r w:rsidRPr="00D50615">
        <w:rPr>
          <w:rFonts w:ascii="Courier New" w:eastAsia="Calibri" w:hAnsi="Courier New" w:cs="Courier New"/>
          <w:lang w:val="en-US"/>
        </w:rPr>
        <w:t>cat</w:t>
      </w:r>
      <w:r w:rsidRPr="007D334A">
        <w:rPr>
          <w:rFonts w:ascii="Courier New" w:eastAsia="Calibri" w:hAnsi="Courier New" w:cs="Courier New"/>
        </w:rPr>
        <w:t>;</w:t>
      </w:r>
    </w:p>
    <w:p w14:paraId="6BE1D232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});</w:t>
      </w:r>
    </w:p>
    <w:p w14:paraId="5149C645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</w:p>
    <w:p w14:paraId="16481385" w14:textId="77777777" w:rsidR="00D50615" w:rsidRPr="007D334A" w:rsidRDefault="00D50615" w:rsidP="00D50615">
      <w:pPr>
        <w:jc w:val="both"/>
        <w:rPr>
          <w:rFonts w:ascii="Courier New" w:eastAsia="Calibri" w:hAnsi="Courier New" w:cs="Courier New"/>
        </w:rPr>
      </w:pPr>
      <w:r w:rsidRPr="007D334A">
        <w:rPr>
          <w:rFonts w:ascii="Courier New" w:eastAsia="Calibri" w:hAnsi="Courier New" w:cs="Courier New"/>
        </w:rPr>
        <w:t xml:space="preserve">        //Если приходит </w:t>
      </w:r>
      <w:r w:rsidRPr="00D50615">
        <w:rPr>
          <w:rFonts w:ascii="Courier New" w:eastAsia="Calibri" w:hAnsi="Courier New" w:cs="Courier New"/>
          <w:lang w:val="en-US"/>
        </w:rPr>
        <w:t>put</w:t>
      </w:r>
      <w:r w:rsidRPr="007D334A">
        <w:rPr>
          <w:rFonts w:ascii="Courier New" w:eastAsia="Calibri" w:hAnsi="Courier New" w:cs="Courier New"/>
        </w:rPr>
        <w:t xml:space="preserve"> по этому адресу, идем сюда</w:t>
      </w:r>
    </w:p>
    <w:p w14:paraId="66218F9C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7D334A">
        <w:rPr>
          <w:rFonts w:ascii="Courier New" w:eastAsia="Calibri" w:hAnsi="Courier New" w:cs="Courier New"/>
        </w:rPr>
        <w:t xml:space="preserve">        </w:t>
      </w:r>
      <w:r w:rsidRPr="00D50615">
        <w:rPr>
          <w:rFonts w:ascii="Courier New" w:eastAsia="Calibri" w:hAnsi="Courier New" w:cs="Courier New"/>
          <w:lang w:val="en-US"/>
        </w:rPr>
        <w:t>app.MapPut($"/api/{collectionName}", async (Cat catData) =&gt; {</w:t>
      </w:r>
    </w:p>
    <w:p w14:paraId="308F39A7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</w:p>
    <w:p w14:paraId="01A37751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var cat = await db.GetCollection&lt;Cat&gt;(collectionName)</w:t>
      </w:r>
    </w:p>
    <w:p w14:paraId="77250204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    .FindOneAndReplaceAsync(p =&gt; p.Id == catData.Id, catData, new() { ReturnDocument = ReturnDocument.After });</w:t>
      </w:r>
    </w:p>
    <w:p w14:paraId="61CB3802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if (cat == null)</w:t>
      </w:r>
    </w:p>
    <w:p w14:paraId="4C3080F6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lastRenderedPageBreak/>
        <w:t xml:space="preserve">                return Results.NotFound(new { message = "Пользователь не найден" });</w:t>
      </w:r>
    </w:p>
    <w:p w14:paraId="7BD04E35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    return Results.Json(cat);</w:t>
      </w:r>
    </w:p>
    <w:p w14:paraId="0155363A" w14:textId="77777777" w:rsidR="00D50615" w:rsidRPr="00D50615" w:rsidRDefault="00D50615" w:rsidP="00D50615">
      <w:pPr>
        <w:jc w:val="both"/>
        <w:rPr>
          <w:rFonts w:ascii="Courier New" w:eastAsia="Calibri" w:hAnsi="Courier New" w:cs="Courier New"/>
          <w:lang w:val="en-US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    });</w:t>
      </w:r>
    </w:p>
    <w:p w14:paraId="685BA11D" w14:textId="77777777" w:rsidR="00D50615" w:rsidRPr="00EA3D19" w:rsidRDefault="00D50615" w:rsidP="00D50615">
      <w:pPr>
        <w:jc w:val="both"/>
        <w:rPr>
          <w:rFonts w:ascii="Courier New" w:eastAsia="Calibri" w:hAnsi="Courier New" w:cs="Courier New"/>
        </w:rPr>
      </w:pPr>
      <w:r w:rsidRPr="00D50615">
        <w:rPr>
          <w:rFonts w:ascii="Courier New" w:eastAsia="Calibri" w:hAnsi="Courier New" w:cs="Courier New"/>
          <w:lang w:val="en-US"/>
        </w:rPr>
        <w:t xml:space="preserve">    </w:t>
      </w:r>
      <w:r w:rsidRPr="00EA3D19">
        <w:rPr>
          <w:rFonts w:ascii="Courier New" w:eastAsia="Calibri" w:hAnsi="Courier New" w:cs="Courier New"/>
        </w:rPr>
        <w:t xml:space="preserve">} </w:t>
      </w:r>
    </w:p>
    <w:p w14:paraId="2A56A26E" w14:textId="3F9C404D" w:rsidR="00C50C23" w:rsidRPr="00EA3D19" w:rsidRDefault="001712D1" w:rsidP="00D50615">
      <w:pPr>
        <w:pStyle w:val="15"/>
      </w:pPr>
      <w:bookmarkStart w:id="23" w:name="_Toc122369784"/>
      <w:r w:rsidRPr="00EA3D19">
        <w:t>7</w:t>
      </w:r>
      <w:r w:rsidR="001118C9" w:rsidRPr="00EA3D19">
        <w:t>.</w:t>
      </w:r>
      <w:r w:rsidRPr="00EA3D19">
        <w:t xml:space="preserve"> </w:t>
      </w:r>
      <w:r w:rsidR="00C50C23" w:rsidRPr="007700C9">
        <w:t>Таблица</w:t>
      </w:r>
      <w:r w:rsidR="00C50C23" w:rsidRPr="00EA3D19">
        <w:t xml:space="preserve"> </w:t>
      </w:r>
      <w:r w:rsidR="00C50C23" w:rsidRPr="007700C9">
        <w:t>тестов</w:t>
      </w:r>
      <w:bookmarkEnd w:id="22"/>
      <w:bookmarkEnd w:id="23"/>
      <w:r w:rsidR="00C50C23" w:rsidRPr="00EA3D19">
        <w:t xml:space="preserve"> </w:t>
      </w:r>
    </w:p>
    <w:p w14:paraId="58A2289B" w14:textId="3DB0BAB0" w:rsidR="00C50C23" w:rsidRPr="007700C9" w:rsidRDefault="00CF7E01" w:rsidP="001712D1">
      <w:pPr>
        <w:pStyle w:val="afd"/>
      </w:pPr>
      <w:r>
        <w:t>Результаты тестирования работоспособности реализованного приложения приведены</w:t>
      </w:r>
      <w:r w:rsidR="00C50C23" w:rsidRPr="007700C9">
        <w:t xml:space="preserve"> в таблице </w:t>
      </w:r>
      <w:r w:rsidR="006B3CB5">
        <w:t>4</w:t>
      </w:r>
      <w:r w:rsidR="00C50C23" w:rsidRPr="007700C9">
        <w:t>.</w:t>
      </w:r>
    </w:p>
    <w:p w14:paraId="5FFCA98F" w14:textId="43A265B9" w:rsidR="006B3CB5" w:rsidRDefault="006B3CB5">
      <w:r>
        <w:br w:type="page"/>
      </w:r>
    </w:p>
    <w:p w14:paraId="7B01B853" w14:textId="776DA00F" w:rsidR="00C50C23" w:rsidRDefault="00C50C23" w:rsidP="000874D3">
      <w:pPr>
        <w:pStyle w:val="afd"/>
        <w:ind w:firstLine="0"/>
      </w:pPr>
      <w:r w:rsidRPr="007700C9">
        <w:lastRenderedPageBreak/>
        <w:t xml:space="preserve">Таблица </w:t>
      </w:r>
      <w:r w:rsidR="006B3CB5">
        <w:t>4</w:t>
      </w:r>
      <w:r w:rsidRPr="007700C9">
        <w:t xml:space="preserve"> </w:t>
      </w:r>
      <w:r w:rsidR="00EF47D2" w:rsidRPr="007700C9">
        <w:t>–</w:t>
      </w:r>
      <w:r w:rsidRPr="007700C9">
        <w:t xml:space="preserve"> Тесты</w:t>
      </w:r>
    </w:p>
    <w:tbl>
      <w:tblPr>
        <w:tblStyle w:val="a5"/>
        <w:tblW w:w="9097" w:type="dxa"/>
        <w:jc w:val="center"/>
        <w:tblLook w:val="04A0" w:firstRow="1" w:lastRow="0" w:firstColumn="1" w:lastColumn="0" w:noHBand="0" w:noVBand="1"/>
      </w:tblPr>
      <w:tblGrid>
        <w:gridCol w:w="824"/>
        <w:gridCol w:w="1692"/>
        <w:gridCol w:w="1861"/>
        <w:gridCol w:w="2837"/>
        <w:gridCol w:w="1883"/>
      </w:tblGrid>
      <w:tr w:rsidR="0094691F" w:rsidRPr="007700C9" w14:paraId="7A2A72A1" w14:textId="77777777" w:rsidTr="001118C9">
        <w:trPr>
          <w:jc w:val="center"/>
        </w:trPr>
        <w:tc>
          <w:tcPr>
            <w:tcW w:w="846" w:type="dxa"/>
            <w:vAlign w:val="center"/>
          </w:tcPr>
          <w:p w14:paraId="59C80CA3" w14:textId="77777777" w:rsidR="00C50C23" w:rsidRPr="004C5B14" w:rsidRDefault="00C50C23" w:rsidP="00B337D3">
            <w:pPr>
              <w:ind w:right="4"/>
              <w:jc w:val="center"/>
            </w:pPr>
            <w:r w:rsidRPr="004C5B14">
              <w:t>Ном</w:t>
            </w:r>
            <w:r w:rsidR="003618EF" w:rsidRPr="004C5B14">
              <w:t>е</w:t>
            </w:r>
            <w:r w:rsidRPr="004C5B14">
              <w:t>р теста</w:t>
            </w:r>
          </w:p>
        </w:tc>
        <w:tc>
          <w:tcPr>
            <w:tcW w:w="1764" w:type="dxa"/>
            <w:vAlign w:val="center"/>
          </w:tcPr>
          <w:p w14:paraId="6A99AAC5" w14:textId="77777777" w:rsidR="00C50C23" w:rsidRPr="004C5B14" w:rsidRDefault="00C50C23" w:rsidP="00B337D3">
            <w:pPr>
              <w:jc w:val="center"/>
            </w:pPr>
            <w:r w:rsidRPr="004C5B14">
              <w:t>Название таблицы</w:t>
            </w:r>
          </w:p>
        </w:tc>
        <w:tc>
          <w:tcPr>
            <w:tcW w:w="1951" w:type="dxa"/>
            <w:vAlign w:val="center"/>
          </w:tcPr>
          <w:p w14:paraId="24393470" w14:textId="77777777" w:rsidR="001A7683" w:rsidRPr="004C5B14" w:rsidRDefault="00C50C23" w:rsidP="00B337D3">
            <w:pPr>
              <w:jc w:val="center"/>
            </w:pPr>
            <w:r w:rsidRPr="004C5B14">
              <w:t xml:space="preserve">Название </w:t>
            </w:r>
          </w:p>
          <w:p w14:paraId="419D839B" w14:textId="77777777" w:rsidR="00C50C23" w:rsidRPr="004C5B14" w:rsidRDefault="00C50C23" w:rsidP="00B337D3">
            <w:pPr>
              <w:jc w:val="center"/>
              <w:rPr>
                <w:lang w:val="en-US"/>
              </w:rPr>
            </w:pPr>
            <w:r w:rsidRPr="004C5B14">
              <w:t>теста</w:t>
            </w:r>
          </w:p>
        </w:tc>
        <w:tc>
          <w:tcPr>
            <w:tcW w:w="2551" w:type="dxa"/>
            <w:vAlign w:val="center"/>
          </w:tcPr>
          <w:p w14:paraId="52CE9FC2" w14:textId="77777777" w:rsidR="001A7683" w:rsidRPr="004C5B14" w:rsidRDefault="00C50C23" w:rsidP="003618EF">
            <w:pPr>
              <w:jc w:val="center"/>
            </w:pPr>
            <w:r w:rsidRPr="004C5B14">
              <w:t xml:space="preserve">Входные </w:t>
            </w:r>
          </w:p>
          <w:p w14:paraId="5BD3B622" w14:textId="77777777" w:rsidR="00C50C23" w:rsidRPr="004C5B14" w:rsidRDefault="00C50C23" w:rsidP="003618EF">
            <w:pPr>
              <w:jc w:val="center"/>
            </w:pPr>
            <w:r w:rsidRPr="004C5B14">
              <w:t>данные</w:t>
            </w:r>
          </w:p>
        </w:tc>
        <w:tc>
          <w:tcPr>
            <w:tcW w:w="1985" w:type="dxa"/>
            <w:vAlign w:val="center"/>
          </w:tcPr>
          <w:p w14:paraId="63FF1C54" w14:textId="77777777" w:rsidR="001A7683" w:rsidRPr="004C5B14" w:rsidRDefault="00C50C23" w:rsidP="003618EF">
            <w:pPr>
              <w:jc w:val="center"/>
            </w:pPr>
            <w:r w:rsidRPr="004C5B14">
              <w:t xml:space="preserve">Выходные </w:t>
            </w:r>
          </w:p>
          <w:p w14:paraId="4CEEA485" w14:textId="77777777" w:rsidR="00C50C23" w:rsidRPr="004C5B14" w:rsidRDefault="00C50C23" w:rsidP="003618EF">
            <w:pPr>
              <w:jc w:val="center"/>
            </w:pPr>
            <w:r w:rsidRPr="004C5B14">
              <w:t>данные</w:t>
            </w:r>
          </w:p>
        </w:tc>
      </w:tr>
      <w:tr w:rsidR="0094691F" w:rsidRPr="007700C9" w14:paraId="75053F6E" w14:textId="77777777" w:rsidTr="001118C9">
        <w:trPr>
          <w:jc w:val="center"/>
        </w:trPr>
        <w:tc>
          <w:tcPr>
            <w:tcW w:w="846" w:type="dxa"/>
            <w:vAlign w:val="center"/>
          </w:tcPr>
          <w:p w14:paraId="497C9568" w14:textId="77777777" w:rsidR="00C50C23" w:rsidRPr="007700C9" w:rsidRDefault="00C50C23" w:rsidP="00B337D3">
            <w:pPr>
              <w:ind w:right="4"/>
              <w:jc w:val="center"/>
            </w:pPr>
            <w:r w:rsidRPr="007700C9">
              <w:t>1</w:t>
            </w:r>
          </w:p>
        </w:tc>
        <w:tc>
          <w:tcPr>
            <w:tcW w:w="1764" w:type="dxa"/>
            <w:vMerge w:val="restart"/>
            <w:vAlign w:val="center"/>
          </w:tcPr>
          <w:p w14:paraId="4B7C87A1" w14:textId="7442833B" w:rsidR="001118C9" w:rsidRPr="00D50615" w:rsidRDefault="00D50615" w:rsidP="001118C9">
            <w:pPr>
              <w:jc w:val="center"/>
            </w:pPr>
            <w:r>
              <w:t>Кошки</w:t>
            </w:r>
          </w:p>
        </w:tc>
        <w:tc>
          <w:tcPr>
            <w:tcW w:w="1951" w:type="dxa"/>
            <w:vAlign w:val="center"/>
          </w:tcPr>
          <w:p w14:paraId="036C04F5" w14:textId="77777777" w:rsidR="00C50C23" w:rsidRPr="007700C9" w:rsidRDefault="00C50C23" w:rsidP="00B337D3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6206D9D5" w14:textId="3A9C46D6" w:rsidR="00C50C23" w:rsidRPr="007700C9" w:rsidRDefault="00D50615" w:rsidP="00B337D3">
            <w:pPr>
              <w:jc w:val="center"/>
            </w:pPr>
            <w:r w:rsidRPr="00D50615">
              <w:t>Кот</w:t>
            </w:r>
            <w:r w:rsidR="001118C9">
              <w:t xml:space="preserve">, </w:t>
            </w:r>
            <w:r>
              <w:t>5</w:t>
            </w:r>
            <w:r w:rsidR="001118C9">
              <w:t xml:space="preserve">, </w:t>
            </w:r>
            <w:r>
              <w:t>Черный, Чаузи</w:t>
            </w:r>
          </w:p>
        </w:tc>
        <w:tc>
          <w:tcPr>
            <w:tcW w:w="1985" w:type="dxa"/>
            <w:vAlign w:val="center"/>
          </w:tcPr>
          <w:p w14:paraId="0F31653B" w14:textId="2AB1D752" w:rsidR="00C50C23" w:rsidRPr="007700C9" w:rsidRDefault="001118C9" w:rsidP="00B337D3">
            <w:pPr>
              <w:ind w:hanging="2"/>
              <w:jc w:val="center"/>
            </w:pPr>
            <w:r>
              <w:t>Обновление таблицы</w:t>
            </w:r>
          </w:p>
        </w:tc>
      </w:tr>
      <w:tr w:rsidR="00A92B60" w:rsidRPr="007700C9" w14:paraId="3FC945A4" w14:textId="77777777" w:rsidTr="001118C9">
        <w:trPr>
          <w:jc w:val="center"/>
        </w:trPr>
        <w:tc>
          <w:tcPr>
            <w:tcW w:w="846" w:type="dxa"/>
            <w:vAlign w:val="center"/>
          </w:tcPr>
          <w:p w14:paraId="655F453C" w14:textId="77777777" w:rsidR="00811A39" w:rsidRPr="007700C9" w:rsidRDefault="00811A39" w:rsidP="00B337D3">
            <w:pPr>
              <w:ind w:right="4"/>
              <w:jc w:val="center"/>
            </w:pPr>
            <w:r w:rsidRPr="007700C9">
              <w:t>2</w:t>
            </w:r>
          </w:p>
        </w:tc>
        <w:tc>
          <w:tcPr>
            <w:tcW w:w="1764" w:type="dxa"/>
            <w:vMerge/>
            <w:vAlign w:val="center"/>
          </w:tcPr>
          <w:p w14:paraId="12F00CC1" w14:textId="77777777" w:rsidR="00811A39" w:rsidRPr="007700C9" w:rsidRDefault="00811A39" w:rsidP="00B337D3">
            <w:pPr>
              <w:ind w:firstLine="16"/>
              <w:jc w:val="center"/>
            </w:pPr>
          </w:p>
        </w:tc>
        <w:tc>
          <w:tcPr>
            <w:tcW w:w="1951" w:type="dxa"/>
            <w:vAlign w:val="center"/>
          </w:tcPr>
          <w:p w14:paraId="1E26088E" w14:textId="77777777" w:rsidR="00811A39" w:rsidRPr="007700C9" w:rsidRDefault="00811A39" w:rsidP="00B337D3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66A200CF" w14:textId="23C68D6E" w:rsidR="00811A39" w:rsidRPr="007700C9" w:rsidRDefault="00D50615" w:rsidP="00B337D3">
            <w:pPr>
              <w:jc w:val="center"/>
            </w:pPr>
            <w:r>
              <w:t xml:space="preserve">Новый </w:t>
            </w:r>
            <w:r w:rsidRPr="00D50615">
              <w:t xml:space="preserve">Кот, </w:t>
            </w:r>
            <w:r>
              <w:t>6</w:t>
            </w:r>
            <w:r w:rsidRPr="00D50615">
              <w:t xml:space="preserve">, </w:t>
            </w:r>
            <w:r>
              <w:t>Серый</w:t>
            </w:r>
            <w:r w:rsidRPr="00D50615">
              <w:t xml:space="preserve">, </w:t>
            </w:r>
            <w:r>
              <w:t>Раас</w:t>
            </w:r>
          </w:p>
        </w:tc>
        <w:tc>
          <w:tcPr>
            <w:tcW w:w="1985" w:type="dxa"/>
            <w:vAlign w:val="center"/>
          </w:tcPr>
          <w:p w14:paraId="306C24B7" w14:textId="688D9B64" w:rsidR="00FB7F42" w:rsidRPr="007700C9" w:rsidRDefault="001118C9" w:rsidP="00B337D3">
            <w:pPr>
              <w:ind w:hanging="2"/>
              <w:jc w:val="center"/>
            </w:pPr>
            <w:r>
              <w:t>Обновление таблицы</w:t>
            </w:r>
          </w:p>
        </w:tc>
      </w:tr>
      <w:tr w:rsidR="0014705B" w:rsidRPr="007700C9" w14:paraId="7A0FBE36" w14:textId="77777777" w:rsidTr="001118C9">
        <w:trPr>
          <w:jc w:val="center"/>
        </w:trPr>
        <w:tc>
          <w:tcPr>
            <w:tcW w:w="846" w:type="dxa"/>
            <w:vAlign w:val="center"/>
          </w:tcPr>
          <w:p w14:paraId="259586FB" w14:textId="1DE9260A" w:rsidR="0014705B" w:rsidRPr="007700C9" w:rsidRDefault="001118C9" w:rsidP="00B337D3">
            <w:pPr>
              <w:ind w:right="4"/>
              <w:jc w:val="center"/>
            </w:pPr>
            <w:r>
              <w:t>3</w:t>
            </w:r>
          </w:p>
        </w:tc>
        <w:tc>
          <w:tcPr>
            <w:tcW w:w="1764" w:type="dxa"/>
            <w:vMerge/>
            <w:vAlign w:val="center"/>
          </w:tcPr>
          <w:p w14:paraId="74681161" w14:textId="77777777" w:rsidR="0014705B" w:rsidRPr="007700C9" w:rsidRDefault="0014705B" w:rsidP="00B337D3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576FAEC2" w14:textId="77777777" w:rsidR="0014705B" w:rsidRPr="007700C9" w:rsidRDefault="0014705B" w:rsidP="00B337D3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10629603" w14:textId="695B2719" w:rsidR="0014705B" w:rsidRPr="007700C9" w:rsidRDefault="001118C9" w:rsidP="00B337D3">
            <w:pPr>
              <w:jc w:val="center"/>
            </w:pPr>
            <w:r>
              <w:t>Удаление записи №</w:t>
            </w:r>
            <w:r w:rsidR="00D50615">
              <w:t>4</w:t>
            </w:r>
          </w:p>
        </w:tc>
        <w:tc>
          <w:tcPr>
            <w:tcW w:w="1985" w:type="dxa"/>
            <w:vAlign w:val="center"/>
          </w:tcPr>
          <w:p w14:paraId="751D248A" w14:textId="218F0984" w:rsidR="00FB7F42" w:rsidRPr="001118C9" w:rsidRDefault="001118C9" w:rsidP="00B11EEA">
            <w:pPr>
              <w:ind w:hanging="2"/>
              <w:jc w:val="center"/>
            </w:pPr>
            <w:r>
              <w:t>Обновление таблицы</w:t>
            </w:r>
          </w:p>
        </w:tc>
      </w:tr>
      <w:tr w:rsidR="001118C9" w:rsidRPr="007700C9" w14:paraId="533BC498" w14:textId="77777777" w:rsidTr="007839D0">
        <w:trPr>
          <w:jc w:val="center"/>
        </w:trPr>
        <w:tc>
          <w:tcPr>
            <w:tcW w:w="846" w:type="dxa"/>
            <w:vAlign w:val="center"/>
          </w:tcPr>
          <w:p w14:paraId="49011607" w14:textId="04A8A12A" w:rsidR="001118C9" w:rsidRPr="007700C9" w:rsidRDefault="001118C9" w:rsidP="001118C9">
            <w:pPr>
              <w:ind w:right="4"/>
              <w:jc w:val="center"/>
            </w:pPr>
            <w:r>
              <w:t>4</w:t>
            </w:r>
          </w:p>
        </w:tc>
        <w:tc>
          <w:tcPr>
            <w:tcW w:w="1764" w:type="dxa"/>
            <w:vMerge w:val="restart"/>
            <w:vAlign w:val="center"/>
          </w:tcPr>
          <w:p w14:paraId="49B6E07C" w14:textId="7A4F1516" w:rsidR="001118C9" w:rsidRPr="007700C9" w:rsidRDefault="00D50615" w:rsidP="001118C9">
            <w:pPr>
              <w:ind w:firstLine="16"/>
              <w:jc w:val="center"/>
            </w:pPr>
            <w:r>
              <w:t>Собаки</w:t>
            </w:r>
          </w:p>
        </w:tc>
        <w:tc>
          <w:tcPr>
            <w:tcW w:w="1951" w:type="dxa"/>
            <w:vAlign w:val="center"/>
          </w:tcPr>
          <w:p w14:paraId="07CEDC01" w14:textId="77777777" w:rsidR="001118C9" w:rsidRPr="007700C9" w:rsidRDefault="001118C9" w:rsidP="001118C9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25DAB582" w14:textId="03E56ABD" w:rsidR="001118C9" w:rsidRPr="001118C9" w:rsidRDefault="00D50615" w:rsidP="001118C9">
            <w:pPr>
              <w:jc w:val="center"/>
            </w:pPr>
            <w:r>
              <w:t>Собака, 4, Белый, Айди</w:t>
            </w:r>
          </w:p>
        </w:tc>
        <w:tc>
          <w:tcPr>
            <w:tcW w:w="1985" w:type="dxa"/>
          </w:tcPr>
          <w:p w14:paraId="791C7184" w14:textId="1C78AF93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62078331" w14:textId="77777777" w:rsidTr="007839D0">
        <w:trPr>
          <w:jc w:val="center"/>
        </w:trPr>
        <w:tc>
          <w:tcPr>
            <w:tcW w:w="846" w:type="dxa"/>
            <w:vAlign w:val="center"/>
          </w:tcPr>
          <w:p w14:paraId="36F1EDEF" w14:textId="0720E2D4" w:rsidR="001118C9" w:rsidRPr="007700C9" w:rsidRDefault="001118C9" w:rsidP="001118C9">
            <w:pPr>
              <w:ind w:right="4"/>
              <w:jc w:val="center"/>
            </w:pPr>
            <w:r>
              <w:t>5</w:t>
            </w:r>
          </w:p>
        </w:tc>
        <w:tc>
          <w:tcPr>
            <w:tcW w:w="1764" w:type="dxa"/>
            <w:vMerge/>
            <w:vAlign w:val="center"/>
          </w:tcPr>
          <w:p w14:paraId="7A41C72E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48833C5A" w14:textId="77777777" w:rsidR="001118C9" w:rsidRPr="007700C9" w:rsidRDefault="001118C9" w:rsidP="001118C9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4D8D8A44" w14:textId="410382C7" w:rsidR="001118C9" w:rsidRPr="007700C9" w:rsidRDefault="00D50615" w:rsidP="001118C9">
            <w:pPr>
              <w:jc w:val="center"/>
            </w:pPr>
            <w:r>
              <w:t>Новая Собака, 5, Серый, Тази</w:t>
            </w:r>
          </w:p>
        </w:tc>
        <w:tc>
          <w:tcPr>
            <w:tcW w:w="1985" w:type="dxa"/>
          </w:tcPr>
          <w:p w14:paraId="3A441C89" w14:textId="5CF45525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7C0769D6" w14:textId="77777777" w:rsidTr="007839D0">
        <w:trPr>
          <w:jc w:val="center"/>
        </w:trPr>
        <w:tc>
          <w:tcPr>
            <w:tcW w:w="846" w:type="dxa"/>
            <w:vAlign w:val="center"/>
          </w:tcPr>
          <w:p w14:paraId="7B2C89DB" w14:textId="12949402" w:rsidR="001118C9" w:rsidRPr="001118C9" w:rsidRDefault="001118C9" w:rsidP="001118C9">
            <w:pPr>
              <w:ind w:right="4"/>
              <w:jc w:val="center"/>
            </w:pPr>
            <w:r>
              <w:t>6</w:t>
            </w:r>
          </w:p>
        </w:tc>
        <w:tc>
          <w:tcPr>
            <w:tcW w:w="1764" w:type="dxa"/>
            <w:vMerge/>
            <w:vAlign w:val="center"/>
          </w:tcPr>
          <w:p w14:paraId="76B187FF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13BB4224" w14:textId="77777777" w:rsidR="001118C9" w:rsidRPr="007700C9" w:rsidRDefault="001118C9" w:rsidP="001118C9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57F22780" w14:textId="06ADA92F" w:rsidR="001118C9" w:rsidRPr="007700C9" w:rsidRDefault="008D6B47" w:rsidP="001118C9">
            <w:pPr>
              <w:jc w:val="center"/>
            </w:pPr>
            <w:r>
              <w:t>Удаление записи №</w:t>
            </w:r>
            <w:r w:rsidR="00D50615">
              <w:t>4</w:t>
            </w:r>
          </w:p>
        </w:tc>
        <w:tc>
          <w:tcPr>
            <w:tcW w:w="1985" w:type="dxa"/>
          </w:tcPr>
          <w:p w14:paraId="256DB00B" w14:textId="247355DE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1EF5DFED" w14:textId="77777777" w:rsidTr="007839D0">
        <w:trPr>
          <w:jc w:val="center"/>
        </w:trPr>
        <w:tc>
          <w:tcPr>
            <w:tcW w:w="846" w:type="dxa"/>
            <w:vAlign w:val="center"/>
          </w:tcPr>
          <w:p w14:paraId="437440C3" w14:textId="119166DE" w:rsidR="001118C9" w:rsidRPr="007700C9" w:rsidRDefault="001118C9" w:rsidP="001118C9">
            <w:pPr>
              <w:ind w:right="4"/>
              <w:jc w:val="center"/>
            </w:pPr>
            <w:r>
              <w:t>7</w:t>
            </w:r>
          </w:p>
        </w:tc>
        <w:tc>
          <w:tcPr>
            <w:tcW w:w="1764" w:type="dxa"/>
            <w:vMerge w:val="restart"/>
            <w:vAlign w:val="center"/>
          </w:tcPr>
          <w:p w14:paraId="5DE542CB" w14:textId="7908E776" w:rsidR="001118C9" w:rsidRPr="006B3CB5" w:rsidRDefault="00D50615" w:rsidP="001118C9">
            <w:pPr>
              <w:ind w:firstLine="16"/>
              <w:jc w:val="center"/>
            </w:pPr>
            <w:r>
              <w:t>Птицы</w:t>
            </w:r>
          </w:p>
        </w:tc>
        <w:tc>
          <w:tcPr>
            <w:tcW w:w="1951" w:type="dxa"/>
            <w:vAlign w:val="center"/>
          </w:tcPr>
          <w:p w14:paraId="3F404A4D" w14:textId="77777777" w:rsidR="001118C9" w:rsidRPr="007700C9" w:rsidRDefault="001118C9" w:rsidP="001118C9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206F3CAC" w14:textId="76B446DA" w:rsidR="001118C9" w:rsidRPr="007700C9" w:rsidRDefault="00D50615" w:rsidP="001118C9">
            <w:pPr>
              <w:jc w:val="center"/>
            </w:pPr>
            <w:r w:rsidRPr="00D50615">
              <w:t>Птица</w:t>
            </w:r>
            <w:r>
              <w:t xml:space="preserve">, </w:t>
            </w:r>
            <w:r w:rsidRPr="00D50615">
              <w:t>7</w:t>
            </w:r>
            <w:r>
              <w:t xml:space="preserve">, </w:t>
            </w:r>
            <w:r w:rsidRPr="00D50615">
              <w:t>Рыжий</w:t>
            </w:r>
            <w:r>
              <w:t xml:space="preserve">, </w:t>
            </w:r>
            <w:r w:rsidRPr="00D50615">
              <w:t>Каик</w:t>
            </w:r>
          </w:p>
        </w:tc>
        <w:tc>
          <w:tcPr>
            <w:tcW w:w="1985" w:type="dxa"/>
          </w:tcPr>
          <w:p w14:paraId="0C5E7687" w14:textId="77B1EEED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0B8178FB" w14:textId="77777777" w:rsidTr="007839D0">
        <w:trPr>
          <w:jc w:val="center"/>
        </w:trPr>
        <w:tc>
          <w:tcPr>
            <w:tcW w:w="846" w:type="dxa"/>
            <w:vAlign w:val="center"/>
          </w:tcPr>
          <w:p w14:paraId="599C5A7E" w14:textId="0AA72FD4" w:rsidR="001118C9" w:rsidRPr="007700C9" w:rsidRDefault="001118C9" w:rsidP="001118C9">
            <w:pPr>
              <w:ind w:right="4"/>
              <w:jc w:val="center"/>
            </w:pPr>
            <w:r>
              <w:t>8</w:t>
            </w:r>
          </w:p>
        </w:tc>
        <w:tc>
          <w:tcPr>
            <w:tcW w:w="1764" w:type="dxa"/>
            <w:vMerge/>
            <w:vAlign w:val="center"/>
          </w:tcPr>
          <w:p w14:paraId="5E4873FB" w14:textId="77777777" w:rsidR="001118C9" w:rsidRPr="007700C9" w:rsidRDefault="001118C9" w:rsidP="001118C9">
            <w:pPr>
              <w:jc w:val="center"/>
            </w:pPr>
          </w:p>
        </w:tc>
        <w:tc>
          <w:tcPr>
            <w:tcW w:w="1951" w:type="dxa"/>
            <w:vAlign w:val="center"/>
          </w:tcPr>
          <w:p w14:paraId="1C9646B7" w14:textId="77777777" w:rsidR="001118C9" w:rsidRPr="007700C9" w:rsidRDefault="001118C9" w:rsidP="001118C9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3E92F266" w14:textId="57DC3962" w:rsidR="001118C9" w:rsidRPr="008D6B47" w:rsidRDefault="00D50615" w:rsidP="001118C9">
            <w:pPr>
              <w:jc w:val="center"/>
              <w:rPr>
                <w:lang w:val="en-US"/>
              </w:rPr>
            </w:pPr>
            <w:r w:rsidRPr="00D50615">
              <w:t>Новая Птица</w:t>
            </w:r>
            <w:r w:rsidR="008D1E15">
              <w:t xml:space="preserve">, </w:t>
            </w:r>
            <w:r w:rsidRPr="00D50615">
              <w:t>9</w:t>
            </w:r>
            <w:r w:rsidR="008D1E15">
              <w:t xml:space="preserve">, </w:t>
            </w:r>
            <w:r w:rsidRPr="00D50615">
              <w:t>Серый</w:t>
            </w:r>
            <w:r w:rsidR="008D1E15">
              <w:t xml:space="preserve">, </w:t>
            </w:r>
            <w:r w:rsidRPr="00D50615">
              <w:t>Уиллет</w:t>
            </w:r>
          </w:p>
        </w:tc>
        <w:tc>
          <w:tcPr>
            <w:tcW w:w="1985" w:type="dxa"/>
          </w:tcPr>
          <w:p w14:paraId="4F6908BF" w14:textId="0027ECAB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7ADC5A78" w14:textId="77777777" w:rsidTr="007839D0">
        <w:trPr>
          <w:jc w:val="center"/>
        </w:trPr>
        <w:tc>
          <w:tcPr>
            <w:tcW w:w="846" w:type="dxa"/>
            <w:vAlign w:val="center"/>
          </w:tcPr>
          <w:p w14:paraId="79323B9C" w14:textId="6E9B6320" w:rsidR="001118C9" w:rsidRPr="001118C9" w:rsidRDefault="001118C9" w:rsidP="001118C9">
            <w:pPr>
              <w:ind w:right="4"/>
              <w:jc w:val="center"/>
            </w:pPr>
            <w:r>
              <w:t>9</w:t>
            </w:r>
          </w:p>
        </w:tc>
        <w:tc>
          <w:tcPr>
            <w:tcW w:w="1764" w:type="dxa"/>
            <w:vMerge/>
            <w:vAlign w:val="center"/>
          </w:tcPr>
          <w:p w14:paraId="1725CB9B" w14:textId="77777777" w:rsidR="001118C9" w:rsidRPr="007700C9" w:rsidRDefault="001118C9" w:rsidP="001118C9">
            <w:pPr>
              <w:jc w:val="center"/>
            </w:pPr>
          </w:p>
        </w:tc>
        <w:tc>
          <w:tcPr>
            <w:tcW w:w="1951" w:type="dxa"/>
            <w:vAlign w:val="center"/>
          </w:tcPr>
          <w:p w14:paraId="2000BD92" w14:textId="77777777" w:rsidR="001118C9" w:rsidRPr="007700C9" w:rsidRDefault="001118C9" w:rsidP="001118C9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359ED0F2" w14:textId="1FCDF704" w:rsidR="001118C9" w:rsidRPr="008D6B47" w:rsidRDefault="008D6B47" w:rsidP="001118C9">
            <w:pPr>
              <w:jc w:val="center"/>
              <w:rPr>
                <w:lang w:val="en-US"/>
              </w:rPr>
            </w:pPr>
            <w:r>
              <w:t>Удаление записи №</w:t>
            </w:r>
            <w:r w:rsidR="008D1E15">
              <w:t>4</w:t>
            </w:r>
          </w:p>
        </w:tc>
        <w:tc>
          <w:tcPr>
            <w:tcW w:w="1985" w:type="dxa"/>
          </w:tcPr>
          <w:p w14:paraId="4FF81221" w14:textId="16AF0542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48B31236" w14:textId="77777777" w:rsidTr="007839D0">
        <w:trPr>
          <w:jc w:val="center"/>
        </w:trPr>
        <w:tc>
          <w:tcPr>
            <w:tcW w:w="846" w:type="dxa"/>
            <w:vAlign w:val="center"/>
          </w:tcPr>
          <w:p w14:paraId="63BBD830" w14:textId="111B5BF8" w:rsidR="001118C9" w:rsidRPr="007700C9" w:rsidRDefault="001118C9" w:rsidP="001118C9">
            <w:pPr>
              <w:ind w:right="4"/>
              <w:jc w:val="center"/>
            </w:pPr>
            <w:r>
              <w:t>10</w:t>
            </w:r>
          </w:p>
        </w:tc>
        <w:tc>
          <w:tcPr>
            <w:tcW w:w="1764" w:type="dxa"/>
            <w:vMerge w:val="restart"/>
            <w:vAlign w:val="center"/>
          </w:tcPr>
          <w:p w14:paraId="38619EED" w14:textId="037B2C5B" w:rsidR="001118C9" w:rsidRPr="007700C9" w:rsidRDefault="00D50615" w:rsidP="001118C9">
            <w:pPr>
              <w:ind w:firstLine="16"/>
              <w:jc w:val="center"/>
            </w:pPr>
            <w:r>
              <w:t>Выставки</w:t>
            </w:r>
          </w:p>
        </w:tc>
        <w:tc>
          <w:tcPr>
            <w:tcW w:w="1951" w:type="dxa"/>
            <w:vAlign w:val="center"/>
          </w:tcPr>
          <w:p w14:paraId="141ABCBF" w14:textId="77777777" w:rsidR="001118C9" w:rsidRPr="007700C9" w:rsidRDefault="001118C9" w:rsidP="001118C9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46273C25" w14:textId="77777777" w:rsidR="001118C9" w:rsidRDefault="008D1E15" w:rsidP="001118C9">
            <w:pPr>
              <w:jc w:val="center"/>
              <w:rPr>
                <w:lang w:val="en-US"/>
              </w:rPr>
            </w:pPr>
            <w:r w:rsidRPr="008D1E15">
              <w:t>638af85280440f97b2681b28</w:t>
            </w:r>
            <w:r w:rsidR="008D6B47">
              <w:rPr>
                <w:lang w:val="en-US"/>
              </w:rPr>
              <w:t>,</w:t>
            </w:r>
            <w:r w:rsidR="008D6B47">
              <w:t xml:space="preserve"> </w:t>
            </w:r>
            <w:r w:rsidRPr="008D1E15">
              <w:t>637c8763c363add151cee701</w:t>
            </w:r>
            <w:r>
              <w:rPr>
                <w:lang w:val="en-US"/>
              </w:rPr>
              <w:t xml:space="preserve">, </w:t>
            </w:r>
            <w:r w:rsidRPr="008D1E15">
              <w:rPr>
                <w:lang w:val="en-US"/>
              </w:rPr>
              <w:t>637c89cfcb01a1a3fed9db3e</w:t>
            </w:r>
            <w:r>
              <w:rPr>
                <w:lang w:val="en-US"/>
              </w:rPr>
              <w:t xml:space="preserve">, </w:t>
            </w:r>
          </w:p>
          <w:p w14:paraId="60C7AC46" w14:textId="30B10DD6" w:rsidR="008D1E15" w:rsidRPr="008D1E15" w:rsidRDefault="008D1E15" w:rsidP="001118C9">
            <w:pPr>
              <w:jc w:val="center"/>
            </w:pPr>
            <w:r>
              <w:t>Выставка</w:t>
            </w:r>
          </w:p>
        </w:tc>
        <w:tc>
          <w:tcPr>
            <w:tcW w:w="1985" w:type="dxa"/>
          </w:tcPr>
          <w:p w14:paraId="25F87BD3" w14:textId="5369841A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447459C6" w14:textId="77777777" w:rsidTr="007839D0">
        <w:trPr>
          <w:jc w:val="center"/>
        </w:trPr>
        <w:tc>
          <w:tcPr>
            <w:tcW w:w="846" w:type="dxa"/>
            <w:vAlign w:val="center"/>
          </w:tcPr>
          <w:p w14:paraId="18CE832D" w14:textId="036499C7" w:rsidR="001118C9" w:rsidRPr="007700C9" w:rsidRDefault="001118C9" w:rsidP="001118C9">
            <w:pPr>
              <w:ind w:right="4"/>
              <w:jc w:val="center"/>
            </w:pPr>
            <w:r>
              <w:t>11</w:t>
            </w:r>
          </w:p>
        </w:tc>
        <w:tc>
          <w:tcPr>
            <w:tcW w:w="1764" w:type="dxa"/>
            <w:vMerge/>
            <w:vAlign w:val="center"/>
          </w:tcPr>
          <w:p w14:paraId="458B1BDB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04B8777B" w14:textId="77777777" w:rsidR="001118C9" w:rsidRPr="007700C9" w:rsidRDefault="001118C9" w:rsidP="001118C9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313E8EEA" w14:textId="02D20942" w:rsidR="008D1E15" w:rsidRDefault="008D1E15" w:rsidP="008D1E15">
            <w:pPr>
              <w:jc w:val="center"/>
              <w:rPr>
                <w:lang w:val="en-US"/>
              </w:rPr>
            </w:pPr>
            <w:r w:rsidRPr="008D1E15">
              <w:t>638af85280440f97b2681b28</w:t>
            </w:r>
            <w:r>
              <w:rPr>
                <w:lang w:val="en-US"/>
              </w:rPr>
              <w:t>,</w:t>
            </w:r>
            <w:r>
              <w:t xml:space="preserve"> </w:t>
            </w:r>
          </w:p>
          <w:p w14:paraId="416E7695" w14:textId="32A404A1" w:rsidR="001118C9" w:rsidRPr="008D6B47" w:rsidRDefault="008D1E15" w:rsidP="008D1E15">
            <w:pPr>
              <w:jc w:val="center"/>
            </w:pPr>
            <w:r>
              <w:t>Новая Выставка</w:t>
            </w:r>
          </w:p>
        </w:tc>
        <w:tc>
          <w:tcPr>
            <w:tcW w:w="1985" w:type="dxa"/>
          </w:tcPr>
          <w:p w14:paraId="241E962F" w14:textId="11FDBA76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7325473C" w14:textId="77777777" w:rsidTr="007839D0">
        <w:trPr>
          <w:jc w:val="center"/>
        </w:trPr>
        <w:tc>
          <w:tcPr>
            <w:tcW w:w="846" w:type="dxa"/>
            <w:vAlign w:val="center"/>
          </w:tcPr>
          <w:p w14:paraId="3CBB9010" w14:textId="79B23CC3" w:rsidR="001118C9" w:rsidRPr="00661724" w:rsidRDefault="001118C9" w:rsidP="001118C9">
            <w:pPr>
              <w:ind w:right="4"/>
              <w:jc w:val="center"/>
            </w:pPr>
            <w:r>
              <w:t>12</w:t>
            </w:r>
          </w:p>
        </w:tc>
        <w:tc>
          <w:tcPr>
            <w:tcW w:w="1764" w:type="dxa"/>
            <w:vMerge/>
            <w:vAlign w:val="center"/>
          </w:tcPr>
          <w:p w14:paraId="02929C78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4D895539" w14:textId="77777777" w:rsidR="001118C9" w:rsidRPr="007700C9" w:rsidRDefault="001118C9" w:rsidP="001118C9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130A1B70" w14:textId="3146ADA3" w:rsidR="001118C9" w:rsidRPr="007700C9" w:rsidRDefault="008D6B47" w:rsidP="001118C9">
            <w:pPr>
              <w:jc w:val="center"/>
            </w:pPr>
            <w:r>
              <w:t>Удаление записи №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61FE4837" w14:textId="4DE704D4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23751B" w:rsidRPr="007700C9" w14:paraId="1BC5FAC6" w14:textId="77777777" w:rsidTr="001118C9">
        <w:tblPrEx>
          <w:jc w:val="left"/>
        </w:tblPrEx>
        <w:tc>
          <w:tcPr>
            <w:tcW w:w="846" w:type="dxa"/>
            <w:vAlign w:val="center"/>
          </w:tcPr>
          <w:p w14:paraId="5F0749B3" w14:textId="4033FB0B" w:rsidR="0023751B" w:rsidRPr="00B337D3" w:rsidRDefault="001118C9" w:rsidP="0023751B">
            <w:pPr>
              <w:jc w:val="center"/>
            </w:pPr>
            <w:r>
              <w:t>13</w:t>
            </w:r>
          </w:p>
        </w:tc>
        <w:tc>
          <w:tcPr>
            <w:tcW w:w="1764" w:type="dxa"/>
            <w:vAlign w:val="center"/>
          </w:tcPr>
          <w:p w14:paraId="35A3492C" w14:textId="5D0641A2" w:rsidR="0023751B" w:rsidRPr="007700C9" w:rsidRDefault="0023751B" w:rsidP="0023751B">
            <w:pPr>
              <w:jc w:val="center"/>
              <w:rPr>
                <w:lang w:val="en-US"/>
              </w:rPr>
            </w:pPr>
            <w:r>
              <w:t>Первый запрос</w:t>
            </w:r>
          </w:p>
        </w:tc>
        <w:tc>
          <w:tcPr>
            <w:tcW w:w="1951" w:type="dxa"/>
            <w:vAlign w:val="center"/>
          </w:tcPr>
          <w:p w14:paraId="543ADB19" w14:textId="3631875A" w:rsidR="0023751B" w:rsidRPr="007700C9" w:rsidRDefault="00FF1C06" w:rsidP="0023751B">
            <w:pPr>
              <w:jc w:val="center"/>
            </w:pPr>
            <w:r>
              <w:t>Выполнение запроса</w:t>
            </w:r>
          </w:p>
        </w:tc>
        <w:tc>
          <w:tcPr>
            <w:tcW w:w="2551" w:type="dxa"/>
            <w:vAlign w:val="center"/>
          </w:tcPr>
          <w:p w14:paraId="70F43E2C" w14:textId="78A99591" w:rsidR="0023751B" w:rsidRPr="007700C9" w:rsidRDefault="008D6B47" w:rsidP="0023751B">
            <w:pPr>
              <w:jc w:val="center"/>
            </w:pPr>
            <w:r w:rsidRPr="008D6B47">
              <w:t>6388816ee72cd74701899f92</w:t>
            </w:r>
          </w:p>
        </w:tc>
        <w:tc>
          <w:tcPr>
            <w:tcW w:w="1985" w:type="dxa"/>
            <w:vAlign w:val="center"/>
          </w:tcPr>
          <w:p w14:paraId="650213FF" w14:textId="4A5E27F4" w:rsidR="0023751B" w:rsidRPr="007700C9" w:rsidRDefault="008D6B47" w:rsidP="0023751B">
            <w:pPr>
              <w:jc w:val="center"/>
            </w:pPr>
            <w:r>
              <w:t>Документ</w:t>
            </w:r>
          </w:p>
        </w:tc>
      </w:tr>
      <w:tr w:rsidR="0023751B" w:rsidRPr="007700C9" w14:paraId="44BDBCE2" w14:textId="77777777" w:rsidTr="001118C9">
        <w:tblPrEx>
          <w:jc w:val="left"/>
        </w:tblPrEx>
        <w:tc>
          <w:tcPr>
            <w:tcW w:w="846" w:type="dxa"/>
            <w:vAlign w:val="center"/>
          </w:tcPr>
          <w:p w14:paraId="6DBBD741" w14:textId="3CBDE25A" w:rsidR="0023751B" w:rsidRPr="0023751B" w:rsidRDefault="001118C9" w:rsidP="0023751B">
            <w:pPr>
              <w:jc w:val="center"/>
            </w:pPr>
            <w:r>
              <w:t>14</w:t>
            </w:r>
          </w:p>
        </w:tc>
        <w:tc>
          <w:tcPr>
            <w:tcW w:w="1764" w:type="dxa"/>
            <w:vAlign w:val="center"/>
          </w:tcPr>
          <w:p w14:paraId="5A3DC02A" w14:textId="382E5D6F" w:rsidR="0023751B" w:rsidRPr="007700C9" w:rsidRDefault="0023751B" w:rsidP="0023751B">
            <w:pPr>
              <w:jc w:val="center"/>
            </w:pPr>
            <w:r>
              <w:t>Второй запрос</w:t>
            </w:r>
          </w:p>
        </w:tc>
        <w:tc>
          <w:tcPr>
            <w:tcW w:w="1951" w:type="dxa"/>
            <w:vAlign w:val="center"/>
          </w:tcPr>
          <w:p w14:paraId="0E01E64D" w14:textId="34474FA5" w:rsidR="0023751B" w:rsidRPr="007700C9" w:rsidRDefault="00FF1C06" w:rsidP="0023751B">
            <w:pPr>
              <w:jc w:val="center"/>
            </w:pPr>
            <w:r>
              <w:t>Выполнение запроса</w:t>
            </w:r>
          </w:p>
        </w:tc>
        <w:tc>
          <w:tcPr>
            <w:tcW w:w="2551" w:type="dxa"/>
            <w:vAlign w:val="center"/>
          </w:tcPr>
          <w:p w14:paraId="79ECBFAE" w14:textId="75A9B3D1" w:rsidR="0023751B" w:rsidRPr="007700C9" w:rsidRDefault="00EA3D19" w:rsidP="0023751B">
            <w:pPr>
              <w:ind w:hanging="6"/>
              <w:jc w:val="center"/>
            </w:pPr>
            <w:r>
              <w:t>3, 1, 1</w:t>
            </w:r>
          </w:p>
        </w:tc>
        <w:tc>
          <w:tcPr>
            <w:tcW w:w="1985" w:type="dxa"/>
            <w:vAlign w:val="center"/>
          </w:tcPr>
          <w:p w14:paraId="4B924068" w14:textId="56223BB5" w:rsidR="0023751B" w:rsidRPr="007700C9" w:rsidRDefault="008D6B47" w:rsidP="0023751B">
            <w:pPr>
              <w:jc w:val="center"/>
            </w:pPr>
            <w:r>
              <w:t>Документ</w:t>
            </w:r>
          </w:p>
        </w:tc>
      </w:tr>
    </w:tbl>
    <w:p w14:paraId="7E59CC5C" w14:textId="6B71F74F" w:rsidR="009C024D" w:rsidRPr="007700C9" w:rsidRDefault="004E1027">
      <w:r w:rsidRPr="007700C9">
        <w:br w:type="page"/>
      </w:r>
    </w:p>
    <w:p w14:paraId="5601E83F" w14:textId="45FE062F" w:rsidR="004E1027" w:rsidRDefault="0065337F" w:rsidP="0065337F">
      <w:pPr>
        <w:pStyle w:val="15"/>
      </w:pPr>
      <w:bookmarkStart w:id="24" w:name="_Toc470525805"/>
      <w:bookmarkStart w:id="25" w:name="_Toc122369785"/>
      <w:r>
        <w:lastRenderedPageBreak/>
        <w:t>8</w:t>
      </w:r>
      <w:r w:rsidR="001118C9">
        <w:t>.</w:t>
      </w:r>
      <w:r>
        <w:t xml:space="preserve"> </w:t>
      </w:r>
      <w:r w:rsidR="004E1027" w:rsidRPr="007700C9">
        <w:t>Результаты тестирования</w:t>
      </w:r>
      <w:bookmarkEnd w:id="24"/>
      <w:bookmarkEnd w:id="25"/>
    </w:p>
    <w:p w14:paraId="3D401E01" w14:textId="573EA8B3" w:rsidR="001118C9" w:rsidRPr="001118C9" w:rsidRDefault="00D50615" w:rsidP="001118C9">
      <w:pPr>
        <w:pStyle w:val="afd"/>
        <w:ind w:firstLine="0"/>
        <w:jc w:val="center"/>
      </w:pPr>
      <w:r>
        <w:rPr>
          <w:noProof/>
        </w:rPr>
        <w:drawing>
          <wp:inline distT="0" distB="0" distL="0" distR="0" wp14:anchorId="19DAB1F2" wp14:editId="60581655">
            <wp:extent cx="4614535" cy="2516929"/>
            <wp:effectExtent l="19050" t="19050" r="15240" b="171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724" cy="2526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C22D1" w14:textId="2FD68B35" w:rsidR="009C7D2C" w:rsidRDefault="009C7D2C" w:rsidP="009B7C37">
      <w:pPr>
        <w:pStyle w:val="afd"/>
        <w:ind w:firstLine="0"/>
        <w:jc w:val="center"/>
      </w:pPr>
      <w:bookmarkStart w:id="26" w:name="_Toc338542216"/>
      <w:bookmarkStart w:id="27" w:name="_Toc420685103"/>
      <w:r w:rsidRPr="00E120BE">
        <w:t xml:space="preserve">Рисунок </w:t>
      </w:r>
      <w:r w:rsidR="001118C9">
        <w:t>4</w:t>
      </w:r>
      <w:r w:rsidRPr="00E120BE">
        <w:t xml:space="preserve"> – </w:t>
      </w:r>
      <w:r w:rsidR="001118C9">
        <w:t>Результат теста №1</w:t>
      </w:r>
    </w:p>
    <w:p w14:paraId="54A73E67" w14:textId="77777777" w:rsidR="001118C9" w:rsidRPr="001118C9" w:rsidRDefault="001118C9" w:rsidP="009B7C37">
      <w:pPr>
        <w:pStyle w:val="afd"/>
        <w:ind w:firstLine="0"/>
        <w:jc w:val="center"/>
        <w:rPr>
          <w:i/>
          <w:szCs w:val="28"/>
        </w:rPr>
      </w:pPr>
    </w:p>
    <w:p w14:paraId="70CEC34A" w14:textId="03F8952A" w:rsidR="009C7D2C" w:rsidRDefault="001118C9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727F2A25" wp14:editId="440846CB">
            <wp:extent cx="4612878" cy="1039549"/>
            <wp:effectExtent l="19050" t="19050" r="16510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503" cy="1048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29D47" w14:textId="5101B1D2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5</w:t>
      </w:r>
      <w:r w:rsidRPr="00E120BE">
        <w:t xml:space="preserve"> – </w:t>
      </w:r>
      <w:r>
        <w:t>Результат теста №2</w:t>
      </w:r>
    </w:p>
    <w:p w14:paraId="3B60B57F" w14:textId="096FE01D" w:rsidR="001118C9" w:rsidRDefault="001118C9" w:rsidP="009C7D2C">
      <w:pPr>
        <w:pStyle w:val="afd"/>
        <w:jc w:val="center"/>
        <w:rPr>
          <w:i/>
          <w:szCs w:val="28"/>
        </w:rPr>
      </w:pPr>
    </w:p>
    <w:p w14:paraId="23F56F3C" w14:textId="23BEC954" w:rsidR="001118C9" w:rsidRDefault="00D50615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693E72F4" wp14:editId="3F612C36">
            <wp:extent cx="4752245" cy="1092295"/>
            <wp:effectExtent l="19050" t="19050" r="10795" b="127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881" cy="1105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94973" w14:textId="32E194F1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6</w:t>
      </w:r>
      <w:r w:rsidRPr="00E120BE">
        <w:t xml:space="preserve"> – </w:t>
      </w:r>
      <w:r>
        <w:t>Результат теста №3</w:t>
      </w:r>
    </w:p>
    <w:p w14:paraId="7A2FAC7E" w14:textId="379368B3" w:rsidR="001118C9" w:rsidRDefault="001118C9" w:rsidP="009C7D2C">
      <w:pPr>
        <w:pStyle w:val="afd"/>
        <w:jc w:val="center"/>
        <w:rPr>
          <w:i/>
          <w:szCs w:val="28"/>
        </w:rPr>
      </w:pPr>
    </w:p>
    <w:p w14:paraId="2D247CF6" w14:textId="35F7CCDE" w:rsidR="001118C9" w:rsidRDefault="00D50615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7E7B2C66" wp14:editId="647DB9B2">
            <wp:extent cx="4786554" cy="965089"/>
            <wp:effectExtent l="19050" t="19050" r="14605" b="260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058" cy="971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DD251" w14:textId="072959D6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7</w:t>
      </w:r>
      <w:r w:rsidRPr="00E120BE">
        <w:t xml:space="preserve"> – </w:t>
      </w:r>
      <w:r>
        <w:t>Результат теста №4</w:t>
      </w:r>
    </w:p>
    <w:p w14:paraId="3F12E15F" w14:textId="06C4A68D" w:rsidR="001118C9" w:rsidRDefault="001118C9" w:rsidP="009C7D2C">
      <w:pPr>
        <w:pStyle w:val="afd"/>
        <w:jc w:val="center"/>
        <w:rPr>
          <w:i/>
          <w:szCs w:val="28"/>
        </w:rPr>
      </w:pPr>
    </w:p>
    <w:p w14:paraId="41362EE9" w14:textId="6215DA16" w:rsidR="001118C9" w:rsidRDefault="00D50615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7B5C749A" wp14:editId="1A6AFED5">
            <wp:extent cx="4757746" cy="961315"/>
            <wp:effectExtent l="19050" t="19050" r="24130" b="1079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98" cy="966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7D225" w14:textId="2892471F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8</w:t>
      </w:r>
      <w:r w:rsidRPr="00E120BE">
        <w:t xml:space="preserve"> – </w:t>
      </w:r>
      <w:r>
        <w:t>Результат теста №5</w:t>
      </w:r>
    </w:p>
    <w:p w14:paraId="1A565E99" w14:textId="2C116074" w:rsidR="001118C9" w:rsidRDefault="001118C9" w:rsidP="009C7D2C">
      <w:pPr>
        <w:pStyle w:val="afd"/>
        <w:jc w:val="center"/>
        <w:rPr>
          <w:i/>
          <w:szCs w:val="28"/>
        </w:rPr>
      </w:pPr>
    </w:p>
    <w:p w14:paraId="31AE1743" w14:textId="1C88DC0F" w:rsidR="001118C9" w:rsidRDefault="00D50615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lastRenderedPageBreak/>
        <w:drawing>
          <wp:inline distT="0" distB="0" distL="0" distR="0" wp14:anchorId="496EF2C8" wp14:editId="554DF558">
            <wp:extent cx="4957151" cy="804464"/>
            <wp:effectExtent l="19050" t="19050" r="15240" b="152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61" cy="810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922E0" w14:textId="74B3EC5C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8</w:t>
      </w:r>
      <w:r w:rsidRPr="00E120BE">
        <w:t xml:space="preserve"> – </w:t>
      </w:r>
      <w:r>
        <w:t>Результат теста №6</w:t>
      </w:r>
    </w:p>
    <w:p w14:paraId="0621C4D7" w14:textId="53560353" w:rsidR="001118C9" w:rsidRDefault="001118C9" w:rsidP="009C7D2C">
      <w:pPr>
        <w:pStyle w:val="afd"/>
        <w:jc w:val="center"/>
        <w:rPr>
          <w:i/>
          <w:szCs w:val="28"/>
        </w:rPr>
      </w:pPr>
    </w:p>
    <w:p w14:paraId="25CA5F45" w14:textId="44C48E22" w:rsidR="001118C9" w:rsidRDefault="008D1E1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438D8425" wp14:editId="285387C5">
            <wp:extent cx="5026433" cy="1314374"/>
            <wp:effectExtent l="19050" t="19050" r="22225" b="196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989" cy="132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BA52C" w14:textId="5266E8D0" w:rsidR="001118C9" w:rsidRDefault="001118C9" w:rsidP="001118C9">
      <w:pPr>
        <w:pStyle w:val="afd"/>
        <w:ind w:firstLine="0"/>
        <w:jc w:val="center"/>
      </w:pPr>
      <w:r w:rsidRPr="00E120BE">
        <w:t xml:space="preserve">Рисунок </w:t>
      </w:r>
      <w:r>
        <w:t>9</w:t>
      </w:r>
      <w:r w:rsidRPr="00E120BE">
        <w:t xml:space="preserve"> – </w:t>
      </w:r>
      <w:r>
        <w:t>Результат теста №7</w:t>
      </w:r>
    </w:p>
    <w:p w14:paraId="50FE4203" w14:textId="77777777" w:rsidR="008D6B47" w:rsidRPr="001118C9" w:rsidRDefault="008D6B47" w:rsidP="001118C9">
      <w:pPr>
        <w:pStyle w:val="afd"/>
        <w:ind w:firstLine="0"/>
        <w:jc w:val="center"/>
        <w:rPr>
          <w:i/>
          <w:szCs w:val="28"/>
        </w:rPr>
      </w:pPr>
    </w:p>
    <w:p w14:paraId="583C8308" w14:textId="7767EB15" w:rsidR="001118C9" w:rsidRDefault="001118C9" w:rsidP="009C7D2C">
      <w:pPr>
        <w:pStyle w:val="afd"/>
        <w:jc w:val="center"/>
        <w:rPr>
          <w:i/>
          <w:szCs w:val="28"/>
        </w:rPr>
      </w:pPr>
    </w:p>
    <w:p w14:paraId="68B285A7" w14:textId="4466DB95" w:rsidR="008D6B47" w:rsidRDefault="008D1E1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3902B780" wp14:editId="700F931B">
            <wp:extent cx="5154431" cy="1298802"/>
            <wp:effectExtent l="19050" t="19050" r="27305" b="158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135" cy="1300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381C5" w14:textId="0A4465FD" w:rsidR="008D6B47" w:rsidRDefault="008D6B47" w:rsidP="008D6B47">
      <w:pPr>
        <w:pStyle w:val="afd"/>
        <w:ind w:firstLine="0"/>
        <w:jc w:val="center"/>
        <w:rPr>
          <w:lang w:val="en-US"/>
        </w:rPr>
      </w:pPr>
      <w:r w:rsidRPr="00E120BE">
        <w:t xml:space="preserve">Рисунок </w:t>
      </w:r>
      <w:r>
        <w:rPr>
          <w:lang w:val="en-US"/>
        </w:rPr>
        <w:t>10</w:t>
      </w:r>
      <w:r w:rsidRPr="00E120BE">
        <w:t xml:space="preserve"> – </w:t>
      </w:r>
      <w:r>
        <w:t>Результат теста №</w:t>
      </w:r>
      <w:r>
        <w:rPr>
          <w:lang w:val="en-US"/>
        </w:rPr>
        <w:t>8</w:t>
      </w:r>
    </w:p>
    <w:p w14:paraId="7D095B32" w14:textId="77777777" w:rsidR="008D1E15" w:rsidRPr="008D6B47" w:rsidRDefault="008D1E15" w:rsidP="008D6B47">
      <w:pPr>
        <w:pStyle w:val="afd"/>
        <w:ind w:firstLine="0"/>
        <w:jc w:val="center"/>
        <w:rPr>
          <w:i/>
          <w:szCs w:val="28"/>
          <w:lang w:val="en-US"/>
        </w:rPr>
      </w:pPr>
    </w:p>
    <w:p w14:paraId="570765A6" w14:textId="74116962" w:rsidR="008D6B47" w:rsidRDefault="008D1E1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5B04C0DF" wp14:editId="15104876">
            <wp:extent cx="5449033" cy="1136526"/>
            <wp:effectExtent l="19050" t="19050" r="18415" b="260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0837" cy="1138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02D2F" w14:textId="5D013680" w:rsidR="008D6B47" w:rsidRPr="008D6B47" w:rsidRDefault="008D6B47" w:rsidP="008D6B47">
      <w:pPr>
        <w:pStyle w:val="afd"/>
        <w:ind w:firstLine="0"/>
        <w:jc w:val="center"/>
        <w:rPr>
          <w:i/>
          <w:szCs w:val="28"/>
          <w:lang w:val="en-US"/>
        </w:rPr>
      </w:pPr>
      <w:r w:rsidRPr="00E120BE">
        <w:t xml:space="preserve">Рисунок </w:t>
      </w:r>
      <w:r>
        <w:rPr>
          <w:lang w:val="en-US"/>
        </w:rPr>
        <w:t>11</w:t>
      </w:r>
      <w:r w:rsidRPr="00E120BE">
        <w:t xml:space="preserve"> – </w:t>
      </w:r>
      <w:r>
        <w:t>Результат теста №</w:t>
      </w:r>
      <w:r>
        <w:rPr>
          <w:lang w:val="en-US"/>
        </w:rPr>
        <w:t>9</w:t>
      </w:r>
    </w:p>
    <w:p w14:paraId="6EB09FD2" w14:textId="6C759DCE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7733DC7F" w14:textId="51864FF8" w:rsidR="008D6B47" w:rsidRDefault="008D1E1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8B6CA31" wp14:editId="67CE250F">
            <wp:extent cx="5597507" cy="2589909"/>
            <wp:effectExtent l="19050" t="19050" r="22860" b="203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5665" cy="2593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BBD10" w14:textId="79CB8193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rPr>
          <w:lang w:val="en-US"/>
        </w:rPr>
        <w:t>1</w:t>
      </w:r>
      <w:r>
        <w:t>2</w:t>
      </w:r>
      <w:r w:rsidRPr="00E120BE">
        <w:t xml:space="preserve"> – </w:t>
      </w:r>
      <w:r>
        <w:t>Результат теста №10</w:t>
      </w:r>
    </w:p>
    <w:p w14:paraId="3CED2185" w14:textId="29222C54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1F0B591A" w14:textId="67516053" w:rsidR="008D6B47" w:rsidRDefault="008D1E1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37E933E2" wp14:editId="087835E1">
            <wp:extent cx="4984447" cy="2522064"/>
            <wp:effectExtent l="19050" t="19050" r="26035" b="120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2789" cy="254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391CD" w14:textId="2E089591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rPr>
          <w:lang w:val="en-US"/>
        </w:rPr>
        <w:t>1</w:t>
      </w:r>
      <w:r>
        <w:t>3</w:t>
      </w:r>
      <w:r w:rsidRPr="00E120BE">
        <w:t xml:space="preserve"> – </w:t>
      </w:r>
      <w:r>
        <w:t>Результат теста №11</w:t>
      </w:r>
    </w:p>
    <w:p w14:paraId="7E5C7A0F" w14:textId="1A5EADA6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3D388834" w14:textId="1B6C653F" w:rsidR="008D6B47" w:rsidRDefault="008D1E1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108CC183" wp14:editId="02E87345">
            <wp:extent cx="5079981" cy="1088335"/>
            <wp:effectExtent l="19050" t="19050" r="26035" b="171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826" cy="1093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65CAF" w14:textId="7F7367E8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rPr>
          <w:lang w:val="en-US"/>
        </w:rPr>
        <w:t>1</w:t>
      </w:r>
      <w:r>
        <w:t>4</w:t>
      </w:r>
      <w:r w:rsidRPr="00E120BE">
        <w:t xml:space="preserve"> – </w:t>
      </w:r>
      <w:r>
        <w:t>Результат теста №12</w:t>
      </w:r>
    </w:p>
    <w:p w14:paraId="0CD5F14A" w14:textId="0F588B8F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52EEA72B" w14:textId="26FEE181" w:rsidR="008D6B47" w:rsidRDefault="008D1E1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1B1DD72D" wp14:editId="665E502A">
            <wp:extent cx="5079643" cy="2700020"/>
            <wp:effectExtent l="19050" t="19050" r="26035" b="2413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326" cy="2708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C644" w14:textId="5CF8E8CA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rPr>
          <w:lang w:val="en-US"/>
        </w:rPr>
        <w:t>1</w:t>
      </w:r>
      <w:r>
        <w:t>5</w:t>
      </w:r>
      <w:r w:rsidRPr="00E120BE">
        <w:t xml:space="preserve"> – </w:t>
      </w:r>
      <w:r>
        <w:t>Результат теста №13</w:t>
      </w:r>
    </w:p>
    <w:p w14:paraId="386E71BA" w14:textId="54077D06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3E5441BF" w14:textId="0F973C96" w:rsidR="008D6B47" w:rsidRDefault="008D1E1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lastRenderedPageBreak/>
        <w:drawing>
          <wp:inline distT="0" distB="0" distL="0" distR="0" wp14:anchorId="37FC0583" wp14:editId="041A43B1">
            <wp:extent cx="5387056" cy="2677403"/>
            <wp:effectExtent l="0" t="0" r="444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4" cy="26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539D" w14:textId="17D59E3A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 w:rsidRPr="00CC4923">
        <w:t>1</w:t>
      </w:r>
      <w:r>
        <w:t>6</w:t>
      </w:r>
      <w:r w:rsidRPr="00E120BE">
        <w:t xml:space="preserve"> – </w:t>
      </w:r>
      <w:r>
        <w:t>Результат теста №14</w:t>
      </w:r>
    </w:p>
    <w:p w14:paraId="687DF65F" w14:textId="58EFE40A" w:rsidR="005F783A" w:rsidRPr="007700C9" w:rsidRDefault="009C7D2C" w:rsidP="008D6B47">
      <w:pPr>
        <w:pStyle w:val="17"/>
        <w:jc w:val="center"/>
        <w:rPr>
          <w:caps/>
        </w:rPr>
      </w:pPr>
      <w:r>
        <w:rPr>
          <w:i/>
        </w:rPr>
        <w:br w:type="page"/>
      </w:r>
      <w:bookmarkStart w:id="28" w:name="_Toc122369786"/>
      <w:r w:rsidR="005F783A" w:rsidRPr="007700C9">
        <w:lastRenderedPageBreak/>
        <w:t>З</w:t>
      </w:r>
      <w:r w:rsidR="008F5C38" w:rsidRPr="007700C9">
        <w:t>аключение</w:t>
      </w:r>
      <w:bookmarkEnd w:id="26"/>
      <w:bookmarkEnd w:id="27"/>
      <w:bookmarkEnd w:id="28"/>
    </w:p>
    <w:p w14:paraId="2EEA4FF8" w14:textId="61356C6E" w:rsidR="00280F56" w:rsidRPr="00D241D5" w:rsidRDefault="00280F56" w:rsidP="00280F56">
      <w:pPr>
        <w:pStyle w:val="afd"/>
      </w:pPr>
      <w:r>
        <w:t xml:space="preserve">В процессе разработки </w:t>
      </w:r>
      <w:r w:rsidR="00CE7FB0">
        <w:t>веб-клиента</w:t>
      </w:r>
      <w:r>
        <w:t xml:space="preserve"> были получены и закреплены практические навыки проектирования</w:t>
      </w:r>
      <w:r w:rsidR="00CE7FB0">
        <w:t xml:space="preserve"> баз данных</w:t>
      </w:r>
      <w:r w:rsidR="00CE7FB0" w:rsidRPr="00CE7FB0">
        <w:t xml:space="preserve">, </w:t>
      </w:r>
      <w:r w:rsidR="00CE7FB0">
        <w:t>получены новые навыки в использовани</w:t>
      </w:r>
      <w:r w:rsidR="009B1A21">
        <w:t xml:space="preserve">и </w:t>
      </w:r>
      <w:r w:rsidR="00CE7FB0">
        <w:t xml:space="preserve">фреймворка </w:t>
      </w:r>
      <w:r w:rsidR="00CE7FB0">
        <w:rPr>
          <w:lang w:val="en-US"/>
        </w:rPr>
        <w:t>ASP</w:t>
      </w:r>
      <w:r w:rsidR="00CE7FB0" w:rsidRPr="00CE7FB0">
        <w:t xml:space="preserve"> </w:t>
      </w:r>
      <w:r w:rsidR="00CE7FB0">
        <w:rPr>
          <w:lang w:val="en-US"/>
        </w:rPr>
        <w:t>NET</w:t>
      </w:r>
      <w:r w:rsidR="00CE7FB0" w:rsidRPr="00CE7FB0">
        <w:t xml:space="preserve"> </w:t>
      </w:r>
      <w:r w:rsidR="00CE7FB0">
        <w:rPr>
          <w:lang w:val="en-US"/>
        </w:rPr>
        <w:t>MVC</w:t>
      </w:r>
      <w:r w:rsidR="00CE7FB0" w:rsidRPr="00CE7FB0">
        <w:t>.</w:t>
      </w:r>
      <w:r>
        <w:t xml:space="preserve"> </w:t>
      </w:r>
    </w:p>
    <w:p w14:paraId="5C3A8853" w14:textId="61998AD4" w:rsidR="00274953" w:rsidRDefault="00280F56" w:rsidP="00CE7FB0">
      <w:pPr>
        <w:pStyle w:val="afd"/>
      </w:pPr>
      <w:r>
        <w:t xml:space="preserve">В ходе выполнения проекта было разработано </w:t>
      </w:r>
      <w:r w:rsidR="008D6B47">
        <w:t>14</w:t>
      </w:r>
      <w:r>
        <w:t xml:space="preserve"> тестов</w:t>
      </w:r>
      <w:r w:rsidR="00CE7FB0">
        <w:t>, где проверял</w:t>
      </w:r>
      <w:r w:rsidR="009B1A21">
        <w:t>ас</w:t>
      </w:r>
      <w:r w:rsidR="00CE7FB0">
        <w:t>ь работоспособность реализованных операций</w:t>
      </w:r>
      <w:r w:rsidR="008D6B47">
        <w:t xml:space="preserve"> и</w:t>
      </w:r>
      <w:r w:rsidR="00CE7FB0">
        <w:t xml:space="preserve"> запросов</w:t>
      </w:r>
      <w:r w:rsidR="008D6B47">
        <w:t>.</w:t>
      </w:r>
    </w:p>
    <w:p w14:paraId="26ACD950" w14:textId="76E12FCA" w:rsidR="00274953" w:rsidRDefault="00274953" w:rsidP="00CE7FB0">
      <w:pPr>
        <w:pStyle w:val="afd"/>
      </w:pPr>
      <w:r>
        <w:t>Из проблем проекта стоит выделить повторяемость кода, которую можно решить путем шаблонизации некоторых участков страниц контроллеров.</w:t>
      </w:r>
    </w:p>
    <w:p w14:paraId="49A76560" w14:textId="77777777" w:rsidR="00274953" w:rsidRDefault="00274953" w:rsidP="00274953">
      <w:pPr>
        <w:pStyle w:val="afd"/>
      </w:pPr>
      <w:r>
        <w:t>Проект может быть продолжен, если исправить недостатки текущей версии приложения, улучшить положительные стороны и добавить новые функции.</w:t>
      </w:r>
    </w:p>
    <w:p w14:paraId="581DB3C4" w14:textId="4F2FC68F" w:rsidR="00280F56" w:rsidRDefault="00274953" w:rsidP="00274953">
      <w:pPr>
        <w:pStyle w:val="afd"/>
      </w:pPr>
      <w:r>
        <w:t xml:space="preserve">Поставленные проектом задачи выполнены, все цели </w:t>
      </w:r>
      <w:r w:rsidRPr="00274953">
        <w:t>достигнуты</w:t>
      </w:r>
      <w:r>
        <w:t>.</w:t>
      </w:r>
    </w:p>
    <w:p w14:paraId="7A5FE3FE" w14:textId="77777777" w:rsidR="00134D72" w:rsidRPr="007700C9" w:rsidRDefault="005F783A" w:rsidP="008700AD">
      <w:pPr>
        <w:pStyle w:val="12"/>
        <w:spacing w:after="80"/>
        <w:ind w:left="0" w:right="0"/>
        <w:rPr>
          <w:caps w:val="0"/>
          <w:color w:val="auto"/>
          <w:sz w:val="28"/>
          <w:szCs w:val="28"/>
        </w:rPr>
      </w:pPr>
      <w:r w:rsidRPr="007700C9">
        <w:rPr>
          <w:i/>
          <w:color w:val="auto"/>
        </w:rPr>
        <w:br w:type="page"/>
      </w:r>
      <w:bookmarkStart w:id="29" w:name="_Toc338542217"/>
      <w:bookmarkStart w:id="30" w:name="_Toc420685104"/>
      <w:bookmarkStart w:id="31" w:name="_Toc122369787"/>
      <w:r w:rsidR="00FB6CED" w:rsidRPr="007700C9">
        <w:rPr>
          <w:caps w:val="0"/>
          <w:color w:val="auto"/>
          <w:sz w:val="28"/>
          <w:szCs w:val="28"/>
        </w:rPr>
        <w:lastRenderedPageBreak/>
        <w:t>С</w:t>
      </w:r>
      <w:r w:rsidR="00495F62" w:rsidRPr="007700C9">
        <w:rPr>
          <w:caps w:val="0"/>
          <w:color w:val="auto"/>
          <w:sz w:val="28"/>
          <w:szCs w:val="28"/>
        </w:rPr>
        <w:t xml:space="preserve">писок </w:t>
      </w:r>
      <w:bookmarkEnd w:id="29"/>
      <w:r w:rsidR="00495F62" w:rsidRPr="007700C9">
        <w:rPr>
          <w:caps w:val="0"/>
          <w:color w:val="auto"/>
          <w:sz w:val="28"/>
          <w:szCs w:val="28"/>
        </w:rPr>
        <w:t>использованных источников</w:t>
      </w:r>
      <w:bookmarkEnd w:id="30"/>
      <w:bookmarkEnd w:id="31"/>
    </w:p>
    <w:p w14:paraId="4BBA6F59" w14:textId="77777777" w:rsidR="00C45DCD" w:rsidRPr="00EA3D19" w:rsidRDefault="00C45DCD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65225">
        <w:rPr>
          <w:sz w:val="28"/>
          <w:szCs w:val="28"/>
        </w:rPr>
        <w:t>Стасышин В.</w:t>
      </w:r>
      <w:r w:rsidR="002E561F" w:rsidRPr="00965225">
        <w:rPr>
          <w:sz w:val="28"/>
          <w:szCs w:val="28"/>
        </w:rPr>
        <w:t xml:space="preserve"> </w:t>
      </w:r>
      <w:r w:rsidRPr="00965225">
        <w:rPr>
          <w:sz w:val="28"/>
          <w:szCs w:val="28"/>
        </w:rPr>
        <w:t>М., Стасышина Т.</w:t>
      </w:r>
      <w:r w:rsidR="002E561F" w:rsidRPr="00965225">
        <w:rPr>
          <w:sz w:val="28"/>
          <w:szCs w:val="28"/>
        </w:rPr>
        <w:t xml:space="preserve"> </w:t>
      </w:r>
      <w:r w:rsidRPr="00965225">
        <w:rPr>
          <w:sz w:val="28"/>
          <w:szCs w:val="28"/>
        </w:rPr>
        <w:t>Л. Базы данных: Технологии доступа 2-е изд., испр. и доп. Учебное пособие дл</w:t>
      </w:r>
      <w:r w:rsidR="002E561F" w:rsidRPr="00965225">
        <w:rPr>
          <w:sz w:val="28"/>
          <w:szCs w:val="28"/>
        </w:rPr>
        <w:t xml:space="preserve">я академического бакалавриата, </w:t>
      </w:r>
      <w:r w:rsidRPr="00965225">
        <w:rPr>
          <w:sz w:val="28"/>
          <w:szCs w:val="28"/>
        </w:rPr>
        <w:t>2019</w:t>
      </w:r>
      <w:r w:rsidR="002E561F" w:rsidRPr="00965225">
        <w:rPr>
          <w:sz w:val="28"/>
          <w:szCs w:val="28"/>
        </w:rPr>
        <w:t xml:space="preserve">. </w:t>
      </w:r>
      <w:r w:rsidRPr="00965225">
        <w:rPr>
          <w:sz w:val="28"/>
          <w:szCs w:val="28"/>
        </w:rPr>
        <w:t>164</w:t>
      </w:r>
      <w:r w:rsidR="002E561F" w:rsidRPr="00965225">
        <w:rPr>
          <w:sz w:val="28"/>
          <w:szCs w:val="28"/>
        </w:rPr>
        <w:t xml:space="preserve"> </w:t>
      </w:r>
      <w:r w:rsidRPr="00965225">
        <w:rPr>
          <w:sz w:val="28"/>
          <w:szCs w:val="28"/>
        </w:rPr>
        <w:t>c. ISBN: 978-5-534-09888-4 Серия: Профессиональное образование</w:t>
      </w:r>
      <w:r w:rsidR="00E04BB7" w:rsidRPr="00965225">
        <w:rPr>
          <w:sz w:val="28"/>
          <w:szCs w:val="28"/>
        </w:rPr>
        <w:t>.</w:t>
      </w:r>
      <w:r w:rsidR="002E561F" w:rsidRPr="00965225">
        <w:rPr>
          <w:sz w:val="28"/>
          <w:szCs w:val="28"/>
        </w:rPr>
        <w:t xml:space="preserve"> </w:t>
      </w:r>
      <w:r w:rsidR="00E04BB7" w:rsidRPr="00965225">
        <w:rPr>
          <w:sz w:val="28"/>
          <w:szCs w:val="28"/>
          <w:lang w:val="en-US"/>
        </w:rPr>
        <w:t>URL</w:t>
      </w:r>
      <w:r w:rsidR="00E04BB7" w:rsidRPr="00EA3D19">
        <w:rPr>
          <w:sz w:val="28"/>
          <w:szCs w:val="28"/>
        </w:rPr>
        <w:t xml:space="preserve">: </w:t>
      </w:r>
      <w:r w:rsidRPr="00965225">
        <w:rPr>
          <w:sz w:val="28"/>
          <w:szCs w:val="28"/>
          <w:lang w:val="en-US"/>
        </w:rPr>
        <w:t>https</w:t>
      </w:r>
      <w:r w:rsidRPr="00EA3D19">
        <w:rPr>
          <w:sz w:val="28"/>
          <w:szCs w:val="28"/>
        </w:rPr>
        <w:t>://</w:t>
      </w:r>
      <w:r w:rsidRPr="00965225">
        <w:rPr>
          <w:sz w:val="28"/>
          <w:szCs w:val="28"/>
          <w:lang w:val="en-US"/>
        </w:rPr>
        <w:t>biblio</w:t>
      </w:r>
      <w:r w:rsidRPr="00EA3D19">
        <w:rPr>
          <w:sz w:val="28"/>
          <w:szCs w:val="28"/>
        </w:rPr>
        <w:t>-</w:t>
      </w:r>
      <w:r w:rsidRPr="00965225">
        <w:rPr>
          <w:sz w:val="28"/>
          <w:szCs w:val="28"/>
          <w:lang w:val="en-US"/>
        </w:rPr>
        <w:t>online</w:t>
      </w:r>
      <w:r w:rsidRPr="00EA3D19">
        <w:rPr>
          <w:sz w:val="28"/>
          <w:szCs w:val="28"/>
        </w:rPr>
        <w:t>.</w:t>
      </w:r>
      <w:r w:rsidRPr="00965225">
        <w:rPr>
          <w:sz w:val="28"/>
          <w:szCs w:val="28"/>
          <w:lang w:val="en-US"/>
        </w:rPr>
        <w:t>ru</w:t>
      </w:r>
      <w:r w:rsidRPr="00EA3D19">
        <w:rPr>
          <w:sz w:val="28"/>
          <w:szCs w:val="28"/>
        </w:rPr>
        <w:t>/</w:t>
      </w:r>
      <w:r w:rsidRPr="00965225">
        <w:rPr>
          <w:sz w:val="28"/>
          <w:szCs w:val="28"/>
          <w:lang w:val="en-US"/>
        </w:rPr>
        <w:t>viewer</w:t>
      </w:r>
      <w:r w:rsidRPr="00EA3D19">
        <w:rPr>
          <w:sz w:val="28"/>
          <w:szCs w:val="28"/>
        </w:rPr>
        <w:t>/</w:t>
      </w:r>
      <w:r w:rsidRPr="00965225">
        <w:rPr>
          <w:sz w:val="28"/>
          <w:szCs w:val="28"/>
          <w:lang w:val="en-US"/>
        </w:rPr>
        <w:t>bazy</w:t>
      </w:r>
      <w:r w:rsidRPr="00EA3D19">
        <w:rPr>
          <w:sz w:val="28"/>
          <w:szCs w:val="28"/>
        </w:rPr>
        <w:t>-</w:t>
      </w:r>
      <w:r w:rsidRPr="00965225">
        <w:rPr>
          <w:sz w:val="28"/>
          <w:szCs w:val="28"/>
          <w:lang w:val="en-US"/>
        </w:rPr>
        <w:t>dannyhte</w:t>
      </w:r>
      <w:r w:rsidR="00E04BB7" w:rsidRPr="00965225">
        <w:rPr>
          <w:sz w:val="28"/>
          <w:szCs w:val="28"/>
          <w:lang w:val="en-US"/>
        </w:rPr>
        <w:t>hnologii</w:t>
      </w:r>
      <w:r w:rsidR="00E04BB7" w:rsidRPr="00EA3D19">
        <w:rPr>
          <w:sz w:val="28"/>
          <w:szCs w:val="28"/>
        </w:rPr>
        <w:t>-</w:t>
      </w:r>
      <w:r w:rsidR="00E04BB7" w:rsidRPr="00965225">
        <w:rPr>
          <w:sz w:val="28"/>
          <w:szCs w:val="28"/>
          <w:lang w:val="en-US"/>
        </w:rPr>
        <w:t>dostupa</w:t>
      </w:r>
      <w:r w:rsidR="00E04BB7" w:rsidRPr="00EA3D19">
        <w:rPr>
          <w:sz w:val="28"/>
          <w:szCs w:val="28"/>
        </w:rPr>
        <w:t>-415342#</w:t>
      </w:r>
      <w:r w:rsidR="00E04BB7" w:rsidRPr="00965225">
        <w:rPr>
          <w:sz w:val="28"/>
          <w:szCs w:val="28"/>
          <w:lang w:val="en-US"/>
        </w:rPr>
        <w:t>page</w:t>
      </w:r>
      <w:r w:rsidR="00E04BB7" w:rsidRPr="00EA3D19">
        <w:rPr>
          <w:sz w:val="28"/>
          <w:szCs w:val="28"/>
        </w:rPr>
        <w:t>/1.</w:t>
      </w:r>
    </w:p>
    <w:p w14:paraId="4A4E8EB6" w14:textId="70C8F7AA" w:rsidR="00C45DCD" w:rsidRPr="00965225" w:rsidRDefault="002E561F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65225">
        <w:rPr>
          <w:sz w:val="28"/>
          <w:szCs w:val="28"/>
        </w:rPr>
        <w:t>Голицына О. Л. Базы данных</w:t>
      </w:r>
      <w:r w:rsidR="00C45DCD" w:rsidRPr="00965225">
        <w:rPr>
          <w:sz w:val="28"/>
          <w:szCs w:val="28"/>
        </w:rPr>
        <w:t>: учебное пособие для вузов по направлению 230700 "Прикладная информатика" / О. Л. Голицына, Н. В</w:t>
      </w:r>
      <w:r w:rsidRPr="00965225">
        <w:rPr>
          <w:sz w:val="28"/>
          <w:szCs w:val="28"/>
        </w:rPr>
        <w:t>. Максимов, И. И. Попов, 2012.</w:t>
      </w:r>
      <w:r w:rsidR="00C45DCD" w:rsidRPr="00965225">
        <w:rPr>
          <w:sz w:val="28"/>
          <w:szCs w:val="28"/>
        </w:rPr>
        <w:t xml:space="preserve"> 399 с.</w:t>
      </w:r>
    </w:p>
    <w:p w14:paraId="42C5ACBD" w14:textId="68D2248C" w:rsidR="00C45DCD" w:rsidRPr="00965225" w:rsidRDefault="00C45DCD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65225">
        <w:rPr>
          <w:sz w:val="28"/>
          <w:szCs w:val="28"/>
        </w:rPr>
        <w:t>Сосинская С. С. Использование языка C# в различных информационных технологиях: учебник для студентов вузов, обучающихся по направлению "Информационные системы и технологии /</w:t>
      </w:r>
      <w:r w:rsidR="00E04BB7" w:rsidRPr="00965225">
        <w:rPr>
          <w:sz w:val="28"/>
          <w:szCs w:val="28"/>
        </w:rPr>
        <w:t xml:space="preserve"> Сосинская, 2014. </w:t>
      </w:r>
      <w:r w:rsidRPr="00965225">
        <w:rPr>
          <w:sz w:val="28"/>
          <w:szCs w:val="28"/>
        </w:rPr>
        <w:t>367 с.</w:t>
      </w:r>
    </w:p>
    <w:p w14:paraId="3480B995" w14:textId="77777777" w:rsidR="00C45DCD" w:rsidRPr="00965225" w:rsidRDefault="00C45DCD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val="en-US"/>
        </w:rPr>
      </w:pPr>
      <w:r w:rsidRPr="00965225">
        <w:rPr>
          <w:sz w:val="28"/>
          <w:szCs w:val="28"/>
        </w:rPr>
        <w:t>Шубина М.А. Управление данными: учебное пособие для студентов направлений подготовки 09.03.02 и 09.04.02 «</w:t>
      </w:r>
      <w:r w:rsidR="00E04BB7" w:rsidRPr="00965225">
        <w:rPr>
          <w:sz w:val="28"/>
          <w:szCs w:val="28"/>
        </w:rPr>
        <w:t>И</w:t>
      </w:r>
      <w:r w:rsidRPr="00965225">
        <w:rPr>
          <w:sz w:val="28"/>
          <w:szCs w:val="28"/>
        </w:rPr>
        <w:t>нформационные системы и технологии» / Шубина М.А</w:t>
      </w:r>
      <w:r w:rsidR="00E04BB7" w:rsidRPr="00965225">
        <w:rPr>
          <w:sz w:val="28"/>
          <w:szCs w:val="28"/>
        </w:rPr>
        <w:t xml:space="preserve">, 2016. </w:t>
      </w:r>
      <w:r w:rsidR="00E04BB7" w:rsidRPr="00965225">
        <w:rPr>
          <w:sz w:val="28"/>
          <w:szCs w:val="28"/>
          <w:lang w:val="en-US"/>
        </w:rPr>
        <w:t xml:space="preserve">132 c. ISBN: </w:t>
      </w:r>
      <w:r w:rsidRPr="00965225">
        <w:rPr>
          <w:sz w:val="28"/>
          <w:szCs w:val="28"/>
          <w:lang w:val="en-US"/>
        </w:rPr>
        <w:t>978-5-9239-0832-9</w:t>
      </w:r>
      <w:r w:rsidR="00E04BB7" w:rsidRPr="00965225">
        <w:rPr>
          <w:sz w:val="28"/>
          <w:szCs w:val="28"/>
          <w:lang w:val="en-US"/>
        </w:rPr>
        <w:t>.</w:t>
      </w:r>
      <w:r w:rsidRPr="00965225">
        <w:rPr>
          <w:sz w:val="28"/>
          <w:szCs w:val="28"/>
          <w:lang w:val="en-US"/>
        </w:rPr>
        <w:t xml:space="preserve"> URL: https://e.l</w:t>
      </w:r>
      <w:r w:rsidR="00E04BB7" w:rsidRPr="00965225">
        <w:rPr>
          <w:sz w:val="28"/>
          <w:szCs w:val="28"/>
          <w:lang w:val="en-US"/>
        </w:rPr>
        <w:t>anbook.com/book/74029#book_name.</w:t>
      </w:r>
    </w:p>
    <w:p w14:paraId="7E46A01C" w14:textId="365D910A" w:rsidR="002E29F0" w:rsidRDefault="00E03968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65225">
        <w:rPr>
          <w:noProof/>
          <w:sz w:val="28"/>
          <w:szCs w:val="28"/>
        </w:rPr>
        <w:t>Сосинская С.С. «</w:t>
      </w:r>
      <w:r w:rsidRPr="00965225">
        <w:rPr>
          <w:bCs/>
          <w:sz w:val="28"/>
          <w:szCs w:val="28"/>
        </w:rPr>
        <w:t xml:space="preserve">Разработка клиента по технологии </w:t>
      </w:r>
      <w:r w:rsidRPr="00965225">
        <w:rPr>
          <w:bCs/>
          <w:sz w:val="28"/>
          <w:szCs w:val="28"/>
          <w:lang w:val="en-US"/>
        </w:rPr>
        <w:t>MVC</w:t>
      </w:r>
      <w:r w:rsidRPr="00965225">
        <w:rPr>
          <w:noProof/>
          <w:sz w:val="28"/>
          <w:szCs w:val="28"/>
        </w:rPr>
        <w:t xml:space="preserve">»: Методические указания по выполнению курсового проекта» Электронный каталог кафедры </w:t>
      </w:r>
      <w:r w:rsidR="00C45DCD" w:rsidRPr="00965225">
        <w:rPr>
          <w:sz w:val="28"/>
          <w:szCs w:val="28"/>
        </w:rPr>
        <w:t>вычислительной техники</w:t>
      </w:r>
      <w:r w:rsidRPr="00965225">
        <w:rPr>
          <w:sz w:val="28"/>
          <w:szCs w:val="28"/>
        </w:rPr>
        <w:t xml:space="preserve"> (</w:t>
      </w:r>
      <w:r w:rsidR="00CA0641" w:rsidRPr="00965225">
        <w:rPr>
          <w:sz w:val="28"/>
          <w:szCs w:val="28"/>
        </w:rPr>
        <w:t>дата обращения</w:t>
      </w:r>
      <w:r w:rsidRPr="00965225">
        <w:rPr>
          <w:sz w:val="28"/>
          <w:szCs w:val="28"/>
        </w:rPr>
        <w:t xml:space="preserve">: </w:t>
      </w:r>
      <w:r w:rsidR="00844B02" w:rsidRPr="00965225">
        <w:rPr>
          <w:sz w:val="28"/>
          <w:szCs w:val="28"/>
        </w:rPr>
        <w:t>07</w:t>
      </w:r>
      <w:r w:rsidRPr="00965225">
        <w:rPr>
          <w:sz w:val="28"/>
          <w:szCs w:val="28"/>
        </w:rPr>
        <w:t>.12.20</w:t>
      </w:r>
      <w:r w:rsidR="008303AC" w:rsidRPr="00965225">
        <w:rPr>
          <w:sz w:val="28"/>
          <w:szCs w:val="28"/>
        </w:rPr>
        <w:t>2</w:t>
      </w:r>
      <w:r w:rsidR="00844B02" w:rsidRPr="00965225">
        <w:rPr>
          <w:sz w:val="28"/>
          <w:szCs w:val="28"/>
        </w:rPr>
        <w:t>1</w:t>
      </w:r>
      <w:r w:rsidR="00E04BB7" w:rsidRPr="00965225">
        <w:rPr>
          <w:sz w:val="28"/>
          <w:szCs w:val="28"/>
        </w:rPr>
        <w:t>).</w:t>
      </w:r>
    </w:p>
    <w:p w14:paraId="31074FAA" w14:textId="5E919949" w:rsidR="008D4762" w:rsidRDefault="008D4762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4762">
        <w:rPr>
          <w:sz w:val="28"/>
          <w:szCs w:val="28"/>
        </w:rPr>
        <w:t xml:space="preserve">Руководство по </w:t>
      </w:r>
      <w:r w:rsidRPr="008D4762">
        <w:rPr>
          <w:sz w:val="28"/>
          <w:szCs w:val="28"/>
          <w:lang w:val="en-US"/>
        </w:rPr>
        <w:t>ASP</w:t>
      </w:r>
      <w:r w:rsidRPr="008D4762">
        <w:rPr>
          <w:sz w:val="28"/>
          <w:szCs w:val="28"/>
        </w:rPr>
        <w:t xml:space="preserve"> </w:t>
      </w:r>
      <w:r w:rsidRPr="008D4762">
        <w:rPr>
          <w:sz w:val="28"/>
          <w:szCs w:val="28"/>
          <w:lang w:val="en-US"/>
        </w:rPr>
        <w:t>NET</w:t>
      </w:r>
      <w:r w:rsidRPr="008D4762">
        <w:rPr>
          <w:sz w:val="28"/>
          <w:szCs w:val="28"/>
        </w:rPr>
        <w:t xml:space="preserve"> </w:t>
      </w:r>
      <w:r w:rsidRPr="008D4762">
        <w:rPr>
          <w:sz w:val="28"/>
          <w:szCs w:val="28"/>
          <w:lang w:val="en-US"/>
        </w:rPr>
        <w:t>Core</w:t>
      </w:r>
      <w:r w:rsidRPr="008D4762">
        <w:rPr>
          <w:sz w:val="28"/>
          <w:szCs w:val="28"/>
        </w:rPr>
        <w:t xml:space="preserve"> 5 [Электронный ресурс] // Метанит [Сайт], </w:t>
      </w:r>
      <w:r w:rsidRPr="008D4762">
        <w:rPr>
          <w:sz w:val="28"/>
          <w:szCs w:val="28"/>
          <w:lang w:val="en-US"/>
        </w:rPr>
        <w:t>URL</w:t>
      </w:r>
      <w:r w:rsidRPr="008D4762">
        <w:rPr>
          <w:sz w:val="28"/>
          <w:szCs w:val="28"/>
        </w:rPr>
        <w:t>:</w:t>
      </w:r>
      <w:r w:rsidRPr="008D4762">
        <w:t xml:space="preserve"> </w:t>
      </w:r>
      <w:r w:rsidRPr="0038036E">
        <w:rPr>
          <w:sz w:val="28"/>
          <w:szCs w:val="28"/>
        </w:rPr>
        <w:t>https://metanit.com/sharp/aspnet5/</w:t>
      </w:r>
      <w:r w:rsidR="00BF56EB" w:rsidRPr="00BF56EB">
        <w:rPr>
          <w:sz w:val="28"/>
          <w:szCs w:val="28"/>
        </w:rPr>
        <w:t xml:space="preserve"> </w:t>
      </w:r>
      <w:r w:rsidR="00BF56EB">
        <w:rPr>
          <w:sz w:val="28"/>
          <w:szCs w:val="28"/>
        </w:rPr>
        <w:t>(Дата обращения:</w:t>
      </w:r>
      <w:r w:rsidR="00BF56EB" w:rsidRPr="00BF56EB">
        <w:rPr>
          <w:sz w:val="28"/>
          <w:szCs w:val="28"/>
        </w:rPr>
        <w:t xml:space="preserve"> 25.11.2021</w:t>
      </w:r>
      <w:r w:rsidR="00BF56EB">
        <w:rPr>
          <w:sz w:val="28"/>
          <w:szCs w:val="28"/>
        </w:rPr>
        <w:t>)</w:t>
      </w:r>
    </w:p>
    <w:p w14:paraId="66129628" w14:textId="02753C24" w:rsidR="00381A28" w:rsidRPr="008D4762" w:rsidRDefault="008D4762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4762">
        <w:rPr>
          <w:sz w:val="28"/>
          <w:szCs w:val="28"/>
          <w:lang w:val="en-US"/>
        </w:rPr>
        <w:t>MVC</w:t>
      </w:r>
      <w:r w:rsidRPr="008D4762">
        <w:rPr>
          <w:sz w:val="28"/>
          <w:szCs w:val="28"/>
        </w:rPr>
        <w:t xml:space="preserve"> </w:t>
      </w:r>
      <w:r w:rsidRPr="008D4762">
        <w:rPr>
          <w:sz w:val="28"/>
          <w:szCs w:val="28"/>
          <w:lang w:val="en-US"/>
        </w:rPr>
        <w:t>framework</w:t>
      </w:r>
      <w:r w:rsidRPr="008D4762">
        <w:rPr>
          <w:sz w:val="28"/>
          <w:szCs w:val="28"/>
        </w:rPr>
        <w:t xml:space="preserve">: большое введение для начинающих [Электронный ресурс] // Хабр [Сайт], </w:t>
      </w:r>
      <w:r w:rsidRPr="008D4762">
        <w:rPr>
          <w:sz w:val="28"/>
          <w:szCs w:val="28"/>
          <w:lang w:val="en-US"/>
        </w:rPr>
        <w:t>URL</w:t>
      </w:r>
      <w:r w:rsidRPr="008D4762">
        <w:rPr>
          <w:sz w:val="28"/>
          <w:szCs w:val="28"/>
        </w:rPr>
        <w:t xml:space="preserve">: </w:t>
      </w:r>
      <w:r w:rsidRPr="0038036E">
        <w:rPr>
          <w:sz w:val="28"/>
          <w:szCs w:val="28"/>
        </w:rPr>
        <w:t>https://habr.com/ru/post/49718/</w:t>
      </w:r>
      <w:r w:rsidRPr="008D4762">
        <w:rPr>
          <w:sz w:val="28"/>
          <w:szCs w:val="28"/>
        </w:rPr>
        <w:t xml:space="preserve"> (Дата обращения</w:t>
      </w:r>
      <w:r w:rsidR="00BF56EB">
        <w:rPr>
          <w:sz w:val="28"/>
          <w:szCs w:val="28"/>
        </w:rPr>
        <w:t>: 1.12.2021</w:t>
      </w:r>
      <w:r w:rsidRPr="008D4762">
        <w:rPr>
          <w:sz w:val="28"/>
          <w:szCs w:val="28"/>
        </w:rPr>
        <w:t>)</w:t>
      </w:r>
    </w:p>
    <w:sectPr w:rsidR="00381A28" w:rsidRPr="008D4762" w:rsidSect="00BD7BB2">
      <w:footerReference w:type="default" r:id="rId25"/>
      <w:pgSz w:w="11906" w:h="16838"/>
      <w:pgMar w:top="851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49D1" w14:textId="77777777" w:rsidR="000D1DDC" w:rsidRDefault="000D1DDC" w:rsidP="002D2274">
      <w:r>
        <w:separator/>
      </w:r>
    </w:p>
  </w:endnote>
  <w:endnote w:type="continuationSeparator" w:id="0">
    <w:p w14:paraId="58683F11" w14:textId="77777777" w:rsidR="000D1DDC" w:rsidRDefault="000D1DDC" w:rsidP="002D2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A13C" w14:textId="77777777" w:rsidR="00F42CFF" w:rsidRDefault="00F42CFF" w:rsidP="00E24B70">
    <w:pPr>
      <w:pStyle w:val="af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1A28">
      <w:rPr>
        <w:noProof/>
      </w:rPr>
      <w:t>3</w:t>
    </w:r>
    <w:r>
      <w:rPr>
        <w:noProof/>
      </w:rPr>
      <w:fldChar w:fldCharType="end"/>
    </w:r>
  </w:p>
  <w:p w14:paraId="094553BE" w14:textId="77777777" w:rsidR="00F42CFF" w:rsidRDefault="00F42CF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D934" w14:textId="77777777" w:rsidR="000D1DDC" w:rsidRDefault="000D1DDC" w:rsidP="002D2274">
      <w:r>
        <w:separator/>
      </w:r>
    </w:p>
  </w:footnote>
  <w:footnote w:type="continuationSeparator" w:id="0">
    <w:p w14:paraId="276EE782" w14:textId="77777777" w:rsidR="000D1DDC" w:rsidRDefault="000D1DDC" w:rsidP="002D2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8A2A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72BE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3462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F8614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961A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EC4F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1238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415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6D5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4C00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164F7"/>
    <w:multiLevelType w:val="multilevel"/>
    <w:tmpl w:val="414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A97504"/>
    <w:multiLevelType w:val="multilevel"/>
    <w:tmpl w:val="EDA0C0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07370725"/>
    <w:multiLevelType w:val="multilevel"/>
    <w:tmpl w:val="D3B2FEAE"/>
    <w:lvl w:ilvl="0">
      <w:start w:val="5"/>
      <w:numFmt w:val="decimal"/>
      <w:suff w:val="space"/>
      <w:lvlText w:val="%1"/>
      <w:lvlJc w:val="left"/>
      <w:pPr>
        <w:ind w:left="553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5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1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31" w:hanging="2160"/>
      </w:pPr>
      <w:rPr>
        <w:rFonts w:hint="default"/>
      </w:rPr>
    </w:lvl>
  </w:abstractNum>
  <w:abstractNum w:abstractNumId="13" w15:restartNumberingAfterBreak="0">
    <w:nsid w:val="10DC0AE7"/>
    <w:multiLevelType w:val="multilevel"/>
    <w:tmpl w:val="038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B26450"/>
    <w:multiLevelType w:val="multilevel"/>
    <w:tmpl w:val="A3740796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sz w:val="28"/>
      </w:rPr>
    </w:lvl>
  </w:abstractNum>
  <w:abstractNum w:abstractNumId="15" w15:restartNumberingAfterBreak="0">
    <w:nsid w:val="14791EEC"/>
    <w:multiLevelType w:val="multilevel"/>
    <w:tmpl w:val="EDDEE45A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5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19BC796E"/>
    <w:multiLevelType w:val="hybridMultilevel"/>
    <w:tmpl w:val="C6880468"/>
    <w:lvl w:ilvl="0" w:tplc="C752451C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E1B3653"/>
    <w:multiLevelType w:val="hybridMultilevel"/>
    <w:tmpl w:val="574085D8"/>
    <w:lvl w:ilvl="0" w:tplc="4DD2F66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0CE47BB"/>
    <w:multiLevelType w:val="hybridMultilevel"/>
    <w:tmpl w:val="0D4A440C"/>
    <w:lvl w:ilvl="0" w:tplc="7108B5AC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BEB0085"/>
    <w:multiLevelType w:val="multilevel"/>
    <w:tmpl w:val="AF60807C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4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1291E0F"/>
    <w:multiLevelType w:val="hybridMultilevel"/>
    <w:tmpl w:val="C5469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3C7F0D"/>
    <w:multiLevelType w:val="multilevel"/>
    <w:tmpl w:val="EF005A5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2" w15:restartNumberingAfterBreak="0">
    <w:nsid w:val="322E5AAF"/>
    <w:multiLevelType w:val="hybridMultilevel"/>
    <w:tmpl w:val="3528B174"/>
    <w:lvl w:ilvl="0" w:tplc="51E2DB4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1C2259"/>
    <w:multiLevelType w:val="hybridMultilevel"/>
    <w:tmpl w:val="BBB0F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983ACF"/>
    <w:multiLevelType w:val="multilevel"/>
    <w:tmpl w:val="AA32DBB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36CF70DA"/>
    <w:multiLevelType w:val="multilevel"/>
    <w:tmpl w:val="E52A17B4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8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375579B0"/>
    <w:multiLevelType w:val="hybridMultilevel"/>
    <w:tmpl w:val="6952C7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814242E"/>
    <w:multiLevelType w:val="hybridMultilevel"/>
    <w:tmpl w:val="D0644624"/>
    <w:lvl w:ilvl="0" w:tplc="FA4CEF32">
      <w:start w:val="8"/>
      <w:numFmt w:val="decimal"/>
      <w:lvlText w:val="%1"/>
      <w:lvlJc w:val="left"/>
      <w:pPr>
        <w:ind w:left="55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251" w:hanging="360"/>
      </w:pPr>
    </w:lvl>
    <w:lvl w:ilvl="2" w:tplc="0419001B" w:tentative="1">
      <w:start w:val="1"/>
      <w:numFmt w:val="lowerRoman"/>
      <w:lvlText w:val="%3."/>
      <w:lvlJc w:val="right"/>
      <w:pPr>
        <w:ind w:left="6971" w:hanging="180"/>
      </w:pPr>
    </w:lvl>
    <w:lvl w:ilvl="3" w:tplc="0419000F" w:tentative="1">
      <w:start w:val="1"/>
      <w:numFmt w:val="decimal"/>
      <w:lvlText w:val="%4."/>
      <w:lvlJc w:val="left"/>
      <w:pPr>
        <w:ind w:left="7691" w:hanging="360"/>
      </w:pPr>
    </w:lvl>
    <w:lvl w:ilvl="4" w:tplc="04190019" w:tentative="1">
      <w:start w:val="1"/>
      <w:numFmt w:val="lowerLetter"/>
      <w:lvlText w:val="%5."/>
      <w:lvlJc w:val="left"/>
      <w:pPr>
        <w:ind w:left="8411" w:hanging="360"/>
      </w:pPr>
    </w:lvl>
    <w:lvl w:ilvl="5" w:tplc="0419001B" w:tentative="1">
      <w:start w:val="1"/>
      <w:numFmt w:val="lowerRoman"/>
      <w:lvlText w:val="%6."/>
      <w:lvlJc w:val="right"/>
      <w:pPr>
        <w:ind w:left="9131" w:hanging="180"/>
      </w:pPr>
    </w:lvl>
    <w:lvl w:ilvl="6" w:tplc="0419000F" w:tentative="1">
      <w:start w:val="1"/>
      <w:numFmt w:val="decimal"/>
      <w:lvlText w:val="%7."/>
      <w:lvlJc w:val="left"/>
      <w:pPr>
        <w:ind w:left="9851" w:hanging="360"/>
      </w:pPr>
    </w:lvl>
    <w:lvl w:ilvl="7" w:tplc="04190019" w:tentative="1">
      <w:start w:val="1"/>
      <w:numFmt w:val="lowerLetter"/>
      <w:lvlText w:val="%8."/>
      <w:lvlJc w:val="left"/>
      <w:pPr>
        <w:ind w:left="10571" w:hanging="360"/>
      </w:pPr>
    </w:lvl>
    <w:lvl w:ilvl="8" w:tplc="0419001B" w:tentative="1">
      <w:start w:val="1"/>
      <w:numFmt w:val="lowerRoman"/>
      <w:lvlText w:val="%9."/>
      <w:lvlJc w:val="right"/>
      <w:pPr>
        <w:ind w:left="11291" w:hanging="180"/>
      </w:pPr>
    </w:lvl>
  </w:abstractNum>
  <w:abstractNum w:abstractNumId="28" w15:restartNumberingAfterBreak="0">
    <w:nsid w:val="3B7E0AA0"/>
    <w:multiLevelType w:val="hybridMultilevel"/>
    <w:tmpl w:val="CD90A82E"/>
    <w:lvl w:ilvl="0" w:tplc="877AFD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A84945"/>
    <w:multiLevelType w:val="multilevel"/>
    <w:tmpl w:val="CFC2C428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435B2F57"/>
    <w:multiLevelType w:val="hybridMultilevel"/>
    <w:tmpl w:val="4D704350"/>
    <w:lvl w:ilvl="0" w:tplc="36E8D586">
      <w:start w:val="1"/>
      <w:numFmt w:val="decimal"/>
      <w:lvlText w:val="5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86A72"/>
    <w:multiLevelType w:val="hybridMultilevel"/>
    <w:tmpl w:val="D2383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107E96"/>
    <w:multiLevelType w:val="hybridMultilevel"/>
    <w:tmpl w:val="467EC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74FFD"/>
    <w:multiLevelType w:val="multilevel"/>
    <w:tmpl w:val="A98A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177C8B"/>
    <w:multiLevelType w:val="multilevel"/>
    <w:tmpl w:val="A98A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C4481A"/>
    <w:multiLevelType w:val="multilevel"/>
    <w:tmpl w:val="A3740796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sz w:val="28"/>
      </w:rPr>
    </w:lvl>
  </w:abstractNum>
  <w:abstractNum w:abstractNumId="36" w15:restartNumberingAfterBreak="0">
    <w:nsid w:val="5EC910DB"/>
    <w:multiLevelType w:val="hybridMultilevel"/>
    <w:tmpl w:val="BA084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072734"/>
    <w:multiLevelType w:val="hybridMultilevel"/>
    <w:tmpl w:val="769E1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537024"/>
    <w:multiLevelType w:val="hybridMultilevel"/>
    <w:tmpl w:val="AD5ADDDA"/>
    <w:lvl w:ilvl="0" w:tplc="7786D652">
      <w:start w:val="6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32B3D6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86711DC"/>
    <w:multiLevelType w:val="hybridMultilevel"/>
    <w:tmpl w:val="A7F02F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AF75C9"/>
    <w:multiLevelType w:val="multilevel"/>
    <w:tmpl w:val="AF60807C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4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6DE24AFB"/>
    <w:multiLevelType w:val="multilevel"/>
    <w:tmpl w:val="6F5CB31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6EEC1A77"/>
    <w:multiLevelType w:val="hybridMultilevel"/>
    <w:tmpl w:val="1DE8A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37806C8"/>
    <w:multiLevelType w:val="multilevel"/>
    <w:tmpl w:val="D3B2FEAE"/>
    <w:lvl w:ilvl="0">
      <w:start w:val="5"/>
      <w:numFmt w:val="decimal"/>
      <w:suff w:val="space"/>
      <w:lvlText w:val="%1"/>
      <w:lvlJc w:val="left"/>
      <w:pPr>
        <w:ind w:left="553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5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1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31" w:hanging="2160"/>
      </w:pPr>
      <w:rPr>
        <w:rFonts w:hint="default"/>
      </w:rPr>
    </w:lvl>
  </w:abstractNum>
  <w:abstractNum w:abstractNumId="45" w15:restartNumberingAfterBreak="0">
    <w:nsid w:val="75DF2BE0"/>
    <w:multiLevelType w:val="hybridMultilevel"/>
    <w:tmpl w:val="535A2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A5393"/>
    <w:multiLevelType w:val="hybridMultilevel"/>
    <w:tmpl w:val="9B9086D0"/>
    <w:lvl w:ilvl="0" w:tplc="4664E76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6417DA"/>
    <w:multiLevelType w:val="multilevel"/>
    <w:tmpl w:val="742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896906"/>
    <w:multiLevelType w:val="hybridMultilevel"/>
    <w:tmpl w:val="AC888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CA110FC"/>
    <w:multiLevelType w:val="hybridMultilevel"/>
    <w:tmpl w:val="80E8B13A"/>
    <w:lvl w:ilvl="0" w:tplc="E79E5EB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2"/>
  </w:num>
  <w:num w:numId="3">
    <w:abstractNumId w:val="18"/>
  </w:num>
  <w:num w:numId="4">
    <w:abstractNumId w:val="17"/>
  </w:num>
  <w:num w:numId="5">
    <w:abstractNumId w:val="29"/>
  </w:num>
  <w:num w:numId="6">
    <w:abstractNumId w:val="41"/>
  </w:num>
  <w:num w:numId="7">
    <w:abstractNumId w:val="15"/>
  </w:num>
  <w:num w:numId="8">
    <w:abstractNumId w:val="30"/>
  </w:num>
  <w:num w:numId="9">
    <w:abstractNumId w:val="25"/>
  </w:num>
  <w:num w:numId="10">
    <w:abstractNumId w:val="42"/>
  </w:num>
  <w:num w:numId="11">
    <w:abstractNumId w:val="21"/>
  </w:num>
  <w:num w:numId="12">
    <w:abstractNumId w:val="24"/>
  </w:num>
  <w:num w:numId="13">
    <w:abstractNumId w:val="22"/>
  </w:num>
  <w:num w:numId="14">
    <w:abstractNumId w:val="23"/>
  </w:num>
  <w:num w:numId="15">
    <w:abstractNumId w:val="40"/>
  </w:num>
  <w:num w:numId="16">
    <w:abstractNumId w:val="48"/>
  </w:num>
  <w:num w:numId="17">
    <w:abstractNumId w:val="35"/>
  </w:num>
  <w:num w:numId="18">
    <w:abstractNumId w:val="14"/>
  </w:num>
  <w:num w:numId="19">
    <w:abstractNumId w:val="19"/>
  </w:num>
  <w:num w:numId="20">
    <w:abstractNumId w:val="4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2"/>
  </w:num>
  <w:num w:numId="32">
    <w:abstractNumId w:val="37"/>
  </w:num>
  <w:num w:numId="33">
    <w:abstractNumId w:val="20"/>
  </w:num>
  <w:num w:numId="34">
    <w:abstractNumId w:val="13"/>
  </w:num>
  <w:num w:numId="35">
    <w:abstractNumId w:val="43"/>
  </w:num>
  <w:num w:numId="36">
    <w:abstractNumId w:val="10"/>
  </w:num>
  <w:num w:numId="37">
    <w:abstractNumId w:val="31"/>
  </w:num>
  <w:num w:numId="38">
    <w:abstractNumId w:val="33"/>
  </w:num>
  <w:num w:numId="39">
    <w:abstractNumId w:val="36"/>
  </w:num>
  <w:num w:numId="40">
    <w:abstractNumId w:val="47"/>
  </w:num>
  <w:num w:numId="41">
    <w:abstractNumId w:val="39"/>
  </w:num>
  <w:num w:numId="42">
    <w:abstractNumId w:val="34"/>
  </w:num>
  <w:num w:numId="43">
    <w:abstractNumId w:val="26"/>
  </w:num>
  <w:num w:numId="44">
    <w:abstractNumId w:val="49"/>
  </w:num>
  <w:num w:numId="45">
    <w:abstractNumId w:val="46"/>
  </w:num>
  <w:num w:numId="46">
    <w:abstractNumId w:val="16"/>
  </w:num>
  <w:num w:numId="47">
    <w:abstractNumId w:val="38"/>
  </w:num>
  <w:num w:numId="48">
    <w:abstractNumId w:val="27"/>
  </w:num>
  <w:num w:numId="49">
    <w:abstractNumId w:val="28"/>
  </w:num>
  <w:num w:numId="5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4E"/>
    <w:rsid w:val="00003B41"/>
    <w:rsid w:val="000142A3"/>
    <w:rsid w:val="00021888"/>
    <w:rsid w:val="00032C93"/>
    <w:rsid w:val="00042676"/>
    <w:rsid w:val="00043A94"/>
    <w:rsid w:val="00044563"/>
    <w:rsid w:val="00056564"/>
    <w:rsid w:val="00062072"/>
    <w:rsid w:val="00084E85"/>
    <w:rsid w:val="00087471"/>
    <w:rsid w:val="000874D3"/>
    <w:rsid w:val="000876AF"/>
    <w:rsid w:val="00093F94"/>
    <w:rsid w:val="00096074"/>
    <w:rsid w:val="000A3FC8"/>
    <w:rsid w:val="000B7E5D"/>
    <w:rsid w:val="000D1DDC"/>
    <w:rsid w:val="000F1741"/>
    <w:rsid w:val="000F57AE"/>
    <w:rsid w:val="001003EB"/>
    <w:rsid w:val="0010670C"/>
    <w:rsid w:val="001118C9"/>
    <w:rsid w:val="001140C7"/>
    <w:rsid w:val="00114DAA"/>
    <w:rsid w:val="001328D3"/>
    <w:rsid w:val="00134D72"/>
    <w:rsid w:val="001437EF"/>
    <w:rsid w:val="0014705B"/>
    <w:rsid w:val="00151AC4"/>
    <w:rsid w:val="001556CC"/>
    <w:rsid w:val="001620E9"/>
    <w:rsid w:val="001712D1"/>
    <w:rsid w:val="0017662A"/>
    <w:rsid w:val="0018708E"/>
    <w:rsid w:val="00192179"/>
    <w:rsid w:val="00192B9F"/>
    <w:rsid w:val="00194EC6"/>
    <w:rsid w:val="0019771B"/>
    <w:rsid w:val="001A0A47"/>
    <w:rsid w:val="001A7683"/>
    <w:rsid w:val="001B2890"/>
    <w:rsid w:val="001B5525"/>
    <w:rsid w:val="001C6805"/>
    <w:rsid w:val="001D41A3"/>
    <w:rsid w:val="001D6FD5"/>
    <w:rsid w:val="001D7360"/>
    <w:rsid w:val="001D7EFC"/>
    <w:rsid w:val="001E63DB"/>
    <w:rsid w:val="001F1960"/>
    <w:rsid w:val="001F3251"/>
    <w:rsid w:val="00217A52"/>
    <w:rsid w:val="002351FF"/>
    <w:rsid w:val="0023617A"/>
    <w:rsid w:val="0023751B"/>
    <w:rsid w:val="00243B08"/>
    <w:rsid w:val="00243DBA"/>
    <w:rsid w:val="00247228"/>
    <w:rsid w:val="002615CA"/>
    <w:rsid w:val="00272338"/>
    <w:rsid w:val="002728AC"/>
    <w:rsid w:val="00274953"/>
    <w:rsid w:val="00277571"/>
    <w:rsid w:val="00280F56"/>
    <w:rsid w:val="00282884"/>
    <w:rsid w:val="00283BC1"/>
    <w:rsid w:val="002B2452"/>
    <w:rsid w:val="002C0F2D"/>
    <w:rsid w:val="002D0755"/>
    <w:rsid w:val="002D2274"/>
    <w:rsid w:val="002D58DA"/>
    <w:rsid w:val="002D7FF5"/>
    <w:rsid w:val="002E211C"/>
    <w:rsid w:val="002E29F0"/>
    <w:rsid w:val="002E561F"/>
    <w:rsid w:val="002E6C6D"/>
    <w:rsid w:val="00300279"/>
    <w:rsid w:val="003077C0"/>
    <w:rsid w:val="0031175F"/>
    <w:rsid w:val="00322442"/>
    <w:rsid w:val="00323208"/>
    <w:rsid w:val="003250BA"/>
    <w:rsid w:val="003352FA"/>
    <w:rsid w:val="00343245"/>
    <w:rsid w:val="00347380"/>
    <w:rsid w:val="00350895"/>
    <w:rsid w:val="003535B2"/>
    <w:rsid w:val="00355E7E"/>
    <w:rsid w:val="00357CB7"/>
    <w:rsid w:val="003618EF"/>
    <w:rsid w:val="00363D2D"/>
    <w:rsid w:val="003676A4"/>
    <w:rsid w:val="00370A21"/>
    <w:rsid w:val="0037767F"/>
    <w:rsid w:val="0038036E"/>
    <w:rsid w:val="00381A28"/>
    <w:rsid w:val="003875A0"/>
    <w:rsid w:val="00391126"/>
    <w:rsid w:val="00393F6E"/>
    <w:rsid w:val="00397B00"/>
    <w:rsid w:val="003B2CD0"/>
    <w:rsid w:val="003C0F48"/>
    <w:rsid w:val="003C3CD4"/>
    <w:rsid w:val="003D0E27"/>
    <w:rsid w:val="003D2A09"/>
    <w:rsid w:val="003D7DA8"/>
    <w:rsid w:val="003E02E9"/>
    <w:rsid w:val="003E1027"/>
    <w:rsid w:val="003F112A"/>
    <w:rsid w:val="003F1D57"/>
    <w:rsid w:val="003F404D"/>
    <w:rsid w:val="003F45FC"/>
    <w:rsid w:val="00400065"/>
    <w:rsid w:val="00400985"/>
    <w:rsid w:val="00403BD7"/>
    <w:rsid w:val="00422CAB"/>
    <w:rsid w:val="0042314F"/>
    <w:rsid w:val="004244A8"/>
    <w:rsid w:val="00424EBE"/>
    <w:rsid w:val="004322F8"/>
    <w:rsid w:val="0043388A"/>
    <w:rsid w:val="0044411F"/>
    <w:rsid w:val="00461965"/>
    <w:rsid w:val="00475AD9"/>
    <w:rsid w:val="00487C31"/>
    <w:rsid w:val="00487FA0"/>
    <w:rsid w:val="00494E1B"/>
    <w:rsid w:val="0049563F"/>
    <w:rsid w:val="00495CC6"/>
    <w:rsid w:val="00495F62"/>
    <w:rsid w:val="004A0B06"/>
    <w:rsid w:val="004A35E5"/>
    <w:rsid w:val="004A44D2"/>
    <w:rsid w:val="004A4B6E"/>
    <w:rsid w:val="004A7A82"/>
    <w:rsid w:val="004B0813"/>
    <w:rsid w:val="004B0D8D"/>
    <w:rsid w:val="004B42B6"/>
    <w:rsid w:val="004B4CD4"/>
    <w:rsid w:val="004B7BEF"/>
    <w:rsid w:val="004C3400"/>
    <w:rsid w:val="004C5ADD"/>
    <w:rsid w:val="004C5B14"/>
    <w:rsid w:val="004C71E3"/>
    <w:rsid w:val="004C76CB"/>
    <w:rsid w:val="004D17BB"/>
    <w:rsid w:val="004D4DCE"/>
    <w:rsid w:val="004E1027"/>
    <w:rsid w:val="004E15AC"/>
    <w:rsid w:val="004E2A1B"/>
    <w:rsid w:val="004E6787"/>
    <w:rsid w:val="004F4772"/>
    <w:rsid w:val="004F64E6"/>
    <w:rsid w:val="0050264A"/>
    <w:rsid w:val="00502A6A"/>
    <w:rsid w:val="00503AA6"/>
    <w:rsid w:val="00507DC0"/>
    <w:rsid w:val="0052281A"/>
    <w:rsid w:val="0052591F"/>
    <w:rsid w:val="00526E61"/>
    <w:rsid w:val="005373D6"/>
    <w:rsid w:val="00540846"/>
    <w:rsid w:val="0054120E"/>
    <w:rsid w:val="005427D4"/>
    <w:rsid w:val="00545E3F"/>
    <w:rsid w:val="00552D2C"/>
    <w:rsid w:val="0055594F"/>
    <w:rsid w:val="0056023E"/>
    <w:rsid w:val="00563864"/>
    <w:rsid w:val="00566843"/>
    <w:rsid w:val="005702DA"/>
    <w:rsid w:val="00570B2A"/>
    <w:rsid w:val="00570D1E"/>
    <w:rsid w:val="00573C5F"/>
    <w:rsid w:val="00573D49"/>
    <w:rsid w:val="00574CA7"/>
    <w:rsid w:val="00586018"/>
    <w:rsid w:val="00587054"/>
    <w:rsid w:val="00594238"/>
    <w:rsid w:val="005A0E0B"/>
    <w:rsid w:val="005A2C2B"/>
    <w:rsid w:val="005B1562"/>
    <w:rsid w:val="005B7544"/>
    <w:rsid w:val="005D52FA"/>
    <w:rsid w:val="005D7B3F"/>
    <w:rsid w:val="005D7D54"/>
    <w:rsid w:val="005E02F8"/>
    <w:rsid w:val="005E1938"/>
    <w:rsid w:val="005E1F9B"/>
    <w:rsid w:val="005F43E5"/>
    <w:rsid w:val="005F783A"/>
    <w:rsid w:val="00601564"/>
    <w:rsid w:val="00602AD6"/>
    <w:rsid w:val="00603221"/>
    <w:rsid w:val="00605145"/>
    <w:rsid w:val="00606E0E"/>
    <w:rsid w:val="00607819"/>
    <w:rsid w:val="00621F93"/>
    <w:rsid w:val="00633998"/>
    <w:rsid w:val="00634307"/>
    <w:rsid w:val="00637BC6"/>
    <w:rsid w:val="006403FC"/>
    <w:rsid w:val="00643083"/>
    <w:rsid w:val="00643FE0"/>
    <w:rsid w:val="00644DA0"/>
    <w:rsid w:val="0065337F"/>
    <w:rsid w:val="0065416E"/>
    <w:rsid w:val="00661724"/>
    <w:rsid w:val="00663AC6"/>
    <w:rsid w:val="00663EA5"/>
    <w:rsid w:val="0066694F"/>
    <w:rsid w:val="0067339A"/>
    <w:rsid w:val="00684554"/>
    <w:rsid w:val="00686E48"/>
    <w:rsid w:val="00695CEE"/>
    <w:rsid w:val="0069713C"/>
    <w:rsid w:val="006B3CB5"/>
    <w:rsid w:val="006C4021"/>
    <w:rsid w:val="006E06EE"/>
    <w:rsid w:val="006E0DA9"/>
    <w:rsid w:val="006E4E3F"/>
    <w:rsid w:val="006F19D2"/>
    <w:rsid w:val="006F6787"/>
    <w:rsid w:val="00700E4C"/>
    <w:rsid w:val="007054B1"/>
    <w:rsid w:val="00727B21"/>
    <w:rsid w:val="00731E85"/>
    <w:rsid w:val="007355BF"/>
    <w:rsid w:val="00743BB7"/>
    <w:rsid w:val="00746D82"/>
    <w:rsid w:val="00752A45"/>
    <w:rsid w:val="00753789"/>
    <w:rsid w:val="0075404D"/>
    <w:rsid w:val="007700C9"/>
    <w:rsid w:val="007846DB"/>
    <w:rsid w:val="007866C2"/>
    <w:rsid w:val="007A12B2"/>
    <w:rsid w:val="007C44A4"/>
    <w:rsid w:val="007D23AB"/>
    <w:rsid w:val="007D334A"/>
    <w:rsid w:val="007D335D"/>
    <w:rsid w:val="007D4111"/>
    <w:rsid w:val="007E20D3"/>
    <w:rsid w:val="007F12A1"/>
    <w:rsid w:val="007F3AE6"/>
    <w:rsid w:val="00811A39"/>
    <w:rsid w:val="00814724"/>
    <w:rsid w:val="008303AC"/>
    <w:rsid w:val="00843B2E"/>
    <w:rsid w:val="00844B02"/>
    <w:rsid w:val="008453D9"/>
    <w:rsid w:val="00847363"/>
    <w:rsid w:val="00847F1B"/>
    <w:rsid w:val="0085585C"/>
    <w:rsid w:val="0085767E"/>
    <w:rsid w:val="008700AD"/>
    <w:rsid w:val="00884F69"/>
    <w:rsid w:val="008924B4"/>
    <w:rsid w:val="008957AD"/>
    <w:rsid w:val="00896E91"/>
    <w:rsid w:val="008973DB"/>
    <w:rsid w:val="008A3DEB"/>
    <w:rsid w:val="008C1AB8"/>
    <w:rsid w:val="008C57F3"/>
    <w:rsid w:val="008D1E15"/>
    <w:rsid w:val="008D4762"/>
    <w:rsid w:val="008D6B47"/>
    <w:rsid w:val="008E11B5"/>
    <w:rsid w:val="008E4254"/>
    <w:rsid w:val="008F004A"/>
    <w:rsid w:val="008F1FFC"/>
    <w:rsid w:val="008F5C38"/>
    <w:rsid w:val="00900D6F"/>
    <w:rsid w:val="00902AF8"/>
    <w:rsid w:val="00904379"/>
    <w:rsid w:val="00904611"/>
    <w:rsid w:val="0091794D"/>
    <w:rsid w:val="00922ED1"/>
    <w:rsid w:val="00935D9C"/>
    <w:rsid w:val="009410AB"/>
    <w:rsid w:val="0094691F"/>
    <w:rsid w:val="0095166F"/>
    <w:rsid w:val="00957A46"/>
    <w:rsid w:val="00961D6B"/>
    <w:rsid w:val="00965225"/>
    <w:rsid w:val="009808FC"/>
    <w:rsid w:val="00982BD3"/>
    <w:rsid w:val="00984B1F"/>
    <w:rsid w:val="00992CDB"/>
    <w:rsid w:val="00997C05"/>
    <w:rsid w:val="009A0092"/>
    <w:rsid w:val="009A066E"/>
    <w:rsid w:val="009B1A21"/>
    <w:rsid w:val="009B33D0"/>
    <w:rsid w:val="009B3E74"/>
    <w:rsid w:val="009B5209"/>
    <w:rsid w:val="009B7C37"/>
    <w:rsid w:val="009C024D"/>
    <w:rsid w:val="009C5146"/>
    <w:rsid w:val="009C7D2C"/>
    <w:rsid w:val="009D6BED"/>
    <w:rsid w:val="009D717D"/>
    <w:rsid w:val="009E22A3"/>
    <w:rsid w:val="009F0006"/>
    <w:rsid w:val="00A00F39"/>
    <w:rsid w:val="00A22170"/>
    <w:rsid w:val="00A22882"/>
    <w:rsid w:val="00A267FF"/>
    <w:rsid w:val="00A31B32"/>
    <w:rsid w:val="00A3382A"/>
    <w:rsid w:val="00A46C4B"/>
    <w:rsid w:val="00A476F8"/>
    <w:rsid w:val="00A60CD2"/>
    <w:rsid w:val="00A638B4"/>
    <w:rsid w:val="00A739E5"/>
    <w:rsid w:val="00A91086"/>
    <w:rsid w:val="00A9209E"/>
    <w:rsid w:val="00A92B60"/>
    <w:rsid w:val="00AA5A7A"/>
    <w:rsid w:val="00AB06D3"/>
    <w:rsid w:val="00AB1483"/>
    <w:rsid w:val="00AB3539"/>
    <w:rsid w:val="00AB500A"/>
    <w:rsid w:val="00AC2926"/>
    <w:rsid w:val="00AD0734"/>
    <w:rsid w:val="00AD29B8"/>
    <w:rsid w:val="00AD344B"/>
    <w:rsid w:val="00AF74BF"/>
    <w:rsid w:val="00B009A0"/>
    <w:rsid w:val="00B01295"/>
    <w:rsid w:val="00B028BE"/>
    <w:rsid w:val="00B11EEA"/>
    <w:rsid w:val="00B13CBA"/>
    <w:rsid w:val="00B15BD7"/>
    <w:rsid w:val="00B27A77"/>
    <w:rsid w:val="00B31D1A"/>
    <w:rsid w:val="00B337D3"/>
    <w:rsid w:val="00B346D6"/>
    <w:rsid w:val="00B4299C"/>
    <w:rsid w:val="00B44A16"/>
    <w:rsid w:val="00B579D5"/>
    <w:rsid w:val="00B73567"/>
    <w:rsid w:val="00B80B83"/>
    <w:rsid w:val="00B8687D"/>
    <w:rsid w:val="00B90BAC"/>
    <w:rsid w:val="00B9213C"/>
    <w:rsid w:val="00B93E19"/>
    <w:rsid w:val="00B96367"/>
    <w:rsid w:val="00BA2DD0"/>
    <w:rsid w:val="00BA33B3"/>
    <w:rsid w:val="00BA76E3"/>
    <w:rsid w:val="00BB48E3"/>
    <w:rsid w:val="00BB78D3"/>
    <w:rsid w:val="00BC682B"/>
    <w:rsid w:val="00BD0A66"/>
    <w:rsid w:val="00BD7BB2"/>
    <w:rsid w:val="00BE3459"/>
    <w:rsid w:val="00BF56EB"/>
    <w:rsid w:val="00BF769C"/>
    <w:rsid w:val="00C0054B"/>
    <w:rsid w:val="00C0068C"/>
    <w:rsid w:val="00C01073"/>
    <w:rsid w:val="00C026CE"/>
    <w:rsid w:val="00C11A96"/>
    <w:rsid w:val="00C14A99"/>
    <w:rsid w:val="00C16668"/>
    <w:rsid w:val="00C26F57"/>
    <w:rsid w:val="00C27182"/>
    <w:rsid w:val="00C42041"/>
    <w:rsid w:val="00C45DCD"/>
    <w:rsid w:val="00C47236"/>
    <w:rsid w:val="00C50C23"/>
    <w:rsid w:val="00C561FF"/>
    <w:rsid w:val="00C60B5E"/>
    <w:rsid w:val="00C67155"/>
    <w:rsid w:val="00C67A14"/>
    <w:rsid w:val="00C737DE"/>
    <w:rsid w:val="00C74999"/>
    <w:rsid w:val="00C751B8"/>
    <w:rsid w:val="00CA0641"/>
    <w:rsid w:val="00CA0B1A"/>
    <w:rsid w:val="00CC240F"/>
    <w:rsid w:val="00CC2EC5"/>
    <w:rsid w:val="00CC4923"/>
    <w:rsid w:val="00CC6360"/>
    <w:rsid w:val="00CE3D51"/>
    <w:rsid w:val="00CE7FB0"/>
    <w:rsid w:val="00CF4A2E"/>
    <w:rsid w:val="00CF7E01"/>
    <w:rsid w:val="00D00D05"/>
    <w:rsid w:val="00D02DC2"/>
    <w:rsid w:val="00D034F8"/>
    <w:rsid w:val="00D045AF"/>
    <w:rsid w:val="00D24392"/>
    <w:rsid w:val="00D2517E"/>
    <w:rsid w:val="00D369B1"/>
    <w:rsid w:val="00D45FF1"/>
    <w:rsid w:val="00D46AA3"/>
    <w:rsid w:val="00D50615"/>
    <w:rsid w:val="00D64DDE"/>
    <w:rsid w:val="00D716A6"/>
    <w:rsid w:val="00D74A8B"/>
    <w:rsid w:val="00D769D1"/>
    <w:rsid w:val="00D77017"/>
    <w:rsid w:val="00D97EB6"/>
    <w:rsid w:val="00DA5857"/>
    <w:rsid w:val="00DA5E4D"/>
    <w:rsid w:val="00DB1ED4"/>
    <w:rsid w:val="00DB2DBC"/>
    <w:rsid w:val="00DB41C6"/>
    <w:rsid w:val="00DB4E25"/>
    <w:rsid w:val="00DB5789"/>
    <w:rsid w:val="00DB60C4"/>
    <w:rsid w:val="00DC63EB"/>
    <w:rsid w:val="00DD1050"/>
    <w:rsid w:val="00DE26A3"/>
    <w:rsid w:val="00DF6A0B"/>
    <w:rsid w:val="00E03285"/>
    <w:rsid w:val="00E038B5"/>
    <w:rsid w:val="00E03968"/>
    <w:rsid w:val="00E04BB7"/>
    <w:rsid w:val="00E120BE"/>
    <w:rsid w:val="00E125EB"/>
    <w:rsid w:val="00E24B70"/>
    <w:rsid w:val="00E304B6"/>
    <w:rsid w:val="00E309CE"/>
    <w:rsid w:val="00E37677"/>
    <w:rsid w:val="00E5475C"/>
    <w:rsid w:val="00E54850"/>
    <w:rsid w:val="00E55860"/>
    <w:rsid w:val="00E56539"/>
    <w:rsid w:val="00E63929"/>
    <w:rsid w:val="00E64960"/>
    <w:rsid w:val="00E70949"/>
    <w:rsid w:val="00E7334E"/>
    <w:rsid w:val="00E832E3"/>
    <w:rsid w:val="00E874B6"/>
    <w:rsid w:val="00E9379A"/>
    <w:rsid w:val="00EA162E"/>
    <w:rsid w:val="00EA3D19"/>
    <w:rsid w:val="00EA6D10"/>
    <w:rsid w:val="00EB0A0E"/>
    <w:rsid w:val="00EB0CA9"/>
    <w:rsid w:val="00EB36AE"/>
    <w:rsid w:val="00EB3CE6"/>
    <w:rsid w:val="00EB5B1A"/>
    <w:rsid w:val="00EC022F"/>
    <w:rsid w:val="00EC2C59"/>
    <w:rsid w:val="00EC71CB"/>
    <w:rsid w:val="00EE3A8F"/>
    <w:rsid w:val="00EE4F95"/>
    <w:rsid w:val="00EE6C5E"/>
    <w:rsid w:val="00EF47D2"/>
    <w:rsid w:val="00EF7F23"/>
    <w:rsid w:val="00F04923"/>
    <w:rsid w:val="00F22AD8"/>
    <w:rsid w:val="00F252DB"/>
    <w:rsid w:val="00F35444"/>
    <w:rsid w:val="00F36C7C"/>
    <w:rsid w:val="00F42CFF"/>
    <w:rsid w:val="00F43C05"/>
    <w:rsid w:val="00F50CD8"/>
    <w:rsid w:val="00F638CB"/>
    <w:rsid w:val="00F67ED7"/>
    <w:rsid w:val="00F71378"/>
    <w:rsid w:val="00F90EE5"/>
    <w:rsid w:val="00F918CC"/>
    <w:rsid w:val="00FA1CE9"/>
    <w:rsid w:val="00FA5737"/>
    <w:rsid w:val="00FA5A4A"/>
    <w:rsid w:val="00FA646B"/>
    <w:rsid w:val="00FA7FEF"/>
    <w:rsid w:val="00FB690D"/>
    <w:rsid w:val="00FB6CED"/>
    <w:rsid w:val="00FB7F42"/>
    <w:rsid w:val="00FC0BC0"/>
    <w:rsid w:val="00FC159A"/>
    <w:rsid w:val="00FC1E3C"/>
    <w:rsid w:val="00FC46C6"/>
    <w:rsid w:val="00FD202F"/>
    <w:rsid w:val="00FD2137"/>
    <w:rsid w:val="00FD625D"/>
    <w:rsid w:val="00FE5F19"/>
    <w:rsid w:val="00FF1C06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D00D"/>
  <w15:docId w15:val="{CC083EB4-6BCC-4DAF-A1C1-AA79C15F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D1E15"/>
    <w:rPr>
      <w:rFonts w:ascii="Times New Roman" w:eastAsia="Times New Roman" w:hAnsi="Times New Roman"/>
    </w:rPr>
  </w:style>
  <w:style w:type="paragraph" w:styleId="10">
    <w:name w:val="heading 1"/>
    <w:basedOn w:val="a1"/>
    <w:next w:val="a1"/>
    <w:link w:val="11"/>
    <w:uiPriority w:val="9"/>
    <w:qFormat/>
    <w:rsid w:val="00E93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E937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93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B0A0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E9379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УК1"/>
    <w:basedOn w:val="10"/>
    <w:next w:val="a1"/>
    <w:link w:val="13"/>
    <w:rsid w:val="00CC240F"/>
    <w:pPr>
      <w:keepLines w:val="0"/>
      <w:spacing w:before="0" w:after="120"/>
      <w:ind w:left="567" w:right="567"/>
      <w:jc w:val="center"/>
    </w:pPr>
    <w:rPr>
      <w:rFonts w:ascii="Times New Roman" w:hAnsi="Times New Roman"/>
      <w:caps/>
      <w:kern w:val="32"/>
      <w:sz w:val="32"/>
      <w:szCs w:val="32"/>
    </w:rPr>
  </w:style>
  <w:style w:type="character" w:customStyle="1" w:styleId="13">
    <w:name w:val="УК1 Знак"/>
    <w:link w:val="12"/>
    <w:locked/>
    <w:rsid w:val="00CC240F"/>
    <w:rPr>
      <w:rFonts w:ascii="Times New Roman" w:eastAsia="Times New Roman" w:hAnsi="Times New Roman" w:cs="Times New Roman"/>
      <w:b/>
      <w:bCs/>
      <w:caps/>
      <w:color w:val="365F91"/>
      <w:kern w:val="32"/>
      <w:sz w:val="32"/>
      <w:szCs w:val="32"/>
      <w:lang w:eastAsia="ru-RU"/>
    </w:rPr>
  </w:style>
  <w:style w:type="character" w:customStyle="1" w:styleId="11">
    <w:name w:val="Заголовок 1 Знак"/>
    <w:basedOn w:val="a2"/>
    <w:link w:val="10"/>
    <w:uiPriority w:val="9"/>
    <w:rsid w:val="00E93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CC240F"/>
    <w:pPr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a7">
    <w:name w:val="Normal (Web)"/>
    <w:basedOn w:val="a1"/>
    <w:rsid w:val="00E9379A"/>
    <w:pPr>
      <w:spacing w:before="100" w:beforeAutospacing="1" w:after="100" w:afterAutospacing="1" w:line="288" w:lineRule="auto"/>
      <w:ind w:firstLine="327"/>
      <w:jc w:val="both"/>
    </w:pPr>
    <w:rPr>
      <w:rFonts w:ascii="Arial" w:hAnsi="Arial" w:cs="Arial"/>
      <w:color w:val="000000"/>
    </w:rPr>
  </w:style>
  <w:style w:type="character" w:customStyle="1" w:styleId="apple-converted-space">
    <w:name w:val="apple-converted-space"/>
    <w:rsid w:val="00CC240F"/>
    <w:rPr>
      <w:rFonts w:cs="Times New Roman"/>
    </w:rPr>
  </w:style>
  <w:style w:type="paragraph" w:styleId="a8">
    <w:name w:val="List Paragraph"/>
    <w:basedOn w:val="a1"/>
    <w:uiPriority w:val="34"/>
    <w:qFormat/>
    <w:rsid w:val="00E9379A"/>
    <w:pPr>
      <w:ind w:left="720"/>
      <w:contextualSpacing/>
    </w:pPr>
  </w:style>
  <w:style w:type="paragraph" w:styleId="a9">
    <w:name w:val="Balloon Text"/>
    <w:basedOn w:val="a1"/>
    <w:link w:val="aa"/>
    <w:uiPriority w:val="99"/>
    <w:semiHidden/>
    <w:unhideWhenUsed/>
    <w:rsid w:val="00E9379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E9379A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2"/>
    <w:uiPriority w:val="99"/>
    <w:unhideWhenUsed/>
    <w:rsid w:val="00E9379A"/>
    <w:rPr>
      <w:color w:val="0000FF" w:themeColor="hyperlink"/>
      <w:u w:val="single"/>
    </w:rPr>
  </w:style>
  <w:style w:type="character" w:customStyle="1" w:styleId="40">
    <w:name w:val="Заголовок 4 Знак"/>
    <w:link w:val="4"/>
    <w:uiPriority w:val="9"/>
    <w:semiHidden/>
    <w:rsid w:val="00EB0A0E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styleId="ac">
    <w:name w:val="annotation reference"/>
    <w:uiPriority w:val="99"/>
    <w:semiHidden/>
    <w:unhideWhenUsed/>
    <w:rsid w:val="00C737DE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C737DE"/>
    <w:rPr>
      <w:lang w:val="x-none"/>
    </w:rPr>
  </w:style>
  <w:style w:type="character" w:customStyle="1" w:styleId="ae">
    <w:name w:val="Текст примечания Знак"/>
    <w:link w:val="ad"/>
    <w:uiPriority w:val="99"/>
    <w:semiHidden/>
    <w:rsid w:val="00C737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737DE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C737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1">
    <w:name w:val="Strong"/>
    <w:uiPriority w:val="22"/>
    <w:qFormat/>
    <w:rsid w:val="009410AB"/>
    <w:rPr>
      <w:b/>
      <w:bCs/>
    </w:rPr>
  </w:style>
  <w:style w:type="paragraph" w:styleId="af2">
    <w:name w:val="TOC Heading"/>
    <w:basedOn w:val="10"/>
    <w:next w:val="a1"/>
    <w:uiPriority w:val="39"/>
    <w:unhideWhenUsed/>
    <w:qFormat/>
    <w:rsid w:val="00E9379A"/>
    <w:pPr>
      <w:spacing w:line="276" w:lineRule="auto"/>
      <w:outlineLvl w:val="9"/>
    </w:pPr>
  </w:style>
  <w:style w:type="paragraph" w:styleId="14">
    <w:name w:val="toc 1"/>
    <w:basedOn w:val="a1"/>
    <w:next w:val="a1"/>
    <w:autoRedefine/>
    <w:uiPriority w:val="39"/>
    <w:unhideWhenUsed/>
    <w:qFormat/>
    <w:rsid w:val="00E9379A"/>
    <w:pPr>
      <w:spacing w:after="100"/>
    </w:pPr>
    <w:rPr>
      <w:b/>
      <w:sz w:val="28"/>
    </w:rPr>
  </w:style>
  <w:style w:type="paragraph" w:styleId="af3">
    <w:name w:val="header"/>
    <w:basedOn w:val="a1"/>
    <w:link w:val="af4"/>
    <w:uiPriority w:val="99"/>
    <w:unhideWhenUsed/>
    <w:rsid w:val="00E9379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2"/>
    <w:link w:val="af3"/>
    <w:uiPriority w:val="99"/>
    <w:rsid w:val="00E9379A"/>
    <w:rPr>
      <w:rFonts w:ascii="Times New Roman" w:eastAsia="Times New Roman" w:hAnsi="Times New Roman"/>
    </w:rPr>
  </w:style>
  <w:style w:type="paragraph" w:styleId="af5">
    <w:name w:val="footer"/>
    <w:basedOn w:val="a1"/>
    <w:link w:val="af6"/>
    <w:uiPriority w:val="99"/>
    <w:unhideWhenUsed/>
    <w:rsid w:val="00E9379A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2"/>
    <w:link w:val="af5"/>
    <w:uiPriority w:val="99"/>
    <w:rsid w:val="00E9379A"/>
    <w:rPr>
      <w:rFonts w:ascii="Times New Roman" w:eastAsia="Times New Roman" w:hAnsi="Times New Roman"/>
    </w:rPr>
  </w:style>
  <w:style w:type="paragraph" w:customStyle="1" w:styleId="Default">
    <w:name w:val="Default"/>
    <w:rsid w:val="00503AA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21">
    <w:name w:val="Заголовок 2 Знак"/>
    <w:basedOn w:val="a2"/>
    <w:link w:val="20"/>
    <w:uiPriority w:val="9"/>
    <w:rsid w:val="00E93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2">
    <w:name w:val="toc 2"/>
    <w:basedOn w:val="a1"/>
    <w:next w:val="a1"/>
    <w:autoRedefine/>
    <w:uiPriority w:val="39"/>
    <w:unhideWhenUsed/>
    <w:qFormat/>
    <w:rsid w:val="00E9379A"/>
    <w:pPr>
      <w:spacing w:after="100"/>
      <w:ind w:left="200"/>
    </w:pPr>
    <w:rPr>
      <w:i/>
      <w:sz w:val="28"/>
    </w:rPr>
  </w:style>
  <w:style w:type="character" w:customStyle="1" w:styleId="30">
    <w:name w:val="Заголовок 3 Знак"/>
    <w:basedOn w:val="a2"/>
    <w:link w:val="3"/>
    <w:uiPriority w:val="9"/>
    <w:rsid w:val="00E937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7">
    <w:name w:val="_Стиль текста"/>
    <w:link w:val="af8"/>
    <w:qFormat/>
    <w:rsid w:val="009C024D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f8">
    <w:name w:val="_Стиль текста Знак"/>
    <w:basedOn w:val="a2"/>
    <w:link w:val="af7"/>
    <w:rsid w:val="009C024D"/>
    <w:rPr>
      <w:rFonts w:ascii="Times New Roman" w:hAnsi="Times New Roman"/>
      <w:sz w:val="28"/>
      <w:szCs w:val="22"/>
      <w:lang w:eastAsia="en-US"/>
    </w:rPr>
  </w:style>
  <w:style w:type="paragraph" w:customStyle="1" w:styleId="af9">
    <w:name w:val="Тесты"/>
    <w:basedOn w:val="af7"/>
    <w:link w:val="afa"/>
    <w:qFormat/>
    <w:rsid w:val="0017662A"/>
    <w:pPr>
      <w:spacing w:after="80"/>
    </w:pPr>
    <w:rPr>
      <w:b/>
      <w:lang w:val="en-US"/>
    </w:rPr>
  </w:style>
  <w:style w:type="character" w:customStyle="1" w:styleId="afa">
    <w:name w:val="Тесты Знак"/>
    <w:basedOn w:val="af8"/>
    <w:link w:val="af9"/>
    <w:rsid w:val="0017662A"/>
    <w:rPr>
      <w:rFonts w:ascii="Times New Roman" w:hAnsi="Times New Roman"/>
      <w:b/>
      <w:sz w:val="28"/>
      <w:szCs w:val="22"/>
      <w:lang w:val="en-US" w:eastAsia="en-US"/>
    </w:rPr>
  </w:style>
  <w:style w:type="character" w:styleId="afb">
    <w:name w:val="FollowedHyperlink"/>
    <w:basedOn w:val="a2"/>
    <w:uiPriority w:val="99"/>
    <w:semiHidden/>
    <w:unhideWhenUsed/>
    <w:rsid w:val="00E9379A"/>
    <w:rPr>
      <w:color w:val="800080" w:themeColor="followedHyperlink"/>
      <w:u w:val="single"/>
    </w:rPr>
  </w:style>
  <w:style w:type="paragraph" w:customStyle="1" w:styleId="afc">
    <w:name w:val="Вовиков Абзац"/>
    <w:basedOn w:val="a1"/>
    <w:qFormat/>
    <w:rsid w:val="00BC682B"/>
    <w:rPr>
      <w:rFonts w:eastAsiaTheme="minorHAnsi" w:cstheme="minorBidi"/>
      <w:color w:val="000000" w:themeColor="text1"/>
      <w:szCs w:val="22"/>
    </w:rPr>
  </w:style>
  <w:style w:type="paragraph" w:customStyle="1" w:styleId="StyleText">
    <w:name w:val="StyleText"/>
    <w:basedOn w:val="a1"/>
    <w:link w:val="StyleText0"/>
    <w:qFormat/>
    <w:rsid w:val="00B15BD7"/>
    <w:rPr>
      <w:rFonts w:eastAsiaTheme="minorHAnsi" w:cstheme="minorBidi"/>
      <w:szCs w:val="22"/>
      <w:lang w:eastAsia="en-US"/>
    </w:rPr>
  </w:style>
  <w:style w:type="paragraph" w:customStyle="1" w:styleId="afd">
    <w:name w:val="Кутенков абзац"/>
    <w:basedOn w:val="a1"/>
    <w:qFormat/>
    <w:rsid w:val="00900D6F"/>
    <w:pPr>
      <w:ind w:firstLine="709"/>
      <w:jc w:val="both"/>
    </w:pPr>
    <w:rPr>
      <w:color w:val="000000" w:themeColor="text1"/>
      <w:sz w:val="28"/>
    </w:rPr>
  </w:style>
  <w:style w:type="paragraph" w:customStyle="1" w:styleId="15">
    <w:name w:val="Кутенков  заголовок1"/>
    <w:basedOn w:val="10"/>
    <w:next w:val="afd"/>
    <w:qFormat/>
    <w:rsid w:val="00900D6F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3">
    <w:name w:val="Кутенков  заголовок2"/>
    <w:basedOn w:val="20"/>
    <w:next w:val="afd"/>
    <w:qFormat/>
    <w:rsid w:val="00900D6F"/>
    <w:pPr>
      <w:spacing w:before="60" w:after="60"/>
      <w:ind w:firstLine="709"/>
    </w:pPr>
    <w:rPr>
      <w:rFonts w:ascii="Times New Roman" w:hAnsi="Times New Roman"/>
      <w:color w:val="000000" w:themeColor="text1"/>
      <w:sz w:val="28"/>
    </w:rPr>
  </w:style>
  <w:style w:type="paragraph" w:customStyle="1" w:styleId="31">
    <w:name w:val="Кутенков заголовок3"/>
    <w:basedOn w:val="3"/>
    <w:qFormat/>
    <w:rsid w:val="00E9379A"/>
    <w:pPr>
      <w:spacing w:before="60" w:after="60"/>
      <w:ind w:firstLine="709"/>
    </w:pPr>
    <w:rPr>
      <w:rFonts w:ascii="Times New Roman" w:hAnsi="Times New Roman"/>
      <w:color w:val="000000" w:themeColor="text1"/>
      <w:sz w:val="28"/>
    </w:rPr>
  </w:style>
  <w:style w:type="table" w:customStyle="1" w:styleId="afe">
    <w:name w:val="Свистунова таблица"/>
    <w:basedOn w:val="a3"/>
    <w:uiPriority w:val="99"/>
    <w:rsid w:val="00E9379A"/>
    <w:pPr>
      <w:ind w:firstLine="284"/>
      <w:jc w:val="both"/>
    </w:pPr>
    <w:rPr>
      <w:rFonts w:ascii="Times New Roman" w:eastAsiaTheme="minorHAnsi" w:hAnsi="Times New Roman" w:cstheme="minorBid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2"/>
    <w:uiPriority w:val="99"/>
    <w:semiHidden/>
    <w:rsid w:val="00E9379A"/>
    <w:rPr>
      <w:color w:val="808080"/>
    </w:rPr>
  </w:style>
  <w:style w:type="paragraph" w:customStyle="1" w:styleId="aff0">
    <w:name w:val="Кутенков маркированный  список"/>
    <w:basedOn w:val="a0"/>
    <w:next w:val="afd"/>
    <w:qFormat/>
    <w:rsid w:val="00900D6F"/>
    <w:pPr>
      <w:spacing w:before="60"/>
      <w:ind w:left="1066" w:hanging="357"/>
      <w:jc w:val="both"/>
    </w:pPr>
    <w:rPr>
      <w:sz w:val="28"/>
    </w:rPr>
  </w:style>
  <w:style w:type="paragraph" w:customStyle="1" w:styleId="16">
    <w:name w:val="Кутенков нумерованный список 1"/>
    <w:basedOn w:val="a"/>
    <w:next w:val="afd"/>
    <w:qFormat/>
    <w:rsid w:val="00900D6F"/>
    <w:pPr>
      <w:ind w:left="709" w:firstLine="709"/>
      <w:jc w:val="both"/>
    </w:pPr>
    <w:rPr>
      <w:sz w:val="28"/>
    </w:rPr>
  </w:style>
  <w:style w:type="paragraph" w:styleId="a0">
    <w:name w:val="List Bullet"/>
    <w:basedOn w:val="a1"/>
    <w:uiPriority w:val="99"/>
    <w:semiHidden/>
    <w:unhideWhenUsed/>
    <w:rsid w:val="00E9379A"/>
    <w:pPr>
      <w:numPr>
        <w:numId w:val="21"/>
      </w:numPr>
      <w:contextualSpacing/>
    </w:pPr>
  </w:style>
  <w:style w:type="paragraph" w:customStyle="1" w:styleId="24">
    <w:name w:val="Кутенков нумерованный список2"/>
    <w:basedOn w:val="2"/>
    <w:next w:val="afd"/>
    <w:qFormat/>
    <w:rsid w:val="00900D6F"/>
    <w:pPr>
      <w:spacing w:before="60"/>
      <w:ind w:left="1134" w:firstLine="1134"/>
      <w:jc w:val="both"/>
    </w:pPr>
    <w:rPr>
      <w:sz w:val="28"/>
    </w:rPr>
  </w:style>
  <w:style w:type="paragraph" w:styleId="a">
    <w:name w:val="List Number"/>
    <w:basedOn w:val="a1"/>
    <w:uiPriority w:val="99"/>
    <w:unhideWhenUsed/>
    <w:rsid w:val="00E9379A"/>
    <w:pPr>
      <w:numPr>
        <w:numId w:val="2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9379A"/>
    <w:pPr>
      <w:numPr>
        <w:numId w:val="27"/>
      </w:numPr>
      <w:contextualSpacing/>
    </w:pPr>
  </w:style>
  <w:style w:type="paragraph" w:styleId="32">
    <w:name w:val="toc 3"/>
    <w:basedOn w:val="a1"/>
    <w:next w:val="a1"/>
    <w:autoRedefine/>
    <w:uiPriority w:val="39"/>
    <w:unhideWhenUsed/>
    <w:qFormat/>
    <w:rsid w:val="00E9379A"/>
    <w:pPr>
      <w:spacing w:after="100"/>
      <w:ind w:left="400"/>
    </w:pPr>
    <w:rPr>
      <w:i/>
      <w:sz w:val="24"/>
    </w:rPr>
  </w:style>
  <w:style w:type="character" w:customStyle="1" w:styleId="rvts20">
    <w:name w:val="rvts20"/>
    <w:basedOn w:val="a2"/>
    <w:rsid w:val="00E9379A"/>
  </w:style>
  <w:style w:type="character" w:customStyle="1" w:styleId="rvts9">
    <w:name w:val="rvts9"/>
    <w:basedOn w:val="a2"/>
    <w:rsid w:val="00E9379A"/>
  </w:style>
  <w:style w:type="paragraph" w:customStyle="1" w:styleId="rvps4">
    <w:name w:val="rvps4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20">
    <w:name w:val="rvps20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17">
    <w:name w:val="rvps17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character" w:customStyle="1" w:styleId="rvts11">
    <w:name w:val="rvts11"/>
    <w:basedOn w:val="a2"/>
    <w:rsid w:val="00E9379A"/>
  </w:style>
  <w:style w:type="character" w:customStyle="1" w:styleId="rvts14">
    <w:name w:val="rvts14"/>
    <w:basedOn w:val="a2"/>
    <w:rsid w:val="00E9379A"/>
  </w:style>
  <w:style w:type="character" w:customStyle="1" w:styleId="rvts29">
    <w:name w:val="rvts29"/>
    <w:basedOn w:val="a2"/>
    <w:rsid w:val="00E9379A"/>
  </w:style>
  <w:style w:type="paragraph" w:customStyle="1" w:styleId="rvps16">
    <w:name w:val="rvps16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character" w:customStyle="1" w:styleId="rvts61">
    <w:name w:val="rvts61"/>
    <w:basedOn w:val="a2"/>
    <w:rsid w:val="00E9379A"/>
  </w:style>
  <w:style w:type="character" w:customStyle="1" w:styleId="rvts28">
    <w:name w:val="rvts28"/>
    <w:basedOn w:val="a2"/>
    <w:rsid w:val="00E9379A"/>
  </w:style>
  <w:style w:type="character" w:customStyle="1" w:styleId="rvts16">
    <w:name w:val="rvts16"/>
    <w:basedOn w:val="a2"/>
    <w:rsid w:val="00E9379A"/>
  </w:style>
  <w:style w:type="character" w:customStyle="1" w:styleId="rvts32">
    <w:name w:val="rvts32"/>
    <w:basedOn w:val="a2"/>
    <w:rsid w:val="00E9379A"/>
  </w:style>
  <w:style w:type="paragraph" w:customStyle="1" w:styleId="rvps11">
    <w:name w:val="rvps11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26">
    <w:name w:val="rvps26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10">
    <w:name w:val="rvps10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67">
    <w:name w:val="rvps67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aff1">
    <w:name w:val="Абзац_Малиновцев_Иван"/>
    <w:basedOn w:val="a7"/>
    <w:qFormat/>
    <w:rsid w:val="00E9379A"/>
    <w:pPr>
      <w:spacing w:before="0" w:beforeAutospacing="0" w:after="0" w:afterAutospacing="0" w:line="240" w:lineRule="auto"/>
      <w:ind w:firstLine="709"/>
    </w:pPr>
    <w:rPr>
      <w:rFonts w:ascii="Times New Roman" w:hAnsi="Times New Roman" w:cs="Times New Roman"/>
      <w:color w:val="auto"/>
      <w:sz w:val="28"/>
      <w:szCs w:val="24"/>
    </w:rPr>
  </w:style>
  <w:style w:type="paragraph" w:styleId="aff2">
    <w:name w:val="caption"/>
    <w:basedOn w:val="a1"/>
    <w:next w:val="a1"/>
    <w:uiPriority w:val="35"/>
    <w:unhideWhenUsed/>
    <w:qFormat/>
    <w:rsid w:val="00E9379A"/>
    <w:pPr>
      <w:spacing w:after="200"/>
    </w:pPr>
    <w:rPr>
      <w:b/>
      <w:bCs/>
      <w:color w:val="4F81BD" w:themeColor="accent1"/>
      <w:sz w:val="18"/>
      <w:szCs w:val="18"/>
    </w:rPr>
  </w:style>
  <w:style w:type="numbering" w:customStyle="1" w:styleId="1">
    <w:name w:val="Стиль1"/>
    <w:uiPriority w:val="99"/>
    <w:rsid w:val="00E9379A"/>
    <w:pPr>
      <w:numPr>
        <w:numId w:val="41"/>
      </w:numPr>
    </w:pPr>
  </w:style>
  <w:style w:type="character" w:customStyle="1" w:styleId="StyleText0">
    <w:name w:val="StyleText Знак"/>
    <w:basedOn w:val="a2"/>
    <w:link w:val="StyleText"/>
    <w:locked/>
    <w:rsid w:val="00280F56"/>
    <w:rPr>
      <w:rFonts w:ascii="Times New Roman" w:eastAsiaTheme="minorHAnsi" w:hAnsi="Times New Roman" w:cstheme="minorBidi"/>
      <w:szCs w:val="22"/>
      <w:lang w:eastAsia="en-US"/>
    </w:rPr>
  </w:style>
  <w:style w:type="paragraph" w:customStyle="1" w:styleId="aff3">
    <w:name w:val="Свистунова абзац"/>
    <w:basedOn w:val="a1"/>
    <w:qFormat/>
    <w:rsid w:val="00E9379A"/>
    <w:pPr>
      <w:ind w:firstLine="709"/>
      <w:jc w:val="both"/>
    </w:pPr>
    <w:rPr>
      <w:color w:val="000000" w:themeColor="text1"/>
      <w:sz w:val="28"/>
    </w:rPr>
  </w:style>
  <w:style w:type="paragraph" w:customStyle="1" w:styleId="17">
    <w:name w:val="Свистунова  заголовок1"/>
    <w:basedOn w:val="10"/>
    <w:next w:val="aff3"/>
    <w:qFormat/>
    <w:rsid w:val="00E9379A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5">
    <w:name w:val="Свистунова  заголовок2"/>
    <w:basedOn w:val="20"/>
    <w:next w:val="aff3"/>
    <w:qFormat/>
    <w:rsid w:val="00E9379A"/>
    <w:pPr>
      <w:spacing w:before="60" w:after="60"/>
      <w:ind w:firstLine="709"/>
    </w:pPr>
    <w:rPr>
      <w:rFonts w:ascii="Times New Roman" w:hAnsi="Times New Roman"/>
      <w:color w:val="000000" w:themeColor="text1"/>
      <w:sz w:val="28"/>
    </w:rPr>
  </w:style>
  <w:style w:type="paragraph" w:customStyle="1" w:styleId="33">
    <w:name w:val="Свистунова заголовок3"/>
    <w:basedOn w:val="3"/>
    <w:qFormat/>
    <w:rsid w:val="00E9379A"/>
    <w:pPr>
      <w:spacing w:before="60" w:after="60"/>
      <w:ind w:left="1775" w:firstLine="709"/>
    </w:pPr>
    <w:rPr>
      <w:rFonts w:ascii="Times New Roman" w:hAnsi="Times New Roman"/>
      <w:color w:val="000000" w:themeColor="text1"/>
      <w:sz w:val="28"/>
    </w:rPr>
  </w:style>
  <w:style w:type="paragraph" w:customStyle="1" w:styleId="aff4">
    <w:name w:val="Свистунова маркированный  список"/>
    <w:basedOn w:val="a0"/>
    <w:next w:val="aff3"/>
    <w:qFormat/>
    <w:rsid w:val="00E9379A"/>
    <w:pPr>
      <w:spacing w:before="60"/>
      <w:ind w:left="1066" w:hanging="357"/>
      <w:jc w:val="both"/>
    </w:pPr>
    <w:rPr>
      <w:sz w:val="28"/>
    </w:rPr>
  </w:style>
  <w:style w:type="paragraph" w:customStyle="1" w:styleId="18">
    <w:name w:val="Свистунова нумерованный список 1"/>
    <w:basedOn w:val="a"/>
    <w:next w:val="aff3"/>
    <w:qFormat/>
    <w:rsid w:val="00E9379A"/>
    <w:pPr>
      <w:ind w:left="709" w:firstLine="709"/>
      <w:jc w:val="both"/>
    </w:pPr>
    <w:rPr>
      <w:sz w:val="28"/>
    </w:rPr>
  </w:style>
  <w:style w:type="paragraph" w:customStyle="1" w:styleId="26">
    <w:name w:val="Свистунова нумерованный список2"/>
    <w:basedOn w:val="2"/>
    <w:next w:val="aff3"/>
    <w:qFormat/>
    <w:rsid w:val="00E9379A"/>
    <w:pPr>
      <w:spacing w:before="60"/>
      <w:ind w:left="1134" w:firstLine="1134"/>
      <w:jc w:val="both"/>
    </w:pPr>
    <w:rPr>
      <w:sz w:val="28"/>
    </w:rPr>
  </w:style>
  <w:style w:type="character" w:styleId="aff5">
    <w:name w:val="Unresolved Mention"/>
    <w:basedOn w:val="a2"/>
    <w:uiPriority w:val="99"/>
    <w:semiHidden/>
    <w:unhideWhenUsed/>
    <w:rsid w:val="008D4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44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0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253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7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519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at%20is%20Vladislav\Desktop\education\1_first%20course\informatika_blyat\&#1057;&#1072;&#1096;&#1072;\&#1064;&#1040;&#1041;&#1051;&#1054;&#1053;_Variant_2_Mery_izmerenia_informatsii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FA9CB-2F76-44B9-A247-007C5EDC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ШАБЛОН_Variant_2_Mery_izmerenia_informatsii.dotx</Template>
  <TotalTime>1594</TotalTime>
  <Pages>32</Pages>
  <Words>6124</Words>
  <Characters>34912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40955</CharactersWithSpaces>
  <SharedDoc>false</SharedDoc>
  <HLinks>
    <vt:vector size="24" baseType="variant"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_Toc338542864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_Toc338542863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_Toc338542862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_Toc338542861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What_is_Vladislav</dc:creator>
  <cp:lastModifiedBy>Данил Вовиков</cp:lastModifiedBy>
  <cp:revision>134</cp:revision>
  <cp:lastPrinted>2017-12-19T06:21:00Z</cp:lastPrinted>
  <dcterms:created xsi:type="dcterms:W3CDTF">2021-12-19T09:53:00Z</dcterms:created>
  <dcterms:modified xsi:type="dcterms:W3CDTF">2022-12-19T11:59:00Z</dcterms:modified>
</cp:coreProperties>
</file>
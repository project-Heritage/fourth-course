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D629" w14:textId="77777777" w:rsidR="005F783A" w:rsidRPr="003352FA" w:rsidRDefault="0055594F" w:rsidP="005F783A">
      <w:pPr>
        <w:jc w:val="center"/>
        <w:rPr>
          <w:sz w:val="28"/>
          <w:szCs w:val="28"/>
        </w:rPr>
      </w:pPr>
      <w:r w:rsidRPr="003352FA">
        <w:rPr>
          <w:sz w:val="28"/>
          <w:szCs w:val="28"/>
        </w:rPr>
        <w:t>Министерство науки и высшего образования</w:t>
      </w:r>
      <w:r w:rsidR="005F783A" w:rsidRPr="003352FA">
        <w:rPr>
          <w:sz w:val="28"/>
          <w:szCs w:val="28"/>
        </w:rPr>
        <w:t xml:space="preserve"> Российской </w:t>
      </w:r>
      <w:r w:rsidR="00C0068C" w:rsidRPr="003352FA">
        <w:rPr>
          <w:sz w:val="28"/>
          <w:szCs w:val="28"/>
        </w:rPr>
        <w:t>Ф</w:t>
      </w:r>
      <w:r w:rsidR="005F783A" w:rsidRPr="003352FA">
        <w:rPr>
          <w:sz w:val="28"/>
          <w:szCs w:val="28"/>
        </w:rPr>
        <w:t>едерации</w:t>
      </w:r>
    </w:p>
    <w:p w14:paraId="062CB2B3" w14:textId="77777777" w:rsidR="005F783A" w:rsidRPr="003352FA" w:rsidRDefault="005F783A" w:rsidP="005F783A">
      <w:pPr>
        <w:jc w:val="center"/>
        <w:rPr>
          <w:sz w:val="28"/>
          <w:szCs w:val="28"/>
        </w:rPr>
      </w:pPr>
      <w:r w:rsidRPr="003352FA">
        <w:rPr>
          <w:sz w:val="28"/>
          <w:szCs w:val="28"/>
        </w:rPr>
        <w:t xml:space="preserve">Федеральное государственное бюджетное образовательное учреждение </w:t>
      </w:r>
      <w:r w:rsidR="00BB78D3" w:rsidRPr="003352FA">
        <w:rPr>
          <w:sz w:val="28"/>
          <w:szCs w:val="28"/>
        </w:rPr>
        <w:br/>
        <w:t>высшего образования</w:t>
      </w:r>
    </w:p>
    <w:p w14:paraId="7BD028EF" w14:textId="77777777" w:rsidR="00BB78D3" w:rsidRPr="003352FA" w:rsidRDefault="00BB78D3" w:rsidP="005F783A">
      <w:pPr>
        <w:jc w:val="center"/>
        <w:rPr>
          <w:sz w:val="28"/>
          <w:szCs w:val="28"/>
        </w:rPr>
      </w:pPr>
    </w:p>
    <w:p w14:paraId="7BBF4398" w14:textId="77777777" w:rsidR="007700C9" w:rsidRPr="003352FA" w:rsidRDefault="005F783A" w:rsidP="005F783A">
      <w:pPr>
        <w:jc w:val="center"/>
        <w:rPr>
          <w:b/>
          <w:caps/>
          <w:sz w:val="28"/>
          <w:szCs w:val="28"/>
          <w:lang w:val="en-US"/>
        </w:rPr>
      </w:pPr>
      <w:r w:rsidRPr="003352FA">
        <w:rPr>
          <w:b/>
          <w:sz w:val="28"/>
          <w:szCs w:val="28"/>
        </w:rPr>
        <w:t>И</w:t>
      </w:r>
      <w:r w:rsidRPr="003352FA">
        <w:rPr>
          <w:b/>
          <w:caps/>
          <w:sz w:val="28"/>
          <w:szCs w:val="28"/>
        </w:rPr>
        <w:t xml:space="preserve">ркутский </w:t>
      </w:r>
      <w:r w:rsidR="00503AA6" w:rsidRPr="003352FA">
        <w:rPr>
          <w:b/>
          <w:caps/>
          <w:sz w:val="28"/>
          <w:szCs w:val="28"/>
        </w:rPr>
        <w:t>национальный исследовательский</w:t>
      </w:r>
      <w:r w:rsidR="00992CDB" w:rsidRPr="003352FA">
        <w:rPr>
          <w:b/>
          <w:caps/>
          <w:sz w:val="28"/>
          <w:szCs w:val="28"/>
        </w:rPr>
        <w:t xml:space="preserve"> </w:t>
      </w:r>
    </w:p>
    <w:p w14:paraId="73911846" w14:textId="77777777" w:rsidR="005F783A" w:rsidRPr="003352FA" w:rsidRDefault="005F783A" w:rsidP="005F783A">
      <w:pPr>
        <w:jc w:val="center"/>
        <w:rPr>
          <w:b/>
          <w:caps/>
          <w:sz w:val="28"/>
          <w:szCs w:val="28"/>
        </w:rPr>
      </w:pPr>
      <w:r w:rsidRPr="003352FA">
        <w:rPr>
          <w:b/>
          <w:caps/>
          <w:sz w:val="28"/>
          <w:szCs w:val="28"/>
        </w:rPr>
        <w:t>технический университет</w:t>
      </w:r>
    </w:p>
    <w:p w14:paraId="205D3197" w14:textId="77777777" w:rsidR="00503AA6" w:rsidRPr="003352FA" w:rsidRDefault="00503AA6" w:rsidP="005F783A">
      <w:pPr>
        <w:jc w:val="center"/>
        <w:rPr>
          <w:b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093"/>
      </w:tblGrid>
      <w:tr w:rsidR="00503AA6" w:rsidRPr="003352FA" w14:paraId="7AA2CCD7" w14:textId="77777777" w:rsidTr="00495CC6">
        <w:trPr>
          <w:jc w:val="center"/>
        </w:trPr>
        <w:tc>
          <w:tcPr>
            <w:tcW w:w="9093" w:type="dxa"/>
          </w:tcPr>
          <w:p w14:paraId="32442095" w14:textId="77777777" w:rsidR="00503AA6" w:rsidRPr="003352FA" w:rsidRDefault="001F3251" w:rsidP="00DA5857">
            <w:pPr>
              <w:jc w:val="center"/>
              <w:rPr>
                <w:b/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 xml:space="preserve">Институт </w:t>
            </w:r>
            <w:r w:rsidR="00DA5857" w:rsidRPr="003352FA">
              <w:rPr>
                <w:sz w:val="28"/>
                <w:szCs w:val="28"/>
              </w:rPr>
              <w:t>информационных технологий и анализа данных</w:t>
            </w:r>
          </w:p>
        </w:tc>
      </w:tr>
      <w:tr w:rsidR="00503AA6" w:rsidRPr="003352FA" w14:paraId="5FA0284E" w14:textId="77777777" w:rsidTr="00495CC6">
        <w:trPr>
          <w:jc w:val="center"/>
        </w:trPr>
        <w:tc>
          <w:tcPr>
            <w:tcW w:w="9093" w:type="dxa"/>
            <w:tcBorders>
              <w:top w:val="single" w:sz="4" w:space="0" w:color="auto"/>
            </w:tcBorders>
          </w:tcPr>
          <w:p w14:paraId="529956B4" w14:textId="77777777" w:rsidR="00503AA6" w:rsidRPr="003352FA" w:rsidRDefault="00503AA6" w:rsidP="00503AA6">
            <w:pPr>
              <w:jc w:val="center"/>
              <w:rPr>
                <w:sz w:val="28"/>
                <w:szCs w:val="28"/>
                <w:vertAlign w:val="superscript"/>
              </w:rPr>
            </w:pPr>
            <w:r w:rsidRPr="003352FA">
              <w:rPr>
                <w:sz w:val="28"/>
                <w:szCs w:val="28"/>
                <w:vertAlign w:val="superscript"/>
              </w:rPr>
              <w:t>наименование института</w:t>
            </w:r>
          </w:p>
        </w:tc>
      </w:tr>
    </w:tbl>
    <w:p w14:paraId="1E372E47" w14:textId="77777777" w:rsidR="00503AA6" w:rsidRPr="003352FA" w:rsidRDefault="00503AA6" w:rsidP="00BB78D3">
      <w:pPr>
        <w:ind w:left="5103"/>
        <w:rPr>
          <w:sz w:val="28"/>
          <w:szCs w:val="28"/>
        </w:rPr>
      </w:pPr>
    </w:p>
    <w:p w14:paraId="45F70986" w14:textId="77777777" w:rsidR="00E56539" w:rsidRPr="003352FA" w:rsidRDefault="00E56539" w:rsidP="00BB78D3">
      <w:pPr>
        <w:ind w:left="5103"/>
        <w:rPr>
          <w:sz w:val="28"/>
          <w:szCs w:val="28"/>
        </w:rPr>
      </w:pPr>
    </w:p>
    <w:p w14:paraId="31352835" w14:textId="77777777" w:rsidR="00E56539" w:rsidRPr="003352FA" w:rsidRDefault="00E56539" w:rsidP="00BB78D3">
      <w:pPr>
        <w:ind w:left="5103"/>
        <w:rPr>
          <w:sz w:val="28"/>
          <w:szCs w:val="28"/>
        </w:rPr>
      </w:pPr>
    </w:p>
    <w:p w14:paraId="5F543A84" w14:textId="77777777" w:rsidR="005F783A" w:rsidRPr="003352FA" w:rsidRDefault="005F783A" w:rsidP="00BB78D3">
      <w:pPr>
        <w:ind w:left="5103"/>
        <w:rPr>
          <w:sz w:val="28"/>
          <w:szCs w:val="28"/>
        </w:rPr>
      </w:pPr>
      <w:r w:rsidRPr="003352FA">
        <w:rPr>
          <w:sz w:val="28"/>
          <w:szCs w:val="28"/>
        </w:rPr>
        <w:t>Допускаю к защите</w:t>
      </w:r>
    </w:p>
    <w:tbl>
      <w:tblPr>
        <w:tblW w:w="0" w:type="auto"/>
        <w:tblInd w:w="5103" w:type="dxa"/>
        <w:tblLook w:val="04A0" w:firstRow="1" w:lastRow="0" w:firstColumn="1" w:lastColumn="0" w:noHBand="0" w:noVBand="1"/>
      </w:tblPr>
      <w:tblGrid>
        <w:gridCol w:w="1881"/>
        <w:gridCol w:w="2370"/>
      </w:tblGrid>
      <w:tr w:rsidR="005F783A" w:rsidRPr="003352FA" w14:paraId="76BED88F" w14:textId="77777777" w:rsidTr="00D825FB">
        <w:trPr>
          <w:trHeight w:val="469"/>
        </w:trPr>
        <w:tc>
          <w:tcPr>
            <w:tcW w:w="1881" w:type="dxa"/>
            <w:vAlign w:val="bottom"/>
          </w:tcPr>
          <w:p w14:paraId="3D55BBCF" w14:textId="77777777" w:rsidR="005F783A" w:rsidRPr="003352FA" w:rsidRDefault="005F783A" w:rsidP="00503AA6">
            <w:pPr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370" w:type="dxa"/>
            <w:tcBorders>
              <w:bottom w:val="single" w:sz="4" w:space="0" w:color="auto"/>
            </w:tcBorders>
            <w:vAlign w:val="bottom"/>
          </w:tcPr>
          <w:p w14:paraId="1D12D695" w14:textId="77777777" w:rsidR="005F783A" w:rsidRPr="003352FA" w:rsidRDefault="005F783A" w:rsidP="001328D3">
            <w:pPr>
              <w:jc w:val="center"/>
              <w:rPr>
                <w:sz w:val="28"/>
                <w:szCs w:val="28"/>
              </w:rPr>
            </w:pPr>
          </w:p>
        </w:tc>
      </w:tr>
      <w:tr w:rsidR="001328D3" w:rsidRPr="003352FA" w14:paraId="177752CD" w14:textId="77777777" w:rsidTr="00D825FB">
        <w:trPr>
          <w:trHeight w:val="244"/>
        </w:trPr>
        <w:tc>
          <w:tcPr>
            <w:tcW w:w="1881" w:type="dxa"/>
          </w:tcPr>
          <w:p w14:paraId="1286DC44" w14:textId="77777777" w:rsidR="001328D3" w:rsidRPr="003352FA" w:rsidRDefault="001328D3" w:rsidP="005F78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70" w:type="dxa"/>
            <w:tcBorders>
              <w:top w:val="single" w:sz="4" w:space="0" w:color="auto"/>
            </w:tcBorders>
          </w:tcPr>
          <w:p w14:paraId="5ABCC8FC" w14:textId="77777777" w:rsidR="001328D3" w:rsidRPr="003352FA" w:rsidRDefault="001328D3" w:rsidP="001328D3">
            <w:pPr>
              <w:jc w:val="center"/>
              <w:rPr>
                <w:sz w:val="28"/>
                <w:szCs w:val="28"/>
                <w:highlight w:val="yellow"/>
                <w:vertAlign w:val="superscript"/>
              </w:rPr>
            </w:pPr>
            <w:r w:rsidRPr="003352FA">
              <w:rPr>
                <w:sz w:val="28"/>
                <w:szCs w:val="28"/>
                <w:vertAlign w:val="superscript"/>
              </w:rPr>
              <w:t>подпись</w:t>
            </w:r>
          </w:p>
        </w:tc>
      </w:tr>
      <w:tr w:rsidR="005F783A" w:rsidRPr="003352FA" w14:paraId="1CAC02D5" w14:textId="77777777" w:rsidTr="00D825FB">
        <w:trPr>
          <w:trHeight w:val="80"/>
        </w:trPr>
        <w:tc>
          <w:tcPr>
            <w:tcW w:w="1881" w:type="dxa"/>
          </w:tcPr>
          <w:p w14:paraId="57B0417C" w14:textId="77777777" w:rsidR="005F783A" w:rsidRPr="003352FA" w:rsidRDefault="005F783A" w:rsidP="005F78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70" w:type="dxa"/>
            <w:tcBorders>
              <w:bottom w:val="single" w:sz="4" w:space="0" w:color="auto"/>
            </w:tcBorders>
            <w:vAlign w:val="bottom"/>
          </w:tcPr>
          <w:p w14:paraId="1FCD2909" w14:textId="0EEB2C45" w:rsidR="005F783A" w:rsidRPr="003352FA" w:rsidRDefault="00461965" w:rsidP="00DA5857">
            <w:pPr>
              <w:jc w:val="center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В</w:t>
            </w:r>
            <w:r w:rsidR="00DA5857" w:rsidRPr="003352FA">
              <w:rPr>
                <w:sz w:val="28"/>
                <w:szCs w:val="28"/>
              </w:rPr>
              <w:t>.</w:t>
            </w:r>
            <w:r w:rsidRPr="003352FA">
              <w:rPr>
                <w:sz w:val="28"/>
                <w:szCs w:val="28"/>
              </w:rPr>
              <w:t>А</w:t>
            </w:r>
            <w:r w:rsidR="00D00D05" w:rsidRPr="003352FA">
              <w:rPr>
                <w:sz w:val="28"/>
                <w:szCs w:val="28"/>
              </w:rPr>
              <w:t xml:space="preserve">. </w:t>
            </w:r>
            <w:r w:rsidRPr="003352FA">
              <w:rPr>
                <w:sz w:val="28"/>
                <w:szCs w:val="28"/>
              </w:rPr>
              <w:t>Харахинов</w:t>
            </w:r>
          </w:p>
        </w:tc>
      </w:tr>
      <w:tr w:rsidR="005F783A" w:rsidRPr="003352FA" w14:paraId="5ECA9A8F" w14:textId="77777777" w:rsidTr="00D825FB">
        <w:trPr>
          <w:trHeight w:val="240"/>
        </w:trPr>
        <w:tc>
          <w:tcPr>
            <w:tcW w:w="1881" w:type="dxa"/>
          </w:tcPr>
          <w:p w14:paraId="0DF56093" w14:textId="77777777" w:rsidR="005F783A" w:rsidRPr="003352FA" w:rsidRDefault="005F783A" w:rsidP="005F78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70" w:type="dxa"/>
            <w:tcBorders>
              <w:top w:val="single" w:sz="4" w:space="0" w:color="auto"/>
            </w:tcBorders>
          </w:tcPr>
          <w:p w14:paraId="1986ADEA" w14:textId="77777777" w:rsidR="005F783A" w:rsidRPr="003352FA" w:rsidRDefault="005F783A" w:rsidP="005F783A">
            <w:pPr>
              <w:jc w:val="center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  <w:vertAlign w:val="superscript"/>
              </w:rPr>
              <w:t>И.О.</w:t>
            </w:r>
            <w:r w:rsidR="00503AA6" w:rsidRPr="003352FA">
              <w:rPr>
                <w:sz w:val="28"/>
                <w:szCs w:val="28"/>
                <w:vertAlign w:val="superscript"/>
              </w:rPr>
              <w:t xml:space="preserve"> </w:t>
            </w:r>
            <w:r w:rsidRPr="003352FA">
              <w:rPr>
                <w:sz w:val="28"/>
                <w:szCs w:val="28"/>
                <w:vertAlign w:val="superscript"/>
              </w:rPr>
              <w:t>Фамилия</w:t>
            </w:r>
          </w:p>
        </w:tc>
      </w:tr>
    </w:tbl>
    <w:p w14:paraId="1D9854C4" w14:textId="77777777" w:rsidR="005F783A" w:rsidRPr="003352FA" w:rsidRDefault="005F783A" w:rsidP="005F783A">
      <w:pPr>
        <w:jc w:val="center"/>
        <w:rPr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044"/>
      </w:tblGrid>
      <w:tr w:rsidR="005F783A" w:rsidRPr="003352FA" w14:paraId="17BEF71E" w14:textId="77777777" w:rsidTr="00503AA6">
        <w:trPr>
          <w:jc w:val="center"/>
        </w:trPr>
        <w:tc>
          <w:tcPr>
            <w:tcW w:w="8044" w:type="dxa"/>
          </w:tcPr>
          <w:p w14:paraId="77F89D7F" w14:textId="77777777" w:rsidR="005F783A" w:rsidRPr="003352FA" w:rsidRDefault="005F783A" w:rsidP="005F783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F783A" w:rsidRPr="003352FA" w14:paraId="694D7F52" w14:textId="77777777" w:rsidTr="00503AA6">
        <w:trPr>
          <w:trHeight w:val="621"/>
          <w:jc w:val="center"/>
        </w:trPr>
        <w:tc>
          <w:tcPr>
            <w:tcW w:w="8044" w:type="dxa"/>
            <w:tcBorders>
              <w:bottom w:val="single" w:sz="4" w:space="0" w:color="auto"/>
            </w:tcBorders>
            <w:vAlign w:val="bottom"/>
          </w:tcPr>
          <w:p w14:paraId="0F8B5C58" w14:textId="77777777" w:rsidR="006818C5" w:rsidRDefault="00CC4923" w:rsidP="00BB48E3">
            <w:pPr>
              <w:jc w:val="center"/>
              <w:rPr>
                <w:bCs/>
                <w:sz w:val="28"/>
                <w:szCs w:val="28"/>
              </w:rPr>
            </w:pPr>
            <w:r w:rsidRPr="00CC4923">
              <w:rPr>
                <w:bCs/>
                <w:sz w:val="28"/>
                <w:szCs w:val="28"/>
              </w:rPr>
              <w:t xml:space="preserve">Разработка клиент-серверного приложения для работы с </w:t>
            </w:r>
          </w:p>
          <w:p w14:paraId="141AF59F" w14:textId="3356446A" w:rsidR="005F783A" w:rsidRPr="003352FA" w:rsidRDefault="00CC4923" w:rsidP="00BB48E3">
            <w:pPr>
              <w:jc w:val="center"/>
              <w:rPr>
                <w:sz w:val="28"/>
                <w:szCs w:val="28"/>
              </w:rPr>
            </w:pPr>
            <w:r w:rsidRPr="00CC4923">
              <w:rPr>
                <w:bCs/>
                <w:sz w:val="28"/>
                <w:szCs w:val="28"/>
              </w:rPr>
              <w:t>нереляционной базой данных</w:t>
            </w:r>
          </w:p>
        </w:tc>
      </w:tr>
      <w:tr w:rsidR="005F783A" w:rsidRPr="003352FA" w14:paraId="551154C7" w14:textId="77777777" w:rsidTr="00503AA6">
        <w:trPr>
          <w:jc w:val="center"/>
        </w:trPr>
        <w:tc>
          <w:tcPr>
            <w:tcW w:w="8044" w:type="dxa"/>
            <w:tcBorders>
              <w:top w:val="single" w:sz="4" w:space="0" w:color="auto"/>
            </w:tcBorders>
          </w:tcPr>
          <w:p w14:paraId="5D1A4D38" w14:textId="77777777" w:rsidR="005F783A" w:rsidRPr="003352FA" w:rsidRDefault="005F783A" w:rsidP="005F783A">
            <w:pPr>
              <w:jc w:val="center"/>
              <w:rPr>
                <w:sz w:val="28"/>
                <w:szCs w:val="28"/>
                <w:vertAlign w:val="superscript"/>
              </w:rPr>
            </w:pPr>
            <w:r w:rsidRPr="003352FA">
              <w:rPr>
                <w:sz w:val="28"/>
                <w:szCs w:val="28"/>
                <w:vertAlign w:val="superscript"/>
              </w:rPr>
              <w:t>наименование темы</w:t>
            </w:r>
          </w:p>
        </w:tc>
      </w:tr>
    </w:tbl>
    <w:p w14:paraId="14EE44AA" w14:textId="77777777" w:rsidR="005F783A" w:rsidRPr="003352FA" w:rsidRDefault="005F783A" w:rsidP="005F783A">
      <w:pPr>
        <w:jc w:val="center"/>
        <w:rPr>
          <w:sz w:val="28"/>
          <w:szCs w:val="28"/>
        </w:rPr>
      </w:pPr>
    </w:p>
    <w:p w14:paraId="13CCF697" w14:textId="77777777" w:rsidR="005F783A" w:rsidRPr="003352FA" w:rsidRDefault="005F783A" w:rsidP="005F783A">
      <w:pPr>
        <w:jc w:val="center"/>
        <w:rPr>
          <w:sz w:val="28"/>
          <w:szCs w:val="28"/>
        </w:rPr>
      </w:pPr>
    </w:p>
    <w:p w14:paraId="391CC79D" w14:textId="77777777" w:rsidR="005F783A" w:rsidRPr="003352FA" w:rsidRDefault="00BB78D3" w:rsidP="005F783A">
      <w:pPr>
        <w:jc w:val="center"/>
        <w:rPr>
          <w:caps/>
          <w:sz w:val="28"/>
          <w:szCs w:val="28"/>
        </w:rPr>
      </w:pPr>
      <w:r w:rsidRPr="003352FA">
        <w:rPr>
          <w:sz w:val="28"/>
          <w:szCs w:val="28"/>
        </w:rPr>
        <w:t>ПОЯСНИТЕЛЬНАЯ ЗАПИСКА</w:t>
      </w:r>
    </w:p>
    <w:p w14:paraId="202293D3" w14:textId="77AF2A67" w:rsidR="005F783A" w:rsidRPr="003352FA" w:rsidRDefault="00495CC6" w:rsidP="005F783A">
      <w:pPr>
        <w:jc w:val="center"/>
        <w:rPr>
          <w:sz w:val="28"/>
          <w:szCs w:val="28"/>
        </w:rPr>
      </w:pPr>
      <w:r w:rsidRPr="003352FA">
        <w:rPr>
          <w:sz w:val="28"/>
          <w:szCs w:val="28"/>
        </w:rPr>
        <w:t>к курсов</w:t>
      </w:r>
      <w:r w:rsidR="005D7B3F">
        <w:rPr>
          <w:sz w:val="28"/>
          <w:szCs w:val="28"/>
        </w:rPr>
        <w:t>ой</w:t>
      </w:r>
      <w:r w:rsidRPr="003352FA">
        <w:rPr>
          <w:sz w:val="28"/>
          <w:szCs w:val="28"/>
        </w:rPr>
        <w:t xml:space="preserve"> </w:t>
      </w:r>
      <w:r w:rsidR="005D7B3F">
        <w:rPr>
          <w:sz w:val="28"/>
          <w:szCs w:val="28"/>
        </w:rPr>
        <w:t>работе</w:t>
      </w:r>
      <w:r w:rsidRPr="003352FA">
        <w:rPr>
          <w:sz w:val="28"/>
          <w:szCs w:val="28"/>
        </w:rPr>
        <w:t xml:space="preserve"> по дисциплине</w:t>
      </w:r>
    </w:p>
    <w:p w14:paraId="698DCB8F" w14:textId="77777777" w:rsidR="00503AA6" w:rsidRPr="003352FA" w:rsidRDefault="00503AA6" w:rsidP="005F783A">
      <w:pPr>
        <w:jc w:val="center"/>
        <w:rPr>
          <w:sz w:val="28"/>
          <w:szCs w:val="28"/>
        </w:rPr>
      </w:pPr>
    </w:p>
    <w:tbl>
      <w:tblPr>
        <w:tblW w:w="44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67"/>
      </w:tblGrid>
      <w:tr w:rsidR="005F783A" w:rsidRPr="003352FA" w14:paraId="141105E4" w14:textId="77777777" w:rsidTr="00503AA6">
        <w:trPr>
          <w:jc w:val="center"/>
        </w:trPr>
        <w:tc>
          <w:tcPr>
            <w:tcW w:w="4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C718D8" w14:textId="79267CA3" w:rsidR="005F783A" w:rsidRPr="003352FA" w:rsidRDefault="005D7B3F" w:rsidP="005F783A">
            <w:pPr>
              <w:jc w:val="center"/>
              <w:rPr>
                <w:sz w:val="28"/>
                <w:szCs w:val="28"/>
              </w:rPr>
            </w:pPr>
            <w:r w:rsidRPr="005D7B3F">
              <w:rPr>
                <w:sz w:val="28"/>
                <w:szCs w:val="28"/>
              </w:rPr>
              <w:t>Объектно-ориентированные базы данных</w:t>
            </w:r>
          </w:p>
        </w:tc>
      </w:tr>
    </w:tbl>
    <w:p w14:paraId="6C1BB333" w14:textId="77777777" w:rsidR="005F783A" w:rsidRPr="003352FA" w:rsidRDefault="005F783A" w:rsidP="005F783A">
      <w:pPr>
        <w:jc w:val="center"/>
        <w:rPr>
          <w:sz w:val="28"/>
          <w:szCs w:val="28"/>
        </w:rPr>
      </w:pPr>
    </w:p>
    <w:tbl>
      <w:tblPr>
        <w:tblW w:w="0" w:type="auto"/>
        <w:tblInd w:w="3510" w:type="dxa"/>
        <w:tblLook w:val="04A0" w:firstRow="1" w:lastRow="0" w:firstColumn="1" w:lastColumn="0" w:noHBand="0" w:noVBand="1"/>
      </w:tblPr>
      <w:tblGrid>
        <w:gridCol w:w="2835"/>
      </w:tblGrid>
      <w:tr w:rsidR="00503AA6" w:rsidRPr="003352FA" w14:paraId="5F7D4994" w14:textId="77777777" w:rsidTr="00A91086"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7DB68E48" w14:textId="76543007" w:rsidR="00503AA6" w:rsidRPr="003352FA" w:rsidRDefault="00503AA6" w:rsidP="00D00D05">
            <w:pPr>
              <w:jc w:val="center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1.</w:t>
            </w:r>
            <w:r w:rsidR="0050264A" w:rsidRPr="003352FA">
              <w:rPr>
                <w:sz w:val="28"/>
                <w:szCs w:val="28"/>
              </w:rPr>
              <w:t>0</w:t>
            </w:r>
            <w:r w:rsidR="005D7B3F">
              <w:rPr>
                <w:sz w:val="28"/>
                <w:szCs w:val="28"/>
                <w:lang w:val="en-US"/>
              </w:rPr>
              <w:t>5</w:t>
            </w:r>
            <w:r w:rsidR="00573D49" w:rsidRPr="003352FA">
              <w:rPr>
                <w:sz w:val="28"/>
                <w:szCs w:val="28"/>
              </w:rPr>
              <w:t xml:space="preserve">.00.00 </w:t>
            </w:r>
            <w:r w:rsidRPr="003352FA">
              <w:rPr>
                <w:sz w:val="28"/>
                <w:szCs w:val="28"/>
              </w:rPr>
              <w:t>ПЗ</w:t>
            </w:r>
          </w:p>
        </w:tc>
      </w:tr>
      <w:tr w:rsidR="00503AA6" w:rsidRPr="003352FA" w14:paraId="1C724238" w14:textId="77777777" w:rsidTr="00A91086"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</w:tcPr>
          <w:p w14:paraId="647CA27B" w14:textId="77777777" w:rsidR="00503AA6" w:rsidRPr="003352FA" w:rsidRDefault="00503AA6" w:rsidP="00A91086">
            <w:pPr>
              <w:jc w:val="center"/>
              <w:rPr>
                <w:sz w:val="28"/>
                <w:szCs w:val="28"/>
                <w:vertAlign w:val="superscript"/>
              </w:rPr>
            </w:pPr>
            <w:r w:rsidRPr="003352FA">
              <w:rPr>
                <w:sz w:val="28"/>
                <w:szCs w:val="28"/>
                <w:vertAlign w:val="superscript"/>
              </w:rPr>
              <w:t>обозначение документа</w:t>
            </w:r>
          </w:p>
        </w:tc>
      </w:tr>
    </w:tbl>
    <w:p w14:paraId="05418DD7" w14:textId="77777777" w:rsidR="005F783A" w:rsidRPr="003352FA" w:rsidRDefault="005F783A" w:rsidP="005F783A">
      <w:pPr>
        <w:jc w:val="center"/>
        <w:rPr>
          <w:sz w:val="28"/>
          <w:szCs w:val="28"/>
        </w:rPr>
      </w:pPr>
    </w:p>
    <w:tbl>
      <w:tblPr>
        <w:tblW w:w="9556" w:type="dxa"/>
        <w:jc w:val="center"/>
        <w:tblLook w:val="00A0" w:firstRow="1" w:lastRow="0" w:firstColumn="1" w:lastColumn="0" w:noHBand="0" w:noVBand="0"/>
      </w:tblPr>
      <w:tblGrid>
        <w:gridCol w:w="2552"/>
        <w:gridCol w:w="250"/>
        <w:gridCol w:w="1838"/>
        <w:gridCol w:w="236"/>
        <w:gridCol w:w="2126"/>
        <w:gridCol w:w="266"/>
        <w:gridCol w:w="2288"/>
      </w:tblGrid>
      <w:tr w:rsidR="005F783A" w:rsidRPr="003352FA" w14:paraId="6DA0B765" w14:textId="77777777" w:rsidTr="00021888">
        <w:trPr>
          <w:jc w:val="center"/>
        </w:trPr>
        <w:tc>
          <w:tcPr>
            <w:tcW w:w="2552" w:type="dxa"/>
            <w:vAlign w:val="bottom"/>
          </w:tcPr>
          <w:p w14:paraId="3EEB1DFD" w14:textId="77777777" w:rsidR="005F783A" w:rsidRPr="003352FA" w:rsidRDefault="005F783A" w:rsidP="007700C9">
            <w:pPr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Выполнил</w:t>
            </w:r>
            <w:r w:rsidR="00503AA6" w:rsidRPr="003352FA">
              <w:rPr>
                <w:sz w:val="28"/>
                <w:szCs w:val="28"/>
              </w:rPr>
              <w:t xml:space="preserve"> </w:t>
            </w:r>
            <w:r w:rsidRPr="003352FA"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250" w:type="dxa"/>
            <w:vAlign w:val="center"/>
          </w:tcPr>
          <w:p w14:paraId="5CEA452E" w14:textId="77777777" w:rsidR="005F783A" w:rsidRPr="003352FA" w:rsidRDefault="005F783A" w:rsidP="005F78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226CE07C" w14:textId="54260625" w:rsidR="005F783A" w:rsidRPr="003352FA" w:rsidRDefault="00A476F8" w:rsidP="00EE4F95">
            <w:pPr>
              <w:jc w:val="center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ИС</w:t>
            </w:r>
            <w:r w:rsidR="005D7B3F">
              <w:rPr>
                <w:sz w:val="28"/>
                <w:szCs w:val="28"/>
              </w:rPr>
              <w:t>М</w:t>
            </w:r>
            <w:r w:rsidRPr="003352FA">
              <w:rPr>
                <w:sz w:val="28"/>
                <w:szCs w:val="28"/>
              </w:rPr>
              <w:t>б-1</w:t>
            </w:r>
            <w:r w:rsidR="00EE4F95" w:rsidRPr="003352FA">
              <w:rPr>
                <w:sz w:val="28"/>
                <w:szCs w:val="28"/>
                <w:lang w:val="en-US"/>
              </w:rPr>
              <w:t>9</w:t>
            </w:r>
            <w:r w:rsidRPr="003352FA">
              <w:rPr>
                <w:sz w:val="28"/>
                <w:szCs w:val="28"/>
              </w:rPr>
              <w:t>-1</w:t>
            </w:r>
          </w:p>
        </w:tc>
        <w:tc>
          <w:tcPr>
            <w:tcW w:w="236" w:type="dxa"/>
            <w:vAlign w:val="bottom"/>
          </w:tcPr>
          <w:p w14:paraId="45ECC8AB" w14:textId="77777777" w:rsidR="005F783A" w:rsidRPr="003352FA" w:rsidRDefault="005F783A" w:rsidP="005F78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27DB16DF" w14:textId="77777777" w:rsidR="005F783A" w:rsidRPr="003352FA" w:rsidRDefault="005F783A" w:rsidP="005F78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6" w:type="dxa"/>
            <w:vAlign w:val="bottom"/>
          </w:tcPr>
          <w:p w14:paraId="1B093F2F" w14:textId="77777777" w:rsidR="005F783A" w:rsidRPr="003352FA" w:rsidRDefault="005F783A" w:rsidP="005F78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14:paraId="4CC99D34" w14:textId="1AB29FDE" w:rsidR="005F783A" w:rsidRPr="005D7B3F" w:rsidRDefault="005D7B3F" w:rsidP="005D7B3F">
            <w:pPr>
              <w:ind w:lef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И.А. Малиновцев</w:t>
            </w:r>
          </w:p>
        </w:tc>
      </w:tr>
      <w:tr w:rsidR="005F783A" w:rsidRPr="003352FA" w14:paraId="3F955B1B" w14:textId="77777777" w:rsidTr="00021888">
        <w:trPr>
          <w:jc w:val="center"/>
        </w:trPr>
        <w:tc>
          <w:tcPr>
            <w:tcW w:w="2552" w:type="dxa"/>
          </w:tcPr>
          <w:p w14:paraId="49A87FEC" w14:textId="77777777" w:rsidR="005F783A" w:rsidRPr="003352FA" w:rsidRDefault="005F783A" w:rsidP="005F783A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50" w:type="dxa"/>
            <w:vAlign w:val="center"/>
          </w:tcPr>
          <w:p w14:paraId="60405FAB" w14:textId="77777777" w:rsidR="005F783A" w:rsidRPr="003352FA" w:rsidRDefault="005F783A" w:rsidP="005F783A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20A30248" w14:textId="77777777" w:rsidR="005F783A" w:rsidRPr="003352FA" w:rsidRDefault="00BB78D3" w:rsidP="00BB78D3">
            <w:pPr>
              <w:jc w:val="center"/>
              <w:rPr>
                <w:sz w:val="28"/>
                <w:szCs w:val="28"/>
                <w:vertAlign w:val="superscript"/>
              </w:rPr>
            </w:pPr>
            <w:r w:rsidRPr="003352FA">
              <w:rPr>
                <w:sz w:val="28"/>
                <w:szCs w:val="28"/>
                <w:vertAlign w:val="superscript"/>
              </w:rPr>
              <w:t>шифр</w:t>
            </w:r>
            <w:r w:rsidR="00573D49" w:rsidRPr="003352FA">
              <w:rPr>
                <w:sz w:val="28"/>
                <w:szCs w:val="28"/>
                <w:vertAlign w:val="superscript"/>
              </w:rPr>
              <w:t xml:space="preserve"> группы</w:t>
            </w:r>
          </w:p>
        </w:tc>
        <w:tc>
          <w:tcPr>
            <w:tcW w:w="236" w:type="dxa"/>
          </w:tcPr>
          <w:p w14:paraId="289B51DC" w14:textId="77777777" w:rsidR="005F783A" w:rsidRPr="003352FA" w:rsidRDefault="005F783A" w:rsidP="005F783A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9A02642" w14:textId="77777777" w:rsidR="005F783A" w:rsidRPr="003352FA" w:rsidRDefault="005F783A" w:rsidP="005F783A">
            <w:pPr>
              <w:jc w:val="center"/>
              <w:rPr>
                <w:sz w:val="28"/>
                <w:szCs w:val="28"/>
                <w:vertAlign w:val="superscript"/>
              </w:rPr>
            </w:pPr>
            <w:r w:rsidRPr="003352FA"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66" w:type="dxa"/>
          </w:tcPr>
          <w:p w14:paraId="3FE89ACD" w14:textId="77777777" w:rsidR="005F783A" w:rsidRPr="003352FA" w:rsidRDefault="005F783A" w:rsidP="005F783A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14:paraId="598788BB" w14:textId="77777777" w:rsidR="005F783A" w:rsidRPr="003352FA" w:rsidRDefault="005F783A" w:rsidP="005F783A">
            <w:pPr>
              <w:jc w:val="center"/>
              <w:rPr>
                <w:sz w:val="28"/>
                <w:szCs w:val="28"/>
                <w:vertAlign w:val="superscript"/>
              </w:rPr>
            </w:pPr>
            <w:r w:rsidRPr="003352FA">
              <w:rPr>
                <w:sz w:val="28"/>
                <w:szCs w:val="28"/>
                <w:vertAlign w:val="superscript"/>
              </w:rPr>
              <w:t>И.О.</w:t>
            </w:r>
            <w:r w:rsidR="00503AA6" w:rsidRPr="003352FA">
              <w:rPr>
                <w:sz w:val="28"/>
                <w:szCs w:val="28"/>
                <w:vertAlign w:val="superscript"/>
              </w:rPr>
              <w:t xml:space="preserve"> </w:t>
            </w:r>
            <w:r w:rsidRPr="003352FA">
              <w:rPr>
                <w:sz w:val="28"/>
                <w:szCs w:val="28"/>
                <w:vertAlign w:val="superscript"/>
              </w:rPr>
              <w:t>Фамилия</w:t>
            </w:r>
          </w:p>
        </w:tc>
      </w:tr>
      <w:tr w:rsidR="005F783A" w:rsidRPr="003352FA" w14:paraId="5E3DDFFD" w14:textId="77777777" w:rsidTr="00021888">
        <w:trPr>
          <w:jc w:val="center"/>
        </w:trPr>
        <w:tc>
          <w:tcPr>
            <w:tcW w:w="2552" w:type="dxa"/>
            <w:vAlign w:val="bottom"/>
          </w:tcPr>
          <w:p w14:paraId="5FD4E73C" w14:textId="77777777" w:rsidR="005F783A" w:rsidRPr="003352FA" w:rsidRDefault="005F783A" w:rsidP="00503AA6">
            <w:pPr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Нормоконтроль</w:t>
            </w:r>
          </w:p>
        </w:tc>
        <w:tc>
          <w:tcPr>
            <w:tcW w:w="250" w:type="dxa"/>
            <w:vAlign w:val="center"/>
          </w:tcPr>
          <w:p w14:paraId="05B7CD21" w14:textId="77777777" w:rsidR="005F783A" w:rsidRPr="003352FA" w:rsidRDefault="005F783A" w:rsidP="005F78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8" w:type="dxa"/>
            <w:vAlign w:val="bottom"/>
          </w:tcPr>
          <w:p w14:paraId="774526C7" w14:textId="77777777" w:rsidR="005F783A" w:rsidRPr="003352FA" w:rsidRDefault="005F783A" w:rsidP="005F78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vAlign w:val="bottom"/>
          </w:tcPr>
          <w:p w14:paraId="32ED9E8C" w14:textId="77777777" w:rsidR="005F783A" w:rsidRPr="003352FA" w:rsidRDefault="005F783A" w:rsidP="005F78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60E83D3F" w14:textId="77777777" w:rsidR="005F783A" w:rsidRPr="003352FA" w:rsidRDefault="005F783A" w:rsidP="005F78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6" w:type="dxa"/>
            <w:vAlign w:val="bottom"/>
          </w:tcPr>
          <w:p w14:paraId="4882724D" w14:textId="77777777" w:rsidR="005F783A" w:rsidRPr="003352FA" w:rsidRDefault="005F783A" w:rsidP="005F78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14:paraId="4F67DAB3" w14:textId="0F242D06" w:rsidR="005F783A" w:rsidRPr="003352FA" w:rsidRDefault="00FF1D94" w:rsidP="00DA5857">
            <w:pPr>
              <w:jc w:val="center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В</w:t>
            </w:r>
            <w:r w:rsidR="00D00D05" w:rsidRPr="003352FA">
              <w:rPr>
                <w:sz w:val="28"/>
                <w:szCs w:val="28"/>
              </w:rPr>
              <w:t>.</w:t>
            </w:r>
            <w:r w:rsidRPr="003352FA">
              <w:rPr>
                <w:sz w:val="28"/>
                <w:szCs w:val="28"/>
              </w:rPr>
              <w:t>А</w:t>
            </w:r>
            <w:r w:rsidR="00D00D05" w:rsidRPr="003352FA">
              <w:rPr>
                <w:sz w:val="28"/>
                <w:szCs w:val="28"/>
              </w:rPr>
              <w:t xml:space="preserve">. </w:t>
            </w:r>
            <w:r w:rsidRPr="003352FA">
              <w:rPr>
                <w:sz w:val="28"/>
                <w:szCs w:val="28"/>
              </w:rPr>
              <w:t>Харахинов</w:t>
            </w:r>
          </w:p>
        </w:tc>
      </w:tr>
      <w:tr w:rsidR="005F783A" w:rsidRPr="003352FA" w14:paraId="1FE51EE7" w14:textId="77777777" w:rsidTr="00021888">
        <w:trPr>
          <w:trHeight w:val="458"/>
          <w:jc w:val="center"/>
        </w:trPr>
        <w:tc>
          <w:tcPr>
            <w:tcW w:w="2552" w:type="dxa"/>
          </w:tcPr>
          <w:p w14:paraId="06C6DA62" w14:textId="77777777" w:rsidR="005F783A" w:rsidRPr="003352FA" w:rsidRDefault="005F783A" w:rsidP="005F783A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50" w:type="dxa"/>
            <w:vAlign w:val="center"/>
          </w:tcPr>
          <w:p w14:paraId="15B4A38B" w14:textId="77777777" w:rsidR="005F783A" w:rsidRPr="003352FA" w:rsidRDefault="005F783A" w:rsidP="005F783A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838" w:type="dxa"/>
          </w:tcPr>
          <w:p w14:paraId="4DF2B8FA" w14:textId="77777777" w:rsidR="005F783A" w:rsidRPr="003352FA" w:rsidRDefault="005F783A" w:rsidP="005F783A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36" w:type="dxa"/>
          </w:tcPr>
          <w:p w14:paraId="73AF3279" w14:textId="77777777" w:rsidR="005F783A" w:rsidRPr="003352FA" w:rsidRDefault="005F783A" w:rsidP="005F783A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23303C20" w14:textId="77777777" w:rsidR="005F783A" w:rsidRPr="003352FA" w:rsidRDefault="005F783A" w:rsidP="005F783A">
            <w:pPr>
              <w:jc w:val="center"/>
              <w:rPr>
                <w:sz w:val="28"/>
                <w:szCs w:val="28"/>
                <w:vertAlign w:val="superscript"/>
              </w:rPr>
            </w:pPr>
            <w:r w:rsidRPr="003352FA"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66" w:type="dxa"/>
          </w:tcPr>
          <w:p w14:paraId="0C7F6E52" w14:textId="77777777" w:rsidR="005F783A" w:rsidRPr="003352FA" w:rsidRDefault="005F783A" w:rsidP="005F783A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14:paraId="0FB7F956" w14:textId="77777777" w:rsidR="005F783A" w:rsidRPr="003352FA" w:rsidRDefault="005F783A" w:rsidP="005F783A">
            <w:pPr>
              <w:jc w:val="center"/>
              <w:rPr>
                <w:sz w:val="28"/>
                <w:szCs w:val="28"/>
                <w:vertAlign w:val="superscript"/>
              </w:rPr>
            </w:pPr>
            <w:r w:rsidRPr="003352FA">
              <w:rPr>
                <w:sz w:val="28"/>
                <w:szCs w:val="28"/>
                <w:vertAlign w:val="superscript"/>
              </w:rPr>
              <w:t>И.О.</w:t>
            </w:r>
            <w:r w:rsidR="00503AA6" w:rsidRPr="003352FA">
              <w:rPr>
                <w:sz w:val="28"/>
                <w:szCs w:val="28"/>
                <w:vertAlign w:val="superscript"/>
              </w:rPr>
              <w:t xml:space="preserve"> </w:t>
            </w:r>
            <w:r w:rsidRPr="003352FA">
              <w:rPr>
                <w:sz w:val="28"/>
                <w:szCs w:val="28"/>
                <w:vertAlign w:val="superscript"/>
              </w:rPr>
              <w:t>Фамилия</w:t>
            </w:r>
          </w:p>
        </w:tc>
      </w:tr>
      <w:tr w:rsidR="005F783A" w:rsidRPr="003352FA" w14:paraId="7BC66A19" w14:textId="77777777" w:rsidTr="00021888">
        <w:trPr>
          <w:jc w:val="center"/>
        </w:trPr>
        <w:tc>
          <w:tcPr>
            <w:tcW w:w="4876" w:type="dxa"/>
            <w:gridSpan w:val="4"/>
            <w:vAlign w:val="bottom"/>
          </w:tcPr>
          <w:p w14:paraId="33DF4269" w14:textId="77777777" w:rsidR="005F783A" w:rsidRPr="003352FA" w:rsidRDefault="00495CC6" w:rsidP="007700C9">
            <w:pPr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 xml:space="preserve">Курсовой проект защищен </w:t>
            </w:r>
            <w:r w:rsidR="005F783A" w:rsidRPr="003352FA">
              <w:rPr>
                <w:sz w:val="28"/>
                <w:szCs w:val="28"/>
              </w:rPr>
              <w:t>с оценкой</w:t>
            </w: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14:paraId="17037C5B" w14:textId="77777777" w:rsidR="005F783A" w:rsidRPr="003352FA" w:rsidRDefault="005F783A" w:rsidP="005F783A">
            <w:pPr>
              <w:tabs>
                <w:tab w:val="left" w:pos="157"/>
              </w:tabs>
              <w:rPr>
                <w:sz w:val="28"/>
                <w:szCs w:val="28"/>
              </w:rPr>
            </w:pPr>
          </w:p>
        </w:tc>
      </w:tr>
    </w:tbl>
    <w:p w14:paraId="05E14662" w14:textId="77777777" w:rsidR="005F783A" w:rsidRPr="003352FA" w:rsidRDefault="005F783A" w:rsidP="005F783A">
      <w:pPr>
        <w:jc w:val="center"/>
        <w:rPr>
          <w:sz w:val="28"/>
          <w:szCs w:val="28"/>
        </w:rPr>
      </w:pPr>
    </w:p>
    <w:p w14:paraId="277111F2" w14:textId="3FA27D30" w:rsidR="003352FA" w:rsidRDefault="00DB1ED4" w:rsidP="00DE26A3">
      <w:pPr>
        <w:spacing w:before="1200"/>
        <w:jc w:val="center"/>
        <w:rPr>
          <w:sz w:val="28"/>
          <w:szCs w:val="28"/>
        </w:rPr>
      </w:pPr>
      <w:r w:rsidRPr="003352FA">
        <w:rPr>
          <w:sz w:val="28"/>
          <w:szCs w:val="28"/>
        </w:rPr>
        <w:t>Иркутск 202</w:t>
      </w:r>
      <w:r w:rsidR="005D7B3F">
        <w:rPr>
          <w:sz w:val="28"/>
          <w:szCs w:val="28"/>
        </w:rPr>
        <w:t>2</w:t>
      </w:r>
      <w:r w:rsidR="00AA5A7A" w:rsidRPr="003352FA">
        <w:rPr>
          <w:sz w:val="28"/>
          <w:szCs w:val="28"/>
        </w:rPr>
        <w:t xml:space="preserve"> </w:t>
      </w:r>
      <w:r w:rsidR="00BB78D3" w:rsidRPr="003352FA">
        <w:rPr>
          <w:sz w:val="28"/>
          <w:szCs w:val="28"/>
        </w:rPr>
        <w:t>г.</w:t>
      </w:r>
      <w:r w:rsidR="003352FA">
        <w:rPr>
          <w:sz w:val="28"/>
          <w:szCs w:val="28"/>
        </w:rPr>
        <w:br w:type="page"/>
      </w:r>
    </w:p>
    <w:p w14:paraId="2E11B4A1" w14:textId="77777777" w:rsidR="005E1F9B" w:rsidRPr="003352FA" w:rsidRDefault="009A066E" w:rsidP="005E1F9B">
      <w:pPr>
        <w:autoSpaceDE w:val="0"/>
        <w:autoSpaceDN w:val="0"/>
        <w:adjustRightInd w:val="0"/>
        <w:ind w:right="-2"/>
        <w:jc w:val="center"/>
        <w:rPr>
          <w:sz w:val="28"/>
          <w:szCs w:val="28"/>
        </w:rPr>
      </w:pPr>
      <w:r w:rsidRPr="003352FA">
        <w:rPr>
          <w:sz w:val="28"/>
          <w:szCs w:val="28"/>
        </w:rPr>
        <w:lastRenderedPageBreak/>
        <w:t xml:space="preserve">Министерство науки и высшего образования </w:t>
      </w:r>
      <w:r w:rsidR="005E1F9B" w:rsidRPr="003352FA">
        <w:rPr>
          <w:sz w:val="28"/>
          <w:szCs w:val="28"/>
        </w:rPr>
        <w:t>Российской Федерации</w:t>
      </w:r>
    </w:p>
    <w:p w14:paraId="784B41B4" w14:textId="77777777" w:rsidR="005E1F9B" w:rsidRPr="003352FA" w:rsidRDefault="005E1F9B" w:rsidP="005E1F9B">
      <w:pPr>
        <w:autoSpaceDE w:val="0"/>
        <w:autoSpaceDN w:val="0"/>
        <w:adjustRightInd w:val="0"/>
        <w:jc w:val="center"/>
        <w:rPr>
          <w:rFonts w:eastAsia="Calibri"/>
          <w:sz w:val="28"/>
          <w:szCs w:val="28"/>
          <w:lang w:eastAsia="en-US"/>
        </w:rPr>
      </w:pPr>
      <w:r w:rsidRPr="003352FA">
        <w:rPr>
          <w:rFonts w:eastAsia="Calibri"/>
          <w:sz w:val="28"/>
          <w:szCs w:val="28"/>
          <w:lang w:eastAsia="en-US"/>
        </w:rPr>
        <w:t xml:space="preserve">Федеральное государственное бюджетное образовательное учреждение </w:t>
      </w:r>
    </w:p>
    <w:p w14:paraId="7A247F96" w14:textId="77777777" w:rsidR="005E1F9B" w:rsidRPr="003352FA" w:rsidRDefault="005E1F9B" w:rsidP="005E1F9B">
      <w:pPr>
        <w:autoSpaceDE w:val="0"/>
        <w:autoSpaceDN w:val="0"/>
        <w:adjustRightInd w:val="0"/>
        <w:jc w:val="center"/>
        <w:rPr>
          <w:rFonts w:eastAsia="Calibri"/>
          <w:sz w:val="28"/>
          <w:szCs w:val="28"/>
          <w:lang w:eastAsia="en-US"/>
        </w:rPr>
      </w:pPr>
      <w:r w:rsidRPr="003352FA">
        <w:rPr>
          <w:rFonts w:eastAsia="Calibri"/>
          <w:sz w:val="28"/>
          <w:szCs w:val="28"/>
          <w:lang w:eastAsia="en-US"/>
        </w:rPr>
        <w:t>высшего образования</w:t>
      </w:r>
    </w:p>
    <w:p w14:paraId="653F9E97" w14:textId="77777777" w:rsidR="005E1F9B" w:rsidRPr="003352FA" w:rsidRDefault="005E1F9B" w:rsidP="005E1F9B">
      <w:pPr>
        <w:autoSpaceDE w:val="0"/>
        <w:autoSpaceDN w:val="0"/>
        <w:adjustRightInd w:val="0"/>
        <w:jc w:val="center"/>
        <w:rPr>
          <w:rFonts w:eastAsia="Calibri"/>
          <w:sz w:val="28"/>
          <w:szCs w:val="28"/>
          <w:lang w:eastAsia="en-US"/>
        </w:rPr>
      </w:pPr>
    </w:p>
    <w:p w14:paraId="54B405DC" w14:textId="77777777" w:rsidR="00D64DDE" w:rsidRPr="003352FA" w:rsidRDefault="005E1F9B" w:rsidP="007700C9">
      <w:pPr>
        <w:autoSpaceDE w:val="0"/>
        <w:autoSpaceDN w:val="0"/>
        <w:adjustRightInd w:val="0"/>
        <w:ind w:right="-2"/>
        <w:jc w:val="center"/>
        <w:rPr>
          <w:b/>
          <w:sz w:val="28"/>
          <w:szCs w:val="28"/>
        </w:rPr>
      </w:pPr>
      <w:r w:rsidRPr="003352FA">
        <w:rPr>
          <w:b/>
          <w:sz w:val="28"/>
          <w:szCs w:val="28"/>
        </w:rPr>
        <w:t>ИРКУТСКИЙ</w:t>
      </w:r>
      <w:r w:rsidR="00D64DDE" w:rsidRPr="003352FA">
        <w:rPr>
          <w:b/>
          <w:sz w:val="28"/>
          <w:szCs w:val="28"/>
        </w:rPr>
        <w:t xml:space="preserve"> НАЦИОНАЛЬНЫЙ ИССЛЕДОВАТЕЛЬСКИЙ</w:t>
      </w:r>
    </w:p>
    <w:p w14:paraId="19519E31" w14:textId="77777777" w:rsidR="005E1F9B" w:rsidRPr="003352FA" w:rsidRDefault="005E1F9B" w:rsidP="007700C9">
      <w:pPr>
        <w:autoSpaceDE w:val="0"/>
        <w:autoSpaceDN w:val="0"/>
        <w:adjustRightInd w:val="0"/>
        <w:ind w:right="-2"/>
        <w:jc w:val="center"/>
        <w:rPr>
          <w:b/>
          <w:sz w:val="28"/>
          <w:szCs w:val="28"/>
        </w:rPr>
      </w:pPr>
      <w:r w:rsidRPr="003352FA">
        <w:rPr>
          <w:b/>
          <w:sz w:val="28"/>
          <w:szCs w:val="28"/>
        </w:rPr>
        <w:t>ТЕХНИЧЕСКИЙ</w:t>
      </w:r>
      <w:r w:rsidR="00C16668" w:rsidRPr="003352FA">
        <w:rPr>
          <w:b/>
          <w:sz w:val="28"/>
          <w:szCs w:val="28"/>
        </w:rPr>
        <w:t xml:space="preserve"> </w:t>
      </w:r>
      <w:r w:rsidRPr="003352FA">
        <w:rPr>
          <w:b/>
          <w:sz w:val="28"/>
          <w:szCs w:val="28"/>
        </w:rPr>
        <w:t>УНИВЕРСИТЕТ</w:t>
      </w:r>
    </w:p>
    <w:p w14:paraId="6B2E8C66" w14:textId="77777777" w:rsidR="005E1F9B" w:rsidRPr="003352FA" w:rsidRDefault="005E1F9B" w:rsidP="005E1F9B">
      <w:pPr>
        <w:autoSpaceDE w:val="0"/>
        <w:autoSpaceDN w:val="0"/>
        <w:adjustRightInd w:val="0"/>
        <w:ind w:right="-2"/>
        <w:jc w:val="center"/>
        <w:rPr>
          <w:b/>
          <w:sz w:val="28"/>
          <w:szCs w:val="28"/>
        </w:rPr>
      </w:pPr>
    </w:p>
    <w:p w14:paraId="73CD13A5" w14:textId="77777777" w:rsidR="00992CDB" w:rsidRPr="003352FA" w:rsidRDefault="00992CDB" w:rsidP="005E1F9B">
      <w:pPr>
        <w:autoSpaceDE w:val="0"/>
        <w:autoSpaceDN w:val="0"/>
        <w:adjustRightInd w:val="0"/>
        <w:ind w:right="-2"/>
        <w:jc w:val="center"/>
        <w:rPr>
          <w:b/>
          <w:sz w:val="28"/>
          <w:szCs w:val="28"/>
        </w:rPr>
      </w:pPr>
    </w:p>
    <w:p w14:paraId="1D77A50B" w14:textId="77777777" w:rsidR="00992CDB" w:rsidRPr="003352FA" w:rsidRDefault="00992CDB" w:rsidP="005E1F9B">
      <w:pPr>
        <w:autoSpaceDE w:val="0"/>
        <w:autoSpaceDN w:val="0"/>
        <w:adjustRightInd w:val="0"/>
        <w:ind w:right="-2"/>
        <w:jc w:val="center"/>
        <w:rPr>
          <w:b/>
          <w:sz w:val="28"/>
          <w:szCs w:val="28"/>
        </w:rPr>
      </w:pPr>
    </w:p>
    <w:p w14:paraId="12035377" w14:textId="77777777" w:rsidR="00992CDB" w:rsidRPr="003352FA" w:rsidRDefault="00992CDB" w:rsidP="005E1F9B">
      <w:pPr>
        <w:autoSpaceDE w:val="0"/>
        <w:autoSpaceDN w:val="0"/>
        <w:adjustRightInd w:val="0"/>
        <w:ind w:right="-2"/>
        <w:jc w:val="center"/>
        <w:rPr>
          <w:b/>
          <w:sz w:val="28"/>
          <w:szCs w:val="28"/>
        </w:rPr>
      </w:pPr>
    </w:p>
    <w:p w14:paraId="24A5C61D" w14:textId="77777777" w:rsidR="005E1F9B" w:rsidRPr="003352FA" w:rsidRDefault="005E1F9B" w:rsidP="005E1F9B">
      <w:pPr>
        <w:autoSpaceDE w:val="0"/>
        <w:autoSpaceDN w:val="0"/>
        <w:adjustRightInd w:val="0"/>
        <w:ind w:right="-2"/>
        <w:jc w:val="center"/>
        <w:rPr>
          <w:sz w:val="28"/>
          <w:szCs w:val="28"/>
        </w:rPr>
      </w:pPr>
      <w:r w:rsidRPr="003352FA">
        <w:rPr>
          <w:sz w:val="28"/>
          <w:szCs w:val="28"/>
        </w:rPr>
        <w:t>ЗАДАНИЕ</w:t>
      </w:r>
    </w:p>
    <w:p w14:paraId="06ADFDC3" w14:textId="77777777" w:rsidR="00495CC6" w:rsidRPr="003352FA" w:rsidRDefault="00495CC6" w:rsidP="00495CC6">
      <w:pPr>
        <w:autoSpaceDE w:val="0"/>
        <w:autoSpaceDN w:val="0"/>
        <w:adjustRightInd w:val="0"/>
        <w:ind w:right="-2"/>
        <w:jc w:val="center"/>
        <w:rPr>
          <w:caps/>
          <w:sz w:val="28"/>
          <w:szCs w:val="28"/>
        </w:rPr>
      </w:pPr>
      <w:r w:rsidRPr="003352FA">
        <w:rPr>
          <w:caps/>
          <w:sz w:val="28"/>
          <w:szCs w:val="28"/>
        </w:rPr>
        <w:t>на курсов</w:t>
      </w:r>
      <w:r w:rsidR="00992CDB" w:rsidRPr="003352FA">
        <w:rPr>
          <w:caps/>
          <w:sz w:val="28"/>
          <w:szCs w:val="28"/>
        </w:rPr>
        <w:t>ое</w:t>
      </w:r>
      <w:r w:rsidRPr="003352FA">
        <w:rPr>
          <w:caps/>
          <w:sz w:val="28"/>
          <w:szCs w:val="28"/>
        </w:rPr>
        <w:t xml:space="preserve"> проект</w:t>
      </w:r>
      <w:r w:rsidR="00992CDB" w:rsidRPr="003352FA">
        <w:rPr>
          <w:caps/>
          <w:sz w:val="28"/>
          <w:szCs w:val="28"/>
        </w:rPr>
        <w:t>ирование</w:t>
      </w:r>
    </w:p>
    <w:p w14:paraId="5BECD04B" w14:textId="77777777" w:rsidR="005E1F9B" w:rsidRPr="003352FA" w:rsidRDefault="005E1F9B" w:rsidP="005E1F9B">
      <w:pPr>
        <w:autoSpaceDE w:val="0"/>
        <w:autoSpaceDN w:val="0"/>
        <w:adjustRightInd w:val="0"/>
        <w:ind w:right="-2"/>
        <w:rPr>
          <w:sz w:val="28"/>
          <w:szCs w:val="28"/>
        </w:rPr>
      </w:pPr>
    </w:p>
    <w:tbl>
      <w:tblPr>
        <w:tblW w:w="98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425"/>
        <w:gridCol w:w="567"/>
        <w:gridCol w:w="283"/>
        <w:gridCol w:w="245"/>
        <w:gridCol w:w="748"/>
        <w:gridCol w:w="283"/>
        <w:gridCol w:w="142"/>
        <w:gridCol w:w="1099"/>
        <w:gridCol w:w="137"/>
        <w:gridCol w:w="425"/>
        <w:gridCol w:w="182"/>
        <w:gridCol w:w="674"/>
        <w:gridCol w:w="142"/>
        <w:gridCol w:w="141"/>
        <w:gridCol w:w="392"/>
        <w:gridCol w:w="595"/>
        <w:gridCol w:w="607"/>
        <w:gridCol w:w="1168"/>
      </w:tblGrid>
      <w:tr w:rsidR="005E1F9B" w:rsidRPr="003352FA" w14:paraId="693EB098" w14:textId="77777777" w:rsidTr="00700E4C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FFBEC4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По курсу</w:t>
            </w:r>
          </w:p>
        </w:tc>
        <w:tc>
          <w:tcPr>
            <w:tcW w:w="8255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C461FCC" w14:textId="45BEB11E" w:rsidR="005E1F9B" w:rsidRPr="003352FA" w:rsidRDefault="00DE26A3" w:rsidP="00957A46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DE26A3">
              <w:rPr>
                <w:sz w:val="28"/>
                <w:szCs w:val="28"/>
              </w:rPr>
              <w:t>Объектно-ориентированные базы данных</w:t>
            </w:r>
          </w:p>
        </w:tc>
      </w:tr>
      <w:tr w:rsidR="005E1F9B" w:rsidRPr="003352FA" w14:paraId="3BEC62CF" w14:textId="77777777" w:rsidTr="00700E4C">
        <w:trPr>
          <w:trHeight w:val="52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09AF1B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Студенту</w:t>
            </w:r>
          </w:p>
        </w:tc>
        <w:tc>
          <w:tcPr>
            <w:tcW w:w="825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F8F6A42" w14:textId="56F43C84" w:rsidR="005E1F9B" w:rsidRPr="003352FA" w:rsidRDefault="00DE26A3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Малиновцеву И.А.</w:t>
            </w:r>
          </w:p>
        </w:tc>
      </w:tr>
      <w:tr w:rsidR="005E1F9B" w:rsidRPr="003352FA" w14:paraId="59ABE54E" w14:textId="77777777" w:rsidTr="00700E4C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76976A59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8255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D7DFA7" w14:textId="77777777" w:rsidR="005E1F9B" w:rsidRPr="003352FA" w:rsidRDefault="00FA7FEF" w:rsidP="005E1F9B">
            <w:pPr>
              <w:autoSpaceDE w:val="0"/>
              <w:autoSpaceDN w:val="0"/>
              <w:adjustRightInd w:val="0"/>
              <w:ind w:right="-2"/>
              <w:jc w:val="center"/>
              <w:rPr>
                <w:sz w:val="28"/>
                <w:szCs w:val="28"/>
                <w:vertAlign w:val="superscript"/>
              </w:rPr>
            </w:pPr>
            <w:r w:rsidRPr="003352FA">
              <w:rPr>
                <w:sz w:val="28"/>
                <w:szCs w:val="28"/>
                <w:vertAlign w:val="superscript"/>
              </w:rPr>
              <w:t>(фамилия, инициалы)</w:t>
            </w:r>
            <w:r w:rsidR="005E1F9B" w:rsidRPr="003352FA">
              <w:rPr>
                <w:sz w:val="28"/>
                <w:szCs w:val="28"/>
                <w:vertAlign w:val="superscript"/>
              </w:rPr>
              <w:t xml:space="preserve"> </w:t>
            </w:r>
          </w:p>
        </w:tc>
      </w:tr>
      <w:tr w:rsidR="005E1F9B" w:rsidRPr="003352FA" w14:paraId="4B93C201" w14:textId="77777777" w:rsidTr="00495CC6"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288C0CC" w14:textId="77777777" w:rsidR="005E1F9B" w:rsidRPr="003352FA" w:rsidRDefault="005E1F9B" w:rsidP="00495CC6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 xml:space="preserve">Тема </w:t>
            </w:r>
            <w:r w:rsidR="00495CC6" w:rsidRPr="003352FA">
              <w:rPr>
                <w:sz w:val="28"/>
                <w:szCs w:val="28"/>
              </w:rPr>
              <w:t>проекта</w:t>
            </w:r>
          </w:p>
        </w:tc>
        <w:tc>
          <w:tcPr>
            <w:tcW w:w="7830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43591552" w14:textId="12C24E1F" w:rsidR="005E1F9B" w:rsidRPr="003352FA" w:rsidRDefault="00CC4923" w:rsidP="00247228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CC4923">
              <w:rPr>
                <w:bCs/>
                <w:sz w:val="28"/>
                <w:szCs w:val="28"/>
              </w:rPr>
              <w:t>Разработка клиент-серверного приложения для работы с нереляционной базой данных</w:t>
            </w:r>
          </w:p>
        </w:tc>
      </w:tr>
      <w:tr w:rsidR="005E1F9B" w:rsidRPr="003352FA" w14:paraId="6AF1E3CC" w14:textId="77777777" w:rsidTr="00495CC6"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E868AAF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Исходные данные</w:t>
            </w:r>
          </w:p>
        </w:tc>
        <w:tc>
          <w:tcPr>
            <w:tcW w:w="726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0A83521D" w14:textId="27541DEC" w:rsidR="005E1F9B" w:rsidRPr="00F42CFF" w:rsidRDefault="00D64DDE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 xml:space="preserve">Вариант </w:t>
            </w:r>
            <w:r w:rsidR="00DE26A3">
              <w:rPr>
                <w:sz w:val="28"/>
                <w:szCs w:val="28"/>
              </w:rPr>
              <w:t>5</w:t>
            </w:r>
          </w:p>
        </w:tc>
      </w:tr>
      <w:tr w:rsidR="005E1F9B" w:rsidRPr="003352FA" w14:paraId="437126B6" w14:textId="77777777" w:rsidTr="00700E4C">
        <w:tc>
          <w:tcPr>
            <w:tcW w:w="4253" w:type="dxa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14:paraId="5CBCEAF7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Рекомендуемая литература</w:t>
            </w:r>
          </w:p>
        </w:tc>
        <w:tc>
          <w:tcPr>
            <w:tcW w:w="556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68EE843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b/>
                <w:sz w:val="28"/>
                <w:szCs w:val="28"/>
              </w:rPr>
            </w:pPr>
          </w:p>
        </w:tc>
      </w:tr>
      <w:tr w:rsidR="005E1F9B" w:rsidRPr="003352FA" w14:paraId="418C00F9" w14:textId="77777777" w:rsidTr="00700E4C">
        <w:trPr>
          <w:trHeight w:val="1461"/>
        </w:trPr>
        <w:tc>
          <w:tcPr>
            <w:tcW w:w="9815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66E6DBD2" w14:textId="77777777" w:rsidR="005E1F9B" w:rsidRPr="003352FA" w:rsidRDefault="00A476F8" w:rsidP="00573D49">
            <w:pPr>
              <w:numPr>
                <w:ilvl w:val="0"/>
                <w:numId w:val="1"/>
              </w:numPr>
              <w:tabs>
                <w:tab w:val="left" w:pos="318"/>
              </w:tabs>
              <w:ind w:left="0" w:firstLine="0"/>
              <w:rPr>
                <w:noProof/>
                <w:sz w:val="28"/>
                <w:szCs w:val="28"/>
              </w:rPr>
            </w:pPr>
            <w:r w:rsidRPr="003352FA">
              <w:rPr>
                <w:noProof/>
                <w:sz w:val="28"/>
                <w:szCs w:val="28"/>
              </w:rPr>
              <w:t>Сосинская С.С. «</w:t>
            </w:r>
            <w:r w:rsidRPr="003352FA">
              <w:rPr>
                <w:bCs/>
                <w:sz w:val="28"/>
                <w:szCs w:val="28"/>
              </w:rPr>
              <w:t xml:space="preserve">Разработка клиента по технологии </w:t>
            </w:r>
            <w:r w:rsidRPr="003352FA">
              <w:rPr>
                <w:bCs/>
                <w:sz w:val="28"/>
                <w:szCs w:val="28"/>
                <w:lang w:val="en-US"/>
              </w:rPr>
              <w:t>MVC</w:t>
            </w:r>
            <w:r w:rsidRPr="003352FA">
              <w:rPr>
                <w:noProof/>
                <w:sz w:val="28"/>
                <w:szCs w:val="28"/>
              </w:rPr>
              <w:t xml:space="preserve">»: Методические указания по выполнению курсового проекта» Электронный каталог кафедры </w:t>
            </w:r>
            <w:r w:rsidR="00C45DCD" w:rsidRPr="003352FA">
              <w:rPr>
                <w:sz w:val="28"/>
                <w:szCs w:val="28"/>
              </w:rPr>
              <w:t>вычислительной техники</w:t>
            </w:r>
            <w:r w:rsidRPr="003352FA">
              <w:rPr>
                <w:noProof/>
                <w:sz w:val="28"/>
                <w:szCs w:val="28"/>
              </w:rPr>
              <w:t>.</w:t>
            </w:r>
          </w:p>
        </w:tc>
      </w:tr>
      <w:tr w:rsidR="005E1F9B" w:rsidRPr="003352FA" w14:paraId="38C0ED77" w14:textId="77777777" w:rsidTr="00700E4C"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0E29B3" w14:textId="77777777" w:rsidR="005E1F9B" w:rsidRPr="003352FA" w:rsidRDefault="00545E3F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Графическая часть на</w:t>
            </w:r>
          </w:p>
        </w:tc>
        <w:tc>
          <w:tcPr>
            <w:tcW w:w="6980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1627851" w14:textId="77777777" w:rsidR="005E1F9B" w:rsidRPr="003352FA" w:rsidRDefault="00603221" w:rsidP="00603221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 xml:space="preserve">_________________ </w:t>
            </w:r>
            <w:r w:rsidR="004A35E5" w:rsidRPr="003352FA">
              <w:rPr>
                <w:sz w:val="28"/>
                <w:szCs w:val="28"/>
              </w:rPr>
              <w:t>л</w:t>
            </w:r>
            <w:r w:rsidR="00545E3F" w:rsidRPr="003352FA">
              <w:rPr>
                <w:sz w:val="28"/>
                <w:szCs w:val="28"/>
              </w:rPr>
              <w:t>истах</w:t>
            </w:r>
            <w:r w:rsidR="004A35E5" w:rsidRPr="003352FA">
              <w:rPr>
                <w:sz w:val="28"/>
                <w:szCs w:val="28"/>
              </w:rPr>
              <w:t>.</w:t>
            </w:r>
          </w:p>
          <w:p w14:paraId="79AE8F6B" w14:textId="77777777" w:rsidR="00FC0BC0" w:rsidRPr="003352FA" w:rsidRDefault="00FC0BC0" w:rsidP="00603221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</w:p>
        </w:tc>
      </w:tr>
      <w:tr w:rsidR="005E1F9B" w:rsidRPr="003352FA" w14:paraId="771DFFF5" w14:textId="77777777" w:rsidTr="00700E4C">
        <w:trPr>
          <w:gridAfter w:val="2"/>
          <w:wAfter w:w="1775" w:type="dxa"/>
        </w:trPr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C62AFCB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 xml:space="preserve">Дата выдачи задания 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FED61D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«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68E86E" w14:textId="21EFAEBB" w:rsidR="005E1F9B" w:rsidRPr="003352FA" w:rsidRDefault="00DE26A3" w:rsidP="00A476F8">
            <w:pPr>
              <w:autoSpaceDE w:val="0"/>
              <w:autoSpaceDN w:val="0"/>
              <w:adjustRightInd w:val="0"/>
              <w:ind w:right="-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A9B241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»</w:t>
            </w:r>
          </w:p>
        </w:tc>
        <w:tc>
          <w:tcPr>
            <w:tcW w:w="198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284FD7" w14:textId="581B35E1" w:rsidR="005E1F9B" w:rsidRPr="003352FA" w:rsidRDefault="00DE26A3" w:rsidP="005E1F9B">
            <w:pPr>
              <w:autoSpaceDE w:val="0"/>
              <w:autoSpaceDN w:val="0"/>
              <w:adjustRightInd w:val="0"/>
              <w:ind w:right="-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ноября</w:t>
            </w:r>
          </w:p>
        </w:tc>
        <w:tc>
          <w:tcPr>
            <w:tcW w:w="1944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5C8BB7FB" w14:textId="27CB855E" w:rsidR="005E1F9B" w:rsidRPr="003352FA" w:rsidRDefault="005E1F9B" w:rsidP="00EE4F95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20</w:t>
            </w:r>
            <w:r w:rsidR="00AA5A7A" w:rsidRPr="003352FA">
              <w:rPr>
                <w:sz w:val="28"/>
                <w:szCs w:val="28"/>
              </w:rPr>
              <w:t>2</w:t>
            </w:r>
            <w:r w:rsidR="00DE26A3">
              <w:rPr>
                <w:sz w:val="28"/>
                <w:szCs w:val="28"/>
              </w:rPr>
              <w:t>2</w:t>
            </w:r>
            <w:r w:rsidRPr="003352FA">
              <w:rPr>
                <w:sz w:val="28"/>
                <w:szCs w:val="28"/>
              </w:rPr>
              <w:t xml:space="preserve"> г.</w:t>
            </w:r>
          </w:p>
        </w:tc>
      </w:tr>
      <w:tr w:rsidR="005E1F9B" w:rsidRPr="003352FA" w14:paraId="47A8F13F" w14:textId="77777777" w:rsidTr="00700E4C">
        <w:tc>
          <w:tcPr>
            <w:tcW w:w="9815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54F149CC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</w:p>
        </w:tc>
      </w:tr>
      <w:tr w:rsidR="005E1F9B" w:rsidRPr="003352FA" w14:paraId="5F788598" w14:textId="77777777" w:rsidTr="00700E4C">
        <w:tc>
          <w:tcPr>
            <w:tcW w:w="535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73BEB6F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Задание получил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C3CA3C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320928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</w:p>
        </w:tc>
        <w:tc>
          <w:tcPr>
            <w:tcW w:w="276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962790" w14:textId="1B8B8865" w:rsidR="005E1F9B" w:rsidRPr="003352FA" w:rsidRDefault="00DE26A3" w:rsidP="00A476F8">
            <w:pPr>
              <w:autoSpaceDE w:val="0"/>
              <w:autoSpaceDN w:val="0"/>
              <w:adjustRightInd w:val="0"/>
              <w:ind w:right="-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И.А. Малиновцев</w:t>
            </w:r>
          </w:p>
        </w:tc>
      </w:tr>
      <w:tr w:rsidR="005E1F9B" w:rsidRPr="003352FA" w14:paraId="7FBD0B65" w14:textId="77777777" w:rsidTr="00700E4C">
        <w:tc>
          <w:tcPr>
            <w:tcW w:w="535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DAA0098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</w:p>
        </w:tc>
        <w:tc>
          <w:tcPr>
            <w:tcW w:w="14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E5A208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jc w:val="center"/>
              <w:rPr>
                <w:sz w:val="28"/>
                <w:szCs w:val="28"/>
                <w:vertAlign w:val="superscript"/>
              </w:rPr>
            </w:pPr>
            <w:r w:rsidRPr="003352FA"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85EC71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76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5CC754E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jc w:val="center"/>
              <w:rPr>
                <w:sz w:val="28"/>
                <w:szCs w:val="28"/>
                <w:vertAlign w:val="superscript"/>
              </w:rPr>
            </w:pPr>
            <w:r w:rsidRPr="003352FA">
              <w:rPr>
                <w:sz w:val="28"/>
                <w:szCs w:val="28"/>
                <w:vertAlign w:val="superscript"/>
              </w:rPr>
              <w:t>И.О. Фамилия</w:t>
            </w:r>
          </w:p>
        </w:tc>
      </w:tr>
      <w:tr w:rsidR="005E1F9B" w:rsidRPr="003352FA" w14:paraId="1FFA44C6" w14:textId="77777777" w:rsidTr="00700E4C">
        <w:tc>
          <w:tcPr>
            <w:tcW w:w="548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26B2EA2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4E8C9F4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</w:p>
        </w:tc>
        <w:tc>
          <w:tcPr>
            <w:tcW w:w="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986BF5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2796F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A97296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609DC779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</w:p>
        </w:tc>
      </w:tr>
      <w:tr w:rsidR="005E1F9B" w:rsidRPr="003352FA" w14:paraId="5CA9B337" w14:textId="77777777" w:rsidTr="00700E4C">
        <w:tc>
          <w:tcPr>
            <w:tcW w:w="5489" w:type="dxa"/>
            <w:gridSpan w:val="10"/>
            <w:tcBorders>
              <w:top w:val="nil"/>
              <w:left w:val="nil"/>
              <w:bottom w:val="nil"/>
              <w:right w:val="nil"/>
            </w:tcBorders>
            <w:hideMark/>
          </w:tcPr>
          <w:p w14:paraId="5F2D3545" w14:textId="77777777" w:rsidR="005E1F9B" w:rsidRPr="003352FA" w:rsidRDefault="005E1F9B" w:rsidP="00495CC6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 xml:space="preserve">Дата представления </w:t>
            </w:r>
            <w:r w:rsidR="00495CC6" w:rsidRPr="003352FA">
              <w:rPr>
                <w:sz w:val="28"/>
                <w:szCs w:val="28"/>
              </w:rPr>
              <w:t>проекта</w:t>
            </w:r>
            <w:r w:rsidRPr="003352FA">
              <w:rPr>
                <w:sz w:val="28"/>
                <w:szCs w:val="28"/>
              </w:rPr>
              <w:t xml:space="preserve"> руководителю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6193FF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«</w:t>
            </w:r>
          </w:p>
        </w:tc>
        <w:tc>
          <w:tcPr>
            <w:tcW w:w="9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77881D" w14:textId="69646F9F" w:rsidR="005E1F9B" w:rsidRPr="003352FA" w:rsidRDefault="00DE26A3" w:rsidP="00D00D05">
            <w:pPr>
              <w:autoSpaceDE w:val="0"/>
              <w:autoSpaceDN w:val="0"/>
              <w:adjustRightInd w:val="0"/>
              <w:ind w:right="-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AAD7849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»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EC4165" w14:textId="77777777" w:rsidR="005E1F9B" w:rsidRPr="003352FA" w:rsidRDefault="005B1562" w:rsidP="005E1F9B">
            <w:pPr>
              <w:autoSpaceDE w:val="0"/>
              <w:autoSpaceDN w:val="0"/>
              <w:adjustRightInd w:val="0"/>
              <w:ind w:right="-2"/>
              <w:jc w:val="center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декабря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956E00" w14:textId="058BB59E" w:rsidR="005E1F9B" w:rsidRPr="003352FA" w:rsidRDefault="00573D49" w:rsidP="00DA5857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202</w:t>
            </w:r>
            <w:r w:rsidR="00DE26A3">
              <w:rPr>
                <w:sz w:val="28"/>
                <w:szCs w:val="28"/>
              </w:rPr>
              <w:t>2</w:t>
            </w:r>
            <w:r w:rsidR="005E1F9B" w:rsidRPr="003352FA">
              <w:rPr>
                <w:sz w:val="28"/>
                <w:szCs w:val="28"/>
              </w:rPr>
              <w:t xml:space="preserve"> г.</w:t>
            </w:r>
          </w:p>
        </w:tc>
      </w:tr>
      <w:tr w:rsidR="005E1F9B" w:rsidRPr="003352FA" w14:paraId="2CF180EA" w14:textId="77777777" w:rsidTr="00700E4C">
        <w:tc>
          <w:tcPr>
            <w:tcW w:w="9815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754D2E2E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</w:p>
        </w:tc>
      </w:tr>
      <w:tr w:rsidR="005E1F9B" w:rsidRPr="003352FA" w14:paraId="793B8719" w14:textId="77777777" w:rsidTr="00700E4C">
        <w:tc>
          <w:tcPr>
            <w:tcW w:w="535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7EB618E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 xml:space="preserve">Руководитель </w:t>
            </w:r>
            <w:r w:rsidR="00545E3F" w:rsidRPr="003352FA">
              <w:rPr>
                <w:sz w:val="28"/>
                <w:szCs w:val="28"/>
              </w:rPr>
              <w:t>курсового проектирования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0A688B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595BD0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</w:p>
        </w:tc>
        <w:tc>
          <w:tcPr>
            <w:tcW w:w="276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2400B2" w14:textId="609415ED" w:rsidR="005E1F9B" w:rsidRPr="003352FA" w:rsidRDefault="00CF4A2E" w:rsidP="00DA5857">
            <w:pPr>
              <w:autoSpaceDE w:val="0"/>
              <w:autoSpaceDN w:val="0"/>
              <w:adjustRightInd w:val="0"/>
              <w:ind w:right="-2"/>
              <w:jc w:val="center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В</w:t>
            </w:r>
            <w:r w:rsidR="00D00D05" w:rsidRPr="003352FA">
              <w:rPr>
                <w:sz w:val="28"/>
                <w:szCs w:val="28"/>
              </w:rPr>
              <w:t>.</w:t>
            </w:r>
            <w:r w:rsidRPr="003352FA">
              <w:rPr>
                <w:sz w:val="28"/>
                <w:szCs w:val="28"/>
              </w:rPr>
              <w:t>А</w:t>
            </w:r>
            <w:r w:rsidR="00D00D05" w:rsidRPr="003352FA">
              <w:rPr>
                <w:sz w:val="28"/>
                <w:szCs w:val="28"/>
              </w:rPr>
              <w:t xml:space="preserve">. </w:t>
            </w:r>
            <w:r w:rsidRPr="003352FA">
              <w:rPr>
                <w:sz w:val="28"/>
                <w:szCs w:val="28"/>
              </w:rPr>
              <w:t>Харахинов</w:t>
            </w:r>
          </w:p>
        </w:tc>
      </w:tr>
      <w:tr w:rsidR="005E1F9B" w:rsidRPr="003352FA" w14:paraId="34FD57FB" w14:textId="77777777" w:rsidTr="00700E4C">
        <w:tc>
          <w:tcPr>
            <w:tcW w:w="535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BBAD37F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</w:p>
        </w:tc>
        <w:tc>
          <w:tcPr>
            <w:tcW w:w="14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50B46F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jc w:val="center"/>
              <w:rPr>
                <w:sz w:val="28"/>
                <w:szCs w:val="28"/>
                <w:vertAlign w:val="superscript"/>
              </w:rPr>
            </w:pPr>
            <w:r w:rsidRPr="003352FA"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6E58F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76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41739E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jc w:val="center"/>
              <w:rPr>
                <w:sz w:val="28"/>
                <w:szCs w:val="28"/>
                <w:vertAlign w:val="superscript"/>
              </w:rPr>
            </w:pPr>
            <w:r w:rsidRPr="003352FA">
              <w:rPr>
                <w:sz w:val="28"/>
                <w:szCs w:val="28"/>
                <w:vertAlign w:val="superscript"/>
              </w:rPr>
              <w:t>И.О. Фамилия</w:t>
            </w:r>
          </w:p>
        </w:tc>
      </w:tr>
    </w:tbl>
    <w:p w14:paraId="7624FB04" w14:textId="77777777" w:rsidR="005E1F9B" w:rsidRPr="003352FA" w:rsidRDefault="005E1F9B" w:rsidP="005E1F9B">
      <w:pPr>
        <w:jc w:val="center"/>
        <w:rPr>
          <w:sz w:val="28"/>
          <w:szCs w:val="28"/>
        </w:rPr>
      </w:pPr>
    </w:p>
    <w:p w14:paraId="03BEC98F" w14:textId="77777777" w:rsidR="005F783A" w:rsidRPr="003352FA" w:rsidRDefault="005F783A" w:rsidP="005E1F9B">
      <w:pPr>
        <w:jc w:val="center"/>
        <w:rPr>
          <w:sz w:val="28"/>
          <w:szCs w:val="28"/>
        </w:rPr>
      </w:pPr>
    </w:p>
    <w:p w14:paraId="4947253A" w14:textId="77777777" w:rsidR="00CC240F" w:rsidRPr="004322F8" w:rsidRDefault="005F783A" w:rsidP="002615CA">
      <w:pPr>
        <w:spacing w:after="80"/>
        <w:jc w:val="center"/>
        <w:rPr>
          <w:b/>
          <w:sz w:val="28"/>
          <w:szCs w:val="28"/>
        </w:rPr>
      </w:pPr>
      <w:r w:rsidRPr="007700C9">
        <w:br w:type="page"/>
      </w:r>
      <w:r w:rsidR="00FB6CED" w:rsidRPr="004322F8">
        <w:rPr>
          <w:b/>
          <w:sz w:val="28"/>
          <w:szCs w:val="28"/>
        </w:rPr>
        <w:lastRenderedPageBreak/>
        <w:t>С</w:t>
      </w:r>
      <w:r w:rsidR="00BB48E3" w:rsidRPr="004322F8">
        <w:rPr>
          <w:b/>
          <w:sz w:val="28"/>
          <w:szCs w:val="28"/>
        </w:rPr>
        <w:t>одержание</w:t>
      </w:r>
    </w:p>
    <w:p w14:paraId="7CFA7ABC" w14:textId="24B6A4F4" w:rsidR="00400065" w:rsidRPr="00400065" w:rsidRDefault="00DB2DBC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/>
          <w:noProof/>
          <w:sz w:val="22"/>
          <w:szCs w:val="22"/>
        </w:rPr>
      </w:pPr>
      <w:r w:rsidRPr="0019771B">
        <w:rPr>
          <w:b w:val="0"/>
          <w:bCs/>
          <w:szCs w:val="28"/>
        </w:rPr>
        <w:fldChar w:fldCharType="begin"/>
      </w:r>
      <w:r w:rsidRPr="0019771B">
        <w:rPr>
          <w:b w:val="0"/>
          <w:bCs/>
          <w:szCs w:val="28"/>
        </w:rPr>
        <w:instrText xml:space="preserve"> TOC \o "1-3" \h \z \u </w:instrText>
      </w:r>
      <w:r w:rsidRPr="0019771B">
        <w:rPr>
          <w:b w:val="0"/>
          <w:bCs/>
          <w:szCs w:val="28"/>
        </w:rPr>
        <w:fldChar w:fldCharType="separate"/>
      </w:r>
      <w:hyperlink w:anchor="_Toc121692660" w:history="1">
        <w:r w:rsidR="00400065" w:rsidRPr="00400065">
          <w:rPr>
            <w:rStyle w:val="ab"/>
            <w:b w:val="0"/>
            <w:bCs/>
            <w:noProof/>
          </w:rPr>
          <w:t>Введение</w:t>
        </w:r>
        <w:r w:rsidR="00400065" w:rsidRPr="00400065">
          <w:rPr>
            <w:b w:val="0"/>
            <w:bCs/>
            <w:noProof/>
            <w:webHidden/>
          </w:rPr>
          <w:tab/>
        </w:r>
        <w:r w:rsidR="00400065" w:rsidRPr="00400065">
          <w:rPr>
            <w:b w:val="0"/>
            <w:bCs/>
            <w:noProof/>
            <w:webHidden/>
          </w:rPr>
          <w:fldChar w:fldCharType="begin"/>
        </w:r>
        <w:r w:rsidR="00400065" w:rsidRPr="00400065">
          <w:rPr>
            <w:b w:val="0"/>
            <w:bCs/>
            <w:noProof/>
            <w:webHidden/>
          </w:rPr>
          <w:instrText xml:space="preserve"> PAGEREF _Toc121692660 \h </w:instrText>
        </w:r>
        <w:r w:rsidR="00400065" w:rsidRPr="00400065">
          <w:rPr>
            <w:b w:val="0"/>
            <w:bCs/>
            <w:noProof/>
            <w:webHidden/>
          </w:rPr>
        </w:r>
        <w:r w:rsidR="00400065" w:rsidRPr="00400065">
          <w:rPr>
            <w:b w:val="0"/>
            <w:bCs/>
            <w:noProof/>
            <w:webHidden/>
          </w:rPr>
          <w:fldChar w:fldCharType="separate"/>
        </w:r>
        <w:r w:rsidR="00E651BB">
          <w:rPr>
            <w:b w:val="0"/>
            <w:bCs/>
            <w:noProof/>
            <w:webHidden/>
          </w:rPr>
          <w:t>4</w:t>
        </w:r>
        <w:r w:rsidR="00400065" w:rsidRPr="00400065">
          <w:rPr>
            <w:b w:val="0"/>
            <w:bCs/>
            <w:noProof/>
            <w:webHidden/>
          </w:rPr>
          <w:fldChar w:fldCharType="end"/>
        </w:r>
      </w:hyperlink>
    </w:p>
    <w:p w14:paraId="30437C8D" w14:textId="6A5E24FF" w:rsidR="00400065" w:rsidRPr="00400065" w:rsidRDefault="004668BC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/>
          <w:noProof/>
          <w:sz w:val="22"/>
          <w:szCs w:val="22"/>
        </w:rPr>
      </w:pPr>
      <w:hyperlink w:anchor="_Toc121692661" w:history="1">
        <w:r w:rsidR="00400065" w:rsidRPr="00400065">
          <w:rPr>
            <w:rStyle w:val="ab"/>
            <w:b w:val="0"/>
            <w:bCs/>
            <w:noProof/>
          </w:rPr>
          <w:t>Индивидуальный вариант</w:t>
        </w:r>
        <w:r w:rsidR="00400065" w:rsidRPr="00400065">
          <w:rPr>
            <w:b w:val="0"/>
            <w:bCs/>
            <w:noProof/>
            <w:webHidden/>
          </w:rPr>
          <w:tab/>
        </w:r>
        <w:r w:rsidR="00400065" w:rsidRPr="00400065">
          <w:rPr>
            <w:b w:val="0"/>
            <w:bCs/>
            <w:noProof/>
            <w:webHidden/>
          </w:rPr>
          <w:fldChar w:fldCharType="begin"/>
        </w:r>
        <w:r w:rsidR="00400065" w:rsidRPr="00400065">
          <w:rPr>
            <w:b w:val="0"/>
            <w:bCs/>
            <w:noProof/>
            <w:webHidden/>
          </w:rPr>
          <w:instrText xml:space="preserve"> PAGEREF _Toc121692661 \h </w:instrText>
        </w:r>
        <w:r w:rsidR="00400065" w:rsidRPr="00400065">
          <w:rPr>
            <w:b w:val="0"/>
            <w:bCs/>
            <w:noProof/>
            <w:webHidden/>
          </w:rPr>
        </w:r>
        <w:r w:rsidR="00400065" w:rsidRPr="00400065">
          <w:rPr>
            <w:b w:val="0"/>
            <w:bCs/>
            <w:noProof/>
            <w:webHidden/>
          </w:rPr>
          <w:fldChar w:fldCharType="separate"/>
        </w:r>
        <w:r w:rsidR="00E651BB">
          <w:rPr>
            <w:b w:val="0"/>
            <w:bCs/>
            <w:noProof/>
            <w:webHidden/>
          </w:rPr>
          <w:t>5</w:t>
        </w:r>
        <w:r w:rsidR="00400065" w:rsidRPr="00400065">
          <w:rPr>
            <w:b w:val="0"/>
            <w:bCs/>
            <w:noProof/>
            <w:webHidden/>
          </w:rPr>
          <w:fldChar w:fldCharType="end"/>
        </w:r>
      </w:hyperlink>
    </w:p>
    <w:p w14:paraId="280E099C" w14:textId="077BDDA3" w:rsidR="00400065" w:rsidRPr="00400065" w:rsidRDefault="004668BC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/>
          <w:noProof/>
          <w:sz w:val="22"/>
          <w:szCs w:val="22"/>
        </w:rPr>
      </w:pPr>
      <w:hyperlink w:anchor="_Toc121692662" w:history="1">
        <w:r w:rsidR="00400065" w:rsidRPr="00400065">
          <w:rPr>
            <w:rStyle w:val="ab"/>
            <w:b w:val="0"/>
            <w:bCs/>
            <w:noProof/>
          </w:rPr>
          <w:t>1. Структура базы данных</w:t>
        </w:r>
        <w:r w:rsidR="00400065" w:rsidRPr="00400065">
          <w:rPr>
            <w:b w:val="0"/>
            <w:bCs/>
            <w:noProof/>
            <w:webHidden/>
          </w:rPr>
          <w:tab/>
        </w:r>
        <w:r w:rsidR="00400065" w:rsidRPr="00400065">
          <w:rPr>
            <w:b w:val="0"/>
            <w:bCs/>
            <w:noProof/>
            <w:webHidden/>
          </w:rPr>
          <w:fldChar w:fldCharType="begin"/>
        </w:r>
        <w:r w:rsidR="00400065" w:rsidRPr="00400065">
          <w:rPr>
            <w:b w:val="0"/>
            <w:bCs/>
            <w:noProof/>
            <w:webHidden/>
          </w:rPr>
          <w:instrText xml:space="preserve"> PAGEREF _Toc121692662 \h </w:instrText>
        </w:r>
        <w:r w:rsidR="00400065" w:rsidRPr="00400065">
          <w:rPr>
            <w:b w:val="0"/>
            <w:bCs/>
            <w:noProof/>
            <w:webHidden/>
          </w:rPr>
        </w:r>
        <w:r w:rsidR="00400065" w:rsidRPr="00400065">
          <w:rPr>
            <w:b w:val="0"/>
            <w:bCs/>
            <w:noProof/>
            <w:webHidden/>
          </w:rPr>
          <w:fldChar w:fldCharType="separate"/>
        </w:r>
        <w:r w:rsidR="00E651BB">
          <w:rPr>
            <w:b w:val="0"/>
            <w:bCs/>
            <w:noProof/>
            <w:webHidden/>
          </w:rPr>
          <w:t>6</w:t>
        </w:r>
        <w:r w:rsidR="00400065" w:rsidRPr="00400065">
          <w:rPr>
            <w:b w:val="0"/>
            <w:bCs/>
            <w:noProof/>
            <w:webHidden/>
          </w:rPr>
          <w:fldChar w:fldCharType="end"/>
        </w:r>
      </w:hyperlink>
    </w:p>
    <w:p w14:paraId="3D937E16" w14:textId="600BD687" w:rsidR="00400065" w:rsidRPr="00400065" w:rsidRDefault="004668BC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bCs/>
          <w:i w:val="0"/>
          <w:noProof/>
          <w:sz w:val="22"/>
          <w:szCs w:val="22"/>
        </w:rPr>
      </w:pPr>
      <w:hyperlink w:anchor="_Toc121692663" w:history="1">
        <w:r w:rsidR="00400065" w:rsidRPr="00400065">
          <w:rPr>
            <w:rStyle w:val="ab"/>
            <w:bCs/>
            <w:i w:val="0"/>
            <w:noProof/>
          </w:rPr>
          <w:t>1.1</w:t>
        </w:r>
        <w:r w:rsidR="00400065">
          <w:rPr>
            <w:rFonts w:asciiTheme="minorHAnsi" w:eastAsiaTheme="minorEastAsia" w:hAnsiTheme="minorHAnsi" w:cstheme="minorBidi"/>
            <w:bCs/>
            <w:i w:val="0"/>
            <w:noProof/>
            <w:sz w:val="22"/>
            <w:szCs w:val="22"/>
          </w:rPr>
          <w:t xml:space="preserve"> </w:t>
        </w:r>
        <w:r w:rsidR="00400065" w:rsidRPr="00400065">
          <w:rPr>
            <w:rStyle w:val="ab"/>
            <w:bCs/>
            <w:i w:val="0"/>
            <w:noProof/>
          </w:rPr>
          <w:t>Концептуальная модель данных</w:t>
        </w:r>
        <w:r w:rsidR="00400065" w:rsidRPr="00400065">
          <w:rPr>
            <w:bCs/>
            <w:i w:val="0"/>
            <w:noProof/>
            <w:webHidden/>
          </w:rPr>
          <w:tab/>
        </w:r>
        <w:r w:rsidR="00400065" w:rsidRPr="00400065">
          <w:rPr>
            <w:bCs/>
            <w:i w:val="0"/>
            <w:noProof/>
            <w:webHidden/>
          </w:rPr>
          <w:fldChar w:fldCharType="begin"/>
        </w:r>
        <w:r w:rsidR="00400065" w:rsidRPr="00400065">
          <w:rPr>
            <w:bCs/>
            <w:i w:val="0"/>
            <w:noProof/>
            <w:webHidden/>
          </w:rPr>
          <w:instrText xml:space="preserve"> PAGEREF _Toc121692663 \h </w:instrText>
        </w:r>
        <w:r w:rsidR="00400065" w:rsidRPr="00400065">
          <w:rPr>
            <w:bCs/>
            <w:i w:val="0"/>
            <w:noProof/>
            <w:webHidden/>
          </w:rPr>
        </w:r>
        <w:r w:rsidR="00400065" w:rsidRPr="00400065">
          <w:rPr>
            <w:bCs/>
            <w:i w:val="0"/>
            <w:noProof/>
            <w:webHidden/>
          </w:rPr>
          <w:fldChar w:fldCharType="separate"/>
        </w:r>
        <w:r w:rsidR="00E651BB">
          <w:rPr>
            <w:bCs/>
            <w:i w:val="0"/>
            <w:noProof/>
            <w:webHidden/>
          </w:rPr>
          <w:t>6</w:t>
        </w:r>
        <w:r w:rsidR="00400065" w:rsidRPr="00400065">
          <w:rPr>
            <w:bCs/>
            <w:i w:val="0"/>
            <w:noProof/>
            <w:webHidden/>
          </w:rPr>
          <w:fldChar w:fldCharType="end"/>
        </w:r>
      </w:hyperlink>
    </w:p>
    <w:p w14:paraId="5E58F8B8" w14:textId="1F594CDB" w:rsidR="00400065" w:rsidRPr="00400065" w:rsidRDefault="004668BC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bCs/>
          <w:i w:val="0"/>
          <w:noProof/>
          <w:sz w:val="22"/>
          <w:szCs w:val="22"/>
        </w:rPr>
      </w:pPr>
      <w:hyperlink w:anchor="_Toc121692664" w:history="1">
        <w:r w:rsidR="00400065" w:rsidRPr="00400065">
          <w:rPr>
            <w:rStyle w:val="ab"/>
            <w:bCs/>
            <w:i w:val="0"/>
            <w:noProof/>
          </w:rPr>
          <w:t>1.2 Физическая модель данных</w:t>
        </w:r>
        <w:r w:rsidR="00400065" w:rsidRPr="00400065">
          <w:rPr>
            <w:bCs/>
            <w:i w:val="0"/>
            <w:noProof/>
            <w:webHidden/>
          </w:rPr>
          <w:tab/>
        </w:r>
        <w:r w:rsidR="00400065" w:rsidRPr="00400065">
          <w:rPr>
            <w:bCs/>
            <w:i w:val="0"/>
            <w:noProof/>
            <w:webHidden/>
          </w:rPr>
          <w:fldChar w:fldCharType="begin"/>
        </w:r>
        <w:r w:rsidR="00400065" w:rsidRPr="00400065">
          <w:rPr>
            <w:bCs/>
            <w:i w:val="0"/>
            <w:noProof/>
            <w:webHidden/>
          </w:rPr>
          <w:instrText xml:space="preserve"> PAGEREF _Toc121692664 \h </w:instrText>
        </w:r>
        <w:r w:rsidR="00400065" w:rsidRPr="00400065">
          <w:rPr>
            <w:bCs/>
            <w:i w:val="0"/>
            <w:noProof/>
            <w:webHidden/>
          </w:rPr>
        </w:r>
        <w:r w:rsidR="00400065" w:rsidRPr="00400065">
          <w:rPr>
            <w:bCs/>
            <w:i w:val="0"/>
            <w:noProof/>
            <w:webHidden/>
          </w:rPr>
          <w:fldChar w:fldCharType="separate"/>
        </w:r>
        <w:r w:rsidR="00E651BB">
          <w:rPr>
            <w:bCs/>
            <w:i w:val="0"/>
            <w:noProof/>
            <w:webHidden/>
          </w:rPr>
          <w:t>6</w:t>
        </w:r>
        <w:r w:rsidR="00400065" w:rsidRPr="00400065">
          <w:rPr>
            <w:bCs/>
            <w:i w:val="0"/>
            <w:noProof/>
            <w:webHidden/>
          </w:rPr>
          <w:fldChar w:fldCharType="end"/>
        </w:r>
      </w:hyperlink>
    </w:p>
    <w:p w14:paraId="164A85CF" w14:textId="50F5ACF1" w:rsidR="00400065" w:rsidRPr="00400065" w:rsidRDefault="004668BC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/>
          <w:noProof/>
          <w:sz w:val="22"/>
          <w:szCs w:val="22"/>
        </w:rPr>
      </w:pPr>
      <w:hyperlink w:anchor="_Toc121692665" w:history="1">
        <w:r w:rsidR="00400065" w:rsidRPr="00400065">
          <w:rPr>
            <w:rStyle w:val="ab"/>
            <w:b w:val="0"/>
            <w:bCs/>
            <w:noProof/>
          </w:rPr>
          <w:t>2. Проектирование информационной системы</w:t>
        </w:r>
        <w:r w:rsidR="00400065" w:rsidRPr="00400065">
          <w:rPr>
            <w:b w:val="0"/>
            <w:bCs/>
            <w:noProof/>
            <w:webHidden/>
          </w:rPr>
          <w:tab/>
        </w:r>
        <w:r w:rsidR="00400065" w:rsidRPr="00400065">
          <w:rPr>
            <w:b w:val="0"/>
            <w:bCs/>
            <w:noProof/>
            <w:webHidden/>
          </w:rPr>
          <w:fldChar w:fldCharType="begin"/>
        </w:r>
        <w:r w:rsidR="00400065" w:rsidRPr="00400065">
          <w:rPr>
            <w:b w:val="0"/>
            <w:bCs/>
            <w:noProof/>
            <w:webHidden/>
          </w:rPr>
          <w:instrText xml:space="preserve"> PAGEREF _Toc121692665 \h </w:instrText>
        </w:r>
        <w:r w:rsidR="00400065" w:rsidRPr="00400065">
          <w:rPr>
            <w:b w:val="0"/>
            <w:bCs/>
            <w:noProof/>
            <w:webHidden/>
          </w:rPr>
        </w:r>
        <w:r w:rsidR="00400065" w:rsidRPr="00400065">
          <w:rPr>
            <w:b w:val="0"/>
            <w:bCs/>
            <w:noProof/>
            <w:webHidden/>
          </w:rPr>
          <w:fldChar w:fldCharType="separate"/>
        </w:r>
        <w:r w:rsidR="00E651BB">
          <w:rPr>
            <w:b w:val="0"/>
            <w:bCs/>
            <w:noProof/>
            <w:webHidden/>
          </w:rPr>
          <w:t>8</w:t>
        </w:r>
        <w:r w:rsidR="00400065" w:rsidRPr="00400065">
          <w:rPr>
            <w:b w:val="0"/>
            <w:bCs/>
            <w:noProof/>
            <w:webHidden/>
          </w:rPr>
          <w:fldChar w:fldCharType="end"/>
        </w:r>
      </w:hyperlink>
    </w:p>
    <w:p w14:paraId="43FC1D4E" w14:textId="490C9DB2" w:rsidR="00400065" w:rsidRPr="00400065" w:rsidRDefault="004668BC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/>
          <w:noProof/>
          <w:sz w:val="22"/>
          <w:szCs w:val="22"/>
        </w:rPr>
      </w:pPr>
      <w:hyperlink w:anchor="_Toc121692666" w:history="1">
        <w:r w:rsidR="00400065" w:rsidRPr="00400065">
          <w:rPr>
            <w:rStyle w:val="ab"/>
            <w:b w:val="0"/>
            <w:bCs/>
            <w:noProof/>
          </w:rPr>
          <w:t>3. Контроллеры</w:t>
        </w:r>
        <w:r w:rsidR="00400065" w:rsidRPr="00400065">
          <w:rPr>
            <w:b w:val="0"/>
            <w:bCs/>
            <w:noProof/>
            <w:webHidden/>
          </w:rPr>
          <w:tab/>
        </w:r>
        <w:r w:rsidR="00400065" w:rsidRPr="00400065">
          <w:rPr>
            <w:b w:val="0"/>
            <w:bCs/>
            <w:noProof/>
            <w:webHidden/>
          </w:rPr>
          <w:fldChar w:fldCharType="begin"/>
        </w:r>
        <w:r w:rsidR="00400065" w:rsidRPr="00400065">
          <w:rPr>
            <w:b w:val="0"/>
            <w:bCs/>
            <w:noProof/>
            <w:webHidden/>
          </w:rPr>
          <w:instrText xml:space="preserve"> PAGEREF _Toc121692666 \h </w:instrText>
        </w:r>
        <w:r w:rsidR="00400065" w:rsidRPr="00400065">
          <w:rPr>
            <w:b w:val="0"/>
            <w:bCs/>
            <w:noProof/>
            <w:webHidden/>
          </w:rPr>
        </w:r>
        <w:r w:rsidR="00400065" w:rsidRPr="00400065">
          <w:rPr>
            <w:b w:val="0"/>
            <w:bCs/>
            <w:noProof/>
            <w:webHidden/>
          </w:rPr>
          <w:fldChar w:fldCharType="separate"/>
        </w:r>
        <w:r w:rsidR="00E651BB">
          <w:rPr>
            <w:b w:val="0"/>
            <w:bCs/>
            <w:noProof/>
            <w:webHidden/>
          </w:rPr>
          <w:t>9</w:t>
        </w:r>
        <w:r w:rsidR="00400065" w:rsidRPr="00400065">
          <w:rPr>
            <w:b w:val="0"/>
            <w:bCs/>
            <w:noProof/>
            <w:webHidden/>
          </w:rPr>
          <w:fldChar w:fldCharType="end"/>
        </w:r>
      </w:hyperlink>
    </w:p>
    <w:p w14:paraId="39FD21A3" w14:textId="6F34E7D4" w:rsidR="00400065" w:rsidRPr="00400065" w:rsidRDefault="004668BC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/>
          <w:noProof/>
          <w:sz w:val="22"/>
          <w:szCs w:val="22"/>
        </w:rPr>
      </w:pPr>
      <w:hyperlink w:anchor="_Toc121692667" w:history="1">
        <w:r w:rsidR="00400065" w:rsidRPr="00400065">
          <w:rPr>
            <w:rStyle w:val="ab"/>
            <w:b w:val="0"/>
            <w:bCs/>
            <w:noProof/>
          </w:rPr>
          <w:t>4. Представления</w:t>
        </w:r>
        <w:r w:rsidR="00400065" w:rsidRPr="00400065">
          <w:rPr>
            <w:b w:val="0"/>
            <w:bCs/>
            <w:noProof/>
            <w:webHidden/>
          </w:rPr>
          <w:tab/>
        </w:r>
        <w:r w:rsidR="00400065" w:rsidRPr="00400065">
          <w:rPr>
            <w:b w:val="0"/>
            <w:bCs/>
            <w:noProof/>
            <w:webHidden/>
          </w:rPr>
          <w:fldChar w:fldCharType="begin"/>
        </w:r>
        <w:r w:rsidR="00400065" w:rsidRPr="00400065">
          <w:rPr>
            <w:b w:val="0"/>
            <w:bCs/>
            <w:noProof/>
            <w:webHidden/>
          </w:rPr>
          <w:instrText xml:space="preserve"> PAGEREF _Toc121692667 \h </w:instrText>
        </w:r>
        <w:r w:rsidR="00400065" w:rsidRPr="00400065">
          <w:rPr>
            <w:b w:val="0"/>
            <w:bCs/>
            <w:noProof/>
            <w:webHidden/>
          </w:rPr>
        </w:r>
        <w:r w:rsidR="00400065" w:rsidRPr="00400065">
          <w:rPr>
            <w:b w:val="0"/>
            <w:bCs/>
            <w:noProof/>
            <w:webHidden/>
          </w:rPr>
          <w:fldChar w:fldCharType="separate"/>
        </w:r>
        <w:r w:rsidR="00E651BB">
          <w:rPr>
            <w:b w:val="0"/>
            <w:bCs/>
            <w:noProof/>
            <w:webHidden/>
          </w:rPr>
          <w:t>10</w:t>
        </w:r>
        <w:r w:rsidR="00400065" w:rsidRPr="00400065">
          <w:rPr>
            <w:b w:val="0"/>
            <w:bCs/>
            <w:noProof/>
            <w:webHidden/>
          </w:rPr>
          <w:fldChar w:fldCharType="end"/>
        </w:r>
      </w:hyperlink>
    </w:p>
    <w:p w14:paraId="3F003E0F" w14:textId="1FB8D345" w:rsidR="00400065" w:rsidRPr="00400065" w:rsidRDefault="004668BC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bCs/>
          <w:i w:val="0"/>
          <w:noProof/>
          <w:sz w:val="22"/>
          <w:szCs w:val="22"/>
        </w:rPr>
      </w:pPr>
      <w:hyperlink w:anchor="_Toc121692668" w:history="1">
        <w:r w:rsidR="00400065" w:rsidRPr="00400065">
          <w:rPr>
            <w:rStyle w:val="ab"/>
            <w:bCs/>
            <w:i w:val="0"/>
            <w:noProof/>
          </w:rPr>
          <w:t xml:space="preserve">4.1 </w:t>
        </w:r>
        <w:r w:rsidR="00400065" w:rsidRPr="00400065">
          <w:rPr>
            <w:rStyle w:val="ab"/>
            <w:bCs/>
            <w:i w:val="0"/>
            <w:noProof/>
            <w:lang w:val="en-US"/>
          </w:rPr>
          <w:t>Index</w:t>
        </w:r>
        <w:r w:rsidR="00400065" w:rsidRPr="00400065">
          <w:rPr>
            <w:bCs/>
            <w:i w:val="0"/>
            <w:noProof/>
            <w:webHidden/>
          </w:rPr>
          <w:tab/>
        </w:r>
        <w:r w:rsidR="00400065" w:rsidRPr="00400065">
          <w:rPr>
            <w:bCs/>
            <w:i w:val="0"/>
            <w:noProof/>
            <w:webHidden/>
          </w:rPr>
          <w:fldChar w:fldCharType="begin"/>
        </w:r>
        <w:r w:rsidR="00400065" w:rsidRPr="00400065">
          <w:rPr>
            <w:bCs/>
            <w:i w:val="0"/>
            <w:noProof/>
            <w:webHidden/>
          </w:rPr>
          <w:instrText xml:space="preserve"> PAGEREF _Toc121692668 \h </w:instrText>
        </w:r>
        <w:r w:rsidR="00400065" w:rsidRPr="00400065">
          <w:rPr>
            <w:bCs/>
            <w:i w:val="0"/>
            <w:noProof/>
            <w:webHidden/>
          </w:rPr>
        </w:r>
        <w:r w:rsidR="00400065" w:rsidRPr="00400065">
          <w:rPr>
            <w:bCs/>
            <w:i w:val="0"/>
            <w:noProof/>
            <w:webHidden/>
          </w:rPr>
          <w:fldChar w:fldCharType="separate"/>
        </w:r>
        <w:r w:rsidR="00E651BB">
          <w:rPr>
            <w:bCs/>
            <w:i w:val="0"/>
            <w:noProof/>
            <w:webHidden/>
          </w:rPr>
          <w:t>10</w:t>
        </w:r>
        <w:r w:rsidR="00400065" w:rsidRPr="00400065">
          <w:rPr>
            <w:bCs/>
            <w:i w:val="0"/>
            <w:noProof/>
            <w:webHidden/>
          </w:rPr>
          <w:fldChar w:fldCharType="end"/>
        </w:r>
      </w:hyperlink>
    </w:p>
    <w:p w14:paraId="0759A91C" w14:textId="7E6667AE" w:rsidR="00400065" w:rsidRPr="00400065" w:rsidRDefault="004668BC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bCs/>
          <w:i w:val="0"/>
          <w:noProof/>
          <w:sz w:val="22"/>
          <w:szCs w:val="22"/>
        </w:rPr>
      </w:pPr>
      <w:hyperlink w:anchor="_Toc121692669" w:history="1">
        <w:r w:rsidR="00400065" w:rsidRPr="00400065">
          <w:rPr>
            <w:rStyle w:val="ab"/>
            <w:bCs/>
            <w:i w:val="0"/>
            <w:noProof/>
            <w:lang w:val="en-US"/>
          </w:rPr>
          <w:t>4.2 Room</w:t>
        </w:r>
        <w:r w:rsidR="00400065" w:rsidRPr="00400065">
          <w:rPr>
            <w:bCs/>
            <w:i w:val="0"/>
            <w:noProof/>
            <w:webHidden/>
          </w:rPr>
          <w:tab/>
        </w:r>
        <w:r w:rsidR="00400065" w:rsidRPr="00400065">
          <w:rPr>
            <w:bCs/>
            <w:i w:val="0"/>
            <w:noProof/>
            <w:webHidden/>
          </w:rPr>
          <w:fldChar w:fldCharType="begin"/>
        </w:r>
        <w:r w:rsidR="00400065" w:rsidRPr="00400065">
          <w:rPr>
            <w:bCs/>
            <w:i w:val="0"/>
            <w:noProof/>
            <w:webHidden/>
          </w:rPr>
          <w:instrText xml:space="preserve"> PAGEREF _Toc121692669 \h </w:instrText>
        </w:r>
        <w:r w:rsidR="00400065" w:rsidRPr="00400065">
          <w:rPr>
            <w:bCs/>
            <w:i w:val="0"/>
            <w:noProof/>
            <w:webHidden/>
          </w:rPr>
        </w:r>
        <w:r w:rsidR="00400065" w:rsidRPr="00400065">
          <w:rPr>
            <w:bCs/>
            <w:i w:val="0"/>
            <w:noProof/>
            <w:webHidden/>
          </w:rPr>
          <w:fldChar w:fldCharType="separate"/>
        </w:r>
        <w:r w:rsidR="00E651BB">
          <w:rPr>
            <w:bCs/>
            <w:i w:val="0"/>
            <w:noProof/>
            <w:webHidden/>
          </w:rPr>
          <w:t>10</w:t>
        </w:r>
        <w:r w:rsidR="00400065" w:rsidRPr="00400065">
          <w:rPr>
            <w:bCs/>
            <w:i w:val="0"/>
            <w:noProof/>
            <w:webHidden/>
          </w:rPr>
          <w:fldChar w:fldCharType="end"/>
        </w:r>
      </w:hyperlink>
    </w:p>
    <w:p w14:paraId="15B93A9E" w14:textId="5A95D744" w:rsidR="00400065" w:rsidRPr="00400065" w:rsidRDefault="004668BC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bCs/>
          <w:i w:val="0"/>
          <w:noProof/>
          <w:sz w:val="22"/>
          <w:szCs w:val="22"/>
        </w:rPr>
      </w:pPr>
      <w:hyperlink w:anchor="_Toc121692670" w:history="1">
        <w:r w:rsidR="00400065" w:rsidRPr="00400065">
          <w:rPr>
            <w:rStyle w:val="ab"/>
            <w:bCs/>
            <w:i w:val="0"/>
            <w:noProof/>
          </w:rPr>
          <w:t xml:space="preserve">4.3 </w:t>
        </w:r>
        <w:r w:rsidR="00400065" w:rsidRPr="00400065">
          <w:rPr>
            <w:rStyle w:val="ab"/>
            <w:bCs/>
            <w:i w:val="0"/>
            <w:noProof/>
            <w:lang w:val="en-US"/>
          </w:rPr>
          <w:t>Flat</w:t>
        </w:r>
        <w:r w:rsidR="00400065" w:rsidRPr="00400065">
          <w:rPr>
            <w:bCs/>
            <w:i w:val="0"/>
            <w:noProof/>
            <w:webHidden/>
          </w:rPr>
          <w:tab/>
        </w:r>
        <w:r w:rsidR="00400065" w:rsidRPr="00400065">
          <w:rPr>
            <w:bCs/>
            <w:i w:val="0"/>
            <w:noProof/>
            <w:webHidden/>
          </w:rPr>
          <w:fldChar w:fldCharType="begin"/>
        </w:r>
        <w:r w:rsidR="00400065" w:rsidRPr="00400065">
          <w:rPr>
            <w:bCs/>
            <w:i w:val="0"/>
            <w:noProof/>
            <w:webHidden/>
          </w:rPr>
          <w:instrText xml:space="preserve"> PAGEREF _Toc121692670 \h </w:instrText>
        </w:r>
        <w:r w:rsidR="00400065" w:rsidRPr="00400065">
          <w:rPr>
            <w:bCs/>
            <w:i w:val="0"/>
            <w:noProof/>
            <w:webHidden/>
          </w:rPr>
        </w:r>
        <w:r w:rsidR="00400065" w:rsidRPr="00400065">
          <w:rPr>
            <w:bCs/>
            <w:i w:val="0"/>
            <w:noProof/>
            <w:webHidden/>
          </w:rPr>
          <w:fldChar w:fldCharType="separate"/>
        </w:r>
        <w:r w:rsidR="00E651BB">
          <w:rPr>
            <w:bCs/>
            <w:i w:val="0"/>
            <w:noProof/>
            <w:webHidden/>
          </w:rPr>
          <w:t>11</w:t>
        </w:r>
        <w:r w:rsidR="00400065" w:rsidRPr="00400065">
          <w:rPr>
            <w:bCs/>
            <w:i w:val="0"/>
            <w:noProof/>
            <w:webHidden/>
          </w:rPr>
          <w:fldChar w:fldCharType="end"/>
        </w:r>
      </w:hyperlink>
    </w:p>
    <w:p w14:paraId="7E0A6FA6" w14:textId="0FBD6C89" w:rsidR="00400065" w:rsidRPr="00400065" w:rsidRDefault="004668BC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/>
          <w:noProof/>
          <w:sz w:val="22"/>
          <w:szCs w:val="22"/>
        </w:rPr>
      </w:pPr>
      <w:hyperlink w:anchor="_Toc121692671" w:history="1">
        <w:r w:rsidR="00400065" w:rsidRPr="00400065">
          <w:rPr>
            <w:rStyle w:val="ab"/>
            <w:b w:val="0"/>
            <w:bCs/>
            <w:noProof/>
          </w:rPr>
          <w:t>5 Сценарии</w:t>
        </w:r>
        <w:r w:rsidR="00400065" w:rsidRPr="00400065">
          <w:rPr>
            <w:b w:val="0"/>
            <w:bCs/>
            <w:noProof/>
            <w:webHidden/>
          </w:rPr>
          <w:tab/>
        </w:r>
        <w:r w:rsidR="00400065" w:rsidRPr="00400065">
          <w:rPr>
            <w:b w:val="0"/>
            <w:bCs/>
            <w:noProof/>
            <w:webHidden/>
          </w:rPr>
          <w:fldChar w:fldCharType="begin"/>
        </w:r>
        <w:r w:rsidR="00400065" w:rsidRPr="00400065">
          <w:rPr>
            <w:b w:val="0"/>
            <w:bCs/>
            <w:noProof/>
            <w:webHidden/>
          </w:rPr>
          <w:instrText xml:space="preserve"> PAGEREF _Toc121692671 \h </w:instrText>
        </w:r>
        <w:r w:rsidR="00400065" w:rsidRPr="00400065">
          <w:rPr>
            <w:b w:val="0"/>
            <w:bCs/>
            <w:noProof/>
            <w:webHidden/>
          </w:rPr>
        </w:r>
        <w:r w:rsidR="00400065" w:rsidRPr="00400065">
          <w:rPr>
            <w:b w:val="0"/>
            <w:bCs/>
            <w:noProof/>
            <w:webHidden/>
          </w:rPr>
          <w:fldChar w:fldCharType="separate"/>
        </w:r>
        <w:r w:rsidR="00E651BB">
          <w:rPr>
            <w:b w:val="0"/>
            <w:bCs/>
            <w:noProof/>
            <w:webHidden/>
          </w:rPr>
          <w:t>13</w:t>
        </w:r>
        <w:r w:rsidR="00400065" w:rsidRPr="00400065">
          <w:rPr>
            <w:b w:val="0"/>
            <w:bCs/>
            <w:noProof/>
            <w:webHidden/>
          </w:rPr>
          <w:fldChar w:fldCharType="end"/>
        </w:r>
      </w:hyperlink>
    </w:p>
    <w:p w14:paraId="716A329B" w14:textId="3EE3A888" w:rsidR="00400065" w:rsidRPr="00400065" w:rsidRDefault="004668BC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bCs/>
          <w:i w:val="0"/>
          <w:noProof/>
          <w:sz w:val="22"/>
          <w:szCs w:val="22"/>
        </w:rPr>
      </w:pPr>
      <w:hyperlink w:anchor="_Toc121692672" w:history="1">
        <w:r w:rsidR="00400065" w:rsidRPr="00400065">
          <w:rPr>
            <w:rStyle w:val="ab"/>
            <w:bCs/>
            <w:i w:val="0"/>
            <w:noProof/>
            <w:lang w:val="en-US"/>
          </w:rPr>
          <w:t>5.1 room.js</w:t>
        </w:r>
        <w:r w:rsidR="00400065" w:rsidRPr="00400065">
          <w:rPr>
            <w:bCs/>
            <w:i w:val="0"/>
            <w:noProof/>
            <w:webHidden/>
          </w:rPr>
          <w:tab/>
        </w:r>
        <w:r w:rsidR="00400065" w:rsidRPr="00400065">
          <w:rPr>
            <w:bCs/>
            <w:i w:val="0"/>
            <w:noProof/>
            <w:webHidden/>
          </w:rPr>
          <w:fldChar w:fldCharType="begin"/>
        </w:r>
        <w:r w:rsidR="00400065" w:rsidRPr="00400065">
          <w:rPr>
            <w:bCs/>
            <w:i w:val="0"/>
            <w:noProof/>
            <w:webHidden/>
          </w:rPr>
          <w:instrText xml:space="preserve"> PAGEREF _Toc121692672 \h </w:instrText>
        </w:r>
        <w:r w:rsidR="00400065" w:rsidRPr="00400065">
          <w:rPr>
            <w:bCs/>
            <w:i w:val="0"/>
            <w:noProof/>
            <w:webHidden/>
          </w:rPr>
        </w:r>
        <w:r w:rsidR="00400065" w:rsidRPr="00400065">
          <w:rPr>
            <w:bCs/>
            <w:i w:val="0"/>
            <w:noProof/>
            <w:webHidden/>
          </w:rPr>
          <w:fldChar w:fldCharType="separate"/>
        </w:r>
        <w:r w:rsidR="00E651BB">
          <w:rPr>
            <w:bCs/>
            <w:i w:val="0"/>
            <w:noProof/>
            <w:webHidden/>
          </w:rPr>
          <w:t>13</w:t>
        </w:r>
        <w:r w:rsidR="00400065" w:rsidRPr="00400065">
          <w:rPr>
            <w:bCs/>
            <w:i w:val="0"/>
            <w:noProof/>
            <w:webHidden/>
          </w:rPr>
          <w:fldChar w:fldCharType="end"/>
        </w:r>
      </w:hyperlink>
    </w:p>
    <w:p w14:paraId="12245587" w14:textId="6F2EBA18" w:rsidR="00400065" w:rsidRPr="00400065" w:rsidRDefault="004668BC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bCs/>
          <w:i w:val="0"/>
          <w:noProof/>
          <w:sz w:val="22"/>
          <w:szCs w:val="22"/>
        </w:rPr>
      </w:pPr>
      <w:hyperlink w:anchor="_Toc121692673" w:history="1">
        <w:r w:rsidR="00400065" w:rsidRPr="00400065">
          <w:rPr>
            <w:rStyle w:val="ab"/>
            <w:bCs/>
            <w:i w:val="0"/>
            <w:noProof/>
            <w:lang w:val="en-US"/>
          </w:rPr>
          <w:t>5.2 flat.js</w:t>
        </w:r>
        <w:r w:rsidR="00400065" w:rsidRPr="00400065">
          <w:rPr>
            <w:bCs/>
            <w:i w:val="0"/>
            <w:noProof/>
            <w:webHidden/>
          </w:rPr>
          <w:tab/>
        </w:r>
        <w:r w:rsidR="00400065" w:rsidRPr="00400065">
          <w:rPr>
            <w:bCs/>
            <w:i w:val="0"/>
            <w:noProof/>
            <w:webHidden/>
          </w:rPr>
          <w:fldChar w:fldCharType="begin"/>
        </w:r>
        <w:r w:rsidR="00400065" w:rsidRPr="00400065">
          <w:rPr>
            <w:bCs/>
            <w:i w:val="0"/>
            <w:noProof/>
            <w:webHidden/>
          </w:rPr>
          <w:instrText xml:space="preserve"> PAGEREF _Toc121692673 \h </w:instrText>
        </w:r>
        <w:r w:rsidR="00400065" w:rsidRPr="00400065">
          <w:rPr>
            <w:bCs/>
            <w:i w:val="0"/>
            <w:noProof/>
            <w:webHidden/>
          </w:rPr>
        </w:r>
        <w:r w:rsidR="00400065" w:rsidRPr="00400065">
          <w:rPr>
            <w:bCs/>
            <w:i w:val="0"/>
            <w:noProof/>
            <w:webHidden/>
          </w:rPr>
          <w:fldChar w:fldCharType="separate"/>
        </w:r>
        <w:r w:rsidR="00E651BB">
          <w:rPr>
            <w:bCs/>
            <w:i w:val="0"/>
            <w:noProof/>
            <w:webHidden/>
          </w:rPr>
          <w:t>15</w:t>
        </w:r>
        <w:r w:rsidR="00400065" w:rsidRPr="00400065">
          <w:rPr>
            <w:bCs/>
            <w:i w:val="0"/>
            <w:noProof/>
            <w:webHidden/>
          </w:rPr>
          <w:fldChar w:fldCharType="end"/>
        </w:r>
      </w:hyperlink>
    </w:p>
    <w:p w14:paraId="16F1E134" w14:textId="71B80019" w:rsidR="00400065" w:rsidRPr="00400065" w:rsidRDefault="004668BC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/>
          <w:noProof/>
          <w:sz w:val="22"/>
          <w:szCs w:val="22"/>
        </w:rPr>
      </w:pPr>
      <w:hyperlink w:anchor="_Toc121692674" w:history="1">
        <w:r w:rsidR="00400065" w:rsidRPr="00400065">
          <w:rPr>
            <w:rStyle w:val="ab"/>
            <w:b w:val="0"/>
            <w:bCs/>
            <w:noProof/>
          </w:rPr>
          <w:t>6. WebApi</w:t>
        </w:r>
        <w:r w:rsidR="00400065" w:rsidRPr="00400065">
          <w:rPr>
            <w:b w:val="0"/>
            <w:bCs/>
            <w:noProof/>
            <w:webHidden/>
          </w:rPr>
          <w:tab/>
        </w:r>
        <w:r w:rsidR="00400065" w:rsidRPr="00400065">
          <w:rPr>
            <w:b w:val="0"/>
            <w:bCs/>
            <w:noProof/>
            <w:webHidden/>
          </w:rPr>
          <w:fldChar w:fldCharType="begin"/>
        </w:r>
        <w:r w:rsidR="00400065" w:rsidRPr="00400065">
          <w:rPr>
            <w:b w:val="0"/>
            <w:bCs/>
            <w:noProof/>
            <w:webHidden/>
          </w:rPr>
          <w:instrText xml:space="preserve"> PAGEREF _Toc121692674 \h </w:instrText>
        </w:r>
        <w:r w:rsidR="00400065" w:rsidRPr="00400065">
          <w:rPr>
            <w:b w:val="0"/>
            <w:bCs/>
            <w:noProof/>
            <w:webHidden/>
          </w:rPr>
        </w:r>
        <w:r w:rsidR="00400065" w:rsidRPr="00400065">
          <w:rPr>
            <w:b w:val="0"/>
            <w:bCs/>
            <w:noProof/>
            <w:webHidden/>
          </w:rPr>
          <w:fldChar w:fldCharType="separate"/>
        </w:r>
        <w:r w:rsidR="00E651BB">
          <w:rPr>
            <w:b w:val="0"/>
            <w:bCs/>
            <w:noProof/>
            <w:webHidden/>
          </w:rPr>
          <w:t>21</w:t>
        </w:r>
        <w:r w:rsidR="00400065" w:rsidRPr="00400065">
          <w:rPr>
            <w:b w:val="0"/>
            <w:bCs/>
            <w:noProof/>
            <w:webHidden/>
          </w:rPr>
          <w:fldChar w:fldCharType="end"/>
        </w:r>
      </w:hyperlink>
    </w:p>
    <w:p w14:paraId="58595477" w14:textId="7AB2B76F" w:rsidR="00400065" w:rsidRPr="00400065" w:rsidRDefault="004668BC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/>
          <w:noProof/>
          <w:sz w:val="22"/>
          <w:szCs w:val="22"/>
        </w:rPr>
      </w:pPr>
      <w:hyperlink w:anchor="_Toc121692675" w:history="1">
        <w:r w:rsidR="00400065" w:rsidRPr="00400065">
          <w:rPr>
            <w:rStyle w:val="ab"/>
            <w:b w:val="0"/>
            <w:bCs/>
            <w:noProof/>
            <w:lang w:val="en-US"/>
          </w:rPr>
          <w:t>7</w:t>
        </w:r>
        <w:r w:rsidR="00400065" w:rsidRPr="00400065">
          <w:rPr>
            <w:rStyle w:val="ab"/>
            <w:b w:val="0"/>
            <w:bCs/>
            <w:noProof/>
          </w:rPr>
          <w:t>.</w:t>
        </w:r>
        <w:r w:rsidR="00400065" w:rsidRPr="00400065">
          <w:rPr>
            <w:rStyle w:val="ab"/>
            <w:b w:val="0"/>
            <w:bCs/>
            <w:noProof/>
            <w:lang w:val="en-US"/>
          </w:rPr>
          <w:t xml:space="preserve"> </w:t>
        </w:r>
        <w:r w:rsidR="00400065" w:rsidRPr="00400065">
          <w:rPr>
            <w:rStyle w:val="ab"/>
            <w:b w:val="0"/>
            <w:bCs/>
            <w:noProof/>
          </w:rPr>
          <w:t>Таблица</w:t>
        </w:r>
        <w:r w:rsidR="00400065" w:rsidRPr="00400065">
          <w:rPr>
            <w:rStyle w:val="ab"/>
            <w:b w:val="0"/>
            <w:bCs/>
            <w:noProof/>
            <w:lang w:val="en-US"/>
          </w:rPr>
          <w:t xml:space="preserve"> </w:t>
        </w:r>
        <w:r w:rsidR="00400065" w:rsidRPr="00400065">
          <w:rPr>
            <w:rStyle w:val="ab"/>
            <w:b w:val="0"/>
            <w:bCs/>
            <w:noProof/>
          </w:rPr>
          <w:t>тестов</w:t>
        </w:r>
        <w:r w:rsidR="00400065" w:rsidRPr="00400065">
          <w:rPr>
            <w:b w:val="0"/>
            <w:bCs/>
            <w:noProof/>
            <w:webHidden/>
          </w:rPr>
          <w:tab/>
        </w:r>
        <w:r w:rsidR="00400065" w:rsidRPr="00400065">
          <w:rPr>
            <w:b w:val="0"/>
            <w:bCs/>
            <w:noProof/>
            <w:webHidden/>
          </w:rPr>
          <w:fldChar w:fldCharType="begin"/>
        </w:r>
        <w:r w:rsidR="00400065" w:rsidRPr="00400065">
          <w:rPr>
            <w:b w:val="0"/>
            <w:bCs/>
            <w:noProof/>
            <w:webHidden/>
          </w:rPr>
          <w:instrText xml:space="preserve"> PAGEREF _Toc121692675 \h </w:instrText>
        </w:r>
        <w:r w:rsidR="00400065" w:rsidRPr="00400065">
          <w:rPr>
            <w:b w:val="0"/>
            <w:bCs/>
            <w:noProof/>
            <w:webHidden/>
          </w:rPr>
        </w:r>
        <w:r w:rsidR="00400065" w:rsidRPr="00400065">
          <w:rPr>
            <w:b w:val="0"/>
            <w:bCs/>
            <w:noProof/>
            <w:webHidden/>
          </w:rPr>
          <w:fldChar w:fldCharType="separate"/>
        </w:r>
        <w:r w:rsidR="00E651BB">
          <w:rPr>
            <w:b w:val="0"/>
            <w:bCs/>
            <w:noProof/>
            <w:webHidden/>
          </w:rPr>
          <w:t>22</w:t>
        </w:r>
        <w:r w:rsidR="00400065" w:rsidRPr="00400065">
          <w:rPr>
            <w:b w:val="0"/>
            <w:bCs/>
            <w:noProof/>
            <w:webHidden/>
          </w:rPr>
          <w:fldChar w:fldCharType="end"/>
        </w:r>
      </w:hyperlink>
    </w:p>
    <w:p w14:paraId="760A4B7E" w14:textId="6AFCB164" w:rsidR="00400065" w:rsidRPr="00400065" w:rsidRDefault="004668BC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/>
          <w:noProof/>
          <w:sz w:val="22"/>
          <w:szCs w:val="22"/>
        </w:rPr>
      </w:pPr>
      <w:hyperlink w:anchor="_Toc121692676" w:history="1">
        <w:r w:rsidR="00400065" w:rsidRPr="00400065">
          <w:rPr>
            <w:rStyle w:val="ab"/>
            <w:b w:val="0"/>
            <w:bCs/>
            <w:noProof/>
          </w:rPr>
          <w:t>8. Результаты тестирования</w:t>
        </w:r>
        <w:r w:rsidR="00400065" w:rsidRPr="00400065">
          <w:rPr>
            <w:b w:val="0"/>
            <w:bCs/>
            <w:noProof/>
            <w:webHidden/>
          </w:rPr>
          <w:tab/>
        </w:r>
        <w:r w:rsidR="00400065" w:rsidRPr="00400065">
          <w:rPr>
            <w:b w:val="0"/>
            <w:bCs/>
            <w:noProof/>
            <w:webHidden/>
          </w:rPr>
          <w:fldChar w:fldCharType="begin"/>
        </w:r>
        <w:r w:rsidR="00400065" w:rsidRPr="00400065">
          <w:rPr>
            <w:b w:val="0"/>
            <w:bCs/>
            <w:noProof/>
            <w:webHidden/>
          </w:rPr>
          <w:instrText xml:space="preserve"> PAGEREF _Toc121692676 \h </w:instrText>
        </w:r>
        <w:r w:rsidR="00400065" w:rsidRPr="00400065">
          <w:rPr>
            <w:b w:val="0"/>
            <w:bCs/>
            <w:noProof/>
            <w:webHidden/>
          </w:rPr>
        </w:r>
        <w:r w:rsidR="00400065" w:rsidRPr="00400065">
          <w:rPr>
            <w:b w:val="0"/>
            <w:bCs/>
            <w:noProof/>
            <w:webHidden/>
          </w:rPr>
          <w:fldChar w:fldCharType="separate"/>
        </w:r>
        <w:r w:rsidR="00E651BB">
          <w:rPr>
            <w:b w:val="0"/>
            <w:bCs/>
            <w:noProof/>
            <w:webHidden/>
          </w:rPr>
          <w:t>24</w:t>
        </w:r>
        <w:r w:rsidR="00400065" w:rsidRPr="00400065">
          <w:rPr>
            <w:b w:val="0"/>
            <w:bCs/>
            <w:noProof/>
            <w:webHidden/>
          </w:rPr>
          <w:fldChar w:fldCharType="end"/>
        </w:r>
      </w:hyperlink>
    </w:p>
    <w:p w14:paraId="03FF210E" w14:textId="01BC456F" w:rsidR="00400065" w:rsidRPr="00400065" w:rsidRDefault="004668BC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/>
          <w:noProof/>
          <w:sz w:val="22"/>
          <w:szCs w:val="22"/>
        </w:rPr>
      </w:pPr>
      <w:hyperlink w:anchor="_Toc121692677" w:history="1">
        <w:r w:rsidR="00400065" w:rsidRPr="00400065">
          <w:rPr>
            <w:rStyle w:val="ab"/>
            <w:b w:val="0"/>
            <w:bCs/>
            <w:noProof/>
          </w:rPr>
          <w:t>Заключение</w:t>
        </w:r>
        <w:r w:rsidR="00400065" w:rsidRPr="00400065">
          <w:rPr>
            <w:b w:val="0"/>
            <w:bCs/>
            <w:noProof/>
            <w:webHidden/>
          </w:rPr>
          <w:tab/>
        </w:r>
        <w:r w:rsidR="00400065" w:rsidRPr="00400065">
          <w:rPr>
            <w:b w:val="0"/>
            <w:bCs/>
            <w:noProof/>
            <w:webHidden/>
          </w:rPr>
          <w:fldChar w:fldCharType="begin"/>
        </w:r>
        <w:r w:rsidR="00400065" w:rsidRPr="00400065">
          <w:rPr>
            <w:b w:val="0"/>
            <w:bCs/>
            <w:noProof/>
            <w:webHidden/>
          </w:rPr>
          <w:instrText xml:space="preserve"> PAGEREF _Toc121692677 \h </w:instrText>
        </w:r>
        <w:r w:rsidR="00400065" w:rsidRPr="00400065">
          <w:rPr>
            <w:b w:val="0"/>
            <w:bCs/>
            <w:noProof/>
            <w:webHidden/>
          </w:rPr>
        </w:r>
        <w:r w:rsidR="00400065" w:rsidRPr="00400065">
          <w:rPr>
            <w:b w:val="0"/>
            <w:bCs/>
            <w:noProof/>
            <w:webHidden/>
          </w:rPr>
          <w:fldChar w:fldCharType="separate"/>
        </w:r>
        <w:r w:rsidR="00E651BB">
          <w:rPr>
            <w:b w:val="0"/>
            <w:bCs/>
            <w:noProof/>
            <w:webHidden/>
          </w:rPr>
          <w:t>28</w:t>
        </w:r>
        <w:r w:rsidR="00400065" w:rsidRPr="00400065">
          <w:rPr>
            <w:b w:val="0"/>
            <w:bCs/>
            <w:noProof/>
            <w:webHidden/>
          </w:rPr>
          <w:fldChar w:fldCharType="end"/>
        </w:r>
      </w:hyperlink>
    </w:p>
    <w:p w14:paraId="6DA3C85C" w14:textId="35B8A1FF" w:rsidR="00400065" w:rsidRPr="00400065" w:rsidRDefault="004668BC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/>
          <w:noProof/>
          <w:sz w:val="22"/>
          <w:szCs w:val="22"/>
        </w:rPr>
      </w:pPr>
      <w:hyperlink w:anchor="_Toc121692678" w:history="1">
        <w:r w:rsidR="00400065" w:rsidRPr="00400065">
          <w:rPr>
            <w:rStyle w:val="ab"/>
            <w:b w:val="0"/>
            <w:bCs/>
            <w:noProof/>
          </w:rPr>
          <w:t>Список использованных источников</w:t>
        </w:r>
        <w:r w:rsidR="00400065" w:rsidRPr="00400065">
          <w:rPr>
            <w:b w:val="0"/>
            <w:bCs/>
            <w:noProof/>
            <w:webHidden/>
          </w:rPr>
          <w:tab/>
        </w:r>
        <w:r w:rsidR="00400065" w:rsidRPr="00400065">
          <w:rPr>
            <w:b w:val="0"/>
            <w:bCs/>
            <w:noProof/>
            <w:webHidden/>
          </w:rPr>
          <w:fldChar w:fldCharType="begin"/>
        </w:r>
        <w:r w:rsidR="00400065" w:rsidRPr="00400065">
          <w:rPr>
            <w:b w:val="0"/>
            <w:bCs/>
            <w:noProof/>
            <w:webHidden/>
          </w:rPr>
          <w:instrText xml:space="preserve"> PAGEREF _Toc121692678 \h </w:instrText>
        </w:r>
        <w:r w:rsidR="00400065" w:rsidRPr="00400065">
          <w:rPr>
            <w:b w:val="0"/>
            <w:bCs/>
            <w:noProof/>
            <w:webHidden/>
          </w:rPr>
        </w:r>
        <w:r w:rsidR="00400065" w:rsidRPr="00400065">
          <w:rPr>
            <w:b w:val="0"/>
            <w:bCs/>
            <w:noProof/>
            <w:webHidden/>
          </w:rPr>
          <w:fldChar w:fldCharType="separate"/>
        </w:r>
        <w:r w:rsidR="00E651BB">
          <w:rPr>
            <w:b w:val="0"/>
            <w:bCs/>
            <w:noProof/>
            <w:webHidden/>
          </w:rPr>
          <w:t>29</w:t>
        </w:r>
        <w:r w:rsidR="00400065" w:rsidRPr="00400065">
          <w:rPr>
            <w:b w:val="0"/>
            <w:bCs/>
            <w:noProof/>
            <w:webHidden/>
          </w:rPr>
          <w:fldChar w:fldCharType="end"/>
        </w:r>
      </w:hyperlink>
    </w:p>
    <w:p w14:paraId="18D16962" w14:textId="3F4A6D0E" w:rsidR="00DB2DBC" w:rsidRPr="007700C9" w:rsidRDefault="00DB2DBC" w:rsidP="0019771B">
      <w:pPr>
        <w:jc w:val="center"/>
        <w:rPr>
          <w:b/>
          <w:i/>
        </w:rPr>
      </w:pPr>
      <w:r w:rsidRPr="0019771B">
        <w:rPr>
          <w:bCs/>
          <w:sz w:val="28"/>
          <w:szCs w:val="28"/>
        </w:rPr>
        <w:fldChar w:fldCharType="end"/>
      </w:r>
    </w:p>
    <w:p w14:paraId="34C4847B" w14:textId="08CEFAB2" w:rsidR="00CA0B1A" w:rsidRDefault="00CC240F" w:rsidP="00E9379A">
      <w:pPr>
        <w:pStyle w:val="15"/>
        <w:ind w:firstLine="0"/>
        <w:jc w:val="center"/>
        <w:rPr>
          <w:caps/>
        </w:rPr>
      </w:pPr>
      <w:r w:rsidRPr="007700C9">
        <w:br w:type="page"/>
      </w:r>
      <w:bookmarkStart w:id="0" w:name="_Toc338542214"/>
      <w:bookmarkStart w:id="1" w:name="_Toc420685096"/>
      <w:bookmarkStart w:id="2" w:name="_Toc121692660"/>
      <w:r w:rsidR="00192B9F" w:rsidRPr="007700C9">
        <w:lastRenderedPageBreak/>
        <w:t>В</w:t>
      </w:r>
      <w:r w:rsidR="008E4254" w:rsidRPr="007700C9">
        <w:t>ведение</w:t>
      </w:r>
      <w:bookmarkEnd w:id="0"/>
      <w:bookmarkEnd w:id="1"/>
      <w:bookmarkEnd w:id="2"/>
    </w:p>
    <w:p w14:paraId="28900A4F" w14:textId="38510E0A" w:rsidR="00BC682B" w:rsidRPr="00400065" w:rsidRDefault="00BC682B" w:rsidP="009D6BED">
      <w:pPr>
        <w:pStyle w:val="afd"/>
      </w:pPr>
      <w:r w:rsidRPr="00400065">
        <w:t xml:space="preserve">Целью курсового проекта является знакомство с фреймворком </w:t>
      </w:r>
      <w:r w:rsidRPr="00400065">
        <w:rPr>
          <w:lang w:val="en-US"/>
        </w:rPr>
        <w:t>ASP</w:t>
      </w:r>
      <w:r w:rsidRPr="00400065">
        <w:t xml:space="preserve"> </w:t>
      </w:r>
      <w:r w:rsidRPr="00400065">
        <w:rPr>
          <w:lang w:val="en-US"/>
        </w:rPr>
        <w:t>NET</w:t>
      </w:r>
      <w:r w:rsidRPr="00400065">
        <w:t xml:space="preserve"> </w:t>
      </w:r>
      <w:r w:rsidRPr="00400065">
        <w:rPr>
          <w:lang w:val="en-US"/>
        </w:rPr>
        <w:t>MVC</w:t>
      </w:r>
      <w:r w:rsidRPr="00400065">
        <w:t xml:space="preserve"> </w:t>
      </w:r>
      <w:r w:rsidRPr="00400065">
        <w:rPr>
          <w:lang w:val="en-US"/>
        </w:rPr>
        <w:t>Framework</w:t>
      </w:r>
      <w:r w:rsidRPr="00400065">
        <w:t xml:space="preserve"> для создания веб-приложения по используемому паттерну </w:t>
      </w:r>
      <w:r w:rsidRPr="00400065">
        <w:rPr>
          <w:lang w:val="en-US"/>
        </w:rPr>
        <w:t>Model</w:t>
      </w:r>
      <w:r w:rsidRPr="00400065">
        <w:t>-</w:t>
      </w:r>
      <w:r w:rsidRPr="00400065">
        <w:rPr>
          <w:lang w:val="en-US"/>
        </w:rPr>
        <w:t>view</w:t>
      </w:r>
      <w:r w:rsidRPr="00400065">
        <w:t>-</w:t>
      </w:r>
      <w:r w:rsidRPr="00400065">
        <w:rPr>
          <w:lang w:val="en-US"/>
        </w:rPr>
        <w:t>controller</w:t>
      </w:r>
      <w:r w:rsidRPr="00400065">
        <w:t xml:space="preserve"> (</w:t>
      </w:r>
      <w:r w:rsidRPr="00400065">
        <w:rPr>
          <w:lang w:val="en-US"/>
        </w:rPr>
        <w:t>MVC</w:t>
      </w:r>
      <w:r w:rsidRPr="00400065">
        <w:t>)</w:t>
      </w:r>
      <w:r w:rsidR="008D6B47" w:rsidRPr="00400065">
        <w:t xml:space="preserve"> и использования </w:t>
      </w:r>
      <w:r w:rsidR="008D6B47" w:rsidRPr="00400065">
        <w:rPr>
          <w:lang w:val="en-US"/>
        </w:rPr>
        <w:t>NoSQL</w:t>
      </w:r>
      <w:r w:rsidR="008D6B47" w:rsidRPr="00400065">
        <w:t xml:space="preserve"> базы данных </w:t>
      </w:r>
      <w:r w:rsidR="008D6B47" w:rsidRPr="00400065">
        <w:rPr>
          <w:lang w:val="en-US"/>
        </w:rPr>
        <w:t>MongoDB</w:t>
      </w:r>
      <w:r w:rsidR="008D6B47" w:rsidRPr="00400065">
        <w:t>.</w:t>
      </w:r>
    </w:p>
    <w:p w14:paraId="7FA160B7" w14:textId="77777777" w:rsidR="00DE26A3" w:rsidRDefault="00BC682B" w:rsidP="009D6BED">
      <w:pPr>
        <w:pStyle w:val="afd"/>
      </w:pPr>
      <w:r w:rsidRPr="00400065">
        <w:t xml:space="preserve">В качестве предметной области </w:t>
      </w:r>
      <w:r w:rsidR="00DE26A3" w:rsidRPr="00400065">
        <w:t>был</w:t>
      </w:r>
      <w:r w:rsidR="00DE26A3">
        <w:t xml:space="preserve"> взят жилой квартал, включающий следующие сущности:</w:t>
      </w:r>
    </w:p>
    <w:p w14:paraId="1B62FF33" w14:textId="07856EE1" w:rsidR="00DE26A3" w:rsidRDefault="00DE26A3" w:rsidP="00DE26A3">
      <w:pPr>
        <w:pStyle w:val="afd"/>
        <w:numPr>
          <w:ilvl w:val="0"/>
          <w:numId w:val="49"/>
        </w:numPr>
      </w:pPr>
      <w:r>
        <w:t>Жильцы</w:t>
      </w:r>
      <w:r w:rsidR="00E55860">
        <w:t>;</w:t>
      </w:r>
    </w:p>
    <w:p w14:paraId="02490131" w14:textId="24FB60EB" w:rsidR="00DE26A3" w:rsidRDefault="00DE26A3" w:rsidP="00DE26A3">
      <w:pPr>
        <w:pStyle w:val="afd"/>
        <w:numPr>
          <w:ilvl w:val="0"/>
          <w:numId w:val="49"/>
        </w:numPr>
      </w:pPr>
      <w:r>
        <w:t>Комнаты</w:t>
      </w:r>
      <w:r w:rsidR="00E55860">
        <w:t>;</w:t>
      </w:r>
    </w:p>
    <w:p w14:paraId="3A140058" w14:textId="5AC1CD2B" w:rsidR="00DE26A3" w:rsidRDefault="00DE26A3" w:rsidP="00DE26A3">
      <w:pPr>
        <w:pStyle w:val="afd"/>
        <w:numPr>
          <w:ilvl w:val="0"/>
          <w:numId w:val="49"/>
        </w:numPr>
      </w:pPr>
      <w:r>
        <w:t>Квартиры</w:t>
      </w:r>
      <w:r w:rsidR="00E55860">
        <w:t>;</w:t>
      </w:r>
    </w:p>
    <w:p w14:paraId="1A524DD4" w14:textId="50F5E238" w:rsidR="00E03968" w:rsidRPr="007700C9" w:rsidRDefault="00DE26A3" w:rsidP="00DE26A3">
      <w:pPr>
        <w:pStyle w:val="afd"/>
        <w:numPr>
          <w:ilvl w:val="0"/>
          <w:numId w:val="49"/>
        </w:numPr>
      </w:pPr>
      <w:r>
        <w:t>Здания</w:t>
      </w:r>
      <w:r w:rsidR="00FA646B">
        <w:t>.</w:t>
      </w:r>
      <w:r w:rsidR="00CC240F" w:rsidRPr="007700C9">
        <w:br w:type="page"/>
      </w:r>
      <w:bookmarkStart w:id="3" w:name="_Toc470525783"/>
    </w:p>
    <w:p w14:paraId="62807A55" w14:textId="03F460F4" w:rsidR="00487FA0" w:rsidRDefault="00487FA0" w:rsidP="009D6BED">
      <w:pPr>
        <w:pStyle w:val="15"/>
      </w:pPr>
      <w:bookmarkStart w:id="4" w:name="_Toc121692661"/>
      <w:r w:rsidRPr="007700C9">
        <w:lastRenderedPageBreak/>
        <w:t>Индивидуальный вариант</w:t>
      </w:r>
      <w:bookmarkEnd w:id="3"/>
      <w:bookmarkEnd w:id="4"/>
    </w:p>
    <w:p w14:paraId="6AEBE4FF" w14:textId="3AD049C8" w:rsidR="00C27182" w:rsidRPr="004671E8" w:rsidRDefault="00DE26A3" w:rsidP="00DE26A3">
      <w:pPr>
        <w:pStyle w:val="afd"/>
      </w:pPr>
      <w:r>
        <w:t>Имеются жильцы (имя, фамилия, дата рождения) и комнаты (тип комнаты, площадь). Из этих объектов составляются квартиры (жильцы, комнаты), входящие в здания (квартиры, адрес)</w:t>
      </w:r>
      <w:r w:rsidR="00E55860">
        <w:t>.</w:t>
      </w:r>
    </w:p>
    <w:p w14:paraId="76BCEA78" w14:textId="77777777" w:rsidR="00C27182" w:rsidRPr="004671E8" w:rsidRDefault="00C27182" w:rsidP="009D6BED">
      <w:pPr>
        <w:pStyle w:val="afd"/>
      </w:pPr>
      <w:r w:rsidRPr="004671E8">
        <w:t>Выходные документы:</w:t>
      </w:r>
    </w:p>
    <w:p w14:paraId="487BE3B9" w14:textId="0FF811D1" w:rsidR="00C27182" w:rsidRPr="004671E8" w:rsidRDefault="00DE26A3" w:rsidP="009D6BED">
      <w:pPr>
        <w:pStyle w:val="aff0"/>
      </w:pPr>
      <w:r>
        <w:t>выдать список квартир, в которых проживает житель</w:t>
      </w:r>
      <w:r w:rsidR="00E55860">
        <w:t>;</w:t>
      </w:r>
    </w:p>
    <w:p w14:paraId="53DBF9DC" w14:textId="544495FC" w:rsidR="00C27182" w:rsidRPr="004671E8" w:rsidRDefault="00DE26A3" w:rsidP="009D6BED">
      <w:pPr>
        <w:pStyle w:val="aff0"/>
      </w:pPr>
      <w:r>
        <w:t>выдать список зданий, в котором есть квартиры, соответствующие заданными типам комнат.</w:t>
      </w:r>
    </w:p>
    <w:p w14:paraId="1360DB11" w14:textId="77777777" w:rsidR="00043A94" w:rsidRPr="007700C9" w:rsidRDefault="00043A94">
      <w:r w:rsidRPr="007700C9">
        <w:br w:type="page"/>
      </w:r>
    </w:p>
    <w:p w14:paraId="05C0CE0E" w14:textId="21602716" w:rsidR="00CC240F" w:rsidRPr="007700C9" w:rsidRDefault="009D6BED" w:rsidP="00C47236">
      <w:pPr>
        <w:pStyle w:val="15"/>
        <w:spacing w:before="0"/>
        <w:rPr>
          <w:caps/>
        </w:rPr>
      </w:pPr>
      <w:bookmarkStart w:id="5" w:name="_Toc470525784"/>
      <w:bookmarkStart w:id="6" w:name="_Toc121692662"/>
      <w:r>
        <w:lastRenderedPageBreak/>
        <w:t>1</w:t>
      </w:r>
      <w:r w:rsidR="005E02F8">
        <w:t>.</w:t>
      </w:r>
      <w:r>
        <w:t xml:space="preserve"> </w:t>
      </w:r>
      <w:r w:rsidR="00752A45" w:rsidRPr="007700C9">
        <w:t xml:space="preserve">Структура </w:t>
      </w:r>
      <w:r w:rsidR="00487FA0" w:rsidRPr="007700C9">
        <w:t>базы данных</w:t>
      </w:r>
      <w:bookmarkEnd w:id="5"/>
      <w:bookmarkEnd w:id="6"/>
    </w:p>
    <w:p w14:paraId="50ADAF60" w14:textId="027E4234" w:rsidR="004A44D2" w:rsidRDefault="00494E1B" w:rsidP="009B33D0">
      <w:pPr>
        <w:pStyle w:val="23"/>
        <w:numPr>
          <w:ilvl w:val="1"/>
          <w:numId w:val="50"/>
        </w:numPr>
      </w:pPr>
      <w:bookmarkStart w:id="7" w:name="_Toc121692663"/>
      <w:r>
        <w:t>Концептуальная модель данных</w:t>
      </w:r>
      <w:bookmarkEnd w:id="7"/>
    </w:p>
    <w:p w14:paraId="63003E08" w14:textId="6BA9670A" w:rsidR="001620E9" w:rsidRDefault="00494E1B" w:rsidP="00494E1B">
      <w:pPr>
        <w:pStyle w:val="aff1"/>
      </w:pPr>
      <w:r>
        <w:t>Концептуальная модель данных содержит 4 сущности и 3 связи. Первая модель описывает отношение между сущностями Комнаты и Квартиры. Они являются обязательными и имеют связь «многие ко многим». Вторая модель описывает отношение между Жильцами и Квартирами</w:t>
      </w:r>
      <w:r w:rsidR="00DB5789">
        <w:t>, имеющую связь «многие ко многим»</w:t>
      </w:r>
      <w:r>
        <w:t xml:space="preserve">. Жильцы </w:t>
      </w:r>
      <w:r w:rsidR="00DB5789">
        <w:t>обязательно должны быть прописаны в квартире, но квартира не обязательно должна иметь жильцов. Третья модель описывает отношения между Квартирами и Зданиями. Она имеет связь «</w:t>
      </w:r>
      <w:r w:rsidR="00CC4923">
        <w:t>один</w:t>
      </w:r>
      <w:r w:rsidR="00DB5789">
        <w:t xml:space="preserve"> ко многим» и является </w:t>
      </w:r>
      <w:r w:rsidR="00CC4923">
        <w:t>обязательной</w:t>
      </w:r>
      <w:r w:rsidR="00DB5789">
        <w:t>.</w:t>
      </w:r>
    </w:p>
    <w:p w14:paraId="2F72E01B" w14:textId="77777777" w:rsidR="00400065" w:rsidRPr="00601564" w:rsidRDefault="00400065" w:rsidP="00494E1B">
      <w:pPr>
        <w:pStyle w:val="aff1"/>
      </w:pPr>
    </w:p>
    <w:p w14:paraId="21A63B3E" w14:textId="0C8E2740" w:rsidR="00BA2DD0" w:rsidRPr="007700C9" w:rsidRDefault="00CC4923" w:rsidP="004B7BEF">
      <w:pPr>
        <w:jc w:val="center"/>
        <w:rPr>
          <w:lang w:val="x-none"/>
        </w:rPr>
      </w:pPr>
      <w:r>
        <w:rPr>
          <w:noProof/>
        </w:rPr>
        <w:drawing>
          <wp:inline distT="0" distB="0" distL="0" distR="0" wp14:anchorId="438FA23F" wp14:editId="3D449ED5">
            <wp:extent cx="4298950" cy="24841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B7B17" w14:textId="397FEA7D" w:rsidR="00BA2DD0" w:rsidRPr="00DA5857" w:rsidRDefault="00BA2DD0" w:rsidP="00E9379A">
      <w:pPr>
        <w:pStyle w:val="afd"/>
        <w:ind w:firstLine="0"/>
        <w:jc w:val="center"/>
      </w:pPr>
      <w:r w:rsidRPr="00400065">
        <w:t xml:space="preserve">Рисунок </w:t>
      </w:r>
      <w:r w:rsidR="002615CA" w:rsidRPr="00400065">
        <w:t>1</w:t>
      </w:r>
      <w:r w:rsidRPr="00400065">
        <w:t xml:space="preserve"> – </w:t>
      </w:r>
      <w:r w:rsidR="00494E1B" w:rsidRPr="00400065">
        <w:t>Концептуальная модель данных</w:t>
      </w:r>
    </w:p>
    <w:p w14:paraId="61EDD25B" w14:textId="55B3F15C" w:rsidR="002615CA" w:rsidRPr="00601564" w:rsidRDefault="002615CA" w:rsidP="00A739E5">
      <w:pPr>
        <w:jc w:val="center"/>
        <w:rPr>
          <w:b/>
          <w:sz w:val="28"/>
          <w:szCs w:val="28"/>
        </w:rPr>
      </w:pPr>
    </w:p>
    <w:p w14:paraId="0A89415C" w14:textId="27C45DCA" w:rsidR="00E5475C" w:rsidRDefault="003676A4" w:rsidP="003676A4">
      <w:pPr>
        <w:pStyle w:val="23"/>
        <w:rPr>
          <w:caps/>
        </w:rPr>
      </w:pPr>
      <w:bookmarkStart w:id="8" w:name="_Toc121692664"/>
      <w:r>
        <w:t xml:space="preserve">1.2 </w:t>
      </w:r>
      <w:r w:rsidR="00F04923">
        <w:t>Физическая модель данных</w:t>
      </w:r>
      <w:bookmarkEnd w:id="8"/>
    </w:p>
    <w:p w14:paraId="0FD85E45" w14:textId="4480536C" w:rsidR="00573C5F" w:rsidRDefault="00573C5F" w:rsidP="003676A4">
      <w:pPr>
        <w:pStyle w:val="afd"/>
      </w:pPr>
      <w:r>
        <w:t xml:space="preserve">В результате применения инструмента </w:t>
      </w:r>
      <w:r w:rsidR="00F04923">
        <w:rPr>
          <w:lang w:val="en-US"/>
        </w:rPr>
        <w:t>draw</w:t>
      </w:r>
      <w:r w:rsidR="00F04923" w:rsidRPr="00F04923">
        <w:t>.</w:t>
      </w:r>
      <w:r w:rsidR="00F04923">
        <w:rPr>
          <w:lang w:val="en-US"/>
        </w:rPr>
        <w:t>io</w:t>
      </w:r>
      <w:r w:rsidR="00F04923" w:rsidRPr="00F04923">
        <w:t xml:space="preserve"> </w:t>
      </w:r>
      <w:r>
        <w:t xml:space="preserve">в отношении разработки логической модели базы данных, основываясь на </w:t>
      </w:r>
      <w:r w:rsidR="00F04923">
        <w:t>концептуальной модели</w:t>
      </w:r>
      <w:r>
        <w:t xml:space="preserve"> (см. рис. 1) была разработана</w:t>
      </w:r>
      <w:r w:rsidR="00F04923">
        <w:t xml:space="preserve"> физическая</w:t>
      </w:r>
      <w:r>
        <w:t xml:space="preserve"> модель</w:t>
      </w:r>
      <w:r w:rsidRPr="008E4B1D">
        <w:t xml:space="preserve">, </w:t>
      </w:r>
      <w:r>
        <w:t>представленная на рисунке 2.</w:t>
      </w:r>
    </w:p>
    <w:p w14:paraId="0A0D3C5E" w14:textId="2E7F390F" w:rsidR="00D02DC2" w:rsidRDefault="00D02DC2">
      <w:pPr>
        <w:rPr>
          <w:color w:val="000000" w:themeColor="text1"/>
          <w:sz w:val="28"/>
        </w:rPr>
      </w:pPr>
      <w:r>
        <w:br w:type="page"/>
      </w:r>
    </w:p>
    <w:p w14:paraId="1DCA5B8C" w14:textId="2167D91F" w:rsidR="009F0006" w:rsidRPr="00D02DC2" w:rsidRDefault="00F04923" w:rsidP="001A0A47">
      <w:pPr>
        <w:pStyle w:val="StyleText"/>
        <w:ind w:firstLine="709"/>
        <w:rPr>
          <w:sz w:val="24"/>
          <w:szCs w:val="28"/>
        </w:rPr>
      </w:pPr>
      <w:r w:rsidRPr="00D02DC2">
        <w:rPr>
          <w:sz w:val="24"/>
          <w:szCs w:val="28"/>
        </w:rPr>
        <w:lastRenderedPageBreak/>
        <w:t>Таблица</w:t>
      </w:r>
      <w:r w:rsidR="00D02DC2" w:rsidRPr="00D02DC2">
        <w:rPr>
          <w:sz w:val="24"/>
          <w:szCs w:val="28"/>
          <w:lang w:val="en-US"/>
        </w:rPr>
        <w:t xml:space="preserve"> </w:t>
      </w:r>
      <w:r w:rsidRPr="00D02DC2">
        <w:rPr>
          <w:sz w:val="24"/>
          <w:szCs w:val="28"/>
        </w:rPr>
        <w:t>1 – Структура модели «Комнаты»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408"/>
        <w:gridCol w:w="2409"/>
        <w:gridCol w:w="2408"/>
        <w:gridCol w:w="2409"/>
      </w:tblGrid>
      <w:tr w:rsidR="00D02DC2" w14:paraId="1687C05F" w14:textId="77777777" w:rsidTr="00D02DC2">
        <w:tc>
          <w:tcPr>
            <w:tcW w:w="2408" w:type="dxa"/>
          </w:tcPr>
          <w:p w14:paraId="4E14DA68" w14:textId="1DD66E58" w:rsidR="00D02DC2" w:rsidRPr="00D02DC2" w:rsidRDefault="00D02DC2" w:rsidP="00F04923">
            <w:r w:rsidRPr="00D02DC2">
              <w:t>Столбец</w:t>
            </w:r>
          </w:p>
        </w:tc>
        <w:tc>
          <w:tcPr>
            <w:tcW w:w="2409" w:type="dxa"/>
          </w:tcPr>
          <w:p w14:paraId="110B9D21" w14:textId="4653ED13" w:rsidR="00D02DC2" w:rsidRPr="00D02DC2" w:rsidRDefault="00D02DC2" w:rsidP="00F04923">
            <w:r w:rsidRPr="00D02DC2">
              <w:t>Тип</w:t>
            </w:r>
          </w:p>
        </w:tc>
        <w:tc>
          <w:tcPr>
            <w:tcW w:w="2408" w:type="dxa"/>
          </w:tcPr>
          <w:p w14:paraId="0597AA32" w14:textId="1CBADA34" w:rsidR="00D02DC2" w:rsidRPr="00D02DC2" w:rsidRDefault="00D02DC2" w:rsidP="00F04923">
            <w:r w:rsidRPr="00D02DC2">
              <w:t>Null</w:t>
            </w:r>
          </w:p>
        </w:tc>
        <w:tc>
          <w:tcPr>
            <w:tcW w:w="2409" w:type="dxa"/>
          </w:tcPr>
          <w:p w14:paraId="25D5CF8B" w14:textId="28C19FF4" w:rsidR="00D02DC2" w:rsidRPr="00D02DC2" w:rsidRDefault="00D02DC2" w:rsidP="00D02DC2">
            <w:pPr>
              <w:ind w:right="-2036"/>
            </w:pPr>
            <w:r w:rsidRPr="00D02DC2">
              <w:t>Примечание</w:t>
            </w:r>
          </w:p>
        </w:tc>
      </w:tr>
      <w:tr w:rsidR="00D02DC2" w14:paraId="0627EB73" w14:textId="77777777" w:rsidTr="00D02DC2">
        <w:tc>
          <w:tcPr>
            <w:tcW w:w="2408" w:type="dxa"/>
          </w:tcPr>
          <w:p w14:paraId="407A4C8A" w14:textId="1782172A" w:rsidR="00D02DC2" w:rsidRPr="00D02DC2" w:rsidRDefault="00D02DC2" w:rsidP="00F04923">
            <w:pPr>
              <w:rPr>
                <w:lang w:val="en-US"/>
              </w:rPr>
            </w:pPr>
            <w:r w:rsidRPr="00D02DC2">
              <w:t>_</w:t>
            </w:r>
            <w:r w:rsidRPr="00D02DC2">
              <w:rPr>
                <w:lang w:val="en-US"/>
              </w:rPr>
              <w:t>id</w:t>
            </w:r>
          </w:p>
        </w:tc>
        <w:tc>
          <w:tcPr>
            <w:tcW w:w="2409" w:type="dxa"/>
          </w:tcPr>
          <w:p w14:paraId="2ED714D6" w14:textId="560A0129" w:rsidR="00D02DC2" w:rsidRPr="00D02DC2" w:rsidRDefault="00D02DC2" w:rsidP="00F04923">
            <w:pPr>
              <w:rPr>
                <w:lang w:val="en-US"/>
              </w:rPr>
            </w:pPr>
            <w:r w:rsidRPr="00D02DC2">
              <w:rPr>
                <w:lang w:val="en-US"/>
              </w:rPr>
              <w:t>ObjectId</w:t>
            </w:r>
          </w:p>
        </w:tc>
        <w:tc>
          <w:tcPr>
            <w:tcW w:w="2408" w:type="dxa"/>
          </w:tcPr>
          <w:p w14:paraId="0C473342" w14:textId="450A4194" w:rsidR="00D02DC2" w:rsidRPr="00D02DC2" w:rsidRDefault="00D02DC2" w:rsidP="00F04923">
            <w:r w:rsidRPr="00D02DC2">
              <w:t>Нет</w:t>
            </w:r>
          </w:p>
        </w:tc>
        <w:tc>
          <w:tcPr>
            <w:tcW w:w="2409" w:type="dxa"/>
          </w:tcPr>
          <w:p w14:paraId="0C7F2E82" w14:textId="0919FF49" w:rsidR="00D02DC2" w:rsidRPr="00D02DC2" w:rsidRDefault="00D02DC2" w:rsidP="00F04923">
            <w:pPr>
              <w:rPr>
                <w:lang w:val="en-US"/>
              </w:rPr>
            </w:pPr>
            <w:r w:rsidRPr="00D02DC2">
              <w:rPr>
                <w:lang w:val="en-US"/>
              </w:rPr>
              <w:t>PK, Index</w:t>
            </w:r>
          </w:p>
        </w:tc>
      </w:tr>
      <w:tr w:rsidR="00D02DC2" w14:paraId="63C2D7D1" w14:textId="77777777" w:rsidTr="00D02DC2">
        <w:tc>
          <w:tcPr>
            <w:tcW w:w="2408" w:type="dxa"/>
          </w:tcPr>
          <w:p w14:paraId="61A30E90" w14:textId="01C0D967" w:rsidR="00D02DC2" w:rsidRPr="00D02DC2" w:rsidRDefault="00D02DC2" w:rsidP="00F04923">
            <w:pPr>
              <w:rPr>
                <w:lang w:val="en-US"/>
              </w:rPr>
            </w:pPr>
            <w:r w:rsidRPr="00D02DC2">
              <w:rPr>
                <w:lang w:val="en-US"/>
              </w:rPr>
              <w:t>roomType</w:t>
            </w:r>
          </w:p>
        </w:tc>
        <w:tc>
          <w:tcPr>
            <w:tcW w:w="2409" w:type="dxa"/>
          </w:tcPr>
          <w:p w14:paraId="47728D25" w14:textId="4A31A7C9" w:rsidR="00D02DC2" w:rsidRPr="00D02DC2" w:rsidRDefault="00D02DC2" w:rsidP="00F04923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D02DC2">
              <w:rPr>
                <w:lang w:val="en-US"/>
              </w:rPr>
              <w:t>tring</w:t>
            </w:r>
          </w:p>
        </w:tc>
        <w:tc>
          <w:tcPr>
            <w:tcW w:w="2408" w:type="dxa"/>
          </w:tcPr>
          <w:p w14:paraId="109D8E53" w14:textId="37F1F7E4" w:rsidR="00D02DC2" w:rsidRPr="00D02DC2" w:rsidRDefault="00D02DC2" w:rsidP="00F04923">
            <w:r w:rsidRPr="00D02DC2">
              <w:t>Нет</w:t>
            </w:r>
          </w:p>
        </w:tc>
        <w:tc>
          <w:tcPr>
            <w:tcW w:w="2409" w:type="dxa"/>
          </w:tcPr>
          <w:p w14:paraId="7E92E0B1" w14:textId="77777777" w:rsidR="00D02DC2" w:rsidRPr="00D02DC2" w:rsidRDefault="00D02DC2" w:rsidP="00F04923">
            <w:pPr>
              <w:rPr>
                <w:lang w:val="en-US"/>
              </w:rPr>
            </w:pPr>
          </w:p>
        </w:tc>
      </w:tr>
      <w:tr w:rsidR="00D02DC2" w14:paraId="6E28E91F" w14:textId="77777777" w:rsidTr="00D02DC2">
        <w:tc>
          <w:tcPr>
            <w:tcW w:w="2408" w:type="dxa"/>
          </w:tcPr>
          <w:p w14:paraId="41853553" w14:textId="260D2C85" w:rsidR="00D02DC2" w:rsidRPr="00D02DC2" w:rsidRDefault="00D02DC2" w:rsidP="00F04923">
            <w:pPr>
              <w:rPr>
                <w:lang w:val="en-US"/>
              </w:rPr>
            </w:pPr>
            <w:r w:rsidRPr="00D02DC2">
              <w:rPr>
                <w:lang w:val="en-US"/>
              </w:rPr>
              <w:t>area</w:t>
            </w:r>
          </w:p>
        </w:tc>
        <w:tc>
          <w:tcPr>
            <w:tcW w:w="2409" w:type="dxa"/>
          </w:tcPr>
          <w:p w14:paraId="2E5B7DCE" w14:textId="358F5905" w:rsidR="00D02DC2" w:rsidRPr="00D02DC2" w:rsidRDefault="00D02DC2" w:rsidP="00F04923">
            <w:pPr>
              <w:rPr>
                <w:lang w:val="en-US"/>
              </w:rPr>
            </w:pPr>
            <w:r w:rsidRPr="00D02DC2">
              <w:rPr>
                <w:lang w:val="en-US"/>
              </w:rPr>
              <w:t>Int32</w:t>
            </w:r>
          </w:p>
        </w:tc>
        <w:tc>
          <w:tcPr>
            <w:tcW w:w="2408" w:type="dxa"/>
          </w:tcPr>
          <w:p w14:paraId="06F61AB6" w14:textId="29A289E6" w:rsidR="00D02DC2" w:rsidRPr="00D02DC2" w:rsidRDefault="00D02DC2" w:rsidP="00F04923">
            <w:pPr>
              <w:rPr>
                <w:lang w:val="en-US"/>
              </w:rPr>
            </w:pPr>
            <w:r w:rsidRPr="00D02DC2">
              <w:t>Нет</w:t>
            </w:r>
          </w:p>
        </w:tc>
        <w:tc>
          <w:tcPr>
            <w:tcW w:w="2409" w:type="dxa"/>
          </w:tcPr>
          <w:p w14:paraId="75703EDF" w14:textId="77777777" w:rsidR="00D02DC2" w:rsidRPr="00D02DC2" w:rsidRDefault="00D02DC2" w:rsidP="00F04923">
            <w:pPr>
              <w:rPr>
                <w:lang w:val="en-US"/>
              </w:rPr>
            </w:pPr>
          </w:p>
        </w:tc>
      </w:tr>
    </w:tbl>
    <w:p w14:paraId="4E9D298F" w14:textId="01652A4C" w:rsidR="003077C0" w:rsidRPr="00F04923" w:rsidRDefault="00D02DC2" w:rsidP="003077C0">
      <w:pPr>
        <w:rPr>
          <w:lang w:val="en-US"/>
        </w:rPr>
      </w:pPr>
      <w:r>
        <w:rPr>
          <w:lang w:val="en-US"/>
        </w:rPr>
        <w:t xml:space="preserve"> </w:t>
      </w:r>
    </w:p>
    <w:p w14:paraId="4CE05C58" w14:textId="5AC30E96" w:rsidR="00D02DC2" w:rsidRPr="00D02DC2" w:rsidRDefault="00D02DC2" w:rsidP="00D02DC2">
      <w:pPr>
        <w:pStyle w:val="StyleText"/>
        <w:ind w:firstLine="709"/>
        <w:rPr>
          <w:sz w:val="24"/>
          <w:szCs w:val="28"/>
        </w:rPr>
      </w:pPr>
      <w:r w:rsidRPr="00D02DC2">
        <w:rPr>
          <w:sz w:val="24"/>
          <w:szCs w:val="28"/>
        </w:rPr>
        <w:t>Таблица</w:t>
      </w:r>
      <w:r>
        <w:rPr>
          <w:sz w:val="24"/>
          <w:szCs w:val="28"/>
          <w:lang w:val="en-US"/>
        </w:rPr>
        <w:t xml:space="preserve"> </w:t>
      </w:r>
      <w:r w:rsidRPr="00D02DC2">
        <w:rPr>
          <w:sz w:val="24"/>
          <w:szCs w:val="28"/>
          <w:lang w:val="en-US"/>
        </w:rPr>
        <w:t xml:space="preserve">2 </w:t>
      </w:r>
      <w:r w:rsidRPr="00D02DC2">
        <w:rPr>
          <w:sz w:val="24"/>
          <w:szCs w:val="28"/>
        </w:rPr>
        <w:t>– Структура модели «</w:t>
      </w:r>
      <w:r>
        <w:rPr>
          <w:sz w:val="24"/>
          <w:szCs w:val="28"/>
        </w:rPr>
        <w:t>Жильцы</w:t>
      </w:r>
      <w:r w:rsidRPr="00D02DC2">
        <w:rPr>
          <w:sz w:val="24"/>
          <w:szCs w:val="28"/>
        </w:rPr>
        <w:t>»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408"/>
        <w:gridCol w:w="2409"/>
        <w:gridCol w:w="2408"/>
        <w:gridCol w:w="2409"/>
      </w:tblGrid>
      <w:tr w:rsidR="00D02DC2" w14:paraId="7EA9B35B" w14:textId="77777777" w:rsidTr="00D02DC2">
        <w:trPr>
          <w:trHeight w:val="253"/>
        </w:trPr>
        <w:tc>
          <w:tcPr>
            <w:tcW w:w="2408" w:type="dxa"/>
          </w:tcPr>
          <w:p w14:paraId="56437AC1" w14:textId="77777777" w:rsidR="00D02DC2" w:rsidRPr="00D02DC2" w:rsidRDefault="00D02DC2" w:rsidP="00E62860">
            <w:r w:rsidRPr="00D02DC2">
              <w:t>Столбец</w:t>
            </w:r>
          </w:p>
        </w:tc>
        <w:tc>
          <w:tcPr>
            <w:tcW w:w="2409" w:type="dxa"/>
          </w:tcPr>
          <w:p w14:paraId="75C90F55" w14:textId="77777777" w:rsidR="00D02DC2" w:rsidRPr="00D02DC2" w:rsidRDefault="00D02DC2" w:rsidP="00E62860">
            <w:r w:rsidRPr="00D02DC2">
              <w:t>Тип</w:t>
            </w:r>
          </w:p>
        </w:tc>
        <w:tc>
          <w:tcPr>
            <w:tcW w:w="2408" w:type="dxa"/>
          </w:tcPr>
          <w:p w14:paraId="3D5E2C2F" w14:textId="77777777" w:rsidR="00D02DC2" w:rsidRPr="00D02DC2" w:rsidRDefault="00D02DC2" w:rsidP="00E62860">
            <w:r w:rsidRPr="00D02DC2">
              <w:t>Null</w:t>
            </w:r>
          </w:p>
        </w:tc>
        <w:tc>
          <w:tcPr>
            <w:tcW w:w="2409" w:type="dxa"/>
          </w:tcPr>
          <w:p w14:paraId="70A82BEA" w14:textId="77777777" w:rsidR="00D02DC2" w:rsidRPr="00D02DC2" w:rsidRDefault="00D02DC2" w:rsidP="00E62860">
            <w:r w:rsidRPr="00D02DC2">
              <w:t>Примечание</w:t>
            </w:r>
          </w:p>
        </w:tc>
      </w:tr>
      <w:tr w:rsidR="00D02DC2" w14:paraId="064F1DDE" w14:textId="77777777" w:rsidTr="00D02DC2">
        <w:trPr>
          <w:trHeight w:val="253"/>
        </w:trPr>
        <w:tc>
          <w:tcPr>
            <w:tcW w:w="2408" w:type="dxa"/>
          </w:tcPr>
          <w:p w14:paraId="10E846A3" w14:textId="127816BE" w:rsidR="00D02DC2" w:rsidRPr="00D02DC2" w:rsidRDefault="00D02DC2" w:rsidP="00D02DC2">
            <w:r w:rsidRPr="00D02DC2">
              <w:t>_</w:t>
            </w:r>
            <w:r w:rsidRPr="00D02DC2">
              <w:rPr>
                <w:lang w:val="en-US"/>
              </w:rPr>
              <w:t>id</w:t>
            </w:r>
          </w:p>
        </w:tc>
        <w:tc>
          <w:tcPr>
            <w:tcW w:w="2409" w:type="dxa"/>
          </w:tcPr>
          <w:p w14:paraId="39EAA731" w14:textId="240D3C56" w:rsidR="00D02DC2" w:rsidRPr="00D02DC2" w:rsidRDefault="00D02DC2" w:rsidP="00D02DC2">
            <w:r w:rsidRPr="00D02DC2">
              <w:rPr>
                <w:lang w:val="en-US"/>
              </w:rPr>
              <w:t>ObjectId</w:t>
            </w:r>
          </w:p>
        </w:tc>
        <w:tc>
          <w:tcPr>
            <w:tcW w:w="2408" w:type="dxa"/>
          </w:tcPr>
          <w:p w14:paraId="7A1CE3AE" w14:textId="2AD06365" w:rsidR="00D02DC2" w:rsidRPr="00D02DC2" w:rsidRDefault="00D02DC2" w:rsidP="00D02DC2">
            <w:r w:rsidRPr="00D02DC2">
              <w:t>Нет</w:t>
            </w:r>
          </w:p>
        </w:tc>
        <w:tc>
          <w:tcPr>
            <w:tcW w:w="2409" w:type="dxa"/>
          </w:tcPr>
          <w:p w14:paraId="5599BF5C" w14:textId="6C15A05B" w:rsidR="00D02DC2" w:rsidRPr="00D02DC2" w:rsidRDefault="00D02DC2" w:rsidP="00D02DC2">
            <w:r w:rsidRPr="00D02DC2">
              <w:rPr>
                <w:lang w:val="en-US"/>
              </w:rPr>
              <w:t>PK, Index</w:t>
            </w:r>
          </w:p>
        </w:tc>
      </w:tr>
      <w:tr w:rsidR="00D02DC2" w14:paraId="11D4107B" w14:textId="77777777" w:rsidTr="00D02DC2">
        <w:trPr>
          <w:trHeight w:val="253"/>
        </w:trPr>
        <w:tc>
          <w:tcPr>
            <w:tcW w:w="2408" w:type="dxa"/>
          </w:tcPr>
          <w:p w14:paraId="2F3A634A" w14:textId="02BDBAE2" w:rsidR="00D02DC2" w:rsidRPr="00D02DC2" w:rsidRDefault="00D02DC2" w:rsidP="00D02DC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09" w:type="dxa"/>
          </w:tcPr>
          <w:p w14:paraId="6DFFE399" w14:textId="3256E37A" w:rsidR="00D02DC2" w:rsidRPr="00D02DC2" w:rsidRDefault="00D02DC2" w:rsidP="00D02DC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8" w:type="dxa"/>
          </w:tcPr>
          <w:p w14:paraId="0CCB5CFF" w14:textId="193E399C" w:rsidR="00D02DC2" w:rsidRPr="00D02DC2" w:rsidRDefault="00D02DC2" w:rsidP="00D02DC2">
            <w:r w:rsidRPr="00D02DC2">
              <w:t>Нет</w:t>
            </w:r>
          </w:p>
        </w:tc>
        <w:tc>
          <w:tcPr>
            <w:tcW w:w="2409" w:type="dxa"/>
          </w:tcPr>
          <w:p w14:paraId="5D4DEEEE" w14:textId="77777777" w:rsidR="00D02DC2" w:rsidRPr="00D02DC2" w:rsidRDefault="00D02DC2" w:rsidP="00D02DC2">
            <w:pPr>
              <w:rPr>
                <w:lang w:val="en-US"/>
              </w:rPr>
            </w:pPr>
          </w:p>
        </w:tc>
      </w:tr>
      <w:tr w:rsidR="00D02DC2" w14:paraId="0E408EC8" w14:textId="77777777" w:rsidTr="00D02DC2">
        <w:trPr>
          <w:trHeight w:val="253"/>
        </w:trPr>
        <w:tc>
          <w:tcPr>
            <w:tcW w:w="2408" w:type="dxa"/>
          </w:tcPr>
          <w:p w14:paraId="79032D3C" w14:textId="766131DD" w:rsidR="00D02DC2" w:rsidRDefault="00D02DC2" w:rsidP="00D02DC2">
            <w:pPr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2409" w:type="dxa"/>
          </w:tcPr>
          <w:p w14:paraId="09EB5AAD" w14:textId="58781B94" w:rsidR="00D02DC2" w:rsidRDefault="00D02DC2" w:rsidP="00D02DC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8" w:type="dxa"/>
          </w:tcPr>
          <w:p w14:paraId="25024656" w14:textId="12C6E1FF" w:rsidR="00D02DC2" w:rsidRPr="00D02DC2" w:rsidRDefault="00D02DC2" w:rsidP="00D02DC2">
            <w:r w:rsidRPr="00D02DC2">
              <w:t>Нет</w:t>
            </w:r>
          </w:p>
        </w:tc>
        <w:tc>
          <w:tcPr>
            <w:tcW w:w="2409" w:type="dxa"/>
          </w:tcPr>
          <w:p w14:paraId="3A594889" w14:textId="77777777" w:rsidR="00D02DC2" w:rsidRPr="00D02DC2" w:rsidRDefault="00D02DC2" w:rsidP="00D02DC2">
            <w:pPr>
              <w:rPr>
                <w:lang w:val="en-US"/>
              </w:rPr>
            </w:pPr>
          </w:p>
        </w:tc>
      </w:tr>
      <w:tr w:rsidR="00D02DC2" w14:paraId="24EB90AB" w14:textId="77777777" w:rsidTr="00D02DC2">
        <w:tc>
          <w:tcPr>
            <w:tcW w:w="2408" w:type="dxa"/>
          </w:tcPr>
          <w:p w14:paraId="3C29E23F" w14:textId="6FBA6B12" w:rsidR="00D02DC2" w:rsidRDefault="00D02DC2" w:rsidP="00D02DC2">
            <w:pPr>
              <w:rPr>
                <w:lang w:val="en-US"/>
              </w:rPr>
            </w:pPr>
            <w:r>
              <w:rPr>
                <w:lang w:val="en-US"/>
              </w:rPr>
              <w:t>birthDate</w:t>
            </w:r>
          </w:p>
        </w:tc>
        <w:tc>
          <w:tcPr>
            <w:tcW w:w="2409" w:type="dxa"/>
          </w:tcPr>
          <w:p w14:paraId="2DD9585D" w14:textId="67C25774" w:rsidR="00D02DC2" w:rsidRDefault="00D02DC2" w:rsidP="00D02DC2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408" w:type="dxa"/>
          </w:tcPr>
          <w:p w14:paraId="061FBA96" w14:textId="6E65A6E4" w:rsidR="00D02DC2" w:rsidRPr="00D02DC2" w:rsidRDefault="00D02DC2" w:rsidP="00D02DC2">
            <w:pPr>
              <w:rPr>
                <w:lang w:val="en-US"/>
              </w:rPr>
            </w:pPr>
            <w:r>
              <w:t>Нет</w:t>
            </w:r>
          </w:p>
        </w:tc>
        <w:tc>
          <w:tcPr>
            <w:tcW w:w="2409" w:type="dxa"/>
          </w:tcPr>
          <w:p w14:paraId="2F3BD1C7" w14:textId="77777777" w:rsidR="00D02DC2" w:rsidRPr="00D02DC2" w:rsidRDefault="00D02DC2" w:rsidP="00D02DC2">
            <w:pPr>
              <w:rPr>
                <w:lang w:val="en-US"/>
              </w:rPr>
            </w:pPr>
          </w:p>
        </w:tc>
      </w:tr>
    </w:tbl>
    <w:p w14:paraId="7100298B" w14:textId="6A664115" w:rsidR="00F04923" w:rsidRDefault="00D02DC2" w:rsidP="003077C0">
      <w:pPr>
        <w:rPr>
          <w:lang w:val="en-US"/>
        </w:rPr>
      </w:pPr>
      <w:r>
        <w:rPr>
          <w:lang w:val="en-US"/>
        </w:rPr>
        <w:t xml:space="preserve"> </w:t>
      </w:r>
    </w:p>
    <w:p w14:paraId="47C010EC" w14:textId="72C731AE" w:rsidR="00D02DC2" w:rsidRPr="00D02DC2" w:rsidRDefault="00D02DC2" w:rsidP="00D02DC2">
      <w:pPr>
        <w:pStyle w:val="StyleText"/>
        <w:ind w:firstLine="709"/>
        <w:rPr>
          <w:sz w:val="24"/>
          <w:szCs w:val="28"/>
        </w:rPr>
      </w:pPr>
      <w:r w:rsidRPr="00D02DC2">
        <w:rPr>
          <w:sz w:val="24"/>
          <w:szCs w:val="28"/>
        </w:rPr>
        <w:t>Таблица</w:t>
      </w:r>
      <w:r>
        <w:rPr>
          <w:sz w:val="24"/>
          <w:szCs w:val="28"/>
          <w:lang w:val="en-US"/>
        </w:rPr>
        <w:t xml:space="preserve"> 3</w:t>
      </w:r>
      <w:r w:rsidRPr="00D02DC2">
        <w:rPr>
          <w:sz w:val="24"/>
          <w:szCs w:val="28"/>
          <w:lang w:val="en-US"/>
        </w:rPr>
        <w:t xml:space="preserve"> </w:t>
      </w:r>
      <w:r w:rsidRPr="00D02DC2">
        <w:rPr>
          <w:sz w:val="24"/>
          <w:szCs w:val="28"/>
        </w:rPr>
        <w:t>– Структура модели «</w:t>
      </w:r>
      <w:r>
        <w:rPr>
          <w:sz w:val="24"/>
          <w:szCs w:val="28"/>
        </w:rPr>
        <w:t>Квартиры</w:t>
      </w:r>
      <w:r w:rsidRPr="00D02DC2">
        <w:rPr>
          <w:sz w:val="24"/>
          <w:szCs w:val="28"/>
        </w:rPr>
        <w:t>»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408"/>
        <w:gridCol w:w="2409"/>
        <w:gridCol w:w="2408"/>
        <w:gridCol w:w="2409"/>
      </w:tblGrid>
      <w:tr w:rsidR="00D02DC2" w14:paraId="5F1294C8" w14:textId="77777777" w:rsidTr="00D02DC2">
        <w:tc>
          <w:tcPr>
            <w:tcW w:w="2408" w:type="dxa"/>
          </w:tcPr>
          <w:p w14:paraId="2E5608A0" w14:textId="77777777" w:rsidR="00D02DC2" w:rsidRPr="00D02DC2" w:rsidRDefault="00D02DC2" w:rsidP="00E62860">
            <w:r w:rsidRPr="00D02DC2">
              <w:t>Столбец</w:t>
            </w:r>
          </w:p>
        </w:tc>
        <w:tc>
          <w:tcPr>
            <w:tcW w:w="2409" w:type="dxa"/>
          </w:tcPr>
          <w:p w14:paraId="3595A244" w14:textId="77777777" w:rsidR="00D02DC2" w:rsidRPr="00D02DC2" w:rsidRDefault="00D02DC2" w:rsidP="00E62860">
            <w:r w:rsidRPr="00D02DC2">
              <w:t>Тип</w:t>
            </w:r>
          </w:p>
        </w:tc>
        <w:tc>
          <w:tcPr>
            <w:tcW w:w="2408" w:type="dxa"/>
          </w:tcPr>
          <w:p w14:paraId="487ED0C3" w14:textId="77777777" w:rsidR="00D02DC2" w:rsidRPr="00D02DC2" w:rsidRDefault="00D02DC2" w:rsidP="00E62860">
            <w:r w:rsidRPr="00D02DC2">
              <w:t>Null</w:t>
            </w:r>
          </w:p>
        </w:tc>
        <w:tc>
          <w:tcPr>
            <w:tcW w:w="2409" w:type="dxa"/>
          </w:tcPr>
          <w:p w14:paraId="724869DF" w14:textId="77777777" w:rsidR="00D02DC2" w:rsidRPr="00D02DC2" w:rsidRDefault="00D02DC2" w:rsidP="00E62860">
            <w:r w:rsidRPr="00D02DC2">
              <w:t>Примечание</w:t>
            </w:r>
          </w:p>
        </w:tc>
      </w:tr>
      <w:tr w:rsidR="00D02DC2" w14:paraId="1E54970A" w14:textId="77777777" w:rsidTr="00D02DC2">
        <w:tc>
          <w:tcPr>
            <w:tcW w:w="2408" w:type="dxa"/>
          </w:tcPr>
          <w:p w14:paraId="66E2B7C3" w14:textId="77777777" w:rsidR="00D02DC2" w:rsidRPr="00D02DC2" w:rsidRDefault="00D02DC2" w:rsidP="00E62860">
            <w:r w:rsidRPr="00D02DC2">
              <w:t>_</w:t>
            </w:r>
            <w:r w:rsidRPr="00D02DC2">
              <w:rPr>
                <w:lang w:val="en-US"/>
              </w:rPr>
              <w:t>id</w:t>
            </w:r>
          </w:p>
        </w:tc>
        <w:tc>
          <w:tcPr>
            <w:tcW w:w="2409" w:type="dxa"/>
          </w:tcPr>
          <w:p w14:paraId="22B09E64" w14:textId="77777777" w:rsidR="00D02DC2" w:rsidRPr="00D02DC2" w:rsidRDefault="00D02DC2" w:rsidP="00E62860">
            <w:r w:rsidRPr="00D02DC2">
              <w:rPr>
                <w:lang w:val="en-US"/>
              </w:rPr>
              <w:t>ObjectId</w:t>
            </w:r>
          </w:p>
        </w:tc>
        <w:tc>
          <w:tcPr>
            <w:tcW w:w="2408" w:type="dxa"/>
          </w:tcPr>
          <w:p w14:paraId="6CB9210A" w14:textId="77777777" w:rsidR="00D02DC2" w:rsidRPr="00D02DC2" w:rsidRDefault="00D02DC2" w:rsidP="00E62860">
            <w:r w:rsidRPr="00D02DC2">
              <w:t>Нет</w:t>
            </w:r>
          </w:p>
        </w:tc>
        <w:tc>
          <w:tcPr>
            <w:tcW w:w="2409" w:type="dxa"/>
          </w:tcPr>
          <w:p w14:paraId="4033CD37" w14:textId="77777777" w:rsidR="00D02DC2" w:rsidRPr="00D02DC2" w:rsidRDefault="00D02DC2" w:rsidP="00E62860">
            <w:r w:rsidRPr="00D02DC2">
              <w:rPr>
                <w:lang w:val="en-US"/>
              </w:rPr>
              <w:t>PK, Index</w:t>
            </w:r>
          </w:p>
        </w:tc>
      </w:tr>
      <w:tr w:rsidR="00D02DC2" w14:paraId="16F0F5AD" w14:textId="77777777" w:rsidTr="00D02DC2">
        <w:tc>
          <w:tcPr>
            <w:tcW w:w="2408" w:type="dxa"/>
          </w:tcPr>
          <w:p w14:paraId="68E1E9F6" w14:textId="585C414F" w:rsidR="00D02DC2" w:rsidRPr="00D02DC2" w:rsidRDefault="00D02DC2" w:rsidP="00E62860">
            <w:pPr>
              <w:rPr>
                <w:lang w:val="en-US"/>
              </w:rPr>
            </w:pPr>
            <w:r>
              <w:rPr>
                <w:lang w:val="en-US"/>
              </w:rPr>
              <w:t>Rooms</w:t>
            </w:r>
          </w:p>
        </w:tc>
        <w:tc>
          <w:tcPr>
            <w:tcW w:w="2409" w:type="dxa"/>
          </w:tcPr>
          <w:p w14:paraId="3DD96619" w14:textId="2DC953D4" w:rsidR="00D02DC2" w:rsidRPr="00D02DC2" w:rsidRDefault="00D02DC2" w:rsidP="00E62860">
            <w:pPr>
              <w:rPr>
                <w:lang w:val="en-US"/>
              </w:rPr>
            </w:pPr>
            <w:r>
              <w:rPr>
                <w:lang w:val="en-US"/>
              </w:rPr>
              <w:t>Array&lt;</w:t>
            </w:r>
            <w:r w:rsidRPr="00D02DC2">
              <w:rPr>
                <w:lang w:val="en-US"/>
              </w:rPr>
              <w:t xml:space="preserve"> ObjectId</w:t>
            </w:r>
            <w:r>
              <w:rPr>
                <w:lang w:val="en-US"/>
              </w:rPr>
              <w:t xml:space="preserve"> &gt;</w:t>
            </w:r>
          </w:p>
        </w:tc>
        <w:tc>
          <w:tcPr>
            <w:tcW w:w="2408" w:type="dxa"/>
          </w:tcPr>
          <w:p w14:paraId="582E9DDB" w14:textId="01F1F7A4" w:rsidR="00D02DC2" w:rsidRPr="00D02DC2" w:rsidRDefault="00D02DC2" w:rsidP="00E62860">
            <w:r>
              <w:t>Нет</w:t>
            </w:r>
          </w:p>
        </w:tc>
        <w:tc>
          <w:tcPr>
            <w:tcW w:w="2409" w:type="dxa"/>
          </w:tcPr>
          <w:p w14:paraId="0A7DCB67" w14:textId="209E019C" w:rsidR="00D02DC2" w:rsidRPr="00D02DC2" w:rsidRDefault="00D02DC2" w:rsidP="00E62860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D02DC2" w14:paraId="622A6C5A" w14:textId="77777777" w:rsidTr="00D02DC2">
        <w:tc>
          <w:tcPr>
            <w:tcW w:w="2408" w:type="dxa"/>
          </w:tcPr>
          <w:p w14:paraId="2AC24F32" w14:textId="2AC8B410" w:rsidR="00D02DC2" w:rsidRPr="00D02DC2" w:rsidRDefault="00D02DC2" w:rsidP="00D02DC2">
            <w:pPr>
              <w:rPr>
                <w:lang w:val="en-US"/>
              </w:rPr>
            </w:pPr>
            <w:r>
              <w:rPr>
                <w:lang w:val="en-US"/>
              </w:rPr>
              <w:t>Residents</w:t>
            </w:r>
          </w:p>
        </w:tc>
        <w:tc>
          <w:tcPr>
            <w:tcW w:w="2409" w:type="dxa"/>
          </w:tcPr>
          <w:p w14:paraId="7B64FFD6" w14:textId="221B40CE" w:rsidR="00D02DC2" w:rsidRDefault="00D02DC2" w:rsidP="00D02DC2">
            <w:pPr>
              <w:rPr>
                <w:lang w:val="en-US"/>
              </w:rPr>
            </w:pPr>
            <w:r>
              <w:rPr>
                <w:lang w:val="en-US"/>
              </w:rPr>
              <w:t>Array&lt;</w:t>
            </w:r>
            <w:r w:rsidRPr="00D02DC2">
              <w:rPr>
                <w:lang w:val="en-US"/>
              </w:rPr>
              <w:t xml:space="preserve"> ObjectId</w:t>
            </w:r>
            <w:r>
              <w:rPr>
                <w:lang w:val="en-US"/>
              </w:rPr>
              <w:t xml:space="preserve"> &gt;</w:t>
            </w:r>
          </w:p>
        </w:tc>
        <w:tc>
          <w:tcPr>
            <w:tcW w:w="2408" w:type="dxa"/>
          </w:tcPr>
          <w:p w14:paraId="6CB7AA4D" w14:textId="12BC7B93" w:rsidR="00D02DC2" w:rsidRPr="00D02DC2" w:rsidRDefault="00D02DC2" w:rsidP="00D02DC2">
            <w:pPr>
              <w:rPr>
                <w:lang w:val="en-US"/>
              </w:rPr>
            </w:pPr>
            <w:r>
              <w:t>Да</w:t>
            </w:r>
          </w:p>
        </w:tc>
        <w:tc>
          <w:tcPr>
            <w:tcW w:w="2409" w:type="dxa"/>
          </w:tcPr>
          <w:p w14:paraId="5D0D4C06" w14:textId="58723C9E" w:rsidR="00D02DC2" w:rsidRPr="00D02DC2" w:rsidRDefault="00D02DC2" w:rsidP="00D02DC2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14:paraId="6FDBB531" w14:textId="6B5D254D" w:rsidR="00D02DC2" w:rsidRDefault="00D02DC2" w:rsidP="003077C0">
      <w:pPr>
        <w:rPr>
          <w:lang w:val="en-US"/>
        </w:rPr>
      </w:pPr>
      <w:r>
        <w:rPr>
          <w:lang w:val="en-US"/>
        </w:rPr>
        <w:t xml:space="preserve"> </w:t>
      </w:r>
    </w:p>
    <w:p w14:paraId="42D00063" w14:textId="5A0364F3" w:rsidR="00D02DC2" w:rsidRPr="00D02DC2" w:rsidRDefault="00D02DC2" w:rsidP="00D02DC2">
      <w:pPr>
        <w:pStyle w:val="StyleText"/>
        <w:ind w:firstLine="709"/>
        <w:rPr>
          <w:sz w:val="24"/>
          <w:szCs w:val="28"/>
        </w:rPr>
      </w:pPr>
      <w:r w:rsidRPr="00D02DC2">
        <w:rPr>
          <w:sz w:val="24"/>
          <w:szCs w:val="28"/>
        </w:rPr>
        <w:t>Таблица</w:t>
      </w:r>
      <w:r>
        <w:rPr>
          <w:sz w:val="24"/>
          <w:szCs w:val="28"/>
          <w:lang w:val="en-US"/>
        </w:rPr>
        <w:t xml:space="preserve"> 4</w:t>
      </w:r>
      <w:r w:rsidRPr="00D02DC2">
        <w:rPr>
          <w:sz w:val="24"/>
          <w:szCs w:val="28"/>
          <w:lang w:val="en-US"/>
        </w:rPr>
        <w:t xml:space="preserve"> </w:t>
      </w:r>
      <w:r w:rsidRPr="00D02DC2">
        <w:rPr>
          <w:sz w:val="24"/>
          <w:szCs w:val="28"/>
        </w:rPr>
        <w:t>– Структура модели «</w:t>
      </w:r>
      <w:r>
        <w:rPr>
          <w:sz w:val="24"/>
          <w:szCs w:val="28"/>
        </w:rPr>
        <w:t>Квартиры</w:t>
      </w:r>
      <w:r w:rsidRPr="00D02DC2">
        <w:rPr>
          <w:sz w:val="24"/>
          <w:szCs w:val="28"/>
        </w:rPr>
        <w:t>»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408"/>
        <w:gridCol w:w="2409"/>
        <w:gridCol w:w="2408"/>
        <w:gridCol w:w="2409"/>
      </w:tblGrid>
      <w:tr w:rsidR="00D02DC2" w14:paraId="7424B85E" w14:textId="77777777" w:rsidTr="00E62860">
        <w:tc>
          <w:tcPr>
            <w:tcW w:w="2408" w:type="dxa"/>
          </w:tcPr>
          <w:p w14:paraId="40ABB93F" w14:textId="77777777" w:rsidR="00D02DC2" w:rsidRPr="00D02DC2" w:rsidRDefault="00D02DC2" w:rsidP="00E62860">
            <w:r w:rsidRPr="00D02DC2">
              <w:t>Столбец</w:t>
            </w:r>
          </w:p>
        </w:tc>
        <w:tc>
          <w:tcPr>
            <w:tcW w:w="2409" w:type="dxa"/>
          </w:tcPr>
          <w:p w14:paraId="16EE7337" w14:textId="77777777" w:rsidR="00D02DC2" w:rsidRPr="00D02DC2" w:rsidRDefault="00D02DC2" w:rsidP="00E62860">
            <w:r w:rsidRPr="00D02DC2">
              <w:t>Тип</w:t>
            </w:r>
          </w:p>
        </w:tc>
        <w:tc>
          <w:tcPr>
            <w:tcW w:w="2408" w:type="dxa"/>
          </w:tcPr>
          <w:p w14:paraId="54C6C9D7" w14:textId="77777777" w:rsidR="00D02DC2" w:rsidRPr="00D02DC2" w:rsidRDefault="00D02DC2" w:rsidP="00E62860">
            <w:r w:rsidRPr="00D02DC2">
              <w:t>Null</w:t>
            </w:r>
          </w:p>
        </w:tc>
        <w:tc>
          <w:tcPr>
            <w:tcW w:w="2409" w:type="dxa"/>
          </w:tcPr>
          <w:p w14:paraId="693A142C" w14:textId="77777777" w:rsidR="00D02DC2" w:rsidRPr="00D02DC2" w:rsidRDefault="00D02DC2" w:rsidP="00E62860">
            <w:r w:rsidRPr="00D02DC2">
              <w:t>Примечание</w:t>
            </w:r>
          </w:p>
        </w:tc>
      </w:tr>
      <w:tr w:rsidR="00D02DC2" w14:paraId="1045E8B5" w14:textId="77777777" w:rsidTr="00E62860">
        <w:tc>
          <w:tcPr>
            <w:tcW w:w="2408" w:type="dxa"/>
          </w:tcPr>
          <w:p w14:paraId="31B93780" w14:textId="523D2D32" w:rsidR="00D02DC2" w:rsidRPr="00D02DC2" w:rsidRDefault="00D02DC2" w:rsidP="00D02DC2">
            <w:r w:rsidRPr="00D02DC2">
              <w:t>_</w:t>
            </w:r>
            <w:r w:rsidRPr="00D02DC2">
              <w:rPr>
                <w:lang w:val="en-US"/>
              </w:rPr>
              <w:t>id</w:t>
            </w:r>
          </w:p>
        </w:tc>
        <w:tc>
          <w:tcPr>
            <w:tcW w:w="2409" w:type="dxa"/>
          </w:tcPr>
          <w:p w14:paraId="2992F33B" w14:textId="0FFBBCFF" w:rsidR="00D02DC2" w:rsidRPr="00D02DC2" w:rsidRDefault="00D02DC2" w:rsidP="00D02DC2">
            <w:r w:rsidRPr="00D02DC2">
              <w:rPr>
                <w:lang w:val="en-US"/>
              </w:rPr>
              <w:t>ObjectId</w:t>
            </w:r>
          </w:p>
        </w:tc>
        <w:tc>
          <w:tcPr>
            <w:tcW w:w="2408" w:type="dxa"/>
          </w:tcPr>
          <w:p w14:paraId="0589EE16" w14:textId="478E3058" w:rsidR="00D02DC2" w:rsidRPr="00D02DC2" w:rsidRDefault="00D02DC2" w:rsidP="00D02DC2">
            <w:r w:rsidRPr="00D02DC2">
              <w:t>Нет</w:t>
            </w:r>
          </w:p>
        </w:tc>
        <w:tc>
          <w:tcPr>
            <w:tcW w:w="2409" w:type="dxa"/>
          </w:tcPr>
          <w:p w14:paraId="177F78B1" w14:textId="34E1722B" w:rsidR="00D02DC2" w:rsidRPr="00D02DC2" w:rsidRDefault="00D02DC2" w:rsidP="00D02DC2">
            <w:r w:rsidRPr="00D02DC2">
              <w:rPr>
                <w:lang w:val="en-US"/>
              </w:rPr>
              <w:t>PK, Index</w:t>
            </w:r>
          </w:p>
        </w:tc>
      </w:tr>
      <w:tr w:rsidR="00D02DC2" w14:paraId="4BABE799" w14:textId="77777777" w:rsidTr="00E62860">
        <w:tc>
          <w:tcPr>
            <w:tcW w:w="2408" w:type="dxa"/>
          </w:tcPr>
          <w:p w14:paraId="3E8E7988" w14:textId="6C28ADFD" w:rsidR="00D02DC2" w:rsidRPr="00D02DC2" w:rsidRDefault="00D02DC2" w:rsidP="00D02DC2">
            <w:pPr>
              <w:rPr>
                <w:lang w:val="en-US"/>
              </w:rPr>
            </w:pPr>
            <w:r>
              <w:rPr>
                <w:lang w:val="en-US"/>
              </w:rPr>
              <w:t>Flats</w:t>
            </w:r>
          </w:p>
        </w:tc>
        <w:tc>
          <w:tcPr>
            <w:tcW w:w="2409" w:type="dxa"/>
          </w:tcPr>
          <w:p w14:paraId="7AD92B5F" w14:textId="7E1A6DB7" w:rsidR="00D02DC2" w:rsidRPr="00D02DC2" w:rsidRDefault="00D02DC2" w:rsidP="00D02DC2">
            <w:pPr>
              <w:rPr>
                <w:lang w:val="en-US"/>
              </w:rPr>
            </w:pPr>
            <w:r>
              <w:rPr>
                <w:lang w:val="en-US"/>
              </w:rPr>
              <w:t>Array&lt;</w:t>
            </w:r>
            <w:r w:rsidRPr="00D02DC2">
              <w:rPr>
                <w:lang w:val="en-US"/>
              </w:rPr>
              <w:t xml:space="preserve"> ObjectId</w:t>
            </w:r>
            <w:r>
              <w:rPr>
                <w:lang w:val="en-US"/>
              </w:rPr>
              <w:t xml:space="preserve"> &gt;</w:t>
            </w:r>
          </w:p>
        </w:tc>
        <w:tc>
          <w:tcPr>
            <w:tcW w:w="2408" w:type="dxa"/>
          </w:tcPr>
          <w:p w14:paraId="7861DAF6" w14:textId="56EFF69F" w:rsidR="00D02DC2" w:rsidRPr="00D02DC2" w:rsidRDefault="00D02DC2" w:rsidP="00D02DC2">
            <w:r>
              <w:t>Нет</w:t>
            </w:r>
          </w:p>
        </w:tc>
        <w:tc>
          <w:tcPr>
            <w:tcW w:w="2409" w:type="dxa"/>
          </w:tcPr>
          <w:p w14:paraId="5D1A0E85" w14:textId="154421D1" w:rsidR="00D02DC2" w:rsidRPr="00D02DC2" w:rsidRDefault="00D02DC2" w:rsidP="00D02DC2">
            <w:r>
              <w:rPr>
                <w:lang w:val="en-US"/>
              </w:rPr>
              <w:t>FK</w:t>
            </w:r>
          </w:p>
        </w:tc>
      </w:tr>
      <w:tr w:rsidR="00D02DC2" w14:paraId="361BD7F4" w14:textId="77777777" w:rsidTr="00E62860">
        <w:tc>
          <w:tcPr>
            <w:tcW w:w="2408" w:type="dxa"/>
          </w:tcPr>
          <w:p w14:paraId="50F9C803" w14:textId="22055319" w:rsidR="00D02DC2" w:rsidRDefault="00D02DC2" w:rsidP="00D02DC2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409" w:type="dxa"/>
          </w:tcPr>
          <w:p w14:paraId="197B080A" w14:textId="6A8BB8BA" w:rsidR="00D02DC2" w:rsidRDefault="00D02DC2" w:rsidP="00D02DC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8" w:type="dxa"/>
          </w:tcPr>
          <w:p w14:paraId="1FF01F28" w14:textId="56E4AF2D" w:rsidR="00D02DC2" w:rsidRPr="00D02DC2" w:rsidRDefault="00D02DC2" w:rsidP="00D02DC2">
            <w:pPr>
              <w:rPr>
                <w:lang w:val="en-US"/>
              </w:rPr>
            </w:pPr>
            <w:r>
              <w:t>Нет</w:t>
            </w:r>
          </w:p>
        </w:tc>
        <w:tc>
          <w:tcPr>
            <w:tcW w:w="2409" w:type="dxa"/>
          </w:tcPr>
          <w:p w14:paraId="59E80BDC" w14:textId="77777777" w:rsidR="00D02DC2" w:rsidRPr="00D02DC2" w:rsidRDefault="00D02DC2" w:rsidP="00D02DC2">
            <w:pPr>
              <w:rPr>
                <w:lang w:val="en-US"/>
              </w:rPr>
            </w:pPr>
          </w:p>
        </w:tc>
      </w:tr>
    </w:tbl>
    <w:p w14:paraId="6F6CFA6C" w14:textId="77777777" w:rsidR="00D02DC2" w:rsidRPr="00D02DC2" w:rsidRDefault="00D02DC2" w:rsidP="003077C0">
      <w:pPr>
        <w:rPr>
          <w:b/>
          <w:bCs/>
          <w:lang w:val="en-US"/>
        </w:rPr>
      </w:pPr>
    </w:p>
    <w:p w14:paraId="7E502332" w14:textId="7EEA0673" w:rsidR="007D23AB" w:rsidRPr="007700C9" w:rsidRDefault="00CC4923" w:rsidP="002E6C6D">
      <w:pPr>
        <w:jc w:val="center"/>
      </w:pPr>
      <w:r>
        <w:rPr>
          <w:noProof/>
        </w:rPr>
        <w:drawing>
          <wp:inline distT="0" distB="0" distL="0" distR="0" wp14:anchorId="7F9B3DCE" wp14:editId="46AD3C2B">
            <wp:extent cx="5438775" cy="2620645"/>
            <wp:effectExtent l="0" t="0" r="952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3239B" w14:textId="6C67BB93" w:rsidR="00E5475C" w:rsidRPr="002E6C6D" w:rsidRDefault="00E5475C" w:rsidP="00E9379A">
      <w:pPr>
        <w:pStyle w:val="afd"/>
        <w:ind w:firstLine="0"/>
        <w:jc w:val="center"/>
      </w:pPr>
      <w:r w:rsidRPr="00400065">
        <w:t xml:space="preserve">Рисунок </w:t>
      </w:r>
      <w:r w:rsidR="002615CA" w:rsidRPr="00400065">
        <w:t>2</w:t>
      </w:r>
      <w:r w:rsidRPr="00400065">
        <w:t xml:space="preserve"> –</w:t>
      </w:r>
      <w:r w:rsidR="00E03968" w:rsidRPr="00400065">
        <w:t xml:space="preserve"> </w:t>
      </w:r>
      <w:r w:rsidR="00D02DC2" w:rsidRPr="00400065">
        <w:t>Физическая модель</w:t>
      </w:r>
      <w:r w:rsidR="00E03968" w:rsidRPr="00400065">
        <w:t xml:space="preserve"> </w:t>
      </w:r>
      <w:r w:rsidR="00573C5F" w:rsidRPr="00400065">
        <w:t>данных</w:t>
      </w:r>
      <w:r w:rsidR="00E03968" w:rsidRPr="00400065">
        <w:t xml:space="preserve"> «</w:t>
      </w:r>
      <w:r w:rsidR="00D02DC2" w:rsidRPr="00400065">
        <w:rPr>
          <w:lang w:val="en-US"/>
        </w:rPr>
        <w:t>buildDB</w:t>
      </w:r>
      <w:r w:rsidRPr="00400065">
        <w:t>»</w:t>
      </w:r>
      <w:r w:rsidRPr="002E6C6D">
        <w:br w:type="page"/>
      </w:r>
    </w:p>
    <w:p w14:paraId="6D59E79E" w14:textId="6C375260" w:rsidR="00E5475C" w:rsidRDefault="003676A4" w:rsidP="00601564">
      <w:pPr>
        <w:pStyle w:val="15"/>
        <w:spacing w:before="0"/>
      </w:pPr>
      <w:bookmarkStart w:id="9" w:name="_Toc470525787"/>
      <w:bookmarkStart w:id="10" w:name="_Toc121692665"/>
      <w:r>
        <w:lastRenderedPageBreak/>
        <w:t>2</w:t>
      </w:r>
      <w:r w:rsidR="005E02F8">
        <w:t>.</w:t>
      </w:r>
      <w:r>
        <w:t xml:space="preserve"> </w:t>
      </w:r>
      <w:bookmarkEnd w:id="9"/>
      <w:r w:rsidR="005E02F8">
        <w:t>Проектирование информационной системы</w:t>
      </w:r>
      <w:bookmarkEnd w:id="10"/>
    </w:p>
    <w:p w14:paraId="2D179156" w14:textId="77777777" w:rsidR="003077C0" w:rsidRPr="00601564" w:rsidRDefault="003077C0" w:rsidP="003077C0">
      <w:pPr>
        <w:rPr>
          <w:sz w:val="28"/>
          <w:szCs w:val="28"/>
          <w:lang w:val="x-none"/>
        </w:rPr>
      </w:pPr>
    </w:p>
    <w:p w14:paraId="7C2F4A4F" w14:textId="257BA309" w:rsidR="00E5475C" w:rsidRPr="007700C9" w:rsidRDefault="00400065" w:rsidP="004B7BEF">
      <w:pPr>
        <w:jc w:val="center"/>
      </w:pPr>
      <w:r>
        <w:rPr>
          <w:noProof/>
        </w:rPr>
        <w:drawing>
          <wp:inline distT="0" distB="0" distL="0" distR="0" wp14:anchorId="51F34732" wp14:editId="4AF3D954">
            <wp:extent cx="6120130" cy="3793490"/>
            <wp:effectExtent l="19050" t="19050" r="13970" b="165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93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E02F8">
        <w:rPr>
          <w:noProof/>
        </w:rPr>
        <w:t xml:space="preserve"> </w:t>
      </w:r>
    </w:p>
    <w:p w14:paraId="3D42B023" w14:textId="0CCEC2AC" w:rsidR="007846DB" w:rsidRDefault="00E5475C" w:rsidP="00E9379A">
      <w:pPr>
        <w:pStyle w:val="afd"/>
        <w:ind w:firstLine="0"/>
        <w:jc w:val="center"/>
      </w:pPr>
      <w:r w:rsidRPr="002E6C6D">
        <w:t xml:space="preserve">Рисунок </w:t>
      </w:r>
      <w:r w:rsidR="002615CA" w:rsidRPr="002E6C6D">
        <w:t>3</w:t>
      </w:r>
      <w:r w:rsidRPr="002E6C6D">
        <w:t xml:space="preserve"> – </w:t>
      </w:r>
      <w:r w:rsidR="005E02F8">
        <w:t>Модель ИС</w:t>
      </w:r>
    </w:p>
    <w:p w14:paraId="426BF6DF" w14:textId="77777777" w:rsidR="007846DB" w:rsidRDefault="007846DB">
      <w:r>
        <w:br w:type="page"/>
      </w:r>
    </w:p>
    <w:p w14:paraId="71E447A9" w14:textId="02BEC925" w:rsidR="00EA162E" w:rsidRDefault="005E02F8" w:rsidP="00601564">
      <w:pPr>
        <w:pStyle w:val="15"/>
        <w:spacing w:before="0"/>
      </w:pPr>
      <w:bookmarkStart w:id="11" w:name="_Toc121692666"/>
      <w:r>
        <w:lastRenderedPageBreak/>
        <w:t>3.</w:t>
      </w:r>
      <w:r w:rsidR="00605145">
        <w:t xml:space="preserve"> </w:t>
      </w:r>
      <w:bookmarkStart w:id="12" w:name="_Toc470525789"/>
      <w:r w:rsidR="00EA162E" w:rsidRPr="007700C9">
        <w:t>Контроллеры</w:t>
      </w:r>
      <w:bookmarkEnd w:id="11"/>
      <w:bookmarkEnd w:id="12"/>
    </w:p>
    <w:p w14:paraId="7A69E559" w14:textId="0CB9353A" w:rsidR="005E02F8" w:rsidRPr="005E02F8" w:rsidRDefault="005E02F8" w:rsidP="005E02F8">
      <w:pPr>
        <w:pStyle w:val="afd"/>
        <w:rPr>
          <w:lang w:val="en-US"/>
        </w:rPr>
      </w:pPr>
      <w:r>
        <w:t>В программе реализован 1 контроллер</w:t>
      </w:r>
      <w:r w:rsidRPr="005E02F8">
        <w:t xml:space="preserve">: </w:t>
      </w:r>
      <w:r>
        <w:rPr>
          <w:lang w:val="en-US"/>
        </w:rPr>
        <w:t>HomeController</w:t>
      </w:r>
      <w:r>
        <w:t>, который занимается маршрутизацией сайта. Листинг</w:t>
      </w:r>
      <w:r w:rsidRPr="005E02F8">
        <w:rPr>
          <w:lang w:val="en-US"/>
        </w:rPr>
        <w:t>:</w:t>
      </w:r>
    </w:p>
    <w:p w14:paraId="6853D971" w14:textId="77777777" w:rsidR="005B7544" w:rsidRPr="005E02F8" w:rsidRDefault="005B7544" w:rsidP="00847F1B">
      <w:pPr>
        <w:jc w:val="center"/>
        <w:rPr>
          <w:lang w:val="en-US"/>
        </w:rPr>
      </w:pPr>
    </w:p>
    <w:p w14:paraId="4525DCBD" w14:textId="7A70DD23" w:rsidR="00C26F57" w:rsidRPr="005E02F8" w:rsidRDefault="00C26F57">
      <w:pPr>
        <w:rPr>
          <w:lang w:val="en-US"/>
        </w:rPr>
      </w:pPr>
    </w:p>
    <w:p w14:paraId="144DB813" w14:textId="77777777" w:rsidR="005E02F8" w:rsidRPr="005E02F8" w:rsidRDefault="005E02F8" w:rsidP="005E02F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E02F8">
        <w:rPr>
          <w:rFonts w:ascii="Courier New" w:hAnsi="Courier New" w:cs="Courier New"/>
          <w:lang w:val="en-US"/>
        </w:rPr>
        <w:t>public class HomeController : Controller</w:t>
      </w:r>
    </w:p>
    <w:p w14:paraId="049B7072" w14:textId="77777777" w:rsidR="005E02F8" w:rsidRPr="005E02F8" w:rsidRDefault="005E02F8" w:rsidP="005E02F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E02F8">
        <w:rPr>
          <w:rFonts w:ascii="Courier New" w:hAnsi="Courier New" w:cs="Courier New"/>
          <w:lang w:val="en-US"/>
        </w:rPr>
        <w:t xml:space="preserve">    {</w:t>
      </w:r>
    </w:p>
    <w:p w14:paraId="5A357A16" w14:textId="77777777" w:rsidR="005E02F8" w:rsidRPr="005E02F8" w:rsidRDefault="005E02F8" w:rsidP="005E02F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E02F8">
        <w:rPr>
          <w:rFonts w:ascii="Courier New" w:hAnsi="Courier New" w:cs="Courier New"/>
          <w:lang w:val="en-US"/>
        </w:rPr>
        <w:t xml:space="preserve">        private readonly ILogger&lt;HomeController&gt; _logger;</w:t>
      </w:r>
    </w:p>
    <w:p w14:paraId="5099926E" w14:textId="77777777" w:rsidR="005E02F8" w:rsidRPr="005E02F8" w:rsidRDefault="005E02F8" w:rsidP="005E02F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14:paraId="2E936A24" w14:textId="77777777" w:rsidR="005E02F8" w:rsidRPr="005E02F8" w:rsidRDefault="005E02F8" w:rsidP="005E02F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E02F8">
        <w:rPr>
          <w:rFonts w:ascii="Courier New" w:hAnsi="Courier New" w:cs="Courier New"/>
          <w:lang w:val="en-US"/>
        </w:rPr>
        <w:t xml:space="preserve">        public HomeController(ILogger&lt;HomeController&gt; logger)</w:t>
      </w:r>
    </w:p>
    <w:p w14:paraId="685BBB4C" w14:textId="77777777" w:rsidR="005E02F8" w:rsidRPr="005E02F8" w:rsidRDefault="005E02F8" w:rsidP="005E02F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E02F8">
        <w:rPr>
          <w:rFonts w:ascii="Courier New" w:hAnsi="Courier New" w:cs="Courier New"/>
          <w:lang w:val="en-US"/>
        </w:rPr>
        <w:t xml:space="preserve">        {</w:t>
      </w:r>
    </w:p>
    <w:p w14:paraId="222D32BF" w14:textId="77777777" w:rsidR="005E02F8" w:rsidRPr="005E02F8" w:rsidRDefault="005E02F8" w:rsidP="005E02F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E02F8">
        <w:rPr>
          <w:rFonts w:ascii="Courier New" w:hAnsi="Courier New" w:cs="Courier New"/>
          <w:lang w:val="en-US"/>
        </w:rPr>
        <w:t xml:space="preserve">            _logger = logger;</w:t>
      </w:r>
    </w:p>
    <w:p w14:paraId="3B007E96" w14:textId="77777777" w:rsidR="005E02F8" w:rsidRPr="005E02F8" w:rsidRDefault="005E02F8" w:rsidP="005E02F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E02F8">
        <w:rPr>
          <w:rFonts w:ascii="Courier New" w:hAnsi="Courier New" w:cs="Courier New"/>
          <w:lang w:val="en-US"/>
        </w:rPr>
        <w:t xml:space="preserve">        }</w:t>
      </w:r>
    </w:p>
    <w:p w14:paraId="1D0518FC" w14:textId="77777777" w:rsidR="005E02F8" w:rsidRPr="005E02F8" w:rsidRDefault="005E02F8" w:rsidP="005E02F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14:paraId="679C42E0" w14:textId="77777777" w:rsidR="005E02F8" w:rsidRPr="005E02F8" w:rsidRDefault="005E02F8" w:rsidP="005E02F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E02F8">
        <w:rPr>
          <w:rFonts w:ascii="Courier New" w:hAnsi="Courier New" w:cs="Courier New"/>
          <w:lang w:val="en-US"/>
        </w:rPr>
        <w:t xml:space="preserve">        public IActionResult Index()</w:t>
      </w:r>
    </w:p>
    <w:p w14:paraId="70BE8894" w14:textId="77777777" w:rsidR="005E02F8" w:rsidRPr="005E02F8" w:rsidRDefault="005E02F8" w:rsidP="005E02F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E02F8">
        <w:rPr>
          <w:rFonts w:ascii="Courier New" w:hAnsi="Courier New" w:cs="Courier New"/>
          <w:lang w:val="en-US"/>
        </w:rPr>
        <w:t xml:space="preserve">        {</w:t>
      </w:r>
    </w:p>
    <w:p w14:paraId="588A839C" w14:textId="77777777" w:rsidR="005E02F8" w:rsidRPr="005E02F8" w:rsidRDefault="005E02F8" w:rsidP="005E02F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E02F8">
        <w:rPr>
          <w:rFonts w:ascii="Courier New" w:hAnsi="Courier New" w:cs="Courier New"/>
          <w:lang w:val="en-US"/>
        </w:rPr>
        <w:t xml:space="preserve">            return View();</w:t>
      </w:r>
    </w:p>
    <w:p w14:paraId="54E7DC99" w14:textId="77777777" w:rsidR="005E02F8" w:rsidRPr="005E02F8" w:rsidRDefault="005E02F8" w:rsidP="005E02F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E02F8">
        <w:rPr>
          <w:rFonts w:ascii="Courier New" w:hAnsi="Courier New" w:cs="Courier New"/>
          <w:lang w:val="en-US"/>
        </w:rPr>
        <w:t xml:space="preserve">        }</w:t>
      </w:r>
    </w:p>
    <w:p w14:paraId="5E06CD1F" w14:textId="77777777" w:rsidR="005E02F8" w:rsidRPr="005E02F8" w:rsidRDefault="005E02F8" w:rsidP="005E02F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E02F8">
        <w:rPr>
          <w:rFonts w:ascii="Courier New" w:hAnsi="Courier New" w:cs="Courier New"/>
          <w:lang w:val="en-US"/>
        </w:rPr>
        <w:t xml:space="preserve">        public IActionResult Resident()</w:t>
      </w:r>
    </w:p>
    <w:p w14:paraId="45F7FB8C" w14:textId="77777777" w:rsidR="005E02F8" w:rsidRPr="005E02F8" w:rsidRDefault="005E02F8" w:rsidP="005E02F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E02F8">
        <w:rPr>
          <w:rFonts w:ascii="Courier New" w:hAnsi="Courier New" w:cs="Courier New"/>
          <w:lang w:val="en-US"/>
        </w:rPr>
        <w:t xml:space="preserve">        {</w:t>
      </w:r>
    </w:p>
    <w:p w14:paraId="557A092B" w14:textId="77777777" w:rsidR="005E02F8" w:rsidRPr="005E02F8" w:rsidRDefault="005E02F8" w:rsidP="005E02F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E02F8">
        <w:rPr>
          <w:rFonts w:ascii="Courier New" w:hAnsi="Courier New" w:cs="Courier New"/>
          <w:lang w:val="en-US"/>
        </w:rPr>
        <w:t xml:space="preserve">            return View();</w:t>
      </w:r>
    </w:p>
    <w:p w14:paraId="45BE9242" w14:textId="77777777" w:rsidR="005E02F8" w:rsidRPr="005E02F8" w:rsidRDefault="005E02F8" w:rsidP="005E02F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E02F8">
        <w:rPr>
          <w:rFonts w:ascii="Courier New" w:hAnsi="Courier New" w:cs="Courier New"/>
          <w:lang w:val="en-US"/>
        </w:rPr>
        <w:t xml:space="preserve">        }</w:t>
      </w:r>
    </w:p>
    <w:p w14:paraId="3AFDCD70" w14:textId="77777777" w:rsidR="005E02F8" w:rsidRPr="005E02F8" w:rsidRDefault="005E02F8" w:rsidP="005E02F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E02F8">
        <w:rPr>
          <w:rFonts w:ascii="Courier New" w:hAnsi="Courier New" w:cs="Courier New"/>
          <w:lang w:val="en-US"/>
        </w:rPr>
        <w:t xml:space="preserve">        public IActionResult Room()</w:t>
      </w:r>
    </w:p>
    <w:p w14:paraId="35BF04E6" w14:textId="77777777" w:rsidR="005E02F8" w:rsidRPr="005E02F8" w:rsidRDefault="005E02F8" w:rsidP="005E02F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E02F8">
        <w:rPr>
          <w:rFonts w:ascii="Courier New" w:hAnsi="Courier New" w:cs="Courier New"/>
          <w:lang w:val="en-US"/>
        </w:rPr>
        <w:t xml:space="preserve">        {</w:t>
      </w:r>
    </w:p>
    <w:p w14:paraId="7C2BC2C5" w14:textId="77777777" w:rsidR="005E02F8" w:rsidRPr="005E02F8" w:rsidRDefault="005E02F8" w:rsidP="005E02F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E02F8">
        <w:rPr>
          <w:rFonts w:ascii="Courier New" w:hAnsi="Courier New" w:cs="Courier New"/>
          <w:lang w:val="en-US"/>
        </w:rPr>
        <w:t xml:space="preserve">            return View();</w:t>
      </w:r>
    </w:p>
    <w:p w14:paraId="35DBE9E4" w14:textId="77777777" w:rsidR="005E02F8" w:rsidRPr="005E02F8" w:rsidRDefault="005E02F8" w:rsidP="005E02F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E02F8">
        <w:rPr>
          <w:rFonts w:ascii="Courier New" w:hAnsi="Courier New" w:cs="Courier New"/>
          <w:lang w:val="en-US"/>
        </w:rPr>
        <w:t xml:space="preserve">        }</w:t>
      </w:r>
    </w:p>
    <w:p w14:paraId="50A8A013" w14:textId="77777777" w:rsidR="005E02F8" w:rsidRPr="005E02F8" w:rsidRDefault="005E02F8" w:rsidP="005E02F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E02F8">
        <w:rPr>
          <w:rFonts w:ascii="Courier New" w:hAnsi="Courier New" w:cs="Courier New"/>
          <w:lang w:val="en-US"/>
        </w:rPr>
        <w:t xml:space="preserve">        public IActionResult Flat()</w:t>
      </w:r>
    </w:p>
    <w:p w14:paraId="7011E758" w14:textId="77777777" w:rsidR="005E02F8" w:rsidRPr="005E02F8" w:rsidRDefault="005E02F8" w:rsidP="005E02F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E02F8">
        <w:rPr>
          <w:rFonts w:ascii="Courier New" w:hAnsi="Courier New" w:cs="Courier New"/>
          <w:lang w:val="en-US"/>
        </w:rPr>
        <w:t xml:space="preserve">        {</w:t>
      </w:r>
    </w:p>
    <w:p w14:paraId="79E51121" w14:textId="77777777" w:rsidR="005E02F8" w:rsidRPr="005E02F8" w:rsidRDefault="005E02F8" w:rsidP="005E02F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E02F8">
        <w:rPr>
          <w:rFonts w:ascii="Courier New" w:hAnsi="Courier New" w:cs="Courier New"/>
          <w:lang w:val="en-US"/>
        </w:rPr>
        <w:t xml:space="preserve">            return View();</w:t>
      </w:r>
    </w:p>
    <w:p w14:paraId="63CF0A0F" w14:textId="77777777" w:rsidR="005E02F8" w:rsidRPr="005E02F8" w:rsidRDefault="005E02F8" w:rsidP="005E02F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E02F8">
        <w:rPr>
          <w:rFonts w:ascii="Courier New" w:hAnsi="Courier New" w:cs="Courier New"/>
          <w:lang w:val="en-US"/>
        </w:rPr>
        <w:t xml:space="preserve">        }</w:t>
      </w:r>
    </w:p>
    <w:p w14:paraId="18C1D105" w14:textId="77777777" w:rsidR="005E02F8" w:rsidRPr="005E02F8" w:rsidRDefault="005E02F8" w:rsidP="005E02F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E02F8">
        <w:rPr>
          <w:rFonts w:ascii="Courier New" w:hAnsi="Courier New" w:cs="Courier New"/>
          <w:lang w:val="en-US"/>
        </w:rPr>
        <w:t xml:space="preserve">        public IActionResult Building()</w:t>
      </w:r>
    </w:p>
    <w:p w14:paraId="5E7C720C" w14:textId="77777777" w:rsidR="005E02F8" w:rsidRPr="005E02F8" w:rsidRDefault="005E02F8" w:rsidP="005E02F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E02F8">
        <w:rPr>
          <w:rFonts w:ascii="Courier New" w:hAnsi="Courier New" w:cs="Courier New"/>
          <w:lang w:val="en-US"/>
        </w:rPr>
        <w:t xml:space="preserve">        {</w:t>
      </w:r>
    </w:p>
    <w:p w14:paraId="67303044" w14:textId="77777777" w:rsidR="005E02F8" w:rsidRPr="005E02F8" w:rsidRDefault="005E02F8" w:rsidP="005E02F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E02F8">
        <w:rPr>
          <w:rFonts w:ascii="Courier New" w:hAnsi="Courier New" w:cs="Courier New"/>
          <w:lang w:val="en-US"/>
        </w:rPr>
        <w:t xml:space="preserve">            return View();</w:t>
      </w:r>
    </w:p>
    <w:p w14:paraId="3EB88ED9" w14:textId="77777777" w:rsidR="005E02F8" w:rsidRPr="005E02F8" w:rsidRDefault="005E02F8" w:rsidP="005E02F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E02F8">
        <w:rPr>
          <w:rFonts w:ascii="Courier New" w:hAnsi="Courier New" w:cs="Courier New"/>
          <w:lang w:val="en-US"/>
        </w:rPr>
        <w:t xml:space="preserve">        }</w:t>
      </w:r>
    </w:p>
    <w:p w14:paraId="494CF51F" w14:textId="77777777" w:rsidR="005E02F8" w:rsidRPr="005E02F8" w:rsidRDefault="005E02F8" w:rsidP="005E02F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E02F8">
        <w:rPr>
          <w:rFonts w:ascii="Courier New" w:hAnsi="Courier New" w:cs="Courier New"/>
          <w:lang w:val="en-US"/>
        </w:rPr>
        <w:t xml:space="preserve">        public IActionResult Author()</w:t>
      </w:r>
    </w:p>
    <w:p w14:paraId="28647B62" w14:textId="77777777" w:rsidR="005E02F8" w:rsidRPr="005E02F8" w:rsidRDefault="005E02F8" w:rsidP="005E02F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E02F8">
        <w:rPr>
          <w:rFonts w:ascii="Courier New" w:hAnsi="Courier New" w:cs="Courier New"/>
          <w:lang w:val="en-US"/>
        </w:rPr>
        <w:t xml:space="preserve">        {</w:t>
      </w:r>
    </w:p>
    <w:p w14:paraId="31DE1F44" w14:textId="77777777" w:rsidR="005E02F8" w:rsidRPr="005E02F8" w:rsidRDefault="005E02F8" w:rsidP="005E02F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E02F8">
        <w:rPr>
          <w:rFonts w:ascii="Courier New" w:hAnsi="Courier New" w:cs="Courier New"/>
          <w:lang w:val="en-US"/>
        </w:rPr>
        <w:t xml:space="preserve">            return View();</w:t>
      </w:r>
    </w:p>
    <w:p w14:paraId="3162442D" w14:textId="77777777" w:rsidR="005E02F8" w:rsidRPr="005E02F8" w:rsidRDefault="005E02F8" w:rsidP="005E02F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E02F8">
        <w:rPr>
          <w:rFonts w:ascii="Courier New" w:hAnsi="Courier New" w:cs="Courier New"/>
          <w:lang w:val="en-US"/>
        </w:rPr>
        <w:t xml:space="preserve">        }</w:t>
      </w:r>
    </w:p>
    <w:p w14:paraId="21DE4F56" w14:textId="77777777" w:rsidR="005E02F8" w:rsidRPr="005E02F8" w:rsidRDefault="005E02F8" w:rsidP="005E02F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E02F8">
        <w:rPr>
          <w:rFonts w:ascii="Courier New" w:hAnsi="Courier New" w:cs="Courier New"/>
          <w:lang w:val="en-US"/>
        </w:rPr>
        <w:t xml:space="preserve">        </w:t>
      </w:r>
    </w:p>
    <w:p w14:paraId="689659AD" w14:textId="77777777" w:rsidR="005E02F8" w:rsidRPr="005E02F8" w:rsidRDefault="005E02F8" w:rsidP="005E02F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14:paraId="6AFB2DF8" w14:textId="77777777" w:rsidR="005E02F8" w:rsidRPr="005E02F8" w:rsidRDefault="005E02F8" w:rsidP="005E02F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E02F8">
        <w:rPr>
          <w:rFonts w:ascii="Courier New" w:hAnsi="Courier New" w:cs="Courier New"/>
          <w:lang w:val="en-US"/>
        </w:rPr>
        <w:t xml:space="preserve">        [ResponseCache(Duration = 0, Location = ResponseCacheLocation.None, NoStore = true)]</w:t>
      </w:r>
    </w:p>
    <w:p w14:paraId="411F610E" w14:textId="77777777" w:rsidR="005E02F8" w:rsidRPr="005E02F8" w:rsidRDefault="005E02F8" w:rsidP="005E02F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E02F8">
        <w:rPr>
          <w:rFonts w:ascii="Courier New" w:hAnsi="Courier New" w:cs="Courier New"/>
          <w:lang w:val="en-US"/>
        </w:rPr>
        <w:t xml:space="preserve">        public IActionResult Error()</w:t>
      </w:r>
    </w:p>
    <w:p w14:paraId="6BDB2788" w14:textId="77777777" w:rsidR="005E02F8" w:rsidRPr="005E02F8" w:rsidRDefault="005E02F8" w:rsidP="005E02F8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5E02F8">
        <w:rPr>
          <w:rFonts w:ascii="Courier New" w:hAnsi="Courier New" w:cs="Courier New"/>
          <w:lang w:val="en-US"/>
        </w:rPr>
        <w:t xml:space="preserve">        {</w:t>
      </w:r>
    </w:p>
    <w:p w14:paraId="51887741" w14:textId="77777777" w:rsidR="005E02F8" w:rsidRPr="005E02F8" w:rsidRDefault="005E02F8" w:rsidP="005E02F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5E02F8">
        <w:rPr>
          <w:rFonts w:ascii="Courier New" w:hAnsi="Courier New" w:cs="Courier New"/>
          <w:lang w:val="en-US"/>
        </w:rPr>
        <w:t xml:space="preserve">            return View(new ErrorViewModel { RequestId = Activity.Current?.Id ?? HttpContext</w:t>
      </w:r>
      <w:r w:rsidRPr="005E02F8">
        <w:rPr>
          <w:rFonts w:ascii="Courier New" w:hAnsi="Courier New" w:cs="Courier New"/>
        </w:rPr>
        <w:t>.</w:t>
      </w:r>
      <w:r w:rsidRPr="005E02F8">
        <w:rPr>
          <w:rFonts w:ascii="Courier New" w:hAnsi="Courier New" w:cs="Courier New"/>
          <w:lang w:val="en-US"/>
        </w:rPr>
        <w:t>TraceIdentifier</w:t>
      </w:r>
      <w:r w:rsidRPr="005E02F8">
        <w:rPr>
          <w:rFonts w:ascii="Courier New" w:hAnsi="Courier New" w:cs="Courier New"/>
        </w:rPr>
        <w:t xml:space="preserve"> });</w:t>
      </w:r>
    </w:p>
    <w:p w14:paraId="7B53D359" w14:textId="77777777" w:rsidR="005E02F8" w:rsidRPr="005E02F8" w:rsidRDefault="005E02F8" w:rsidP="005E02F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5E02F8">
        <w:rPr>
          <w:rFonts w:ascii="Courier New" w:hAnsi="Courier New" w:cs="Courier New"/>
        </w:rPr>
        <w:t xml:space="preserve">        }</w:t>
      </w:r>
    </w:p>
    <w:p w14:paraId="217F4E4B" w14:textId="59DFFC42" w:rsidR="00277571" w:rsidRPr="0031175F" w:rsidRDefault="005E02F8" w:rsidP="005E02F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5E02F8">
        <w:rPr>
          <w:rFonts w:ascii="Courier New" w:hAnsi="Courier New" w:cs="Courier New"/>
        </w:rPr>
        <w:t xml:space="preserve">    }</w:t>
      </w:r>
    </w:p>
    <w:p w14:paraId="01BEE96B" w14:textId="47726651" w:rsidR="00EF47D2" w:rsidRPr="00663EA5" w:rsidRDefault="00EF47D2" w:rsidP="00277571">
      <w:pPr>
        <w:autoSpaceDE w:val="0"/>
        <w:autoSpaceDN w:val="0"/>
        <w:adjustRightInd w:val="0"/>
        <w:rPr>
          <w:rFonts w:ascii="Courier New" w:hAnsi="Courier New" w:cs="Courier New"/>
          <w:highlight w:val="white"/>
        </w:rPr>
      </w:pPr>
      <w:r w:rsidRPr="007700C9">
        <w:rPr>
          <w:rFonts w:ascii="Consolas" w:hAnsi="Consolas" w:cs="Consolas"/>
          <w:sz w:val="19"/>
          <w:szCs w:val="19"/>
          <w:highlight w:val="white"/>
        </w:rPr>
        <w:br w:type="page"/>
      </w:r>
    </w:p>
    <w:p w14:paraId="140D50DE" w14:textId="70BEFA78" w:rsidR="004A44D2" w:rsidRDefault="005E02F8" w:rsidP="00601564">
      <w:pPr>
        <w:pStyle w:val="15"/>
        <w:spacing w:before="0"/>
      </w:pPr>
      <w:bookmarkStart w:id="13" w:name="_Toc121692667"/>
      <w:r>
        <w:lastRenderedPageBreak/>
        <w:t>4.</w:t>
      </w:r>
      <w:r w:rsidR="00BA76E3">
        <w:t xml:space="preserve"> </w:t>
      </w:r>
      <w:bookmarkStart w:id="14" w:name="_Toc470525793"/>
      <w:r w:rsidR="00C50C23" w:rsidRPr="007700C9">
        <w:t>Представления</w:t>
      </w:r>
      <w:bookmarkEnd w:id="13"/>
      <w:bookmarkEnd w:id="14"/>
    </w:p>
    <w:p w14:paraId="699BCD45" w14:textId="327664BF" w:rsidR="005E02F8" w:rsidRPr="005E02F8" w:rsidRDefault="005E02F8" w:rsidP="005E02F8">
      <w:pPr>
        <w:pStyle w:val="afd"/>
      </w:pPr>
      <w:r>
        <w:t>Для реализации ИС было создано 6 представлений (см. рис.</w:t>
      </w:r>
      <w:r w:rsidRPr="005E02F8">
        <w:t xml:space="preserve"> </w:t>
      </w:r>
      <w:r>
        <w:t xml:space="preserve">3). Представление </w:t>
      </w:r>
      <w:r>
        <w:rPr>
          <w:lang w:val="en-US"/>
        </w:rPr>
        <w:t>Index</w:t>
      </w:r>
      <w:r w:rsidRPr="005E02F8">
        <w:t xml:space="preserve"> </w:t>
      </w:r>
      <w:r>
        <w:t xml:space="preserve">содержит базовую информацию о работе. Представление </w:t>
      </w:r>
      <w:r>
        <w:rPr>
          <w:lang w:val="en-US"/>
        </w:rPr>
        <w:t>Author</w:t>
      </w:r>
      <w:r w:rsidRPr="005E02F8">
        <w:t xml:space="preserve"> </w:t>
      </w:r>
      <w:r>
        <w:t xml:space="preserve">содержит информация об авторе. </w:t>
      </w:r>
      <w:r>
        <w:rPr>
          <w:lang w:val="en-US"/>
        </w:rPr>
        <w:t>Room</w:t>
      </w:r>
      <w:r>
        <w:t xml:space="preserve"> позволяет взаимодействовать с моделью </w:t>
      </w:r>
      <w:r>
        <w:rPr>
          <w:lang w:val="en-US"/>
        </w:rPr>
        <w:t>Room</w:t>
      </w:r>
      <w:r w:rsidRPr="005E02F8">
        <w:t xml:space="preserve"> </w:t>
      </w:r>
      <w:r>
        <w:t xml:space="preserve">и выполнять выдачу первого документа. </w:t>
      </w:r>
      <w:r>
        <w:rPr>
          <w:lang w:val="en-US"/>
        </w:rPr>
        <w:t>Resident</w:t>
      </w:r>
      <w:r w:rsidRPr="005E02F8">
        <w:t xml:space="preserve"> </w:t>
      </w:r>
      <w:r>
        <w:t xml:space="preserve">позволяет взаимодействовать с моделью </w:t>
      </w:r>
      <w:r>
        <w:rPr>
          <w:lang w:val="en-US"/>
        </w:rPr>
        <w:t>Resident</w:t>
      </w:r>
      <w:r>
        <w:t xml:space="preserve">. </w:t>
      </w:r>
      <w:r>
        <w:rPr>
          <w:lang w:val="en-US"/>
        </w:rPr>
        <w:t>Flat</w:t>
      </w:r>
      <w:r w:rsidRPr="005E02F8">
        <w:t xml:space="preserve"> </w:t>
      </w:r>
      <w:r>
        <w:t xml:space="preserve">позволяет взаимодействовать с моделью </w:t>
      </w:r>
      <w:r>
        <w:rPr>
          <w:lang w:val="en-US"/>
        </w:rPr>
        <w:t>Flat</w:t>
      </w:r>
      <w:r>
        <w:t xml:space="preserve">. </w:t>
      </w:r>
      <w:r>
        <w:rPr>
          <w:lang w:val="en-US"/>
        </w:rPr>
        <w:t>Building</w:t>
      </w:r>
      <w:r w:rsidRPr="005E02F8">
        <w:t xml:space="preserve"> </w:t>
      </w:r>
      <w:r>
        <w:t xml:space="preserve">позволяет взаимодействовать с моделью </w:t>
      </w:r>
      <w:r>
        <w:rPr>
          <w:lang w:val="en-US"/>
        </w:rPr>
        <w:t>Building</w:t>
      </w:r>
      <w:r w:rsidRPr="005E02F8">
        <w:t xml:space="preserve"> </w:t>
      </w:r>
      <w:r>
        <w:t>и выполнять выдачу второго документа.</w:t>
      </w:r>
    </w:p>
    <w:p w14:paraId="47B7A272" w14:textId="1A6A9050" w:rsidR="003E02E9" w:rsidRPr="001118C9" w:rsidRDefault="00350895" w:rsidP="003E02E9">
      <w:pPr>
        <w:pStyle w:val="23"/>
      </w:pPr>
      <w:bookmarkStart w:id="15" w:name="_Toc121692668"/>
      <w:r>
        <w:t>4</w:t>
      </w:r>
      <w:r w:rsidR="003E02E9" w:rsidRPr="005E02F8">
        <w:t xml:space="preserve">.1 </w:t>
      </w:r>
      <w:r w:rsidR="003E02E9">
        <w:rPr>
          <w:lang w:val="en-US"/>
        </w:rPr>
        <w:t>Index</w:t>
      </w:r>
      <w:bookmarkEnd w:id="15"/>
    </w:p>
    <w:p w14:paraId="2ECB04FF" w14:textId="77777777" w:rsidR="00350895" w:rsidRPr="00350895" w:rsidRDefault="00350895" w:rsidP="00350895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350895">
        <w:rPr>
          <w:rFonts w:ascii="Courier New" w:hAnsi="Courier New" w:cs="Courier New"/>
        </w:rPr>
        <w:t>@{</w:t>
      </w:r>
    </w:p>
    <w:p w14:paraId="3D8B7EDB" w14:textId="77777777" w:rsidR="00350895" w:rsidRPr="00350895" w:rsidRDefault="00350895" w:rsidP="00350895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350895">
        <w:rPr>
          <w:rFonts w:ascii="Courier New" w:hAnsi="Courier New" w:cs="Courier New"/>
        </w:rPr>
        <w:t xml:space="preserve">    ViewData["Title"] = "Главная страница";</w:t>
      </w:r>
    </w:p>
    <w:p w14:paraId="2B8E77B1" w14:textId="77777777" w:rsidR="00350895" w:rsidRPr="002E0C1A" w:rsidRDefault="00350895" w:rsidP="0035089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E0C1A">
        <w:rPr>
          <w:rFonts w:ascii="Courier New" w:hAnsi="Courier New" w:cs="Courier New"/>
          <w:lang w:val="en-US"/>
        </w:rPr>
        <w:t>}</w:t>
      </w:r>
    </w:p>
    <w:p w14:paraId="13929CDE" w14:textId="77777777" w:rsidR="00350895" w:rsidRPr="002E0C1A" w:rsidRDefault="00350895" w:rsidP="0035089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14:paraId="7A98A2C6" w14:textId="77777777" w:rsidR="00350895" w:rsidRPr="002E0C1A" w:rsidRDefault="00350895" w:rsidP="0035089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E0C1A">
        <w:rPr>
          <w:rFonts w:ascii="Courier New" w:hAnsi="Courier New" w:cs="Courier New"/>
          <w:lang w:val="en-US"/>
        </w:rPr>
        <w:t>&lt;div class="text-center"&gt;</w:t>
      </w:r>
    </w:p>
    <w:p w14:paraId="4CA973A0" w14:textId="77777777" w:rsidR="00350895" w:rsidRPr="00DC2488" w:rsidRDefault="00350895" w:rsidP="0035089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E0C1A">
        <w:rPr>
          <w:rFonts w:ascii="Courier New" w:hAnsi="Courier New" w:cs="Courier New"/>
          <w:lang w:val="en-US"/>
        </w:rPr>
        <w:t xml:space="preserve">    </w:t>
      </w:r>
      <w:r w:rsidRPr="00DC2488">
        <w:rPr>
          <w:rFonts w:ascii="Courier New" w:hAnsi="Courier New" w:cs="Courier New"/>
          <w:lang w:val="en-US"/>
        </w:rPr>
        <w:t>&lt;</w:t>
      </w:r>
      <w:r w:rsidRPr="002E0C1A">
        <w:rPr>
          <w:rFonts w:ascii="Courier New" w:hAnsi="Courier New" w:cs="Courier New"/>
          <w:lang w:val="en-US"/>
        </w:rPr>
        <w:t>h</w:t>
      </w:r>
      <w:r w:rsidRPr="00DC2488">
        <w:rPr>
          <w:rFonts w:ascii="Courier New" w:hAnsi="Courier New" w:cs="Courier New"/>
          <w:lang w:val="en-US"/>
        </w:rPr>
        <w:t xml:space="preserve">1 </w:t>
      </w:r>
      <w:r w:rsidRPr="002E0C1A">
        <w:rPr>
          <w:rFonts w:ascii="Courier New" w:hAnsi="Courier New" w:cs="Courier New"/>
          <w:lang w:val="en-US"/>
        </w:rPr>
        <w:t>class</w:t>
      </w:r>
      <w:r w:rsidRPr="00DC2488">
        <w:rPr>
          <w:rFonts w:ascii="Courier New" w:hAnsi="Courier New" w:cs="Courier New"/>
          <w:lang w:val="en-US"/>
        </w:rPr>
        <w:t>="</w:t>
      </w:r>
      <w:r w:rsidRPr="002E0C1A">
        <w:rPr>
          <w:rFonts w:ascii="Courier New" w:hAnsi="Courier New" w:cs="Courier New"/>
          <w:lang w:val="en-US"/>
        </w:rPr>
        <w:t>display</w:t>
      </w:r>
      <w:r w:rsidRPr="00DC2488">
        <w:rPr>
          <w:rFonts w:ascii="Courier New" w:hAnsi="Courier New" w:cs="Courier New"/>
          <w:lang w:val="en-US"/>
        </w:rPr>
        <w:t>-4"&gt;</w:t>
      </w:r>
      <w:r w:rsidRPr="00350895">
        <w:rPr>
          <w:rFonts w:ascii="Courier New" w:hAnsi="Courier New" w:cs="Courier New"/>
        </w:rPr>
        <w:t>Добро</w:t>
      </w:r>
      <w:r w:rsidRPr="00DC2488">
        <w:rPr>
          <w:rFonts w:ascii="Courier New" w:hAnsi="Courier New" w:cs="Courier New"/>
          <w:lang w:val="en-US"/>
        </w:rPr>
        <w:t xml:space="preserve"> </w:t>
      </w:r>
      <w:r w:rsidRPr="00350895">
        <w:rPr>
          <w:rFonts w:ascii="Courier New" w:hAnsi="Courier New" w:cs="Courier New"/>
        </w:rPr>
        <w:t>пожаловать</w:t>
      </w:r>
      <w:r w:rsidRPr="00DC2488">
        <w:rPr>
          <w:rFonts w:ascii="Courier New" w:hAnsi="Courier New" w:cs="Courier New"/>
          <w:lang w:val="en-US"/>
        </w:rPr>
        <w:t>!&lt;/</w:t>
      </w:r>
      <w:r w:rsidRPr="002E0C1A">
        <w:rPr>
          <w:rFonts w:ascii="Courier New" w:hAnsi="Courier New" w:cs="Courier New"/>
          <w:lang w:val="en-US"/>
        </w:rPr>
        <w:t>h</w:t>
      </w:r>
      <w:r w:rsidRPr="00DC2488">
        <w:rPr>
          <w:rFonts w:ascii="Courier New" w:hAnsi="Courier New" w:cs="Courier New"/>
          <w:lang w:val="en-US"/>
        </w:rPr>
        <w:t>1&gt;</w:t>
      </w:r>
    </w:p>
    <w:p w14:paraId="1BC597F8" w14:textId="77777777" w:rsidR="00350895" w:rsidRPr="00350895" w:rsidRDefault="00350895" w:rsidP="00350895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C2488">
        <w:rPr>
          <w:rFonts w:ascii="Courier New" w:hAnsi="Courier New" w:cs="Courier New"/>
          <w:lang w:val="en-US"/>
        </w:rPr>
        <w:t xml:space="preserve">    </w:t>
      </w:r>
      <w:r w:rsidRPr="00350895">
        <w:rPr>
          <w:rFonts w:ascii="Courier New" w:hAnsi="Courier New" w:cs="Courier New"/>
        </w:rPr>
        <w:t>&lt;h2 class ="display-4"&gt;Курсованя работа по дисциплине Объектно-Ориентированные Базы Данных&lt;/h2&gt;</w:t>
      </w:r>
    </w:p>
    <w:p w14:paraId="0663CC94" w14:textId="77777777" w:rsidR="00350895" w:rsidRPr="00350895" w:rsidRDefault="00350895" w:rsidP="00350895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350895">
        <w:rPr>
          <w:rFonts w:ascii="Courier New" w:hAnsi="Courier New" w:cs="Courier New"/>
        </w:rPr>
        <w:t>&lt;/div&gt;</w:t>
      </w:r>
    </w:p>
    <w:p w14:paraId="3DAC082E" w14:textId="77777777" w:rsidR="00350895" w:rsidRPr="00350895" w:rsidRDefault="00350895" w:rsidP="00350895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350895">
        <w:rPr>
          <w:rFonts w:ascii="Courier New" w:hAnsi="Courier New" w:cs="Courier New"/>
        </w:rPr>
        <w:t>&lt;div&gt;</w:t>
      </w:r>
    </w:p>
    <w:p w14:paraId="0BC2B251" w14:textId="77777777" w:rsidR="00350895" w:rsidRPr="00350895" w:rsidRDefault="00350895" w:rsidP="00350895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350895">
        <w:rPr>
          <w:rFonts w:ascii="Courier New" w:hAnsi="Courier New" w:cs="Courier New"/>
        </w:rPr>
        <w:t xml:space="preserve">    &lt;p&gt;Вариант 5.&lt;/p&gt;</w:t>
      </w:r>
    </w:p>
    <w:p w14:paraId="473F8C97" w14:textId="77777777" w:rsidR="00350895" w:rsidRPr="00350895" w:rsidRDefault="00350895" w:rsidP="00350895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350895">
        <w:rPr>
          <w:rFonts w:ascii="Courier New" w:hAnsi="Courier New" w:cs="Courier New"/>
        </w:rPr>
        <w:t xml:space="preserve">    &lt;p&gt;Предметная область: Жилой квартал&lt;/p&gt;</w:t>
      </w:r>
    </w:p>
    <w:p w14:paraId="6C015B6A" w14:textId="77777777" w:rsidR="00350895" w:rsidRPr="00350895" w:rsidRDefault="00350895" w:rsidP="00350895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350895">
        <w:rPr>
          <w:rFonts w:ascii="Courier New" w:hAnsi="Courier New" w:cs="Courier New"/>
        </w:rPr>
        <w:t xml:space="preserve">    &lt;p&gt;Модель данных включает в себя:&lt;/p&gt;</w:t>
      </w:r>
    </w:p>
    <w:p w14:paraId="0B1CD431" w14:textId="77777777" w:rsidR="00350895" w:rsidRPr="00350895" w:rsidRDefault="00350895" w:rsidP="00350895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350895">
        <w:rPr>
          <w:rFonts w:ascii="Courier New" w:hAnsi="Courier New" w:cs="Courier New"/>
        </w:rPr>
        <w:t xml:space="preserve">    &lt;ul&gt;</w:t>
      </w:r>
    </w:p>
    <w:p w14:paraId="6C0517D1" w14:textId="77777777" w:rsidR="00350895" w:rsidRPr="00350895" w:rsidRDefault="00350895" w:rsidP="00350895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350895">
        <w:rPr>
          <w:rFonts w:ascii="Courier New" w:hAnsi="Courier New" w:cs="Courier New"/>
        </w:rPr>
        <w:t xml:space="preserve">        &lt;li&gt;Жильцов&lt;/li&gt;</w:t>
      </w:r>
    </w:p>
    <w:p w14:paraId="1A6F99B9" w14:textId="77777777" w:rsidR="00350895" w:rsidRPr="00350895" w:rsidRDefault="00350895" w:rsidP="00350895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350895">
        <w:rPr>
          <w:rFonts w:ascii="Courier New" w:hAnsi="Courier New" w:cs="Courier New"/>
        </w:rPr>
        <w:t xml:space="preserve">        &lt;li&gt;Комнаты&lt;/li&gt;</w:t>
      </w:r>
    </w:p>
    <w:p w14:paraId="46691E28" w14:textId="77777777" w:rsidR="00350895" w:rsidRPr="00350895" w:rsidRDefault="00350895" w:rsidP="00350895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350895">
        <w:rPr>
          <w:rFonts w:ascii="Courier New" w:hAnsi="Courier New" w:cs="Courier New"/>
        </w:rPr>
        <w:t xml:space="preserve">        &lt;li&gt;Квартиры&lt;/li&gt;</w:t>
      </w:r>
    </w:p>
    <w:p w14:paraId="49B6B71A" w14:textId="77777777" w:rsidR="00350895" w:rsidRPr="00350895" w:rsidRDefault="00350895" w:rsidP="00350895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350895">
        <w:rPr>
          <w:rFonts w:ascii="Courier New" w:hAnsi="Courier New" w:cs="Courier New"/>
        </w:rPr>
        <w:t xml:space="preserve">        &lt;li&gt;Здания&lt;/li&gt;</w:t>
      </w:r>
    </w:p>
    <w:p w14:paraId="019B40BB" w14:textId="77777777" w:rsidR="00350895" w:rsidRPr="00350895" w:rsidRDefault="00350895" w:rsidP="0035089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</w:rPr>
        <w:t xml:space="preserve">    </w:t>
      </w:r>
      <w:r w:rsidRPr="00350895">
        <w:rPr>
          <w:rFonts w:ascii="Courier New" w:hAnsi="Courier New" w:cs="Courier New"/>
          <w:lang w:val="en-US"/>
        </w:rPr>
        <w:t>&lt;/ul&gt;</w:t>
      </w:r>
    </w:p>
    <w:p w14:paraId="3C0F0912" w14:textId="77777777" w:rsidR="00350895" w:rsidRPr="00350895" w:rsidRDefault="00350895" w:rsidP="0035089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>&lt;/div&gt;</w:t>
      </w:r>
    </w:p>
    <w:p w14:paraId="582A3248" w14:textId="77777777" w:rsidR="00350895" w:rsidRPr="00350895" w:rsidRDefault="00350895" w:rsidP="00350895">
      <w:pPr>
        <w:pStyle w:val="afd"/>
        <w:rPr>
          <w:lang w:val="en-US"/>
        </w:rPr>
      </w:pPr>
    </w:p>
    <w:p w14:paraId="43C4D4C5" w14:textId="7B1CD2CC" w:rsidR="0095166F" w:rsidRPr="00350895" w:rsidRDefault="00350895" w:rsidP="00D24392">
      <w:pPr>
        <w:pStyle w:val="23"/>
        <w:rPr>
          <w:lang w:val="en-US"/>
        </w:rPr>
      </w:pPr>
      <w:bookmarkStart w:id="16" w:name="_Toc121692669"/>
      <w:r w:rsidRPr="001118C9">
        <w:rPr>
          <w:lang w:val="en-US"/>
        </w:rPr>
        <w:t>4</w:t>
      </w:r>
      <w:r w:rsidR="00D24392" w:rsidRPr="00E70949">
        <w:rPr>
          <w:lang w:val="en-US"/>
        </w:rPr>
        <w:t xml:space="preserve">.2 </w:t>
      </w:r>
      <w:r>
        <w:rPr>
          <w:lang w:val="en-US"/>
        </w:rPr>
        <w:t>Room</w:t>
      </w:r>
      <w:bookmarkEnd w:id="16"/>
    </w:p>
    <w:p w14:paraId="14E26F0E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>@{</w:t>
      </w:r>
    </w:p>
    <w:p w14:paraId="4DCB378A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ViewData["Title"] = "Комнаты";</w:t>
      </w:r>
    </w:p>
    <w:p w14:paraId="081E7F9B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>}</w:t>
      </w:r>
    </w:p>
    <w:p w14:paraId="151201F4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>&lt;h1&gt;@ViewData["Title"]&lt;/h1&gt;</w:t>
      </w:r>
    </w:p>
    <w:p w14:paraId="6EE19A4C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</w:p>
    <w:p w14:paraId="5FE93956" w14:textId="77777777" w:rsidR="00350895" w:rsidRPr="001118C9" w:rsidRDefault="00350895" w:rsidP="00350895">
      <w:pPr>
        <w:rPr>
          <w:rFonts w:ascii="Courier New" w:hAnsi="Courier New" w:cs="Courier New"/>
          <w:lang w:val="en-US"/>
        </w:rPr>
      </w:pPr>
      <w:r w:rsidRPr="001118C9">
        <w:rPr>
          <w:rFonts w:ascii="Courier New" w:hAnsi="Courier New" w:cs="Courier New"/>
          <w:lang w:val="en-US"/>
        </w:rPr>
        <w:t>&lt;</w:t>
      </w:r>
      <w:r w:rsidRPr="00350895">
        <w:rPr>
          <w:rFonts w:ascii="Courier New" w:hAnsi="Courier New" w:cs="Courier New"/>
          <w:lang w:val="en-US"/>
        </w:rPr>
        <w:t>div</w:t>
      </w:r>
      <w:r w:rsidRPr="001118C9">
        <w:rPr>
          <w:rFonts w:ascii="Courier New" w:hAnsi="Courier New" w:cs="Courier New"/>
          <w:lang w:val="en-US"/>
        </w:rPr>
        <w:t>&gt;</w:t>
      </w:r>
    </w:p>
    <w:p w14:paraId="11498F75" w14:textId="77777777" w:rsidR="00350895" w:rsidRPr="00350895" w:rsidRDefault="00350895" w:rsidP="00350895">
      <w:pPr>
        <w:rPr>
          <w:rFonts w:ascii="Courier New" w:hAnsi="Courier New" w:cs="Courier New"/>
        </w:rPr>
      </w:pPr>
      <w:r w:rsidRPr="001118C9">
        <w:rPr>
          <w:rFonts w:ascii="Courier New" w:hAnsi="Courier New" w:cs="Courier New"/>
          <w:lang w:val="en-US"/>
        </w:rPr>
        <w:t xml:space="preserve">    </w:t>
      </w:r>
      <w:r w:rsidRPr="00350895">
        <w:rPr>
          <w:rFonts w:ascii="Courier New" w:hAnsi="Courier New" w:cs="Courier New"/>
        </w:rPr>
        <w:t>&lt;</w:t>
      </w:r>
      <w:r w:rsidRPr="00350895">
        <w:rPr>
          <w:rFonts w:ascii="Courier New" w:hAnsi="Courier New" w:cs="Courier New"/>
          <w:lang w:val="en-US"/>
        </w:rPr>
        <w:t>h</w:t>
      </w:r>
      <w:r w:rsidRPr="00350895">
        <w:rPr>
          <w:rFonts w:ascii="Courier New" w:hAnsi="Courier New" w:cs="Courier New"/>
        </w:rPr>
        <w:t>2&gt;Список комнат&lt;/</w:t>
      </w:r>
      <w:r w:rsidRPr="00350895">
        <w:rPr>
          <w:rFonts w:ascii="Courier New" w:hAnsi="Courier New" w:cs="Courier New"/>
          <w:lang w:val="en-US"/>
        </w:rPr>
        <w:t>h</w:t>
      </w:r>
      <w:r w:rsidRPr="00350895">
        <w:rPr>
          <w:rFonts w:ascii="Courier New" w:hAnsi="Courier New" w:cs="Courier New"/>
        </w:rPr>
        <w:t>2&gt;</w:t>
      </w:r>
    </w:p>
    <w:p w14:paraId="4E112E9B" w14:textId="77777777" w:rsidR="00350895" w:rsidRPr="001118C9" w:rsidRDefault="00350895" w:rsidP="00350895">
      <w:pPr>
        <w:rPr>
          <w:rFonts w:ascii="Courier New" w:hAnsi="Courier New" w:cs="Courier New"/>
        </w:rPr>
      </w:pPr>
      <w:r w:rsidRPr="00350895">
        <w:rPr>
          <w:rFonts w:ascii="Courier New" w:hAnsi="Courier New" w:cs="Courier New"/>
        </w:rPr>
        <w:t xml:space="preserve">    </w:t>
      </w:r>
      <w:r w:rsidRPr="001118C9">
        <w:rPr>
          <w:rFonts w:ascii="Courier New" w:hAnsi="Courier New" w:cs="Courier New"/>
        </w:rPr>
        <w:t>&lt;</w:t>
      </w:r>
      <w:r w:rsidRPr="00350895">
        <w:rPr>
          <w:rFonts w:ascii="Courier New" w:hAnsi="Courier New" w:cs="Courier New"/>
          <w:lang w:val="en-US"/>
        </w:rPr>
        <w:t>div</w:t>
      </w:r>
      <w:r w:rsidRPr="001118C9">
        <w:rPr>
          <w:rFonts w:ascii="Courier New" w:hAnsi="Courier New" w:cs="Courier New"/>
        </w:rPr>
        <w:t>&gt;</w:t>
      </w:r>
    </w:p>
    <w:p w14:paraId="0435C582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1118C9">
        <w:rPr>
          <w:rFonts w:ascii="Courier New" w:hAnsi="Courier New" w:cs="Courier New"/>
        </w:rPr>
        <w:t xml:space="preserve">        </w:t>
      </w:r>
      <w:r w:rsidRPr="00350895">
        <w:rPr>
          <w:rFonts w:ascii="Courier New" w:hAnsi="Courier New" w:cs="Courier New"/>
          <w:lang w:val="en-US"/>
        </w:rPr>
        <w:t>&lt;input class="form-control" type="hidden" id="roomId" /&gt;</w:t>
      </w:r>
    </w:p>
    <w:p w14:paraId="1DE6AD7F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&lt;p&gt;</w:t>
      </w:r>
    </w:p>
    <w:p w14:paraId="359AAD7D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    Тип комнаты:&lt;br /&gt;</w:t>
      </w:r>
    </w:p>
    <w:p w14:paraId="09FE71C6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    &lt;select id="roomType" class="form-select"&gt;</w:t>
      </w:r>
    </w:p>
    <w:p w14:paraId="015F78D9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        &lt;option&gt;Зал&lt;/option&gt;</w:t>
      </w:r>
    </w:p>
    <w:p w14:paraId="46ABCDFC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        &lt;option&gt;Ванная&lt;/option&gt;</w:t>
      </w:r>
    </w:p>
    <w:p w14:paraId="480A1C62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        &lt;option&gt;Кухня&lt;/option&gt;</w:t>
      </w:r>
    </w:p>
    <w:p w14:paraId="46EFA6C1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        &lt;option&gt;Комната&lt;/option&gt;</w:t>
      </w:r>
    </w:p>
    <w:p w14:paraId="72DD1B11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        &lt;option&gt;Прихожая&lt;/option&gt;</w:t>
      </w:r>
    </w:p>
    <w:p w14:paraId="27645D07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    &lt;/select&gt;</w:t>
      </w:r>
    </w:p>
    <w:p w14:paraId="5051A724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    </w:t>
      </w:r>
    </w:p>
    <w:p w14:paraId="6785E27F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&lt;/p&gt;</w:t>
      </w:r>
    </w:p>
    <w:p w14:paraId="164F1AD9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&lt;p&gt;</w:t>
      </w:r>
    </w:p>
    <w:p w14:paraId="73C5C235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    Площадь:&lt;br /&gt;</w:t>
      </w:r>
    </w:p>
    <w:p w14:paraId="04B8611F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    &lt;input class="form-control" id="roomArea" type="number" min="10"</w:t>
      </w:r>
    </w:p>
    <w:p w14:paraId="30728B19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    max ="100" value="10" step="10"/&gt;</w:t>
      </w:r>
    </w:p>
    <w:p w14:paraId="354F17B2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&lt;/p&gt;</w:t>
      </w:r>
    </w:p>
    <w:p w14:paraId="364CEACC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&lt;p&gt;</w:t>
      </w:r>
    </w:p>
    <w:p w14:paraId="3FD85380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    &lt;button class="btn btn-primary" id="saveBtn" onclick="addRoom()"&gt;Сохранить&lt;/button&gt;</w:t>
      </w:r>
    </w:p>
    <w:p w14:paraId="69082299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lastRenderedPageBreak/>
        <w:t xml:space="preserve">            &lt;button class="btn btn-warning" id="resetBtn" onclick="reset()"&gt;Сбросить&lt;/button&gt;</w:t>
      </w:r>
    </w:p>
    <w:p w14:paraId="78244442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&lt;/p&gt;</w:t>
      </w:r>
    </w:p>
    <w:p w14:paraId="225BA1C6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&lt;/div&gt;</w:t>
      </w:r>
    </w:p>
    <w:p w14:paraId="3059DDE8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&lt;table class="table table-striped"&gt;</w:t>
      </w:r>
    </w:p>
    <w:p w14:paraId="02A2D0DF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&lt;thead&gt;</w:t>
      </w:r>
    </w:p>
    <w:p w14:paraId="3B33A858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    &lt;tr&gt;</w:t>
      </w:r>
    </w:p>
    <w:p w14:paraId="47CE0DB0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        &lt;th scope="col"&gt;Тип комнаты&lt;/th&gt;</w:t>
      </w:r>
    </w:p>
    <w:p w14:paraId="46F001FD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        &lt;th scope="col"&gt;Площадь&lt;/th&gt;</w:t>
      </w:r>
    </w:p>
    <w:p w14:paraId="008913B7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        &lt;th&gt;&lt;/th&gt;</w:t>
      </w:r>
    </w:p>
    <w:p w14:paraId="25C60DED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    &lt;/tr&gt;</w:t>
      </w:r>
    </w:p>
    <w:p w14:paraId="3A110AA6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&lt;/thead&gt;</w:t>
      </w:r>
    </w:p>
    <w:p w14:paraId="3AD26792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&lt;tbody&gt;</w:t>
      </w:r>
    </w:p>
    <w:p w14:paraId="34DC255B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&lt;/tbody&gt;</w:t>
      </w:r>
    </w:p>
    <w:p w14:paraId="7C91DB50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&lt;/table&gt;</w:t>
      </w:r>
    </w:p>
    <w:p w14:paraId="0297824E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&lt;script&gt;</w:t>
      </w:r>
    </w:p>
    <w:p w14:paraId="096E8FBB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&lt;/script&gt;</w:t>
      </w:r>
    </w:p>
    <w:p w14:paraId="718C9E8C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>&lt;/div&gt;</w:t>
      </w:r>
    </w:p>
    <w:p w14:paraId="540013FD" w14:textId="3AAB58BC" w:rsidR="004B0D8D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>&lt;script src="~/js/room.js" asp-append-version="true"&gt;&lt;/script&gt;</w:t>
      </w:r>
    </w:p>
    <w:p w14:paraId="7D9BBA26" w14:textId="0DFF14F0" w:rsidR="007700C9" w:rsidRDefault="00350895" w:rsidP="004B0D8D">
      <w:pPr>
        <w:pStyle w:val="23"/>
        <w:rPr>
          <w:lang w:val="en-US"/>
        </w:rPr>
      </w:pPr>
      <w:bookmarkStart w:id="17" w:name="_Toc121692670"/>
      <w:r w:rsidRPr="00CC4923">
        <w:rPr>
          <w:lang w:val="en-US"/>
        </w:rPr>
        <w:t>4</w:t>
      </w:r>
      <w:r w:rsidR="004B0D8D" w:rsidRPr="00CC4923">
        <w:rPr>
          <w:lang w:val="en-US"/>
        </w:rPr>
        <w:t xml:space="preserve">.3 </w:t>
      </w:r>
      <w:r>
        <w:rPr>
          <w:lang w:val="en-US"/>
        </w:rPr>
        <w:t>Flat</w:t>
      </w:r>
      <w:bookmarkEnd w:id="17"/>
    </w:p>
    <w:p w14:paraId="69A42334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>@{</w:t>
      </w:r>
    </w:p>
    <w:p w14:paraId="58E760C0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ViewData["Title"] = "Квартиры";</w:t>
      </w:r>
    </w:p>
    <w:p w14:paraId="3F777DF1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>}</w:t>
      </w:r>
    </w:p>
    <w:p w14:paraId="6627585F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</w:p>
    <w:p w14:paraId="0E761BD7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>&lt;h1&gt;@ViewData["Title"]&lt;/h1&gt;</w:t>
      </w:r>
    </w:p>
    <w:p w14:paraId="6416CD16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>&lt;div style="display: flex; justify-content: space-evenly"&gt;</w:t>
      </w:r>
    </w:p>
    <w:p w14:paraId="59C6B7DB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&lt;div &gt;</w:t>
      </w:r>
    </w:p>
    <w:p w14:paraId="378837DB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&lt;input id="flatId" type="hidden"/&gt;</w:t>
      </w:r>
    </w:p>
    <w:p w14:paraId="7FD3AA97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&lt;p &gt;</w:t>
      </w:r>
    </w:p>
    <w:p w14:paraId="7644617B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        Комнаты:&lt;br /&gt;</w:t>
      </w:r>
    </w:p>
    <w:p w14:paraId="385CAAFD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    &lt;select id="cmbRoom" class="form-select" onchange="cmbRoomChange()"&gt;</w:t>
      </w:r>
    </w:p>
    <w:p w14:paraId="561876C3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        &lt;/select&gt;</w:t>
      </w:r>
    </w:p>
    <w:p w14:paraId="0391024B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    &lt;input id="roomInfo" class="form-control" disabled="disabled" /&gt;</w:t>
      </w:r>
    </w:p>
    <w:p w14:paraId="6D11967D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    &lt;button class="btn btn-primary" id="btnRoomAdd" onclick="AddRoom()"&gt;Добавить&lt;/button&gt;</w:t>
      </w:r>
    </w:p>
    <w:p w14:paraId="56C72FCC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    &lt;table class="table table-striped" id="roomTable"&gt;</w:t>
      </w:r>
    </w:p>
    <w:p w14:paraId="32817EA6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    &lt;thead&gt;</w:t>
      </w:r>
    </w:p>
    <w:p w14:paraId="2CE48278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        &lt;tr&gt;</w:t>
      </w:r>
    </w:p>
    <w:p w14:paraId="556DF91A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            &lt;th scope="col"&gt;Id&lt;/th&gt;</w:t>
      </w:r>
    </w:p>
    <w:p w14:paraId="76FA4D88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            &lt;th scope="col"&gt;Тип комнаты&lt;/th&gt;</w:t>
      </w:r>
    </w:p>
    <w:p w14:paraId="7B7D5A9B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            &lt;th scope="col"&gt;Площадь&lt;/th&gt;</w:t>
      </w:r>
    </w:p>
    <w:p w14:paraId="1309E46C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            &lt;th&gt;&lt;/th&gt;</w:t>
      </w:r>
    </w:p>
    <w:p w14:paraId="7D8CBD4D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        &lt;/tr&gt;</w:t>
      </w:r>
    </w:p>
    <w:p w14:paraId="1B472A69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    &lt;/thead&gt;</w:t>
      </w:r>
    </w:p>
    <w:p w14:paraId="1432C64E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    &lt;tbody id="roombody"&gt;</w:t>
      </w:r>
    </w:p>
    <w:p w14:paraId="7AEE4EBD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    &lt;/tbody&gt;</w:t>
      </w:r>
    </w:p>
    <w:p w14:paraId="234F8F8A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&lt;/table&gt;</w:t>
      </w:r>
    </w:p>
    <w:p w14:paraId="3E4263BF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    &lt;/p&gt;</w:t>
      </w:r>
    </w:p>
    <w:p w14:paraId="13F95C39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&lt;/div&gt;</w:t>
      </w:r>
    </w:p>
    <w:p w14:paraId="6053B545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&lt;div&gt; </w:t>
      </w:r>
    </w:p>
    <w:p w14:paraId="065E0B9C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&lt;p&gt;</w:t>
      </w:r>
    </w:p>
    <w:p w14:paraId="60F01698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        Жильцы:&lt;br /&gt;</w:t>
      </w:r>
    </w:p>
    <w:p w14:paraId="759FA486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    &lt;select id="cmbResident" class="form-select" onchange="cmbResidentChange()"&gt;</w:t>
      </w:r>
    </w:p>
    <w:p w14:paraId="0877AAAF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        &lt;/select&gt;</w:t>
      </w:r>
    </w:p>
    <w:p w14:paraId="71DBB4BE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    &lt;input id="residentInfo" class="form-control" disabled="disabled" /&gt;</w:t>
      </w:r>
    </w:p>
    <w:p w14:paraId="14B1CD92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    &lt;/p&gt;</w:t>
      </w:r>
    </w:p>
    <w:p w14:paraId="042806ED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&lt;button class="btn btn-primary" id="btnResidentAdd" onclick="AddResident()"&gt;Добавить&lt;/button&gt;</w:t>
      </w:r>
    </w:p>
    <w:p w14:paraId="0E9E5E02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&lt;table class="table table-striped" id="residentTable"&gt;</w:t>
      </w:r>
    </w:p>
    <w:p w14:paraId="6C893722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&lt;thead&gt;</w:t>
      </w:r>
    </w:p>
    <w:p w14:paraId="67150D55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    &lt;tr&gt;</w:t>
      </w:r>
    </w:p>
    <w:p w14:paraId="2DAD6AFE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lastRenderedPageBreak/>
        <w:t xml:space="preserve">                &lt;th scope="col"&gt;Id&lt;/th&gt;</w:t>
      </w:r>
    </w:p>
    <w:p w14:paraId="70EE6870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        &lt;th scope="col"&gt;Имя&lt;/th&gt;</w:t>
      </w:r>
    </w:p>
    <w:p w14:paraId="05298C8C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        &lt;th scope="col"&gt;Фамилия&lt;/th&gt;</w:t>
      </w:r>
    </w:p>
    <w:p w14:paraId="26019414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        &lt;th scope="col"&gt;Дата рождения&lt;/th&gt;</w:t>
      </w:r>
    </w:p>
    <w:p w14:paraId="259A861B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        &lt;th&gt;&lt;/th&gt;</w:t>
      </w:r>
    </w:p>
    <w:p w14:paraId="34176E2F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&lt;/tr&gt;</w:t>
      </w:r>
    </w:p>
    <w:p w14:paraId="01EAD9A5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&lt;/thead&gt;</w:t>
      </w:r>
    </w:p>
    <w:p w14:paraId="29AC36E1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    &lt;tbody id="residentbody"&gt;</w:t>
      </w:r>
    </w:p>
    <w:p w14:paraId="4EC22876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&lt;/tbody&gt;</w:t>
      </w:r>
    </w:p>
    <w:p w14:paraId="099715BB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&lt;/table&gt;</w:t>
      </w:r>
    </w:p>
    <w:p w14:paraId="042958C4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</w:p>
    <w:p w14:paraId="413F02A9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&lt;/div&gt;</w:t>
      </w:r>
    </w:p>
    <w:p w14:paraId="2955F4B9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>&lt;/div&gt;</w:t>
      </w:r>
    </w:p>
    <w:p w14:paraId="619A2330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>&lt;div&gt;</w:t>
      </w:r>
    </w:p>
    <w:p w14:paraId="7144DB4D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&lt;p&gt;Список квартир &lt;/p&gt;</w:t>
      </w:r>
    </w:p>
    <w:p w14:paraId="799E0444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&lt;button class="btn btn-primary" id="btnFlatAdd" onclick="AddFlat()"&gt;Сохранить квартиру&lt;/button&gt;</w:t>
      </w:r>
    </w:p>
    <w:p w14:paraId="3E16A91A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&lt;button class="btn btn-warning" id="resetBtn" onclick="Reset()"&gt;Сбросить&lt;/button&gt;</w:t>
      </w:r>
    </w:p>
    <w:p w14:paraId="066222CA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&lt;table class="table" id="mainTable"&gt;</w:t>
      </w:r>
    </w:p>
    <w:p w14:paraId="7DDD58C6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&lt;thead&gt;</w:t>
      </w:r>
    </w:p>
    <w:p w14:paraId="2FA3A961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    &lt;tr&gt;</w:t>
      </w:r>
    </w:p>
    <w:p w14:paraId="34A5B50C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        &lt;th&gt;id&lt;/th&gt;</w:t>
      </w:r>
    </w:p>
    <w:p w14:paraId="541F59C9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        &lt;th&gt;&lt;/th&gt;</w:t>
      </w:r>
    </w:p>
    <w:p w14:paraId="51C45859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    &lt;/tr&gt;</w:t>
      </w:r>
    </w:p>
    <w:p w14:paraId="747E307C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&lt;/thead&gt;</w:t>
      </w:r>
    </w:p>
    <w:p w14:paraId="2817034E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&lt;tbody&gt;</w:t>
      </w:r>
    </w:p>
    <w:p w14:paraId="15E67D5D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&lt;/tbody&gt;</w:t>
      </w:r>
    </w:p>
    <w:p w14:paraId="46640AD6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 xml:space="preserve">        &lt;/table&gt;</w:t>
      </w:r>
    </w:p>
    <w:p w14:paraId="07009A79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>&lt;/div&gt;</w:t>
      </w:r>
    </w:p>
    <w:p w14:paraId="3D32C88F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>&lt;script src="https://yastatic.net/jquery/3.3.1/jquery.min.js"&gt;&lt;/script&gt;</w:t>
      </w:r>
    </w:p>
    <w:p w14:paraId="6044DD0E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</w:p>
    <w:p w14:paraId="4CE14A63" w14:textId="77777777" w:rsidR="00350895" w:rsidRPr="00350895" w:rsidRDefault="00350895" w:rsidP="00350895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t>&lt;script src="~/js/flat.js" asp-append-version="true"&gt;&lt;/script&gt;</w:t>
      </w:r>
    </w:p>
    <w:p w14:paraId="2EC9BF25" w14:textId="77777777" w:rsidR="001712D1" w:rsidRPr="00350895" w:rsidRDefault="001712D1">
      <w:pPr>
        <w:rPr>
          <w:rFonts w:ascii="Courier New" w:hAnsi="Courier New" w:cs="Courier New"/>
          <w:lang w:val="en-US"/>
        </w:rPr>
      </w:pPr>
      <w:r w:rsidRPr="00350895">
        <w:rPr>
          <w:rFonts w:ascii="Courier New" w:hAnsi="Courier New" w:cs="Courier New"/>
          <w:lang w:val="en-US"/>
        </w:rPr>
        <w:br w:type="page"/>
      </w:r>
    </w:p>
    <w:p w14:paraId="09F8544B" w14:textId="4A665B27" w:rsidR="00C50C23" w:rsidRPr="007700C9" w:rsidRDefault="00350895" w:rsidP="000874D3">
      <w:pPr>
        <w:pStyle w:val="15"/>
        <w:spacing w:before="0"/>
      </w:pPr>
      <w:bookmarkStart w:id="18" w:name="_Toc121692671"/>
      <w:r>
        <w:lastRenderedPageBreak/>
        <w:t>5</w:t>
      </w:r>
      <w:r w:rsidR="001712D1" w:rsidRPr="00540846">
        <w:t xml:space="preserve"> </w:t>
      </w:r>
      <w:r>
        <w:t>Сценарии</w:t>
      </w:r>
      <w:bookmarkEnd w:id="18"/>
    </w:p>
    <w:p w14:paraId="68A8A682" w14:textId="6756063C" w:rsidR="00C67A14" w:rsidRPr="00DC2488" w:rsidRDefault="00350895" w:rsidP="00DC2488">
      <w:pPr>
        <w:pStyle w:val="af7"/>
      </w:pPr>
      <w:r w:rsidRPr="00DC2488">
        <w:t>Для взаимодействия с представлениями были седаны сценарии на языке JavaScript. Каждый сценарий назван также, как и преставление.</w:t>
      </w:r>
    </w:p>
    <w:p w14:paraId="6A3A1179" w14:textId="18C95DC3" w:rsidR="00350895" w:rsidRPr="002E0C1A" w:rsidRDefault="00350895" w:rsidP="00350895">
      <w:pPr>
        <w:pStyle w:val="23"/>
      </w:pPr>
      <w:bookmarkStart w:id="19" w:name="_Toc121692672"/>
      <w:r w:rsidRPr="002E0C1A">
        <w:t xml:space="preserve">5.1 </w:t>
      </w:r>
      <w:r w:rsidRPr="00350895">
        <w:rPr>
          <w:lang w:val="en-US"/>
        </w:rPr>
        <w:t>room</w:t>
      </w:r>
      <w:r w:rsidRPr="002E0C1A">
        <w:t>.</w:t>
      </w:r>
      <w:r w:rsidRPr="00350895">
        <w:rPr>
          <w:lang w:val="en-US"/>
        </w:rPr>
        <w:t>js</w:t>
      </w:r>
      <w:bookmarkEnd w:id="19"/>
    </w:p>
    <w:p w14:paraId="01D63342" w14:textId="77777777" w:rsidR="00350895" w:rsidRPr="00DC2488" w:rsidRDefault="00350895" w:rsidP="00350895">
      <w:pPr>
        <w:jc w:val="both"/>
        <w:rPr>
          <w:rFonts w:ascii="Courier New" w:eastAsia="Calibri" w:hAnsi="Courier New" w:cs="Courier New"/>
        </w:rPr>
      </w:pPr>
      <w:r w:rsidRPr="00350895">
        <w:rPr>
          <w:rFonts w:ascii="Courier New" w:eastAsia="Calibri" w:hAnsi="Courier New" w:cs="Courier New"/>
          <w:lang w:val="en-US"/>
        </w:rPr>
        <w:t>async</w:t>
      </w:r>
      <w:r w:rsidRPr="00DC2488">
        <w:rPr>
          <w:rFonts w:ascii="Courier New" w:eastAsia="Calibri" w:hAnsi="Courier New" w:cs="Courier New"/>
        </w:rPr>
        <w:t xml:space="preserve"> </w:t>
      </w:r>
      <w:r w:rsidRPr="00350895">
        <w:rPr>
          <w:rFonts w:ascii="Courier New" w:eastAsia="Calibri" w:hAnsi="Courier New" w:cs="Courier New"/>
          <w:lang w:val="en-US"/>
        </w:rPr>
        <w:t>function</w:t>
      </w:r>
      <w:r w:rsidRPr="00DC2488">
        <w:rPr>
          <w:rFonts w:ascii="Courier New" w:eastAsia="Calibri" w:hAnsi="Courier New" w:cs="Courier New"/>
        </w:rPr>
        <w:t xml:space="preserve"> </w:t>
      </w:r>
      <w:r w:rsidRPr="00350895">
        <w:rPr>
          <w:rFonts w:ascii="Courier New" w:eastAsia="Calibri" w:hAnsi="Courier New" w:cs="Courier New"/>
          <w:lang w:val="en-US"/>
        </w:rPr>
        <w:t>getRooms</w:t>
      </w:r>
      <w:r w:rsidRPr="00DC2488">
        <w:rPr>
          <w:rFonts w:ascii="Courier New" w:eastAsia="Calibri" w:hAnsi="Courier New" w:cs="Courier New"/>
        </w:rPr>
        <w:t>() {</w:t>
      </w:r>
    </w:p>
    <w:p w14:paraId="11790B80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DC2488">
        <w:rPr>
          <w:rFonts w:ascii="Courier New" w:eastAsia="Calibri" w:hAnsi="Courier New" w:cs="Courier New"/>
        </w:rPr>
        <w:t xml:space="preserve">    </w:t>
      </w:r>
      <w:r w:rsidRPr="00350895">
        <w:rPr>
          <w:rFonts w:ascii="Courier New" w:eastAsia="Calibri" w:hAnsi="Courier New" w:cs="Courier New"/>
          <w:lang w:val="en-US"/>
        </w:rPr>
        <w:t>const response = await fetch("/api/Rooms", {</w:t>
      </w:r>
    </w:p>
    <w:p w14:paraId="6BBADA88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method: "GET",</w:t>
      </w:r>
    </w:p>
    <w:p w14:paraId="7A5E8A9D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headers: { "Accept": "application/json" }</w:t>
      </w:r>
    </w:p>
    <w:p w14:paraId="17F8A8F1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});</w:t>
      </w:r>
    </w:p>
    <w:p w14:paraId="3975DB6D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if (response.ok === true) {</w:t>
      </w:r>
    </w:p>
    <w:p w14:paraId="796FAF13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const rooms = await response.json();</w:t>
      </w:r>
    </w:p>
    <w:p w14:paraId="4C9C5ADF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console.log(rooms);</w:t>
      </w:r>
    </w:p>
    <w:p w14:paraId="2556F74D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const rows = document.querySelector("tbody");</w:t>
      </w:r>
    </w:p>
    <w:p w14:paraId="145A1A18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rooms.forEach(room =&gt; rows.append(row(room)));</w:t>
      </w:r>
    </w:p>
    <w:p w14:paraId="5FA7CB61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}</w:t>
      </w:r>
    </w:p>
    <w:p w14:paraId="43323F13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}</w:t>
      </w:r>
    </w:p>
    <w:p w14:paraId="79AA98E3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async function getRoom(id) {</w:t>
      </w:r>
    </w:p>
    <w:p w14:paraId="20B82644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const response = await fetch(`/api/Rooms/${id}`, {</w:t>
      </w:r>
    </w:p>
    <w:p w14:paraId="53A0C476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method: "GET",</w:t>
      </w:r>
    </w:p>
    <w:p w14:paraId="599DC0D3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headers: { "Accept": "application/json" }</w:t>
      </w:r>
    </w:p>
    <w:p w14:paraId="13FB5651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});</w:t>
      </w:r>
    </w:p>
    <w:p w14:paraId="2C2B17FA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if (response.ok === true) {</w:t>
      </w:r>
    </w:p>
    <w:p w14:paraId="0C438E4A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const room = await response.json();</w:t>
      </w:r>
    </w:p>
    <w:p w14:paraId="16B676C4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document.getElementById("roomId").value = room.id;</w:t>
      </w:r>
    </w:p>
    <w:p w14:paraId="70F6F46C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document.getElementById("roomType").value = room.roomType;</w:t>
      </w:r>
    </w:p>
    <w:p w14:paraId="4D0BCE6A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document.getElementById("roomArea").value = room.area;</w:t>
      </w:r>
    </w:p>
    <w:p w14:paraId="58FAAA06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}</w:t>
      </w:r>
    </w:p>
    <w:p w14:paraId="23598924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else {</w:t>
      </w:r>
    </w:p>
    <w:p w14:paraId="3CEEDF34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const error = await response.json();</w:t>
      </w:r>
    </w:p>
    <w:p w14:paraId="32F59F6A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}</w:t>
      </w:r>
    </w:p>
    <w:p w14:paraId="13F170F7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}</w:t>
      </w:r>
    </w:p>
    <w:p w14:paraId="308763D6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async function createRoom(roomRoomType, roomArea) {</w:t>
      </w:r>
    </w:p>
    <w:p w14:paraId="550DD3BF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const response = await fetch("/api/Rooms", {</w:t>
      </w:r>
    </w:p>
    <w:p w14:paraId="0E811969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method: "POST",</w:t>
      </w:r>
    </w:p>
    <w:p w14:paraId="09B88E84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headers: { "Accept": "application/json", "Content-Type": "application/json" },</w:t>
      </w:r>
    </w:p>
    <w:p w14:paraId="0840085E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body: JSON.stringify({</w:t>
      </w:r>
    </w:p>
    <w:p w14:paraId="1B8DAA49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    roomType: roomRoomType,</w:t>
      </w:r>
    </w:p>
    <w:p w14:paraId="24CA6579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    area: parseInt(roomArea, 10)</w:t>
      </w:r>
    </w:p>
    <w:p w14:paraId="03A39A38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})</w:t>
      </w:r>
    </w:p>
    <w:p w14:paraId="365FFFDB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});</w:t>
      </w:r>
    </w:p>
    <w:p w14:paraId="1BE7402A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if (response.ok == true) {</w:t>
      </w:r>
    </w:p>
    <w:p w14:paraId="1195494D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const room = await response.json();</w:t>
      </w:r>
    </w:p>
    <w:p w14:paraId="2729D1BC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document.querySelector("tbody").append(row(room));</w:t>
      </w:r>
    </w:p>
    <w:p w14:paraId="0A5FED12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}</w:t>
      </w:r>
    </w:p>
    <w:p w14:paraId="1D1681DD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else {</w:t>
      </w:r>
    </w:p>
    <w:p w14:paraId="0380C937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const error = await response.json();</w:t>
      </w:r>
    </w:p>
    <w:p w14:paraId="7EB3F2DB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console.log(error.message);</w:t>
      </w:r>
    </w:p>
    <w:p w14:paraId="5878BE62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}</w:t>
      </w:r>
    </w:p>
    <w:p w14:paraId="2B2C9523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}</w:t>
      </w:r>
    </w:p>
    <w:p w14:paraId="686229E4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async function editRoom(roomId, roomRoomType, roomArea) {</w:t>
      </w:r>
    </w:p>
    <w:p w14:paraId="18EE094A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const response = await fetch("/api/Rooms", {</w:t>
      </w:r>
    </w:p>
    <w:p w14:paraId="7EE72037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method: "PUT",</w:t>
      </w:r>
    </w:p>
    <w:p w14:paraId="03CBD100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headers: { "Accept": "application/json", "Content-Type": "application/json" },</w:t>
      </w:r>
    </w:p>
    <w:p w14:paraId="3D1D9995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body: JSON.stringify({</w:t>
      </w:r>
    </w:p>
    <w:p w14:paraId="3399C5E4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    id: roomId,</w:t>
      </w:r>
    </w:p>
    <w:p w14:paraId="2D4990B9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    roomType: roomRoomType,</w:t>
      </w:r>
    </w:p>
    <w:p w14:paraId="7A41DB53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    area: roomArea</w:t>
      </w:r>
    </w:p>
    <w:p w14:paraId="4B88025A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})</w:t>
      </w:r>
    </w:p>
    <w:p w14:paraId="3BCF12A2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});</w:t>
      </w:r>
    </w:p>
    <w:p w14:paraId="120AA5D3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if (response.ok === true) {</w:t>
      </w:r>
    </w:p>
    <w:p w14:paraId="3D884261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lastRenderedPageBreak/>
        <w:t xml:space="preserve">        const room = await response.json();</w:t>
      </w:r>
    </w:p>
    <w:p w14:paraId="2F675BF4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document.querySelector(`tr[data-rowid='${room.id}']`).replaceWith(row(room));</w:t>
      </w:r>
    </w:p>
    <w:p w14:paraId="2B3F7BE1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}</w:t>
      </w:r>
    </w:p>
    <w:p w14:paraId="3D803138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else {</w:t>
      </w:r>
    </w:p>
    <w:p w14:paraId="79ECF9F2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const error = await response.json();</w:t>
      </w:r>
    </w:p>
    <w:p w14:paraId="133DB97E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console.log(error.message);</w:t>
      </w:r>
    </w:p>
    <w:p w14:paraId="4201E4ED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}</w:t>
      </w:r>
    </w:p>
    <w:p w14:paraId="5DB81CE1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}</w:t>
      </w:r>
    </w:p>
    <w:p w14:paraId="7B38DA32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async function deleteRoom(id) {</w:t>
      </w:r>
    </w:p>
    <w:p w14:paraId="4F17B709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var flats = await GetFlats(id);</w:t>
      </w:r>
    </w:p>
    <w:p w14:paraId="5BD5AC4F" w14:textId="77777777" w:rsidR="00350895" w:rsidRPr="001118C9" w:rsidRDefault="00350895" w:rsidP="00350895">
      <w:pPr>
        <w:jc w:val="both"/>
        <w:rPr>
          <w:rFonts w:ascii="Courier New" w:eastAsia="Calibri" w:hAnsi="Courier New" w:cs="Courier New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if</w:t>
      </w:r>
      <w:r w:rsidRPr="001118C9">
        <w:rPr>
          <w:rFonts w:ascii="Courier New" w:eastAsia="Calibri" w:hAnsi="Courier New" w:cs="Courier New"/>
        </w:rPr>
        <w:t xml:space="preserve"> (</w:t>
      </w:r>
      <w:r w:rsidRPr="00350895">
        <w:rPr>
          <w:rFonts w:ascii="Courier New" w:eastAsia="Calibri" w:hAnsi="Courier New" w:cs="Courier New"/>
          <w:lang w:val="en-US"/>
        </w:rPr>
        <w:t>flats</w:t>
      </w:r>
      <w:r w:rsidRPr="001118C9">
        <w:rPr>
          <w:rFonts w:ascii="Courier New" w:eastAsia="Calibri" w:hAnsi="Courier New" w:cs="Courier New"/>
        </w:rPr>
        <w:t>.</w:t>
      </w:r>
      <w:r w:rsidRPr="00350895">
        <w:rPr>
          <w:rFonts w:ascii="Courier New" w:eastAsia="Calibri" w:hAnsi="Courier New" w:cs="Courier New"/>
          <w:lang w:val="en-US"/>
        </w:rPr>
        <w:t>length</w:t>
      </w:r>
      <w:r w:rsidRPr="001118C9">
        <w:rPr>
          <w:rFonts w:ascii="Courier New" w:eastAsia="Calibri" w:hAnsi="Courier New" w:cs="Courier New"/>
        </w:rPr>
        <w:t xml:space="preserve"> &gt; 0) {</w:t>
      </w:r>
    </w:p>
    <w:p w14:paraId="2F403CF3" w14:textId="77777777" w:rsidR="00350895" w:rsidRPr="001118C9" w:rsidRDefault="00350895" w:rsidP="00350895">
      <w:pPr>
        <w:jc w:val="both"/>
        <w:rPr>
          <w:rFonts w:ascii="Courier New" w:eastAsia="Calibri" w:hAnsi="Courier New" w:cs="Courier New"/>
        </w:rPr>
      </w:pPr>
      <w:r w:rsidRPr="001118C9">
        <w:rPr>
          <w:rFonts w:ascii="Courier New" w:eastAsia="Calibri" w:hAnsi="Courier New" w:cs="Courier New"/>
        </w:rPr>
        <w:t xml:space="preserve">        </w:t>
      </w:r>
      <w:r w:rsidRPr="00350895">
        <w:rPr>
          <w:rFonts w:ascii="Courier New" w:eastAsia="Calibri" w:hAnsi="Courier New" w:cs="Courier New"/>
          <w:lang w:val="en-US"/>
        </w:rPr>
        <w:t>alert</w:t>
      </w:r>
      <w:r w:rsidRPr="001118C9">
        <w:rPr>
          <w:rFonts w:ascii="Courier New" w:eastAsia="Calibri" w:hAnsi="Courier New" w:cs="Courier New"/>
        </w:rPr>
        <w:t>("Эта комната находится в квартирах");</w:t>
      </w:r>
    </w:p>
    <w:p w14:paraId="4E6EFF7B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1118C9">
        <w:rPr>
          <w:rFonts w:ascii="Courier New" w:eastAsia="Calibri" w:hAnsi="Courier New" w:cs="Courier New"/>
        </w:rPr>
        <w:t xml:space="preserve">        </w:t>
      </w:r>
      <w:r w:rsidRPr="00350895">
        <w:rPr>
          <w:rFonts w:ascii="Courier New" w:eastAsia="Calibri" w:hAnsi="Courier New" w:cs="Courier New"/>
          <w:lang w:val="en-US"/>
        </w:rPr>
        <w:t>return;</w:t>
      </w:r>
    </w:p>
    <w:p w14:paraId="134BFD49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}</w:t>
      </w:r>
    </w:p>
    <w:p w14:paraId="654086B3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const response = await fetch(`/api/Rooms/${id}`, {</w:t>
      </w:r>
    </w:p>
    <w:p w14:paraId="777C6F2B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method: "DELETE",</w:t>
      </w:r>
    </w:p>
    <w:p w14:paraId="7BC1C545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headers: { "Accept": "application/json" }</w:t>
      </w:r>
    </w:p>
    <w:p w14:paraId="53B9E39F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});</w:t>
      </w:r>
    </w:p>
    <w:p w14:paraId="1D5E38D5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if (response.ok === true) {</w:t>
      </w:r>
    </w:p>
    <w:p w14:paraId="42B716B3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const room = await response.json();</w:t>
      </w:r>
    </w:p>
    <w:p w14:paraId="04EEAA45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document.querySelector(`tr[data-rowid='${room.id}']`).remove();</w:t>
      </w:r>
    </w:p>
    <w:p w14:paraId="5306D95B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}</w:t>
      </w:r>
    </w:p>
    <w:p w14:paraId="48CD4C0E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else {</w:t>
      </w:r>
    </w:p>
    <w:p w14:paraId="06EB8051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const error = await response.json();</w:t>
      </w:r>
    </w:p>
    <w:p w14:paraId="13A664FE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console.log(error.message);</w:t>
      </w:r>
    </w:p>
    <w:p w14:paraId="717D1546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}</w:t>
      </w:r>
    </w:p>
    <w:p w14:paraId="66A616B0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}</w:t>
      </w:r>
    </w:p>
    <w:p w14:paraId="0CC14C4F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async function GetFlats(roomId) {</w:t>
      </w:r>
    </w:p>
    <w:p w14:paraId="6E993B87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const response = await fetch(`/api/Flats/Rooms/${roomId}`, {</w:t>
      </w:r>
    </w:p>
    <w:p w14:paraId="078D992A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method: "GET",</w:t>
      </w:r>
    </w:p>
    <w:p w14:paraId="5E39A21E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headers: { "Accept": "application/json" }</w:t>
      </w:r>
    </w:p>
    <w:p w14:paraId="640D4C23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});</w:t>
      </w:r>
    </w:p>
    <w:p w14:paraId="6D2EC27D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if (response.ok === true) {</w:t>
      </w:r>
    </w:p>
    <w:p w14:paraId="35E82534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const flats = await response.json();</w:t>
      </w:r>
    </w:p>
    <w:p w14:paraId="25E81608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return flats;</w:t>
      </w:r>
    </w:p>
    <w:p w14:paraId="53A1F816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}</w:t>
      </w:r>
    </w:p>
    <w:p w14:paraId="07B75344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}</w:t>
      </w:r>
    </w:p>
    <w:p w14:paraId="1F020111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function reset() {</w:t>
      </w:r>
    </w:p>
    <w:p w14:paraId="2AEFA6D8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document.getElementById("roomId").value = "";</w:t>
      </w:r>
    </w:p>
    <w:p w14:paraId="46E072C0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}</w:t>
      </w:r>
    </w:p>
    <w:p w14:paraId="2B9F1820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function row(room) {</w:t>
      </w:r>
    </w:p>
    <w:p w14:paraId="116D5E71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const tr = document.createElement("tr");</w:t>
      </w:r>
    </w:p>
    <w:p w14:paraId="2BCCCE39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tr.setAttribute("data-rowid", room.id);</w:t>
      </w:r>
    </w:p>
    <w:p w14:paraId="6B102AE2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</w:p>
    <w:p w14:paraId="664A198F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const typeTd = document.createElement("td");</w:t>
      </w:r>
    </w:p>
    <w:p w14:paraId="43C36DB9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typeTd.append(room.roomType);</w:t>
      </w:r>
    </w:p>
    <w:p w14:paraId="3B5525D4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tr.append(typeTd);</w:t>
      </w:r>
    </w:p>
    <w:p w14:paraId="4C9904C4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</w:p>
    <w:p w14:paraId="2558A95F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const areaTb = document.createElement("td");</w:t>
      </w:r>
    </w:p>
    <w:p w14:paraId="55667701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areaTb.append(room.area);</w:t>
      </w:r>
    </w:p>
    <w:p w14:paraId="56F044DE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tr.append(areaTb);</w:t>
      </w:r>
    </w:p>
    <w:p w14:paraId="5A8EDAE1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</w:p>
    <w:p w14:paraId="356FC899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const linksTd = document.createElement("td");</w:t>
      </w:r>
    </w:p>
    <w:p w14:paraId="1C6F6DC6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</w:p>
    <w:p w14:paraId="79D316C0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const editLink = document.createElement("button");</w:t>
      </w:r>
    </w:p>
    <w:p w14:paraId="321CAB14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editLink.append("Изменить");</w:t>
      </w:r>
    </w:p>
    <w:p w14:paraId="10DBE454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editLink.className = "btn btn-info";</w:t>
      </w:r>
    </w:p>
    <w:p w14:paraId="5ED3179F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editLink.addEventListener("click", async () =&gt; await getRoom(room.id));</w:t>
      </w:r>
    </w:p>
    <w:p w14:paraId="633E15F0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linksTd.append(editLink);</w:t>
      </w:r>
    </w:p>
    <w:p w14:paraId="5FDC7698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</w:p>
    <w:p w14:paraId="27BEA054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const removeLink = document.createElement("button");</w:t>
      </w:r>
    </w:p>
    <w:p w14:paraId="57197AB3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removeLink.append("Удалить");</w:t>
      </w:r>
    </w:p>
    <w:p w14:paraId="07850A1C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removeLink.className = "btn btn-danger";</w:t>
      </w:r>
    </w:p>
    <w:p w14:paraId="15E188ED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lastRenderedPageBreak/>
        <w:t xml:space="preserve">    removeLink.addEventListener("click", async () =&gt; await deleteRoom(room.id));</w:t>
      </w:r>
    </w:p>
    <w:p w14:paraId="084E9AC8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</w:p>
    <w:p w14:paraId="4A94A45A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linksTd.append(removeLink);</w:t>
      </w:r>
    </w:p>
    <w:p w14:paraId="4371E54A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tr.appendChild(linksTd);</w:t>
      </w:r>
    </w:p>
    <w:p w14:paraId="03762480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</w:p>
    <w:p w14:paraId="6662E317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return tr;</w:t>
      </w:r>
    </w:p>
    <w:p w14:paraId="7AAEEA14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}</w:t>
      </w:r>
    </w:p>
    <w:p w14:paraId="235703B8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async function addRoom() {</w:t>
      </w:r>
    </w:p>
    <w:p w14:paraId="5C366676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const id = document.getElementById("roomId").value;</w:t>
      </w:r>
    </w:p>
    <w:p w14:paraId="2E0594AF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const type = document.getElementById("roomType").value;</w:t>
      </w:r>
    </w:p>
    <w:p w14:paraId="2725D2EB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area = document.getElementById("roomArea").value;</w:t>
      </w:r>
    </w:p>
    <w:p w14:paraId="711956F0" w14:textId="77777777" w:rsidR="00350895" w:rsidRPr="001118C9" w:rsidRDefault="00350895" w:rsidP="00350895">
      <w:pPr>
        <w:jc w:val="both"/>
        <w:rPr>
          <w:rFonts w:ascii="Courier New" w:eastAsia="Calibri" w:hAnsi="Courier New" w:cs="Courier New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if</w:t>
      </w:r>
      <w:r w:rsidRPr="001118C9">
        <w:rPr>
          <w:rFonts w:ascii="Courier New" w:eastAsia="Calibri" w:hAnsi="Courier New" w:cs="Courier New"/>
        </w:rPr>
        <w:t xml:space="preserve"> (</w:t>
      </w:r>
      <w:r w:rsidRPr="00350895">
        <w:rPr>
          <w:rFonts w:ascii="Courier New" w:eastAsia="Calibri" w:hAnsi="Courier New" w:cs="Courier New"/>
          <w:lang w:val="en-US"/>
        </w:rPr>
        <w:t>type</w:t>
      </w:r>
      <w:r w:rsidRPr="001118C9">
        <w:rPr>
          <w:rFonts w:ascii="Courier New" w:eastAsia="Calibri" w:hAnsi="Courier New" w:cs="Courier New"/>
        </w:rPr>
        <w:t>.</w:t>
      </w:r>
      <w:r w:rsidRPr="00350895">
        <w:rPr>
          <w:rFonts w:ascii="Courier New" w:eastAsia="Calibri" w:hAnsi="Courier New" w:cs="Courier New"/>
          <w:lang w:val="en-US"/>
        </w:rPr>
        <w:t>length</w:t>
      </w:r>
      <w:r w:rsidRPr="001118C9">
        <w:rPr>
          <w:rFonts w:ascii="Courier New" w:eastAsia="Calibri" w:hAnsi="Courier New" w:cs="Courier New"/>
        </w:rPr>
        <w:t xml:space="preserve"> == 0) {</w:t>
      </w:r>
    </w:p>
    <w:p w14:paraId="74291FA8" w14:textId="77777777" w:rsidR="00350895" w:rsidRPr="001118C9" w:rsidRDefault="00350895" w:rsidP="00350895">
      <w:pPr>
        <w:jc w:val="both"/>
        <w:rPr>
          <w:rFonts w:ascii="Courier New" w:eastAsia="Calibri" w:hAnsi="Courier New" w:cs="Courier New"/>
        </w:rPr>
      </w:pPr>
      <w:r w:rsidRPr="001118C9">
        <w:rPr>
          <w:rFonts w:ascii="Courier New" w:eastAsia="Calibri" w:hAnsi="Courier New" w:cs="Courier New"/>
        </w:rPr>
        <w:t xml:space="preserve">        </w:t>
      </w:r>
      <w:r w:rsidRPr="00350895">
        <w:rPr>
          <w:rFonts w:ascii="Courier New" w:eastAsia="Calibri" w:hAnsi="Courier New" w:cs="Courier New"/>
          <w:lang w:val="en-US"/>
        </w:rPr>
        <w:t>alert</w:t>
      </w:r>
      <w:r w:rsidRPr="001118C9">
        <w:rPr>
          <w:rFonts w:ascii="Courier New" w:eastAsia="Calibri" w:hAnsi="Courier New" w:cs="Courier New"/>
        </w:rPr>
        <w:t>("Вы не выбрали тип");</w:t>
      </w:r>
    </w:p>
    <w:p w14:paraId="68B07494" w14:textId="77777777" w:rsidR="00350895" w:rsidRPr="002E0C1A" w:rsidRDefault="00350895" w:rsidP="00350895">
      <w:pPr>
        <w:jc w:val="both"/>
        <w:rPr>
          <w:rFonts w:ascii="Courier New" w:eastAsia="Calibri" w:hAnsi="Courier New" w:cs="Courier New"/>
        </w:rPr>
      </w:pPr>
      <w:r w:rsidRPr="001118C9">
        <w:rPr>
          <w:rFonts w:ascii="Courier New" w:eastAsia="Calibri" w:hAnsi="Courier New" w:cs="Courier New"/>
        </w:rPr>
        <w:t xml:space="preserve">        </w:t>
      </w:r>
      <w:r w:rsidRPr="00350895">
        <w:rPr>
          <w:rFonts w:ascii="Courier New" w:eastAsia="Calibri" w:hAnsi="Courier New" w:cs="Courier New"/>
          <w:lang w:val="en-US"/>
        </w:rPr>
        <w:t>return</w:t>
      </w:r>
      <w:r w:rsidRPr="002E0C1A">
        <w:rPr>
          <w:rFonts w:ascii="Courier New" w:eastAsia="Calibri" w:hAnsi="Courier New" w:cs="Courier New"/>
        </w:rPr>
        <w:t>;</w:t>
      </w:r>
    </w:p>
    <w:p w14:paraId="5475380B" w14:textId="77777777" w:rsidR="00350895" w:rsidRPr="002E0C1A" w:rsidRDefault="00350895" w:rsidP="00350895">
      <w:pPr>
        <w:jc w:val="both"/>
        <w:rPr>
          <w:rFonts w:ascii="Courier New" w:eastAsia="Calibri" w:hAnsi="Courier New" w:cs="Courier New"/>
        </w:rPr>
      </w:pPr>
      <w:r w:rsidRPr="002E0C1A">
        <w:rPr>
          <w:rFonts w:ascii="Courier New" w:eastAsia="Calibri" w:hAnsi="Courier New" w:cs="Courier New"/>
        </w:rPr>
        <w:t xml:space="preserve">    }</w:t>
      </w:r>
    </w:p>
    <w:p w14:paraId="2FF3D583" w14:textId="77777777" w:rsidR="00350895" w:rsidRPr="001118C9" w:rsidRDefault="00350895" w:rsidP="00350895">
      <w:pPr>
        <w:jc w:val="both"/>
        <w:rPr>
          <w:rFonts w:ascii="Courier New" w:eastAsia="Calibri" w:hAnsi="Courier New" w:cs="Courier New"/>
        </w:rPr>
      </w:pPr>
      <w:r w:rsidRPr="002E0C1A">
        <w:rPr>
          <w:rFonts w:ascii="Courier New" w:eastAsia="Calibri" w:hAnsi="Courier New" w:cs="Courier New"/>
        </w:rPr>
        <w:t xml:space="preserve">    </w:t>
      </w:r>
      <w:r w:rsidRPr="00350895">
        <w:rPr>
          <w:rFonts w:ascii="Courier New" w:eastAsia="Calibri" w:hAnsi="Courier New" w:cs="Courier New"/>
          <w:lang w:val="en-US"/>
        </w:rPr>
        <w:t>if</w:t>
      </w:r>
      <w:r w:rsidRPr="001118C9">
        <w:rPr>
          <w:rFonts w:ascii="Courier New" w:eastAsia="Calibri" w:hAnsi="Courier New" w:cs="Courier New"/>
        </w:rPr>
        <w:t xml:space="preserve"> (</w:t>
      </w:r>
      <w:r w:rsidRPr="00350895">
        <w:rPr>
          <w:rFonts w:ascii="Courier New" w:eastAsia="Calibri" w:hAnsi="Courier New" w:cs="Courier New"/>
          <w:lang w:val="en-US"/>
        </w:rPr>
        <w:t>area</w:t>
      </w:r>
      <w:r w:rsidRPr="001118C9">
        <w:rPr>
          <w:rFonts w:ascii="Courier New" w:eastAsia="Calibri" w:hAnsi="Courier New" w:cs="Courier New"/>
        </w:rPr>
        <w:t>.</w:t>
      </w:r>
      <w:r w:rsidRPr="00350895">
        <w:rPr>
          <w:rFonts w:ascii="Courier New" w:eastAsia="Calibri" w:hAnsi="Courier New" w:cs="Courier New"/>
          <w:lang w:val="en-US"/>
        </w:rPr>
        <w:t>length</w:t>
      </w:r>
      <w:r w:rsidRPr="001118C9">
        <w:rPr>
          <w:rFonts w:ascii="Courier New" w:eastAsia="Calibri" w:hAnsi="Courier New" w:cs="Courier New"/>
        </w:rPr>
        <w:t xml:space="preserve"> == 0) {</w:t>
      </w:r>
    </w:p>
    <w:p w14:paraId="3852E26D" w14:textId="77777777" w:rsidR="00350895" w:rsidRPr="001118C9" w:rsidRDefault="00350895" w:rsidP="00350895">
      <w:pPr>
        <w:jc w:val="both"/>
        <w:rPr>
          <w:rFonts w:ascii="Courier New" w:eastAsia="Calibri" w:hAnsi="Courier New" w:cs="Courier New"/>
        </w:rPr>
      </w:pPr>
      <w:r w:rsidRPr="001118C9">
        <w:rPr>
          <w:rFonts w:ascii="Courier New" w:eastAsia="Calibri" w:hAnsi="Courier New" w:cs="Courier New"/>
        </w:rPr>
        <w:t xml:space="preserve">        </w:t>
      </w:r>
      <w:r w:rsidRPr="00350895">
        <w:rPr>
          <w:rFonts w:ascii="Courier New" w:eastAsia="Calibri" w:hAnsi="Courier New" w:cs="Courier New"/>
          <w:lang w:val="en-US"/>
        </w:rPr>
        <w:t>alert</w:t>
      </w:r>
      <w:r w:rsidRPr="001118C9">
        <w:rPr>
          <w:rFonts w:ascii="Courier New" w:eastAsia="Calibri" w:hAnsi="Courier New" w:cs="Courier New"/>
        </w:rPr>
        <w:t>("Вы не ввели площадь");</w:t>
      </w:r>
    </w:p>
    <w:p w14:paraId="5EC52F49" w14:textId="77777777" w:rsidR="00350895" w:rsidRPr="002E0C1A" w:rsidRDefault="00350895" w:rsidP="00350895">
      <w:pPr>
        <w:jc w:val="both"/>
        <w:rPr>
          <w:rFonts w:ascii="Courier New" w:eastAsia="Calibri" w:hAnsi="Courier New" w:cs="Courier New"/>
        </w:rPr>
      </w:pPr>
      <w:r w:rsidRPr="001118C9">
        <w:rPr>
          <w:rFonts w:ascii="Courier New" w:eastAsia="Calibri" w:hAnsi="Courier New" w:cs="Courier New"/>
        </w:rPr>
        <w:t xml:space="preserve">        </w:t>
      </w:r>
      <w:r w:rsidRPr="00350895">
        <w:rPr>
          <w:rFonts w:ascii="Courier New" w:eastAsia="Calibri" w:hAnsi="Courier New" w:cs="Courier New"/>
          <w:lang w:val="en-US"/>
        </w:rPr>
        <w:t>return</w:t>
      </w:r>
      <w:r w:rsidRPr="002E0C1A">
        <w:rPr>
          <w:rFonts w:ascii="Courier New" w:eastAsia="Calibri" w:hAnsi="Courier New" w:cs="Courier New"/>
        </w:rPr>
        <w:t>;</w:t>
      </w:r>
    </w:p>
    <w:p w14:paraId="4DB3EC7E" w14:textId="77777777" w:rsidR="00350895" w:rsidRPr="002E0C1A" w:rsidRDefault="00350895" w:rsidP="00350895">
      <w:pPr>
        <w:jc w:val="both"/>
        <w:rPr>
          <w:rFonts w:ascii="Courier New" w:eastAsia="Calibri" w:hAnsi="Courier New" w:cs="Courier New"/>
        </w:rPr>
      </w:pPr>
      <w:r w:rsidRPr="002E0C1A">
        <w:rPr>
          <w:rFonts w:ascii="Courier New" w:eastAsia="Calibri" w:hAnsi="Courier New" w:cs="Courier New"/>
        </w:rPr>
        <w:t xml:space="preserve">    }</w:t>
      </w:r>
    </w:p>
    <w:p w14:paraId="0A8489F9" w14:textId="77777777" w:rsidR="00350895" w:rsidRPr="002E0C1A" w:rsidRDefault="00350895" w:rsidP="00350895">
      <w:pPr>
        <w:jc w:val="both"/>
        <w:rPr>
          <w:rFonts w:ascii="Courier New" w:eastAsia="Calibri" w:hAnsi="Courier New" w:cs="Courier New"/>
        </w:rPr>
      </w:pPr>
      <w:r w:rsidRPr="002E0C1A">
        <w:rPr>
          <w:rFonts w:ascii="Courier New" w:eastAsia="Calibri" w:hAnsi="Courier New" w:cs="Courier New"/>
        </w:rPr>
        <w:t xml:space="preserve">    </w:t>
      </w:r>
      <w:r w:rsidRPr="00350895">
        <w:rPr>
          <w:rFonts w:ascii="Courier New" w:eastAsia="Calibri" w:hAnsi="Courier New" w:cs="Courier New"/>
          <w:lang w:val="en-US"/>
        </w:rPr>
        <w:t>if</w:t>
      </w:r>
      <w:r w:rsidRPr="002E0C1A">
        <w:rPr>
          <w:rFonts w:ascii="Courier New" w:eastAsia="Calibri" w:hAnsi="Courier New" w:cs="Courier New"/>
        </w:rPr>
        <w:t xml:space="preserve"> (</w:t>
      </w:r>
      <w:r w:rsidRPr="00350895">
        <w:rPr>
          <w:rFonts w:ascii="Courier New" w:eastAsia="Calibri" w:hAnsi="Courier New" w:cs="Courier New"/>
          <w:lang w:val="en-US"/>
        </w:rPr>
        <w:t>isNaN</w:t>
      </w:r>
      <w:r w:rsidRPr="002E0C1A">
        <w:rPr>
          <w:rFonts w:ascii="Courier New" w:eastAsia="Calibri" w:hAnsi="Courier New" w:cs="Courier New"/>
        </w:rPr>
        <w:t>(</w:t>
      </w:r>
      <w:r w:rsidRPr="00350895">
        <w:rPr>
          <w:rFonts w:ascii="Courier New" w:eastAsia="Calibri" w:hAnsi="Courier New" w:cs="Courier New"/>
          <w:lang w:val="en-US"/>
        </w:rPr>
        <w:t>area</w:t>
      </w:r>
      <w:r w:rsidRPr="002E0C1A">
        <w:rPr>
          <w:rFonts w:ascii="Courier New" w:eastAsia="Calibri" w:hAnsi="Courier New" w:cs="Courier New"/>
        </w:rPr>
        <w:t>)) {</w:t>
      </w:r>
    </w:p>
    <w:p w14:paraId="19ADD406" w14:textId="77777777" w:rsidR="00350895" w:rsidRPr="001118C9" w:rsidRDefault="00350895" w:rsidP="00350895">
      <w:pPr>
        <w:jc w:val="both"/>
        <w:rPr>
          <w:rFonts w:ascii="Courier New" w:eastAsia="Calibri" w:hAnsi="Courier New" w:cs="Courier New"/>
        </w:rPr>
      </w:pPr>
      <w:r w:rsidRPr="002E0C1A">
        <w:rPr>
          <w:rFonts w:ascii="Courier New" w:eastAsia="Calibri" w:hAnsi="Courier New" w:cs="Courier New"/>
        </w:rPr>
        <w:t xml:space="preserve">        </w:t>
      </w:r>
      <w:r w:rsidRPr="00350895">
        <w:rPr>
          <w:rFonts w:ascii="Courier New" w:eastAsia="Calibri" w:hAnsi="Courier New" w:cs="Courier New"/>
          <w:lang w:val="en-US"/>
        </w:rPr>
        <w:t>alert</w:t>
      </w:r>
      <w:r w:rsidRPr="001118C9">
        <w:rPr>
          <w:rFonts w:ascii="Courier New" w:eastAsia="Calibri" w:hAnsi="Courier New" w:cs="Courier New"/>
        </w:rPr>
        <w:t>("Введите числовое значение площади");</w:t>
      </w:r>
    </w:p>
    <w:p w14:paraId="3CABB75B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1118C9">
        <w:rPr>
          <w:rFonts w:ascii="Courier New" w:eastAsia="Calibri" w:hAnsi="Courier New" w:cs="Courier New"/>
        </w:rPr>
        <w:t xml:space="preserve">        </w:t>
      </w:r>
      <w:r w:rsidRPr="00350895">
        <w:rPr>
          <w:rFonts w:ascii="Courier New" w:eastAsia="Calibri" w:hAnsi="Courier New" w:cs="Courier New"/>
          <w:lang w:val="en-US"/>
        </w:rPr>
        <w:t>return;</w:t>
      </w:r>
    </w:p>
    <w:p w14:paraId="22A5FB59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}</w:t>
      </w:r>
    </w:p>
    <w:p w14:paraId="54A83E47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area = parseInt(area, 10);</w:t>
      </w:r>
    </w:p>
    <w:p w14:paraId="556A056E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if (area &lt; 10 || area &gt; 100) {</w:t>
      </w:r>
    </w:p>
    <w:p w14:paraId="5F5F2C6B" w14:textId="77777777" w:rsidR="00350895" w:rsidRPr="001118C9" w:rsidRDefault="00350895" w:rsidP="00350895">
      <w:pPr>
        <w:jc w:val="both"/>
        <w:rPr>
          <w:rFonts w:ascii="Courier New" w:eastAsia="Calibri" w:hAnsi="Courier New" w:cs="Courier New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alert</w:t>
      </w:r>
      <w:r w:rsidRPr="001118C9">
        <w:rPr>
          <w:rFonts w:ascii="Courier New" w:eastAsia="Calibri" w:hAnsi="Courier New" w:cs="Courier New"/>
        </w:rPr>
        <w:t>("Введите корретное значение площади");</w:t>
      </w:r>
    </w:p>
    <w:p w14:paraId="6137EE71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1118C9">
        <w:rPr>
          <w:rFonts w:ascii="Courier New" w:eastAsia="Calibri" w:hAnsi="Courier New" w:cs="Courier New"/>
        </w:rPr>
        <w:t xml:space="preserve">        </w:t>
      </w:r>
      <w:r w:rsidRPr="00350895">
        <w:rPr>
          <w:rFonts w:ascii="Courier New" w:eastAsia="Calibri" w:hAnsi="Courier New" w:cs="Courier New"/>
          <w:lang w:val="en-US"/>
        </w:rPr>
        <w:t>return;</w:t>
      </w:r>
    </w:p>
    <w:p w14:paraId="39C362A2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}</w:t>
      </w:r>
    </w:p>
    <w:p w14:paraId="17ABA4D0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if (id === "")</w:t>
      </w:r>
    </w:p>
    <w:p w14:paraId="2EDE8FBD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await createRoom(type, area);</w:t>
      </w:r>
    </w:p>
    <w:p w14:paraId="2B3D06C6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else</w:t>
      </w:r>
    </w:p>
    <w:p w14:paraId="5F39ADD9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await editRoom(id, type, area);</w:t>
      </w:r>
    </w:p>
    <w:p w14:paraId="42CF4875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reset();</w:t>
      </w:r>
    </w:p>
    <w:p w14:paraId="251B7630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}</w:t>
      </w:r>
    </w:p>
    <w:p w14:paraId="2908AA09" w14:textId="0F124844" w:rsidR="00C50C23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getRooms();</w:t>
      </w:r>
    </w:p>
    <w:p w14:paraId="646601E4" w14:textId="3B324047" w:rsidR="00350895" w:rsidRPr="00350895" w:rsidRDefault="00350895" w:rsidP="00350895">
      <w:pPr>
        <w:pStyle w:val="23"/>
        <w:rPr>
          <w:lang w:val="en-US"/>
        </w:rPr>
      </w:pPr>
      <w:bookmarkStart w:id="20" w:name="_Toc121692673"/>
      <w:r w:rsidRPr="00350895">
        <w:rPr>
          <w:lang w:val="en-US"/>
        </w:rPr>
        <w:t>5.</w:t>
      </w:r>
      <w:r>
        <w:rPr>
          <w:lang w:val="en-US"/>
        </w:rPr>
        <w:t>2</w:t>
      </w:r>
      <w:r w:rsidRPr="00350895">
        <w:rPr>
          <w:lang w:val="en-US"/>
        </w:rPr>
        <w:t xml:space="preserve"> </w:t>
      </w:r>
      <w:r>
        <w:rPr>
          <w:lang w:val="en-US"/>
        </w:rPr>
        <w:t>flat</w:t>
      </w:r>
      <w:r w:rsidRPr="00350895">
        <w:rPr>
          <w:lang w:val="en-US"/>
        </w:rPr>
        <w:t>.js</w:t>
      </w:r>
      <w:bookmarkEnd w:id="20"/>
    </w:p>
    <w:p w14:paraId="2C87B64E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async function GetFlats() {</w:t>
      </w:r>
    </w:p>
    <w:p w14:paraId="6D699225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const response = await fetch("/api/Flats", {</w:t>
      </w:r>
    </w:p>
    <w:p w14:paraId="06187E0C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method: "GET",</w:t>
      </w:r>
    </w:p>
    <w:p w14:paraId="74A83559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headers: { "Accept": "application/json" }</w:t>
      </w:r>
    </w:p>
    <w:p w14:paraId="741390DD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});</w:t>
      </w:r>
    </w:p>
    <w:p w14:paraId="2DA9601A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if (response.ok === true) {</w:t>
      </w:r>
    </w:p>
    <w:p w14:paraId="55D89BFD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const flats = await response.json();</w:t>
      </w:r>
    </w:p>
    <w:p w14:paraId="71E50AE1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console.log(flats);</w:t>
      </w:r>
    </w:p>
    <w:p w14:paraId="7ADF4EFF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const rows = document.querySelectorAll("tbody")[2];</w:t>
      </w:r>
    </w:p>
    <w:p w14:paraId="63E6972D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flats.forEach(flat =&gt; rows.append(FlatRow(flat)));</w:t>
      </w:r>
    </w:p>
    <w:p w14:paraId="20429402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await GetFlat(flats[0].id);</w:t>
      </w:r>
    </w:p>
    <w:p w14:paraId="3534D177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var table = document.getElementById("mainTable");</w:t>
      </w:r>
    </w:p>
    <w:p w14:paraId="465499AC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var row = table.rows;</w:t>
      </w:r>
    </w:p>
    <w:p w14:paraId="3698345A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row[1].bgColor = "green";</w:t>
      </w:r>
    </w:p>
    <w:p w14:paraId="081D2482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var idField = document.getElementById("flatId");</w:t>
      </w:r>
    </w:p>
    <w:p w14:paraId="610E5176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idField.value = flats[0].id;</w:t>
      </w:r>
    </w:p>
    <w:p w14:paraId="7D580B95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}</w:t>
      </w:r>
    </w:p>
    <w:p w14:paraId="35C14CAA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}</w:t>
      </w:r>
    </w:p>
    <w:p w14:paraId="53A6E136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async function GetFlat(id) {</w:t>
      </w:r>
    </w:p>
    <w:p w14:paraId="441AAB16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const response = await fetch(`/api/Flats/${id}`, {</w:t>
      </w:r>
    </w:p>
    <w:p w14:paraId="4E2235FF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method: "GET",</w:t>
      </w:r>
    </w:p>
    <w:p w14:paraId="117E4AA9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headers: { "Accept": "application/json" }</w:t>
      </w:r>
    </w:p>
    <w:p w14:paraId="3502F2C3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});</w:t>
      </w:r>
    </w:p>
    <w:p w14:paraId="4D27F39D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if (response.ok === true) {</w:t>
      </w:r>
    </w:p>
    <w:p w14:paraId="10B9A089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const flat = await response.json();</w:t>
      </w:r>
    </w:p>
    <w:p w14:paraId="3C505AB9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const rooms = [];</w:t>
      </w:r>
    </w:p>
    <w:p w14:paraId="71B53276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for (var i = 0; i &lt; flat.rooms.length; i++) {</w:t>
      </w:r>
    </w:p>
    <w:p w14:paraId="4F5DCF1A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lastRenderedPageBreak/>
        <w:t xml:space="preserve">            rooms.push(await GetRoom(flat.rooms[i]));</w:t>
      </w:r>
    </w:p>
    <w:p w14:paraId="5CDF0A8F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}</w:t>
      </w:r>
    </w:p>
    <w:p w14:paraId="73A50249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const roomRows = document.querySelectorAll("tbody")[0];</w:t>
      </w:r>
    </w:p>
    <w:p w14:paraId="1C55B1C5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const residentRows = document.querySelectorAll("tbody")[1];</w:t>
      </w:r>
    </w:p>
    <w:p w14:paraId="1E9180CD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const residents = [];</w:t>
      </w:r>
    </w:p>
    <w:p w14:paraId="4F06EEB8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for (var i = 0; i &lt; flat.residents.length; i++) {</w:t>
      </w:r>
    </w:p>
    <w:p w14:paraId="5800F62A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    residents.push(await GetResident(flat.residents[i]));</w:t>
      </w:r>
    </w:p>
    <w:p w14:paraId="37F0839F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}</w:t>
      </w:r>
    </w:p>
    <w:p w14:paraId="20F646DA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rooms.forEach(room =&gt; roomRows.append(roomRow(room)));</w:t>
      </w:r>
    </w:p>
    <w:p w14:paraId="2308D5BD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residents.forEach(resident =&gt; residentRows.append(rowResident(resident)));</w:t>
      </w:r>
    </w:p>
    <w:p w14:paraId="24FC8482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</w:t>
      </w:r>
      <w:r w:rsidRPr="00350895">
        <w:rPr>
          <w:rFonts w:ascii="Courier New" w:eastAsia="Calibri" w:hAnsi="Courier New" w:cs="Courier New"/>
        </w:rPr>
        <w:t>}</w:t>
      </w:r>
    </w:p>
    <w:p w14:paraId="067448B2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</w:rPr>
      </w:pPr>
      <w:r w:rsidRPr="00350895">
        <w:rPr>
          <w:rFonts w:ascii="Courier New" w:eastAsia="Calibri" w:hAnsi="Courier New" w:cs="Courier New"/>
        </w:rPr>
        <w:t xml:space="preserve">    </w:t>
      </w:r>
      <w:r w:rsidRPr="00350895">
        <w:rPr>
          <w:rFonts w:ascii="Courier New" w:eastAsia="Calibri" w:hAnsi="Courier New" w:cs="Courier New"/>
          <w:lang w:val="en-US"/>
        </w:rPr>
        <w:t>else</w:t>
      </w:r>
      <w:r w:rsidRPr="00350895">
        <w:rPr>
          <w:rFonts w:ascii="Courier New" w:eastAsia="Calibri" w:hAnsi="Courier New" w:cs="Courier New"/>
        </w:rPr>
        <w:t xml:space="preserve"> {</w:t>
      </w:r>
    </w:p>
    <w:p w14:paraId="3615837F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</w:rPr>
      </w:pPr>
      <w:r w:rsidRPr="00350895">
        <w:rPr>
          <w:rFonts w:ascii="Courier New" w:eastAsia="Calibri" w:hAnsi="Courier New" w:cs="Courier New"/>
        </w:rPr>
        <w:t xml:space="preserve">        // если произошла ошибка, получаем сообщение об ошибке</w:t>
      </w:r>
    </w:p>
    <w:p w14:paraId="726266C4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</w:rPr>
        <w:t xml:space="preserve">        </w:t>
      </w:r>
      <w:r w:rsidRPr="00350895">
        <w:rPr>
          <w:rFonts w:ascii="Courier New" w:eastAsia="Calibri" w:hAnsi="Courier New" w:cs="Courier New"/>
          <w:lang w:val="en-US"/>
        </w:rPr>
        <w:t>const error = await response.json();</w:t>
      </w:r>
    </w:p>
    <w:p w14:paraId="440D5FEB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console</w:t>
      </w:r>
      <w:r w:rsidRPr="00350895">
        <w:rPr>
          <w:rFonts w:ascii="Courier New" w:eastAsia="Calibri" w:hAnsi="Courier New" w:cs="Courier New"/>
        </w:rPr>
        <w:t>.</w:t>
      </w:r>
      <w:r w:rsidRPr="00350895">
        <w:rPr>
          <w:rFonts w:ascii="Courier New" w:eastAsia="Calibri" w:hAnsi="Courier New" w:cs="Courier New"/>
          <w:lang w:val="en-US"/>
        </w:rPr>
        <w:t>log</w:t>
      </w:r>
      <w:r w:rsidRPr="00350895">
        <w:rPr>
          <w:rFonts w:ascii="Courier New" w:eastAsia="Calibri" w:hAnsi="Courier New" w:cs="Courier New"/>
        </w:rPr>
        <w:t>(</w:t>
      </w:r>
      <w:r w:rsidRPr="00350895">
        <w:rPr>
          <w:rFonts w:ascii="Courier New" w:eastAsia="Calibri" w:hAnsi="Courier New" w:cs="Courier New"/>
          <w:lang w:val="en-US"/>
        </w:rPr>
        <w:t>error</w:t>
      </w:r>
      <w:r w:rsidRPr="00350895">
        <w:rPr>
          <w:rFonts w:ascii="Courier New" w:eastAsia="Calibri" w:hAnsi="Courier New" w:cs="Courier New"/>
        </w:rPr>
        <w:t>.</w:t>
      </w:r>
      <w:r w:rsidRPr="00350895">
        <w:rPr>
          <w:rFonts w:ascii="Courier New" w:eastAsia="Calibri" w:hAnsi="Courier New" w:cs="Courier New"/>
          <w:lang w:val="en-US"/>
        </w:rPr>
        <w:t>message</w:t>
      </w:r>
      <w:r w:rsidRPr="00350895">
        <w:rPr>
          <w:rFonts w:ascii="Courier New" w:eastAsia="Calibri" w:hAnsi="Courier New" w:cs="Courier New"/>
        </w:rPr>
        <w:t>); // и выводим его на консоль</w:t>
      </w:r>
    </w:p>
    <w:p w14:paraId="502597CE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</w:rPr>
        <w:t xml:space="preserve">    </w:t>
      </w:r>
      <w:r w:rsidRPr="00350895">
        <w:rPr>
          <w:rFonts w:ascii="Courier New" w:eastAsia="Calibri" w:hAnsi="Courier New" w:cs="Courier New"/>
          <w:lang w:val="en-US"/>
        </w:rPr>
        <w:t>}</w:t>
      </w:r>
    </w:p>
    <w:p w14:paraId="4D3DA715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}</w:t>
      </w:r>
    </w:p>
    <w:p w14:paraId="513FA406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async function setRoomsCmb() {</w:t>
      </w:r>
    </w:p>
    <w:p w14:paraId="11845A64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const response = await fetch("/api/Rooms", {</w:t>
      </w:r>
    </w:p>
    <w:p w14:paraId="1D8C6A7F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method: "GET",</w:t>
      </w:r>
    </w:p>
    <w:p w14:paraId="2EDE5E82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headers: { "Accept": "application/json" }</w:t>
      </w:r>
    </w:p>
    <w:p w14:paraId="23DC68EF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});</w:t>
      </w:r>
    </w:p>
    <w:p w14:paraId="59B26C25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if (response.ok === true) {</w:t>
      </w:r>
    </w:p>
    <w:p w14:paraId="2CEBA0AF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const rooms = await response.json();</w:t>
      </w:r>
    </w:p>
    <w:p w14:paraId="668019DC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var roomInfo = document.getElementById("roomInfo");</w:t>
      </w:r>
    </w:p>
    <w:p w14:paraId="5B6D0747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if (rooms.length &lt; 1) {</w:t>
      </w:r>
    </w:p>
    <w:p w14:paraId="00BD2063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    roomInfo.value = "Не добавлены комнаты";</w:t>
      </w:r>
    </w:p>
    <w:p w14:paraId="72903786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    return;</w:t>
      </w:r>
    </w:p>
    <w:p w14:paraId="21AF0D6A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} </w:t>
      </w:r>
    </w:p>
    <w:p w14:paraId="53A25294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var cmbRoom = document.getElementById("cmbRoom");</w:t>
      </w:r>
    </w:p>
    <w:p w14:paraId="1546E504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for (var i = 0; i &lt; rooms.length; i++) {</w:t>
      </w:r>
    </w:p>
    <w:p w14:paraId="5BCC777C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    var t = document.createElement("option");</w:t>
      </w:r>
    </w:p>
    <w:p w14:paraId="4E10B041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    t.value = rooms[i].id;</w:t>
      </w:r>
    </w:p>
    <w:p w14:paraId="71469024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    t.textContent = rooms[i].roomType;</w:t>
      </w:r>
    </w:p>
    <w:p w14:paraId="3B14AFD0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    cmbRoom.appendChild(t);</w:t>
      </w:r>
    </w:p>
    <w:p w14:paraId="23A9866C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}</w:t>
      </w:r>
    </w:p>
    <w:p w14:paraId="39969821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roomInfo.value = `Тип комнаты: ${rooms[0].roomType} Площадь: ${rooms[0].area}`;</w:t>
      </w:r>
    </w:p>
    <w:p w14:paraId="6156FAFC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}</w:t>
      </w:r>
    </w:p>
    <w:p w14:paraId="60E77CF2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}</w:t>
      </w:r>
    </w:p>
    <w:p w14:paraId="2BB1433B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async function GetRoom(id) {</w:t>
      </w:r>
    </w:p>
    <w:p w14:paraId="4A6CF6D0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const response = await fetch(`/api/Rooms/${id}`, {</w:t>
      </w:r>
    </w:p>
    <w:p w14:paraId="5145753C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method: "GET",</w:t>
      </w:r>
    </w:p>
    <w:p w14:paraId="70AF594F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headers: { "Accept": "application/json" }</w:t>
      </w:r>
    </w:p>
    <w:p w14:paraId="120215BA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});</w:t>
      </w:r>
    </w:p>
    <w:p w14:paraId="750834F1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if (response.ok === true) {</w:t>
      </w:r>
    </w:p>
    <w:p w14:paraId="56E4007A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const room = await response.json();</w:t>
      </w:r>
    </w:p>
    <w:p w14:paraId="03F33D23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return room;</w:t>
      </w:r>
    </w:p>
    <w:p w14:paraId="257D2203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}</w:t>
      </w:r>
    </w:p>
    <w:p w14:paraId="4C8E8CB4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}</w:t>
      </w:r>
    </w:p>
    <w:p w14:paraId="13B8B766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async function cmbRoomChange() {</w:t>
      </w:r>
    </w:p>
    <w:p w14:paraId="30608E03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var e = document.getElementById("cmbRoom");</w:t>
      </w:r>
    </w:p>
    <w:p w14:paraId="0334C749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var id = e.options[e.selectedIndex].value;</w:t>
      </w:r>
    </w:p>
    <w:p w14:paraId="1ACDE5DB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var room = await GetRoom(id);</w:t>
      </w:r>
    </w:p>
    <w:p w14:paraId="67F7CE16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var roomInfo = document.getElementById("roomInfo");</w:t>
      </w:r>
    </w:p>
    <w:p w14:paraId="28AA166F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roomInfo.value = `Тип комнаты: ${room.roomType} Площадь: ${room.area}`;</w:t>
      </w:r>
    </w:p>
    <w:p w14:paraId="202B5E24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}</w:t>
      </w:r>
    </w:p>
    <w:p w14:paraId="3AC75F4C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async function setResidentsCmb() {</w:t>
      </w:r>
    </w:p>
    <w:p w14:paraId="0D9FC6BF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const response = await fetch("/api/Residents", {</w:t>
      </w:r>
    </w:p>
    <w:p w14:paraId="45984296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method: "GET",</w:t>
      </w:r>
    </w:p>
    <w:p w14:paraId="7D3F4CFB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headers: { "Accept": "application/json" }</w:t>
      </w:r>
    </w:p>
    <w:p w14:paraId="007926E2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});</w:t>
      </w:r>
    </w:p>
    <w:p w14:paraId="42D55C95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if (response.ok === true) {</w:t>
      </w:r>
    </w:p>
    <w:p w14:paraId="0E4D879D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const residents = await response.json();</w:t>
      </w:r>
    </w:p>
    <w:p w14:paraId="4F585BEA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lastRenderedPageBreak/>
        <w:t xml:space="preserve">        var roomInfo = document.getElementById("residentInfo");</w:t>
      </w:r>
    </w:p>
    <w:p w14:paraId="0BCAFD99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if (residents.length &lt; 1) {</w:t>
      </w:r>
    </w:p>
    <w:p w14:paraId="056F850B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    roomInfo.value = "Не добавлены жители";</w:t>
      </w:r>
    </w:p>
    <w:p w14:paraId="224F9BCA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    return;</w:t>
      </w:r>
    </w:p>
    <w:p w14:paraId="63184EFA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}</w:t>
      </w:r>
    </w:p>
    <w:p w14:paraId="369AA84F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var cmbResident = document.getElementById("cmbResident");</w:t>
      </w:r>
    </w:p>
    <w:p w14:paraId="6637B038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for (var i = 0; i &lt; residents.length; i++) {</w:t>
      </w:r>
    </w:p>
    <w:p w14:paraId="0170462A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    var t = document.createElement("option");</w:t>
      </w:r>
    </w:p>
    <w:p w14:paraId="4B40695D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    t.value = residents[i].id;</w:t>
      </w:r>
    </w:p>
    <w:p w14:paraId="0116DFCB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    t.textContent = residents[i].lastName;</w:t>
      </w:r>
    </w:p>
    <w:p w14:paraId="659426DE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    cmbResident.appendChild(t);</w:t>
      </w:r>
    </w:p>
    <w:p w14:paraId="7FA3EE5C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}</w:t>
      </w:r>
    </w:p>
    <w:p w14:paraId="4EFC3150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roomInfo.value = `Имя: ${residents[0].name} | Фамилия: ${residents[0].lastName}</w:t>
      </w:r>
    </w:p>
    <w:p w14:paraId="3BFCA780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| Дата рождения: ${residents[0].birthDate}`;</w:t>
      </w:r>
    </w:p>
    <w:p w14:paraId="66B2A061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}</w:t>
      </w:r>
    </w:p>
    <w:p w14:paraId="6DBFA2FF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}</w:t>
      </w:r>
    </w:p>
    <w:p w14:paraId="6BDCF0D8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async function GetResident(id) {</w:t>
      </w:r>
    </w:p>
    <w:p w14:paraId="16107101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const response = await fetch(`/api/Residents/${id}`, {</w:t>
      </w:r>
    </w:p>
    <w:p w14:paraId="0FCBE173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method: "GET",</w:t>
      </w:r>
    </w:p>
    <w:p w14:paraId="1B94A117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headers: { "Accept": "application/json" }</w:t>
      </w:r>
    </w:p>
    <w:p w14:paraId="2FF4BE8E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});</w:t>
      </w:r>
    </w:p>
    <w:p w14:paraId="5B3F2733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const resident = await response.json();</w:t>
      </w:r>
    </w:p>
    <w:p w14:paraId="20CFB2A9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return resident;</w:t>
      </w:r>
    </w:p>
    <w:p w14:paraId="5B05BCC8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}</w:t>
      </w:r>
    </w:p>
    <w:p w14:paraId="06283820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async function cmbResidentChange() {</w:t>
      </w:r>
    </w:p>
    <w:p w14:paraId="4FFDD394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</w:t>
      </w:r>
    </w:p>
    <w:p w14:paraId="57AAB832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var e = document.getElementById("cmbResident");</w:t>
      </w:r>
    </w:p>
    <w:p w14:paraId="4B69316D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var id = e.options[e.selectedIndex].value;</w:t>
      </w:r>
    </w:p>
    <w:p w14:paraId="1D9A0595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var roomInfo = document.getElementById("residentInfo");</w:t>
      </w:r>
    </w:p>
    <w:p w14:paraId="38D4D695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var resident = await GetResident(id);</w:t>
      </w:r>
    </w:p>
    <w:p w14:paraId="5838E779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roomInfo.value = `Имя: ${resident.name} | Фамилия: ${resident.lastName}</w:t>
      </w:r>
    </w:p>
    <w:p w14:paraId="1A14E287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| Дата рождения: ${resident.birthDate}`;</w:t>
      </w:r>
    </w:p>
    <w:p w14:paraId="2E431927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}</w:t>
      </w:r>
    </w:p>
    <w:p w14:paraId="5F28CB47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async function AddRoom() {</w:t>
      </w:r>
    </w:p>
    <w:p w14:paraId="3B0B4207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var e = document.getElementById("cmbRoom");</w:t>
      </w:r>
    </w:p>
    <w:p w14:paraId="39F0DB36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var id = e.options[e.selectedIndex].value;</w:t>
      </w:r>
    </w:p>
    <w:p w14:paraId="68168A32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var room = await GetRoom(id);</w:t>
      </w:r>
    </w:p>
    <w:p w14:paraId="43C0895D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document.querySelectorAll("tbody")[0].append(roomRow(room));</w:t>
      </w:r>
    </w:p>
    <w:p w14:paraId="4C628F86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}</w:t>
      </w:r>
    </w:p>
    <w:p w14:paraId="7C28E03E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function roomRow(room) {</w:t>
      </w:r>
    </w:p>
    <w:p w14:paraId="472F9F30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const tr = document.createElement("tr");</w:t>
      </w:r>
    </w:p>
    <w:p w14:paraId="08FAC73D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tr.setAttribute("data-rowid", room.id);</w:t>
      </w:r>
    </w:p>
    <w:p w14:paraId="17BA17A0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</w:p>
    <w:p w14:paraId="59290BE5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const idTd = document.createElement("td");</w:t>
      </w:r>
    </w:p>
    <w:p w14:paraId="16BA47EE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idTd.append(room.id);</w:t>
      </w:r>
    </w:p>
    <w:p w14:paraId="036632FB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tr.append(idTd);</w:t>
      </w:r>
    </w:p>
    <w:p w14:paraId="02BE7F89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</w:p>
    <w:p w14:paraId="612F4EA9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const typeTd = document.createElement("td");</w:t>
      </w:r>
    </w:p>
    <w:p w14:paraId="6EE98375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typeTd.append(room.roomType);</w:t>
      </w:r>
    </w:p>
    <w:p w14:paraId="0F651D16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tr.append(typeTd);</w:t>
      </w:r>
    </w:p>
    <w:p w14:paraId="351998F4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</w:p>
    <w:p w14:paraId="320D98D1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const areaTb = document.createElement("td");</w:t>
      </w:r>
    </w:p>
    <w:p w14:paraId="4EAC4B0A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areaTb.append(room.area);</w:t>
      </w:r>
    </w:p>
    <w:p w14:paraId="42C7928D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tr.append(areaTb);</w:t>
      </w:r>
    </w:p>
    <w:p w14:paraId="7D4E15D8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</w:p>
    <w:p w14:paraId="37A8EB84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const linksTd = document.createElement("td");</w:t>
      </w:r>
    </w:p>
    <w:p w14:paraId="665FFE18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const removeLink = document.createElement("button");</w:t>
      </w:r>
    </w:p>
    <w:p w14:paraId="0BA3C214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removeLink.append("Удалить");</w:t>
      </w:r>
    </w:p>
    <w:p w14:paraId="24592733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removeLink.className = "btn btn-danger";</w:t>
      </w:r>
    </w:p>
    <w:p w14:paraId="0B419045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removeLink.addEventListener("click", async () =&gt; await DeleteItem(room.id));</w:t>
      </w:r>
    </w:p>
    <w:p w14:paraId="6D485824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</w:p>
    <w:p w14:paraId="0B6A5C4F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linksTd.append(removeLink);</w:t>
      </w:r>
    </w:p>
    <w:p w14:paraId="0A6406AA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tr.appendChild(linksTd);</w:t>
      </w:r>
    </w:p>
    <w:p w14:paraId="3A605192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lastRenderedPageBreak/>
        <w:t xml:space="preserve">    return tr;</w:t>
      </w:r>
    </w:p>
    <w:p w14:paraId="1C260F27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}</w:t>
      </w:r>
    </w:p>
    <w:p w14:paraId="7B201F16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async function AddResident() {</w:t>
      </w:r>
    </w:p>
    <w:p w14:paraId="1A55799E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var e = document.getElementById("cmbResident");</w:t>
      </w:r>
    </w:p>
    <w:p w14:paraId="5C276828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var id = e.options[e.selectedIndex].value;</w:t>
      </w:r>
    </w:p>
    <w:p w14:paraId="6ED3A47D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var roomResidents = document.getElementsByTagName("tbody")[1].rows;</w:t>
      </w:r>
    </w:p>
    <w:p w14:paraId="485A4712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for (var i = 0; i &lt; roomResidents.length; i++) {</w:t>
      </w:r>
    </w:p>
    <w:p w14:paraId="4A655A86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var td = roomResidents[i].getElementsByTagName("td");</w:t>
      </w:r>
    </w:p>
    <w:p w14:paraId="2D4EB07B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if</w:t>
      </w:r>
      <w:r w:rsidRPr="00350895">
        <w:rPr>
          <w:rFonts w:ascii="Courier New" w:eastAsia="Calibri" w:hAnsi="Courier New" w:cs="Courier New"/>
        </w:rPr>
        <w:t xml:space="preserve"> (</w:t>
      </w:r>
      <w:r w:rsidRPr="00350895">
        <w:rPr>
          <w:rFonts w:ascii="Courier New" w:eastAsia="Calibri" w:hAnsi="Courier New" w:cs="Courier New"/>
          <w:lang w:val="en-US"/>
        </w:rPr>
        <w:t>id</w:t>
      </w:r>
      <w:r w:rsidRPr="00350895">
        <w:rPr>
          <w:rFonts w:ascii="Courier New" w:eastAsia="Calibri" w:hAnsi="Courier New" w:cs="Courier New"/>
        </w:rPr>
        <w:t xml:space="preserve"> === </w:t>
      </w:r>
      <w:r w:rsidRPr="00350895">
        <w:rPr>
          <w:rFonts w:ascii="Courier New" w:eastAsia="Calibri" w:hAnsi="Courier New" w:cs="Courier New"/>
          <w:lang w:val="en-US"/>
        </w:rPr>
        <w:t>td</w:t>
      </w:r>
      <w:r w:rsidRPr="00350895">
        <w:rPr>
          <w:rFonts w:ascii="Courier New" w:eastAsia="Calibri" w:hAnsi="Courier New" w:cs="Courier New"/>
        </w:rPr>
        <w:t>[0].</w:t>
      </w:r>
      <w:r w:rsidRPr="00350895">
        <w:rPr>
          <w:rFonts w:ascii="Courier New" w:eastAsia="Calibri" w:hAnsi="Courier New" w:cs="Courier New"/>
          <w:lang w:val="en-US"/>
        </w:rPr>
        <w:t>innerText</w:t>
      </w:r>
      <w:r w:rsidRPr="00350895">
        <w:rPr>
          <w:rFonts w:ascii="Courier New" w:eastAsia="Calibri" w:hAnsi="Courier New" w:cs="Courier New"/>
        </w:rPr>
        <w:t>) {</w:t>
      </w:r>
    </w:p>
    <w:p w14:paraId="3ED52471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</w:rPr>
      </w:pPr>
      <w:r w:rsidRPr="00350895">
        <w:rPr>
          <w:rFonts w:ascii="Courier New" w:eastAsia="Calibri" w:hAnsi="Courier New" w:cs="Courier New"/>
        </w:rPr>
        <w:t xml:space="preserve">            </w:t>
      </w:r>
      <w:r w:rsidRPr="00350895">
        <w:rPr>
          <w:rFonts w:ascii="Courier New" w:eastAsia="Calibri" w:hAnsi="Courier New" w:cs="Courier New"/>
          <w:lang w:val="en-US"/>
        </w:rPr>
        <w:t>alert</w:t>
      </w:r>
      <w:r w:rsidRPr="00350895">
        <w:rPr>
          <w:rFonts w:ascii="Courier New" w:eastAsia="Calibri" w:hAnsi="Courier New" w:cs="Courier New"/>
        </w:rPr>
        <w:t>("Этот житель уже прописан в этой квартире");</w:t>
      </w:r>
    </w:p>
    <w:p w14:paraId="11E3E104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</w:rPr>
        <w:t xml:space="preserve">            </w:t>
      </w:r>
      <w:r w:rsidRPr="00350895">
        <w:rPr>
          <w:rFonts w:ascii="Courier New" w:eastAsia="Calibri" w:hAnsi="Courier New" w:cs="Courier New"/>
          <w:lang w:val="en-US"/>
        </w:rPr>
        <w:t>return;</w:t>
      </w:r>
    </w:p>
    <w:p w14:paraId="6E3C0162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}</w:t>
      </w:r>
    </w:p>
    <w:p w14:paraId="0F0E0FE1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   </w:t>
      </w:r>
    </w:p>
    <w:p w14:paraId="2983E735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}</w:t>
      </w:r>
    </w:p>
    <w:p w14:paraId="4449A622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var resident = await GetResident(id);</w:t>
      </w:r>
    </w:p>
    <w:p w14:paraId="587743F0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document.querySelectorAll("tbody")[1].append(rowResident(resident));</w:t>
      </w:r>
    </w:p>
    <w:p w14:paraId="72762301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}</w:t>
      </w:r>
    </w:p>
    <w:p w14:paraId="3929CEE1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function rowResident(resident) {</w:t>
      </w:r>
    </w:p>
    <w:p w14:paraId="13F26EC6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const tr = document.createElement("tr");</w:t>
      </w:r>
    </w:p>
    <w:p w14:paraId="56905E05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tr.setAttribute("data-rowid", resident.id);</w:t>
      </w:r>
    </w:p>
    <w:p w14:paraId="7B73D994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</w:p>
    <w:p w14:paraId="266EF4F5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const idId = document.createElement("td");</w:t>
      </w:r>
    </w:p>
    <w:p w14:paraId="09B82DF4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idId.append(resident.id);</w:t>
      </w:r>
    </w:p>
    <w:p w14:paraId="79C7A009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tr.append(idId);</w:t>
      </w:r>
    </w:p>
    <w:p w14:paraId="7A537486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</w:p>
    <w:p w14:paraId="6EAA313D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const nameTd = document.createElement("td");</w:t>
      </w:r>
    </w:p>
    <w:p w14:paraId="122FD50B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nameTd.append(resident.name);</w:t>
      </w:r>
    </w:p>
    <w:p w14:paraId="500CBF6B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tr.append(nameTd);</w:t>
      </w:r>
    </w:p>
    <w:p w14:paraId="14183D19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</w:p>
    <w:p w14:paraId="00EC97AA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const lastNameTd = document.createElement("td");</w:t>
      </w:r>
    </w:p>
    <w:p w14:paraId="0F831559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lastNameTd.append(resident.lastName);</w:t>
      </w:r>
    </w:p>
    <w:p w14:paraId="32D6C0D7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tr.append(lastNameTd);</w:t>
      </w:r>
    </w:p>
    <w:p w14:paraId="73B0BE59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</w:p>
    <w:p w14:paraId="5E835467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const bdTb = document.createElement("td");</w:t>
      </w:r>
    </w:p>
    <w:p w14:paraId="6F49E395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bdTb.append(resident.birthDate);</w:t>
      </w:r>
    </w:p>
    <w:p w14:paraId="00ACC81D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tr.append(bdTb);</w:t>
      </w:r>
    </w:p>
    <w:p w14:paraId="7F85B31C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</w:p>
    <w:p w14:paraId="47352A51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const linksTd = document.createElement("td");</w:t>
      </w:r>
    </w:p>
    <w:p w14:paraId="5DA52F14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</w:p>
    <w:p w14:paraId="250C0150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const removeLink = document.createElement("button");</w:t>
      </w:r>
    </w:p>
    <w:p w14:paraId="589B14E1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removeLink.append("Удалить");</w:t>
      </w:r>
    </w:p>
    <w:p w14:paraId="507CEC21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removeLink.className = "btn btn-danger";</w:t>
      </w:r>
    </w:p>
    <w:p w14:paraId="637B9982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removeLink.addEventListener("click", async () =&gt; await DeleteItem(resident.id));</w:t>
      </w:r>
    </w:p>
    <w:p w14:paraId="17BD032B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</w:p>
    <w:p w14:paraId="492F5486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linksTd.append(removeLink);</w:t>
      </w:r>
    </w:p>
    <w:p w14:paraId="37CA7298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tr.appendChild(linksTd);</w:t>
      </w:r>
    </w:p>
    <w:p w14:paraId="6C9B09DB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</w:p>
    <w:p w14:paraId="12D61232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return tr;</w:t>
      </w:r>
    </w:p>
    <w:p w14:paraId="3984B08D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}</w:t>
      </w:r>
    </w:p>
    <w:p w14:paraId="3275E764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async function DeleteItem(id) {</w:t>
      </w:r>
    </w:p>
    <w:p w14:paraId="703ABCD2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document.querySelector(`tr[data-rowid='${id}']`).remove();</w:t>
      </w:r>
    </w:p>
    <w:p w14:paraId="186AA7CC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}</w:t>
      </w:r>
    </w:p>
    <w:p w14:paraId="4EB3F8FA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async function click(flat, tr) {</w:t>
      </w:r>
    </w:p>
    <w:p w14:paraId="69636DAD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Reset();</w:t>
      </w:r>
    </w:p>
    <w:p w14:paraId="26738467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var idField = document.getElementById("flatId");</w:t>
      </w:r>
    </w:p>
    <w:p w14:paraId="38AB353E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idField.value = flat.id;</w:t>
      </w:r>
    </w:p>
    <w:p w14:paraId="1B264C7D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var table = document.getElementById("mainTable");</w:t>
      </w:r>
    </w:p>
    <w:p w14:paraId="27511D65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var row = table.rows;</w:t>
      </w:r>
    </w:p>
    <w:p w14:paraId="6DE17831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for (var i = 0; i &lt; row.length; i++) {</w:t>
      </w:r>
    </w:p>
    <w:p w14:paraId="7DCCDB18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row[i].bgColor = "white";</w:t>
      </w:r>
    </w:p>
    <w:p w14:paraId="36FE2C1E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}</w:t>
      </w:r>
    </w:p>
    <w:p w14:paraId="4FEF533D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var id = flat.id;</w:t>
      </w:r>
    </w:p>
    <w:p w14:paraId="2B592AEC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tr.bgColor = "green";</w:t>
      </w:r>
    </w:p>
    <w:p w14:paraId="16D05875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await GetFlat(id);</w:t>
      </w:r>
    </w:p>
    <w:p w14:paraId="51DE473C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lastRenderedPageBreak/>
        <w:t>}</w:t>
      </w:r>
    </w:p>
    <w:p w14:paraId="575FB49E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function FlatRow(flat) {</w:t>
      </w:r>
    </w:p>
    <w:p w14:paraId="0DA0F9DA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const tr = document.createElement("tr");</w:t>
      </w:r>
    </w:p>
    <w:p w14:paraId="739DDB9C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tr.setAttribute("data-rowid", flat.id);</w:t>
      </w:r>
    </w:p>
    <w:p w14:paraId="09FEF174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const idId = document.createElement("td");</w:t>
      </w:r>
    </w:p>
    <w:p w14:paraId="14819355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idId.append(flat.id);</w:t>
      </w:r>
    </w:p>
    <w:p w14:paraId="49FDF374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const linksTd = document.createElement("td");</w:t>
      </w:r>
    </w:p>
    <w:p w14:paraId="2E717F3C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tr.append(idId);</w:t>
      </w:r>
    </w:p>
    <w:p w14:paraId="532AEF52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const removeLink = document.createElement("button");</w:t>
      </w:r>
    </w:p>
    <w:p w14:paraId="312C046B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removeLink.append("Удалить");</w:t>
      </w:r>
    </w:p>
    <w:p w14:paraId="00B2385E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removeLink.className = "btn btn-danger";</w:t>
      </w:r>
    </w:p>
    <w:p w14:paraId="50292A2A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removeLink.addEventListener("click", async () =&gt; await DeleteFlat(flat.id));</w:t>
      </w:r>
    </w:p>
    <w:p w14:paraId="56437A0E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linksTd.append(removeLink);</w:t>
      </w:r>
    </w:p>
    <w:p w14:paraId="75AE467F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tr.appendChild(linksTd);</w:t>
      </w:r>
    </w:p>
    <w:p w14:paraId="39D3670E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tr.addEventListener("click", async () =&gt; await click(flat, tr));</w:t>
      </w:r>
    </w:p>
    <w:p w14:paraId="7E2553BB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return tr;</w:t>
      </w:r>
    </w:p>
    <w:p w14:paraId="790A305B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}</w:t>
      </w:r>
    </w:p>
    <w:p w14:paraId="16EE03FA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async function DeleteFlat(id) {</w:t>
      </w:r>
    </w:p>
    <w:p w14:paraId="441B5D78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var bs = await GetBuildings(id);</w:t>
      </w:r>
    </w:p>
    <w:p w14:paraId="68DDA1A7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if</w:t>
      </w:r>
      <w:r w:rsidRPr="00350895">
        <w:rPr>
          <w:rFonts w:ascii="Courier New" w:eastAsia="Calibri" w:hAnsi="Courier New" w:cs="Courier New"/>
        </w:rPr>
        <w:t xml:space="preserve"> (</w:t>
      </w:r>
      <w:r w:rsidRPr="00350895">
        <w:rPr>
          <w:rFonts w:ascii="Courier New" w:eastAsia="Calibri" w:hAnsi="Courier New" w:cs="Courier New"/>
          <w:lang w:val="en-US"/>
        </w:rPr>
        <w:t>bs</w:t>
      </w:r>
      <w:r w:rsidRPr="00350895">
        <w:rPr>
          <w:rFonts w:ascii="Courier New" w:eastAsia="Calibri" w:hAnsi="Courier New" w:cs="Courier New"/>
        </w:rPr>
        <w:t>.</w:t>
      </w:r>
      <w:r w:rsidRPr="00350895">
        <w:rPr>
          <w:rFonts w:ascii="Courier New" w:eastAsia="Calibri" w:hAnsi="Courier New" w:cs="Courier New"/>
          <w:lang w:val="en-US"/>
        </w:rPr>
        <w:t>length</w:t>
      </w:r>
      <w:r w:rsidRPr="00350895">
        <w:rPr>
          <w:rFonts w:ascii="Courier New" w:eastAsia="Calibri" w:hAnsi="Courier New" w:cs="Courier New"/>
        </w:rPr>
        <w:t xml:space="preserve"> &gt; 0) {</w:t>
      </w:r>
    </w:p>
    <w:p w14:paraId="198F7470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</w:rPr>
      </w:pPr>
      <w:r w:rsidRPr="00350895">
        <w:rPr>
          <w:rFonts w:ascii="Courier New" w:eastAsia="Calibri" w:hAnsi="Courier New" w:cs="Courier New"/>
        </w:rPr>
        <w:t xml:space="preserve">        </w:t>
      </w:r>
      <w:r w:rsidRPr="00350895">
        <w:rPr>
          <w:rFonts w:ascii="Courier New" w:eastAsia="Calibri" w:hAnsi="Courier New" w:cs="Courier New"/>
          <w:lang w:val="en-US"/>
        </w:rPr>
        <w:t>alert</w:t>
      </w:r>
      <w:r w:rsidRPr="00350895">
        <w:rPr>
          <w:rFonts w:ascii="Courier New" w:eastAsia="Calibri" w:hAnsi="Courier New" w:cs="Courier New"/>
        </w:rPr>
        <w:t>("Эта квартира находится в зданиях");</w:t>
      </w:r>
    </w:p>
    <w:p w14:paraId="2F72AE53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</w:rPr>
        <w:t xml:space="preserve">        </w:t>
      </w:r>
      <w:r w:rsidRPr="00350895">
        <w:rPr>
          <w:rFonts w:ascii="Courier New" w:eastAsia="Calibri" w:hAnsi="Courier New" w:cs="Courier New"/>
          <w:lang w:val="en-US"/>
        </w:rPr>
        <w:t>return;</w:t>
      </w:r>
    </w:p>
    <w:p w14:paraId="5D96847C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}</w:t>
      </w:r>
    </w:p>
    <w:p w14:paraId="72657D2F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const response = await fetch(`/api/Flats/${id}`, {</w:t>
      </w:r>
    </w:p>
    <w:p w14:paraId="3A8062BE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method: "DELETE",</w:t>
      </w:r>
    </w:p>
    <w:p w14:paraId="6A58F7CD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headers: { "Accept": "application/json" }</w:t>
      </w:r>
    </w:p>
    <w:p w14:paraId="72275913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});</w:t>
      </w:r>
    </w:p>
    <w:p w14:paraId="6A91136E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if (response.ok === true) {</w:t>
      </w:r>
    </w:p>
    <w:p w14:paraId="5AA34198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const flat = await response.json();</w:t>
      </w:r>
    </w:p>
    <w:p w14:paraId="44184DDE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document.querySelector(`tr[data-rowid='${flat.id}']`).remove();</w:t>
      </w:r>
    </w:p>
    <w:p w14:paraId="73701BD5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}</w:t>
      </w:r>
    </w:p>
    <w:p w14:paraId="2EE8A095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else {</w:t>
      </w:r>
    </w:p>
    <w:p w14:paraId="2D6544AE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const error = await response.json();</w:t>
      </w:r>
    </w:p>
    <w:p w14:paraId="210884CE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console.log(error.message);</w:t>
      </w:r>
    </w:p>
    <w:p w14:paraId="5EDB9226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}</w:t>
      </w:r>
    </w:p>
    <w:p w14:paraId="2882A84D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}</w:t>
      </w:r>
    </w:p>
    <w:p w14:paraId="377F6C69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async function AddFlat() {</w:t>
      </w:r>
    </w:p>
    <w:p w14:paraId="2E6EDB33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let rooms = [];</w:t>
      </w:r>
    </w:p>
    <w:p w14:paraId="6DDC124F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var roomRows = document.getElementsByTagName("tbody")[0].rows;</w:t>
      </w:r>
    </w:p>
    <w:p w14:paraId="2EB75849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for (var i = 0; i &lt; roomRows.length; i++) {</w:t>
      </w:r>
    </w:p>
    <w:p w14:paraId="4AC2BE76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var td = roomRows[i].getElementsByTagName("td");</w:t>
      </w:r>
    </w:p>
    <w:p w14:paraId="2C119BD2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rooms.push(td[0].innerText)</w:t>
      </w:r>
    </w:p>
    <w:p w14:paraId="3A9390CB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}</w:t>
      </w:r>
    </w:p>
    <w:p w14:paraId="4A269CDA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let residents = [];</w:t>
      </w:r>
    </w:p>
    <w:p w14:paraId="465C409F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var roomResidents = document.getElementsByTagName("tbody")[1].rows;</w:t>
      </w:r>
    </w:p>
    <w:p w14:paraId="5C27DD0A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for (var i = 0; i &lt; roomResidents.length; i++) {</w:t>
      </w:r>
    </w:p>
    <w:p w14:paraId="0057BB34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var td = roomResidents[i].getElementsByTagName("td");</w:t>
      </w:r>
    </w:p>
    <w:p w14:paraId="40B562F4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residents.push(td[0].innerText)</w:t>
      </w:r>
    </w:p>
    <w:p w14:paraId="09A1F2CD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}</w:t>
      </w:r>
    </w:p>
    <w:p w14:paraId="24EC6144" w14:textId="77777777" w:rsidR="00350895" w:rsidRPr="00DC2488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if</w:t>
      </w:r>
      <w:r w:rsidRPr="00DC2488">
        <w:rPr>
          <w:rFonts w:ascii="Courier New" w:eastAsia="Calibri" w:hAnsi="Courier New" w:cs="Courier New"/>
          <w:lang w:val="en-US"/>
        </w:rPr>
        <w:t xml:space="preserve"> (</w:t>
      </w:r>
      <w:r w:rsidRPr="00350895">
        <w:rPr>
          <w:rFonts w:ascii="Courier New" w:eastAsia="Calibri" w:hAnsi="Courier New" w:cs="Courier New"/>
          <w:lang w:val="en-US"/>
        </w:rPr>
        <w:t>rooms</w:t>
      </w:r>
      <w:r w:rsidRPr="00DC2488">
        <w:rPr>
          <w:rFonts w:ascii="Courier New" w:eastAsia="Calibri" w:hAnsi="Courier New" w:cs="Courier New"/>
          <w:lang w:val="en-US"/>
        </w:rPr>
        <w:t>.</w:t>
      </w:r>
      <w:r w:rsidRPr="00350895">
        <w:rPr>
          <w:rFonts w:ascii="Courier New" w:eastAsia="Calibri" w:hAnsi="Courier New" w:cs="Courier New"/>
          <w:lang w:val="en-US"/>
        </w:rPr>
        <w:t>length</w:t>
      </w:r>
      <w:r w:rsidRPr="00DC2488">
        <w:rPr>
          <w:rFonts w:ascii="Courier New" w:eastAsia="Calibri" w:hAnsi="Courier New" w:cs="Courier New"/>
          <w:lang w:val="en-US"/>
        </w:rPr>
        <w:t xml:space="preserve"> == 0) {</w:t>
      </w:r>
    </w:p>
    <w:p w14:paraId="1B5C296C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</w:rPr>
      </w:pPr>
      <w:r w:rsidRPr="00DC2488">
        <w:rPr>
          <w:rFonts w:ascii="Courier New" w:eastAsia="Calibri" w:hAnsi="Courier New" w:cs="Courier New"/>
          <w:lang w:val="en-US"/>
        </w:rPr>
        <w:t xml:space="preserve">        </w:t>
      </w:r>
      <w:r w:rsidRPr="00350895">
        <w:rPr>
          <w:rFonts w:ascii="Courier New" w:eastAsia="Calibri" w:hAnsi="Courier New" w:cs="Courier New"/>
          <w:lang w:val="en-US"/>
        </w:rPr>
        <w:t>alert</w:t>
      </w:r>
      <w:r w:rsidRPr="00350895">
        <w:rPr>
          <w:rFonts w:ascii="Courier New" w:eastAsia="Calibri" w:hAnsi="Courier New" w:cs="Courier New"/>
        </w:rPr>
        <w:t>("Вы не выбрали комнаты");</w:t>
      </w:r>
    </w:p>
    <w:p w14:paraId="39ADE528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</w:rPr>
        <w:t xml:space="preserve">        </w:t>
      </w:r>
      <w:r w:rsidRPr="00350895">
        <w:rPr>
          <w:rFonts w:ascii="Courier New" w:eastAsia="Calibri" w:hAnsi="Courier New" w:cs="Courier New"/>
          <w:lang w:val="en-US"/>
        </w:rPr>
        <w:t>return;</w:t>
      </w:r>
    </w:p>
    <w:p w14:paraId="5F3D0FF6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}</w:t>
      </w:r>
    </w:p>
    <w:p w14:paraId="449A47CE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var idField = document.getElementById("flatId");</w:t>
      </w:r>
    </w:p>
    <w:p w14:paraId="6DC171D7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if (idField.value === "") {</w:t>
      </w:r>
    </w:p>
    <w:p w14:paraId="3139344D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await CreateFlat(rooms, residents)</w:t>
      </w:r>
    </w:p>
    <w:p w14:paraId="7A9836BA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}</w:t>
      </w:r>
    </w:p>
    <w:p w14:paraId="3C7865B9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else {</w:t>
      </w:r>
    </w:p>
    <w:p w14:paraId="71E33043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await EditFlat(idField.value, rooms, residents)</w:t>
      </w:r>
    </w:p>
    <w:p w14:paraId="33BF742D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}</w:t>
      </w:r>
    </w:p>
    <w:p w14:paraId="52D8A34F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Reset();</w:t>
      </w:r>
    </w:p>
    <w:p w14:paraId="5BFDFA0B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}</w:t>
      </w:r>
    </w:p>
    <w:p w14:paraId="396E6ADD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async function EditFlat(id, rooms, residents) {</w:t>
      </w:r>
    </w:p>
    <w:p w14:paraId="5C066538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const response = await fetch("/api/Flats", {</w:t>
      </w:r>
    </w:p>
    <w:p w14:paraId="7C65F360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lastRenderedPageBreak/>
        <w:t xml:space="preserve">        method: "PUT",</w:t>
      </w:r>
    </w:p>
    <w:p w14:paraId="6E36A880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headers: { "Accept": "application/json", "Content-Type": "application/json" },</w:t>
      </w:r>
    </w:p>
    <w:p w14:paraId="41EB35CE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body: JSON.stringify({</w:t>
      </w:r>
    </w:p>
    <w:p w14:paraId="777BEAB0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    id: id,</w:t>
      </w:r>
    </w:p>
    <w:p w14:paraId="67E74D62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    rooms: rooms,</w:t>
      </w:r>
    </w:p>
    <w:p w14:paraId="2F9094B9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    residents: residents</w:t>
      </w:r>
    </w:p>
    <w:p w14:paraId="58A65B2A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})</w:t>
      </w:r>
    </w:p>
    <w:p w14:paraId="010451EC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});</w:t>
      </w:r>
    </w:p>
    <w:p w14:paraId="1DC78149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if (response.ok === true) {</w:t>
      </w:r>
    </w:p>
    <w:p w14:paraId="09B789FE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const flat = await response.json();</w:t>
      </w:r>
    </w:p>
    <w:p w14:paraId="6135844A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document.querySelector(`tr[data-rowid='${flat.id}']`).replaceWith(FlatRow(flat));</w:t>
      </w:r>
    </w:p>
    <w:p w14:paraId="5D20F71E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}</w:t>
      </w:r>
    </w:p>
    <w:p w14:paraId="54B50F2A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else {</w:t>
      </w:r>
    </w:p>
    <w:p w14:paraId="4113B339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const error = await response.json();</w:t>
      </w:r>
    </w:p>
    <w:p w14:paraId="2BCF59F1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console.log(error.message);</w:t>
      </w:r>
    </w:p>
    <w:p w14:paraId="4CBA29EC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}</w:t>
      </w:r>
    </w:p>
    <w:p w14:paraId="1CE7257E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}</w:t>
      </w:r>
    </w:p>
    <w:p w14:paraId="6A9615AF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async function CreateFlat(rooms, residents) {</w:t>
      </w:r>
    </w:p>
    <w:p w14:paraId="1ACABC49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const response = await fetch("/api/Flats", {</w:t>
      </w:r>
    </w:p>
    <w:p w14:paraId="6EA5EA99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method: "POST",</w:t>
      </w:r>
    </w:p>
    <w:p w14:paraId="6E25E49E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headers: { "Accept": "application/json", "Content-Type": "application/json" },</w:t>
      </w:r>
    </w:p>
    <w:p w14:paraId="3EC0771C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body: JSON.stringify({</w:t>
      </w:r>
    </w:p>
    <w:p w14:paraId="78A654CB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    rooms: rooms,</w:t>
      </w:r>
    </w:p>
    <w:p w14:paraId="200FF7F8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    residents: residents</w:t>
      </w:r>
    </w:p>
    <w:p w14:paraId="1FA8A143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})</w:t>
      </w:r>
    </w:p>
    <w:p w14:paraId="233F5BB6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});</w:t>
      </w:r>
    </w:p>
    <w:p w14:paraId="50AE1CD3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if (response.ok == true) {</w:t>
      </w:r>
    </w:p>
    <w:p w14:paraId="42949DF9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const flat = await response.json();</w:t>
      </w:r>
    </w:p>
    <w:p w14:paraId="5A7D32B2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document.querySelectorAll("tbody")[2].append(FlatRow(flat));</w:t>
      </w:r>
    </w:p>
    <w:p w14:paraId="100EBD52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}</w:t>
      </w:r>
    </w:p>
    <w:p w14:paraId="2081A06C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else {</w:t>
      </w:r>
    </w:p>
    <w:p w14:paraId="27F41A77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const error = await response.json();</w:t>
      </w:r>
    </w:p>
    <w:p w14:paraId="5AA808CB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console.log(error.message);</w:t>
      </w:r>
    </w:p>
    <w:p w14:paraId="7B662B1C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}</w:t>
      </w:r>
    </w:p>
    <w:p w14:paraId="1990C96F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}</w:t>
      </w:r>
    </w:p>
    <w:p w14:paraId="628C6F54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function Reset() {</w:t>
      </w:r>
    </w:p>
    <w:p w14:paraId="4097D8B6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$("#roombody").empty();</w:t>
      </w:r>
    </w:p>
    <w:p w14:paraId="1C6186E0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$("#residentbody").empty();</w:t>
      </w:r>
    </w:p>
    <w:p w14:paraId="64800129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var table = document.getElementById("mainTable");</w:t>
      </w:r>
    </w:p>
    <w:p w14:paraId="1DB96E2B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var row = table.rows;</w:t>
      </w:r>
    </w:p>
    <w:p w14:paraId="6DC42D27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for (var i = 0; i &lt; row.length; i++) {</w:t>
      </w:r>
    </w:p>
    <w:p w14:paraId="1A052097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row[i].bgColor = "white";</w:t>
      </w:r>
    </w:p>
    <w:p w14:paraId="51BFF83A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}</w:t>
      </w:r>
    </w:p>
    <w:p w14:paraId="4CA2ABD3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var idField = document.getElementById("flatId");</w:t>
      </w:r>
    </w:p>
    <w:p w14:paraId="17A6A6EE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idField.value = "";</w:t>
      </w:r>
    </w:p>
    <w:p w14:paraId="6F5EB3CD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}</w:t>
      </w:r>
    </w:p>
    <w:p w14:paraId="1F24BA48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async function GetBuildings(buildId) {</w:t>
      </w:r>
    </w:p>
    <w:p w14:paraId="5F0B2AE8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const response = await fetch(`/api/Buildings/Flats/${buildId}`, {</w:t>
      </w:r>
    </w:p>
    <w:p w14:paraId="4A79DC73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method: "GET",</w:t>
      </w:r>
    </w:p>
    <w:p w14:paraId="400AFD45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headers: { "Accept": "application/json" }</w:t>
      </w:r>
    </w:p>
    <w:p w14:paraId="00A32393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});</w:t>
      </w:r>
    </w:p>
    <w:p w14:paraId="0D987A46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if (response.ok === true) {</w:t>
      </w:r>
    </w:p>
    <w:p w14:paraId="2D9787EE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const buildings = await response.json();</w:t>
      </w:r>
    </w:p>
    <w:p w14:paraId="294672CB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    return buildings;</w:t>
      </w:r>
    </w:p>
    <w:p w14:paraId="0EAE8FDB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 xml:space="preserve">    }</w:t>
      </w:r>
    </w:p>
    <w:p w14:paraId="59D185EF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}</w:t>
      </w:r>
    </w:p>
    <w:p w14:paraId="560BFAF3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GetFlats();</w:t>
      </w:r>
    </w:p>
    <w:p w14:paraId="24A72B9F" w14:textId="77777777" w:rsidR="00350895" w:rsidRP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setRoomsCmb();</w:t>
      </w:r>
    </w:p>
    <w:p w14:paraId="4B6B09DB" w14:textId="0D27C93F" w:rsid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  <w:r w:rsidRPr="00350895">
        <w:rPr>
          <w:rFonts w:ascii="Courier New" w:eastAsia="Calibri" w:hAnsi="Courier New" w:cs="Courier New"/>
          <w:lang w:val="en-US"/>
        </w:rPr>
        <w:t>setResidentsCmb();</w:t>
      </w:r>
    </w:p>
    <w:p w14:paraId="4A603BDF" w14:textId="77777777" w:rsidR="00350895" w:rsidRDefault="00350895" w:rsidP="00350895">
      <w:pPr>
        <w:jc w:val="both"/>
        <w:rPr>
          <w:rFonts w:ascii="Courier New" w:eastAsia="Calibri" w:hAnsi="Courier New" w:cs="Courier New"/>
          <w:lang w:val="en-US"/>
        </w:rPr>
      </w:pPr>
    </w:p>
    <w:p w14:paraId="371BB19E" w14:textId="6E6E6541" w:rsidR="00350895" w:rsidRPr="00DC2488" w:rsidRDefault="00350895" w:rsidP="00350895">
      <w:pPr>
        <w:pStyle w:val="15"/>
        <w:spacing w:before="0"/>
      </w:pPr>
      <w:bookmarkStart w:id="21" w:name="_Toc121692674"/>
      <w:r w:rsidRPr="00DC2488">
        <w:lastRenderedPageBreak/>
        <w:t xml:space="preserve">6. </w:t>
      </w:r>
      <w:r w:rsidRPr="00737291">
        <w:rPr>
          <w:lang w:val="en-US"/>
        </w:rPr>
        <w:t>WebApi</w:t>
      </w:r>
      <w:bookmarkEnd w:id="21"/>
    </w:p>
    <w:p w14:paraId="1C2F5019" w14:textId="60184A46" w:rsidR="00350895" w:rsidRDefault="00350895" w:rsidP="00350895">
      <w:pPr>
        <w:pStyle w:val="af7"/>
      </w:pPr>
      <w:r>
        <w:t xml:space="preserve">Для взаимодействия с </w:t>
      </w:r>
      <w:r>
        <w:rPr>
          <w:lang w:val="en-US"/>
        </w:rPr>
        <w:t>MongoDB</w:t>
      </w:r>
      <w:r w:rsidRPr="00350895">
        <w:t xml:space="preserve"> </w:t>
      </w:r>
      <w:r>
        <w:t xml:space="preserve">было создано </w:t>
      </w:r>
      <w:r>
        <w:rPr>
          <w:lang w:val="en-US"/>
        </w:rPr>
        <w:t>Api</w:t>
      </w:r>
      <w:r w:rsidRPr="00350895">
        <w:t xml:space="preserve"> </w:t>
      </w:r>
      <w:r>
        <w:t xml:space="preserve">средствами </w:t>
      </w:r>
      <w:r>
        <w:rPr>
          <w:lang w:val="en-US"/>
        </w:rPr>
        <w:t>ASP</w:t>
      </w:r>
      <w:r w:rsidRPr="00350895">
        <w:t>.</w:t>
      </w:r>
      <w:r>
        <w:rPr>
          <w:lang w:val="en-US"/>
        </w:rPr>
        <w:t>Net</w:t>
      </w:r>
      <w:r w:rsidRPr="00350895">
        <w:t xml:space="preserve"> </w:t>
      </w:r>
      <w:r>
        <w:rPr>
          <w:lang w:val="en-US"/>
        </w:rPr>
        <w:t>MVC</w:t>
      </w:r>
      <w:r>
        <w:t xml:space="preserve">. Оно представляет из себя набор из 4 методов, реализующий </w:t>
      </w:r>
      <w:r>
        <w:rPr>
          <w:lang w:val="en-US"/>
        </w:rPr>
        <w:t>CRUD</w:t>
      </w:r>
      <w:r w:rsidR="006B3CB5" w:rsidRPr="006B3CB5">
        <w:t xml:space="preserve">. </w:t>
      </w:r>
      <w:r w:rsidR="006B3CB5">
        <w:t xml:space="preserve">Частичный листинг: </w:t>
      </w:r>
    </w:p>
    <w:p w14:paraId="2DBEA8DF" w14:textId="77777777" w:rsidR="006B3CB5" w:rsidRPr="006B3CB5" w:rsidRDefault="006B3CB5" w:rsidP="006B3CB5">
      <w:pPr>
        <w:jc w:val="both"/>
        <w:rPr>
          <w:rFonts w:ascii="Courier New" w:eastAsia="Calibri" w:hAnsi="Courier New" w:cs="Courier New"/>
          <w:lang w:val="en-US"/>
        </w:rPr>
      </w:pPr>
      <w:r w:rsidRPr="006B3CB5">
        <w:rPr>
          <w:rFonts w:ascii="Courier New" w:eastAsia="Calibri" w:hAnsi="Courier New" w:cs="Courier New"/>
          <w:lang w:val="en-US"/>
        </w:rPr>
        <w:t>private static void MapResident(WebApplication app, IMongoDatabase db, string collectionName)</w:t>
      </w:r>
    </w:p>
    <w:p w14:paraId="06613E52" w14:textId="77777777" w:rsidR="006B3CB5" w:rsidRPr="001118C9" w:rsidRDefault="006B3CB5" w:rsidP="006B3CB5">
      <w:pPr>
        <w:jc w:val="both"/>
        <w:rPr>
          <w:rFonts w:ascii="Courier New" w:eastAsia="Calibri" w:hAnsi="Courier New" w:cs="Courier New"/>
        </w:rPr>
      </w:pPr>
      <w:r w:rsidRPr="006B3CB5">
        <w:rPr>
          <w:rFonts w:ascii="Courier New" w:eastAsia="Calibri" w:hAnsi="Courier New" w:cs="Courier New"/>
          <w:lang w:val="en-US"/>
        </w:rPr>
        <w:t xml:space="preserve">    </w:t>
      </w:r>
      <w:r w:rsidRPr="001118C9">
        <w:rPr>
          <w:rFonts w:ascii="Courier New" w:eastAsia="Calibri" w:hAnsi="Courier New" w:cs="Courier New"/>
        </w:rPr>
        <w:t>{</w:t>
      </w:r>
    </w:p>
    <w:p w14:paraId="5BA071F4" w14:textId="77777777" w:rsidR="006B3CB5" w:rsidRPr="001118C9" w:rsidRDefault="006B3CB5" w:rsidP="006B3CB5">
      <w:pPr>
        <w:jc w:val="both"/>
        <w:rPr>
          <w:rFonts w:ascii="Courier New" w:eastAsia="Calibri" w:hAnsi="Courier New" w:cs="Courier New"/>
        </w:rPr>
      </w:pPr>
      <w:r w:rsidRPr="001118C9">
        <w:rPr>
          <w:rFonts w:ascii="Courier New" w:eastAsia="Calibri" w:hAnsi="Courier New" w:cs="Courier New"/>
        </w:rPr>
        <w:t xml:space="preserve">        //Добавим конечную точку, которая обрабатывает </w:t>
      </w:r>
      <w:r w:rsidRPr="006B3CB5">
        <w:rPr>
          <w:rFonts w:ascii="Courier New" w:eastAsia="Calibri" w:hAnsi="Courier New" w:cs="Courier New"/>
          <w:lang w:val="en-US"/>
        </w:rPr>
        <w:t>GET</w:t>
      </w:r>
      <w:r w:rsidRPr="001118C9">
        <w:rPr>
          <w:rFonts w:ascii="Courier New" w:eastAsia="Calibri" w:hAnsi="Courier New" w:cs="Courier New"/>
        </w:rPr>
        <w:t xml:space="preserve"> по пути</w:t>
      </w:r>
    </w:p>
    <w:p w14:paraId="35409740" w14:textId="77777777" w:rsidR="006B3CB5" w:rsidRPr="006B3CB5" w:rsidRDefault="006B3CB5" w:rsidP="006B3CB5">
      <w:pPr>
        <w:jc w:val="both"/>
        <w:rPr>
          <w:rFonts w:ascii="Courier New" w:eastAsia="Calibri" w:hAnsi="Courier New" w:cs="Courier New"/>
          <w:lang w:val="en-US"/>
        </w:rPr>
      </w:pPr>
      <w:r w:rsidRPr="001118C9">
        <w:rPr>
          <w:rFonts w:ascii="Courier New" w:eastAsia="Calibri" w:hAnsi="Courier New" w:cs="Courier New"/>
        </w:rPr>
        <w:t xml:space="preserve">        </w:t>
      </w:r>
      <w:r w:rsidRPr="006B3CB5">
        <w:rPr>
          <w:rFonts w:ascii="Courier New" w:eastAsia="Calibri" w:hAnsi="Courier New" w:cs="Courier New"/>
          <w:lang w:val="en-US"/>
        </w:rPr>
        <w:t>app.MapGet($"/api/{collectionName}", () =&gt;</w:t>
      </w:r>
    </w:p>
    <w:p w14:paraId="09F74486" w14:textId="77777777" w:rsidR="006B3CB5" w:rsidRPr="006B3CB5" w:rsidRDefault="006B3CB5" w:rsidP="006B3CB5">
      <w:pPr>
        <w:jc w:val="both"/>
        <w:rPr>
          <w:rFonts w:ascii="Courier New" w:eastAsia="Calibri" w:hAnsi="Courier New" w:cs="Courier New"/>
          <w:lang w:val="en-US"/>
        </w:rPr>
      </w:pPr>
      <w:r w:rsidRPr="006B3CB5">
        <w:rPr>
          <w:rFonts w:ascii="Courier New" w:eastAsia="Calibri" w:hAnsi="Courier New" w:cs="Courier New"/>
          <w:lang w:val="en-US"/>
        </w:rPr>
        <w:t xml:space="preserve">            db.GetCollection&lt;Resident&gt;(collectionName).Find("{}").ToListAsync());</w:t>
      </w:r>
    </w:p>
    <w:p w14:paraId="6E0C8D16" w14:textId="77777777" w:rsidR="006B3CB5" w:rsidRPr="006B3CB5" w:rsidRDefault="006B3CB5" w:rsidP="006B3CB5">
      <w:pPr>
        <w:jc w:val="both"/>
        <w:rPr>
          <w:rFonts w:ascii="Courier New" w:eastAsia="Calibri" w:hAnsi="Courier New" w:cs="Courier New"/>
          <w:lang w:val="en-US"/>
        </w:rPr>
      </w:pPr>
    </w:p>
    <w:p w14:paraId="728D7EF9" w14:textId="77777777" w:rsidR="006B3CB5" w:rsidRPr="001118C9" w:rsidRDefault="006B3CB5" w:rsidP="006B3CB5">
      <w:pPr>
        <w:jc w:val="both"/>
        <w:rPr>
          <w:rFonts w:ascii="Courier New" w:eastAsia="Calibri" w:hAnsi="Courier New" w:cs="Courier New"/>
        </w:rPr>
      </w:pPr>
      <w:r w:rsidRPr="006B3CB5">
        <w:rPr>
          <w:rFonts w:ascii="Courier New" w:eastAsia="Calibri" w:hAnsi="Courier New" w:cs="Courier New"/>
          <w:lang w:val="en-US"/>
        </w:rPr>
        <w:t xml:space="preserve">        </w:t>
      </w:r>
      <w:r w:rsidRPr="001118C9">
        <w:rPr>
          <w:rFonts w:ascii="Courier New" w:eastAsia="Calibri" w:hAnsi="Courier New" w:cs="Courier New"/>
        </w:rPr>
        <w:t xml:space="preserve">//Если обратиться по </w:t>
      </w:r>
      <w:r w:rsidRPr="006B3CB5">
        <w:rPr>
          <w:rFonts w:ascii="Courier New" w:eastAsia="Calibri" w:hAnsi="Courier New" w:cs="Courier New"/>
          <w:lang w:val="en-US"/>
        </w:rPr>
        <w:t>id</w:t>
      </w:r>
      <w:r w:rsidRPr="001118C9">
        <w:rPr>
          <w:rFonts w:ascii="Courier New" w:eastAsia="Calibri" w:hAnsi="Courier New" w:cs="Courier New"/>
        </w:rPr>
        <w:t>, то получаем другую конечную точку</w:t>
      </w:r>
    </w:p>
    <w:p w14:paraId="394D0B92" w14:textId="77777777" w:rsidR="006B3CB5" w:rsidRPr="006B3CB5" w:rsidRDefault="006B3CB5" w:rsidP="006B3CB5">
      <w:pPr>
        <w:jc w:val="both"/>
        <w:rPr>
          <w:rFonts w:ascii="Courier New" w:eastAsia="Calibri" w:hAnsi="Courier New" w:cs="Courier New"/>
          <w:lang w:val="en-US"/>
        </w:rPr>
      </w:pPr>
      <w:r w:rsidRPr="001118C9">
        <w:rPr>
          <w:rFonts w:ascii="Courier New" w:eastAsia="Calibri" w:hAnsi="Courier New" w:cs="Courier New"/>
        </w:rPr>
        <w:t xml:space="preserve">        </w:t>
      </w:r>
      <w:r w:rsidRPr="006B3CB5">
        <w:rPr>
          <w:rFonts w:ascii="Courier New" w:eastAsia="Calibri" w:hAnsi="Courier New" w:cs="Courier New"/>
          <w:lang w:val="en-US"/>
        </w:rPr>
        <w:t>app.MapGet("/api/"+collectionName+"/{id}", async (string id) =&gt;</w:t>
      </w:r>
    </w:p>
    <w:p w14:paraId="5BC1B648" w14:textId="77777777" w:rsidR="006B3CB5" w:rsidRPr="006B3CB5" w:rsidRDefault="006B3CB5" w:rsidP="006B3CB5">
      <w:pPr>
        <w:jc w:val="both"/>
        <w:rPr>
          <w:rFonts w:ascii="Courier New" w:eastAsia="Calibri" w:hAnsi="Courier New" w:cs="Courier New"/>
          <w:lang w:val="en-US"/>
        </w:rPr>
      </w:pPr>
      <w:r w:rsidRPr="006B3CB5">
        <w:rPr>
          <w:rFonts w:ascii="Courier New" w:eastAsia="Calibri" w:hAnsi="Courier New" w:cs="Courier New"/>
          <w:lang w:val="en-US"/>
        </w:rPr>
        <w:t xml:space="preserve">        {</w:t>
      </w:r>
    </w:p>
    <w:p w14:paraId="317AC49E" w14:textId="77777777" w:rsidR="006B3CB5" w:rsidRPr="006B3CB5" w:rsidRDefault="006B3CB5" w:rsidP="006B3CB5">
      <w:pPr>
        <w:jc w:val="both"/>
        <w:rPr>
          <w:rFonts w:ascii="Courier New" w:eastAsia="Calibri" w:hAnsi="Courier New" w:cs="Courier New"/>
          <w:lang w:val="en-US"/>
        </w:rPr>
      </w:pPr>
      <w:r w:rsidRPr="006B3CB5">
        <w:rPr>
          <w:rFonts w:ascii="Courier New" w:eastAsia="Calibri" w:hAnsi="Courier New" w:cs="Courier New"/>
          <w:lang w:val="en-US"/>
        </w:rPr>
        <w:t xml:space="preserve">            var resident = await db.GetCollection&lt;Resident&gt; (collectionName)</w:t>
      </w:r>
    </w:p>
    <w:p w14:paraId="4DD5C0C8" w14:textId="77777777" w:rsidR="006B3CB5" w:rsidRPr="006B3CB5" w:rsidRDefault="006B3CB5" w:rsidP="006B3CB5">
      <w:pPr>
        <w:jc w:val="both"/>
        <w:rPr>
          <w:rFonts w:ascii="Courier New" w:eastAsia="Calibri" w:hAnsi="Courier New" w:cs="Courier New"/>
          <w:lang w:val="en-US"/>
        </w:rPr>
      </w:pPr>
      <w:r w:rsidRPr="006B3CB5">
        <w:rPr>
          <w:rFonts w:ascii="Courier New" w:eastAsia="Calibri" w:hAnsi="Courier New" w:cs="Courier New"/>
          <w:lang w:val="en-US"/>
        </w:rPr>
        <w:t xml:space="preserve">                .Find(r =&gt; r.Id == id)</w:t>
      </w:r>
    </w:p>
    <w:p w14:paraId="1C519B44" w14:textId="77777777" w:rsidR="006B3CB5" w:rsidRPr="001118C9" w:rsidRDefault="006B3CB5" w:rsidP="006B3CB5">
      <w:pPr>
        <w:jc w:val="both"/>
        <w:rPr>
          <w:rFonts w:ascii="Courier New" w:eastAsia="Calibri" w:hAnsi="Courier New" w:cs="Courier New"/>
        </w:rPr>
      </w:pPr>
      <w:r w:rsidRPr="006B3CB5">
        <w:rPr>
          <w:rFonts w:ascii="Courier New" w:eastAsia="Calibri" w:hAnsi="Courier New" w:cs="Courier New"/>
          <w:lang w:val="en-US"/>
        </w:rPr>
        <w:t xml:space="preserve">                </w:t>
      </w:r>
      <w:r w:rsidRPr="001118C9">
        <w:rPr>
          <w:rFonts w:ascii="Courier New" w:eastAsia="Calibri" w:hAnsi="Courier New" w:cs="Courier New"/>
        </w:rPr>
        <w:t>.</w:t>
      </w:r>
      <w:r w:rsidRPr="006B3CB5">
        <w:rPr>
          <w:rFonts w:ascii="Courier New" w:eastAsia="Calibri" w:hAnsi="Courier New" w:cs="Courier New"/>
          <w:lang w:val="en-US"/>
        </w:rPr>
        <w:t>FirstOrDefaultAsync</w:t>
      </w:r>
      <w:r w:rsidRPr="001118C9">
        <w:rPr>
          <w:rFonts w:ascii="Courier New" w:eastAsia="Calibri" w:hAnsi="Courier New" w:cs="Courier New"/>
        </w:rPr>
        <w:t>();</w:t>
      </w:r>
    </w:p>
    <w:p w14:paraId="01BE34AE" w14:textId="77777777" w:rsidR="006B3CB5" w:rsidRPr="001118C9" w:rsidRDefault="006B3CB5" w:rsidP="006B3CB5">
      <w:pPr>
        <w:jc w:val="both"/>
        <w:rPr>
          <w:rFonts w:ascii="Courier New" w:eastAsia="Calibri" w:hAnsi="Courier New" w:cs="Courier New"/>
        </w:rPr>
      </w:pPr>
    </w:p>
    <w:p w14:paraId="78F7BACB" w14:textId="77777777" w:rsidR="006B3CB5" w:rsidRPr="001118C9" w:rsidRDefault="006B3CB5" w:rsidP="006B3CB5">
      <w:pPr>
        <w:jc w:val="both"/>
        <w:rPr>
          <w:rFonts w:ascii="Courier New" w:eastAsia="Calibri" w:hAnsi="Courier New" w:cs="Courier New"/>
        </w:rPr>
      </w:pPr>
      <w:r w:rsidRPr="001118C9">
        <w:rPr>
          <w:rFonts w:ascii="Courier New" w:eastAsia="Calibri" w:hAnsi="Courier New" w:cs="Courier New"/>
        </w:rPr>
        <w:t xml:space="preserve">            // если не найден, отправляем статусный код и сообщение об ошибке</w:t>
      </w:r>
    </w:p>
    <w:p w14:paraId="52C5F7CE" w14:textId="77777777" w:rsidR="006B3CB5" w:rsidRPr="006B3CB5" w:rsidRDefault="006B3CB5" w:rsidP="006B3CB5">
      <w:pPr>
        <w:jc w:val="both"/>
        <w:rPr>
          <w:rFonts w:ascii="Courier New" w:eastAsia="Calibri" w:hAnsi="Courier New" w:cs="Courier New"/>
          <w:lang w:val="en-US"/>
        </w:rPr>
      </w:pPr>
      <w:r w:rsidRPr="001118C9">
        <w:rPr>
          <w:rFonts w:ascii="Courier New" w:eastAsia="Calibri" w:hAnsi="Courier New" w:cs="Courier New"/>
        </w:rPr>
        <w:t xml:space="preserve">            </w:t>
      </w:r>
      <w:r w:rsidRPr="006B3CB5">
        <w:rPr>
          <w:rFonts w:ascii="Courier New" w:eastAsia="Calibri" w:hAnsi="Courier New" w:cs="Courier New"/>
          <w:lang w:val="en-US"/>
        </w:rPr>
        <w:t>if (resident == null) return Results.NotFound(new { message = "Пользователь не найден" });</w:t>
      </w:r>
    </w:p>
    <w:p w14:paraId="0FC0868F" w14:textId="77777777" w:rsidR="006B3CB5" w:rsidRPr="006B3CB5" w:rsidRDefault="006B3CB5" w:rsidP="006B3CB5">
      <w:pPr>
        <w:jc w:val="both"/>
        <w:rPr>
          <w:rFonts w:ascii="Courier New" w:eastAsia="Calibri" w:hAnsi="Courier New" w:cs="Courier New"/>
          <w:lang w:val="en-US"/>
        </w:rPr>
      </w:pPr>
    </w:p>
    <w:p w14:paraId="67F6E4ED" w14:textId="77777777" w:rsidR="006B3CB5" w:rsidRPr="001118C9" w:rsidRDefault="006B3CB5" w:rsidP="006B3CB5">
      <w:pPr>
        <w:jc w:val="both"/>
        <w:rPr>
          <w:rFonts w:ascii="Courier New" w:eastAsia="Calibri" w:hAnsi="Courier New" w:cs="Courier New"/>
        </w:rPr>
      </w:pPr>
      <w:r w:rsidRPr="006B3CB5">
        <w:rPr>
          <w:rFonts w:ascii="Courier New" w:eastAsia="Calibri" w:hAnsi="Courier New" w:cs="Courier New"/>
          <w:lang w:val="en-US"/>
        </w:rPr>
        <w:t xml:space="preserve">            </w:t>
      </w:r>
      <w:r w:rsidRPr="001118C9">
        <w:rPr>
          <w:rFonts w:ascii="Courier New" w:eastAsia="Calibri" w:hAnsi="Courier New" w:cs="Courier New"/>
        </w:rPr>
        <w:t>// если пользователь найден, отправляем его</w:t>
      </w:r>
    </w:p>
    <w:p w14:paraId="05B95528" w14:textId="77777777" w:rsidR="006B3CB5" w:rsidRPr="001118C9" w:rsidRDefault="006B3CB5" w:rsidP="006B3CB5">
      <w:pPr>
        <w:jc w:val="both"/>
        <w:rPr>
          <w:rFonts w:ascii="Courier New" w:eastAsia="Calibri" w:hAnsi="Courier New" w:cs="Courier New"/>
        </w:rPr>
      </w:pPr>
      <w:r w:rsidRPr="001118C9">
        <w:rPr>
          <w:rFonts w:ascii="Courier New" w:eastAsia="Calibri" w:hAnsi="Courier New" w:cs="Courier New"/>
        </w:rPr>
        <w:t xml:space="preserve">            </w:t>
      </w:r>
      <w:r w:rsidRPr="006B3CB5">
        <w:rPr>
          <w:rFonts w:ascii="Courier New" w:eastAsia="Calibri" w:hAnsi="Courier New" w:cs="Courier New"/>
          <w:lang w:val="en-US"/>
        </w:rPr>
        <w:t>return</w:t>
      </w:r>
      <w:r w:rsidRPr="001118C9">
        <w:rPr>
          <w:rFonts w:ascii="Courier New" w:eastAsia="Calibri" w:hAnsi="Courier New" w:cs="Courier New"/>
        </w:rPr>
        <w:t xml:space="preserve"> </w:t>
      </w:r>
      <w:r w:rsidRPr="006B3CB5">
        <w:rPr>
          <w:rFonts w:ascii="Courier New" w:eastAsia="Calibri" w:hAnsi="Courier New" w:cs="Courier New"/>
          <w:lang w:val="en-US"/>
        </w:rPr>
        <w:t>Results</w:t>
      </w:r>
      <w:r w:rsidRPr="001118C9">
        <w:rPr>
          <w:rFonts w:ascii="Courier New" w:eastAsia="Calibri" w:hAnsi="Courier New" w:cs="Courier New"/>
        </w:rPr>
        <w:t>.</w:t>
      </w:r>
      <w:r w:rsidRPr="006B3CB5">
        <w:rPr>
          <w:rFonts w:ascii="Courier New" w:eastAsia="Calibri" w:hAnsi="Courier New" w:cs="Courier New"/>
          <w:lang w:val="en-US"/>
        </w:rPr>
        <w:t>Json</w:t>
      </w:r>
      <w:r w:rsidRPr="001118C9">
        <w:rPr>
          <w:rFonts w:ascii="Courier New" w:eastAsia="Calibri" w:hAnsi="Courier New" w:cs="Courier New"/>
        </w:rPr>
        <w:t>(</w:t>
      </w:r>
      <w:r w:rsidRPr="006B3CB5">
        <w:rPr>
          <w:rFonts w:ascii="Courier New" w:eastAsia="Calibri" w:hAnsi="Courier New" w:cs="Courier New"/>
          <w:lang w:val="en-US"/>
        </w:rPr>
        <w:t>resident</w:t>
      </w:r>
      <w:r w:rsidRPr="001118C9">
        <w:rPr>
          <w:rFonts w:ascii="Courier New" w:eastAsia="Calibri" w:hAnsi="Courier New" w:cs="Courier New"/>
        </w:rPr>
        <w:t>);</w:t>
      </w:r>
    </w:p>
    <w:p w14:paraId="32049914" w14:textId="77777777" w:rsidR="006B3CB5" w:rsidRPr="001118C9" w:rsidRDefault="006B3CB5" w:rsidP="006B3CB5">
      <w:pPr>
        <w:jc w:val="both"/>
        <w:rPr>
          <w:rFonts w:ascii="Courier New" w:eastAsia="Calibri" w:hAnsi="Courier New" w:cs="Courier New"/>
        </w:rPr>
      </w:pPr>
      <w:r w:rsidRPr="001118C9">
        <w:rPr>
          <w:rFonts w:ascii="Courier New" w:eastAsia="Calibri" w:hAnsi="Courier New" w:cs="Courier New"/>
        </w:rPr>
        <w:t xml:space="preserve">        });</w:t>
      </w:r>
    </w:p>
    <w:p w14:paraId="75715AEC" w14:textId="77777777" w:rsidR="006B3CB5" w:rsidRPr="001118C9" w:rsidRDefault="006B3CB5" w:rsidP="006B3CB5">
      <w:pPr>
        <w:jc w:val="both"/>
        <w:rPr>
          <w:rFonts w:ascii="Courier New" w:eastAsia="Calibri" w:hAnsi="Courier New" w:cs="Courier New"/>
        </w:rPr>
      </w:pPr>
    </w:p>
    <w:p w14:paraId="18B9F497" w14:textId="77777777" w:rsidR="006B3CB5" w:rsidRPr="001118C9" w:rsidRDefault="006B3CB5" w:rsidP="006B3CB5">
      <w:pPr>
        <w:jc w:val="both"/>
        <w:rPr>
          <w:rFonts w:ascii="Courier New" w:eastAsia="Calibri" w:hAnsi="Courier New" w:cs="Courier New"/>
        </w:rPr>
      </w:pPr>
      <w:r w:rsidRPr="001118C9">
        <w:rPr>
          <w:rFonts w:ascii="Courier New" w:eastAsia="Calibri" w:hAnsi="Courier New" w:cs="Courier New"/>
        </w:rPr>
        <w:t xml:space="preserve">        //Если получаем </w:t>
      </w:r>
      <w:r w:rsidRPr="006B3CB5">
        <w:rPr>
          <w:rFonts w:ascii="Courier New" w:eastAsia="Calibri" w:hAnsi="Courier New" w:cs="Courier New"/>
          <w:lang w:val="en-US"/>
        </w:rPr>
        <w:t>Delete</w:t>
      </w:r>
      <w:r w:rsidRPr="001118C9">
        <w:rPr>
          <w:rFonts w:ascii="Courier New" w:eastAsia="Calibri" w:hAnsi="Courier New" w:cs="Courier New"/>
        </w:rPr>
        <w:t xml:space="preserve"> по этому адресу, вызывается это</w:t>
      </w:r>
    </w:p>
    <w:p w14:paraId="30E90B37" w14:textId="77777777" w:rsidR="006B3CB5" w:rsidRPr="006B3CB5" w:rsidRDefault="006B3CB5" w:rsidP="006B3CB5">
      <w:pPr>
        <w:jc w:val="both"/>
        <w:rPr>
          <w:rFonts w:ascii="Courier New" w:eastAsia="Calibri" w:hAnsi="Courier New" w:cs="Courier New"/>
          <w:lang w:val="en-US"/>
        </w:rPr>
      </w:pPr>
      <w:r w:rsidRPr="001118C9">
        <w:rPr>
          <w:rFonts w:ascii="Courier New" w:eastAsia="Calibri" w:hAnsi="Courier New" w:cs="Courier New"/>
        </w:rPr>
        <w:t xml:space="preserve">        </w:t>
      </w:r>
      <w:r w:rsidRPr="006B3CB5">
        <w:rPr>
          <w:rFonts w:ascii="Courier New" w:eastAsia="Calibri" w:hAnsi="Courier New" w:cs="Courier New"/>
          <w:lang w:val="en-US"/>
        </w:rPr>
        <w:t>app.MapDelete($"/api/"+collectionName+"/{id}", async (string id) =&gt;</w:t>
      </w:r>
    </w:p>
    <w:p w14:paraId="776005F5" w14:textId="77777777" w:rsidR="006B3CB5" w:rsidRPr="006B3CB5" w:rsidRDefault="006B3CB5" w:rsidP="006B3CB5">
      <w:pPr>
        <w:jc w:val="both"/>
        <w:rPr>
          <w:rFonts w:ascii="Courier New" w:eastAsia="Calibri" w:hAnsi="Courier New" w:cs="Courier New"/>
          <w:lang w:val="en-US"/>
        </w:rPr>
      </w:pPr>
      <w:r w:rsidRPr="006B3CB5">
        <w:rPr>
          <w:rFonts w:ascii="Courier New" w:eastAsia="Calibri" w:hAnsi="Courier New" w:cs="Courier New"/>
          <w:lang w:val="en-US"/>
        </w:rPr>
        <w:t xml:space="preserve">        {</w:t>
      </w:r>
    </w:p>
    <w:p w14:paraId="39D1850F" w14:textId="77777777" w:rsidR="006B3CB5" w:rsidRPr="006B3CB5" w:rsidRDefault="006B3CB5" w:rsidP="006B3CB5">
      <w:pPr>
        <w:jc w:val="both"/>
        <w:rPr>
          <w:rFonts w:ascii="Courier New" w:eastAsia="Calibri" w:hAnsi="Courier New" w:cs="Courier New"/>
          <w:lang w:val="en-US"/>
        </w:rPr>
      </w:pPr>
      <w:r w:rsidRPr="006B3CB5">
        <w:rPr>
          <w:rFonts w:ascii="Courier New" w:eastAsia="Calibri" w:hAnsi="Courier New" w:cs="Courier New"/>
          <w:lang w:val="en-US"/>
        </w:rPr>
        <w:t xml:space="preserve">            var resident = await db.GetCollection&lt;Resident&gt;(collectionName).FindOneAndDeleteAsync(r =&gt; r.Id == id);</w:t>
      </w:r>
    </w:p>
    <w:p w14:paraId="35EA706F" w14:textId="77777777" w:rsidR="006B3CB5" w:rsidRPr="001118C9" w:rsidRDefault="006B3CB5" w:rsidP="006B3CB5">
      <w:pPr>
        <w:jc w:val="both"/>
        <w:rPr>
          <w:rFonts w:ascii="Courier New" w:eastAsia="Calibri" w:hAnsi="Courier New" w:cs="Courier New"/>
        </w:rPr>
      </w:pPr>
      <w:r w:rsidRPr="006B3CB5">
        <w:rPr>
          <w:rFonts w:ascii="Courier New" w:eastAsia="Calibri" w:hAnsi="Courier New" w:cs="Courier New"/>
          <w:lang w:val="en-US"/>
        </w:rPr>
        <w:t xml:space="preserve">            </w:t>
      </w:r>
      <w:r w:rsidRPr="001118C9">
        <w:rPr>
          <w:rFonts w:ascii="Courier New" w:eastAsia="Calibri" w:hAnsi="Courier New" w:cs="Courier New"/>
        </w:rPr>
        <w:t>// если не найден, отправляем статусный код и сообщение об ошибке</w:t>
      </w:r>
    </w:p>
    <w:p w14:paraId="7DE81FF2" w14:textId="77777777" w:rsidR="006B3CB5" w:rsidRPr="006B3CB5" w:rsidRDefault="006B3CB5" w:rsidP="006B3CB5">
      <w:pPr>
        <w:jc w:val="both"/>
        <w:rPr>
          <w:rFonts w:ascii="Courier New" w:eastAsia="Calibri" w:hAnsi="Courier New" w:cs="Courier New"/>
          <w:lang w:val="en-US"/>
        </w:rPr>
      </w:pPr>
      <w:r w:rsidRPr="001118C9">
        <w:rPr>
          <w:rFonts w:ascii="Courier New" w:eastAsia="Calibri" w:hAnsi="Courier New" w:cs="Courier New"/>
        </w:rPr>
        <w:t xml:space="preserve">            </w:t>
      </w:r>
      <w:r w:rsidRPr="006B3CB5">
        <w:rPr>
          <w:rFonts w:ascii="Courier New" w:eastAsia="Calibri" w:hAnsi="Courier New" w:cs="Courier New"/>
          <w:lang w:val="en-US"/>
        </w:rPr>
        <w:t>if (resident is null) return Results.NotFound(new { message = "Пользователь не найден" });</w:t>
      </w:r>
    </w:p>
    <w:p w14:paraId="4D1E8E02" w14:textId="77777777" w:rsidR="006B3CB5" w:rsidRPr="001118C9" w:rsidRDefault="006B3CB5" w:rsidP="006B3CB5">
      <w:pPr>
        <w:jc w:val="both"/>
        <w:rPr>
          <w:rFonts w:ascii="Courier New" w:eastAsia="Calibri" w:hAnsi="Courier New" w:cs="Courier New"/>
        </w:rPr>
      </w:pPr>
      <w:r w:rsidRPr="006B3CB5">
        <w:rPr>
          <w:rFonts w:ascii="Courier New" w:eastAsia="Calibri" w:hAnsi="Courier New" w:cs="Courier New"/>
          <w:lang w:val="en-US"/>
        </w:rPr>
        <w:t xml:space="preserve">            return</w:t>
      </w:r>
      <w:r w:rsidRPr="001118C9">
        <w:rPr>
          <w:rFonts w:ascii="Courier New" w:eastAsia="Calibri" w:hAnsi="Courier New" w:cs="Courier New"/>
        </w:rPr>
        <w:t xml:space="preserve"> </w:t>
      </w:r>
      <w:r w:rsidRPr="006B3CB5">
        <w:rPr>
          <w:rFonts w:ascii="Courier New" w:eastAsia="Calibri" w:hAnsi="Courier New" w:cs="Courier New"/>
          <w:lang w:val="en-US"/>
        </w:rPr>
        <w:t>Results</w:t>
      </w:r>
      <w:r w:rsidRPr="001118C9">
        <w:rPr>
          <w:rFonts w:ascii="Courier New" w:eastAsia="Calibri" w:hAnsi="Courier New" w:cs="Courier New"/>
        </w:rPr>
        <w:t>.</w:t>
      </w:r>
      <w:r w:rsidRPr="006B3CB5">
        <w:rPr>
          <w:rFonts w:ascii="Courier New" w:eastAsia="Calibri" w:hAnsi="Courier New" w:cs="Courier New"/>
          <w:lang w:val="en-US"/>
        </w:rPr>
        <w:t>Json</w:t>
      </w:r>
      <w:r w:rsidRPr="001118C9">
        <w:rPr>
          <w:rFonts w:ascii="Courier New" w:eastAsia="Calibri" w:hAnsi="Courier New" w:cs="Courier New"/>
        </w:rPr>
        <w:t>(</w:t>
      </w:r>
      <w:r w:rsidRPr="006B3CB5">
        <w:rPr>
          <w:rFonts w:ascii="Courier New" w:eastAsia="Calibri" w:hAnsi="Courier New" w:cs="Courier New"/>
          <w:lang w:val="en-US"/>
        </w:rPr>
        <w:t>resident</w:t>
      </w:r>
      <w:r w:rsidRPr="001118C9">
        <w:rPr>
          <w:rFonts w:ascii="Courier New" w:eastAsia="Calibri" w:hAnsi="Courier New" w:cs="Courier New"/>
        </w:rPr>
        <w:t>);</w:t>
      </w:r>
    </w:p>
    <w:p w14:paraId="283ACFC0" w14:textId="77777777" w:rsidR="006B3CB5" w:rsidRPr="001118C9" w:rsidRDefault="006B3CB5" w:rsidP="006B3CB5">
      <w:pPr>
        <w:jc w:val="both"/>
        <w:rPr>
          <w:rFonts w:ascii="Courier New" w:eastAsia="Calibri" w:hAnsi="Courier New" w:cs="Courier New"/>
        </w:rPr>
      </w:pPr>
      <w:r w:rsidRPr="001118C9">
        <w:rPr>
          <w:rFonts w:ascii="Courier New" w:eastAsia="Calibri" w:hAnsi="Courier New" w:cs="Courier New"/>
        </w:rPr>
        <w:t xml:space="preserve">        });</w:t>
      </w:r>
    </w:p>
    <w:p w14:paraId="7340B73D" w14:textId="77777777" w:rsidR="006B3CB5" w:rsidRPr="001118C9" w:rsidRDefault="006B3CB5" w:rsidP="006B3CB5">
      <w:pPr>
        <w:jc w:val="both"/>
        <w:rPr>
          <w:rFonts w:ascii="Courier New" w:eastAsia="Calibri" w:hAnsi="Courier New" w:cs="Courier New"/>
        </w:rPr>
      </w:pPr>
    </w:p>
    <w:p w14:paraId="14C28BBC" w14:textId="77777777" w:rsidR="006B3CB5" w:rsidRPr="001118C9" w:rsidRDefault="006B3CB5" w:rsidP="006B3CB5">
      <w:pPr>
        <w:jc w:val="both"/>
        <w:rPr>
          <w:rFonts w:ascii="Courier New" w:eastAsia="Calibri" w:hAnsi="Courier New" w:cs="Courier New"/>
        </w:rPr>
      </w:pPr>
      <w:r w:rsidRPr="001118C9">
        <w:rPr>
          <w:rFonts w:ascii="Courier New" w:eastAsia="Calibri" w:hAnsi="Courier New" w:cs="Courier New"/>
        </w:rPr>
        <w:t xml:space="preserve">        //При получении запроса с методом </w:t>
      </w:r>
      <w:r w:rsidRPr="006B3CB5">
        <w:rPr>
          <w:rFonts w:ascii="Courier New" w:eastAsia="Calibri" w:hAnsi="Courier New" w:cs="Courier New"/>
          <w:lang w:val="en-US"/>
        </w:rPr>
        <w:t>POST</w:t>
      </w:r>
      <w:r w:rsidRPr="001118C9">
        <w:rPr>
          <w:rFonts w:ascii="Courier New" w:eastAsia="Calibri" w:hAnsi="Courier New" w:cs="Courier New"/>
        </w:rPr>
        <w:t>, идем сюда</w:t>
      </w:r>
    </w:p>
    <w:p w14:paraId="0677666B" w14:textId="77777777" w:rsidR="006B3CB5" w:rsidRPr="006B3CB5" w:rsidRDefault="006B3CB5" w:rsidP="006B3CB5">
      <w:pPr>
        <w:jc w:val="both"/>
        <w:rPr>
          <w:rFonts w:ascii="Courier New" w:eastAsia="Calibri" w:hAnsi="Courier New" w:cs="Courier New"/>
          <w:lang w:val="en-US"/>
        </w:rPr>
      </w:pPr>
      <w:r w:rsidRPr="001118C9">
        <w:rPr>
          <w:rFonts w:ascii="Courier New" w:eastAsia="Calibri" w:hAnsi="Courier New" w:cs="Courier New"/>
        </w:rPr>
        <w:t xml:space="preserve">        </w:t>
      </w:r>
      <w:r w:rsidRPr="006B3CB5">
        <w:rPr>
          <w:rFonts w:ascii="Courier New" w:eastAsia="Calibri" w:hAnsi="Courier New" w:cs="Courier New"/>
          <w:lang w:val="en-US"/>
        </w:rPr>
        <w:t>app.MapPost($"/api/{collectionName}", async (Resident resident) =&gt; {</w:t>
      </w:r>
    </w:p>
    <w:p w14:paraId="2DA0D669" w14:textId="77777777" w:rsidR="006B3CB5" w:rsidRPr="006B3CB5" w:rsidRDefault="006B3CB5" w:rsidP="006B3CB5">
      <w:pPr>
        <w:jc w:val="both"/>
        <w:rPr>
          <w:rFonts w:ascii="Courier New" w:eastAsia="Calibri" w:hAnsi="Courier New" w:cs="Courier New"/>
          <w:lang w:val="en-US"/>
        </w:rPr>
      </w:pPr>
      <w:r w:rsidRPr="006B3CB5">
        <w:rPr>
          <w:rFonts w:ascii="Courier New" w:eastAsia="Calibri" w:hAnsi="Courier New" w:cs="Courier New"/>
          <w:lang w:val="en-US"/>
        </w:rPr>
        <w:t xml:space="preserve">            // добавляем пользователя в список</w:t>
      </w:r>
    </w:p>
    <w:p w14:paraId="0E4E5530" w14:textId="77777777" w:rsidR="006B3CB5" w:rsidRPr="006B3CB5" w:rsidRDefault="006B3CB5" w:rsidP="006B3CB5">
      <w:pPr>
        <w:jc w:val="both"/>
        <w:rPr>
          <w:rFonts w:ascii="Courier New" w:eastAsia="Calibri" w:hAnsi="Courier New" w:cs="Courier New"/>
          <w:lang w:val="en-US"/>
        </w:rPr>
      </w:pPr>
      <w:r w:rsidRPr="006B3CB5">
        <w:rPr>
          <w:rFonts w:ascii="Courier New" w:eastAsia="Calibri" w:hAnsi="Courier New" w:cs="Courier New"/>
          <w:lang w:val="en-US"/>
        </w:rPr>
        <w:t xml:space="preserve">            await db.GetCollection&lt;Resident&gt;(collectionName).InsertOneAsync(resident);</w:t>
      </w:r>
    </w:p>
    <w:p w14:paraId="6E26BA26" w14:textId="77777777" w:rsidR="006B3CB5" w:rsidRPr="001118C9" w:rsidRDefault="006B3CB5" w:rsidP="006B3CB5">
      <w:pPr>
        <w:jc w:val="both"/>
        <w:rPr>
          <w:rFonts w:ascii="Courier New" w:eastAsia="Calibri" w:hAnsi="Courier New" w:cs="Courier New"/>
        </w:rPr>
      </w:pPr>
      <w:r w:rsidRPr="006B3CB5">
        <w:rPr>
          <w:rFonts w:ascii="Courier New" w:eastAsia="Calibri" w:hAnsi="Courier New" w:cs="Courier New"/>
          <w:lang w:val="en-US"/>
        </w:rPr>
        <w:t xml:space="preserve">            return</w:t>
      </w:r>
      <w:r w:rsidRPr="001118C9">
        <w:rPr>
          <w:rFonts w:ascii="Courier New" w:eastAsia="Calibri" w:hAnsi="Courier New" w:cs="Courier New"/>
        </w:rPr>
        <w:t xml:space="preserve"> </w:t>
      </w:r>
      <w:r w:rsidRPr="006B3CB5">
        <w:rPr>
          <w:rFonts w:ascii="Courier New" w:eastAsia="Calibri" w:hAnsi="Courier New" w:cs="Courier New"/>
          <w:lang w:val="en-US"/>
        </w:rPr>
        <w:t>resident</w:t>
      </w:r>
      <w:r w:rsidRPr="001118C9">
        <w:rPr>
          <w:rFonts w:ascii="Courier New" w:eastAsia="Calibri" w:hAnsi="Courier New" w:cs="Courier New"/>
        </w:rPr>
        <w:t>;</w:t>
      </w:r>
    </w:p>
    <w:p w14:paraId="5EC027FB" w14:textId="77777777" w:rsidR="006B3CB5" w:rsidRPr="001118C9" w:rsidRDefault="006B3CB5" w:rsidP="006B3CB5">
      <w:pPr>
        <w:jc w:val="both"/>
        <w:rPr>
          <w:rFonts w:ascii="Courier New" w:eastAsia="Calibri" w:hAnsi="Courier New" w:cs="Courier New"/>
        </w:rPr>
      </w:pPr>
      <w:r w:rsidRPr="001118C9">
        <w:rPr>
          <w:rFonts w:ascii="Courier New" w:eastAsia="Calibri" w:hAnsi="Courier New" w:cs="Courier New"/>
        </w:rPr>
        <w:t xml:space="preserve">        });</w:t>
      </w:r>
    </w:p>
    <w:p w14:paraId="0CCAC2D8" w14:textId="77777777" w:rsidR="006B3CB5" w:rsidRPr="001118C9" w:rsidRDefault="006B3CB5" w:rsidP="006B3CB5">
      <w:pPr>
        <w:jc w:val="both"/>
        <w:rPr>
          <w:rFonts w:ascii="Courier New" w:eastAsia="Calibri" w:hAnsi="Courier New" w:cs="Courier New"/>
        </w:rPr>
      </w:pPr>
    </w:p>
    <w:p w14:paraId="59A19935" w14:textId="77777777" w:rsidR="006B3CB5" w:rsidRPr="001118C9" w:rsidRDefault="006B3CB5" w:rsidP="006B3CB5">
      <w:pPr>
        <w:jc w:val="both"/>
        <w:rPr>
          <w:rFonts w:ascii="Courier New" w:eastAsia="Calibri" w:hAnsi="Courier New" w:cs="Courier New"/>
        </w:rPr>
      </w:pPr>
      <w:r w:rsidRPr="001118C9">
        <w:rPr>
          <w:rFonts w:ascii="Courier New" w:eastAsia="Calibri" w:hAnsi="Courier New" w:cs="Courier New"/>
        </w:rPr>
        <w:t xml:space="preserve">        //Если приходит </w:t>
      </w:r>
      <w:r w:rsidRPr="006B3CB5">
        <w:rPr>
          <w:rFonts w:ascii="Courier New" w:eastAsia="Calibri" w:hAnsi="Courier New" w:cs="Courier New"/>
          <w:lang w:val="en-US"/>
        </w:rPr>
        <w:t>put</w:t>
      </w:r>
      <w:r w:rsidRPr="001118C9">
        <w:rPr>
          <w:rFonts w:ascii="Courier New" w:eastAsia="Calibri" w:hAnsi="Courier New" w:cs="Courier New"/>
        </w:rPr>
        <w:t xml:space="preserve"> по этому адресу, идем сюда</w:t>
      </w:r>
    </w:p>
    <w:p w14:paraId="277F5DB2" w14:textId="77777777" w:rsidR="006B3CB5" w:rsidRPr="006B3CB5" w:rsidRDefault="006B3CB5" w:rsidP="006B3CB5">
      <w:pPr>
        <w:jc w:val="both"/>
        <w:rPr>
          <w:rFonts w:ascii="Courier New" w:eastAsia="Calibri" w:hAnsi="Courier New" w:cs="Courier New"/>
          <w:lang w:val="en-US"/>
        </w:rPr>
      </w:pPr>
      <w:r w:rsidRPr="001118C9">
        <w:rPr>
          <w:rFonts w:ascii="Courier New" w:eastAsia="Calibri" w:hAnsi="Courier New" w:cs="Courier New"/>
        </w:rPr>
        <w:t xml:space="preserve">        </w:t>
      </w:r>
      <w:r w:rsidRPr="006B3CB5">
        <w:rPr>
          <w:rFonts w:ascii="Courier New" w:eastAsia="Calibri" w:hAnsi="Courier New" w:cs="Courier New"/>
          <w:lang w:val="en-US"/>
        </w:rPr>
        <w:t>app.MapPut($"/api/{collectionName}", async (Resident residentData) =&gt; {</w:t>
      </w:r>
    </w:p>
    <w:p w14:paraId="5C3A4E87" w14:textId="77777777" w:rsidR="006B3CB5" w:rsidRPr="006B3CB5" w:rsidRDefault="006B3CB5" w:rsidP="006B3CB5">
      <w:pPr>
        <w:jc w:val="both"/>
        <w:rPr>
          <w:rFonts w:ascii="Courier New" w:eastAsia="Calibri" w:hAnsi="Courier New" w:cs="Courier New"/>
          <w:lang w:val="en-US"/>
        </w:rPr>
      </w:pPr>
    </w:p>
    <w:p w14:paraId="43E37B37" w14:textId="77777777" w:rsidR="006B3CB5" w:rsidRPr="006B3CB5" w:rsidRDefault="006B3CB5" w:rsidP="006B3CB5">
      <w:pPr>
        <w:jc w:val="both"/>
        <w:rPr>
          <w:rFonts w:ascii="Courier New" w:eastAsia="Calibri" w:hAnsi="Courier New" w:cs="Courier New"/>
          <w:lang w:val="en-US"/>
        </w:rPr>
      </w:pPr>
      <w:r w:rsidRPr="006B3CB5">
        <w:rPr>
          <w:rFonts w:ascii="Courier New" w:eastAsia="Calibri" w:hAnsi="Courier New" w:cs="Courier New"/>
          <w:lang w:val="en-US"/>
        </w:rPr>
        <w:t xml:space="preserve">            var resident = await db.GetCollection&lt;Resident&gt;(collectionName)</w:t>
      </w:r>
    </w:p>
    <w:p w14:paraId="08FAD596" w14:textId="77777777" w:rsidR="006B3CB5" w:rsidRPr="006B3CB5" w:rsidRDefault="006B3CB5" w:rsidP="006B3CB5">
      <w:pPr>
        <w:jc w:val="both"/>
        <w:rPr>
          <w:rFonts w:ascii="Courier New" w:eastAsia="Calibri" w:hAnsi="Courier New" w:cs="Courier New"/>
          <w:lang w:val="en-US"/>
        </w:rPr>
      </w:pPr>
      <w:r w:rsidRPr="006B3CB5">
        <w:rPr>
          <w:rFonts w:ascii="Courier New" w:eastAsia="Calibri" w:hAnsi="Courier New" w:cs="Courier New"/>
          <w:lang w:val="en-US"/>
        </w:rPr>
        <w:t xml:space="preserve">                .FindOneAndReplaceAsync(p =&gt; p.Id == residentData.Id, residentData, new() { ReturnDocument = ReturnDocument.After });</w:t>
      </w:r>
    </w:p>
    <w:p w14:paraId="19E07E7D" w14:textId="77777777" w:rsidR="006B3CB5" w:rsidRPr="006B3CB5" w:rsidRDefault="006B3CB5" w:rsidP="006B3CB5">
      <w:pPr>
        <w:jc w:val="both"/>
        <w:rPr>
          <w:rFonts w:ascii="Courier New" w:eastAsia="Calibri" w:hAnsi="Courier New" w:cs="Courier New"/>
          <w:lang w:val="en-US"/>
        </w:rPr>
      </w:pPr>
      <w:r w:rsidRPr="006B3CB5">
        <w:rPr>
          <w:rFonts w:ascii="Courier New" w:eastAsia="Calibri" w:hAnsi="Courier New" w:cs="Courier New"/>
          <w:lang w:val="en-US"/>
        </w:rPr>
        <w:t xml:space="preserve">            if (resident == null)</w:t>
      </w:r>
    </w:p>
    <w:p w14:paraId="54612E37" w14:textId="77777777" w:rsidR="006B3CB5" w:rsidRPr="006B3CB5" w:rsidRDefault="006B3CB5" w:rsidP="006B3CB5">
      <w:pPr>
        <w:jc w:val="both"/>
        <w:rPr>
          <w:rFonts w:ascii="Courier New" w:eastAsia="Calibri" w:hAnsi="Courier New" w:cs="Courier New"/>
          <w:lang w:val="en-US"/>
        </w:rPr>
      </w:pPr>
      <w:r w:rsidRPr="006B3CB5">
        <w:rPr>
          <w:rFonts w:ascii="Courier New" w:eastAsia="Calibri" w:hAnsi="Courier New" w:cs="Courier New"/>
          <w:lang w:val="en-US"/>
        </w:rPr>
        <w:t xml:space="preserve">                return Results.NotFound(new { message = "Пользователь не найден" });</w:t>
      </w:r>
    </w:p>
    <w:p w14:paraId="2F36E5A6" w14:textId="77777777" w:rsidR="006B3CB5" w:rsidRPr="001118C9" w:rsidRDefault="006B3CB5" w:rsidP="006B3CB5">
      <w:pPr>
        <w:jc w:val="both"/>
        <w:rPr>
          <w:rFonts w:ascii="Courier New" w:eastAsia="Calibri" w:hAnsi="Courier New" w:cs="Courier New"/>
          <w:lang w:val="en-US"/>
        </w:rPr>
      </w:pPr>
      <w:r w:rsidRPr="006B3CB5">
        <w:rPr>
          <w:rFonts w:ascii="Courier New" w:eastAsia="Calibri" w:hAnsi="Courier New" w:cs="Courier New"/>
          <w:lang w:val="en-US"/>
        </w:rPr>
        <w:t xml:space="preserve">            return</w:t>
      </w:r>
      <w:r w:rsidRPr="001118C9">
        <w:rPr>
          <w:rFonts w:ascii="Courier New" w:eastAsia="Calibri" w:hAnsi="Courier New" w:cs="Courier New"/>
          <w:lang w:val="en-US"/>
        </w:rPr>
        <w:t xml:space="preserve"> </w:t>
      </w:r>
      <w:r w:rsidRPr="006B3CB5">
        <w:rPr>
          <w:rFonts w:ascii="Courier New" w:eastAsia="Calibri" w:hAnsi="Courier New" w:cs="Courier New"/>
          <w:lang w:val="en-US"/>
        </w:rPr>
        <w:t>Results</w:t>
      </w:r>
      <w:r w:rsidRPr="001118C9">
        <w:rPr>
          <w:rFonts w:ascii="Courier New" w:eastAsia="Calibri" w:hAnsi="Courier New" w:cs="Courier New"/>
          <w:lang w:val="en-US"/>
        </w:rPr>
        <w:t>.</w:t>
      </w:r>
      <w:r w:rsidRPr="006B3CB5">
        <w:rPr>
          <w:rFonts w:ascii="Courier New" w:eastAsia="Calibri" w:hAnsi="Courier New" w:cs="Courier New"/>
          <w:lang w:val="en-US"/>
        </w:rPr>
        <w:t>Json</w:t>
      </w:r>
      <w:r w:rsidRPr="001118C9">
        <w:rPr>
          <w:rFonts w:ascii="Courier New" w:eastAsia="Calibri" w:hAnsi="Courier New" w:cs="Courier New"/>
          <w:lang w:val="en-US"/>
        </w:rPr>
        <w:t>(</w:t>
      </w:r>
      <w:r w:rsidRPr="006B3CB5">
        <w:rPr>
          <w:rFonts w:ascii="Courier New" w:eastAsia="Calibri" w:hAnsi="Courier New" w:cs="Courier New"/>
          <w:lang w:val="en-US"/>
        </w:rPr>
        <w:t>resident</w:t>
      </w:r>
      <w:r w:rsidRPr="001118C9">
        <w:rPr>
          <w:rFonts w:ascii="Courier New" w:eastAsia="Calibri" w:hAnsi="Courier New" w:cs="Courier New"/>
          <w:lang w:val="en-US"/>
        </w:rPr>
        <w:t>);</w:t>
      </w:r>
    </w:p>
    <w:p w14:paraId="6814D9D5" w14:textId="77777777" w:rsidR="006B3CB5" w:rsidRPr="001118C9" w:rsidRDefault="006B3CB5" w:rsidP="006B3CB5">
      <w:pPr>
        <w:jc w:val="both"/>
        <w:rPr>
          <w:rFonts w:ascii="Courier New" w:eastAsia="Calibri" w:hAnsi="Courier New" w:cs="Courier New"/>
          <w:lang w:val="en-US"/>
        </w:rPr>
      </w:pPr>
      <w:r w:rsidRPr="001118C9">
        <w:rPr>
          <w:rFonts w:ascii="Courier New" w:eastAsia="Calibri" w:hAnsi="Courier New" w:cs="Courier New"/>
          <w:lang w:val="en-US"/>
        </w:rPr>
        <w:t xml:space="preserve">        });</w:t>
      </w:r>
    </w:p>
    <w:p w14:paraId="1EE647E2" w14:textId="02F5B9FE" w:rsidR="006B3CB5" w:rsidRPr="001118C9" w:rsidRDefault="006B3CB5" w:rsidP="006B3CB5">
      <w:pPr>
        <w:jc w:val="both"/>
        <w:rPr>
          <w:rFonts w:ascii="Courier New" w:eastAsia="Calibri" w:hAnsi="Courier New" w:cs="Courier New"/>
          <w:lang w:val="en-US"/>
        </w:rPr>
      </w:pPr>
      <w:r w:rsidRPr="001118C9">
        <w:rPr>
          <w:rFonts w:ascii="Courier New" w:eastAsia="Calibri" w:hAnsi="Courier New" w:cs="Courier New"/>
          <w:lang w:val="en-US"/>
        </w:rPr>
        <w:t xml:space="preserve">    }</w:t>
      </w:r>
    </w:p>
    <w:p w14:paraId="2A56A26E" w14:textId="6EB947DF" w:rsidR="00C50C23" w:rsidRPr="001118C9" w:rsidRDefault="001712D1" w:rsidP="001712D1">
      <w:pPr>
        <w:pStyle w:val="15"/>
        <w:rPr>
          <w:lang w:val="en-US"/>
        </w:rPr>
      </w:pPr>
      <w:bookmarkStart w:id="22" w:name="_Toc470525804"/>
      <w:bookmarkStart w:id="23" w:name="_Toc121692675"/>
      <w:r w:rsidRPr="001118C9">
        <w:rPr>
          <w:lang w:val="en-US"/>
        </w:rPr>
        <w:lastRenderedPageBreak/>
        <w:t>7</w:t>
      </w:r>
      <w:r w:rsidR="001118C9" w:rsidRPr="00CC4923">
        <w:rPr>
          <w:lang w:val="en-US"/>
        </w:rPr>
        <w:t>.</w:t>
      </w:r>
      <w:r w:rsidRPr="001118C9">
        <w:rPr>
          <w:lang w:val="en-US"/>
        </w:rPr>
        <w:t xml:space="preserve"> </w:t>
      </w:r>
      <w:r w:rsidR="00C50C23" w:rsidRPr="007700C9">
        <w:t>Таблица</w:t>
      </w:r>
      <w:r w:rsidR="00C50C23" w:rsidRPr="001118C9">
        <w:rPr>
          <w:lang w:val="en-US"/>
        </w:rPr>
        <w:t xml:space="preserve"> </w:t>
      </w:r>
      <w:r w:rsidR="00C50C23" w:rsidRPr="007700C9">
        <w:t>тестов</w:t>
      </w:r>
      <w:bookmarkEnd w:id="22"/>
      <w:bookmarkEnd w:id="23"/>
      <w:r w:rsidR="00C50C23" w:rsidRPr="001118C9">
        <w:rPr>
          <w:lang w:val="en-US"/>
        </w:rPr>
        <w:t xml:space="preserve"> </w:t>
      </w:r>
    </w:p>
    <w:p w14:paraId="58A2289B" w14:textId="3DB0BAB0" w:rsidR="00C50C23" w:rsidRPr="007700C9" w:rsidRDefault="00CF7E01" w:rsidP="001712D1">
      <w:pPr>
        <w:pStyle w:val="afd"/>
      </w:pPr>
      <w:r>
        <w:t>Результаты тестирования работоспособности реализованного приложения приведены</w:t>
      </w:r>
      <w:r w:rsidR="00C50C23" w:rsidRPr="007700C9">
        <w:t xml:space="preserve"> в таблице </w:t>
      </w:r>
      <w:r w:rsidR="006B3CB5">
        <w:t>4</w:t>
      </w:r>
      <w:r w:rsidR="00C50C23" w:rsidRPr="007700C9">
        <w:t>.</w:t>
      </w:r>
    </w:p>
    <w:p w14:paraId="5FFCA98F" w14:textId="43A265B9" w:rsidR="006B3CB5" w:rsidRDefault="006B3CB5">
      <w:r>
        <w:br w:type="page"/>
      </w:r>
    </w:p>
    <w:p w14:paraId="7B01B853" w14:textId="776DA00F" w:rsidR="00C50C23" w:rsidRDefault="00C50C23" w:rsidP="000874D3">
      <w:pPr>
        <w:pStyle w:val="afd"/>
        <w:ind w:firstLine="0"/>
      </w:pPr>
      <w:r w:rsidRPr="007700C9">
        <w:lastRenderedPageBreak/>
        <w:t xml:space="preserve">Таблица </w:t>
      </w:r>
      <w:r w:rsidR="006B3CB5">
        <w:t>4</w:t>
      </w:r>
      <w:r w:rsidRPr="007700C9">
        <w:t xml:space="preserve"> </w:t>
      </w:r>
      <w:r w:rsidR="00EF47D2" w:rsidRPr="007700C9">
        <w:t>–</w:t>
      </w:r>
      <w:r w:rsidRPr="007700C9">
        <w:t xml:space="preserve"> Тесты</w:t>
      </w:r>
    </w:p>
    <w:tbl>
      <w:tblPr>
        <w:tblStyle w:val="a5"/>
        <w:tblW w:w="9097" w:type="dxa"/>
        <w:jc w:val="center"/>
        <w:tblLook w:val="04A0" w:firstRow="1" w:lastRow="0" w:firstColumn="1" w:lastColumn="0" w:noHBand="0" w:noVBand="1"/>
      </w:tblPr>
      <w:tblGrid>
        <w:gridCol w:w="825"/>
        <w:gridCol w:w="1709"/>
        <w:gridCol w:w="1870"/>
        <w:gridCol w:w="2801"/>
        <w:gridCol w:w="1892"/>
      </w:tblGrid>
      <w:tr w:rsidR="0094691F" w:rsidRPr="007700C9" w14:paraId="7A2A72A1" w14:textId="77777777" w:rsidTr="001118C9">
        <w:trPr>
          <w:jc w:val="center"/>
        </w:trPr>
        <w:tc>
          <w:tcPr>
            <w:tcW w:w="846" w:type="dxa"/>
            <w:vAlign w:val="center"/>
          </w:tcPr>
          <w:p w14:paraId="59C80CA3" w14:textId="77777777" w:rsidR="00C50C23" w:rsidRPr="004C5B14" w:rsidRDefault="00C50C23" w:rsidP="00B337D3">
            <w:pPr>
              <w:ind w:right="4"/>
              <w:jc w:val="center"/>
            </w:pPr>
            <w:r w:rsidRPr="004C5B14">
              <w:t>Ном</w:t>
            </w:r>
            <w:r w:rsidR="003618EF" w:rsidRPr="004C5B14">
              <w:t>е</w:t>
            </w:r>
            <w:r w:rsidRPr="004C5B14">
              <w:t>р теста</w:t>
            </w:r>
          </w:p>
        </w:tc>
        <w:tc>
          <w:tcPr>
            <w:tcW w:w="1764" w:type="dxa"/>
            <w:vAlign w:val="center"/>
          </w:tcPr>
          <w:p w14:paraId="6A99AAC5" w14:textId="77777777" w:rsidR="00C50C23" w:rsidRPr="004C5B14" w:rsidRDefault="00C50C23" w:rsidP="00B337D3">
            <w:pPr>
              <w:jc w:val="center"/>
            </w:pPr>
            <w:r w:rsidRPr="004C5B14">
              <w:t>Название таблицы</w:t>
            </w:r>
          </w:p>
        </w:tc>
        <w:tc>
          <w:tcPr>
            <w:tcW w:w="1951" w:type="dxa"/>
            <w:vAlign w:val="center"/>
          </w:tcPr>
          <w:p w14:paraId="24393470" w14:textId="77777777" w:rsidR="001A7683" w:rsidRPr="004C5B14" w:rsidRDefault="00C50C23" w:rsidP="00B337D3">
            <w:pPr>
              <w:jc w:val="center"/>
            </w:pPr>
            <w:r w:rsidRPr="004C5B14">
              <w:t xml:space="preserve">Название </w:t>
            </w:r>
          </w:p>
          <w:p w14:paraId="419D839B" w14:textId="77777777" w:rsidR="00C50C23" w:rsidRPr="004C5B14" w:rsidRDefault="00C50C23" w:rsidP="00B337D3">
            <w:pPr>
              <w:jc w:val="center"/>
              <w:rPr>
                <w:lang w:val="en-US"/>
              </w:rPr>
            </w:pPr>
            <w:r w:rsidRPr="004C5B14">
              <w:t>теста</w:t>
            </w:r>
          </w:p>
        </w:tc>
        <w:tc>
          <w:tcPr>
            <w:tcW w:w="2551" w:type="dxa"/>
            <w:vAlign w:val="center"/>
          </w:tcPr>
          <w:p w14:paraId="52CE9FC2" w14:textId="77777777" w:rsidR="001A7683" w:rsidRPr="004C5B14" w:rsidRDefault="00C50C23" w:rsidP="003618EF">
            <w:pPr>
              <w:jc w:val="center"/>
            </w:pPr>
            <w:r w:rsidRPr="004C5B14">
              <w:t xml:space="preserve">Входные </w:t>
            </w:r>
          </w:p>
          <w:p w14:paraId="5BD3B622" w14:textId="77777777" w:rsidR="00C50C23" w:rsidRPr="004C5B14" w:rsidRDefault="00C50C23" w:rsidP="003618EF">
            <w:pPr>
              <w:jc w:val="center"/>
            </w:pPr>
            <w:r w:rsidRPr="004C5B14">
              <w:t>данные</w:t>
            </w:r>
          </w:p>
        </w:tc>
        <w:tc>
          <w:tcPr>
            <w:tcW w:w="1985" w:type="dxa"/>
            <w:vAlign w:val="center"/>
          </w:tcPr>
          <w:p w14:paraId="63FF1C54" w14:textId="77777777" w:rsidR="001A7683" w:rsidRPr="004C5B14" w:rsidRDefault="00C50C23" w:rsidP="003618EF">
            <w:pPr>
              <w:jc w:val="center"/>
            </w:pPr>
            <w:r w:rsidRPr="004C5B14">
              <w:t xml:space="preserve">Выходные </w:t>
            </w:r>
          </w:p>
          <w:p w14:paraId="4CEEA485" w14:textId="77777777" w:rsidR="00C50C23" w:rsidRPr="004C5B14" w:rsidRDefault="00C50C23" w:rsidP="003618EF">
            <w:pPr>
              <w:jc w:val="center"/>
            </w:pPr>
            <w:r w:rsidRPr="004C5B14">
              <w:t>данные</w:t>
            </w:r>
          </w:p>
        </w:tc>
      </w:tr>
      <w:tr w:rsidR="0094691F" w:rsidRPr="007700C9" w14:paraId="75053F6E" w14:textId="77777777" w:rsidTr="001118C9">
        <w:trPr>
          <w:jc w:val="center"/>
        </w:trPr>
        <w:tc>
          <w:tcPr>
            <w:tcW w:w="846" w:type="dxa"/>
            <w:vAlign w:val="center"/>
          </w:tcPr>
          <w:p w14:paraId="497C9568" w14:textId="77777777" w:rsidR="00C50C23" w:rsidRPr="007700C9" w:rsidRDefault="00C50C23" w:rsidP="00B337D3">
            <w:pPr>
              <w:ind w:right="4"/>
              <w:jc w:val="center"/>
            </w:pPr>
            <w:r w:rsidRPr="007700C9">
              <w:t>1</w:t>
            </w:r>
          </w:p>
        </w:tc>
        <w:tc>
          <w:tcPr>
            <w:tcW w:w="1764" w:type="dxa"/>
            <w:vMerge w:val="restart"/>
            <w:vAlign w:val="center"/>
          </w:tcPr>
          <w:p w14:paraId="4B7C87A1" w14:textId="1588E59C" w:rsidR="001118C9" w:rsidRPr="001118C9" w:rsidRDefault="001118C9" w:rsidP="001118C9">
            <w:pPr>
              <w:jc w:val="center"/>
            </w:pPr>
            <w:r>
              <w:t>Жильцы</w:t>
            </w:r>
          </w:p>
        </w:tc>
        <w:tc>
          <w:tcPr>
            <w:tcW w:w="1951" w:type="dxa"/>
            <w:vAlign w:val="center"/>
          </w:tcPr>
          <w:p w14:paraId="036C04F5" w14:textId="77777777" w:rsidR="00C50C23" w:rsidRPr="007700C9" w:rsidRDefault="00C50C23" w:rsidP="00B337D3">
            <w:pPr>
              <w:jc w:val="center"/>
            </w:pPr>
            <w:r w:rsidRPr="007700C9">
              <w:t>Добавление</w:t>
            </w:r>
          </w:p>
        </w:tc>
        <w:tc>
          <w:tcPr>
            <w:tcW w:w="2551" w:type="dxa"/>
            <w:vAlign w:val="center"/>
          </w:tcPr>
          <w:p w14:paraId="6206D9D5" w14:textId="2788FEB2" w:rsidR="00C50C23" w:rsidRPr="007700C9" w:rsidRDefault="001118C9" w:rsidP="00B337D3">
            <w:pPr>
              <w:jc w:val="center"/>
            </w:pPr>
            <w:r w:rsidRPr="001118C9">
              <w:t>Имя</w:t>
            </w:r>
            <w:r>
              <w:t xml:space="preserve">, </w:t>
            </w:r>
            <w:r w:rsidRPr="001118C9">
              <w:t>Фамилия</w:t>
            </w:r>
            <w:r>
              <w:t>, 08.12.2022</w:t>
            </w:r>
          </w:p>
        </w:tc>
        <w:tc>
          <w:tcPr>
            <w:tcW w:w="1985" w:type="dxa"/>
            <w:vAlign w:val="center"/>
          </w:tcPr>
          <w:p w14:paraId="0F31653B" w14:textId="2AB1D752" w:rsidR="00C50C23" w:rsidRPr="007700C9" w:rsidRDefault="001118C9" w:rsidP="00B337D3">
            <w:pPr>
              <w:ind w:hanging="2"/>
              <w:jc w:val="center"/>
            </w:pPr>
            <w:r>
              <w:t>Обновление таблицы</w:t>
            </w:r>
          </w:p>
        </w:tc>
      </w:tr>
      <w:tr w:rsidR="00A92B60" w:rsidRPr="007700C9" w14:paraId="3FC945A4" w14:textId="77777777" w:rsidTr="001118C9">
        <w:trPr>
          <w:jc w:val="center"/>
        </w:trPr>
        <w:tc>
          <w:tcPr>
            <w:tcW w:w="846" w:type="dxa"/>
            <w:vAlign w:val="center"/>
          </w:tcPr>
          <w:p w14:paraId="655F453C" w14:textId="77777777" w:rsidR="00811A39" w:rsidRPr="007700C9" w:rsidRDefault="00811A39" w:rsidP="00B337D3">
            <w:pPr>
              <w:ind w:right="4"/>
              <w:jc w:val="center"/>
            </w:pPr>
            <w:r w:rsidRPr="007700C9">
              <w:t>2</w:t>
            </w:r>
          </w:p>
        </w:tc>
        <w:tc>
          <w:tcPr>
            <w:tcW w:w="1764" w:type="dxa"/>
            <w:vMerge/>
            <w:vAlign w:val="center"/>
          </w:tcPr>
          <w:p w14:paraId="12F00CC1" w14:textId="77777777" w:rsidR="00811A39" w:rsidRPr="007700C9" w:rsidRDefault="00811A39" w:rsidP="00B337D3">
            <w:pPr>
              <w:ind w:firstLine="16"/>
              <w:jc w:val="center"/>
            </w:pPr>
          </w:p>
        </w:tc>
        <w:tc>
          <w:tcPr>
            <w:tcW w:w="1951" w:type="dxa"/>
            <w:vAlign w:val="center"/>
          </w:tcPr>
          <w:p w14:paraId="1E26088E" w14:textId="77777777" w:rsidR="00811A39" w:rsidRPr="007700C9" w:rsidRDefault="00811A39" w:rsidP="00B337D3">
            <w:pPr>
              <w:jc w:val="center"/>
            </w:pPr>
            <w:r w:rsidRPr="007700C9">
              <w:t>Редактирование</w:t>
            </w:r>
          </w:p>
        </w:tc>
        <w:tc>
          <w:tcPr>
            <w:tcW w:w="2551" w:type="dxa"/>
            <w:vAlign w:val="center"/>
          </w:tcPr>
          <w:p w14:paraId="66A200CF" w14:textId="1EBEBBB5" w:rsidR="00811A39" w:rsidRPr="007700C9" w:rsidRDefault="001118C9" w:rsidP="00B337D3">
            <w:pPr>
              <w:jc w:val="center"/>
            </w:pPr>
            <w:r>
              <w:t>Новое и</w:t>
            </w:r>
            <w:r w:rsidRPr="001118C9">
              <w:t>мя</w:t>
            </w:r>
            <w:r>
              <w:t>, Новая ф</w:t>
            </w:r>
            <w:r w:rsidRPr="001118C9">
              <w:t>амилия</w:t>
            </w:r>
            <w:r>
              <w:t>, 06.12.2022</w:t>
            </w:r>
          </w:p>
        </w:tc>
        <w:tc>
          <w:tcPr>
            <w:tcW w:w="1985" w:type="dxa"/>
            <w:vAlign w:val="center"/>
          </w:tcPr>
          <w:p w14:paraId="306C24B7" w14:textId="688D9B64" w:rsidR="00FB7F42" w:rsidRPr="007700C9" w:rsidRDefault="001118C9" w:rsidP="00B337D3">
            <w:pPr>
              <w:ind w:hanging="2"/>
              <w:jc w:val="center"/>
            </w:pPr>
            <w:r>
              <w:t>Обновление таблицы</w:t>
            </w:r>
          </w:p>
        </w:tc>
      </w:tr>
      <w:tr w:rsidR="0014705B" w:rsidRPr="007700C9" w14:paraId="7A0FBE36" w14:textId="77777777" w:rsidTr="001118C9">
        <w:trPr>
          <w:jc w:val="center"/>
        </w:trPr>
        <w:tc>
          <w:tcPr>
            <w:tcW w:w="846" w:type="dxa"/>
            <w:vAlign w:val="center"/>
          </w:tcPr>
          <w:p w14:paraId="259586FB" w14:textId="1DE9260A" w:rsidR="0014705B" w:rsidRPr="007700C9" w:rsidRDefault="001118C9" w:rsidP="00B337D3">
            <w:pPr>
              <w:ind w:right="4"/>
              <w:jc w:val="center"/>
            </w:pPr>
            <w:r>
              <w:t>3</w:t>
            </w:r>
          </w:p>
        </w:tc>
        <w:tc>
          <w:tcPr>
            <w:tcW w:w="1764" w:type="dxa"/>
            <w:vMerge/>
            <w:vAlign w:val="center"/>
          </w:tcPr>
          <w:p w14:paraId="74681161" w14:textId="77777777" w:rsidR="0014705B" w:rsidRPr="007700C9" w:rsidRDefault="0014705B" w:rsidP="00B337D3">
            <w:pPr>
              <w:ind w:firstLine="16"/>
              <w:jc w:val="center"/>
              <w:rPr>
                <w:lang w:val="en-US"/>
              </w:rPr>
            </w:pPr>
          </w:p>
        </w:tc>
        <w:tc>
          <w:tcPr>
            <w:tcW w:w="1951" w:type="dxa"/>
            <w:vAlign w:val="center"/>
          </w:tcPr>
          <w:p w14:paraId="576FAEC2" w14:textId="77777777" w:rsidR="0014705B" w:rsidRPr="007700C9" w:rsidRDefault="0014705B" w:rsidP="00B337D3">
            <w:pPr>
              <w:jc w:val="center"/>
            </w:pPr>
            <w:r w:rsidRPr="007700C9">
              <w:t>Удаление</w:t>
            </w:r>
          </w:p>
        </w:tc>
        <w:tc>
          <w:tcPr>
            <w:tcW w:w="2551" w:type="dxa"/>
            <w:vAlign w:val="center"/>
          </w:tcPr>
          <w:p w14:paraId="10629603" w14:textId="2C1BA55B" w:rsidR="0014705B" w:rsidRPr="007700C9" w:rsidRDefault="001118C9" w:rsidP="00B337D3">
            <w:pPr>
              <w:jc w:val="center"/>
            </w:pPr>
            <w:r>
              <w:t>Удаление записи №3</w:t>
            </w:r>
          </w:p>
        </w:tc>
        <w:tc>
          <w:tcPr>
            <w:tcW w:w="1985" w:type="dxa"/>
            <w:vAlign w:val="center"/>
          </w:tcPr>
          <w:p w14:paraId="751D248A" w14:textId="218F0984" w:rsidR="00FB7F42" w:rsidRPr="001118C9" w:rsidRDefault="001118C9" w:rsidP="00B11EEA">
            <w:pPr>
              <w:ind w:hanging="2"/>
              <w:jc w:val="center"/>
            </w:pPr>
            <w:r>
              <w:t>Обновление таблицы</w:t>
            </w:r>
          </w:p>
        </w:tc>
      </w:tr>
      <w:tr w:rsidR="001118C9" w:rsidRPr="007700C9" w14:paraId="533BC498" w14:textId="77777777" w:rsidTr="007839D0">
        <w:trPr>
          <w:jc w:val="center"/>
        </w:trPr>
        <w:tc>
          <w:tcPr>
            <w:tcW w:w="846" w:type="dxa"/>
            <w:vAlign w:val="center"/>
          </w:tcPr>
          <w:p w14:paraId="49011607" w14:textId="04A8A12A" w:rsidR="001118C9" w:rsidRPr="007700C9" w:rsidRDefault="001118C9" w:rsidP="001118C9">
            <w:pPr>
              <w:ind w:right="4"/>
              <w:jc w:val="center"/>
            </w:pPr>
            <w:r>
              <w:t>4</w:t>
            </w:r>
          </w:p>
        </w:tc>
        <w:tc>
          <w:tcPr>
            <w:tcW w:w="1764" w:type="dxa"/>
            <w:vMerge w:val="restart"/>
            <w:vAlign w:val="center"/>
          </w:tcPr>
          <w:p w14:paraId="49B6E07C" w14:textId="065BFA02" w:rsidR="001118C9" w:rsidRPr="007700C9" w:rsidRDefault="001118C9" w:rsidP="001118C9">
            <w:pPr>
              <w:ind w:firstLine="16"/>
              <w:jc w:val="center"/>
            </w:pPr>
            <w:r>
              <w:t>Комнаты</w:t>
            </w:r>
          </w:p>
        </w:tc>
        <w:tc>
          <w:tcPr>
            <w:tcW w:w="1951" w:type="dxa"/>
            <w:vAlign w:val="center"/>
          </w:tcPr>
          <w:p w14:paraId="07CEDC01" w14:textId="77777777" w:rsidR="001118C9" w:rsidRPr="007700C9" w:rsidRDefault="001118C9" w:rsidP="001118C9">
            <w:pPr>
              <w:jc w:val="center"/>
            </w:pPr>
            <w:r w:rsidRPr="007700C9">
              <w:t>Добавление</w:t>
            </w:r>
          </w:p>
        </w:tc>
        <w:tc>
          <w:tcPr>
            <w:tcW w:w="2551" w:type="dxa"/>
            <w:vAlign w:val="center"/>
          </w:tcPr>
          <w:p w14:paraId="25DAB582" w14:textId="7BDAA416" w:rsidR="001118C9" w:rsidRPr="001118C9" w:rsidRDefault="001118C9" w:rsidP="001118C9">
            <w:pPr>
              <w:jc w:val="center"/>
            </w:pPr>
            <w:r>
              <w:t>Зал. 50</w:t>
            </w:r>
          </w:p>
        </w:tc>
        <w:tc>
          <w:tcPr>
            <w:tcW w:w="1985" w:type="dxa"/>
          </w:tcPr>
          <w:p w14:paraId="791C7184" w14:textId="1C78AF93" w:rsidR="001118C9" w:rsidRPr="007700C9" w:rsidRDefault="001118C9" w:rsidP="001118C9">
            <w:pPr>
              <w:ind w:hanging="2"/>
              <w:jc w:val="center"/>
            </w:pPr>
            <w:r w:rsidRPr="00421CD4">
              <w:t>Обновление таблицы</w:t>
            </w:r>
          </w:p>
        </w:tc>
      </w:tr>
      <w:tr w:rsidR="001118C9" w:rsidRPr="007700C9" w14:paraId="62078331" w14:textId="77777777" w:rsidTr="007839D0">
        <w:trPr>
          <w:jc w:val="center"/>
        </w:trPr>
        <w:tc>
          <w:tcPr>
            <w:tcW w:w="846" w:type="dxa"/>
            <w:vAlign w:val="center"/>
          </w:tcPr>
          <w:p w14:paraId="36F1EDEF" w14:textId="0720E2D4" w:rsidR="001118C9" w:rsidRPr="007700C9" w:rsidRDefault="001118C9" w:rsidP="001118C9">
            <w:pPr>
              <w:ind w:right="4"/>
              <w:jc w:val="center"/>
            </w:pPr>
            <w:r>
              <w:t>5</w:t>
            </w:r>
          </w:p>
        </w:tc>
        <w:tc>
          <w:tcPr>
            <w:tcW w:w="1764" w:type="dxa"/>
            <w:vMerge/>
            <w:vAlign w:val="center"/>
          </w:tcPr>
          <w:p w14:paraId="7A41C72E" w14:textId="77777777" w:rsidR="001118C9" w:rsidRPr="007700C9" w:rsidRDefault="001118C9" w:rsidP="001118C9">
            <w:pPr>
              <w:ind w:firstLine="16"/>
              <w:jc w:val="center"/>
              <w:rPr>
                <w:lang w:val="en-US"/>
              </w:rPr>
            </w:pPr>
          </w:p>
        </w:tc>
        <w:tc>
          <w:tcPr>
            <w:tcW w:w="1951" w:type="dxa"/>
            <w:vAlign w:val="center"/>
          </w:tcPr>
          <w:p w14:paraId="48833C5A" w14:textId="77777777" w:rsidR="001118C9" w:rsidRPr="007700C9" w:rsidRDefault="001118C9" w:rsidP="001118C9">
            <w:pPr>
              <w:jc w:val="center"/>
            </w:pPr>
            <w:r w:rsidRPr="007700C9">
              <w:t>Редактирование</w:t>
            </w:r>
          </w:p>
        </w:tc>
        <w:tc>
          <w:tcPr>
            <w:tcW w:w="2551" w:type="dxa"/>
            <w:vAlign w:val="center"/>
          </w:tcPr>
          <w:p w14:paraId="4D8D8A44" w14:textId="1A5A2B32" w:rsidR="001118C9" w:rsidRPr="007700C9" w:rsidRDefault="001118C9" w:rsidP="001118C9">
            <w:pPr>
              <w:jc w:val="center"/>
            </w:pPr>
            <w:r>
              <w:t>Кухня. 40</w:t>
            </w:r>
          </w:p>
        </w:tc>
        <w:tc>
          <w:tcPr>
            <w:tcW w:w="1985" w:type="dxa"/>
          </w:tcPr>
          <w:p w14:paraId="3A441C89" w14:textId="5CF45525" w:rsidR="001118C9" w:rsidRPr="007700C9" w:rsidRDefault="001118C9" w:rsidP="001118C9">
            <w:pPr>
              <w:ind w:hanging="2"/>
              <w:jc w:val="center"/>
            </w:pPr>
            <w:r w:rsidRPr="00421CD4">
              <w:t>Обновление таблицы</w:t>
            </w:r>
          </w:p>
        </w:tc>
      </w:tr>
      <w:tr w:rsidR="001118C9" w:rsidRPr="007700C9" w14:paraId="7C0769D6" w14:textId="77777777" w:rsidTr="007839D0">
        <w:trPr>
          <w:jc w:val="center"/>
        </w:trPr>
        <w:tc>
          <w:tcPr>
            <w:tcW w:w="846" w:type="dxa"/>
            <w:vAlign w:val="center"/>
          </w:tcPr>
          <w:p w14:paraId="7B2C89DB" w14:textId="12949402" w:rsidR="001118C9" w:rsidRPr="001118C9" w:rsidRDefault="001118C9" w:rsidP="001118C9">
            <w:pPr>
              <w:ind w:right="4"/>
              <w:jc w:val="center"/>
            </w:pPr>
            <w:r>
              <w:t>6</w:t>
            </w:r>
          </w:p>
        </w:tc>
        <w:tc>
          <w:tcPr>
            <w:tcW w:w="1764" w:type="dxa"/>
            <w:vMerge/>
            <w:vAlign w:val="center"/>
          </w:tcPr>
          <w:p w14:paraId="76B187FF" w14:textId="77777777" w:rsidR="001118C9" w:rsidRPr="007700C9" w:rsidRDefault="001118C9" w:rsidP="001118C9">
            <w:pPr>
              <w:ind w:firstLine="16"/>
              <w:jc w:val="center"/>
              <w:rPr>
                <w:lang w:val="en-US"/>
              </w:rPr>
            </w:pPr>
          </w:p>
        </w:tc>
        <w:tc>
          <w:tcPr>
            <w:tcW w:w="1951" w:type="dxa"/>
            <w:vAlign w:val="center"/>
          </w:tcPr>
          <w:p w14:paraId="13BB4224" w14:textId="77777777" w:rsidR="001118C9" w:rsidRPr="007700C9" w:rsidRDefault="001118C9" w:rsidP="001118C9">
            <w:pPr>
              <w:jc w:val="center"/>
            </w:pPr>
            <w:r w:rsidRPr="007700C9">
              <w:t>Удаление</w:t>
            </w:r>
          </w:p>
        </w:tc>
        <w:tc>
          <w:tcPr>
            <w:tcW w:w="2551" w:type="dxa"/>
            <w:vAlign w:val="center"/>
          </w:tcPr>
          <w:p w14:paraId="57F22780" w14:textId="35650940" w:rsidR="001118C9" w:rsidRPr="007700C9" w:rsidRDefault="008D6B47" w:rsidP="001118C9">
            <w:pPr>
              <w:jc w:val="center"/>
            </w:pPr>
            <w:r>
              <w:t>Удаление записи №6</w:t>
            </w:r>
          </w:p>
        </w:tc>
        <w:tc>
          <w:tcPr>
            <w:tcW w:w="1985" w:type="dxa"/>
          </w:tcPr>
          <w:p w14:paraId="256DB00B" w14:textId="247355DE" w:rsidR="001118C9" w:rsidRPr="007700C9" w:rsidRDefault="001118C9" w:rsidP="001118C9">
            <w:pPr>
              <w:ind w:hanging="2"/>
              <w:jc w:val="center"/>
            </w:pPr>
            <w:r w:rsidRPr="00421CD4">
              <w:t>Обновление таблицы</w:t>
            </w:r>
          </w:p>
        </w:tc>
      </w:tr>
      <w:tr w:rsidR="001118C9" w:rsidRPr="007700C9" w14:paraId="1EF5DFED" w14:textId="77777777" w:rsidTr="007839D0">
        <w:trPr>
          <w:jc w:val="center"/>
        </w:trPr>
        <w:tc>
          <w:tcPr>
            <w:tcW w:w="846" w:type="dxa"/>
            <w:vAlign w:val="center"/>
          </w:tcPr>
          <w:p w14:paraId="437440C3" w14:textId="119166DE" w:rsidR="001118C9" w:rsidRPr="007700C9" w:rsidRDefault="001118C9" w:rsidP="001118C9">
            <w:pPr>
              <w:ind w:right="4"/>
              <w:jc w:val="center"/>
            </w:pPr>
            <w:r>
              <w:t>7</w:t>
            </w:r>
          </w:p>
        </w:tc>
        <w:tc>
          <w:tcPr>
            <w:tcW w:w="1764" w:type="dxa"/>
            <w:vMerge w:val="restart"/>
            <w:vAlign w:val="center"/>
          </w:tcPr>
          <w:p w14:paraId="5DE542CB" w14:textId="3A19141F" w:rsidR="001118C9" w:rsidRPr="006B3CB5" w:rsidRDefault="001118C9" w:rsidP="001118C9">
            <w:pPr>
              <w:ind w:firstLine="16"/>
              <w:jc w:val="center"/>
            </w:pPr>
            <w:r>
              <w:t>Квартиры</w:t>
            </w:r>
          </w:p>
        </w:tc>
        <w:tc>
          <w:tcPr>
            <w:tcW w:w="1951" w:type="dxa"/>
            <w:vAlign w:val="center"/>
          </w:tcPr>
          <w:p w14:paraId="3F404A4D" w14:textId="77777777" w:rsidR="001118C9" w:rsidRPr="007700C9" w:rsidRDefault="001118C9" w:rsidP="001118C9">
            <w:pPr>
              <w:jc w:val="center"/>
            </w:pPr>
            <w:r w:rsidRPr="007700C9">
              <w:t>Добавление</w:t>
            </w:r>
          </w:p>
        </w:tc>
        <w:tc>
          <w:tcPr>
            <w:tcW w:w="2551" w:type="dxa"/>
            <w:vAlign w:val="center"/>
          </w:tcPr>
          <w:p w14:paraId="206F3CAC" w14:textId="64616C36" w:rsidR="001118C9" w:rsidRPr="007700C9" w:rsidRDefault="008D6B47" w:rsidP="001118C9">
            <w:pPr>
              <w:jc w:val="center"/>
            </w:pPr>
            <w:r>
              <w:t xml:space="preserve">Зал, Кухня, </w:t>
            </w:r>
            <w:r w:rsidRPr="008D6B47">
              <w:t>ыфвфыв</w:t>
            </w:r>
          </w:p>
        </w:tc>
        <w:tc>
          <w:tcPr>
            <w:tcW w:w="1985" w:type="dxa"/>
          </w:tcPr>
          <w:p w14:paraId="0C5E7687" w14:textId="77B1EEED" w:rsidR="001118C9" w:rsidRPr="007700C9" w:rsidRDefault="001118C9" w:rsidP="001118C9">
            <w:pPr>
              <w:ind w:hanging="2"/>
              <w:jc w:val="center"/>
            </w:pPr>
            <w:r w:rsidRPr="00421CD4">
              <w:t>Обновление таблицы</w:t>
            </w:r>
          </w:p>
        </w:tc>
      </w:tr>
      <w:tr w:rsidR="001118C9" w:rsidRPr="007700C9" w14:paraId="0B8178FB" w14:textId="77777777" w:rsidTr="007839D0">
        <w:trPr>
          <w:jc w:val="center"/>
        </w:trPr>
        <w:tc>
          <w:tcPr>
            <w:tcW w:w="846" w:type="dxa"/>
            <w:vAlign w:val="center"/>
          </w:tcPr>
          <w:p w14:paraId="599C5A7E" w14:textId="0AA72FD4" w:rsidR="001118C9" w:rsidRPr="007700C9" w:rsidRDefault="001118C9" w:rsidP="001118C9">
            <w:pPr>
              <w:ind w:right="4"/>
              <w:jc w:val="center"/>
            </w:pPr>
            <w:r>
              <w:t>8</w:t>
            </w:r>
          </w:p>
        </w:tc>
        <w:tc>
          <w:tcPr>
            <w:tcW w:w="1764" w:type="dxa"/>
            <w:vMerge/>
            <w:vAlign w:val="center"/>
          </w:tcPr>
          <w:p w14:paraId="5E4873FB" w14:textId="77777777" w:rsidR="001118C9" w:rsidRPr="007700C9" w:rsidRDefault="001118C9" w:rsidP="001118C9">
            <w:pPr>
              <w:jc w:val="center"/>
            </w:pPr>
          </w:p>
        </w:tc>
        <w:tc>
          <w:tcPr>
            <w:tcW w:w="1951" w:type="dxa"/>
            <w:vAlign w:val="center"/>
          </w:tcPr>
          <w:p w14:paraId="1C9646B7" w14:textId="77777777" w:rsidR="001118C9" w:rsidRPr="007700C9" w:rsidRDefault="001118C9" w:rsidP="001118C9">
            <w:pPr>
              <w:jc w:val="center"/>
            </w:pPr>
            <w:r w:rsidRPr="007700C9">
              <w:t>Редактирование</w:t>
            </w:r>
          </w:p>
        </w:tc>
        <w:tc>
          <w:tcPr>
            <w:tcW w:w="2551" w:type="dxa"/>
            <w:vAlign w:val="center"/>
          </w:tcPr>
          <w:p w14:paraId="3E92F266" w14:textId="12F13974" w:rsidR="001118C9" w:rsidRPr="008D6B47" w:rsidRDefault="008D6B47" w:rsidP="001118C9">
            <w:pPr>
              <w:jc w:val="center"/>
              <w:rPr>
                <w:lang w:val="en-US"/>
              </w:rPr>
            </w:pPr>
            <w:r>
              <w:t xml:space="preserve">Зал, Кухня, </w:t>
            </w:r>
            <w:r>
              <w:rPr>
                <w:lang w:val="en-US"/>
              </w:rPr>
              <w:t>asdasd</w:t>
            </w:r>
          </w:p>
        </w:tc>
        <w:tc>
          <w:tcPr>
            <w:tcW w:w="1985" w:type="dxa"/>
          </w:tcPr>
          <w:p w14:paraId="4F6908BF" w14:textId="0027ECAB" w:rsidR="001118C9" w:rsidRPr="007700C9" w:rsidRDefault="001118C9" w:rsidP="001118C9">
            <w:pPr>
              <w:ind w:hanging="2"/>
              <w:jc w:val="center"/>
            </w:pPr>
            <w:r w:rsidRPr="00421CD4">
              <w:t>Обновление таблицы</w:t>
            </w:r>
          </w:p>
        </w:tc>
      </w:tr>
      <w:tr w:rsidR="001118C9" w:rsidRPr="007700C9" w14:paraId="7ADC5A78" w14:textId="77777777" w:rsidTr="007839D0">
        <w:trPr>
          <w:jc w:val="center"/>
        </w:trPr>
        <w:tc>
          <w:tcPr>
            <w:tcW w:w="846" w:type="dxa"/>
            <w:vAlign w:val="center"/>
          </w:tcPr>
          <w:p w14:paraId="79323B9C" w14:textId="6E9B6320" w:rsidR="001118C9" w:rsidRPr="001118C9" w:rsidRDefault="001118C9" w:rsidP="001118C9">
            <w:pPr>
              <w:ind w:right="4"/>
              <w:jc w:val="center"/>
            </w:pPr>
            <w:r>
              <w:t>9</w:t>
            </w:r>
          </w:p>
        </w:tc>
        <w:tc>
          <w:tcPr>
            <w:tcW w:w="1764" w:type="dxa"/>
            <w:vMerge/>
            <w:vAlign w:val="center"/>
          </w:tcPr>
          <w:p w14:paraId="1725CB9B" w14:textId="77777777" w:rsidR="001118C9" w:rsidRPr="007700C9" w:rsidRDefault="001118C9" w:rsidP="001118C9">
            <w:pPr>
              <w:jc w:val="center"/>
            </w:pPr>
          </w:p>
        </w:tc>
        <w:tc>
          <w:tcPr>
            <w:tcW w:w="1951" w:type="dxa"/>
            <w:vAlign w:val="center"/>
          </w:tcPr>
          <w:p w14:paraId="2000BD92" w14:textId="77777777" w:rsidR="001118C9" w:rsidRPr="007700C9" w:rsidRDefault="001118C9" w:rsidP="001118C9">
            <w:pPr>
              <w:jc w:val="center"/>
            </w:pPr>
            <w:r w:rsidRPr="007700C9">
              <w:t>Удаление</w:t>
            </w:r>
          </w:p>
        </w:tc>
        <w:tc>
          <w:tcPr>
            <w:tcW w:w="2551" w:type="dxa"/>
            <w:vAlign w:val="center"/>
          </w:tcPr>
          <w:p w14:paraId="359ED0F2" w14:textId="69C69325" w:rsidR="001118C9" w:rsidRPr="008D6B47" w:rsidRDefault="008D6B47" w:rsidP="001118C9">
            <w:pPr>
              <w:jc w:val="center"/>
              <w:rPr>
                <w:lang w:val="en-US"/>
              </w:rPr>
            </w:pPr>
            <w:r>
              <w:t>Удаление записи №</w:t>
            </w:r>
            <w:r>
              <w:rPr>
                <w:lang w:val="en-US"/>
              </w:rPr>
              <w:t>3</w:t>
            </w:r>
          </w:p>
        </w:tc>
        <w:tc>
          <w:tcPr>
            <w:tcW w:w="1985" w:type="dxa"/>
          </w:tcPr>
          <w:p w14:paraId="4FF81221" w14:textId="16AF0542" w:rsidR="001118C9" w:rsidRPr="007700C9" w:rsidRDefault="001118C9" w:rsidP="001118C9">
            <w:pPr>
              <w:ind w:hanging="2"/>
              <w:jc w:val="center"/>
            </w:pPr>
            <w:r w:rsidRPr="00421CD4">
              <w:t>Обновление таблицы</w:t>
            </w:r>
          </w:p>
        </w:tc>
      </w:tr>
      <w:tr w:rsidR="001118C9" w:rsidRPr="007700C9" w14:paraId="48B31236" w14:textId="77777777" w:rsidTr="007839D0">
        <w:trPr>
          <w:jc w:val="center"/>
        </w:trPr>
        <w:tc>
          <w:tcPr>
            <w:tcW w:w="846" w:type="dxa"/>
            <w:vAlign w:val="center"/>
          </w:tcPr>
          <w:p w14:paraId="63BBD830" w14:textId="111B5BF8" w:rsidR="001118C9" w:rsidRPr="007700C9" w:rsidRDefault="001118C9" w:rsidP="001118C9">
            <w:pPr>
              <w:ind w:right="4"/>
              <w:jc w:val="center"/>
            </w:pPr>
            <w:r>
              <w:t>10</w:t>
            </w:r>
          </w:p>
        </w:tc>
        <w:tc>
          <w:tcPr>
            <w:tcW w:w="1764" w:type="dxa"/>
            <w:vMerge w:val="restart"/>
            <w:vAlign w:val="center"/>
          </w:tcPr>
          <w:p w14:paraId="38619EED" w14:textId="4B08C547" w:rsidR="001118C9" w:rsidRPr="007700C9" w:rsidRDefault="001118C9" w:rsidP="001118C9">
            <w:pPr>
              <w:ind w:firstLine="16"/>
              <w:jc w:val="center"/>
            </w:pPr>
            <w:r>
              <w:t>Здания</w:t>
            </w:r>
          </w:p>
        </w:tc>
        <w:tc>
          <w:tcPr>
            <w:tcW w:w="1951" w:type="dxa"/>
            <w:vAlign w:val="center"/>
          </w:tcPr>
          <w:p w14:paraId="141ABCBF" w14:textId="77777777" w:rsidR="001118C9" w:rsidRPr="007700C9" w:rsidRDefault="001118C9" w:rsidP="001118C9">
            <w:pPr>
              <w:jc w:val="center"/>
            </w:pPr>
            <w:r w:rsidRPr="007700C9">
              <w:t>Добавление</w:t>
            </w:r>
          </w:p>
        </w:tc>
        <w:tc>
          <w:tcPr>
            <w:tcW w:w="2551" w:type="dxa"/>
            <w:vAlign w:val="center"/>
          </w:tcPr>
          <w:p w14:paraId="60C7AC46" w14:textId="51094A56" w:rsidR="001118C9" w:rsidRPr="008D6B47" w:rsidRDefault="008D6B47" w:rsidP="001118C9">
            <w:pPr>
              <w:jc w:val="center"/>
            </w:pPr>
            <w:r w:rsidRPr="008D6B47">
              <w:t>638abf0b72521aed81accd65</w:t>
            </w:r>
            <w:r>
              <w:rPr>
                <w:lang w:val="en-US"/>
              </w:rPr>
              <w:t>,</w:t>
            </w:r>
            <w:r>
              <w:t xml:space="preserve"> </w:t>
            </w:r>
            <w:r w:rsidRPr="008D6B47">
              <w:rPr>
                <w:lang w:val="en-US"/>
              </w:rPr>
              <w:t>Адрес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985" w:type="dxa"/>
          </w:tcPr>
          <w:p w14:paraId="25F87BD3" w14:textId="5369841A" w:rsidR="001118C9" w:rsidRPr="007700C9" w:rsidRDefault="001118C9" w:rsidP="001118C9">
            <w:pPr>
              <w:ind w:hanging="2"/>
              <w:jc w:val="center"/>
            </w:pPr>
            <w:r w:rsidRPr="00421CD4">
              <w:t>Обновление таблицы</w:t>
            </w:r>
          </w:p>
        </w:tc>
      </w:tr>
      <w:tr w:rsidR="001118C9" w:rsidRPr="007700C9" w14:paraId="447459C6" w14:textId="77777777" w:rsidTr="007839D0">
        <w:trPr>
          <w:jc w:val="center"/>
        </w:trPr>
        <w:tc>
          <w:tcPr>
            <w:tcW w:w="846" w:type="dxa"/>
            <w:vAlign w:val="center"/>
          </w:tcPr>
          <w:p w14:paraId="18CE832D" w14:textId="036499C7" w:rsidR="001118C9" w:rsidRPr="007700C9" w:rsidRDefault="001118C9" w:rsidP="001118C9">
            <w:pPr>
              <w:ind w:right="4"/>
              <w:jc w:val="center"/>
            </w:pPr>
            <w:r>
              <w:t>11</w:t>
            </w:r>
          </w:p>
        </w:tc>
        <w:tc>
          <w:tcPr>
            <w:tcW w:w="1764" w:type="dxa"/>
            <w:vMerge/>
            <w:vAlign w:val="center"/>
          </w:tcPr>
          <w:p w14:paraId="458B1BDB" w14:textId="77777777" w:rsidR="001118C9" w:rsidRPr="007700C9" w:rsidRDefault="001118C9" w:rsidP="001118C9">
            <w:pPr>
              <w:ind w:firstLine="16"/>
              <w:jc w:val="center"/>
              <w:rPr>
                <w:lang w:val="en-US"/>
              </w:rPr>
            </w:pPr>
          </w:p>
        </w:tc>
        <w:tc>
          <w:tcPr>
            <w:tcW w:w="1951" w:type="dxa"/>
            <w:vAlign w:val="center"/>
          </w:tcPr>
          <w:p w14:paraId="04B8777B" w14:textId="77777777" w:rsidR="001118C9" w:rsidRPr="007700C9" w:rsidRDefault="001118C9" w:rsidP="001118C9">
            <w:pPr>
              <w:jc w:val="center"/>
            </w:pPr>
            <w:r w:rsidRPr="007700C9">
              <w:t>Редактирование</w:t>
            </w:r>
          </w:p>
        </w:tc>
        <w:tc>
          <w:tcPr>
            <w:tcW w:w="2551" w:type="dxa"/>
            <w:vAlign w:val="center"/>
          </w:tcPr>
          <w:p w14:paraId="416E7695" w14:textId="71A2FFC8" w:rsidR="001118C9" w:rsidRPr="008D6B47" w:rsidRDefault="008D6B47" w:rsidP="001118C9">
            <w:pPr>
              <w:jc w:val="center"/>
            </w:pPr>
            <w:r w:rsidRPr="008D6B47">
              <w:t>638abf0b72521aed81accd65</w:t>
            </w:r>
            <w:r>
              <w:rPr>
                <w:lang w:val="en-US"/>
              </w:rPr>
              <w:t>,</w:t>
            </w:r>
            <w:r>
              <w:t xml:space="preserve"> Новый адрес</w:t>
            </w:r>
          </w:p>
        </w:tc>
        <w:tc>
          <w:tcPr>
            <w:tcW w:w="1985" w:type="dxa"/>
          </w:tcPr>
          <w:p w14:paraId="241E962F" w14:textId="11FDBA76" w:rsidR="001118C9" w:rsidRPr="007700C9" w:rsidRDefault="001118C9" w:rsidP="001118C9">
            <w:pPr>
              <w:ind w:hanging="2"/>
              <w:jc w:val="center"/>
            </w:pPr>
            <w:r w:rsidRPr="00421CD4">
              <w:t>Обновление таблицы</w:t>
            </w:r>
          </w:p>
        </w:tc>
      </w:tr>
      <w:tr w:rsidR="001118C9" w:rsidRPr="007700C9" w14:paraId="7325473C" w14:textId="77777777" w:rsidTr="007839D0">
        <w:trPr>
          <w:jc w:val="center"/>
        </w:trPr>
        <w:tc>
          <w:tcPr>
            <w:tcW w:w="846" w:type="dxa"/>
            <w:vAlign w:val="center"/>
          </w:tcPr>
          <w:p w14:paraId="3CBB9010" w14:textId="79B23CC3" w:rsidR="001118C9" w:rsidRPr="00661724" w:rsidRDefault="001118C9" w:rsidP="001118C9">
            <w:pPr>
              <w:ind w:right="4"/>
              <w:jc w:val="center"/>
            </w:pPr>
            <w:r>
              <w:t>12</w:t>
            </w:r>
          </w:p>
        </w:tc>
        <w:tc>
          <w:tcPr>
            <w:tcW w:w="1764" w:type="dxa"/>
            <w:vMerge/>
            <w:vAlign w:val="center"/>
          </w:tcPr>
          <w:p w14:paraId="02929C78" w14:textId="77777777" w:rsidR="001118C9" w:rsidRPr="007700C9" w:rsidRDefault="001118C9" w:rsidP="001118C9">
            <w:pPr>
              <w:ind w:firstLine="16"/>
              <w:jc w:val="center"/>
              <w:rPr>
                <w:lang w:val="en-US"/>
              </w:rPr>
            </w:pPr>
          </w:p>
        </w:tc>
        <w:tc>
          <w:tcPr>
            <w:tcW w:w="1951" w:type="dxa"/>
            <w:vAlign w:val="center"/>
          </w:tcPr>
          <w:p w14:paraId="4D895539" w14:textId="77777777" w:rsidR="001118C9" w:rsidRPr="007700C9" w:rsidRDefault="001118C9" w:rsidP="001118C9">
            <w:pPr>
              <w:jc w:val="center"/>
            </w:pPr>
            <w:r w:rsidRPr="007700C9">
              <w:t>Удаление</w:t>
            </w:r>
          </w:p>
        </w:tc>
        <w:tc>
          <w:tcPr>
            <w:tcW w:w="2551" w:type="dxa"/>
            <w:vAlign w:val="center"/>
          </w:tcPr>
          <w:p w14:paraId="130A1B70" w14:textId="3146ADA3" w:rsidR="001118C9" w:rsidRPr="007700C9" w:rsidRDefault="008D6B47" w:rsidP="001118C9">
            <w:pPr>
              <w:jc w:val="center"/>
            </w:pPr>
            <w:r>
              <w:t>Удаление записи №</w:t>
            </w:r>
            <w:r>
              <w:rPr>
                <w:lang w:val="en-US"/>
              </w:rPr>
              <w:t>3</w:t>
            </w:r>
          </w:p>
        </w:tc>
        <w:tc>
          <w:tcPr>
            <w:tcW w:w="1985" w:type="dxa"/>
          </w:tcPr>
          <w:p w14:paraId="61FE4837" w14:textId="4DE704D4" w:rsidR="001118C9" w:rsidRPr="007700C9" w:rsidRDefault="001118C9" w:rsidP="001118C9">
            <w:pPr>
              <w:ind w:hanging="2"/>
              <w:jc w:val="center"/>
            </w:pPr>
            <w:r w:rsidRPr="00421CD4">
              <w:t>Обновление таблицы</w:t>
            </w:r>
          </w:p>
        </w:tc>
      </w:tr>
      <w:tr w:rsidR="0023751B" w:rsidRPr="007700C9" w14:paraId="1BC5FAC6" w14:textId="77777777" w:rsidTr="001118C9">
        <w:tblPrEx>
          <w:jc w:val="left"/>
        </w:tblPrEx>
        <w:tc>
          <w:tcPr>
            <w:tcW w:w="846" w:type="dxa"/>
            <w:vAlign w:val="center"/>
          </w:tcPr>
          <w:p w14:paraId="5F0749B3" w14:textId="4033FB0B" w:rsidR="0023751B" w:rsidRPr="00B337D3" w:rsidRDefault="001118C9" w:rsidP="0023751B">
            <w:pPr>
              <w:jc w:val="center"/>
            </w:pPr>
            <w:r>
              <w:t>13</w:t>
            </w:r>
          </w:p>
        </w:tc>
        <w:tc>
          <w:tcPr>
            <w:tcW w:w="1764" w:type="dxa"/>
            <w:vAlign w:val="center"/>
          </w:tcPr>
          <w:p w14:paraId="35A3492C" w14:textId="5D0641A2" w:rsidR="0023751B" w:rsidRPr="007700C9" w:rsidRDefault="0023751B" w:rsidP="0023751B">
            <w:pPr>
              <w:jc w:val="center"/>
              <w:rPr>
                <w:lang w:val="en-US"/>
              </w:rPr>
            </w:pPr>
            <w:r>
              <w:t>Первый запрос</w:t>
            </w:r>
          </w:p>
        </w:tc>
        <w:tc>
          <w:tcPr>
            <w:tcW w:w="1951" w:type="dxa"/>
            <w:vAlign w:val="center"/>
          </w:tcPr>
          <w:p w14:paraId="543ADB19" w14:textId="3631875A" w:rsidR="0023751B" w:rsidRPr="007700C9" w:rsidRDefault="00FF1C06" w:rsidP="0023751B">
            <w:pPr>
              <w:jc w:val="center"/>
            </w:pPr>
            <w:r>
              <w:t>Выполнение запроса</w:t>
            </w:r>
          </w:p>
        </w:tc>
        <w:tc>
          <w:tcPr>
            <w:tcW w:w="2551" w:type="dxa"/>
            <w:vAlign w:val="center"/>
          </w:tcPr>
          <w:p w14:paraId="70F43E2C" w14:textId="78A99591" w:rsidR="0023751B" w:rsidRPr="007700C9" w:rsidRDefault="008D6B47" w:rsidP="0023751B">
            <w:pPr>
              <w:jc w:val="center"/>
            </w:pPr>
            <w:r w:rsidRPr="008D6B47">
              <w:t>6388816ee72cd74701899f92</w:t>
            </w:r>
          </w:p>
        </w:tc>
        <w:tc>
          <w:tcPr>
            <w:tcW w:w="1985" w:type="dxa"/>
            <w:vAlign w:val="center"/>
          </w:tcPr>
          <w:p w14:paraId="650213FF" w14:textId="4A5E27F4" w:rsidR="0023751B" w:rsidRPr="007700C9" w:rsidRDefault="008D6B47" w:rsidP="0023751B">
            <w:pPr>
              <w:jc w:val="center"/>
            </w:pPr>
            <w:r>
              <w:t>Документ</w:t>
            </w:r>
          </w:p>
        </w:tc>
      </w:tr>
      <w:tr w:rsidR="0023751B" w:rsidRPr="007700C9" w14:paraId="44BDBCE2" w14:textId="77777777" w:rsidTr="001118C9">
        <w:tblPrEx>
          <w:jc w:val="left"/>
        </w:tblPrEx>
        <w:tc>
          <w:tcPr>
            <w:tcW w:w="846" w:type="dxa"/>
            <w:vAlign w:val="center"/>
          </w:tcPr>
          <w:p w14:paraId="6DBBD741" w14:textId="3CBDE25A" w:rsidR="0023751B" w:rsidRPr="0023751B" w:rsidRDefault="001118C9" w:rsidP="0023751B">
            <w:pPr>
              <w:jc w:val="center"/>
            </w:pPr>
            <w:r>
              <w:t>14</w:t>
            </w:r>
          </w:p>
        </w:tc>
        <w:tc>
          <w:tcPr>
            <w:tcW w:w="1764" w:type="dxa"/>
            <w:vAlign w:val="center"/>
          </w:tcPr>
          <w:p w14:paraId="5A3DC02A" w14:textId="382E5D6F" w:rsidR="0023751B" w:rsidRPr="007700C9" w:rsidRDefault="0023751B" w:rsidP="0023751B">
            <w:pPr>
              <w:jc w:val="center"/>
            </w:pPr>
            <w:r>
              <w:t>Второй запрос</w:t>
            </w:r>
          </w:p>
        </w:tc>
        <w:tc>
          <w:tcPr>
            <w:tcW w:w="1951" w:type="dxa"/>
            <w:vAlign w:val="center"/>
          </w:tcPr>
          <w:p w14:paraId="0E01E64D" w14:textId="34474FA5" w:rsidR="0023751B" w:rsidRPr="007700C9" w:rsidRDefault="00FF1C06" w:rsidP="0023751B">
            <w:pPr>
              <w:jc w:val="center"/>
            </w:pPr>
            <w:r>
              <w:t>Выполнение запроса</w:t>
            </w:r>
          </w:p>
        </w:tc>
        <w:tc>
          <w:tcPr>
            <w:tcW w:w="2551" w:type="dxa"/>
            <w:vAlign w:val="center"/>
          </w:tcPr>
          <w:p w14:paraId="79ECBFAE" w14:textId="54D754B1" w:rsidR="0023751B" w:rsidRPr="007700C9" w:rsidRDefault="008D6B47" w:rsidP="0023751B">
            <w:pPr>
              <w:ind w:hanging="6"/>
              <w:jc w:val="center"/>
            </w:pPr>
            <w:r>
              <w:t>Зал, Кухня</w:t>
            </w:r>
          </w:p>
        </w:tc>
        <w:tc>
          <w:tcPr>
            <w:tcW w:w="1985" w:type="dxa"/>
            <w:vAlign w:val="center"/>
          </w:tcPr>
          <w:p w14:paraId="4B924068" w14:textId="56223BB5" w:rsidR="0023751B" w:rsidRPr="007700C9" w:rsidRDefault="008D6B47" w:rsidP="0023751B">
            <w:pPr>
              <w:jc w:val="center"/>
            </w:pPr>
            <w:r>
              <w:t>Документ</w:t>
            </w:r>
          </w:p>
        </w:tc>
      </w:tr>
    </w:tbl>
    <w:p w14:paraId="7E59CC5C" w14:textId="6B71F74F" w:rsidR="009C024D" w:rsidRPr="007700C9" w:rsidRDefault="004E1027">
      <w:r w:rsidRPr="007700C9">
        <w:br w:type="page"/>
      </w:r>
    </w:p>
    <w:p w14:paraId="5601E83F" w14:textId="45FE062F" w:rsidR="004E1027" w:rsidRDefault="0065337F" w:rsidP="0065337F">
      <w:pPr>
        <w:pStyle w:val="15"/>
      </w:pPr>
      <w:bookmarkStart w:id="24" w:name="_Toc470525805"/>
      <w:bookmarkStart w:id="25" w:name="_Toc121692676"/>
      <w:r>
        <w:t>8</w:t>
      </w:r>
      <w:r w:rsidR="001118C9">
        <w:t>.</w:t>
      </w:r>
      <w:r>
        <w:t xml:space="preserve"> </w:t>
      </w:r>
      <w:r w:rsidR="004E1027" w:rsidRPr="007700C9">
        <w:t>Результаты тестирования</w:t>
      </w:r>
      <w:bookmarkEnd w:id="24"/>
      <w:bookmarkEnd w:id="25"/>
    </w:p>
    <w:p w14:paraId="3D401E01" w14:textId="50F8198D" w:rsidR="001118C9" w:rsidRPr="001118C9" w:rsidRDefault="001118C9" w:rsidP="001118C9">
      <w:pPr>
        <w:pStyle w:val="afd"/>
        <w:ind w:firstLine="0"/>
        <w:jc w:val="center"/>
      </w:pPr>
      <w:r>
        <w:rPr>
          <w:noProof/>
        </w:rPr>
        <w:drawing>
          <wp:inline distT="0" distB="0" distL="0" distR="0" wp14:anchorId="58F922B8" wp14:editId="5D42D140">
            <wp:extent cx="4301503" cy="2638118"/>
            <wp:effectExtent l="19050" t="19050" r="22860" b="101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392" cy="26460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7C22D1" w14:textId="2FD68B35" w:rsidR="009C7D2C" w:rsidRDefault="009C7D2C" w:rsidP="009B7C37">
      <w:pPr>
        <w:pStyle w:val="afd"/>
        <w:ind w:firstLine="0"/>
        <w:jc w:val="center"/>
      </w:pPr>
      <w:bookmarkStart w:id="26" w:name="_Toc338542216"/>
      <w:bookmarkStart w:id="27" w:name="_Toc420685103"/>
      <w:r w:rsidRPr="00E120BE">
        <w:t xml:space="preserve">Рисунок </w:t>
      </w:r>
      <w:r w:rsidR="001118C9">
        <w:t>4</w:t>
      </w:r>
      <w:r w:rsidRPr="00E120BE">
        <w:t xml:space="preserve"> – </w:t>
      </w:r>
      <w:r w:rsidR="001118C9">
        <w:t>Результат теста №1</w:t>
      </w:r>
    </w:p>
    <w:p w14:paraId="54A73E67" w14:textId="77777777" w:rsidR="001118C9" w:rsidRPr="001118C9" w:rsidRDefault="001118C9" w:rsidP="009B7C37">
      <w:pPr>
        <w:pStyle w:val="afd"/>
        <w:ind w:firstLine="0"/>
        <w:jc w:val="center"/>
        <w:rPr>
          <w:i/>
          <w:szCs w:val="28"/>
        </w:rPr>
      </w:pPr>
    </w:p>
    <w:p w14:paraId="70CEC34A" w14:textId="03F8952A" w:rsidR="009C7D2C" w:rsidRDefault="001118C9" w:rsidP="001118C9">
      <w:pPr>
        <w:pStyle w:val="afd"/>
        <w:ind w:firstLine="0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727F2A25" wp14:editId="440846CB">
            <wp:extent cx="4612878" cy="1039549"/>
            <wp:effectExtent l="19050" t="19050" r="16510" b="273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4503" cy="10489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729D47" w14:textId="5101B1D2" w:rsidR="001118C9" w:rsidRPr="001118C9" w:rsidRDefault="001118C9" w:rsidP="001118C9">
      <w:pPr>
        <w:pStyle w:val="afd"/>
        <w:ind w:firstLine="0"/>
        <w:jc w:val="center"/>
        <w:rPr>
          <w:i/>
          <w:szCs w:val="28"/>
        </w:rPr>
      </w:pPr>
      <w:r w:rsidRPr="00E120BE">
        <w:t xml:space="preserve">Рисунок </w:t>
      </w:r>
      <w:r>
        <w:t>5</w:t>
      </w:r>
      <w:r w:rsidRPr="00E120BE">
        <w:t xml:space="preserve"> – </w:t>
      </w:r>
      <w:r>
        <w:t>Результат теста №2</w:t>
      </w:r>
    </w:p>
    <w:p w14:paraId="3B60B57F" w14:textId="096FE01D" w:rsidR="001118C9" w:rsidRDefault="001118C9" w:rsidP="009C7D2C">
      <w:pPr>
        <w:pStyle w:val="afd"/>
        <w:jc w:val="center"/>
        <w:rPr>
          <w:i/>
          <w:szCs w:val="28"/>
        </w:rPr>
      </w:pPr>
    </w:p>
    <w:p w14:paraId="23F56F3C" w14:textId="26D063CB" w:rsidR="001118C9" w:rsidRDefault="001118C9" w:rsidP="001118C9">
      <w:pPr>
        <w:pStyle w:val="afd"/>
        <w:ind w:firstLine="0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239122A9" wp14:editId="2803DF1F">
            <wp:extent cx="4522442" cy="828661"/>
            <wp:effectExtent l="19050" t="19050" r="12065" b="101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219" cy="835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F94973" w14:textId="32E194F1" w:rsidR="001118C9" w:rsidRPr="001118C9" w:rsidRDefault="001118C9" w:rsidP="001118C9">
      <w:pPr>
        <w:pStyle w:val="afd"/>
        <w:ind w:firstLine="0"/>
        <w:jc w:val="center"/>
        <w:rPr>
          <w:i/>
          <w:szCs w:val="28"/>
        </w:rPr>
      </w:pPr>
      <w:r w:rsidRPr="00E120BE">
        <w:t xml:space="preserve">Рисунок </w:t>
      </w:r>
      <w:r>
        <w:t>6</w:t>
      </w:r>
      <w:r w:rsidRPr="00E120BE">
        <w:t xml:space="preserve"> – </w:t>
      </w:r>
      <w:r>
        <w:t>Результат теста №3</w:t>
      </w:r>
    </w:p>
    <w:p w14:paraId="7A2FAC7E" w14:textId="379368B3" w:rsidR="001118C9" w:rsidRDefault="001118C9" w:rsidP="009C7D2C">
      <w:pPr>
        <w:pStyle w:val="afd"/>
        <w:jc w:val="center"/>
        <w:rPr>
          <w:i/>
          <w:szCs w:val="28"/>
        </w:rPr>
      </w:pPr>
    </w:p>
    <w:p w14:paraId="2D247CF6" w14:textId="31A81BB5" w:rsidR="001118C9" w:rsidRDefault="001118C9" w:rsidP="001118C9">
      <w:pPr>
        <w:pStyle w:val="afd"/>
        <w:ind w:firstLine="0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193BAD79" wp14:editId="07AF74BF">
            <wp:extent cx="4833139" cy="2415065"/>
            <wp:effectExtent l="19050" t="19050" r="24765" b="234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3872" cy="2420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3DD251" w14:textId="072959D6" w:rsidR="001118C9" w:rsidRPr="001118C9" w:rsidRDefault="001118C9" w:rsidP="001118C9">
      <w:pPr>
        <w:pStyle w:val="afd"/>
        <w:ind w:firstLine="0"/>
        <w:jc w:val="center"/>
        <w:rPr>
          <w:i/>
          <w:szCs w:val="28"/>
        </w:rPr>
      </w:pPr>
      <w:r w:rsidRPr="00E120BE">
        <w:t xml:space="preserve">Рисунок </w:t>
      </w:r>
      <w:r>
        <w:t>7</w:t>
      </w:r>
      <w:r w:rsidRPr="00E120BE">
        <w:t xml:space="preserve"> – </w:t>
      </w:r>
      <w:r>
        <w:t>Результат теста №4</w:t>
      </w:r>
    </w:p>
    <w:p w14:paraId="3F12E15F" w14:textId="06C4A68D" w:rsidR="001118C9" w:rsidRDefault="001118C9" w:rsidP="009C7D2C">
      <w:pPr>
        <w:pStyle w:val="afd"/>
        <w:jc w:val="center"/>
        <w:rPr>
          <w:i/>
          <w:szCs w:val="28"/>
        </w:rPr>
      </w:pPr>
    </w:p>
    <w:p w14:paraId="41362EE9" w14:textId="268B0234" w:rsidR="001118C9" w:rsidRDefault="001118C9" w:rsidP="001118C9">
      <w:pPr>
        <w:pStyle w:val="afd"/>
        <w:ind w:firstLine="0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3DE03CCA" wp14:editId="154E67B4">
            <wp:extent cx="5004763" cy="1413464"/>
            <wp:effectExtent l="19050" t="19050" r="24765" b="158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3406" cy="1415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77D225" w14:textId="2892471F" w:rsidR="001118C9" w:rsidRPr="001118C9" w:rsidRDefault="001118C9" w:rsidP="001118C9">
      <w:pPr>
        <w:pStyle w:val="afd"/>
        <w:ind w:firstLine="0"/>
        <w:jc w:val="center"/>
        <w:rPr>
          <w:i/>
          <w:szCs w:val="28"/>
        </w:rPr>
      </w:pPr>
      <w:r w:rsidRPr="00E120BE">
        <w:t xml:space="preserve">Рисунок </w:t>
      </w:r>
      <w:r>
        <w:t>8</w:t>
      </w:r>
      <w:r w:rsidRPr="00E120BE">
        <w:t xml:space="preserve"> – </w:t>
      </w:r>
      <w:r>
        <w:t>Результат теста №5</w:t>
      </w:r>
    </w:p>
    <w:p w14:paraId="1A565E99" w14:textId="2C116074" w:rsidR="001118C9" w:rsidRDefault="001118C9" w:rsidP="009C7D2C">
      <w:pPr>
        <w:pStyle w:val="afd"/>
        <w:jc w:val="center"/>
        <w:rPr>
          <w:i/>
          <w:szCs w:val="28"/>
        </w:rPr>
      </w:pPr>
    </w:p>
    <w:p w14:paraId="31AE1743" w14:textId="6CC9DEF6" w:rsidR="001118C9" w:rsidRDefault="001118C9" w:rsidP="001118C9">
      <w:pPr>
        <w:pStyle w:val="afd"/>
        <w:ind w:firstLine="0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177B6633" wp14:editId="4F05C511">
            <wp:extent cx="4693264" cy="1176968"/>
            <wp:effectExtent l="19050" t="19050" r="12700" b="2349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3810" cy="11796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8922E0" w14:textId="74B3EC5C" w:rsidR="001118C9" w:rsidRPr="001118C9" w:rsidRDefault="001118C9" w:rsidP="001118C9">
      <w:pPr>
        <w:pStyle w:val="afd"/>
        <w:ind w:firstLine="0"/>
        <w:jc w:val="center"/>
        <w:rPr>
          <w:i/>
          <w:szCs w:val="28"/>
        </w:rPr>
      </w:pPr>
      <w:r w:rsidRPr="00E120BE">
        <w:t xml:space="preserve">Рисунок </w:t>
      </w:r>
      <w:r>
        <w:t>8</w:t>
      </w:r>
      <w:r w:rsidRPr="00E120BE">
        <w:t xml:space="preserve"> – </w:t>
      </w:r>
      <w:r>
        <w:t>Результат теста №6</w:t>
      </w:r>
    </w:p>
    <w:p w14:paraId="0621C4D7" w14:textId="53560353" w:rsidR="001118C9" w:rsidRDefault="001118C9" w:rsidP="009C7D2C">
      <w:pPr>
        <w:pStyle w:val="afd"/>
        <w:jc w:val="center"/>
        <w:rPr>
          <w:i/>
          <w:szCs w:val="28"/>
        </w:rPr>
      </w:pPr>
    </w:p>
    <w:p w14:paraId="25CA5F45" w14:textId="766825BF" w:rsidR="001118C9" w:rsidRDefault="008D6B47" w:rsidP="008D6B47">
      <w:pPr>
        <w:pStyle w:val="afd"/>
        <w:ind w:firstLine="0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147CFE76" wp14:editId="748D78D2">
            <wp:extent cx="4945558" cy="2432755"/>
            <wp:effectExtent l="19050" t="19050" r="26670" b="2476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5059" cy="2437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7BA52C" w14:textId="5266E8D0" w:rsidR="001118C9" w:rsidRDefault="001118C9" w:rsidP="001118C9">
      <w:pPr>
        <w:pStyle w:val="afd"/>
        <w:ind w:firstLine="0"/>
        <w:jc w:val="center"/>
      </w:pPr>
      <w:r w:rsidRPr="00E120BE">
        <w:t xml:space="preserve">Рисунок </w:t>
      </w:r>
      <w:r>
        <w:t>9</w:t>
      </w:r>
      <w:r w:rsidRPr="00E120BE">
        <w:t xml:space="preserve"> – </w:t>
      </w:r>
      <w:r>
        <w:t>Результат теста №7</w:t>
      </w:r>
    </w:p>
    <w:p w14:paraId="50FE4203" w14:textId="77777777" w:rsidR="008D6B47" w:rsidRPr="001118C9" w:rsidRDefault="008D6B47" w:rsidP="001118C9">
      <w:pPr>
        <w:pStyle w:val="afd"/>
        <w:ind w:firstLine="0"/>
        <w:jc w:val="center"/>
        <w:rPr>
          <w:i/>
          <w:szCs w:val="28"/>
        </w:rPr>
      </w:pPr>
    </w:p>
    <w:p w14:paraId="583C8308" w14:textId="7767EB15" w:rsidR="001118C9" w:rsidRDefault="001118C9" w:rsidP="009C7D2C">
      <w:pPr>
        <w:pStyle w:val="afd"/>
        <w:jc w:val="center"/>
        <w:rPr>
          <w:i/>
          <w:szCs w:val="28"/>
        </w:rPr>
      </w:pPr>
    </w:p>
    <w:p w14:paraId="68B285A7" w14:textId="751C6DC3" w:rsidR="008D6B47" w:rsidRDefault="008D6B47" w:rsidP="008D6B47">
      <w:pPr>
        <w:pStyle w:val="afd"/>
        <w:ind w:firstLine="0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5EABBE7C" wp14:editId="6D96EF4A">
            <wp:extent cx="4818869" cy="2436434"/>
            <wp:effectExtent l="19050" t="19050" r="20320" b="215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0691" cy="24424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D381C5" w14:textId="6BB093FA" w:rsidR="008D6B47" w:rsidRPr="008D6B47" w:rsidRDefault="008D6B47" w:rsidP="008D6B47">
      <w:pPr>
        <w:pStyle w:val="afd"/>
        <w:ind w:firstLine="0"/>
        <w:jc w:val="center"/>
        <w:rPr>
          <w:i/>
          <w:szCs w:val="28"/>
          <w:lang w:val="en-US"/>
        </w:rPr>
      </w:pPr>
      <w:r w:rsidRPr="00E120BE">
        <w:t xml:space="preserve">Рисунок </w:t>
      </w:r>
      <w:r>
        <w:rPr>
          <w:lang w:val="en-US"/>
        </w:rPr>
        <w:t>10</w:t>
      </w:r>
      <w:r w:rsidRPr="00E120BE">
        <w:t xml:space="preserve"> – </w:t>
      </w:r>
      <w:r>
        <w:t>Результат теста №</w:t>
      </w:r>
      <w:r>
        <w:rPr>
          <w:lang w:val="en-US"/>
        </w:rPr>
        <w:t>8</w:t>
      </w:r>
    </w:p>
    <w:p w14:paraId="570765A6" w14:textId="60B3D99F" w:rsidR="008D6B47" w:rsidRDefault="008D6B47" w:rsidP="008D6B47">
      <w:pPr>
        <w:pStyle w:val="afd"/>
        <w:ind w:firstLine="0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26527D92" wp14:editId="775FBB4D">
            <wp:extent cx="4350936" cy="1855852"/>
            <wp:effectExtent l="19050" t="19050" r="12065" b="1143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4724" cy="18617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F02D2F" w14:textId="5D013680" w:rsidR="008D6B47" w:rsidRPr="008D6B47" w:rsidRDefault="008D6B47" w:rsidP="008D6B47">
      <w:pPr>
        <w:pStyle w:val="afd"/>
        <w:ind w:firstLine="0"/>
        <w:jc w:val="center"/>
        <w:rPr>
          <w:i/>
          <w:szCs w:val="28"/>
          <w:lang w:val="en-US"/>
        </w:rPr>
      </w:pPr>
      <w:r w:rsidRPr="00E120BE">
        <w:t xml:space="preserve">Рисунок </w:t>
      </w:r>
      <w:r>
        <w:rPr>
          <w:lang w:val="en-US"/>
        </w:rPr>
        <w:t>11</w:t>
      </w:r>
      <w:r w:rsidRPr="00E120BE">
        <w:t xml:space="preserve"> – </w:t>
      </w:r>
      <w:r>
        <w:t>Результат теста №</w:t>
      </w:r>
      <w:r>
        <w:rPr>
          <w:lang w:val="en-US"/>
        </w:rPr>
        <w:t>9</w:t>
      </w:r>
    </w:p>
    <w:p w14:paraId="6EB09FD2" w14:textId="6C759DCE" w:rsidR="008D6B47" w:rsidRDefault="008D6B47" w:rsidP="008D6B47">
      <w:pPr>
        <w:pStyle w:val="afd"/>
        <w:ind w:firstLine="0"/>
        <w:jc w:val="center"/>
        <w:rPr>
          <w:i/>
          <w:szCs w:val="28"/>
        </w:rPr>
      </w:pPr>
    </w:p>
    <w:p w14:paraId="7733DC7F" w14:textId="169DC076" w:rsidR="008D6B47" w:rsidRDefault="008D6B47" w:rsidP="008D6B47">
      <w:pPr>
        <w:pStyle w:val="afd"/>
        <w:ind w:firstLine="0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3F5E2311" wp14:editId="01AF271E">
            <wp:extent cx="4838965" cy="2376304"/>
            <wp:effectExtent l="19050" t="19050" r="19050" b="2413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4812" cy="2379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2BBD10" w14:textId="79CB8193" w:rsidR="008D6B47" w:rsidRPr="008D6B47" w:rsidRDefault="008D6B47" w:rsidP="008D6B47">
      <w:pPr>
        <w:pStyle w:val="afd"/>
        <w:ind w:firstLine="0"/>
        <w:jc w:val="center"/>
        <w:rPr>
          <w:i/>
          <w:szCs w:val="28"/>
        </w:rPr>
      </w:pPr>
      <w:r w:rsidRPr="00E120BE">
        <w:t xml:space="preserve">Рисунок </w:t>
      </w:r>
      <w:r>
        <w:rPr>
          <w:lang w:val="en-US"/>
        </w:rPr>
        <w:t>1</w:t>
      </w:r>
      <w:r>
        <w:t>2</w:t>
      </w:r>
      <w:r w:rsidRPr="00E120BE">
        <w:t xml:space="preserve"> – </w:t>
      </w:r>
      <w:r>
        <w:t>Результат теста №10</w:t>
      </w:r>
    </w:p>
    <w:p w14:paraId="3CED2185" w14:textId="29222C54" w:rsidR="008D6B47" w:rsidRDefault="008D6B47" w:rsidP="008D6B47">
      <w:pPr>
        <w:pStyle w:val="afd"/>
        <w:ind w:firstLine="0"/>
        <w:jc w:val="center"/>
        <w:rPr>
          <w:i/>
          <w:szCs w:val="28"/>
        </w:rPr>
      </w:pPr>
    </w:p>
    <w:p w14:paraId="1F0B591A" w14:textId="54CE032B" w:rsidR="008D6B47" w:rsidRDefault="008D6B47" w:rsidP="008D6B47">
      <w:pPr>
        <w:pStyle w:val="afd"/>
        <w:ind w:firstLine="0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5306FF9D" wp14:editId="1DDAE27F">
            <wp:extent cx="4939449" cy="2430775"/>
            <wp:effectExtent l="19050" t="19050" r="13970" b="273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4628" cy="2438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391CD" w14:textId="2E089591" w:rsidR="008D6B47" w:rsidRPr="008D6B47" w:rsidRDefault="008D6B47" w:rsidP="008D6B47">
      <w:pPr>
        <w:pStyle w:val="afd"/>
        <w:ind w:firstLine="0"/>
        <w:jc w:val="center"/>
        <w:rPr>
          <w:i/>
          <w:szCs w:val="28"/>
        </w:rPr>
      </w:pPr>
      <w:r w:rsidRPr="00E120BE">
        <w:t xml:space="preserve">Рисунок </w:t>
      </w:r>
      <w:r>
        <w:rPr>
          <w:lang w:val="en-US"/>
        </w:rPr>
        <w:t>1</w:t>
      </w:r>
      <w:r>
        <w:t>3</w:t>
      </w:r>
      <w:r w:rsidRPr="00E120BE">
        <w:t xml:space="preserve"> – </w:t>
      </w:r>
      <w:r>
        <w:t>Результат теста №11</w:t>
      </w:r>
    </w:p>
    <w:p w14:paraId="7E5C7A0F" w14:textId="1A5EADA6" w:rsidR="008D6B47" w:rsidRDefault="008D6B47" w:rsidP="008D6B47">
      <w:pPr>
        <w:pStyle w:val="afd"/>
        <w:ind w:firstLine="0"/>
        <w:jc w:val="center"/>
        <w:rPr>
          <w:i/>
          <w:szCs w:val="28"/>
        </w:rPr>
      </w:pPr>
    </w:p>
    <w:p w14:paraId="3D388834" w14:textId="49604222" w:rsidR="008D6B47" w:rsidRDefault="008D6B47" w:rsidP="008D6B47">
      <w:pPr>
        <w:pStyle w:val="afd"/>
        <w:ind w:firstLine="0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22188856" wp14:editId="18D00180">
            <wp:extent cx="4688240" cy="1923842"/>
            <wp:effectExtent l="19050" t="19050" r="17145" b="196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2475" cy="19296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965CAF" w14:textId="7F7367E8" w:rsidR="008D6B47" w:rsidRPr="008D6B47" w:rsidRDefault="008D6B47" w:rsidP="008D6B47">
      <w:pPr>
        <w:pStyle w:val="afd"/>
        <w:ind w:firstLine="0"/>
        <w:jc w:val="center"/>
        <w:rPr>
          <w:i/>
          <w:szCs w:val="28"/>
        </w:rPr>
      </w:pPr>
      <w:r w:rsidRPr="00E120BE">
        <w:t xml:space="preserve">Рисунок </w:t>
      </w:r>
      <w:r>
        <w:rPr>
          <w:lang w:val="en-US"/>
        </w:rPr>
        <w:t>1</w:t>
      </w:r>
      <w:r>
        <w:t>4</w:t>
      </w:r>
      <w:r w:rsidRPr="00E120BE">
        <w:t xml:space="preserve"> – </w:t>
      </w:r>
      <w:r>
        <w:t>Результат теста №12</w:t>
      </w:r>
    </w:p>
    <w:p w14:paraId="0CD5F14A" w14:textId="0F588B8F" w:rsidR="008D6B47" w:rsidRDefault="008D6B47" w:rsidP="008D6B47">
      <w:pPr>
        <w:pStyle w:val="afd"/>
        <w:ind w:firstLine="0"/>
        <w:jc w:val="center"/>
        <w:rPr>
          <w:i/>
          <w:szCs w:val="28"/>
        </w:rPr>
      </w:pPr>
    </w:p>
    <w:p w14:paraId="52EEA72B" w14:textId="28790931" w:rsidR="008D6B47" w:rsidRDefault="008D6B47" w:rsidP="008D6B47">
      <w:pPr>
        <w:pStyle w:val="afd"/>
        <w:ind w:firstLine="0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46625645" wp14:editId="210E66E8">
            <wp:extent cx="4488433" cy="1879572"/>
            <wp:effectExtent l="19050" t="19050" r="26670" b="260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2259" cy="18853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DC644" w14:textId="5CF8E8CA" w:rsidR="008D6B47" w:rsidRPr="008D6B47" w:rsidRDefault="008D6B47" w:rsidP="008D6B47">
      <w:pPr>
        <w:pStyle w:val="afd"/>
        <w:ind w:firstLine="0"/>
        <w:jc w:val="center"/>
        <w:rPr>
          <w:i/>
          <w:szCs w:val="28"/>
        </w:rPr>
      </w:pPr>
      <w:r w:rsidRPr="00E120BE">
        <w:t xml:space="preserve">Рисунок </w:t>
      </w:r>
      <w:r>
        <w:rPr>
          <w:lang w:val="en-US"/>
        </w:rPr>
        <w:t>1</w:t>
      </w:r>
      <w:r>
        <w:t>5</w:t>
      </w:r>
      <w:r w:rsidRPr="00E120BE">
        <w:t xml:space="preserve"> – </w:t>
      </w:r>
      <w:r>
        <w:t>Результат теста №13</w:t>
      </w:r>
    </w:p>
    <w:p w14:paraId="386E71BA" w14:textId="54077D06" w:rsidR="008D6B47" w:rsidRDefault="008D6B47" w:rsidP="008D6B47">
      <w:pPr>
        <w:pStyle w:val="afd"/>
        <w:ind w:firstLine="0"/>
        <w:jc w:val="center"/>
        <w:rPr>
          <w:i/>
          <w:szCs w:val="28"/>
        </w:rPr>
      </w:pPr>
    </w:p>
    <w:p w14:paraId="3E5441BF" w14:textId="338CC7C8" w:rsidR="008D6B47" w:rsidRDefault="008D6B47" w:rsidP="008D6B47">
      <w:pPr>
        <w:pStyle w:val="afd"/>
        <w:ind w:firstLine="0"/>
        <w:jc w:val="center"/>
        <w:rPr>
          <w:i/>
          <w:szCs w:val="28"/>
        </w:rPr>
      </w:pPr>
      <w:r w:rsidRPr="008D6B47">
        <w:rPr>
          <w:noProof/>
        </w:rPr>
        <w:drawing>
          <wp:inline distT="0" distB="0" distL="0" distR="0" wp14:anchorId="3AD92237" wp14:editId="4927C1CC">
            <wp:extent cx="4708337" cy="1945279"/>
            <wp:effectExtent l="19050" t="19050" r="16510" b="171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4386" cy="19477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5C539D" w14:textId="17D59E3A" w:rsidR="008D6B47" w:rsidRPr="008D6B47" w:rsidRDefault="008D6B47" w:rsidP="008D6B47">
      <w:pPr>
        <w:pStyle w:val="afd"/>
        <w:ind w:firstLine="0"/>
        <w:jc w:val="center"/>
        <w:rPr>
          <w:i/>
          <w:szCs w:val="28"/>
        </w:rPr>
      </w:pPr>
      <w:r w:rsidRPr="00E120BE">
        <w:t xml:space="preserve">Рисунок </w:t>
      </w:r>
      <w:r w:rsidRPr="00CC4923">
        <w:t>1</w:t>
      </w:r>
      <w:r>
        <w:t>6</w:t>
      </w:r>
      <w:r w:rsidRPr="00E120BE">
        <w:t xml:space="preserve"> – </w:t>
      </w:r>
      <w:r>
        <w:t>Результат теста №14</w:t>
      </w:r>
    </w:p>
    <w:p w14:paraId="687DF65F" w14:textId="58EFE40A" w:rsidR="005F783A" w:rsidRPr="007700C9" w:rsidRDefault="009C7D2C" w:rsidP="008D6B47">
      <w:pPr>
        <w:pStyle w:val="17"/>
        <w:jc w:val="center"/>
        <w:rPr>
          <w:caps/>
        </w:rPr>
      </w:pPr>
      <w:r>
        <w:rPr>
          <w:i/>
        </w:rPr>
        <w:br w:type="page"/>
      </w:r>
      <w:bookmarkStart w:id="28" w:name="_Toc121692677"/>
      <w:r w:rsidR="005F783A" w:rsidRPr="007700C9">
        <w:t>З</w:t>
      </w:r>
      <w:r w:rsidR="008F5C38" w:rsidRPr="007700C9">
        <w:t>аключение</w:t>
      </w:r>
      <w:bookmarkEnd w:id="26"/>
      <w:bookmarkEnd w:id="27"/>
      <w:bookmarkEnd w:id="28"/>
    </w:p>
    <w:p w14:paraId="2EEA4FF8" w14:textId="61356C6E" w:rsidR="00280F56" w:rsidRPr="00D241D5" w:rsidRDefault="00280F56" w:rsidP="00280F56">
      <w:pPr>
        <w:pStyle w:val="afd"/>
      </w:pPr>
      <w:r>
        <w:t xml:space="preserve">В процессе разработки </w:t>
      </w:r>
      <w:r w:rsidR="00CE7FB0">
        <w:t>веб-клиента</w:t>
      </w:r>
      <w:r>
        <w:t xml:space="preserve"> были получены и закреплены практические навыки проектирования</w:t>
      </w:r>
      <w:r w:rsidR="00CE7FB0">
        <w:t xml:space="preserve"> баз данных</w:t>
      </w:r>
      <w:r w:rsidR="00CE7FB0" w:rsidRPr="00CE7FB0">
        <w:t xml:space="preserve">, </w:t>
      </w:r>
      <w:r w:rsidR="00CE7FB0">
        <w:t>получены новые навыки в использовани</w:t>
      </w:r>
      <w:r w:rsidR="009B1A21">
        <w:t xml:space="preserve">и </w:t>
      </w:r>
      <w:r w:rsidR="00CE7FB0">
        <w:t xml:space="preserve">фреймворка </w:t>
      </w:r>
      <w:r w:rsidR="00CE7FB0">
        <w:rPr>
          <w:lang w:val="en-US"/>
        </w:rPr>
        <w:t>ASP</w:t>
      </w:r>
      <w:r w:rsidR="00CE7FB0" w:rsidRPr="00CE7FB0">
        <w:t xml:space="preserve"> </w:t>
      </w:r>
      <w:r w:rsidR="00CE7FB0">
        <w:rPr>
          <w:lang w:val="en-US"/>
        </w:rPr>
        <w:t>NET</w:t>
      </w:r>
      <w:r w:rsidR="00CE7FB0" w:rsidRPr="00CE7FB0">
        <w:t xml:space="preserve"> </w:t>
      </w:r>
      <w:r w:rsidR="00CE7FB0">
        <w:rPr>
          <w:lang w:val="en-US"/>
        </w:rPr>
        <w:t>MVC</w:t>
      </w:r>
      <w:r w:rsidR="00CE7FB0" w:rsidRPr="00CE7FB0">
        <w:t>.</w:t>
      </w:r>
      <w:r>
        <w:t xml:space="preserve"> </w:t>
      </w:r>
    </w:p>
    <w:p w14:paraId="5C3A8853" w14:textId="61998AD4" w:rsidR="00274953" w:rsidRDefault="00280F56" w:rsidP="00CE7FB0">
      <w:pPr>
        <w:pStyle w:val="afd"/>
      </w:pPr>
      <w:r>
        <w:t xml:space="preserve">В ходе выполнения проекта было разработано </w:t>
      </w:r>
      <w:r w:rsidR="008D6B47">
        <w:t>14</w:t>
      </w:r>
      <w:r>
        <w:t xml:space="preserve"> тестов</w:t>
      </w:r>
      <w:r w:rsidR="00CE7FB0">
        <w:t>, где проверял</w:t>
      </w:r>
      <w:r w:rsidR="009B1A21">
        <w:t>ас</w:t>
      </w:r>
      <w:r w:rsidR="00CE7FB0">
        <w:t>ь работоспособность реализованных операций</w:t>
      </w:r>
      <w:r w:rsidR="008D6B47">
        <w:t xml:space="preserve"> и</w:t>
      </w:r>
      <w:r w:rsidR="00CE7FB0">
        <w:t xml:space="preserve"> запросов</w:t>
      </w:r>
      <w:r w:rsidR="008D6B47">
        <w:t>.</w:t>
      </w:r>
    </w:p>
    <w:p w14:paraId="26ACD950" w14:textId="76E12FCA" w:rsidR="00274953" w:rsidRDefault="00274953" w:rsidP="00CE7FB0">
      <w:pPr>
        <w:pStyle w:val="afd"/>
      </w:pPr>
      <w:r>
        <w:t>Из проблем проекта стоит выделить повторяемость кода, которую можно решить путем шаблонизации некоторых участков страниц контроллеров.</w:t>
      </w:r>
    </w:p>
    <w:p w14:paraId="49A76560" w14:textId="77777777" w:rsidR="00274953" w:rsidRDefault="00274953" w:rsidP="00274953">
      <w:pPr>
        <w:pStyle w:val="afd"/>
      </w:pPr>
      <w:r>
        <w:t>Проект может быть продолжен, если исправить недостатки текущей версии приложения, улучшить положительные стороны и добавить новые функции.</w:t>
      </w:r>
    </w:p>
    <w:p w14:paraId="581DB3C4" w14:textId="4F2FC68F" w:rsidR="00280F56" w:rsidRDefault="00274953" w:rsidP="00274953">
      <w:pPr>
        <w:pStyle w:val="afd"/>
      </w:pPr>
      <w:r>
        <w:t xml:space="preserve">Поставленные проектом задачи выполнены, все цели </w:t>
      </w:r>
      <w:r w:rsidRPr="00274953">
        <w:t>достигнуты</w:t>
      </w:r>
      <w:r>
        <w:t>.</w:t>
      </w:r>
    </w:p>
    <w:p w14:paraId="7A5FE3FE" w14:textId="77777777" w:rsidR="00134D72" w:rsidRPr="007700C9" w:rsidRDefault="005F783A" w:rsidP="008700AD">
      <w:pPr>
        <w:pStyle w:val="12"/>
        <w:spacing w:after="80"/>
        <w:ind w:left="0" w:right="0"/>
        <w:rPr>
          <w:caps w:val="0"/>
          <w:color w:val="auto"/>
          <w:sz w:val="28"/>
          <w:szCs w:val="28"/>
        </w:rPr>
      </w:pPr>
      <w:r w:rsidRPr="007700C9">
        <w:rPr>
          <w:i/>
          <w:color w:val="auto"/>
        </w:rPr>
        <w:br w:type="page"/>
      </w:r>
      <w:bookmarkStart w:id="29" w:name="_Toc338542217"/>
      <w:bookmarkStart w:id="30" w:name="_Toc420685104"/>
      <w:bookmarkStart w:id="31" w:name="_Toc121692678"/>
      <w:r w:rsidR="00FB6CED" w:rsidRPr="007700C9">
        <w:rPr>
          <w:caps w:val="0"/>
          <w:color w:val="auto"/>
          <w:sz w:val="28"/>
          <w:szCs w:val="28"/>
        </w:rPr>
        <w:t>С</w:t>
      </w:r>
      <w:r w:rsidR="00495F62" w:rsidRPr="007700C9">
        <w:rPr>
          <w:caps w:val="0"/>
          <w:color w:val="auto"/>
          <w:sz w:val="28"/>
          <w:szCs w:val="28"/>
        </w:rPr>
        <w:t xml:space="preserve">писок </w:t>
      </w:r>
      <w:bookmarkEnd w:id="29"/>
      <w:r w:rsidR="00495F62" w:rsidRPr="007700C9">
        <w:rPr>
          <w:caps w:val="0"/>
          <w:color w:val="auto"/>
          <w:sz w:val="28"/>
          <w:szCs w:val="28"/>
        </w:rPr>
        <w:t>использованных источников</w:t>
      </w:r>
      <w:bookmarkEnd w:id="30"/>
      <w:bookmarkEnd w:id="31"/>
    </w:p>
    <w:p w14:paraId="4BBA6F59" w14:textId="77777777" w:rsidR="00C45DCD" w:rsidRPr="00965225" w:rsidRDefault="00C45DCD" w:rsidP="00E70949">
      <w:pPr>
        <w:pStyle w:val="a8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  <w:lang w:val="en-US"/>
        </w:rPr>
      </w:pPr>
      <w:r w:rsidRPr="00965225">
        <w:rPr>
          <w:sz w:val="28"/>
          <w:szCs w:val="28"/>
        </w:rPr>
        <w:t>Стасышин В.</w:t>
      </w:r>
      <w:r w:rsidR="002E561F" w:rsidRPr="00965225">
        <w:rPr>
          <w:sz w:val="28"/>
          <w:szCs w:val="28"/>
        </w:rPr>
        <w:t xml:space="preserve"> </w:t>
      </w:r>
      <w:r w:rsidRPr="00965225">
        <w:rPr>
          <w:sz w:val="28"/>
          <w:szCs w:val="28"/>
        </w:rPr>
        <w:t>М., Стасышина Т.</w:t>
      </w:r>
      <w:r w:rsidR="002E561F" w:rsidRPr="00965225">
        <w:rPr>
          <w:sz w:val="28"/>
          <w:szCs w:val="28"/>
        </w:rPr>
        <w:t xml:space="preserve"> </w:t>
      </w:r>
      <w:r w:rsidRPr="00965225">
        <w:rPr>
          <w:sz w:val="28"/>
          <w:szCs w:val="28"/>
        </w:rPr>
        <w:t>Л. Базы данных: Технологии доступа 2-е изд., испр. и доп. Учебное пособие дл</w:t>
      </w:r>
      <w:r w:rsidR="002E561F" w:rsidRPr="00965225">
        <w:rPr>
          <w:sz w:val="28"/>
          <w:szCs w:val="28"/>
        </w:rPr>
        <w:t xml:space="preserve">я академического бакалавриата, </w:t>
      </w:r>
      <w:r w:rsidRPr="00965225">
        <w:rPr>
          <w:sz w:val="28"/>
          <w:szCs w:val="28"/>
        </w:rPr>
        <w:t>2019</w:t>
      </w:r>
      <w:r w:rsidR="002E561F" w:rsidRPr="00965225">
        <w:rPr>
          <w:sz w:val="28"/>
          <w:szCs w:val="28"/>
        </w:rPr>
        <w:t xml:space="preserve">. </w:t>
      </w:r>
      <w:r w:rsidRPr="00965225">
        <w:rPr>
          <w:sz w:val="28"/>
          <w:szCs w:val="28"/>
        </w:rPr>
        <w:t>164</w:t>
      </w:r>
      <w:r w:rsidR="002E561F" w:rsidRPr="00965225">
        <w:rPr>
          <w:sz w:val="28"/>
          <w:szCs w:val="28"/>
        </w:rPr>
        <w:t xml:space="preserve"> </w:t>
      </w:r>
      <w:r w:rsidRPr="00965225">
        <w:rPr>
          <w:sz w:val="28"/>
          <w:szCs w:val="28"/>
        </w:rPr>
        <w:t>c. ISBN: 978-5-534-09888-4 Серия: Профессиональное образование</w:t>
      </w:r>
      <w:r w:rsidR="00E04BB7" w:rsidRPr="00965225">
        <w:rPr>
          <w:sz w:val="28"/>
          <w:szCs w:val="28"/>
        </w:rPr>
        <w:t>.</w:t>
      </w:r>
      <w:r w:rsidR="002E561F" w:rsidRPr="00965225">
        <w:rPr>
          <w:sz w:val="28"/>
          <w:szCs w:val="28"/>
        </w:rPr>
        <w:t xml:space="preserve"> </w:t>
      </w:r>
      <w:r w:rsidR="00E04BB7" w:rsidRPr="00965225">
        <w:rPr>
          <w:sz w:val="28"/>
          <w:szCs w:val="28"/>
          <w:lang w:val="en-US"/>
        </w:rPr>
        <w:t xml:space="preserve">URL: </w:t>
      </w:r>
      <w:r w:rsidRPr="00965225">
        <w:rPr>
          <w:sz w:val="28"/>
          <w:szCs w:val="28"/>
          <w:lang w:val="en-US"/>
        </w:rPr>
        <w:t>https://biblio-online.ru/viewer/bazy-dannyhte</w:t>
      </w:r>
      <w:r w:rsidR="00E04BB7" w:rsidRPr="00965225">
        <w:rPr>
          <w:sz w:val="28"/>
          <w:szCs w:val="28"/>
          <w:lang w:val="en-US"/>
        </w:rPr>
        <w:t>hnologii-dostupa-415342#page/1.</w:t>
      </w:r>
    </w:p>
    <w:p w14:paraId="4A4E8EB6" w14:textId="70C8F7AA" w:rsidR="00C45DCD" w:rsidRPr="00965225" w:rsidRDefault="002E561F" w:rsidP="00E70949">
      <w:pPr>
        <w:pStyle w:val="a8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965225">
        <w:rPr>
          <w:sz w:val="28"/>
          <w:szCs w:val="28"/>
        </w:rPr>
        <w:t>Голицына О. Л. Базы данных</w:t>
      </w:r>
      <w:r w:rsidR="00C45DCD" w:rsidRPr="00965225">
        <w:rPr>
          <w:sz w:val="28"/>
          <w:szCs w:val="28"/>
        </w:rPr>
        <w:t>: учебное пособие для вузов по направлению 230700 "Прикладная информатика" / О. Л. Голицына, Н. В</w:t>
      </w:r>
      <w:r w:rsidRPr="00965225">
        <w:rPr>
          <w:sz w:val="28"/>
          <w:szCs w:val="28"/>
        </w:rPr>
        <w:t>. Максимов, И. И. Попов, 2012.</w:t>
      </w:r>
      <w:r w:rsidR="00C45DCD" w:rsidRPr="00965225">
        <w:rPr>
          <w:sz w:val="28"/>
          <w:szCs w:val="28"/>
        </w:rPr>
        <w:t xml:space="preserve"> 399 с.</w:t>
      </w:r>
    </w:p>
    <w:p w14:paraId="42C5ACBD" w14:textId="68D2248C" w:rsidR="00C45DCD" w:rsidRPr="00965225" w:rsidRDefault="00C45DCD" w:rsidP="00E70949">
      <w:pPr>
        <w:pStyle w:val="a8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965225">
        <w:rPr>
          <w:sz w:val="28"/>
          <w:szCs w:val="28"/>
        </w:rPr>
        <w:t>Сосинская С. С. Использование языка C# в различных информационных технологиях: учебник для студентов вузов, обучающихся по направлению "Информационные системы и технологии /</w:t>
      </w:r>
      <w:r w:rsidR="00E04BB7" w:rsidRPr="00965225">
        <w:rPr>
          <w:sz w:val="28"/>
          <w:szCs w:val="28"/>
        </w:rPr>
        <w:t xml:space="preserve"> Сосинская, 2014. </w:t>
      </w:r>
      <w:r w:rsidRPr="00965225">
        <w:rPr>
          <w:sz w:val="28"/>
          <w:szCs w:val="28"/>
        </w:rPr>
        <w:t>367 с.</w:t>
      </w:r>
    </w:p>
    <w:p w14:paraId="3480B995" w14:textId="77777777" w:rsidR="00C45DCD" w:rsidRPr="00965225" w:rsidRDefault="00C45DCD" w:rsidP="00E70949">
      <w:pPr>
        <w:pStyle w:val="a8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  <w:lang w:val="en-US"/>
        </w:rPr>
      </w:pPr>
      <w:r w:rsidRPr="00965225">
        <w:rPr>
          <w:sz w:val="28"/>
          <w:szCs w:val="28"/>
        </w:rPr>
        <w:t>Шубина М.А. Управление данными: учебное пособие для студентов направлений подготовки 09.03.02 и 09.04.02 «</w:t>
      </w:r>
      <w:r w:rsidR="00E04BB7" w:rsidRPr="00965225">
        <w:rPr>
          <w:sz w:val="28"/>
          <w:szCs w:val="28"/>
        </w:rPr>
        <w:t>И</w:t>
      </w:r>
      <w:r w:rsidRPr="00965225">
        <w:rPr>
          <w:sz w:val="28"/>
          <w:szCs w:val="28"/>
        </w:rPr>
        <w:t>нформационные системы и технологии» / Шубина М.А</w:t>
      </w:r>
      <w:r w:rsidR="00E04BB7" w:rsidRPr="00965225">
        <w:rPr>
          <w:sz w:val="28"/>
          <w:szCs w:val="28"/>
        </w:rPr>
        <w:t xml:space="preserve">, 2016. </w:t>
      </w:r>
      <w:r w:rsidR="00E04BB7" w:rsidRPr="00965225">
        <w:rPr>
          <w:sz w:val="28"/>
          <w:szCs w:val="28"/>
          <w:lang w:val="en-US"/>
        </w:rPr>
        <w:t xml:space="preserve">132 c. ISBN: </w:t>
      </w:r>
      <w:r w:rsidRPr="00965225">
        <w:rPr>
          <w:sz w:val="28"/>
          <w:szCs w:val="28"/>
          <w:lang w:val="en-US"/>
        </w:rPr>
        <w:t>978-5-9239-0832-9</w:t>
      </w:r>
      <w:r w:rsidR="00E04BB7" w:rsidRPr="00965225">
        <w:rPr>
          <w:sz w:val="28"/>
          <w:szCs w:val="28"/>
          <w:lang w:val="en-US"/>
        </w:rPr>
        <w:t>.</w:t>
      </w:r>
      <w:r w:rsidRPr="00965225">
        <w:rPr>
          <w:sz w:val="28"/>
          <w:szCs w:val="28"/>
          <w:lang w:val="en-US"/>
        </w:rPr>
        <w:t xml:space="preserve"> URL: https://e.l</w:t>
      </w:r>
      <w:r w:rsidR="00E04BB7" w:rsidRPr="00965225">
        <w:rPr>
          <w:sz w:val="28"/>
          <w:szCs w:val="28"/>
          <w:lang w:val="en-US"/>
        </w:rPr>
        <w:t>anbook.com/book/74029#book_name.</w:t>
      </w:r>
    </w:p>
    <w:p w14:paraId="7E46A01C" w14:textId="365D910A" w:rsidR="002E29F0" w:rsidRDefault="00E03968" w:rsidP="00E70949">
      <w:pPr>
        <w:pStyle w:val="a8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965225">
        <w:rPr>
          <w:noProof/>
          <w:sz w:val="28"/>
          <w:szCs w:val="28"/>
        </w:rPr>
        <w:t>Сосинская С.С. «</w:t>
      </w:r>
      <w:r w:rsidRPr="00965225">
        <w:rPr>
          <w:bCs/>
          <w:sz w:val="28"/>
          <w:szCs w:val="28"/>
        </w:rPr>
        <w:t xml:space="preserve">Разработка клиента по технологии </w:t>
      </w:r>
      <w:r w:rsidRPr="00965225">
        <w:rPr>
          <w:bCs/>
          <w:sz w:val="28"/>
          <w:szCs w:val="28"/>
          <w:lang w:val="en-US"/>
        </w:rPr>
        <w:t>MVC</w:t>
      </w:r>
      <w:r w:rsidRPr="00965225">
        <w:rPr>
          <w:noProof/>
          <w:sz w:val="28"/>
          <w:szCs w:val="28"/>
        </w:rPr>
        <w:t xml:space="preserve">»: Методические указания по выполнению курсового проекта» Электронный каталог кафедры </w:t>
      </w:r>
      <w:r w:rsidR="00C45DCD" w:rsidRPr="00965225">
        <w:rPr>
          <w:sz w:val="28"/>
          <w:szCs w:val="28"/>
        </w:rPr>
        <w:t>вычислительной техники</w:t>
      </w:r>
      <w:r w:rsidRPr="00965225">
        <w:rPr>
          <w:sz w:val="28"/>
          <w:szCs w:val="28"/>
        </w:rPr>
        <w:t xml:space="preserve"> (</w:t>
      </w:r>
      <w:r w:rsidR="00CA0641" w:rsidRPr="00965225">
        <w:rPr>
          <w:sz w:val="28"/>
          <w:szCs w:val="28"/>
        </w:rPr>
        <w:t>дата обращения</w:t>
      </w:r>
      <w:r w:rsidRPr="00965225">
        <w:rPr>
          <w:sz w:val="28"/>
          <w:szCs w:val="28"/>
        </w:rPr>
        <w:t xml:space="preserve">: </w:t>
      </w:r>
      <w:r w:rsidR="00844B02" w:rsidRPr="00965225">
        <w:rPr>
          <w:sz w:val="28"/>
          <w:szCs w:val="28"/>
        </w:rPr>
        <w:t>07</w:t>
      </w:r>
      <w:r w:rsidRPr="00965225">
        <w:rPr>
          <w:sz w:val="28"/>
          <w:szCs w:val="28"/>
        </w:rPr>
        <w:t>.12.20</w:t>
      </w:r>
      <w:r w:rsidR="008303AC" w:rsidRPr="00965225">
        <w:rPr>
          <w:sz w:val="28"/>
          <w:szCs w:val="28"/>
        </w:rPr>
        <w:t>2</w:t>
      </w:r>
      <w:r w:rsidR="00844B02" w:rsidRPr="00965225">
        <w:rPr>
          <w:sz w:val="28"/>
          <w:szCs w:val="28"/>
        </w:rPr>
        <w:t>1</w:t>
      </w:r>
      <w:r w:rsidR="00E04BB7" w:rsidRPr="00965225">
        <w:rPr>
          <w:sz w:val="28"/>
          <w:szCs w:val="28"/>
        </w:rPr>
        <w:t>).</w:t>
      </w:r>
    </w:p>
    <w:p w14:paraId="31074FAA" w14:textId="5E919949" w:rsidR="008D4762" w:rsidRDefault="008D4762" w:rsidP="00E70949">
      <w:pPr>
        <w:pStyle w:val="a8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8D4762">
        <w:rPr>
          <w:sz w:val="28"/>
          <w:szCs w:val="28"/>
        </w:rPr>
        <w:t xml:space="preserve">Руководство по </w:t>
      </w:r>
      <w:r w:rsidRPr="008D4762">
        <w:rPr>
          <w:sz w:val="28"/>
          <w:szCs w:val="28"/>
          <w:lang w:val="en-US"/>
        </w:rPr>
        <w:t>ASP</w:t>
      </w:r>
      <w:r w:rsidRPr="008D4762">
        <w:rPr>
          <w:sz w:val="28"/>
          <w:szCs w:val="28"/>
        </w:rPr>
        <w:t xml:space="preserve"> </w:t>
      </w:r>
      <w:r w:rsidRPr="008D4762">
        <w:rPr>
          <w:sz w:val="28"/>
          <w:szCs w:val="28"/>
          <w:lang w:val="en-US"/>
        </w:rPr>
        <w:t>NET</w:t>
      </w:r>
      <w:r w:rsidRPr="008D4762">
        <w:rPr>
          <w:sz w:val="28"/>
          <w:szCs w:val="28"/>
        </w:rPr>
        <w:t xml:space="preserve"> </w:t>
      </w:r>
      <w:r w:rsidRPr="008D4762">
        <w:rPr>
          <w:sz w:val="28"/>
          <w:szCs w:val="28"/>
          <w:lang w:val="en-US"/>
        </w:rPr>
        <w:t>Core</w:t>
      </w:r>
      <w:r w:rsidRPr="008D4762">
        <w:rPr>
          <w:sz w:val="28"/>
          <w:szCs w:val="28"/>
        </w:rPr>
        <w:t xml:space="preserve"> 5 [Электронный ресурс] // Метанит [Сайт], </w:t>
      </w:r>
      <w:r w:rsidRPr="008D4762">
        <w:rPr>
          <w:sz w:val="28"/>
          <w:szCs w:val="28"/>
          <w:lang w:val="en-US"/>
        </w:rPr>
        <w:t>URL</w:t>
      </w:r>
      <w:r w:rsidRPr="008D4762">
        <w:rPr>
          <w:sz w:val="28"/>
          <w:szCs w:val="28"/>
        </w:rPr>
        <w:t>:</w:t>
      </w:r>
      <w:r w:rsidRPr="008D4762">
        <w:t xml:space="preserve"> </w:t>
      </w:r>
      <w:r w:rsidRPr="0038036E">
        <w:rPr>
          <w:sz w:val="28"/>
          <w:szCs w:val="28"/>
        </w:rPr>
        <w:t>https://metanit.com/sharp/aspnet5/</w:t>
      </w:r>
      <w:r w:rsidR="00BF56EB" w:rsidRPr="00BF56EB">
        <w:rPr>
          <w:sz w:val="28"/>
          <w:szCs w:val="28"/>
        </w:rPr>
        <w:t xml:space="preserve"> </w:t>
      </w:r>
      <w:r w:rsidR="00BF56EB">
        <w:rPr>
          <w:sz w:val="28"/>
          <w:szCs w:val="28"/>
        </w:rPr>
        <w:t>(Дата обращения:</w:t>
      </w:r>
      <w:r w:rsidR="00BF56EB" w:rsidRPr="00BF56EB">
        <w:rPr>
          <w:sz w:val="28"/>
          <w:szCs w:val="28"/>
        </w:rPr>
        <w:t xml:space="preserve"> 25.11.2021</w:t>
      </w:r>
      <w:r w:rsidR="00BF56EB">
        <w:rPr>
          <w:sz w:val="28"/>
          <w:szCs w:val="28"/>
        </w:rPr>
        <w:t>)</w:t>
      </w:r>
    </w:p>
    <w:p w14:paraId="66129628" w14:textId="02753C24" w:rsidR="00381A28" w:rsidRPr="008D4762" w:rsidRDefault="008D4762" w:rsidP="00E70949">
      <w:pPr>
        <w:pStyle w:val="a8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8D4762">
        <w:rPr>
          <w:sz w:val="28"/>
          <w:szCs w:val="28"/>
          <w:lang w:val="en-US"/>
        </w:rPr>
        <w:t>MVC</w:t>
      </w:r>
      <w:r w:rsidRPr="008D4762">
        <w:rPr>
          <w:sz w:val="28"/>
          <w:szCs w:val="28"/>
        </w:rPr>
        <w:t xml:space="preserve"> </w:t>
      </w:r>
      <w:r w:rsidRPr="008D4762">
        <w:rPr>
          <w:sz w:val="28"/>
          <w:szCs w:val="28"/>
          <w:lang w:val="en-US"/>
        </w:rPr>
        <w:t>framework</w:t>
      </w:r>
      <w:r w:rsidRPr="008D4762">
        <w:rPr>
          <w:sz w:val="28"/>
          <w:szCs w:val="28"/>
        </w:rPr>
        <w:t xml:space="preserve">: большое введение для начинающих [Электронный ресурс] // Хабр [Сайт], </w:t>
      </w:r>
      <w:r w:rsidRPr="008D4762">
        <w:rPr>
          <w:sz w:val="28"/>
          <w:szCs w:val="28"/>
          <w:lang w:val="en-US"/>
        </w:rPr>
        <w:t>URL</w:t>
      </w:r>
      <w:r w:rsidRPr="008D4762">
        <w:rPr>
          <w:sz w:val="28"/>
          <w:szCs w:val="28"/>
        </w:rPr>
        <w:t xml:space="preserve">: </w:t>
      </w:r>
      <w:r w:rsidRPr="0038036E">
        <w:rPr>
          <w:sz w:val="28"/>
          <w:szCs w:val="28"/>
        </w:rPr>
        <w:t>https://habr.com/ru/post/49718/</w:t>
      </w:r>
      <w:r w:rsidRPr="008D4762">
        <w:rPr>
          <w:sz w:val="28"/>
          <w:szCs w:val="28"/>
        </w:rPr>
        <w:t xml:space="preserve"> (Дата обращения</w:t>
      </w:r>
      <w:r w:rsidR="00BF56EB">
        <w:rPr>
          <w:sz w:val="28"/>
          <w:szCs w:val="28"/>
        </w:rPr>
        <w:t>: 1.12.2021</w:t>
      </w:r>
      <w:r w:rsidRPr="008D4762">
        <w:rPr>
          <w:sz w:val="28"/>
          <w:szCs w:val="28"/>
        </w:rPr>
        <w:t>)</w:t>
      </w:r>
    </w:p>
    <w:sectPr w:rsidR="00381A28" w:rsidRPr="008D4762" w:rsidSect="002E0C1A">
      <w:footerReference w:type="default" r:id="rId25"/>
      <w:pgSz w:w="11906" w:h="16838"/>
      <w:pgMar w:top="851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C86C6" w14:textId="77777777" w:rsidR="004668BC" w:rsidRDefault="004668BC" w:rsidP="002D2274">
      <w:r>
        <w:separator/>
      </w:r>
    </w:p>
  </w:endnote>
  <w:endnote w:type="continuationSeparator" w:id="0">
    <w:p w14:paraId="4EE46527" w14:textId="77777777" w:rsidR="004668BC" w:rsidRDefault="004668BC" w:rsidP="002D2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A13C" w14:textId="77777777" w:rsidR="00F42CFF" w:rsidRDefault="00F42CFF" w:rsidP="00E24B70">
    <w:pPr>
      <w:pStyle w:val="af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81A28">
      <w:rPr>
        <w:noProof/>
      </w:rPr>
      <w:t>3</w:t>
    </w:r>
    <w:r>
      <w:rPr>
        <w:noProof/>
      </w:rPr>
      <w:fldChar w:fldCharType="end"/>
    </w:r>
  </w:p>
  <w:p w14:paraId="094553BE" w14:textId="77777777" w:rsidR="00F42CFF" w:rsidRDefault="00F42CFF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74E90" w14:textId="77777777" w:rsidR="004668BC" w:rsidRDefault="004668BC" w:rsidP="002D2274">
      <w:r>
        <w:separator/>
      </w:r>
    </w:p>
  </w:footnote>
  <w:footnote w:type="continuationSeparator" w:id="0">
    <w:p w14:paraId="3F2A0A71" w14:textId="77777777" w:rsidR="004668BC" w:rsidRDefault="004668BC" w:rsidP="002D2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8A2A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072BE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93462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3F8614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C961A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EC4F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E1238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4A415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6D59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04C007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164F7"/>
    <w:multiLevelType w:val="multilevel"/>
    <w:tmpl w:val="4146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A97504"/>
    <w:multiLevelType w:val="multilevel"/>
    <w:tmpl w:val="EDA0C0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07370725"/>
    <w:multiLevelType w:val="multilevel"/>
    <w:tmpl w:val="D3B2FEAE"/>
    <w:lvl w:ilvl="0">
      <w:start w:val="5"/>
      <w:numFmt w:val="decimal"/>
      <w:suff w:val="space"/>
      <w:lvlText w:val="%1"/>
      <w:lvlJc w:val="left"/>
      <w:pPr>
        <w:ind w:left="5531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554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8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2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25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1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31" w:hanging="2160"/>
      </w:pPr>
      <w:rPr>
        <w:rFonts w:hint="default"/>
      </w:rPr>
    </w:lvl>
  </w:abstractNum>
  <w:abstractNum w:abstractNumId="13" w15:restartNumberingAfterBreak="0">
    <w:nsid w:val="10DC0AE7"/>
    <w:multiLevelType w:val="multilevel"/>
    <w:tmpl w:val="0386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B26450"/>
    <w:multiLevelType w:val="multilevel"/>
    <w:tmpl w:val="A3740796"/>
    <w:lvl w:ilvl="0">
      <w:start w:val="4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sz w:val="28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="Times New Roman" w:hAnsi="Times New Roman" w:cs="Times New Roman" w:hint="default"/>
        <w:sz w:val="28"/>
      </w:rPr>
    </w:lvl>
  </w:abstractNum>
  <w:abstractNum w:abstractNumId="15" w15:restartNumberingAfterBreak="0">
    <w:nsid w:val="14791EEC"/>
    <w:multiLevelType w:val="multilevel"/>
    <w:tmpl w:val="EDDEE45A"/>
    <w:lvl w:ilvl="0">
      <w:start w:val="1"/>
      <w:numFmt w:val="decimal"/>
      <w:lvlText w:val="%1"/>
      <w:lvlJc w:val="left"/>
      <w:pPr>
        <w:ind w:left="450" w:hanging="45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5.%2"/>
      <w:lvlJc w:val="left"/>
      <w:pPr>
        <w:ind w:left="709" w:firstLine="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19BC796E"/>
    <w:multiLevelType w:val="hybridMultilevel"/>
    <w:tmpl w:val="C6880468"/>
    <w:lvl w:ilvl="0" w:tplc="C752451C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1E1B3653"/>
    <w:multiLevelType w:val="hybridMultilevel"/>
    <w:tmpl w:val="574085D8"/>
    <w:lvl w:ilvl="0" w:tplc="4DD2F660">
      <w:start w:val="1"/>
      <w:numFmt w:val="decimal"/>
      <w:suff w:val="space"/>
      <w:lvlText w:val="%1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0CE47BB"/>
    <w:multiLevelType w:val="hybridMultilevel"/>
    <w:tmpl w:val="0D4A440C"/>
    <w:lvl w:ilvl="0" w:tplc="7108B5AC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BEB0085"/>
    <w:multiLevelType w:val="multilevel"/>
    <w:tmpl w:val="AF60807C"/>
    <w:lvl w:ilvl="0">
      <w:start w:val="1"/>
      <w:numFmt w:val="decimal"/>
      <w:lvlText w:val="%1"/>
      <w:lvlJc w:val="left"/>
      <w:pPr>
        <w:ind w:left="450" w:hanging="45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4.%2"/>
      <w:lvlJc w:val="left"/>
      <w:pPr>
        <w:ind w:left="709" w:firstLine="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31291E0F"/>
    <w:multiLevelType w:val="hybridMultilevel"/>
    <w:tmpl w:val="C54690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13C7F0D"/>
    <w:multiLevelType w:val="multilevel"/>
    <w:tmpl w:val="EF005A56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22" w15:restartNumberingAfterBreak="0">
    <w:nsid w:val="322E5AAF"/>
    <w:multiLevelType w:val="hybridMultilevel"/>
    <w:tmpl w:val="3528B174"/>
    <w:lvl w:ilvl="0" w:tplc="51E2DB4A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1C2259"/>
    <w:multiLevelType w:val="hybridMultilevel"/>
    <w:tmpl w:val="BBB0FE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5983ACF"/>
    <w:multiLevelType w:val="multilevel"/>
    <w:tmpl w:val="AA32DBB2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36CF70DA"/>
    <w:multiLevelType w:val="multilevel"/>
    <w:tmpl w:val="E52A17B4"/>
    <w:lvl w:ilvl="0">
      <w:start w:val="1"/>
      <w:numFmt w:val="decimal"/>
      <w:lvlText w:val="%1"/>
      <w:lvlJc w:val="left"/>
      <w:pPr>
        <w:ind w:left="450" w:hanging="45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8.%2"/>
      <w:lvlJc w:val="left"/>
      <w:pPr>
        <w:ind w:left="709" w:firstLine="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375579B0"/>
    <w:multiLevelType w:val="hybridMultilevel"/>
    <w:tmpl w:val="6952C7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814242E"/>
    <w:multiLevelType w:val="hybridMultilevel"/>
    <w:tmpl w:val="D0644624"/>
    <w:lvl w:ilvl="0" w:tplc="FA4CEF32">
      <w:start w:val="8"/>
      <w:numFmt w:val="decimal"/>
      <w:lvlText w:val="%1"/>
      <w:lvlJc w:val="left"/>
      <w:pPr>
        <w:ind w:left="55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251" w:hanging="360"/>
      </w:pPr>
    </w:lvl>
    <w:lvl w:ilvl="2" w:tplc="0419001B" w:tentative="1">
      <w:start w:val="1"/>
      <w:numFmt w:val="lowerRoman"/>
      <w:lvlText w:val="%3."/>
      <w:lvlJc w:val="right"/>
      <w:pPr>
        <w:ind w:left="6971" w:hanging="180"/>
      </w:pPr>
    </w:lvl>
    <w:lvl w:ilvl="3" w:tplc="0419000F" w:tentative="1">
      <w:start w:val="1"/>
      <w:numFmt w:val="decimal"/>
      <w:lvlText w:val="%4."/>
      <w:lvlJc w:val="left"/>
      <w:pPr>
        <w:ind w:left="7691" w:hanging="360"/>
      </w:pPr>
    </w:lvl>
    <w:lvl w:ilvl="4" w:tplc="04190019" w:tentative="1">
      <w:start w:val="1"/>
      <w:numFmt w:val="lowerLetter"/>
      <w:lvlText w:val="%5."/>
      <w:lvlJc w:val="left"/>
      <w:pPr>
        <w:ind w:left="8411" w:hanging="360"/>
      </w:pPr>
    </w:lvl>
    <w:lvl w:ilvl="5" w:tplc="0419001B" w:tentative="1">
      <w:start w:val="1"/>
      <w:numFmt w:val="lowerRoman"/>
      <w:lvlText w:val="%6."/>
      <w:lvlJc w:val="right"/>
      <w:pPr>
        <w:ind w:left="9131" w:hanging="180"/>
      </w:pPr>
    </w:lvl>
    <w:lvl w:ilvl="6" w:tplc="0419000F" w:tentative="1">
      <w:start w:val="1"/>
      <w:numFmt w:val="decimal"/>
      <w:lvlText w:val="%7."/>
      <w:lvlJc w:val="left"/>
      <w:pPr>
        <w:ind w:left="9851" w:hanging="360"/>
      </w:pPr>
    </w:lvl>
    <w:lvl w:ilvl="7" w:tplc="04190019" w:tentative="1">
      <w:start w:val="1"/>
      <w:numFmt w:val="lowerLetter"/>
      <w:lvlText w:val="%8."/>
      <w:lvlJc w:val="left"/>
      <w:pPr>
        <w:ind w:left="10571" w:hanging="360"/>
      </w:pPr>
    </w:lvl>
    <w:lvl w:ilvl="8" w:tplc="0419001B" w:tentative="1">
      <w:start w:val="1"/>
      <w:numFmt w:val="lowerRoman"/>
      <w:lvlText w:val="%9."/>
      <w:lvlJc w:val="right"/>
      <w:pPr>
        <w:ind w:left="11291" w:hanging="180"/>
      </w:pPr>
    </w:lvl>
  </w:abstractNum>
  <w:abstractNum w:abstractNumId="28" w15:restartNumberingAfterBreak="0">
    <w:nsid w:val="3B7E0AA0"/>
    <w:multiLevelType w:val="hybridMultilevel"/>
    <w:tmpl w:val="CD90A82E"/>
    <w:lvl w:ilvl="0" w:tplc="877AFD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BA84945"/>
    <w:multiLevelType w:val="multilevel"/>
    <w:tmpl w:val="CFC2C428"/>
    <w:lvl w:ilvl="0">
      <w:start w:val="1"/>
      <w:numFmt w:val="decimal"/>
      <w:lvlText w:val="%1"/>
      <w:lvlJc w:val="left"/>
      <w:pPr>
        <w:ind w:left="450" w:hanging="45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159" w:hanging="45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435B2F57"/>
    <w:multiLevelType w:val="hybridMultilevel"/>
    <w:tmpl w:val="4D704350"/>
    <w:lvl w:ilvl="0" w:tplc="36E8D586">
      <w:start w:val="1"/>
      <w:numFmt w:val="decimal"/>
      <w:lvlText w:val="5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386A72"/>
    <w:multiLevelType w:val="hybridMultilevel"/>
    <w:tmpl w:val="D23837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7107E96"/>
    <w:multiLevelType w:val="hybridMultilevel"/>
    <w:tmpl w:val="467EC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E74FFD"/>
    <w:multiLevelType w:val="multilevel"/>
    <w:tmpl w:val="A98AB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2177C8B"/>
    <w:multiLevelType w:val="multilevel"/>
    <w:tmpl w:val="A98AB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3C4481A"/>
    <w:multiLevelType w:val="multilevel"/>
    <w:tmpl w:val="A3740796"/>
    <w:lvl w:ilvl="0">
      <w:start w:val="4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sz w:val="28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="Times New Roman" w:hAnsi="Times New Roman" w:cs="Times New Roman" w:hint="default"/>
        <w:sz w:val="28"/>
      </w:rPr>
    </w:lvl>
  </w:abstractNum>
  <w:abstractNum w:abstractNumId="36" w15:restartNumberingAfterBreak="0">
    <w:nsid w:val="5EC910DB"/>
    <w:multiLevelType w:val="hybridMultilevel"/>
    <w:tmpl w:val="BA084B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1072734"/>
    <w:multiLevelType w:val="hybridMultilevel"/>
    <w:tmpl w:val="769E10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1537024"/>
    <w:multiLevelType w:val="hybridMultilevel"/>
    <w:tmpl w:val="AD5ADDDA"/>
    <w:lvl w:ilvl="0" w:tplc="7786D652">
      <w:start w:val="6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32B3D6C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686711DC"/>
    <w:multiLevelType w:val="hybridMultilevel"/>
    <w:tmpl w:val="A7F02F7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BAF75C9"/>
    <w:multiLevelType w:val="multilevel"/>
    <w:tmpl w:val="AF60807C"/>
    <w:lvl w:ilvl="0">
      <w:start w:val="1"/>
      <w:numFmt w:val="decimal"/>
      <w:lvlText w:val="%1"/>
      <w:lvlJc w:val="left"/>
      <w:pPr>
        <w:ind w:left="450" w:hanging="45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4.%2"/>
      <w:lvlJc w:val="left"/>
      <w:pPr>
        <w:ind w:left="709" w:firstLine="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2" w15:restartNumberingAfterBreak="0">
    <w:nsid w:val="6DE24AFB"/>
    <w:multiLevelType w:val="multilevel"/>
    <w:tmpl w:val="6F5CB310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3" w15:restartNumberingAfterBreak="0">
    <w:nsid w:val="6EEC1A77"/>
    <w:multiLevelType w:val="hybridMultilevel"/>
    <w:tmpl w:val="1DE8A1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37806C8"/>
    <w:multiLevelType w:val="multilevel"/>
    <w:tmpl w:val="D3B2FEAE"/>
    <w:lvl w:ilvl="0">
      <w:start w:val="5"/>
      <w:numFmt w:val="decimal"/>
      <w:suff w:val="space"/>
      <w:lvlText w:val="%1"/>
      <w:lvlJc w:val="left"/>
      <w:pPr>
        <w:ind w:left="5531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554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8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2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25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1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31" w:hanging="2160"/>
      </w:pPr>
      <w:rPr>
        <w:rFonts w:hint="default"/>
      </w:rPr>
    </w:lvl>
  </w:abstractNum>
  <w:abstractNum w:abstractNumId="45" w15:restartNumberingAfterBreak="0">
    <w:nsid w:val="75DF2BE0"/>
    <w:multiLevelType w:val="hybridMultilevel"/>
    <w:tmpl w:val="535A2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FA5393"/>
    <w:multiLevelType w:val="hybridMultilevel"/>
    <w:tmpl w:val="9B9086D0"/>
    <w:lvl w:ilvl="0" w:tplc="4664E76C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A6417DA"/>
    <w:multiLevelType w:val="multilevel"/>
    <w:tmpl w:val="7426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896906"/>
    <w:multiLevelType w:val="hybridMultilevel"/>
    <w:tmpl w:val="AC8886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7CA110FC"/>
    <w:multiLevelType w:val="hybridMultilevel"/>
    <w:tmpl w:val="80E8B13A"/>
    <w:lvl w:ilvl="0" w:tplc="E79E5EB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12"/>
  </w:num>
  <w:num w:numId="3">
    <w:abstractNumId w:val="18"/>
  </w:num>
  <w:num w:numId="4">
    <w:abstractNumId w:val="17"/>
  </w:num>
  <w:num w:numId="5">
    <w:abstractNumId w:val="29"/>
  </w:num>
  <w:num w:numId="6">
    <w:abstractNumId w:val="41"/>
  </w:num>
  <w:num w:numId="7">
    <w:abstractNumId w:val="15"/>
  </w:num>
  <w:num w:numId="8">
    <w:abstractNumId w:val="30"/>
  </w:num>
  <w:num w:numId="9">
    <w:abstractNumId w:val="25"/>
  </w:num>
  <w:num w:numId="10">
    <w:abstractNumId w:val="42"/>
  </w:num>
  <w:num w:numId="11">
    <w:abstractNumId w:val="21"/>
  </w:num>
  <w:num w:numId="12">
    <w:abstractNumId w:val="24"/>
  </w:num>
  <w:num w:numId="13">
    <w:abstractNumId w:val="22"/>
  </w:num>
  <w:num w:numId="14">
    <w:abstractNumId w:val="23"/>
  </w:num>
  <w:num w:numId="15">
    <w:abstractNumId w:val="40"/>
  </w:num>
  <w:num w:numId="16">
    <w:abstractNumId w:val="48"/>
  </w:num>
  <w:num w:numId="17">
    <w:abstractNumId w:val="35"/>
  </w:num>
  <w:num w:numId="18">
    <w:abstractNumId w:val="14"/>
  </w:num>
  <w:num w:numId="19">
    <w:abstractNumId w:val="19"/>
  </w:num>
  <w:num w:numId="20">
    <w:abstractNumId w:val="4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32"/>
  </w:num>
  <w:num w:numId="32">
    <w:abstractNumId w:val="37"/>
  </w:num>
  <w:num w:numId="33">
    <w:abstractNumId w:val="20"/>
  </w:num>
  <w:num w:numId="34">
    <w:abstractNumId w:val="13"/>
  </w:num>
  <w:num w:numId="35">
    <w:abstractNumId w:val="43"/>
  </w:num>
  <w:num w:numId="36">
    <w:abstractNumId w:val="10"/>
  </w:num>
  <w:num w:numId="37">
    <w:abstractNumId w:val="31"/>
  </w:num>
  <w:num w:numId="38">
    <w:abstractNumId w:val="33"/>
  </w:num>
  <w:num w:numId="39">
    <w:abstractNumId w:val="36"/>
  </w:num>
  <w:num w:numId="40">
    <w:abstractNumId w:val="47"/>
  </w:num>
  <w:num w:numId="41">
    <w:abstractNumId w:val="39"/>
  </w:num>
  <w:num w:numId="42">
    <w:abstractNumId w:val="34"/>
  </w:num>
  <w:num w:numId="43">
    <w:abstractNumId w:val="26"/>
  </w:num>
  <w:num w:numId="44">
    <w:abstractNumId w:val="49"/>
  </w:num>
  <w:num w:numId="45">
    <w:abstractNumId w:val="46"/>
  </w:num>
  <w:num w:numId="46">
    <w:abstractNumId w:val="16"/>
  </w:num>
  <w:num w:numId="47">
    <w:abstractNumId w:val="38"/>
  </w:num>
  <w:num w:numId="48">
    <w:abstractNumId w:val="27"/>
  </w:num>
  <w:num w:numId="49">
    <w:abstractNumId w:val="28"/>
  </w:num>
  <w:num w:numId="50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34E"/>
    <w:rsid w:val="00003B41"/>
    <w:rsid w:val="000142A3"/>
    <w:rsid w:val="00021888"/>
    <w:rsid w:val="00032C93"/>
    <w:rsid w:val="00042676"/>
    <w:rsid w:val="00043A94"/>
    <w:rsid w:val="00044563"/>
    <w:rsid w:val="00056564"/>
    <w:rsid w:val="00062072"/>
    <w:rsid w:val="00084E85"/>
    <w:rsid w:val="00087471"/>
    <w:rsid w:val="000874D3"/>
    <w:rsid w:val="000876AF"/>
    <w:rsid w:val="00093F94"/>
    <w:rsid w:val="00096074"/>
    <w:rsid w:val="000A3FC8"/>
    <w:rsid w:val="000B7E5D"/>
    <w:rsid w:val="000F1741"/>
    <w:rsid w:val="000F57AE"/>
    <w:rsid w:val="001003EB"/>
    <w:rsid w:val="0010670C"/>
    <w:rsid w:val="001118C9"/>
    <w:rsid w:val="001140C7"/>
    <w:rsid w:val="00114DAA"/>
    <w:rsid w:val="001328D3"/>
    <w:rsid w:val="00134D72"/>
    <w:rsid w:val="001437EF"/>
    <w:rsid w:val="0014705B"/>
    <w:rsid w:val="00151AC4"/>
    <w:rsid w:val="001556CC"/>
    <w:rsid w:val="001620E9"/>
    <w:rsid w:val="001712D1"/>
    <w:rsid w:val="0017662A"/>
    <w:rsid w:val="0018708E"/>
    <w:rsid w:val="00192179"/>
    <w:rsid w:val="00192B9F"/>
    <w:rsid w:val="00194EC6"/>
    <w:rsid w:val="0019771B"/>
    <w:rsid w:val="001A0A47"/>
    <w:rsid w:val="001A7683"/>
    <w:rsid w:val="001B2890"/>
    <w:rsid w:val="001B5525"/>
    <w:rsid w:val="001C6805"/>
    <w:rsid w:val="001D41A3"/>
    <w:rsid w:val="001D6FD5"/>
    <w:rsid w:val="001D7360"/>
    <w:rsid w:val="001D7EFC"/>
    <w:rsid w:val="001E63DB"/>
    <w:rsid w:val="001F1960"/>
    <w:rsid w:val="001F3251"/>
    <w:rsid w:val="00217A52"/>
    <w:rsid w:val="002351FF"/>
    <w:rsid w:val="0023617A"/>
    <w:rsid w:val="0023751B"/>
    <w:rsid w:val="00243B08"/>
    <w:rsid w:val="00243DBA"/>
    <w:rsid w:val="00247228"/>
    <w:rsid w:val="002615CA"/>
    <w:rsid w:val="00272338"/>
    <w:rsid w:val="002728AC"/>
    <w:rsid w:val="00274953"/>
    <w:rsid w:val="00277571"/>
    <w:rsid w:val="00280F56"/>
    <w:rsid w:val="00282884"/>
    <w:rsid w:val="00283BC1"/>
    <w:rsid w:val="002B2452"/>
    <w:rsid w:val="002C0F2D"/>
    <w:rsid w:val="002D0755"/>
    <w:rsid w:val="002D2274"/>
    <w:rsid w:val="002D58DA"/>
    <w:rsid w:val="002D7FF5"/>
    <w:rsid w:val="002E0C1A"/>
    <w:rsid w:val="002E211C"/>
    <w:rsid w:val="002E29F0"/>
    <w:rsid w:val="002E561F"/>
    <w:rsid w:val="002E6C6D"/>
    <w:rsid w:val="00300279"/>
    <w:rsid w:val="003077C0"/>
    <w:rsid w:val="0031175F"/>
    <w:rsid w:val="00322442"/>
    <w:rsid w:val="00323208"/>
    <w:rsid w:val="003250BA"/>
    <w:rsid w:val="003352FA"/>
    <w:rsid w:val="00343245"/>
    <w:rsid w:val="00347380"/>
    <w:rsid w:val="00350895"/>
    <w:rsid w:val="003535B2"/>
    <w:rsid w:val="00355E7E"/>
    <w:rsid w:val="00357CB7"/>
    <w:rsid w:val="003618EF"/>
    <w:rsid w:val="00363D2D"/>
    <w:rsid w:val="003676A4"/>
    <w:rsid w:val="00370A21"/>
    <w:rsid w:val="0037767F"/>
    <w:rsid w:val="0038036E"/>
    <w:rsid w:val="00381A28"/>
    <w:rsid w:val="00391126"/>
    <w:rsid w:val="00393F6E"/>
    <w:rsid w:val="00397B00"/>
    <w:rsid w:val="003B2CD0"/>
    <w:rsid w:val="003C0F48"/>
    <w:rsid w:val="003C3CD4"/>
    <w:rsid w:val="003D0E27"/>
    <w:rsid w:val="003D2A09"/>
    <w:rsid w:val="003D7DA8"/>
    <w:rsid w:val="003E02E9"/>
    <w:rsid w:val="003E1027"/>
    <w:rsid w:val="003F112A"/>
    <w:rsid w:val="003F1D57"/>
    <w:rsid w:val="003F404D"/>
    <w:rsid w:val="003F45FC"/>
    <w:rsid w:val="00400065"/>
    <w:rsid w:val="00400985"/>
    <w:rsid w:val="00403BD7"/>
    <w:rsid w:val="0042314F"/>
    <w:rsid w:val="004244A8"/>
    <w:rsid w:val="00424EBE"/>
    <w:rsid w:val="004322F8"/>
    <w:rsid w:val="0043388A"/>
    <w:rsid w:val="0044411F"/>
    <w:rsid w:val="00461965"/>
    <w:rsid w:val="004668BC"/>
    <w:rsid w:val="00475AD9"/>
    <w:rsid w:val="00487C31"/>
    <w:rsid w:val="00487FA0"/>
    <w:rsid w:val="00494E1B"/>
    <w:rsid w:val="0049563F"/>
    <w:rsid w:val="00495CC6"/>
    <w:rsid w:val="00495F62"/>
    <w:rsid w:val="004A0B06"/>
    <w:rsid w:val="004A35E5"/>
    <w:rsid w:val="004A44D2"/>
    <w:rsid w:val="004A4B6E"/>
    <w:rsid w:val="004A7A82"/>
    <w:rsid w:val="004B0813"/>
    <w:rsid w:val="004B0D8D"/>
    <w:rsid w:val="004B42B6"/>
    <w:rsid w:val="004B4CD4"/>
    <w:rsid w:val="004B7BEF"/>
    <w:rsid w:val="004C3400"/>
    <w:rsid w:val="004C5ADD"/>
    <w:rsid w:val="004C5B14"/>
    <w:rsid w:val="004C71E3"/>
    <w:rsid w:val="004C76CB"/>
    <w:rsid w:val="004D17BB"/>
    <w:rsid w:val="004D4DCE"/>
    <w:rsid w:val="004E1027"/>
    <w:rsid w:val="004E15AC"/>
    <w:rsid w:val="004E2A1B"/>
    <w:rsid w:val="004E6787"/>
    <w:rsid w:val="004F4772"/>
    <w:rsid w:val="004F64E6"/>
    <w:rsid w:val="0050264A"/>
    <w:rsid w:val="00502A6A"/>
    <w:rsid w:val="00503AA6"/>
    <w:rsid w:val="00507DC0"/>
    <w:rsid w:val="0052281A"/>
    <w:rsid w:val="0052591F"/>
    <w:rsid w:val="00526E61"/>
    <w:rsid w:val="005373D6"/>
    <w:rsid w:val="00540846"/>
    <w:rsid w:val="0054120E"/>
    <w:rsid w:val="005427D4"/>
    <w:rsid w:val="00545E3F"/>
    <w:rsid w:val="00552D2C"/>
    <w:rsid w:val="0055594F"/>
    <w:rsid w:val="0056023E"/>
    <w:rsid w:val="00563864"/>
    <w:rsid w:val="00566843"/>
    <w:rsid w:val="005702DA"/>
    <w:rsid w:val="00570B2A"/>
    <w:rsid w:val="00570D1E"/>
    <w:rsid w:val="00573C5F"/>
    <w:rsid w:val="00573D49"/>
    <w:rsid w:val="00574CA7"/>
    <w:rsid w:val="00586018"/>
    <w:rsid w:val="00587054"/>
    <w:rsid w:val="00594238"/>
    <w:rsid w:val="005A0E0B"/>
    <w:rsid w:val="005A2C2B"/>
    <w:rsid w:val="005B1562"/>
    <w:rsid w:val="005B7544"/>
    <w:rsid w:val="005D52FA"/>
    <w:rsid w:val="005D7B3F"/>
    <w:rsid w:val="005D7D54"/>
    <w:rsid w:val="005E02F8"/>
    <w:rsid w:val="005E1938"/>
    <w:rsid w:val="005E1F9B"/>
    <w:rsid w:val="005F43E5"/>
    <w:rsid w:val="005F783A"/>
    <w:rsid w:val="00601564"/>
    <w:rsid w:val="00602AD6"/>
    <w:rsid w:val="00603221"/>
    <w:rsid w:val="00605145"/>
    <w:rsid w:val="00606E0E"/>
    <w:rsid w:val="00607819"/>
    <w:rsid w:val="00621F93"/>
    <w:rsid w:val="00633998"/>
    <w:rsid w:val="00634307"/>
    <w:rsid w:val="00637BC6"/>
    <w:rsid w:val="006403FC"/>
    <w:rsid w:val="00643083"/>
    <w:rsid w:val="00643FE0"/>
    <w:rsid w:val="00644DA0"/>
    <w:rsid w:val="0065337F"/>
    <w:rsid w:val="0065416E"/>
    <w:rsid w:val="00661724"/>
    <w:rsid w:val="00663AC6"/>
    <w:rsid w:val="00663EA5"/>
    <w:rsid w:val="0066694F"/>
    <w:rsid w:val="0067339A"/>
    <w:rsid w:val="006818C5"/>
    <w:rsid w:val="00684554"/>
    <w:rsid w:val="00686E48"/>
    <w:rsid w:val="00695CEE"/>
    <w:rsid w:val="0069713C"/>
    <w:rsid w:val="006B3CB5"/>
    <w:rsid w:val="006C4021"/>
    <w:rsid w:val="006E06EE"/>
    <w:rsid w:val="006E0DA9"/>
    <w:rsid w:val="006E4E3F"/>
    <w:rsid w:val="006F19D2"/>
    <w:rsid w:val="006F6787"/>
    <w:rsid w:val="00700E4C"/>
    <w:rsid w:val="007054B1"/>
    <w:rsid w:val="00727B21"/>
    <w:rsid w:val="00731E85"/>
    <w:rsid w:val="007355BF"/>
    <w:rsid w:val="00737291"/>
    <w:rsid w:val="00743BB7"/>
    <w:rsid w:val="00746D82"/>
    <w:rsid w:val="00752A45"/>
    <w:rsid w:val="00753789"/>
    <w:rsid w:val="0075404D"/>
    <w:rsid w:val="007700C9"/>
    <w:rsid w:val="007846DB"/>
    <w:rsid w:val="007866C2"/>
    <w:rsid w:val="007A12B2"/>
    <w:rsid w:val="007C44A4"/>
    <w:rsid w:val="007D23AB"/>
    <w:rsid w:val="007D335D"/>
    <w:rsid w:val="007D4111"/>
    <w:rsid w:val="007E20D3"/>
    <w:rsid w:val="007F12A1"/>
    <w:rsid w:val="007F3AE6"/>
    <w:rsid w:val="00811A39"/>
    <w:rsid w:val="00814724"/>
    <w:rsid w:val="008303AC"/>
    <w:rsid w:val="00843B2E"/>
    <w:rsid w:val="00844B02"/>
    <w:rsid w:val="008453D9"/>
    <w:rsid w:val="00847363"/>
    <w:rsid w:val="00847F1B"/>
    <w:rsid w:val="0085585C"/>
    <w:rsid w:val="0085767E"/>
    <w:rsid w:val="008700AD"/>
    <w:rsid w:val="00884F69"/>
    <w:rsid w:val="008924B4"/>
    <w:rsid w:val="008957AD"/>
    <w:rsid w:val="00896E91"/>
    <w:rsid w:val="008973DB"/>
    <w:rsid w:val="008A3DEB"/>
    <w:rsid w:val="008C1AB8"/>
    <w:rsid w:val="008C57F3"/>
    <w:rsid w:val="008D4762"/>
    <w:rsid w:val="008D6B47"/>
    <w:rsid w:val="008E11B5"/>
    <w:rsid w:val="008E4254"/>
    <w:rsid w:val="008F004A"/>
    <w:rsid w:val="008F1FFC"/>
    <w:rsid w:val="008F5C38"/>
    <w:rsid w:val="00900D6F"/>
    <w:rsid w:val="00902AF8"/>
    <w:rsid w:val="00904379"/>
    <w:rsid w:val="00904611"/>
    <w:rsid w:val="00922ED1"/>
    <w:rsid w:val="00935D9C"/>
    <w:rsid w:val="009410AB"/>
    <w:rsid w:val="0094691F"/>
    <w:rsid w:val="0095166F"/>
    <w:rsid w:val="00957A46"/>
    <w:rsid w:val="00961D6B"/>
    <w:rsid w:val="00965225"/>
    <w:rsid w:val="009808FC"/>
    <w:rsid w:val="00982BD3"/>
    <w:rsid w:val="00984B1F"/>
    <w:rsid w:val="00992CDB"/>
    <w:rsid w:val="00997C05"/>
    <w:rsid w:val="009A0092"/>
    <w:rsid w:val="009A066E"/>
    <w:rsid w:val="009B1A21"/>
    <w:rsid w:val="009B33D0"/>
    <w:rsid w:val="009B3E74"/>
    <w:rsid w:val="009B5209"/>
    <w:rsid w:val="009B7C37"/>
    <w:rsid w:val="009C024D"/>
    <w:rsid w:val="009C5146"/>
    <w:rsid w:val="009C7D2C"/>
    <w:rsid w:val="009D6BED"/>
    <w:rsid w:val="009D717D"/>
    <w:rsid w:val="009E22A3"/>
    <w:rsid w:val="009F0006"/>
    <w:rsid w:val="00A00F39"/>
    <w:rsid w:val="00A22170"/>
    <w:rsid w:val="00A22882"/>
    <w:rsid w:val="00A267FF"/>
    <w:rsid w:val="00A31B32"/>
    <w:rsid w:val="00A3382A"/>
    <w:rsid w:val="00A46C4B"/>
    <w:rsid w:val="00A476F8"/>
    <w:rsid w:val="00A60CD2"/>
    <w:rsid w:val="00A638B4"/>
    <w:rsid w:val="00A739E5"/>
    <w:rsid w:val="00A91086"/>
    <w:rsid w:val="00A9209E"/>
    <w:rsid w:val="00A92B60"/>
    <w:rsid w:val="00AA5A7A"/>
    <w:rsid w:val="00AB06D3"/>
    <w:rsid w:val="00AB1483"/>
    <w:rsid w:val="00AB3539"/>
    <w:rsid w:val="00AB500A"/>
    <w:rsid w:val="00AC2926"/>
    <w:rsid w:val="00AD0734"/>
    <w:rsid w:val="00AD29B8"/>
    <w:rsid w:val="00AD344B"/>
    <w:rsid w:val="00AF74BF"/>
    <w:rsid w:val="00B009A0"/>
    <w:rsid w:val="00B01295"/>
    <w:rsid w:val="00B028BE"/>
    <w:rsid w:val="00B11EEA"/>
    <w:rsid w:val="00B13CBA"/>
    <w:rsid w:val="00B15BD7"/>
    <w:rsid w:val="00B27A77"/>
    <w:rsid w:val="00B31D1A"/>
    <w:rsid w:val="00B337D3"/>
    <w:rsid w:val="00B346D6"/>
    <w:rsid w:val="00B4299C"/>
    <w:rsid w:val="00B44A16"/>
    <w:rsid w:val="00B579D5"/>
    <w:rsid w:val="00B73567"/>
    <w:rsid w:val="00B80B83"/>
    <w:rsid w:val="00B8687D"/>
    <w:rsid w:val="00B90BAC"/>
    <w:rsid w:val="00B9213C"/>
    <w:rsid w:val="00B93E19"/>
    <w:rsid w:val="00B96367"/>
    <w:rsid w:val="00BA2DD0"/>
    <w:rsid w:val="00BA33B3"/>
    <w:rsid w:val="00BA76E3"/>
    <w:rsid w:val="00BB48E3"/>
    <w:rsid w:val="00BB78D3"/>
    <w:rsid w:val="00BC682B"/>
    <w:rsid w:val="00BD0A66"/>
    <w:rsid w:val="00BE3459"/>
    <w:rsid w:val="00BF56EB"/>
    <w:rsid w:val="00BF769C"/>
    <w:rsid w:val="00C0054B"/>
    <w:rsid w:val="00C0068C"/>
    <w:rsid w:val="00C01073"/>
    <w:rsid w:val="00C026CE"/>
    <w:rsid w:val="00C11A96"/>
    <w:rsid w:val="00C14A99"/>
    <w:rsid w:val="00C16668"/>
    <w:rsid w:val="00C26F57"/>
    <w:rsid w:val="00C27182"/>
    <w:rsid w:val="00C42041"/>
    <w:rsid w:val="00C45DCD"/>
    <w:rsid w:val="00C47236"/>
    <w:rsid w:val="00C50C23"/>
    <w:rsid w:val="00C561FF"/>
    <w:rsid w:val="00C60B5E"/>
    <w:rsid w:val="00C67155"/>
    <w:rsid w:val="00C67A14"/>
    <w:rsid w:val="00C737DE"/>
    <w:rsid w:val="00C74999"/>
    <w:rsid w:val="00C751B8"/>
    <w:rsid w:val="00CA0641"/>
    <w:rsid w:val="00CA0B1A"/>
    <w:rsid w:val="00CC240F"/>
    <w:rsid w:val="00CC2EC5"/>
    <w:rsid w:val="00CC4923"/>
    <w:rsid w:val="00CC6360"/>
    <w:rsid w:val="00CE3D51"/>
    <w:rsid w:val="00CE7FB0"/>
    <w:rsid w:val="00CF4A2E"/>
    <w:rsid w:val="00CF7E01"/>
    <w:rsid w:val="00D00D05"/>
    <w:rsid w:val="00D02DC2"/>
    <w:rsid w:val="00D034F8"/>
    <w:rsid w:val="00D045AF"/>
    <w:rsid w:val="00D24392"/>
    <w:rsid w:val="00D2517E"/>
    <w:rsid w:val="00D369B1"/>
    <w:rsid w:val="00D45FF1"/>
    <w:rsid w:val="00D46AA3"/>
    <w:rsid w:val="00D64DDE"/>
    <w:rsid w:val="00D716A6"/>
    <w:rsid w:val="00D74A8B"/>
    <w:rsid w:val="00D769D1"/>
    <w:rsid w:val="00D77017"/>
    <w:rsid w:val="00D825FB"/>
    <w:rsid w:val="00D97EB6"/>
    <w:rsid w:val="00DA5857"/>
    <w:rsid w:val="00DB1ED4"/>
    <w:rsid w:val="00DB2DBC"/>
    <w:rsid w:val="00DB41C6"/>
    <w:rsid w:val="00DB4E25"/>
    <w:rsid w:val="00DB5789"/>
    <w:rsid w:val="00DB60C4"/>
    <w:rsid w:val="00DC2488"/>
    <w:rsid w:val="00DC63EB"/>
    <w:rsid w:val="00DD1050"/>
    <w:rsid w:val="00DE26A3"/>
    <w:rsid w:val="00DF6A0B"/>
    <w:rsid w:val="00E03285"/>
    <w:rsid w:val="00E03968"/>
    <w:rsid w:val="00E04BB7"/>
    <w:rsid w:val="00E120BE"/>
    <w:rsid w:val="00E125EB"/>
    <w:rsid w:val="00E24B70"/>
    <w:rsid w:val="00E304B6"/>
    <w:rsid w:val="00E309CE"/>
    <w:rsid w:val="00E37677"/>
    <w:rsid w:val="00E5475C"/>
    <w:rsid w:val="00E54850"/>
    <w:rsid w:val="00E55860"/>
    <w:rsid w:val="00E56539"/>
    <w:rsid w:val="00E63929"/>
    <w:rsid w:val="00E64960"/>
    <w:rsid w:val="00E651BB"/>
    <w:rsid w:val="00E70949"/>
    <w:rsid w:val="00E7334E"/>
    <w:rsid w:val="00E832E3"/>
    <w:rsid w:val="00E874B6"/>
    <w:rsid w:val="00E9379A"/>
    <w:rsid w:val="00EA162E"/>
    <w:rsid w:val="00EA6D10"/>
    <w:rsid w:val="00EB0A0E"/>
    <w:rsid w:val="00EB0CA9"/>
    <w:rsid w:val="00EB36AE"/>
    <w:rsid w:val="00EB3CE6"/>
    <w:rsid w:val="00EB5B1A"/>
    <w:rsid w:val="00EC022F"/>
    <w:rsid w:val="00EC2C59"/>
    <w:rsid w:val="00EC71CB"/>
    <w:rsid w:val="00EE3A8F"/>
    <w:rsid w:val="00EE4F95"/>
    <w:rsid w:val="00EE6C5E"/>
    <w:rsid w:val="00EF47D2"/>
    <w:rsid w:val="00EF7F23"/>
    <w:rsid w:val="00F04923"/>
    <w:rsid w:val="00F22AD8"/>
    <w:rsid w:val="00F252DB"/>
    <w:rsid w:val="00F35444"/>
    <w:rsid w:val="00F36C7C"/>
    <w:rsid w:val="00F42CFF"/>
    <w:rsid w:val="00F43C05"/>
    <w:rsid w:val="00F50CD8"/>
    <w:rsid w:val="00F638CB"/>
    <w:rsid w:val="00F67ED7"/>
    <w:rsid w:val="00F71378"/>
    <w:rsid w:val="00F90EE5"/>
    <w:rsid w:val="00F918CC"/>
    <w:rsid w:val="00FA1CE9"/>
    <w:rsid w:val="00FA5737"/>
    <w:rsid w:val="00FA5A4A"/>
    <w:rsid w:val="00FA646B"/>
    <w:rsid w:val="00FA7FEF"/>
    <w:rsid w:val="00FB690D"/>
    <w:rsid w:val="00FB6CED"/>
    <w:rsid w:val="00FB7F42"/>
    <w:rsid w:val="00FC0BC0"/>
    <w:rsid w:val="00FC159A"/>
    <w:rsid w:val="00FC1E3C"/>
    <w:rsid w:val="00FC46C6"/>
    <w:rsid w:val="00FD202F"/>
    <w:rsid w:val="00FD2137"/>
    <w:rsid w:val="00FD625D"/>
    <w:rsid w:val="00FE5F19"/>
    <w:rsid w:val="00FF1C06"/>
    <w:rsid w:val="00FF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D00D"/>
  <w15:docId w15:val="{CC083EB4-6BCC-4DAF-A1C1-AA79C15F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02DC2"/>
    <w:rPr>
      <w:rFonts w:ascii="Times New Roman" w:eastAsia="Times New Roman" w:hAnsi="Times New Roman"/>
    </w:rPr>
  </w:style>
  <w:style w:type="paragraph" w:styleId="10">
    <w:name w:val="heading 1"/>
    <w:basedOn w:val="a1"/>
    <w:next w:val="a1"/>
    <w:link w:val="11"/>
    <w:uiPriority w:val="9"/>
    <w:qFormat/>
    <w:rsid w:val="00E937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1"/>
    <w:next w:val="a1"/>
    <w:link w:val="21"/>
    <w:uiPriority w:val="9"/>
    <w:unhideWhenUsed/>
    <w:qFormat/>
    <w:rsid w:val="00E937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E937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EB0A0E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E9379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УК1"/>
    <w:basedOn w:val="10"/>
    <w:next w:val="a1"/>
    <w:link w:val="13"/>
    <w:rsid w:val="00CC240F"/>
    <w:pPr>
      <w:keepLines w:val="0"/>
      <w:spacing w:before="0" w:after="120"/>
      <w:ind w:left="567" w:right="567"/>
      <w:jc w:val="center"/>
    </w:pPr>
    <w:rPr>
      <w:rFonts w:ascii="Times New Roman" w:hAnsi="Times New Roman"/>
      <w:caps/>
      <w:kern w:val="32"/>
      <w:sz w:val="32"/>
      <w:szCs w:val="32"/>
    </w:rPr>
  </w:style>
  <w:style w:type="character" w:customStyle="1" w:styleId="13">
    <w:name w:val="УК1 Знак"/>
    <w:link w:val="12"/>
    <w:locked/>
    <w:rsid w:val="00CC240F"/>
    <w:rPr>
      <w:rFonts w:ascii="Times New Roman" w:eastAsia="Times New Roman" w:hAnsi="Times New Roman" w:cs="Times New Roman"/>
      <w:b/>
      <w:bCs/>
      <w:caps/>
      <w:color w:val="365F91"/>
      <w:kern w:val="32"/>
      <w:sz w:val="32"/>
      <w:szCs w:val="32"/>
      <w:lang w:eastAsia="ru-RU"/>
    </w:rPr>
  </w:style>
  <w:style w:type="character" w:customStyle="1" w:styleId="11">
    <w:name w:val="Заголовок 1 Знак"/>
    <w:basedOn w:val="a2"/>
    <w:link w:val="10"/>
    <w:uiPriority w:val="9"/>
    <w:rsid w:val="00E937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No Spacing"/>
    <w:uiPriority w:val="1"/>
    <w:qFormat/>
    <w:rsid w:val="00CC240F"/>
    <w:pPr>
      <w:ind w:firstLine="709"/>
      <w:jc w:val="both"/>
    </w:pPr>
    <w:rPr>
      <w:rFonts w:ascii="Times New Roman" w:eastAsia="Times New Roman" w:hAnsi="Times New Roman"/>
      <w:sz w:val="28"/>
      <w:szCs w:val="28"/>
    </w:rPr>
  </w:style>
  <w:style w:type="paragraph" w:styleId="a7">
    <w:name w:val="Normal (Web)"/>
    <w:basedOn w:val="a1"/>
    <w:rsid w:val="00E9379A"/>
    <w:pPr>
      <w:spacing w:before="100" w:beforeAutospacing="1" w:after="100" w:afterAutospacing="1" w:line="288" w:lineRule="auto"/>
      <w:ind w:firstLine="327"/>
      <w:jc w:val="both"/>
    </w:pPr>
    <w:rPr>
      <w:rFonts w:ascii="Arial" w:hAnsi="Arial" w:cs="Arial"/>
      <w:color w:val="000000"/>
    </w:rPr>
  </w:style>
  <w:style w:type="character" w:customStyle="1" w:styleId="apple-converted-space">
    <w:name w:val="apple-converted-space"/>
    <w:rsid w:val="00CC240F"/>
    <w:rPr>
      <w:rFonts w:cs="Times New Roman"/>
    </w:rPr>
  </w:style>
  <w:style w:type="paragraph" w:styleId="a8">
    <w:name w:val="List Paragraph"/>
    <w:basedOn w:val="a1"/>
    <w:uiPriority w:val="34"/>
    <w:qFormat/>
    <w:rsid w:val="00E9379A"/>
    <w:pPr>
      <w:ind w:left="720"/>
      <w:contextualSpacing/>
    </w:pPr>
  </w:style>
  <w:style w:type="paragraph" w:styleId="a9">
    <w:name w:val="Balloon Text"/>
    <w:basedOn w:val="a1"/>
    <w:link w:val="aa"/>
    <w:uiPriority w:val="99"/>
    <w:semiHidden/>
    <w:unhideWhenUsed/>
    <w:rsid w:val="00E9379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uiPriority w:val="99"/>
    <w:semiHidden/>
    <w:rsid w:val="00E9379A"/>
    <w:rPr>
      <w:rFonts w:ascii="Tahoma" w:eastAsia="Times New Roman" w:hAnsi="Tahoma" w:cs="Tahoma"/>
      <w:sz w:val="16"/>
      <w:szCs w:val="16"/>
    </w:rPr>
  </w:style>
  <w:style w:type="character" w:styleId="ab">
    <w:name w:val="Hyperlink"/>
    <w:basedOn w:val="a2"/>
    <w:uiPriority w:val="99"/>
    <w:unhideWhenUsed/>
    <w:rsid w:val="00E9379A"/>
    <w:rPr>
      <w:color w:val="0000FF" w:themeColor="hyperlink"/>
      <w:u w:val="single"/>
    </w:rPr>
  </w:style>
  <w:style w:type="character" w:customStyle="1" w:styleId="40">
    <w:name w:val="Заголовок 4 Знак"/>
    <w:link w:val="4"/>
    <w:uiPriority w:val="9"/>
    <w:semiHidden/>
    <w:rsid w:val="00EB0A0E"/>
    <w:rPr>
      <w:rFonts w:ascii="Cambria" w:eastAsia="Times New Roman" w:hAnsi="Cambria" w:cs="Times New Roman"/>
      <w:b/>
      <w:bCs/>
      <w:i/>
      <w:iCs/>
      <w:color w:val="4F81BD"/>
      <w:sz w:val="28"/>
      <w:szCs w:val="28"/>
      <w:lang w:eastAsia="ru-RU"/>
    </w:rPr>
  </w:style>
  <w:style w:type="character" w:styleId="ac">
    <w:name w:val="annotation reference"/>
    <w:uiPriority w:val="99"/>
    <w:semiHidden/>
    <w:unhideWhenUsed/>
    <w:rsid w:val="00C737DE"/>
    <w:rPr>
      <w:sz w:val="16"/>
      <w:szCs w:val="16"/>
    </w:rPr>
  </w:style>
  <w:style w:type="paragraph" w:styleId="ad">
    <w:name w:val="annotation text"/>
    <w:basedOn w:val="a1"/>
    <w:link w:val="ae"/>
    <w:uiPriority w:val="99"/>
    <w:semiHidden/>
    <w:unhideWhenUsed/>
    <w:rsid w:val="00C737DE"/>
    <w:rPr>
      <w:lang w:val="x-none"/>
    </w:rPr>
  </w:style>
  <w:style w:type="character" w:customStyle="1" w:styleId="ae">
    <w:name w:val="Текст примечания Знак"/>
    <w:link w:val="ad"/>
    <w:uiPriority w:val="99"/>
    <w:semiHidden/>
    <w:rsid w:val="00C737D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737DE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C737D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1">
    <w:name w:val="Strong"/>
    <w:uiPriority w:val="22"/>
    <w:qFormat/>
    <w:rsid w:val="009410AB"/>
    <w:rPr>
      <w:b/>
      <w:bCs/>
    </w:rPr>
  </w:style>
  <w:style w:type="paragraph" w:styleId="af2">
    <w:name w:val="TOC Heading"/>
    <w:basedOn w:val="10"/>
    <w:next w:val="a1"/>
    <w:uiPriority w:val="39"/>
    <w:unhideWhenUsed/>
    <w:qFormat/>
    <w:rsid w:val="00E9379A"/>
    <w:pPr>
      <w:spacing w:line="276" w:lineRule="auto"/>
      <w:outlineLvl w:val="9"/>
    </w:pPr>
  </w:style>
  <w:style w:type="paragraph" w:styleId="14">
    <w:name w:val="toc 1"/>
    <w:basedOn w:val="a1"/>
    <w:next w:val="a1"/>
    <w:autoRedefine/>
    <w:uiPriority w:val="39"/>
    <w:unhideWhenUsed/>
    <w:qFormat/>
    <w:rsid w:val="00E9379A"/>
    <w:pPr>
      <w:spacing w:after="100"/>
    </w:pPr>
    <w:rPr>
      <w:b/>
      <w:sz w:val="28"/>
    </w:rPr>
  </w:style>
  <w:style w:type="paragraph" w:styleId="af3">
    <w:name w:val="header"/>
    <w:basedOn w:val="a1"/>
    <w:link w:val="af4"/>
    <w:uiPriority w:val="99"/>
    <w:unhideWhenUsed/>
    <w:rsid w:val="00E9379A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2"/>
    <w:link w:val="af3"/>
    <w:uiPriority w:val="99"/>
    <w:rsid w:val="00E9379A"/>
    <w:rPr>
      <w:rFonts w:ascii="Times New Roman" w:eastAsia="Times New Roman" w:hAnsi="Times New Roman"/>
    </w:rPr>
  </w:style>
  <w:style w:type="paragraph" w:styleId="af5">
    <w:name w:val="footer"/>
    <w:basedOn w:val="a1"/>
    <w:link w:val="af6"/>
    <w:uiPriority w:val="99"/>
    <w:unhideWhenUsed/>
    <w:rsid w:val="00E9379A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2"/>
    <w:link w:val="af5"/>
    <w:uiPriority w:val="99"/>
    <w:rsid w:val="00E9379A"/>
    <w:rPr>
      <w:rFonts w:ascii="Times New Roman" w:eastAsia="Times New Roman" w:hAnsi="Times New Roman"/>
    </w:rPr>
  </w:style>
  <w:style w:type="paragraph" w:customStyle="1" w:styleId="Default">
    <w:name w:val="Default"/>
    <w:rsid w:val="00503AA6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21">
    <w:name w:val="Заголовок 2 Знак"/>
    <w:basedOn w:val="a2"/>
    <w:link w:val="20"/>
    <w:uiPriority w:val="9"/>
    <w:rsid w:val="00E937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2">
    <w:name w:val="toc 2"/>
    <w:basedOn w:val="a1"/>
    <w:next w:val="a1"/>
    <w:autoRedefine/>
    <w:uiPriority w:val="39"/>
    <w:unhideWhenUsed/>
    <w:qFormat/>
    <w:rsid w:val="00E9379A"/>
    <w:pPr>
      <w:spacing w:after="100"/>
      <w:ind w:left="200"/>
    </w:pPr>
    <w:rPr>
      <w:i/>
      <w:sz w:val="28"/>
    </w:rPr>
  </w:style>
  <w:style w:type="character" w:customStyle="1" w:styleId="30">
    <w:name w:val="Заголовок 3 Знак"/>
    <w:basedOn w:val="a2"/>
    <w:link w:val="3"/>
    <w:uiPriority w:val="9"/>
    <w:rsid w:val="00E9379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f7">
    <w:name w:val="_Стиль текста"/>
    <w:link w:val="af8"/>
    <w:qFormat/>
    <w:rsid w:val="009C024D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character" w:customStyle="1" w:styleId="af8">
    <w:name w:val="_Стиль текста Знак"/>
    <w:basedOn w:val="a2"/>
    <w:link w:val="af7"/>
    <w:rsid w:val="009C024D"/>
    <w:rPr>
      <w:rFonts w:ascii="Times New Roman" w:hAnsi="Times New Roman"/>
      <w:sz w:val="28"/>
      <w:szCs w:val="22"/>
      <w:lang w:eastAsia="en-US"/>
    </w:rPr>
  </w:style>
  <w:style w:type="paragraph" w:customStyle="1" w:styleId="af9">
    <w:name w:val="Тесты"/>
    <w:basedOn w:val="af7"/>
    <w:link w:val="afa"/>
    <w:qFormat/>
    <w:rsid w:val="0017662A"/>
    <w:pPr>
      <w:spacing w:after="80"/>
    </w:pPr>
    <w:rPr>
      <w:b/>
      <w:lang w:val="en-US"/>
    </w:rPr>
  </w:style>
  <w:style w:type="character" w:customStyle="1" w:styleId="afa">
    <w:name w:val="Тесты Знак"/>
    <w:basedOn w:val="af8"/>
    <w:link w:val="af9"/>
    <w:rsid w:val="0017662A"/>
    <w:rPr>
      <w:rFonts w:ascii="Times New Roman" w:hAnsi="Times New Roman"/>
      <w:b/>
      <w:sz w:val="28"/>
      <w:szCs w:val="22"/>
      <w:lang w:val="en-US" w:eastAsia="en-US"/>
    </w:rPr>
  </w:style>
  <w:style w:type="character" w:styleId="afb">
    <w:name w:val="FollowedHyperlink"/>
    <w:basedOn w:val="a2"/>
    <w:uiPriority w:val="99"/>
    <w:semiHidden/>
    <w:unhideWhenUsed/>
    <w:rsid w:val="00E9379A"/>
    <w:rPr>
      <w:color w:val="800080" w:themeColor="followedHyperlink"/>
      <w:u w:val="single"/>
    </w:rPr>
  </w:style>
  <w:style w:type="paragraph" w:customStyle="1" w:styleId="afc">
    <w:name w:val="Вовиков Абзац"/>
    <w:basedOn w:val="a1"/>
    <w:qFormat/>
    <w:rsid w:val="00BC682B"/>
    <w:rPr>
      <w:rFonts w:eastAsiaTheme="minorHAnsi" w:cstheme="minorBidi"/>
      <w:color w:val="000000" w:themeColor="text1"/>
      <w:szCs w:val="22"/>
    </w:rPr>
  </w:style>
  <w:style w:type="paragraph" w:customStyle="1" w:styleId="StyleText">
    <w:name w:val="StyleText"/>
    <w:basedOn w:val="a1"/>
    <w:link w:val="StyleText0"/>
    <w:qFormat/>
    <w:rsid w:val="00B15BD7"/>
    <w:rPr>
      <w:rFonts w:eastAsiaTheme="minorHAnsi" w:cstheme="minorBidi"/>
      <w:szCs w:val="22"/>
      <w:lang w:eastAsia="en-US"/>
    </w:rPr>
  </w:style>
  <w:style w:type="paragraph" w:customStyle="1" w:styleId="afd">
    <w:name w:val="Кутенков абзац"/>
    <w:basedOn w:val="a1"/>
    <w:qFormat/>
    <w:rsid w:val="00900D6F"/>
    <w:pPr>
      <w:ind w:firstLine="709"/>
      <w:jc w:val="both"/>
    </w:pPr>
    <w:rPr>
      <w:color w:val="000000" w:themeColor="text1"/>
      <w:sz w:val="28"/>
    </w:rPr>
  </w:style>
  <w:style w:type="paragraph" w:customStyle="1" w:styleId="15">
    <w:name w:val="Кутенков  заголовок1"/>
    <w:basedOn w:val="10"/>
    <w:next w:val="afd"/>
    <w:qFormat/>
    <w:rsid w:val="00900D6F"/>
    <w:pPr>
      <w:spacing w:before="80" w:after="80"/>
      <w:ind w:firstLine="709"/>
    </w:pPr>
    <w:rPr>
      <w:rFonts w:ascii="Times New Roman" w:hAnsi="Times New Roman"/>
      <w:color w:val="000000" w:themeColor="text1"/>
    </w:rPr>
  </w:style>
  <w:style w:type="paragraph" w:customStyle="1" w:styleId="23">
    <w:name w:val="Кутенков  заголовок2"/>
    <w:basedOn w:val="20"/>
    <w:next w:val="afd"/>
    <w:qFormat/>
    <w:rsid w:val="00900D6F"/>
    <w:pPr>
      <w:spacing w:before="60" w:after="60"/>
      <w:ind w:firstLine="709"/>
    </w:pPr>
    <w:rPr>
      <w:rFonts w:ascii="Times New Roman" w:hAnsi="Times New Roman"/>
      <w:color w:val="000000" w:themeColor="text1"/>
      <w:sz w:val="28"/>
    </w:rPr>
  </w:style>
  <w:style w:type="paragraph" w:customStyle="1" w:styleId="31">
    <w:name w:val="Кутенков заголовок3"/>
    <w:basedOn w:val="3"/>
    <w:qFormat/>
    <w:rsid w:val="00E9379A"/>
    <w:pPr>
      <w:spacing w:before="60" w:after="60"/>
      <w:ind w:firstLine="709"/>
    </w:pPr>
    <w:rPr>
      <w:rFonts w:ascii="Times New Roman" w:hAnsi="Times New Roman"/>
      <w:color w:val="000000" w:themeColor="text1"/>
      <w:sz w:val="28"/>
    </w:rPr>
  </w:style>
  <w:style w:type="table" w:customStyle="1" w:styleId="afe">
    <w:name w:val="Свистунова таблица"/>
    <w:basedOn w:val="a3"/>
    <w:uiPriority w:val="99"/>
    <w:rsid w:val="00E9379A"/>
    <w:pPr>
      <w:ind w:firstLine="284"/>
      <w:jc w:val="both"/>
    </w:pPr>
    <w:rPr>
      <w:rFonts w:ascii="Times New Roman" w:eastAsiaTheme="minorHAnsi" w:hAnsi="Times New Roman" w:cstheme="minorBidi"/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Placeholder Text"/>
    <w:basedOn w:val="a2"/>
    <w:uiPriority w:val="99"/>
    <w:semiHidden/>
    <w:rsid w:val="00E9379A"/>
    <w:rPr>
      <w:color w:val="808080"/>
    </w:rPr>
  </w:style>
  <w:style w:type="paragraph" w:customStyle="1" w:styleId="aff0">
    <w:name w:val="Кутенков маркированный  список"/>
    <w:basedOn w:val="a0"/>
    <w:next w:val="afd"/>
    <w:qFormat/>
    <w:rsid w:val="00900D6F"/>
    <w:pPr>
      <w:spacing w:before="60"/>
      <w:ind w:left="1066" w:hanging="357"/>
      <w:jc w:val="both"/>
    </w:pPr>
    <w:rPr>
      <w:sz w:val="28"/>
    </w:rPr>
  </w:style>
  <w:style w:type="paragraph" w:customStyle="1" w:styleId="16">
    <w:name w:val="Кутенков нумерованный список 1"/>
    <w:basedOn w:val="a"/>
    <w:next w:val="afd"/>
    <w:qFormat/>
    <w:rsid w:val="00900D6F"/>
    <w:pPr>
      <w:ind w:left="709" w:firstLine="709"/>
      <w:jc w:val="both"/>
    </w:pPr>
    <w:rPr>
      <w:sz w:val="28"/>
    </w:rPr>
  </w:style>
  <w:style w:type="paragraph" w:styleId="a0">
    <w:name w:val="List Bullet"/>
    <w:basedOn w:val="a1"/>
    <w:uiPriority w:val="99"/>
    <w:semiHidden/>
    <w:unhideWhenUsed/>
    <w:rsid w:val="00E9379A"/>
    <w:pPr>
      <w:numPr>
        <w:numId w:val="21"/>
      </w:numPr>
      <w:contextualSpacing/>
    </w:pPr>
  </w:style>
  <w:style w:type="paragraph" w:customStyle="1" w:styleId="24">
    <w:name w:val="Кутенков нумерованный список2"/>
    <w:basedOn w:val="2"/>
    <w:next w:val="afd"/>
    <w:qFormat/>
    <w:rsid w:val="00900D6F"/>
    <w:pPr>
      <w:spacing w:before="60"/>
      <w:ind w:left="1134" w:firstLine="1134"/>
      <w:jc w:val="both"/>
    </w:pPr>
    <w:rPr>
      <w:sz w:val="28"/>
    </w:rPr>
  </w:style>
  <w:style w:type="paragraph" w:styleId="a">
    <w:name w:val="List Number"/>
    <w:basedOn w:val="a1"/>
    <w:uiPriority w:val="99"/>
    <w:unhideWhenUsed/>
    <w:rsid w:val="00E9379A"/>
    <w:pPr>
      <w:numPr>
        <w:numId w:val="2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E9379A"/>
    <w:pPr>
      <w:numPr>
        <w:numId w:val="27"/>
      </w:numPr>
      <w:contextualSpacing/>
    </w:pPr>
  </w:style>
  <w:style w:type="paragraph" w:styleId="32">
    <w:name w:val="toc 3"/>
    <w:basedOn w:val="a1"/>
    <w:next w:val="a1"/>
    <w:autoRedefine/>
    <w:uiPriority w:val="39"/>
    <w:unhideWhenUsed/>
    <w:qFormat/>
    <w:rsid w:val="00E9379A"/>
    <w:pPr>
      <w:spacing w:after="100"/>
      <w:ind w:left="400"/>
    </w:pPr>
    <w:rPr>
      <w:i/>
      <w:sz w:val="24"/>
    </w:rPr>
  </w:style>
  <w:style w:type="character" w:customStyle="1" w:styleId="rvts20">
    <w:name w:val="rvts20"/>
    <w:basedOn w:val="a2"/>
    <w:rsid w:val="00E9379A"/>
  </w:style>
  <w:style w:type="character" w:customStyle="1" w:styleId="rvts9">
    <w:name w:val="rvts9"/>
    <w:basedOn w:val="a2"/>
    <w:rsid w:val="00E9379A"/>
  </w:style>
  <w:style w:type="paragraph" w:customStyle="1" w:styleId="rvps4">
    <w:name w:val="rvps4"/>
    <w:basedOn w:val="a1"/>
    <w:rsid w:val="00E9379A"/>
    <w:pPr>
      <w:spacing w:before="100" w:beforeAutospacing="1" w:after="100" w:afterAutospacing="1"/>
    </w:pPr>
    <w:rPr>
      <w:sz w:val="24"/>
      <w:szCs w:val="24"/>
    </w:rPr>
  </w:style>
  <w:style w:type="paragraph" w:customStyle="1" w:styleId="rvps20">
    <w:name w:val="rvps20"/>
    <w:basedOn w:val="a1"/>
    <w:rsid w:val="00E9379A"/>
    <w:pPr>
      <w:spacing w:before="100" w:beforeAutospacing="1" w:after="100" w:afterAutospacing="1"/>
    </w:pPr>
    <w:rPr>
      <w:sz w:val="24"/>
      <w:szCs w:val="24"/>
    </w:rPr>
  </w:style>
  <w:style w:type="paragraph" w:customStyle="1" w:styleId="rvps17">
    <w:name w:val="rvps17"/>
    <w:basedOn w:val="a1"/>
    <w:rsid w:val="00E9379A"/>
    <w:pPr>
      <w:spacing w:before="100" w:beforeAutospacing="1" w:after="100" w:afterAutospacing="1"/>
    </w:pPr>
    <w:rPr>
      <w:sz w:val="24"/>
      <w:szCs w:val="24"/>
    </w:rPr>
  </w:style>
  <w:style w:type="character" w:customStyle="1" w:styleId="rvts11">
    <w:name w:val="rvts11"/>
    <w:basedOn w:val="a2"/>
    <w:rsid w:val="00E9379A"/>
  </w:style>
  <w:style w:type="character" w:customStyle="1" w:styleId="rvts14">
    <w:name w:val="rvts14"/>
    <w:basedOn w:val="a2"/>
    <w:rsid w:val="00E9379A"/>
  </w:style>
  <w:style w:type="character" w:customStyle="1" w:styleId="rvts29">
    <w:name w:val="rvts29"/>
    <w:basedOn w:val="a2"/>
    <w:rsid w:val="00E9379A"/>
  </w:style>
  <w:style w:type="paragraph" w:customStyle="1" w:styleId="rvps16">
    <w:name w:val="rvps16"/>
    <w:basedOn w:val="a1"/>
    <w:rsid w:val="00E9379A"/>
    <w:pPr>
      <w:spacing w:before="100" w:beforeAutospacing="1" w:after="100" w:afterAutospacing="1"/>
    </w:pPr>
    <w:rPr>
      <w:sz w:val="24"/>
      <w:szCs w:val="24"/>
    </w:rPr>
  </w:style>
  <w:style w:type="character" w:customStyle="1" w:styleId="rvts61">
    <w:name w:val="rvts61"/>
    <w:basedOn w:val="a2"/>
    <w:rsid w:val="00E9379A"/>
  </w:style>
  <w:style w:type="character" w:customStyle="1" w:styleId="rvts28">
    <w:name w:val="rvts28"/>
    <w:basedOn w:val="a2"/>
    <w:rsid w:val="00E9379A"/>
  </w:style>
  <w:style w:type="character" w:customStyle="1" w:styleId="rvts16">
    <w:name w:val="rvts16"/>
    <w:basedOn w:val="a2"/>
    <w:rsid w:val="00E9379A"/>
  </w:style>
  <w:style w:type="character" w:customStyle="1" w:styleId="rvts32">
    <w:name w:val="rvts32"/>
    <w:basedOn w:val="a2"/>
    <w:rsid w:val="00E9379A"/>
  </w:style>
  <w:style w:type="paragraph" w:customStyle="1" w:styleId="rvps11">
    <w:name w:val="rvps11"/>
    <w:basedOn w:val="a1"/>
    <w:rsid w:val="00E9379A"/>
    <w:pPr>
      <w:spacing w:before="100" w:beforeAutospacing="1" w:after="100" w:afterAutospacing="1"/>
    </w:pPr>
    <w:rPr>
      <w:sz w:val="24"/>
      <w:szCs w:val="24"/>
    </w:rPr>
  </w:style>
  <w:style w:type="paragraph" w:customStyle="1" w:styleId="rvps26">
    <w:name w:val="rvps26"/>
    <w:basedOn w:val="a1"/>
    <w:rsid w:val="00E9379A"/>
    <w:pPr>
      <w:spacing w:before="100" w:beforeAutospacing="1" w:after="100" w:afterAutospacing="1"/>
    </w:pPr>
    <w:rPr>
      <w:sz w:val="24"/>
      <w:szCs w:val="24"/>
    </w:rPr>
  </w:style>
  <w:style w:type="paragraph" w:customStyle="1" w:styleId="rvps10">
    <w:name w:val="rvps10"/>
    <w:basedOn w:val="a1"/>
    <w:rsid w:val="00E9379A"/>
    <w:pPr>
      <w:spacing w:before="100" w:beforeAutospacing="1" w:after="100" w:afterAutospacing="1"/>
    </w:pPr>
    <w:rPr>
      <w:sz w:val="24"/>
      <w:szCs w:val="24"/>
    </w:rPr>
  </w:style>
  <w:style w:type="paragraph" w:customStyle="1" w:styleId="rvps67">
    <w:name w:val="rvps67"/>
    <w:basedOn w:val="a1"/>
    <w:rsid w:val="00E9379A"/>
    <w:pPr>
      <w:spacing w:before="100" w:beforeAutospacing="1" w:after="100" w:afterAutospacing="1"/>
    </w:pPr>
    <w:rPr>
      <w:sz w:val="24"/>
      <w:szCs w:val="24"/>
    </w:rPr>
  </w:style>
  <w:style w:type="paragraph" w:customStyle="1" w:styleId="aff1">
    <w:name w:val="Абзац_Малиновцев_Иван"/>
    <w:basedOn w:val="a7"/>
    <w:qFormat/>
    <w:rsid w:val="00E9379A"/>
    <w:pPr>
      <w:spacing w:before="0" w:beforeAutospacing="0" w:after="0" w:afterAutospacing="0" w:line="240" w:lineRule="auto"/>
      <w:ind w:firstLine="709"/>
    </w:pPr>
    <w:rPr>
      <w:rFonts w:ascii="Times New Roman" w:hAnsi="Times New Roman" w:cs="Times New Roman"/>
      <w:color w:val="auto"/>
      <w:sz w:val="28"/>
      <w:szCs w:val="24"/>
    </w:rPr>
  </w:style>
  <w:style w:type="paragraph" w:styleId="aff2">
    <w:name w:val="caption"/>
    <w:basedOn w:val="a1"/>
    <w:next w:val="a1"/>
    <w:uiPriority w:val="35"/>
    <w:unhideWhenUsed/>
    <w:qFormat/>
    <w:rsid w:val="00E9379A"/>
    <w:pPr>
      <w:spacing w:after="200"/>
    </w:pPr>
    <w:rPr>
      <w:b/>
      <w:bCs/>
      <w:color w:val="4F81BD" w:themeColor="accent1"/>
      <w:sz w:val="18"/>
      <w:szCs w:val="18"/>
    </w:rPr>
  </w:style>
  <w:style w:type="numbering" w:customStyle="1" w:styleId="1">
    <w:name w:val="Стиль1"/>
    <w:uiPriority w:val="99"/>
    <w:rsid w:val="00E9379A"/>
    <w:pPr>
      <w:numPr>
        <w:numId w:val="41"/>
      </w:numPr>
    </w:pPr>
  </w:style>
  <w:style w:type="character" w:customStyle="1" w:styleId="StyleText0">
    <w:name w:val="StyleText Знак"/>
    <w:basedOn w:val="a2"/>
    <w:link w:val="StyleText"/>
    <w:locked/>
    <w:rsid w:val="00280F56"/>
    <w:rPr>
      <w:rFonts w:ascii="Times New Roman" w:eastAsiaTheme="minorHAnsi" w:hAnsi="Times New Roman" w:cstheme="minorBidi"/>
      <w:szCs w:val="22"/>
      <w:lang w:eastAsia="en-US"/>
    </w:rPr>
  </w:style>
  <w:style w:type="paragraph" w:customStyle="1" w:styleId="aff3">
    <w:name w:val="Свистунова абзац"/>
    <w:basedOn w:val="a1"/>
    <w:qFormat/>
    <w:rsid w:val="00E9379A"/>
    <w:pPr>
      <w:ind w:firstLine="709"/>
      <w:jc w:val="both"/>
    </w:pPr>
    <w:rPr>
      <w:color w:val="000000" w:themeColor="text1"/>
      <w:sz w:val="28"/>
    </w:rPr>
  </w:style>
  <w:style w:type="paragraph" w:customStyle="1" w:styleId="17">
    <w:name w:val="Свистунова  заголовок1"/>
    <w:basedOn w:val="10"/>
    <w:next w:val="aff3"/>
    <w:qFormat/>
    <w:rsid w:val="00E9379A"/>
    <w:pPr>
      <w:spacing w:before="80" w:after="80"/>
      <w:ind w:firstLine="709"/>
    </w:pPr>
    <w:rPr>
      <w:rFonts w:ascii="Times New Roman" w:hAnsi="Times New Roman"/>
      <w:color w:val="000000" w:themeColor="text1"/>
    </w:rPr>
  </w:style>
  <w:style w:type="paragraph" w:customStyle="1" w:styleId="25">
    <w:name w:val="Свистунова  заголовок2"/>
    <w:basedOn w:val="20"/>
    <w:next w:val="aff3"/>
    <w:qFormat/>
    <w:rsid w:val="00E9379A"/>
    <w:pPr>
      <w:spacing w:before="60" w:after="60"/>
      <w:ind w:firstLine="709"/>
    </w:pPr>
    <w:rPr>
      <w:rFonts w:ascii="Times New Roman" w:hAnsi="Times New Roman"/>
      <w:color w:val="000000" w:themeColor="text1"/>
      <w:sz w:val="28"/>
    </w:rPr>
  </w:style>
  <w:style w:type="paragraph" w:customStyle="1" w:styleId="33">
    <w:name w:val="Свистунова заголовок3"/>
    <w:basedOn w:val="3"/>
    <w:qFormat/>
    <w:rsid w:val="00E9379A"/>
    <w:pPr>
      <w:spacing w:before="60" w:after="60"/>
      <w:ind w:left="1775" w:firstLine="709"/>
    </w:pPr>
    <w:rPr>
      <w:rFonts w:ascii="Times New Roman" w:hAnsi="Times New Roman"/>
      <w:color w:val="000000" w:themeColor="text1"/>
      <w:sz w:val="28"/>
    </w:rPr>
  </w:style>
  <w:style w:type="paragraph" w:customStyle="1" w:styleId="aff4">
    <w:name w:val="Свистунова маркированный  список"/>
    <w:basedOn w:val="a0"/>
    <w:next w:val="aff3"/>
    <w:qFormat/>
    <w:rsid w:val="00E9379A"/>
    <w:pPr>
      <w:spacing w:before="60"/>
      <w:ind w:left="1066" w:hanging="357"/>
      <w:jc w:val="both"/>
    </w:pPr>
    <w:rPr>
      <w:sz w:val="28"/>
    </w:rPr>
  </w:style>
  <w:style w:type="paragraph" w:customStyle="1" w:styleId="18">
    <w:name w:val="Свистунова нумерованный список 1"/>
    <w:basedOn w:val="a"/>
    <w:next w:val="aff3"/>
    <w:qFormat/>
    <w:rsid w:val="00E9379A"/>
    <w:pPr>
      <w:ind w:left="709" w:firstLine="709"/>
      <w:jc w:val="both"/>
    </w:pPr>
    <w:rPr>
      <w:sz w:val="28"/>
    </w:rPr>
  </w:style>
  <w:style w:type="paragraph" w:customStyle="1" w:styleId="26">
    <w:name w:val="Свистунова нумерованный список2"/>
    <w:basedOn w:val="2"/>
    <w:next w:val="aff3"/>
    <w:qFormat/>
    <w:rsid w:val="00E9379A"/>
    <w:pPr>
      <w:spacing w:before="60"/>
      <w:ind w:left="1134" w:firstLine="1134"/>
      <w:jc w:val="both"/>
    </w:pPr>
    <w:rPr>
      <w:sz w:val="28"/>
    </w:rPr>
  </w:style>
  <w:style w:type="character" w:styleId="aff5">
    <w:name w:val="Unresolved Mention"/>
    <w:basedOn w:val="a2"/>
    <w:uiPriority w:val="99"/>
    <w:semiHidden/>
    <w:unhideWhenUsed/>
    <w:rsid w:val="008D4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79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2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8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51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9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5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0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5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53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90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3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04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5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45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9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24446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9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8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7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1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3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5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7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3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0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8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2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4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5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6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8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4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0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97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32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87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4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93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2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6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52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0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1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5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9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6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83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9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4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8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03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3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6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5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0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63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26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73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4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29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93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2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2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7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8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47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5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3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64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8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7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6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2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0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9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5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1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1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9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34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8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0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3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4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67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16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16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5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4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13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13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8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0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1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4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74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1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7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2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25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5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2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2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05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8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3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3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2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5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002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1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4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36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05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45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4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24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3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0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32538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25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8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0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1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2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75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34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8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7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9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8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1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9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3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8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475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31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46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4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1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1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1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7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0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1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2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5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7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11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75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2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23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7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9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6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2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8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83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0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1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7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79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6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9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3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82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1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73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8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2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1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9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46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8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7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9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0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5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9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4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30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9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54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9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7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1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9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6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0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52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96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5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25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5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6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7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8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7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23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17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2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8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5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7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8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0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36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1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8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8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0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55190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4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8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3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0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8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87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9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72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06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0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8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5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hat%20is%20Vladislav\Desktop\education\1_first%20course\informatika_blyat\&#1057;&#1072;&#1096;&#1072;\&#1064;&#1040;&#1041;&#1051;&#1054;&#1053;_Variant_2_Mery_izmerenia_informatsii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FA9CB-2F76-44B9-A247-007C5EDCF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ШАБЛОН_Variant_2_Mery_izmerenia_informatsii.dotx</Template>
  <TotalTime>1546</TotalTime>
  <Pages>23</Pages>
  <Words>5007</Words>
  <Characters>28545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33486</CharactersWithSpaces>
  <SharedDoc>false</SharedDoc>
  <HLinks>
    <vt:vector size="24" baseType="variant"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_Toc338542864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_Toc338542863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_Toc338542862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_Toc338542861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What_is_Vladislav</dc:creator>
  <cp:lastModifiedBy>Данил Вовиков</cp:lastModifiedBy>
  <cp:revision>132</cp:revision>
  <cp:lastPrinted>2017-12-19T06:21:00Z</cp:lastPrinted>
  <dcterms:created xsi:type="dcterms:W3CDTF">2021-12-19T09:53:00Z</dcterms:created>
  <dcterms:modified xsi:type="dcterms:W3CDTF">2022-12-19T11:58:00Z</dcterms:modified>
</cp:coreProperties>
</file>
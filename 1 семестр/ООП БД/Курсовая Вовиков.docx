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D629" w14:textId="77777777" w:rsidR="005F783A" w:rsidRPr="003352FA" w:rsidRDefault="0055594F" w:rsidP="005F783A">
      <w:pPr>
        <w:jc w:val="center"/>
        <w:rPr>
          <w:sz w:val="28"/>
          <w:szCs w:val="28"/>
        </w:rPr>
      </w:pPr>
      <w:r w:rsidRPr="003352FA">
        <w:rPr>
          <w:sz w:val="28"/>
          <w:szCs w:val="28"/>
        </w:rPr>
        <w:t>Министерство науки и высшего образования</w:t>
      </w:r>
      <w:r w:rsidR="005F783A" w:rsidRPr="003352FA">
        <w:rPr>
          <w:sz w:val="28"/>
          <w:szCs w:val="28"/>
        </w:rPr>
        <w:t xml:space="preserve"> Российской </w:t>
      </w:r>
      <w:r w:rsidR="00C0068C" w:rsidRPr="003352FA">
        <w:rPr>
          <w:sz w:val="28"/>
          <w:szCs w:val="28"/>
        </w:rPr>
        <w:t>Ф</w:t>
      </w:r>
      <w:r w:rsidR="005F783A" w:rsidRPr="003352FA">
        <w:rPr>
          <w:sz w:val="28"/>
          <w:szCs w:val="28"/>
        </w:rPr>
        <w:t>едерации</w:t>
      </w:r>
    </w:p>
    <w:p w14:paraId="062CB2B3" w14:textId="77777777" w:rsidR="005F783A" w:rsidRPr="003352FA" w:rsidRDefault="005F783A" w:rsidP="005F783A">
      <w:pPr>
        <w:jc w:val="center"/>
        <w:rPr>
          <w:sz w:val="28"/>
          <w:szCs w:val="28"/>
        </w:rPr>
      </w:pPr>
      <w:r w:rsidRPr="003352FA"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 w:rsidR="00BB78D3" w:rsidRPr="003352FA">
        <w:rPr>
          <w:sz w:val="28"/>
          <w:szCs w:val="28"/>
        </w:rPr>
        <w:br/>
        <w:t>высшего образования</w:t>
      </w:r>
    </w:p>
    <w:p w14:paraId="7BD028EF" w14:textId="77777777" w:rsidR="00BB78D3" w:rsidRPr="003352FA" w:rsidRDefault="00BB78D3" w:rsidP="005F783A">
      <w:pPr>
        <w:jc w:val="center"/>
        <w:rPr>
          <w:sz w:val="28"/>
          <w:szCs w:val="28"/>
        </w:rPr>
      </w:pPr>
    </w:p>
    <w:p w14:paraId="7BBF4398" w14:textId="77777777" w:rsidR="007700C9" w:rsidRPr="003352FA" w:rsidRDefault="005F783A" w:rsidP="005F783A">
      <w:pPr>
        <w:jc w:val="center"/>
        <w:rPr>
          <w:b/>
          <w:caps/>
          <w:sz w:val="28"/>
          <w:szCs w:val="28"/>
          <w:lang w:val="en-US"/>
        </w:rPr>
      </w:pPr>
      <w:r w:rsidRPr="003352FA">
        <w:rPr>
          <w:b/>
          <w:sz w:val="28"/>
          <w:szCs w:val="28"/>
        </w:rPr>
        <w:t>И</w:t>
      </w:r>
      <w:r w:rsidRPr="003352FA">
        <w:rPr>
          <w:b/>
          <w:caps/>
          <w:sz w:val="28"/>
          <w:szCs w:val="28"/>
        </w:rPr>
        <w:t xml:space="preserve">ркутский </w:t>
      </w:r>
      <w:r w:rsidR="00503AA6" w:rsidRPr="003352FA">
        <w:rPr>
          <w:b/>
          <w:caps/>
          <w:sz w:val="28"/>
          <w:szCs w:val="28"/>
        </w:rPr>
        <w:t>национальный исследовательский</w:t>
      </w:r>
      <w:r w:rsidR="00992CDB" w:rsidRPr="003352FA">
        <w:rPr>
          <w:b/>
          <w:caps/>
          <w:sz w:val="28"/>
          <w:szCs w:val="28"/>
        </w:rPr>
        <w:t xml:space="preserve"> </w:t>
      </w:r>
    </w:p>
    <w:p w14:paraId="73911846" w14:textId="77777777" w:rsidR="005F783A" w:rsidRPr="003352FA" w:rsidRDefault="005F783A" w:rsidP="005F783A">
      <w:pPr>
        <w:jc w:val="center"/>
        <w:rPr>
          <w:b/>
          <w:caps/>
          <w:sz w:val="28"/>
          <w:szCs w:val="28"/>
        </w:rPr>
      </w:pPr>
      <w:r w:rsidRPr="003352FA">
        <w:rPr>
          <w:b/>
          <w:caps/>
          <w:sz w:val="28"/>
          <w:szCs w:val="28"/>
        </w:rPr>
        <w:t>технический университет</w:t>
      </w:r>
    </w:p>
    <w:p w14:paraId="205D3197" w14:textId="77777777" w:rsidR="00503AA6" w:rsidRPr="003352FA" w:rsidRDefault="00503AA6" w:rsidP="005F783A">
      <w:pPr>
        <w:jc w:val="center"/>
        <w:rPr>
          <w:b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093"/>
      </w:tblGrid>
      <w:tr w:rsidR="00503AA6" w:rsidRPr="003352FA" w14:paraId="7AA2CCD7" w14:textId="77777777" w:rsidTr="00495CC6">
        <w:trPr>
          <w:jc w:val="center"/>
        </w:trPr>
        <w:tc>
          <w:tcPr>
            <w:tcW w:w="9093" w:type="dxa"/>
          </w:tcPr>
          <w:p w14:paraId="32442095" w14:textId="77777777" w:rsidR="00503AA6" w:rsidRPr="003352FA" w:rsidRDefault="001F3251" w:rsidP="00DA5857">
            <w:pPr>
              <w:jc w:val="center"/>
              <w:rPr>
                <w:b/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Институт </w:t>
            </w:r>
            <w:r w:rsidR="00DA5857" w:rsidRPr="003352FA">
              <w:rPr>
                <w:sz w:val="28"/>
                <w:szCs w:val="28"/>
              </w:rPr>
              <w:t>информационных технологий и анализа данных</w:t>
            </w:r>
          </w:p>
        </w:tc>
      </w:tr>
      <w:tr w:rsidR="00503AA6" w:rsidRPr="003352FA" w14:paraId="5FA0284E" w14:textId="77777777" w:rsidTr="00495CC6">
        <w:trPr>
          <w:jc w:val="center"/>
        </w:trPr>
        <w:tc>
          <w:tcPr>
            <w:tcW w:w="9093" w:type="dxa"/>
            <w:tcBorders>
              <w:top w:val="single" w:sz="4" w:space="0" w:color="auto"/>
            </w:tcBorders>
          </w:tcPr>
          <w:p w14:paraId="529956B4" w14:textId="77777777" w:rsidR="00503AA6" w:rsidRPr="003352FA" w:rsidRDefault="00503AA6" w:rsidP="00503AA6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наименование института</w:t>
            </w:r>
          </w:p>
        </w:tc>
      </w:tr>
    </w:tbl>
    <w:p w14:paraId="1E372E47" w14:textId="77777777" w:rsidR="00503AA6" w:rsidRPr="003352FA" w:rsidRDefault="00503AA6" w:rsidP="00BB78D3">
      <w:pPr>
        <w:ind w:left="5103"/>
        <w:rPr>
          <w:sz w:val="28"/>
          <w:szCs w:val="28"/>
        </w:rPr>
      </w:pPr>
    </w:p>
    <w:p w14:paraId="45F70986" w14:textId="77777777" w:rsidR="00E56539" w:rsidRPr="003352FA" w:rsidRDefault="00E56539" w:rsidP="00BB78D3">
      <w:pPr>
        <w:ind w:left="5103"/>
        <w:rPr>
          <w:sz w:val="28"/>
          <w:szCs w:val="28"/>
        </w:rPr>
      </w:pPr>
    </w:p>
    <w:p w14:paraId="31352835" w14:textId="77777777" w:rsidR="00E56539" w:rsidRPr="003352FA" w:rsidRDefault="00E56539" w:rsidP="00BB78D3">
      <w:pPr>
        <w:ind w:left="5103"/>
        <w:rPr>
          <w:sz w:val="28"/>
          <w:szCs w:val="28"/>
        </w:rPr>
      </w:pPr>
    </w:p>
    <w:p w14:paraId="5F543A84" w14:textId="77777777" w:rsidR="005F783A" w:rsidRPr="003352FA" w:rsidRDefault="005F783A" w:rsidP="00BB78D3">
      <w:pPr>
        <w:ind w:left="5103"/>
        <w:rPr>
          <w:sz w:val="28"/>
          <w:szCs w:val="28"/>
        </w:rPr>
      </w:pPr>
      <w:r w:rsidRPr="003352FA">
        <w:rPr>
          <w:sz w:val="28"/>
          <w:szCs w:val="28"/>
        </w:rPr>
        <w:t>Допускаю к защите</w:t>
      </w:r>
    </w:p>
    <w:tbl>
      <w:tblPr>
        <w:tblW w:w="0" w:type="auto"/>
        <w:tblInd w:w="5103" w:type="dxa"/>
        <w:tblLook w:val="04A0" w:firstRow="1" w:lastRow="0" w:firstColumn="1" w:lastColumn="0" w:noHBand="0" w:noVBand="1"/>
      </w:tblPr>
      <w:tblGrid>
        <w:gridCol w:w="1881"/>
        <w:gridCol w:w="2370"/>
      </w:tblGrid>
      <w:tr w:rsidR="005F783A" w:rsidRPr="003352FA" w14:paraId="76BED88F" w14:textId="77777777" w:rsidTr="00744148">
        <w:trPr>
          <w:trHeight w:val="469"/>
        </w:trPr>
        <w:tc>
          <w:tcPr>
            <w:tcW w:w="1881" w:type="dxa"/>
            <w:vAlign w:val="bottom"/>
          </w:tcPr>
          <w:p w14:paraId="3D55BBCF" w14:textId="77777777" w:rsidR="005F783A" w:rsidRPr="003352FA" w:rsidRDefault="005F783A" w:rsidP="00503AA6">
            <w:pPr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370" w:type="dxa"/>
            <w:tcBorders>
              <w:bottom w:val="single" w:sz="4" w:space="0" w:color="auto"/>
            </w:tcBorders>
            <w:vAlign w:val="bottom"/>
          </w:tcPr>
          <w:p w14:paraId="1D12D695" w14:textId="77777777" w:rsidR="005F783A" w:rsidRPr="003352FA" w:rsidRDefault="005F783A" w:rsidP="001328D3">
            <w:pPr>
              <w:jc w:val="center"/>
              <w:rPr>
                <w:sz w:val="28"/>
                <w:szCs w:val="28"/>
              </w:rPr>
            </w:pPr>
          </w:p>
        </w:tc>
      </w:tr>
      <w:tr w:rsidR="001328D3" w:rsidRPr="003352FA" w14:paraId="177752CD" w14:textId="77777777" w:rsidTr="00744148">
        <w:trPr>
          <w:trHeight w:val="244"/>
        </w:trPr>
        <w:tc>
          <w:tcPr>
            <w:tcW w:w="1881" w:type="dxa"/>
          </w:tcPr>
          <w:p w14:paraId="1286DC44" w14:textId="77777777" w:rsidR="001328D3" w:rsidRPr="003352FA" w:rsidRDefault="001328D3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4" w:space="0" w:color="auto"/>
            </w:tcBorders>
          </w:tcPr>
          <w:p w14:paraId="5ABCC8FC" w14:textId="77777777" w:rsidR="001328D3" w:rsidRPr="003352FA" w:rsidRDefault="001328D3" w:rsidP="001328D3">
            <w:pPr>
              <w:jc w:val="center"/>
              <w:rPr>
                <w:sz w:val="28"/>
                <w:szCs w:val="28"/>
                <w:highlight w:val="yellow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подпись</w:t>
            </w:r>
          </w:p>
        </w:tc>
      </w:tr>
      <w:tr w:rsidR="005F783A" w:rsidRPr="003352FA" w14:paraId="1CAC02D5" w14:textId="77777777" w:rsidTr="00744148">
        <w:trPr>
          <w:trHeight w:val="80"/>
        </w:trPr>
        <w:tc>
          <w:tcPr>
            <w:tcW w:w="1881" w:type="dxa"/>
          </w:tcPr>
          <w:p w14:paraId="57B0417C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70" w:type="dxa"/>
            <w:tcBorders>
              <w:bottom w:val="single" w:sz="4" w:space="0" w:color="auto"/>
            </w:tcBorders>
            <w:vAlign w:val="bottom"/>
          </w:tcPr>
          <w:p w14:paraId="1FCD2909" w14:textId="0EEB2C45" w:rsidR="005F783A" w:rsidRPr="003352FA" w:rsidRDefault="00461965" w:rsidP="00DA5857">
            <w:pPr>
              <w:jc w:val="center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В</w:t>
            </w:r>
            <w:r w:rsidR="00DA5857" w:rsidRPr="003352FA">
              <w:rPr>
                <w:sz w:val="28"/>
                <w:szCs w:val="28"/>
              </w:rPr>
              <w:t>.</w:t>
            </w:r>
            <w:r w:rsidRPr="003352FA">
              <w:rPr>
                <w:sz w:val="28"/>
                <w:szCs w:val="28"/>
              </w:rPr>
              <w:t>А</w:t>
            </w:r>
            <w:r w:rsidR="00D00D05" w:rsidRPr="003352FA">
              <w:rPr>
                <w:sz w:val="28"/>
                <w:szCs w:val="28"/>
              </w:rPr>
              <w:t xml:space="preserve">. </w:t>
            </w:r>
            <w:r w:rsidRPr="003352FA">
              <w:rPr>
                <w:sz w:val="28"/>
                <w:szCs w:val="28"/>
              </w:rPr>
              <w:t>Харахинов</w:t>
            </w:r>
          </w:p>
        </w:tc>
      </w:tr>
      <w:tr w:rsidR="005F783A" w:rsidRPr="003352FA" w14:paraId="5ECA9A8F" w14:textId="77777777" w:rsidTr="00744148">
        <w:trPr>
          <w:trHeight w:val="240"/>
        </w:trPr>
        <w:tc>
          <w:tcPr>
            <w:tcW w:w="1881" w:type="dxa"/>
          </w:tcPr>
          <w:p w14:paraId="0DF56093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70" w:type="dxa"/>
            <w:tcBorders>
              <w:top w:val="single" w:sz="4" w:space="0" w:color="auto"/>
            </w:tcBorders>
          </w:tcPr>
          <w:p w14:paraId="1986ADEA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  <w:vertAlign w:val="superscript"/>
              </w:rPr>
              <w:t>И.О.</w:t>
            </w:r>
            <w:r w:rsidR="00503AA6" w:rsidRPr="003352FA">
              <w:rPr>
                <w:sz w:val="28"/>
                <w:szCs w:val="28"/>
                <w:vertAlign w:val="superscript"/>
              </w:rPr>
              <w:t xml:space="preserve"> </w:t>
            </w:r>
            <w:r w:rsidRPr="003352FA">
              <w:rPr>
                <w:sz w:val="28"/>
                <w:szCs w:val="28"/>
                <w:vertAlign w:val="superscript"/>
              </w:rPr>
              <w:t>Фамилия</w:t>
            </w:r>
          </w:p>
        </w:tc>
      </w:tr>
    </w:tbl>
    <w:p w14:paraId="1D9854C4" w14:textId="77777777" w:rsidR="005F783A" w:rsidRPr="003352FA" w:rsidRDefault="005F783A" w:rsidP="005F783A">
      <w:pPr>
        <w:jc w:val="center"/>
        <w:rPr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044"/>
      </w:tblGrid>
      <w:tr w:rsidR="005F783A" w:rsidRPr="003352FA" w14:paraId="17BEF71E" w14:textId="77777777" w:rsidTr="00503AA6">
        <w:trPr>
          <w:jc w:val="center"/>
        </w:trPr>
        <w:tc>
          <w:tcPr>
            <w:tcW w:w="8044" w:type="dxa"/>
          </w:tcPr>
          <w:p w14:paraId="77F89D7F" w14:textId="77777777" w:rsidR="005F783A" w:rsidRPr="003352FA" w:rsidRDefault="005F783A" w:rsidP="005F783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F783A" w:rsidRPr="003352FA" w14:paraId="694D7F52" w14:textId="77777777" w:rsidTr="00503AA6">
        <w:trPr>
          <w:trHeight w:val="621"/>
          <w:jc w:val="center"/>
        </w:trPr>
        <w:tc>
          <w:tcPr>
            <w:tcW w:w="8044" w:type="dxa"/>
            <w:tcBorders>
              <w:bottom w:val="single" w:sz="4" w:space="0" w:color="auto"/>
            </w:tcBorders>
            <w:vAlign w:val="bottom"/>
          </w:tcPr>
          <w:p w14:paraId="21853F26" w14:textId="77777777" w:rsidR="003875A0" w:rsidRDefault="00CC4923" w:rsidP="00BB48E3">
            <w:pPr>
              <w:jc w:val="center"/>
              <w:rPr>
                <w:bCs/>
                <w:sz w:val="28"/>
                <w:szCs w:val="28"/>
              </w:rPr>
            </w:pPr>
            <w:r w:rsidRPr="00CC4923">
              <w:rPr>
                <w:bCs/>
                <w:sz w:val="28"/>
                <w:szCs w:val="28"/>
              </w:rPr>
              <w:t xml:space="preserve">Разработка клиент-серверного приложения для работы с </w:t>
            </w:r>
          </w:p>
          <w:p w14:paraId="141AF59F" w14:textId="6F6F726A" w:rsidR="005F783A" w:rsidRPr="003352FA" w:rsidRDefault="00CC4923" w:rsidP="00BB48E3">
            <w:pPr>
              <w:jc w:val="center"/>
              <w:rPr>
                <w:sz w:val="28"/>
                <w:szCs w:val="28"/>
              </w:rPr>
            </w:pPr>
            <w:r w:rsidRPr="00CC4923">
              <w:rPr>
                <w:bCs/>
                <w:sz w:val="28"/>
                <w:szCs w:val="28"/>
              </w:rPr>
              <w:t>нереляционной базой данных</w:t>
            </w:r>
          </w:p>
        </w:tc>
      </w:tr>
      <w:tr w:rsidR="005F783A" w:rsidRPr="003352FA" w14:paraId="551154C7" w14:textId="77777777" w:rsidTr="00503AA6">
        <w:trPr>
          <w:jc w:val="center"/>
        </w:trPr>
        <w:tc>
          <w:tcPr>
            <w:tcW w:w="8044" w:type="dxa"/>
            <w:tcBorders>
              <w:top w:val="single" w:sz="4" w:space="0" w:color="auto"/>
            </w:tcBorders>
          </w:tcPr>
          <w:p w14:paraId="5D1A4D38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наименование темы</w:t>
            </w:r>
          </w:p>
        </w:tc>
      </w:tr>
    </w:tbl>
    <w:p w14:paraId="13CCF697" w14:textId="77777777" w:rsidR="005F783A" w:rsidRPr="003352FA" w:rsidRDefault="005F783A" w:rsidP="005F783A">
      <w:pPr>
        <w:jc w:val="center"/>
        <w:rPr>
          <w:sz w:val="28"/>
          <w:szCs w:val="28"/>
        </w:rPr>
      </w:pPr>
    </w:p>
    <w:p w14:paraId="391CC79D" w14:textId="77777777" w:rsidR="005F783A" w:rsidRPr="003352FA" w:rsidRDefault="00BB78D3" w:rsidP="005F783A">
      <w:pPr>
        <w:jc w:val="center"/>
        <w:rPr>
          <w:caps/>
          <w:sz w:val="28"/>
          <w:szCs w:val="28"/>
        </w:rPr>
      </w:pPr>
      <w:r w:rsidRPr="003352FA">
        <w:rPr>
          <w:sz w:val="28"/>
          <w:szCs w:val="28"/>
        </w:rPr>
        <w:t>ПОЯСНИТЕЛЬНАЯ ЗАПИСКА</w:t>
      </w:r>
    </w:p>
    <w:p w14:paraId="202293D3" w14:textId="77AF2A67" w:rsidR="005F783A" w:rsidRPr="003352FA" w:rsidRDefault="00495CC6" w:rsidP="005F783A">
      <w:pPr>
        <w:jc w:val="center"/>
        <w:rPr>
          <w:sz w:val="28"/>
          <w:szCs w:val="28"/>
        </w:rPr>
      </w:pPr>
      <w:r w:rsidRPr="003352FA">
        <w:rPr>
          <w:sz w:val="28"/>
          <w:szCs w:val="28"/>
        </w:rPr>
        <w:t>к курсов</w:t>
      </w:r>
      <w:r w:rsidR="005D7B3F">
        <w:rPr>
          <w:sz w:val="28"/>
          <w:szCs w:val="28"/>
        </w:rPr>
        <w:t>ой</w:t>
      </w:r>
      <w:r w:rsidRPr="003352FA">
        <w:rPr>
          <w:sz w:val="28"/>
          <w:szCs w:val="28"/>
        </w:rPr>
        <w:t xml:space="preserve"> </w:t>
      </w:r>
      <w:r w:rsidR="005D7B3F">
        <w:rPr>
          <w:sz w:val="28"/>
          <w:szCs w:val="28"/>
        </w:rPr>
        <w:t>работе</w:t>
      </w:r>
      <w:r w:rsidRPr="003352FA">
        <w:rPr>
          <w:sz w:val="28"/>
          <w:szCs w:val="28"/>
        </w:rPr>
        <w:t xml:space="preserve"> по дисциплине</w:t>
      </w:r>
    </w:p>
    <w:p w14:paraId="698DCB8F" w14:textId="77777777" w:rsidR="00503AA6" w:rsidRPr="003352FA" w:rsidRDefault="00503AA6" w:rsidP="005F783A">
      <w:pPr>
        <w:jc w:val="center"/>
        <w:rPr>
          <w:sz w:val="28"/>
          <w:szCs w:val="28"/>
        </w:rPr>
      </w:pPr>
    </w:p>
    <w:tbl>
      <w:tblPr>
        <w:tblW w:w="44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7"/>
      </w:tblGrid>
      <w:tr w:rsidR="005F783A" w:rsidRPr="003352FA" w14:paraId="141105E4" w14:textId="77777777" w:rsidTr="00503AA6">
        <w:trPr>
          <w:jc w:val="center"/>
        </w:trPr>
        <w:tc>
          <w:tcPr>
            <w:tcW w:w="44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718D8" w14:textId="79267CA3" w:rsidR="005F783A" w:rsidRPr="003352FA" w:rsidRDefault="005D7B3F" w:rsidP="005F783A">
            <w:pPr>
              <w:jc w:val="center"/>
              <w:rPr>
                <w:sz w:val="28"/>
                <w:szCs w:val="28"/>
              </w:rPr>
            </w:pPr>
            <w:r w:rsidRPr="005D7B3F">
              <w:rPr>
                <w:sz w:val="28"/>
                <w:szCs w:val="28"/>
              </w:rPr>
              <w:t>Объектно-ориентированные базы данных</w:t>
            </w:r>
          </w:p>
        </w:tc>
      </w:tr>
    </w:tbl>
    <w:p w14:paraId="6C1BB333" w14:textId="77777777" w:rsidR="005F783A" w:rsidRPr="003352FA" w:rsidRDefault="005F783A" w:rsidP="005F783A">
      <w:pPr>
        <w:jc w:val="center"/>
        <w:rPr>
          <w:sz w:val="28"/>
          <w:szCs w:val="28"/>
        </w:rPr>
      </w:pPr>
    </w:p>
    <w:tbl>
      <w:tblPr>
        <w:tblW w:w="0" w:type="auto"/>
        <w:tblInd w:w="3510" w:type="dxa"/>
        <w:tblLook w:val="04A0" w:firstRow="1" w:lastRow="0" w:firstColumn="1" w:lastColumn="0" w:noHBand="0" w:noVBand="1"/>
      </w:tblPr>
      <w:tblGrid>
        <w:gridCol w:w="2835"/>
      </w:tblGrid>
      <w:tr w:rsidR="00503AA6" w:rsidRPr="003352FA" w14:paraId="5F7D4994" w14:textId="77777777" w:rsidTr="00A91086"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7DB68E48" w14:textId="4695047A" w:rsidR="00503AA6" w:rsidRPr="003352FA" w:rsidRDefault="00503AA6" w:rsidP="00D00D05">
            <w:pPr>
              <w:jc w:val="center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1.</w:t>
            </w:r>
            <w:r w:rsidR="0050264A" w:rsidRPr="003352FA">
              <w:rPr>
                <w:sz w:val="28"/>
                <w:szCs w:val="28"/>
              </w:rPr>
              <w:t>0</w:t>
            </w:r>
            <w:r w:rsidR="00E832B4">
              <w:rPr>
                <w:sz w:val="28"/>
                <w:szCs w:val="28"/>
              </w:rPr>
              <w:t>2</w:t>
            </w:r>
            <w:r w:rsidR="00573D49" w:rsidRPr="003352FA">
              <w:rPr>
                <w:sz w:val="28"/>
                <w:szCs w:val="28"/>
              </w:rPr>
              <w:t xml:space="preserve">.00.00 </w:t>
            </w:r>
            <w:r w:rsidRPr="003352FA">
              <w:rPr>
                <w:sz w:val="28"/>
                <w:szCs w:val="28"/>
              </w:rPr>
              <w:t>ПЗ</w:t>
            </w:r>
          </w:p>
        </w:tc>
      </w:tr>
      <w:tr w:rsidR="00503AA6" w:rsidRPr="003352FA" w14:paraId="1C724238" w14:textId="77777777" w:rsidTr="00A91086"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647CA27B" w14:textId="77777777" w:rsidR="00503AA6" w:rsidRPr="003352FA" w:rsidRDefault="00503AA6" w:rsidP="00A91086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обозначение документа</w:t>
            </w:r>
          </w:p>
        </w:tc>
      </w:tr>
    </w:tbl>
    <w:p w14:paraId="666329A5" w14:textId="77777777" w:rsidR="005F783A" w:rsidRPr="003352FA" w:rsidRDefault="005F783A" w:rsidP="005F783A">
      <w:pPr>
        <w:jc w:val="center"/>
        <w:rPr>
          <w:sz w:val="28"/>
          <w:szCs w:val="28"/>
        </w:rPr>
      </w:pPr>
    </w:p>
    <w:p w14:paraId="05418DD7" w14:textId="77777777" w:rsidR="005F783A" w:rsidRPr="003352FA" w:rsidRDefault="005F783A" w:rsidP="005F783A">
      <w:pPr>
        <w:jc w:val="center"/>
        <w:rPr>
          <w:sz w:val="28"/>
          <w:szCs w:val="28"/>
        </w:rPr>
      </w:pPr>
    </w:p>
    <w:tbl>
      <w:tblPr>
        <w:tblW w:w="9556" w:type="dxa"/>
        <w:jc w:val="center"/>
        <w:tblLook w:val="00A0" w:firstRow="1" w:lastRow="0" w:firstColumn="1" w:lastColumn="0" w:noHBand="0" w:noVBand="0"/>
      </w:tblPr>
      <w:tblGrid>
        <w:gridCol w:w="2552"/>
        <w:gridCol w:w="250"/>
        <w:gridCol w:w="1838"/>
        <w:gridCol w:w="236"/>
        <w:gridCol w:w="2126"/>
        <w:gridCol w:w="266"/>
        <w:gridCol w:w="2288"/>
      </w:tblGrid>
      <w:tr w:rsidR="005F783A" w:rsidRPr="003352FA" w14:paraId="6DA0B765" w14:textId="77777777" w:rsidTr="00021888">
        <w:trPr>
          <w:jc w:val="center"/>
        </w:trPr>
        <w:tc>
          <w:tcPr>
            <w:tcW w:w="2552" w:type="dxa"/>
            <w:vAlign w:val="bottom"/>
          </w:tcPr>
          <w:p w14:paraId="3EEB1DFD" w14:textId="77777777" w:rsidR="005F783A" w:rsidRPr="003352FA" w:rsidRDefault="005F783A" w:rsidP="007700C9">
            <w:pPr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Выполнил</w:t>
            </w:r>
            <w:r w:rsidR="00503AA6" w:rsidRPr="003352FA">
              <w:rPr>
                <w:sz w:val="28"/>
                <w:szCs w:val="28"/>
              </w:rPr>
              <w:t xml:space="preserve"> </w:t>
            </w:r>
            <w:r w:rsidRPr="003352FA"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50" w:type="dxa"/>
            <w:vAlign w:val="center"/>
          </w:tcPr>
          <w:p w14:paraId="5CEA452E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bottom"/>
          </w:tcPr>
          <w:p w14:paraId="226CE07C" w14:textId="54260625" w:rsidR="005F783A" w:rsidRPr="003352FA" w:rsidRDefault="00A476F8" w:rsidP="00EE4F95">
            <w:pPr>
              <w:jc w:val="center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ИС</w:t>
            </w:r>
            <w:r w:rsidR="005D7B3F">
              <w:rPr>
                <w:sz w:val="28"/>
                <w:szCs w:val="28"/>
              </w:rPr>
              <w:t>М</w:t>
            </w:r>
            <w:r w:rsidRPr="003352FA">
              <w:rPr>
                <w:sz w:val="28"/>
                <w:szCs w:val="28"/>
              </w:rPr>
              <w:t>б-1</w:t>
            </w:r>
            <w:r w:rsidR="00EE4F95" w:rsidRPr="003352FA">
              <w:rPr>
                <w:sz w:val="28"/>
                <w:szCs w:val="28"/>
                <w:lang w:val="en-US"/>
              </w:rPr>
              <w:t>9</w:t>
            </w:r>
            <w:r w:rsidRPr="003352FA">
              <w:rPr>
                <w:sz w:val="28"/>
                <w:szCs w:val="28"/>
              </w:rPr>
              <w:t>-1</w:t>
            </w:r>
          </w:p>
        </w:tc>
        <w:tc>
          <w:tcPr>
            <w:tcW w:w="236" w:type="dxa"/>
            <w:vAlign w:val="bottom"/>
          </w:tcPr>
          <w:p w14:paraId="45ECC8AB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27DB16DF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6" w:type="dxa"/>
            <w:vAlign w:val="bottom"/>
          </w:tcPr>
          <w:p w14:paraId="1B093F2F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4CC99D34" w14:textId="2C3C4331" w:rsidR="005F783A" w:rsidRPr="005D7B3F" w:rsidRDefault="00E832B4" w:rsidP="005D7B3F">
            <w:pPr>
              <w:ind w:lef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Д.Е. Вовиков</w:t>
            </w:r>
          </w:p>
        </w:tc>
      </w:tr>
      <w:tr w:rsidR="005F783A" w:rsidRPr="003352FA" w14:paraId="3F955B1B" w14:textId="77777777" w:rsidTr="00021888">
        <w:trPr>
          <w:jc w:val="center"/>
        </w:trPr>
        <w:tc>
          <w:tcPr>
            <w:tcW w:w="2552" w:type="dxa"/>
          </w:tcPr>
          <w:p w14:paraId="49A87FEC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14:paraId="60405FAB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20A30248" w14:textId="77777777" w:rsidR="005F783A" w:rsidRPr="003352FA" w:rsidRDefault="00BB78D3" w:rsidP="00BB78D3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шифр</w:t>
            </w:r>
            <w:r w:rsidR="00573D49" w:rsidRPr="003352FA">
              <w:rPr>
                <w:sz w:val="28"/>
                <w:szCs w:val="28"/>
                <w:vertAlign w:val="superscript"/>
              </w:rPr>
              <w:t xml:space="preserve"> группы</w:t>
            </w:r>
          </w:p>
        </w:tc>
        <w:tc>
          <w:tcPr>
            <w:tcW w:w="236" w:type="dxa"/>
          </w:tcPr>
          <w:p w14:paraId="289B51DC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9A02642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14:paraId="3FE89ACD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598788BB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И.О.</w:t>
            </w:r>
            <w:r w:rsidR="00503AA6" w:rsidRPr="003352FA">
              <w:rPr>
                <w:sz w:val="28"/>
                <w:szCs w:val="28"/>
                <w:vertAlign w:val="superscript"/>
              </w:rPr>
              <w:t xml:space="preserve"> </w:t>
            </w:r>
            <w:r w:rsidRPr="003352FA">
              <w:rPr>
                <w:sz w:val="28"/>
                <w:szCs w:val="28"/>
                <w:vertAlign w:val="superscript"/>
              </w:rPr>
              <w:t>Фамилия</w:t>
            </w:r>
          </w:p>
        </w:tc>
      </w:tr>
      <w:tr w:rsidR="005F783A" w:rsidRPr="003352FA" w14:paraId="5E3DDFFD" w14:textId="77777777" w:rsidTr="00021888">
        <w:trPr>
          <w:jc w:val="center"/>
        </w:trPr>
        <w:tc>
          <w:tcPr>
            <w:tcW w:w="2552" w:type="dxa"/>
            <w:vAlign w:val="bottom"/>
          </w:tcPr>
          <w:p w14:paraId="5FD4E73C" w14:textId="77777777" w:rsidR="005F783A" w:rsidRPr="003352FA" w:rsidRDefault="005F783A" w:rsidP="00503AA6">
            <w:pPr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Нормоконтроль</w:t>
            </w:r>
          </w:p>
        </w:tc>
        <w:tc>
          <w:tcPr>
            <w:tcW w:w="250" w:type="dxa"/>
            <w:vAlign w:val="center"/>
          </w:tcPr>
          <w:p w14:paraId="05B7CD21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8" w:type="dxa"/>
            <w:vAlign w:val="bottom"/>
          </w:tcPr>
          <w:p w14:paraId="774526C7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vAlign w:val="bottom"/>
          </w:tcPr>
          <w:p w14:paraId="32ED9E8C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60E83D3F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6" w:type="dxa"/>
            <w:vAlign w:val="bottom"/>
          </w:tcPr>
          <w:p w14:paraId="4882724D" w14:textId="77777777" w:rsidR="005F783A" w:rsidRPr="003352FA" w:rsidRDefault="005F783A" w:rsidP="005F783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8" w:type="dxa"/>
            <w:tcBorders>
              <w:bottom w:val="single" w:sz="4" w:space="0" w:color="auto"/>
            </w:tcBorders>
            <w:vAlign w:val="bottom"/>
          </w:tcPr>
          <w:p w14:paraId="4F67DAB3" w14:textId="0F242D06" w:rsidR="005F783A" w:rsidRPr="003352FA" w:rsidRDefault="00FF1D94" w:rsidP="00DA5857">
            <w:pPr>
              <w:jc w:val="center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В</w:t>
            </w:r>
            <w:r w:rsidR="00D00D05" w:rsidRPr="003352FA">
              <w:rPr>
                <w:sz w:val="28"/>
                <w:szCs w:val="28"/>
              </w:rPr>
              <w:t>.</w:t>
            </w:r>
            <w:r w:rsidRPr="003352FA">
              <w:rPr>
                <w:sz w:val="28"/>
                <w:szCs w:val="28"/>
              </w:rPr>
              <w:t>А</w:t>
            </w:r>
            <w:r w:rsidR="00D00D05" w:rsidRPr="003352FA">
              <w:rPr>
                <w:sz w:val="28"/>
                <w:szCs w:val="28"/>
              </w:rPr>
              <w:t xml:space="preserve">. </w:t>
            </w:r>
            <w:r w:rsidRPr="003352FA">
              <w:rPr>
                <w:sz w:val="28"/>
                <w:szCs w:val="28"/>
              </w:rPr>
              <w:t>Харахинов</w:t>
            </w:r>
          </w:p>
        </w:tc>
      </w:tr>
      <w:tr w:rsidR="005F783A" w:rsidRPr="003352FA" w14:paraId="1FE51EE7" w14:textId="77777777" w:rsidTr="00021888">
        <w:trPr>
          <w:trHeight w:val="458"/>
          <w:jc w:val="center"/>
        </w:trPr>
        <w:tc>
          <w:tcPr>
            <w:tcW w:w="2552" w:type="dxa"/>
          </w:tcPr>
          <w:p w14:paraId="06C6DA62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50" w:type="dxa"/>
            <w:vAlign w:val="center"/>
          </w:tcPr>
          <w:p w14:paraId="15B4A38B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1838" w:type="dxa"/>
          </w:tcPr>
          <w:p w14:paraId="4DF2B8FA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36" w:type="dxa"/>
          </w:tcPr>
          <w:p w14:paraId="73AF3279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3303C20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66" w:type="dxa"/>
          </w:tcPr>
          <w:p w14:paraId="0C7F6E52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288" w:type="dxa"/>
            <w:tcBorders>
              <w:top w:val="single" w:sz="4" w:space="0" w:color="auto"/>
            </w:tcBorders>
          </w:tcPr>
          <w:p w14:paraId="0FB7F956" w14:textId="77777777" w:rsidR="005F783A" w:rsidRPr="003352FA" w:rsidRDefault="005F783A" w:rsidP="005F783A">
            <w:pPr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И.О.</w:t>
            </w:r>
            <w:r w:rsidR="00503AA6" w:rsidRPr="003352FA">
              <w:rPr>
                <w:sz w:val="28"/>
                <w:szCs w:val="28"/>
                <w:vertAlign w:val="superscript"/>
              </w:rPr>
              <w:t xml:space="preserve"> </w:t>
            </w:r>
            <w:r w:rsidRPr="003352FA">
              <w:rPr>
                <w:sz w:val="28"/>
                <w:szCs w:val="28"/>
                <w:vertAlign w:val="superscript"/>
              </w:rPr>
              <w:t>Фамилия</w:t>
            </w:r>
          </w:p>
        </w:tc>
      </w:tr>
      <w:tr w:rsidR="005F783A" w:rsidRPr="003352FA" w14:paraId="7BC66A19" w14:textId="77777777" w:rsidTr="00021888">
        <w:trPr>
          <w:jc w:val="center"/>
        </w:trPr>
        <w:tc>
          <w:tcPr>
            <w:tcW w:w="4876" w:type="dxa"/>
            <w:gridSpan w:val="4"/>
            <w:vAlign w:val="bottom"/>
          </w:tcPr>
          <w:p w14:paraId="33DF4269" w14:textId="77777777" w:rsidR="005F783A" w:rsidRPr="003352FA" w:rsidRDefault="00495CC6" w:rsidP="007700C9">
            <w:pPr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Курсовой проект защищен </w:t>
            </w:r>
            <w:r w:rsidR="005F783A" w:rsidRPr="003352FA">
              <w:rPr>
                <w:sz w:val="28"/>
                <w:szCs w:val="28"/>
              </w:rPr>
              <w:t>с оценкой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17037C5B" w14:textId="77777777" w:rsidR="005F783A" w:rsidRPr="003352FA" w:rsidRDefault="005F783A" w:rsidP="005F783A">
            <w:pPr>
              <w:tabs>
                <w:tab w:val="left" w:pos="157"/>
              </w:tabs>
              <w:rPr>
                <w:sz w:val="28"/>
                <w:szCs w:val="28"/>
              </w:rPr>
            </w:pPr>
          </w:p>
        </w:tc>
      </w:tr>
    </w:tbl>
    <w:p w14:paraId="05E14662" w14:textId="77777777" w:rsidR="005F783A" w:rsidRPr="003352FA" w:rsidRDefault="005F783A" w:rsidP="005F783A">
      <w:pPr>
        <w:jc w:val="center"/>
        <w:rPr>
          <w:sz w:val="28"/>
          <w:szCs w:val="28"/>
        </w:rPr>
      </w:pPr>
    </w:p>
    <w:p w14:paraId="277111F2" w14:textId="3FA27D30" w:rsidR="003352FA" w:rsidRDefault="00DB1ED4" w:rsidP="00DE26A3">
      <w:pPr>
        <w:spacing w:before="1200"/>
        <w:jc w:val="center"/>
        <w:rPr>
          <w:sz w:val="28"/>
          <w:szCs w:val="28"/>
        </w:rPr>
      </w:pPr>
      <w:r w:rsidRPr="003352FA">
        <w:rPr>
          <w:sz w:val="28"/>
          <w:szCs w:val="28"/>
        </w:rPr>
        <w:t>Иркутск 202</w:t>
      </w:r>
      <w:r w:rsidR="005D7B3F">
        <w:rPr>
          <w:sz w:val="28"/>
          <w:szCs w:val="28"/>
        </w:rPr>
        <w:t>2</w:t>
      </w:r>
      <w:r w:rsidR="00AA5A7A" w:rsidRPr="003352FA">
        <w:rPr>
          <w:sz w:val="28"/>
          <w:szCs w:val="28"/>
        </w:rPr>
        <w:t xml:space="preserve"> </w:t>
      </w:r>
      <w:r w:rsidR="00BB78D3" w:rsidRPr="003352FA">
        <w:rPr>
          <w:sz w:val="28"/>
          <w:szCs w:val="28"/>
        </w:rPr>
        <w:t>г.</w:t>
      </w:r>
      <w:r w:rsidR="003352FA">
        <w:rPr>
          <w:sz w:val="28"/>
          <w:szCs w:val="28"/>
        </w:rPr>
        <w:br w:type="page"/>
      </w:r>
    </w:p>
    <w:p w14:paraId="2E11B4A1" w14:textId="77777777" w:rsidR="005E1F9B" w:rsidRPr="003352FA" w:rsidRDefault="009A066E" w:rsidP="005E1F9B">
      <w:pPr>
        <w:autoSpaceDE w:val="0"/>
        <w:autoSpaceDN w:val="0"/>
        <w:adjustRightInd w:val="0"/>
        <w:ind w:right="-2"/>
        <w:jc w:val="center"/>
        <w:rPr>
          <w:sz w:val="28"/>
          <w:szCs w:val="28"/>
        </w:rPr>
      </w:pPr>
      <w:r w:rsidRPr="003352FA">
        <w:rPr>
          <w:sz w:val="28"/>
          <w:szCs w:val="28"/>
        </w:rPr>
        <w:lastRenderedPageBreak/>
        <w:t xml:space="preserve">Министерство науки и высшего образования </w:t>
      </w:r>
      <w:r w:rsidR="005E1F9B" w:rsidRPr="003352FA">
        <w:rPr>
          <w:sz w:val="28"/>
          <w:szCs w:val="28"/>
        </w:rPr>
        <w:t>Российской Федерации</w:t>
      </w:r>
    </w:p>
    <w:p w14:paraId="784B41B4" w14:textId="77777777" w:rsidR="005E1F9B" w:rsidRPr="003352FA" w:rsidRDefault="005E1F9B" w:rsidP="005E1F9B">
      <w:pPr>
        <w:autoSpaceDE w:val="0"/>
        <w:autoSpaceDN w:val="0"/>
        <w:adjustRightInd w:val="0"/>
        <w:jc w:val="center"/>
        <w:rPr>
          <w:rFonts w:eastAsia="Calibri"/>
          <w:sz w:val="28"/>
          <w:szCs w:val="28"/>
          <w:lang w:eastAsia="en-US"/>
        </w:rPr>
      </w:pPr>
      <w:r w:rsidRPr="003352FA">
        <w:rPr>
          <w:rFonts w:eastAsia="Calibri"/>
          <w:sz w:val="28"/>
          <w:szCs w:val="28"/>
          <w:lang w:eastAsia="en-US"/>
        </w:rPr>
        <w:t xml:space="preserve">Федеральное государственное бюджетное образовательное учреждение </w:t>
      </w:r>
    </w:p>
    <w:p w14:paraId="7A247F96" w14:textId="77777777" w:rsidR="005E1F9B" w:rsidRPr="003352FA" w:rsidRDefault="005E1F9B" w:rsidP="005E1F9B">
      <w:pPr>
        <w:autoSpaceDE w:val="0"/>
        <w:autoSpaceDN w:val="0"/>
        <w:adjustRightInd w:val="0"/>
        <w:jc w:val="center"/>
        <w:rPr>
          <w:rFonts w:eastAsia="Calibri"/>
          <w:sz w:val="28"/>
          <w:szCs w:val="28"/>
          <w:lang w:eastAsia="en-US"/>
        </w:rPr>
      </w:pPr>
      <w:r w:rsidRPr="003352FA">
        <w:rPr>
          <w:rFonts w:eastAsia="Calibri"/>
          <w:sz w:val="28"/>
          <w:szCs w:val="28"/>
          <w:lang w:eastAsia="en-US"/>
        </w:rPr>
        <w:t>высшего образования</w:t>
      </w:r>
    </w:p>
    <w:p w14:paraId="653F9E97" w14:textId="77777777" w:rsidR="005E1F9B" w:rsidRPr="003352FA" w:rsidRDefault="005E1F9B" w:rsidP="005E1F9B">
      <w:pPr>
        <w:autoSpaceDE w:val="0"/>
        <w:autoSpaceDN w:val="0"/>
        <w:adjustRightInd w:val="0"/>
        <w:jc w:val="center"/>
        <w:rPr>
          <w:rFonts w:eastAsia="Calibri"/>
          <w:sz w:val="28"/>
          <w:szCs w:val="28"/>
          <w:lang w:eastAsia="en-US"/>
        </w:rPr>
      </w:pPr>
    </w:p>
    <w:p w14:paraId="54B405DC" w14:textId="77777777" w:rsidR="00D64DDE" w:rsidRPr="003352FA" w:rsidRDefault="005E1F9B" w:rsidP="007700C9">
      <w:pPr>
        <w:autoSpaceDE w:val="0"/>
        <w:autoSpaceDN w:val="0"/>
        <w:adjustRightInd w:val="0"/>
        <w:ind w:right="-2"/>
        <w:jc w:val="center"/>
        <w:rPr>
          <w:b/>
          <w:sz w:val="28"/>
          <w:szCs w:val="28"/>
        </w:rPr>
      </w:pPr>
      <w:r w:rsidRPr="003352FA">
        <w:rPr>
          <w:b/>
          <w:sz w:val="28"/>
          <w:szCs w:val="28"/>
        </w:rPr>
        <w:t>ИРКУТСКИЙ</w:t>
      </w:r>
      <w:r w:rsidR="00D64DDE" w:rsidRPr="003352FA">
        <w:rPr>
          <w:b/>
          <w:sz w:val="28"/>
          <w:szCs w:val="28"/>
        </w:rPr>
        <w:t xml:space="preserve"> НАЦИОНАЛЬНЫЙ ИССЛЕДОВАТЕЛЬСКИЙ</w:t>
      </w:r>
    </w:p>
    <w:p w14:paraId="19519E31" w14:textId="77777777" w:rsidR="005E1F9B" w:rsidRPr="003352FA" w:rsidRDefault="005E1F9B" w:rsidP="007700C9">
      <w:pPr>
        <w:autoSpaceDE w:val="0"/>
        <w:autoSpaceDN w:val="0"/>
        <w:adjustRightInd w:val="0"/>
        <w:ind w:right="-2"/>
        <w:jc w:val="center"/>
        <w:rPr>
          <w:b/>
          <w:sz w:val="28"/>
          <w:szCs w:val="28"/>
        </w:rPr>
      </w:pPr>
      <w:r w:rsidRPr="003352FA">
        <w:rPr>
          <w:b/>
          <w:sz w:val="28"/>
          <w:szCs w:val="28"/>
        </w:rPr>
        <w:t>ТЕХНИЧЕСКИЙ</w:t>
      </w:r>
      <w:r w:rsidR="00C16668" w:rsidRPr="003352FA">
        <w:rPr>
          <w:b/>
          <w:sz w:val="28"/>
          <w:szCs w:val="28"/>
        </w:rPr>
        <w:t xml:space="preserve"> </w:t>
      </w:r>
      <w:r w:rsidRPr="003352FA">
        <w:rPr>
          <w:b/>
          <w:sz w:val="28"/>
          <w:szCs w:val="28"/>
        </w:rPr>
        <w:t>УНИВЕРСИТЕТ</w:t>
      </w:r>
    </w:p>
    <w:p w14:paraId="6B2E8C66" w14:textId="77777777" w:rsidR="005E1F9B" w:rsidRPr="003352FA" w:rsidRDefault="005E1F9B" w:rsidP="005E1F9B">
      <w:pPr>
        <w:autoSpaceDE w:val="0"/>
        <w:autoSpaceDN w:val="0"/>
        <w:adjustRightInd w:val="0"/>
        <w:ind w:right="-2"/>
        <w:jc w:val="center"/>
        <w:rPr>
          <w:b/>
          <w:sz w:val="28"/>
          <w:szCs w:val="28"/>
        </w:rPr>
      </w:pPr>
    </w:p>
    <w:p w14:paraId="73CD13A5" w14:textId="77777777" w:rsidR="00992CDB" w:rsidRPr="003352FA" w:rsidRDefault="00992CDB" w:rsidP="005E1F9B">
      <w:pPr>
        <w:autoSpaceDE w:val="0"/>
        <w:autoSpaceDN w:val="0"/>
        <w:adjustRightInd w:val="0"/>
        <w:ind w:right="-2"/>
        <w:jc w:val="center"/>
        <w:rPr>
          <w:b/>
          <w:sz w:val="28"/>
          <w:szCs w:val="28"/>
        </w:rPr>
      </w:pPr>
    </w:p>
    <w:p w14:paraId="1D77A50B" w14:textId="77777777" w:rsidR="00992CDB" w:rsidRPr="003352FA" w:rsidRDefault="00992CDB" w:rsidP="005E1F9B">
      <w:pPr>
        <w:autoSpaceDE w:val="0"/>
        <w:autoSpaceDN w:val="0"/>
        <w:adjustRightInd w:val="0"/>
        <w:ind w:right="-2"/>
        <w:jc w:val="center"/>
        <w:rPr>
          <w:b/>
          <w:sz w:val="28"/>
          <w:szCs w:val="28"/>
        </w:rPr>
      </w:pPr>
    </w:p>
    <w:p w14:paraId="12035377" w14:textId="77777777" w:rsidR="00992CDB" w:rsidRPr="003352FA" w:rsidRDefault="00992CDB" w:rsidP="005E1F9B">
      <w:pPr>
        <w:autoSpaceDE w:val="0"/>
        <w:autoSpaceDN w:val="0"/>
        <w:adjustRightInd w:val="0"/>
        <w:ind w:right="-2"/>
        <w:jc w:val="center"/>
        <w:rPr>
          <w:b/>
          <w:sz w:val="28"/>
          <w:szCs w:val="28"/>
        </w:rPr>
      </w:pPr>
    </w:p>
    <w:p w14:paraId="24A5C61D" w14:textId="77777777" w:rsidR="005E1F9B" w:rsidRPr="003352FA" w:rsidRDefault="005E1F9B" w:rsidP="005E1F9B">
      <w:pPr>
        <w:autoSpaceDE w:val="0"/>
        <w:autoSpaceDN w:val="0"/>
        <w:adjustRightInd w:val="0"/>
        <w:ind w:right="-2"/>
        <w:jc w:val="center"/>
        <w:rPr>
          <w:sz w:val="28"/>
          <w:szCs w:val="28"/>
        </w:rPr>
      </w:pPr>
      <w:r w:rsidRPr="003352FA">
        <w:rPr>
          <w:sz w:val="28"/>
          <w:szCs w:val="28"/>
        </w:rPr>
        <w:t>ЗАДАНИЕ</w:t>
      </w:r>
    </w:p>
    <w:p w14:paraId="06ADFDC3" w14:textId="77777777" w:rsidR="00495CC6" w:rsidRPr="003352FA" w:rsidRDefault="00495CC6" w:rsidP="00495CC6">
      <w:pPr>
        <w:autoSpaceDE w:val="0"/>
        <w:autoSpaceDN w:val="0"/>
        <w:adjustRightInd w:val="0"/>
        <w:ind w:right="-2"/>
        <w:jc w:val="center"/>
        <w:rPr>
          <w:caps/>
          <w:sz w:val="28"/>
          <w:szCs w:val="28"/>
        </w:rPr>
      </w:pPr>
      <w:r w:rsidRPr="003352FA">
        <w:rPr>
          <w:caps/>
          <w:sz w:val="28"/>
          <w:szCs w:val="28"/>
        </w:rPr>
        <w:t>на курсов</w:t>
      </w:r>
      <w:r w:rsidR="00992CDB" w:rsidRPr="003352FA">
        <w:rPr>
          <w:caps/>
          <w:sz w:val="28"/>
          <w:szCs w:val="28"/>
        </w:rPr>
        <w:t>ое</w:t>
      </w:r>
      <w:r w:rsidRPr="003352FA">
        <w:rPr>
          <w:caps/>
          <w:sz w:val="28"/>
          <w:szCs w:val="28"/>
        </w:rPr>
        <w:t xml:space="preserve"> проект</w:t>
      </w:r>
      <w:r w:rsidR="00992CDB" w:rsidRPr="003352FA">
        <w:rPr>
          <w:caps/>
          <w:sz w:val="28"/>
          <w:szCs w:val="28"/>
        </w:rPr>
        <w:t>ирование</w:t>
      </w:r>
    </w:p>
    <w:p w14:paraId="5BECD04B" w14:textId="77777777" w:rsidR="005E1F9B" w:rsidRPr="003352FA" w:rsidRDefault="005E1F9B" w:rsidP="005E1F9B">
      <w:pPr>
        <w:autoSpaceDE w:val="0"/>
        <w:autoSpaceDN w:val="0"/>
        <w:adjustRightInd w:val="0"/>
        <w:ind w:right="-2"/>
        <w:rPr>
          <w:sz w:val="28"/>
          <w:szCs w:val="28"/>
        </w:rPr>
      </w:pPr>
    </w:p>
    <w:tbl>
      <w:tblPr>
        <w:tblW w:w="98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25"/>
        <w:gridCol w:w="567"/>
        <w:gridCol w:w="283"/>
        <w:gridCol w:w="245"/>
        <w:gridCol w:w="748"/>
        <w:gridCol w:w="283"/>
        <w:gridCol w:w="142"/>
        <w:gridCol w:w="1099"/>
        <w:gridCol w:w="137"/>
        <w:gridCol w:w="425"/>
        <w:gridCol w:w="182"/>
        <w:gridCol w:w="674"/>
        <w:gridCol w:w="142"/>
        <w:gridCol w:w="141"/>
        <w:gridCol w:w="392"/>
        <w:gridCol w:w="595"/>
        <w:gridCol w:w="607"/>
        <w:gridCol w:w="1168"/>
      </w:tblGrid>
      <w:tr w:rsidR="005E1F9B" w:rsidRPr="003352FA" w14:paraId="693EB098" w14:textId="77777777" w:rsidTr="00700E4C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FFBEC4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По курсу</w:t>
            </w:r>
          </w:p>
        </w:tc>
        <w:tc>
          <w:tcPr>
            <w:tcW w:w="8255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C461FCC" w14:textId="45BEB11E" w:rsidR="005E1F9B" w:rsidRPr="003352FA" w:rsidRDefault="00DE26A3" w:rsidP="00957A46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DE26A3">
              <w:rPr>
                <w:sz w:val="28"/>
                <w:szCs w:val="28"/>
              </w:rPr>
              <w:t>Объектно-ориентированные базы данных</w:t>
            </w:r>
          </w:p>
        </w:tc>
      </w:tr>
      <w:tr w:rsidR="005E1F9B" w:rsidRPr="003352FA" w14:paraId="3BEC62CF" w14:textId="77777777" w:rsidTr="00700E4C">
        <w:trPr>
          <w:trHeight w:val="525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09AF1B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Студенту</w:t>
            </w:r>
          </w:p>
        </w:tc>
        <w:tc>
          <w:tcPr>
            <w:tcW w:w="8255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8F6A42" w14:textId="264B1778" w:rsidR="005E1F9B" w:rsidRPr="003352FA" w:rsidRDefault="00E832B4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Вовикову Д.Е.</w:t>
            </w:r>
          </w:p>
        </w:tc>
      </w:tr>
      <w:tr w:rsidR="005E1F9B" w:rsidRPr="003352FA" w14:paraId="59ABE54E" w14:textId="77777777" w:rsidTr="00700E4C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76976A59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8255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D7DFA7" w14:textId="77777777" w:rsidR="005E1F9B" w:rsidRPr="003352FA" w:rsidRDefault="00FA7FEF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(фамилия, инициалы)</w:t>
            </w:r>
            <w:r w:rsidR="005E1F9B" w:rsidRPr="003352FA">
              <w:rPr>
                <w:sz w:val="28"/>
                <w:szCs w:val="28"/>
                <w:vertAlign w:val="superscript"/>
              </w:rPr>
              <w:t xml:space="preserve"> </w:t>
            </w:r>
          </w:p>
        </w:tc>
      </w:tr>
      <w:tr w:rsidR="005E1F9B" w:rsidRPr="003352FA" w14:paraId="4B93C201" w14:textId="77777777" w:rsidTr="00495CC6"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288C0CC" w14:textId="77777777" w:rsidR="005E1F9B" w:rsidRPr="003352FA" w:rsidRDefault="005E1F9B" w:rsidP="00495CC6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Тема </w:t>
            </w:r>
            <w:r w:rsidR="00495CC6" w:rsidRPr="003352FA">
              <w:rPr>
                <w:sz w:val="28"/>
                <w:szCs w:val="28"/>
              </w:rPr>
              <w:t>проекта</w:t>
            </w:r>
          </w:p>
        </w:tc>
        <w:tc>
          <w:tcPr>
            <w:tcW w:w="783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43591552" w14:textId="12C24E1F" w:rsidR="005E1F9B" w:rsidRPr="003352FA" w:rsidRDefault="00CC4923" w:rsidP="00247228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CC4923">
              <w:rPr>
                <w:bCs/>
                <w:sz w:val="28"/>
                <w:szCs w:val="28"/>
              </w:rPr>
              <w:t>Разработка клиент-серверного приложения для работы с нереляционной базой данных</w:t>
            </w:r>
          </w:p>
        </w:tc>
      </w:tr>
      <w:tr w:rsidR="005E1F9B" w:rsidRPr="003352FA" w14:paraId="6AF1E3CC" w14:textId="77777777" w:rsidTr="00495CC6"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E868AAF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726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A83521D" w14:textId="2F414DA4" w:rsidR="005E1F9B" w:rsidRPr="00F42CFF" w:rsidRDefault="00D64DDE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Вариант </w:t>
            </w:r>
            <w:r w:rsidR="00E832B4">
              <w:rPr>
                <w:sz w:val="28"/>
                <w:szCs w:val="28"/>
              </w:rPr>
              <w:t>2</w:t>
            </w:r>
          </w:p>
        </w:tc>
      </w:tr>
      <w:tr w:rsidR="005E1F9B" w:rsidRPr="003352FA" w14:paraId="437126B6" w14:textId="77777777" w:rsidTr="00700E4C">
        <w:tc>
          <w:tcPr>
            <w:tcW w:w="4253" w:type="dxa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5CBCEAF7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Рекомендуемая литература</w:t>
            </w:r>
          </w:p>
        </w:tc>
        <w:tc>
          <w:tcPr>
            <w:tcW w:w="556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68EE843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b/>
                <w:sz w:val="28"/>
                <w:szCs w:val="28"/>
              </w:rPr>
            </w:pPr>
          </w:p>
        </w:tc>
      </w:tr>
      <w:tr w:rsidR="005E1F9B" w:rsidRPr="003352FA" w14:paraId="418C00F9" w14:textId="77777777" w:rsidTr="00700E4C">
        <w:trPr>
          <w:trHeight w:val="1461"/>
        </w:trPr>
        <w:tc>
          <w:tcPr>
            <w:tcW w:w="9815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6E6DBD2" w14:textId="77777777" w:rsidR="005E1F9B" w:rsidRPr="003352FA" w:rsidRDefault="00A476F8" w:rsidP="00573D49">
            <w:pPr>
              <w:numPr>
                <w:ilvl w:val="0"/>
                <w:numId w:val="1"/>
              </w:numPr>
              <w:tabs>
                <w:tab w:val="left" w:pos="318"/>
              </w:tabs>
              <w:ind w:left="0" w:firstLine="0"/>
              <w:rPr>
                <w:noProof/>
                <w:sz w:val="28"/>
                <w:szCs w:val="28"/>
              </w:rPr>
            </w:pPr>
            <w:r w:rsidRPr="003352FA">
              <w:rPr>
                <w:noProof/>
                <w:sz w:val="28"/>
                <w:szCs w:val="28"/>
              </w:rPr>
              <w:t>Сосинская С.С. «</w:t>
            </w:r>
            <w:r w:rsidRPr="003352FA">
              <w:rPr>
                <w:bCs/>
                <w:sz w:val="28"/>
                <w:szCs w:val="28"/>
              </w:rPr>
              <w:t xml:space="preserve">Разработка клиента по технологии </w:t>
            </w:r>
            <w:r w:rsidRPr="003352FA">
              <w:rPr>
                <w:bCs/>
                <w:sz w:val="28"/>
                <w:szCs w:val="28"/>
                <w:lang w:val="en-US"/>
              </w:rPr>
              <w:t>MVC</w:t>
            </w:r>
            <w:r w:rsidRPr="003352FA">
              <w:rPr>
                <w:noProof/>
                <w:sz w:val="28"/>
                <w:szCs w:val="28"/>
              </w:rPr>
              <w:t xml:space="preserve">»: Методические указания по выполнению курсового проекта» Электронный каталог кафедры </w:t>
            </w:r>
            <w:r w:rsidR="00C45DCD" w:rsidRPr="003352FA">
              <w:rPr>
                <w:sz w:val="28"/>
                <w:szCs w:val="28"/>
              </w:rPr>
              <w:t>вычислительной техники</w:t>
            </w:r>
            <w:r w:rsidRPr="003352FA">
              <w:rPr>
                <w:noProof/>
                <w:sz w:val="28"/>
                <w:szCs w:val="28"/>
              </w:rPr>
              <w:t>.</w:t>
            </w:r>
          </w:p>
        </w:tc>
      </w:tr>
      <w:tr w:rsidR="005E1F9B" w:rsidRPr="003352FA" w14:paraId="38C0ED77" w14:textId="77777777" w:rsidTr="00700E4C"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0E29B3" w14:textId="77777777" w:rsidR="005E1F9B" w:rsidRPr="003352FA" w:rsidRDefault="00545E3F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Графическая часть на</w:t>
            </w:r>
          </w:p>
        </w:tc>
        <w:tc>
          <w:tcPr>
            <w:tcW w:w="6980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1627851" w14:textId="77777777" w:rsidR="005E1F9B" w:rsidRPr="003352FA" w:rsidRDefault="00603221" w:rsidP="00603221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_________________ </w:t>
            </w:r>
            <w:r w:rsidR="004A35E5" w:rsidRPr="003352FA">
              <w:rPr>
                <w:sz w:val="28"/>
                <w:szCs w:val="28"/>
              </w:rPr>
              <w:t>л</w:t>
            </w:r>
            <w:r w:rsidR="00545E3F" w:rsidRPr="003352FA">
              <w:rPr>
                <w:sz w:val="28"/>
                <w:szCs w:val="28"/>
              </w:rPr>
              <w:t>истах</w:t>
            </w:r>
            <w:r w:rsidR="004A35E5" w:rsidRPr="003352FA">
              <w:rPr>
                <w:sz w:val="28"/>
                <w:szCs w:val="28"/>
              </w:rPr>
              <w:t>.</w:t>
            </w:r>
          </w:p>
          <w:p w14:paraId="79AE8F6B" w14:textId="77777777" w:rsidR="00FC0BC0" w:rsidRPr="003352FA" w:rsidRDefault="00FC0BC0" w:rsidP="00603221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</w:tr>
      <w:tr w:rsidR="005E1F9B" w:rsidRPr="003352FA" w14:paraId="771DFFF5" w14:textId="77777777" w:rsidTr="00700E4C">
        <w:trPr>
          <w:gridAfter w:val="2"/>
          <w:wAfter w:w="1775" w:type="dxa"/>
        </w:trPr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C62AFCB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Дата выдачи задания 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FED61D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«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68E86E" w14:textId="21EFAEBB" w:rsidR="005E1F9B" w:rsidRPr="003352FA" w:rsidRDefault="00DE26A3" w:rsidP="00A476F8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A9B241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»</w:t>
            </w:r>
          </w:p>
        </w:tc>
        <w:tc>
          <w:tcPr>
            <w:tcW w:w="198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284FD7" w14:textId="581B35E1" w:rsidR="005E1F9B" w:rsidRPr="003352FA" w:rsidRDefault="00DE26A3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ноября</w:t>
            </w:r>
          </w:p>
        </w:tc>
        <w:tc>
          <w:tcPr>
            <w:tcW w:w="1944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C8BB7FB" w14:textId="27CB855E" w:rsidR="005E1F9B" w:rsidRPr="003352FA" w:rsidRDefault="005E1F9B" w:rsidP="00EE4F95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20</w:t>
            </w:r>
            <w:r w:rsidR="00AA5A7A" w:rsidRPr="003352FA">
              <w:rPr>
                <w:sz w:val="28"/>
                <w:szCs w:val="28"/>
              </w:rPr>
              <w:t>2</w:t>
            </w:r>
            <w:r w:rsidR="00DE26A3">
              <w:rPr>
                <w:sz w:val="28"/>
                <w:szCs w:val="28"/>
              </w:rPr>
              <w:t>2</w:t>
            </w:r>
            <w:r w:rsidRPr="003352FA">
              <w:rPr>
                <w:sz w:val="28"/>
                <w:szCs w:val="28"/>
              </w:rPr>
              <w:t xml:space="preserve"> г.</w:t>
            </w:r>
          </w:p>
        </w:tc>
      </w:tr>
      <w:tr w:rsidR="005E1F9B" w:rsidRPr="003352FA" w14:paraId="47A8F13F" w14:textId="77777777" w:rsidTr="00700E4C">
        <w:tc>
          <w:tcPr>
            <w:tcW w:w="9815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4F149CC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</w:tr>
      <w:tr w:rsidR="005E1F9B" w:rsidRPr="003352FA" w14:paraId="5F788598" w14:textId="77777777" w:rsidTr="00700E4C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73BEB6F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Задание получил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3CA3C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320928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27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62790" w14:textId="03E40ECE" w:rsidR="005E1F9B" w:rsidRPr="003352FA" w:rsidRDefault="004B3BBD" w:rsidP="00A476F8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Д.Е. </w:t>
            </w:r>
            <w:r w:rsidR="00E832B4">
              <w:rPr>
                <w:sz w:val="28"/>
                <w:szCs w:val="28"/>
              </w:rPr>
              <w:t xml:space="preserve">Вовиков </w:t>
            </w:r>
          </w:p>
        </w:tc>
      </w:tr>
      <w:tr w:rsidR="005E1F9B" w:rsidRPr="003352FA" w14:paraId="7FBD0B65" w14:textId="77777777" w:rsidTr="00700E4C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DAA0098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E5A208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85EC71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7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CC754E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5E1F9B" w:rsidRPr="003352FA" w14:paraId="1FFA44C6" w14:textId="77777777" w:rsidTr="00700E4C">
        <w:tc>
          <w:tcPr>
            <w:tcW w:w="548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26B2EA2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b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4E8C9F4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986BF5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</w:rPr>
            </w:pP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2796F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A97296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</w:tcPr>
          <w:p w14:paraId="609DC779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</w:tr>
      <w:tr w:rsidR="005E1F9B" w:rsidRPr="003352FA" w14:paraId="5CA9B337" w14:textId="77777777" w:rsidTr="00700E4C">
        <w:tc>
          <w:tcPr>
            <w:tcW w:w="5489" w:type="dxa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14:paraId="5F2D3545" w14:textId="77777777" w:rsidR="005E1F9B" w:rsidRPr="003352FA" w:rsidRDefault="005E1F9B" w:rsidP="00495CC6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Дата представления </w:t>
            </w:r>
            <w:r w:rsidR="00495CC6" w:rsidRPr="003352FA">
              <w:rPr>
                <w:sz w:val="28"/>
                <w:szCs w:val="28"/>
              </w:rPr>
              <w:t>проекта</w:t>
            </w:r>
            <w:r w:rsidRPr="003352FA">
              <w:rPr>
                <w:sz w:val="28"/>
                <w:szCs w:val="28"/>
              </w:rPr>
              <w:t xml:space="preserve"> руководителю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6193FF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«</w:t>
            </w:r>
          </w:p>
        </w:tc>
        <w:tc>
          <w:tcPr>
            <w:tcW w:w="9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77881D" w14:textId="69646F9F" w:rsidR="005E1F9B" w:rsidRPr="003352FA" w:rsidRDefault="00DE26A3" w:rsidP="00D00D05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AAD7849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»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EC4165" w14:textId="77777777" w:rsidR="005E1F9B" w:rsidRPr="003352FA" w:rsidRDefault="005B1562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декабря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956E00" w14:textId="058BB59E" w:rsidR="005E1F9B" w:rsidRPr="003352FA" w:rsidRDefault="00573D49" w:rsidP="00DA5857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202</w:t>
            </w:r>
            <w:r w:rsidR="00DE26A3">
              <w:rPr>
                <w:sz w:val="28"/>
                <w:szCs w:val="28"/>
              </w:rPr>
              <w:t>2</w:t>
            </w:r>
            <w:r w:rsidR="005E1F9B" w:rsidRPr="003352FA">
              <w:rPr>
                <w:sz w:val="28"/>
                <w:szCs w:val="28"/>
              </w:rPr>
              <w:t xml:space="preserve"> г.</w:t>
            </w:r>
          </w:p>
        </w:tc>
      </w:tr>
      <w:tr w:rsidR="005E1F9B" w:rsidRPr="003352FA" w14:paraId="2CF180EA" w14:textId="77777777" w:rsidTr="00700E4C">
        <w:tc>
          <w:tcPr>
            <w:tcW w:w="9815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54D2E2E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</w:tr>
      <w:tr w:rsidR="005E1F9B" w:rsidRPr="003352FA" w14:paraId="793B8719" w14:textId="77777777" w:rsidTr="00700E4C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7EB618E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 xml:space="preserve">Руководитель </w:t>
            </w:r>
            <w:r w:rsidR="00545E3F" w:rsidRPr="003352FA">
              <w:rPr>
                <w:sz w:val="28"/>
                <w:szCs w:val="28"/>
              </w:rPr>
              <w:t>курсового проектирования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0A688B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595BD0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276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2400B2" w14:textId="609415ED" w:rsidR="005E1F9B" w:rsidRPr="003352FA" w:rsidRDefault="00CF4A2E" w:rsidP="00DA5857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</w:rPr>
            </w:pPr>
            <w:r w:rsidRPr="003352FA">
              <w:rPr>
                <w:sz w:val="28"/>
                <w:szCs w:val="28"/>
              </w:rPr>
              <w:t>В</w:t>
            </w:r>
            <w:r w:rsidR="00D00D05" w:rsidRPr="003352FA">
              <w:rPr>
                <w:sz w:val="28"/>
                <w:szCs w:val="28"/>
              </w:rPr>
              <w:t>.</w:t>
            </w:r>
            <w:r w:rsidRPr="003352FA">
              <w:rPr>
                <w:sz w:val="28"/>
                <w:szCs w:val="28"/>
              </w:rPr>
              <w:t>А</w:t>
            </w:r>
            <w:r w:rsidR="00D00D05" w:rsidRPr="003352FA">
              <w:rPr>
                <w:sz w:val="28"/>
                <w:szCs w:val="28"/>
              </w:rPr>
              <w:t xml:space="preserve">. </w:t>
            </w:r>
            <w:r w:rsidRPr="003352FA">
              <w:rPr>
                <w:sz w:val="28"/>
                <w:szCs w:val="28"/>
              </w:rPr>
              <w:t>Харахинов</w:t>
            </w:r>
          </w:p>
        </w:tc>
      </w:tr>
      <w:tr w:rsidR="005E1F9B" w:rsidRPr="003352FA" w14:paraId="34FD57FB" w14:textId="77777777" w:rsidTr="00700E4C">
        <w:tc>
          <w:tcPr>
            <w:tcW w:w="535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BBAD37F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rPr>
                <w:sz w:val="28"/>
                <w:szCs w:val="28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50B46F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6E58F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</w:p>
        </w:tc>
        <w:tc>
          <w:tcPr>
            <w:tcW w:w="27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41739E" w14:textId="77777777" w:rsidR="005E1F9B" w:rsidRPr="003352FA" w:rsidRDefault="005E1F9B" w:rsidP="005E1F9B">
            <w:pPr>
              <w:autoSpaceDE w:val="0"/>
              <w:autoSpaceDN w:val="0"/>
              <w:adjustRightInd w:val="0"/>
              <w:ind w:right="-2"/>
              <w:jc w:val="center"/>
              <w:rPr>
                <w:sz w:val="28"/>
                <w:szCs w:val="28"/>
                <w:vertAlign w:val="superscript"/>
              </w:rPr>
            </w:pPr>
            <w:r w:rsidRPr="003352FA">
              <w:rPr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14:paraId="7624FB04" w14:textId="77777777" w:rsidR="005E1F9B" w:rsidRPr="003352FA" w:rsidRDefault="005E1F9B" w:rsidP="005E1F9B">
      <w:pPr>
        <w:jc w:val="center"/>
        <w:rPr>
          <w:sz w:val="28"/>
          <w:szCs w:val="28"/>
        </w:rPr>
      </w:pPr>
    </w:p>
    <w:p w14:paraId="03BEC98F" w14:textId="77777777" w:rsidR="005F783A" w:rsidRPr="003352FA" w:rsidRDefault="005F783A" w:rsidP="005E1F9B">
      <w:pPr>
        <w:jc w:val="center"/>
        <w:rPr>
          <w:sz w:val="28"/>
          <w:szCs w:val="28"/>
        </w:rPr>
      </w:pPr>
    </w:p>
    <w:p w14:paraId="4947253A" w14:textId="77777777" w:rsidR="00CC240F" w:rsidRPr="004322F8" w:rsidRDefault="005F783A" w:rsidP="002615CA">
      <w:pPr>
        <w:spacing w:after="80"/>
        <w:jc w:val="center"/>
        <w:rPr>
          <w:b/>
          <w:sz w:val="28"/>
          <w:szCs w:val="28"/>
        </w:rPr>
      </w:pPr>
      <w:r w:rsidRPr="007700C9">
        <w:br w:type="page"/>
      </w:r>
      <w:r w:rsidR="00FB6CED" w:rsidRPr="004322F8">
        <w:rPr>
          <w:b/>
          <w:sz w:val="28"/>
          <w:szCs w:val="28"/>
        </w:rPr>
        <w:lastRenderedPageBreak/>
        <w:t>С</w:t>
      </w:r>
      <w:r w:rsidR="00BB48E3" w:rsidRPr="004322F8">
        <w:rPr>
          <w:b/>
          <w:sz w:val="28"/>
          <w:szCs w:val="28"/>
        </w:rPr>
        <w:t>одержание</w:t>
      </w:r>
    </w:p>
    <w:p w14:paraId="1ACD8365" w14:textId="451C21A9" w:rsidR="00055317" w:rsidRPr="00055317" w:rsidRDefault="00DB2DBC" w:rsidP="00055317">
      <w:pPr>
        <w:pStyle w:val="14"/>
        <w:tabs>
          <w:tab w:val="right" w:leader="dot" w:pos="9344"/>
        </w:tabs>
        <w:spacing w:after="0"/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r w:rsidRPr="00055317">
        <w:rPr>
          <w:b w:val="0"/>
          <w:bCs/>
          <w:szCs w:val="28"/>
        </w:rPr>
        <w:fldChar w:fldCharType="begin"/>
      </w:r>
      <w:r w:rsidRPr="00055317">
        <w:rPr>
          <w:b w:val="0"/>
          <w:bCs/>
          <w:szCs w:val="28"/>
        </w:rPr>
        <w:instrText xml:space="preserve"> TOC \o "1-3" \h \z \u </w:instrText>
      </w:r>
      <w:r w:rsidRPr="00055317">
        <w:rPr>
          <w:b w:val="0"/>
          <w:bCs/>
          <w:szCs w:val="28"/>
        </w:rPr>
        <w:fldChar w:fldCharType="separate"/>
      </w:r>
      <w:hyperlink w:anchor="_Toc122459475" w:history="1">
        <w:r w:rsidR="00055317" w:rsidRPr="00055317">
          <w:rPr>
            <w:rStyle w:val="ab"/>
            <w:b w:val="0"/>
            <w:bCs/>
            <w:noProof/>
          </w:rPr>
          <w:t>Введение</w:t>
        </w:r>
        <w:r w:rsidR="00055317" w:rsidRPr="00055317">
          <w:rPr>
            <w:b w:val="0"/>
            <w:bCs/>
            <w:noProof/>
            <w:webHidden/>
          </w:rPr>
          <w:tab/>
        </w:r>
        <w:r w:rsidR="00055317" w:rsidRPr="00055317">
          <w:rPr>
            <w:b w:val="0"/>
            <w:bCs/>
            <w:noProof/>
            <w:webHidden/>
          </w:rPr>
          <w:fldChar w:fldCharType="begin"/>
        </w:r>
        <w:r w:rsidR="00055317" w:rsidRPr="00055317">
          <w:rPr>
            <w:b w:val="0"/>
            <w:bCs/>
            <w:noProof/>
            <w:webHidden/>
          </w:rPr>
          <w:instrText xml:space="preserve"> PAGEREF _Toc122459475 \h </w:instrText>
        </w:r>
        <w:r w:rsidR="00055317" w:rsidRPr="00055317">
          <w:rPr>
            <w:b w:val="0"/>
            <w:bCs/>
            <w:noProof/>
            <w:webHidden/>
          </w:rPr>
        </w:r>
        <w:r w:rsidR="00055317" w:rsidRPr="00055317">
          <w:rPr>
            <w:b w:val="0"/>
            <w:bCs/>
            <w:noProof/>
            <w:webHidden/>
          </w:rPr>
          <w:fldChar w:fldCharType="separate"/>
        </w:r>
        <w:r w:rsidR="00055317" w:rsidRPr="00055317">
          <w:rPr>
            <w:b w:val="0"/>
            <w:bCs/>
            <w:noProof/>
            <w:webHidden/>
          </w:rPr>
          <w:t>4</w:t>
        </w:r>
        <w:r w:rsidR="00055317" w:rsidRPr="00055317">
          <w:rPr>
            <w:b w:val="0"/>
            <w:bCs/>
            <w:noProof/>
            <w:webHidden/>
          </w:rPr>
          <w:fldChar w:fldCharType="end"/>
        </w:r>
      </w:hyperlink>
    </w:p>
    <w:p w14:paraId="59366EF7" w14:textId="2EDAA466" w:rsidR="00055317" w:rsidRPr="00055317" w:rsidRDefault="00055317" w:rsidP="00055317">
      <w:pPr>
        <w:pStyle w:val="14"/>
        <w:tabs>
          <w:tab w:val="right" w:leader="dot" w:pos="9344"/>
        </w:tabs>
        <w:spacing w:after="0"/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2459476" w:history="1">
        <w:r w:rsidRPr="00055317">
          <w:rPr>
            <w:rStyle w:val="ab"/>
            <w:b w:val="0"/>
            <w:bCs/>
            <w:noProof/>
          </w:rPr>
          <w:t>Индивидуальный вариант</w:t>
        </w:r>
        <w:r w:rsidRPr="00055317">
          <w:rPr>
            <w:b w:val="0"/>
            <w:bCs/>
            <w:noProof/>
            <w:webHidden/>
          </w:rPr>
          <w:tab/>
        </w:r>
        <w:r w:rsidRPr="00055317">
          <w:rPr>
            <w:b w:val="0"/>
            <w:bCs/>
            <w:noProof/>
            <w:webHidden/>
          </w:rPr>
          <w:fldChar w:fldCharType="begin"/>
        </w:r>
        <w:r w:rsidRPr="00055317">
          <w:rPr>
            <w:b w:val="0"/>
            <w:bCs/>
            <w:noProof/>
            <w:webHidden/>
          </w:rPr>
          <w:instrText xml:space="preserve"> PAGEREF _Toc122459476 \h </w:instrText>
        </w:r>
        <w:r w:rsidRPr="00055317">
          <w:rPr>
            <w:b w:val="0"/>
            <w:bCs/>
            <w:noProof/>
            <w:webHidden/>
          </w:rPr>
        </w:r>
        <w:r w:rsidRPr="00055317">
          <w:rPr>
            <w:b w:val="0"/>
            <w:bCs/>
            <w:noProof/>
            <w:webHidden/>
          </w:rPr>
          <w:fldChar w:fldCharType="separate"/>
        </w:r>
        <w:r w:rsidRPr="00055317">
          <w:rPr>
            <w:b w:val="0"/>
            <w:bCs/>
            <w:noProof/>
            <w:webHidden/>
          </w:rPr>
          <w:t>5</w:t>
        </w:r>
        <w:r w:rsidRPr="00055317">
          <w:rPr>
            <w:b w:val="0"/>
            <w:bCs/>
            <w:noProof/>
            <w:webHidden/>
          </w:rPr>
          <w:fldChar w:fldCharType="end"/>
        </w:r>
      </w:hyperlink>
    </w:p>
    <w:p w14:paraId="184BD931" w14:textId="6E25D2DB" w:rsidR="00055317" w:rsidRPr="00055317" w:rsidRDefault="00055317" w:rsidP="00055317">
      <w:pPr>
        <w:pStyle w:val="14"/>
        <w:tabs>
          <w:tab w:val="right" w:leader="dot" w:pos="9344"/>
        </w:tabs>
        <w:spacing w:after="0"/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2459477" w:history="1">
        <w:r w:rsidRPr="00055317">
          <w:rPr>
            <w:rStyle w:val="ab"/>
            <w:b w:val="0"/>
            <w:bCs/>
            <w:noProof/>
          </w:rPr>
          <w:t>1. Структура базы данных</w:t>
        </w:r>
        <w:r w:rsidRPr="00055317">
          <w:rPr>
            <w:b w:val="0"/>
            <w:bCs/>
            <w:noProof/>
            <w:webHidden/>
          </w:rPr>
          <w:tab/>
        </w:r>
        <w:r w:rsidRPr="00055317">
          <w:rPr>
            <w:b w:val="0"/>
            <w:bCs/>
            <w:noProof/>
            <w:webHidden/>
          </w:rPr>
          <w:fldChar w:fldCharType="begin"/>
        </w:r>
        <w:r w:rsidRPr="00055317">
          <w:rPr>
            <w:b w:val="0"/>
            <w:bCs/>
            <w:noProof/>
            <w:webHidden/>
          </w:rPr>
          <w:instrText xml:space="preserve"> PAGEREF _Toc122459477 \h </w:instrText>
        </w:r>
        <w:r w:rsidRPr="00055317">
          <w:rPr>
            <w:b w:val="0"/>
            <w:bCs/>
            <w:noProof/>
            <w:webHidden/>
          </w:rPr>
        </w:r>
        <w:r w:rsidRPr="00055317">
          <w:rPr>
            <w:b w:val="0"/>
            <w:bCs/>
            <w:noProof/>
            <w:webHidden/>
          </w:rPr>
          <w:fldChar w:fldCharType="separate"/>
        </w:r>
        <w:r w:rsidRPr="00055317">
          <w:rPr>
            <w:b w:val="0"/>
            <w:bCs/>
            <w:noProof/>
            <w:webHidden/>
          </w:rPr>
          <w:t>6</w:t>
        </w:r>
        <w:r w:rsidRPr="00055317">
          <w:rPr>
            <w:b w:val="0"/>
            <w:bCs/>
            <w:noProof/>
            <w:webHidden/>
          </w:rPr>
          <w:fldChar w:fldCharType="end"/>
        </w:r>
      </w:hyperlink>
    </w:p>
    <w:p w14:paraId="30D7F003" w14:textId="62930F93" w:rsidR="00055317" w:rsidRPr="00055317" w:rsidRDefault="00055317" w:rsidP="00055317">
      <w:pPr>
        <w:pStyle w:val="22"/>
        <w:tabs>
          <w:tab w:val="left" w:pos="880"/>
          <w:tab w:val="right" w:leader="dot" w:pos="9344"/>
        </w:tabs>
        <w:spacing w:after="0"/>
        <w:rPr>
          <w:rFonts w:asciiTheme="minorHAnsi" w:eastAsiaTheme="minorEastAsia" w:hAnsiTheme="minorHAnsi" w:cstheme="minorBidi"/>
          <w:bCs/>
          <w:i w:val="0"/>
          <w:noProof/>
          <w:sz w:val="22"/>
          <w:szCs w:val="22"/>
        </w:rPr>
      </w:pPr>
      <w:hyperlink w:anchor="_Toc122459478" w:history="1">
        <w:r w:rsidRPr="00055317">
          <w:rPr>
            <w:rStyle w:val="ab"/>
            <w:bCs/>
            <w:i w:val="0"/>
            <w:noProof/>
          </w:rPr>
          <w:t>1.1</w:t>
        </w:r>
        <w:r>
          <w:rPr>
            <w:rFonts w:asciiTheme="minorHAnsi" w:eastAsiaTheme="minorEastAsia" w:hAnsiTheme="minorHAnsi" w:cstheme="minorBidi"/>
            <w:bCs/>
            <w:i w:val="0"/>
            <w:noProof/>
            <w:sz w:val="22"/>
            <w:szCs w:val="22"/>
          </w:rPr>
          <w:t xml:space="preserve"> </w:t>
        </w:r>
        <w:r w:rsidRPr="00055317">
          <w:rPr>
            <w:rStyle w:val="ab"/>
            <w:bCs/>
            <w:i w:val="0"/>
            <w:noProof/>
          </w:rPr>
          <w:t>Концептуальная модель данных</w:t>
        </w:r>
        <w:r w:rsidRPr="00055317">
          <w:rPr>
            <w:bCs/>
            <w:i w:val="0"/>
            <w:noProof/>
            <w:webHidden/>
          </w:rPr>
          <w:tab/>
        </w:r>
        <w:r w:rsidRPr="00055317">
          <w:rPr>
            <w:bCs/>
            <w:i w:val="0"/>
            <w:noProof/>
            <w:webHidden/>
          </w:rPr>
          <w:fldChar w:fldCharType="begin"/>
        </w:r>
        <w:r w:rsidRPr="00055317">
          <w:rPr>
            <w:bCs/>
            <w:i w:val="0"/>
            <w:noProof/>
            <w:webHidden/>
          </w:rPr>
          <w:instrText xml:space="preserve"> PAGEREF _Toc122459478 \h </w:instrText>
        </w:r>
        <w:r w:rsidRPr="00055317">
          <w:rPr>
            <w:bCs/>
            <w:i w:val="0"/>
            <w:noProof/>
            <w:webHidden/>
          </w:rPr>
        </w:r>
        <w:r w:rsidRPr="00055317">
          <w:rPr>
            <w:bCs/>
            <w:i w:val="0"/>
            <w:noProof/>
            <w:webHidden/>
          </w:rPr>
          <w:fldChar w:fldCharType="separate"/>
        </w:r>
        <w:r w:rsidRPr="00055317">
          <w:rPr>
            <w:bCs/>
            <w:i w:val="0"/>
            <w:noProof/>
            <w:webHidden/>
          </w:rPr>
          <w:t>6</w:t>
        </w:r>
        <w:r w:rsidRPr="00055317">
          <w:rPr>
            <w:bCs/>
            <w:i w:val="0"/>
            <w:noProof/>
            <w:webHidden/>
          </w:rPr>
          <w:fldChar w:fldCharType="end"/>
        </w:r>
      </w:hyperlink>
    </w:p>
    <w:p w14:paraId="671F7A4E" w14:textId="1BC214C2" w:rsidR="00055317" w:rsidRPr="00055317" w:rsidRDefault="00055317" w:rsidP="00055317">
      <w:pPr>
        <w:pStyle w:val="22"/>
        <w:tabs>
          <w:tab w:val="right" w:leader="dot" w:pos="9344"/>
        </w:tabs>
        <w:spacing w:after="0"/>
        <w:rPr>
          <w:rFonts w:asciiTheme="minorHAnsi" w:eastAsiaTheme="minorEastAsia" w:hAnsiTheme="minorHAnsi" w:cstheme="minorBidi"/>
          <w:bCs/>
          <w:i w:val="0"/>
          <w:noProof/>
          <w:sz w:val="22"/>
          <w:szCs w:val="22"/>
        </w:rPr>
      </w:pPr>
      <w:hyperlink w:anchor="_Toc122459479" w:history="1">
        <w:r w:rsidRPr="00055317">
          <w:rPr>
            <w:rStyle w:val="ab"/>
            <w:bCs/>
            <w:i w:val="0"/>
            <w:noProof/>
          </w:rPr>
          <w:t>1.2 Физическая модель данных</w:t>
        </w:r>
        <w:r w:rsidRPr="00055317">
          <w:rPr>
            <w:bCs/>
            <w:i w:val="0"/>
            <w:noProof/>
            <w:webHidden/>
          </w:rPr>
          <w:tab/>
        </w:r>
        <w:r w:rsidRPr="00055317">
          <w:rPr>
            <w:bCs/>
            <w:i w:val="0"/>
            <w:noProof/>
            <w:webHidden/>
          </w:rPr>
          <w:fldChar w:fldCharType="begin"/>
        </w:r>
        <w:r w:rsidRPr="00055317">
          <w:rPr>
            <w:bCs/>
            <w:i w:val="0"/>
            <w:noProof/>
            <w:webHidden/>
          </w:rPr>
          <w:instrText xml:space="preserve"> PAGEREF _Toc122459479 \h </w:instrText>
        </w:r>
        <w:r w:rsidRPr="00055317">
          <w:rPr>
            <w:bCs/>
            <w:i w:val="0"/>
            <w:noProof/>
            <w:webHidden/>
          </w:rPr>
        </w:r>
        <w:r w:rsidRPr="00055317">
          <w:rPr>
            <w:bCs/>
            <w:i w:val="0"/>
            <w:noProof/>
            <w:webHidden/>
          </w:rPr>
          <w:fldChar w:fldCharType="separate"/>
        </w:r>
        <w:r w:rsidRPr="00055317">
          <w:rPr>
            <w:bCs/>
            <w:i w:val="0"/>
            <w:noProof/>
            <w:webHidden/>
          </w:rPr>
          <w:t>6</w:t>
        </w:r>
        <w:r w:rsidRPr="00055317">
          <w:rPr>
            <w:bCs/>
            <w:i w:val="0"/>
            <w:noProof/>
            <w:webHidden/>
          </w:rPr>
          <w:fldChar w:fldCharType="end"/>
        </w:r>
      </w:hyperlink>
    </w:p>
    <w:p w14:paraId="3DA3ECA9" w14:textId="4E4E1258" w:rsidR="00055317" w:rsidRPr="00055317" w:rsidRDefault="00055317" w:rsidP="00055317">
      <w:pPr>
        <w:pStyle w:val="14"/>
        <w:tabs>
          <w:tab w:val="right" w:leader="dot" w:pos="9344"/>
        </w:tabs>
        <w:spacing w:after="0"/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2459480" w:history="1">
        <w:r w:rsidRPr="00055317">
          <w:rPr>
            <w:rStyle w:val="ab"/>
            <w:b w:val="0"/>
            <w:bCs/>
            <w:noProof/>
          </w:rPr>
          <w:t>2. Проектирование информационной системы</w:t>
        </w:r>
        <w:r w:rsidRPr="00055317">
          <w:rPr>
            <w:b w:val="0"/>
            <w:bCs/>
            <w:noProof/>
            <w:webHidden/>
          </w:rPr>
          <w:tab/>
        </w:r>
        <w:r w:rsidRPr="00055317">
          <w:rPr>
            <w:b w:val="0"/>
            <w:bCs/>
            <w:noProof/>
            <w:webHidden/>
          </w:rPr>
          <w:fldChar w:fldCharType="begin"/>
        </w:r>
        <w:r w:rsidRPr="00055317">
          <w:rPr>
            <w:b w:val="0"/>
            <w:bCs/>
            <w:noProof/>
            <w:webHidden/>
          </w:rPr>
          <w:instrText xml:space="preserve"> PAGEREF _Toc122459480 \h </w:instrText>
        </w:r>
        <w:r w:rsidRPr="00055317">
          <w:rPr>
            <w:b w:val="0"/>
            <w:bCs/>
            <w:noProof/>
            <w:webHidden/>
          </w:rPr>
        </w:r>
        <w:r w:rsidRPr="00055317">
          <w:rPr>
            <w:b w:val="0"/>
            <w:bCs/>
            <w:noProof/>
            <w:webHidden/>
          </w:rPr>
          <w:fldChar w:fldCharType="separate"/>
        </w:r>
        <w:r w:rsidRPr="00055317">
          <w:rPr>
            <w:b w:val="0"/>
            <w:bCs/>
            <w:noProof/>
            <w:webHidden/>
          </w:rPr>
          <w:t>8</w:t>
        </w:r>
        <w:r w:rsidRPr="00055317">
          <w:rPr>
            <w:b w:val="0"/>
            <w:bCs/>
            <w:noProof/>
            <w:webHidden/>
          </w:rPr>
          <w:fldChar w:fldCharType="end"/>
        </w:r>
      </w:hyperlink>
    </w:p>
    <w:p w14:paraId="54BADF91" w14:textId="6AF90673" w:rsidR="00055317" w:rsidRPr="00055317" w:rsidRDefault="00055317" w:rsidP="00055317">
      <w:pPr>
        <w:pStyle w:val="14"/>
        <w:tabs>
          <w:tab w:val="right" w:leader="dot" w:pos="9344"/>
        </w:tabs>
        <w:spacing w:after="0"/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2459481" w:history="1">
        <w:r w:rsidRPr="00055317">
          <w:rPr>
            <w:rStyle w:val="ab"/>
            <w:b w:val="0"/>
            <w:bCs/>
            <w:noProof/>
          </w:rPr>
          <w:t>3. Контроллеры</w:t>
        </w:r>
        <w:r w:rsidRPr="00055317">
          <w:rPr>
            <w:b w:val="0"/>
            <w:bCs/>
            <w:noProof/>
            <w:webHidden/>
          </w:rPr>
          <w:tab/>
        </w:r>
        <w:r w:rsidRPr="00055317">
          <w:rPr>
            <w:b w:val="0"/>
            <w:bCs/>
            <w:noProof/>
            <w:webHidden/>
          </w:rPr>
          <w:fldChar w:fldCharType="begin"/>
        </w:r>
        <w:r w:rsidRPr="00055317">
          <w:rPr>
            <w:b w:val="0"/>
            <w:bCs/>
            <w:noProof/>
            <w:webHidden/>
          </w:rPr>
          <w:instrText xml:space="preserve"> PAGEREF _Toc122459481 \h </w:instrText>
        </w:r>
        <w:r w:rsidRPr="00055317">
          <w:rPr>
            <w:b w:val="0"/>
            <w:bCs/>
            <w:noProof/>
            <w:webHidden/>
          </w:rPr>
        </w:r>
        <w:r w:rsidRPr="00055317">
          <w:rPr>
            <w:b w:val="0"/>
            <w:bCs/>
            <w:noProof/>
            <w:webHidden/>
          </w:rPr>
          <w:fldChar w:fldCharType="separate"/>
        </w:r>
        <w:r w:rsidRPr="00055317">
          <w:rPr>
            <w:b w:val="0"/>
            <w:bCs/>
            <w:noProof/>
            <w:webHidden/>
          </w:rPr>
          <w:t>9</w:t>
        </w:r>
        <w:r w:rsidRPr="00055317">
          <w:rPr>
            <w:b w:val="0"/>
            <w:bCs/>
            <w:noProof/>
            <w:webHidden/>
          </w:rPr>
          <w:fldChar w:fldCharType="end"/>
        </w:r>
      </w:hyperlink>
    </w:p>
    <w:p w14:paraId="201FA527" w14:textId="5D546DBD" w:rsidR="00055317" w:rsidRPr="00055317" w:rsidRDefault="00055317" w:rsidP="00055317">
      <w:pPr>
        <w:pStyle w:val="14"/>
        <w:tabs>
          <w:tab w:val="right" w:leader="dot" w:pos="9344"/>
        </w:tabs>
        <w:spacing w:after="0"/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2459482" w:history="1">
        <w:r w:rsidRPr="00055317">
          <w:rPr>
            <w:rStyle w:val="ab"/>
            <w:b w:val="0"/>
            <w:bCs/>
            <w:noProof/>
          </w:rPr>
          <w:t>4. Представления</w:t>
        </w:r>
        <w:r w:rsidRPr="00055317">
          <w:rPr>
            <w:b w:val="0"/>
            <w:bCs/>
            <w:noProof/>
            <w:webHidden/>
          </w:rPr>
          <w:tab/>
        </w:r>
        <w:r w:rsidRPr="00055317">
          <w:rPr>
            <w:b w:val="0"/>
            <w:bCs/>
            <w:noProof/>
            <w:webHidden/>
          </w:rPr>
          <w:fldChar w:fldCharType="begin"/>
        </w:r>
        <w:r w:rsidRPr="00055317">
          <w:rPr>
            <w:b w:val="0"/>
            <w:bCs/>
            <w:noProof/>
            <w:webHidden/>
          </w:rPr>
          <w:instrText xml:space="preserve"> PAGEREF _Toc122459482 \h </w:instrText>
        </w:r>
        <w:r w:rsidRPr="00055317">
          <w:rPr>
            <w:b w:val="0"/>
            <w:bCs/>
            <w:noProof/>
            <w:webHidden/>
          </w:rPr>
        </w:r>
        <w:r w:rsidRPr="00055317">
          <w:rPr>
            <w:b w:val="0"/>
            <w:bCs/>
            <w:noProof/>
            <w:webHidden/>
          </w:rPr>
          <w:fldChar w:fldCharType="separate"/>
        </w:r>
        <w:r w:rsidRPr="00055317">
          <w:rPr>
            <w:b w:val="0"/>
            <w:bCs/>
            <w:noProof/>
            <w:webHidden/>
          </w:rPr>
          <w:t>10</w:t>
        </w:r>
        <w:r w:rsidRPr="00055317">
          <w:rPr>
            <w:b w:val="0"/>
            <w:bCs/>
            <w:noProof/>
            <w:webHidden/>
          </w:rPr>
          <w:fldChar w:fldCharType="end"/>
        </w:r>
      </w:hyperlink>
    </w:p>
    <w:p w14:paraId="790F9D16" w14:textId="3BB22122" w:rsidR="00055317" w:rsidRPr="00055317" w:rsidRDefault="00055317" w:rsidP="00055317">
      <w:pPr>
        <w:pStyle w:val="22"/>
        <w:tabs>
          <w:tab w:val="right" w:leader="dot" w:pos="9344"/>
        </w:tabs>
        <w:spacing w:after="0"/>
        <w:rPr>
          <w:rFonts w:asciiTheme="minorHAnsi" w:eastAsiaTheme="minorEastAsia" w:hAnsiTheme="minorHAnsi" w:cstheme="minorBidi"/>
          <w:bCs/>
          <w:i w:val="0"/>
          <w:noProof/>
          <w:sz w:val="22"/>
          <w:szCs w:val="22"/>
        </w:rPr>
      </w:pPr>
      <w:hyperlink w:anchor="_Toc122459483" w:history="1">
        <w:r w:rsidRPr="00055317">
          <w:rPr>
            <w:rStyle w:val="ab"/>
            <w:bCs/>
            <w:i w:val="0"/>
            <w:noProof/>
          </w:rPr>
          <w:t xml:space="preserve">4.1 </w:t>
        </w:r>
        <w:r w:rsidRPr="00055317">
          <w:rPr>
            <w:rStyle w:val="ab"/>
            <w:bCs/>
            <w:i w:val="0"/>
            <w:noProof/>
            <w:lang w:val="en-US"/>
          </w:rPr>
          <w:t>Index</w:t>
        </w:r>
        <w:r w:rsidRPr="00055317">
          <w:rPr>
            <w:bCs/>
            <w:i w:val="0"/>
            <w:noProof/>
            <w:webHidden/>
          </w:rPr>
          <w:tab/>
        </w:r>
        <w:r w:rsidRPr="00055317">
          <w:rPr>
            <w:bCs/>
            <w:i w:val="0"/>
            <w:noProof/>
            <w:webHidden/>
          </w:rPr>
          <w:fldChar w:fldCharType="begin"/>
        </w:r>
        <w:r w:rsidRPr="00055317">
          <w:rPr>
            <w:bCs/>
            <w:i w:val="0"/>
            <w:noProof/>
            <w:webHidden/>
          </w:rPr>
          <w:instrText xml:space="preserve"> PAGEREF _Toc122459483 \h </w:instrText>
        </w:r>
        <w:r w:rsidRPr="00055317">
          <w:rPr>
            <w:bCs/>
            <w:i w:val="0"/>
            <w:noProof/>
            <w:webHidden/>
          </w:rPr>
        </w:r>
        <w:r w:rsidRPr="00055317">
          <w:rPr>
            <w:bCs/>
            <w:i w:val="0"/>
            <w:noProof/>
            <w:webHidden/>
          </w:rPr>
          <w:fldChar w:fldCharType="separate"/>
        </w:r>
        <w:r w:rsidRPr="00055317">
          <w:rPr>
            <w:bCs/>
            <w:i w:val="0"/>
            <w:noProof/>
            <w:webHidden/>
          </w:rPr>
          <w:t>10</w:t>
        </w:r>
        <w:r w:rsidRPr="00055317">
          <w:rPr>
            <w:bCs/>
            <w:i w:val="0"/>
            <w:noProof/>
            <w:webHidden/>
          </w:rPr>
          <w:fldChar w:fldCharType="end"/>
        </w:r>
      </w:hyperlink>
    </w:p>
    <w:p w14:paraId="670A3F9D" w14:textId="6EDAB819" w:rsidR="00055317" w:rsidRPr="00055317" w:rsidRDefault="00055317" w:rsidP="00055317">
      <w:pPr>
        <w:pStyle w:val="22"/>
        <w:tabs>
          <w:tab w:val="right" w:leader="dot" w:pos="9344"/>
        </w:tabs>
        <w:spacing w:after="0"/>
        <w:rPr>
          <w:rFonts w:asciiTheme="minorHAnsi" w:eastAsiaTheme="minorEastAsia" w:hAnsiTheme="minorHAnsi" w:cstheme="minorBidi"/>
          <w:bCs/>
          <w:i w:val="0"/>
          <w:noProof/>
          <w:sz w:val="22"/>
          <w:szCs w:val="22"/>
        </w:rPr>
      </w:pPr>
      <w:hyperlink w:anchor="_Toc122459484" w:history="1">
        <w:r w:rsidRPr="00055317">
          <w:rPr>
            <w:rStyle w:val="ab"/>
            <w:bCs/>
            <w:i w:val="0"/>
            <w:noProof/>
            <w:lang w:val="en-US"/>
          </w:rPr>
          <w:t>4.2 Juice</w:t>
        </w:r>
        <w:r w:rsidRPr="00055317">
          <w:rPr>
            <w:bCs/>
            <w:i w:val="0"/>
            <w:noProof/>
            <w:webHidden/>
          </w:rPr>
          <w:tab/>
        </w:r>
        <w:r w:rsidRPr="00055317">
          <w:rPr>
            <w:bCs/>
            <w:i w:val="0"/>
            <w:noProof/>
            <w:webHidden/>
          </w:rPr>
          <w:fldChar w:fldCharType="begin"/>
        </w:r>
        <w:r w:rsidRPr="00055317">
          <w:rPr>
            <w:bCs/>
            <w:i w:val="0"/>
            <w:noProof/>
            <w:webHidden/>
          </w:rPr>
          <w:instrText xml:space="preserve"> PAGEREF _Toc122459484 \h </w:instrText>
        </w:r>
        <w:r w:rsidRPr="00055317">
          <w:rPr>
            <w:bCs/>
            <w:i w:val="0"/>
            <w:noProof/>
            <w:webHidden/>
          </w:rPr>
        </w:r>
        <w:r w:rsidRPr="00055317">
          <w:rPr>
            <w:bCs/>
            <w:i w:val="0"/>
            <w:noProof/>
            <w:webHidden/>
          </w:rPr>
          <w:fldChar w:fldCharType="separate"/>
        </w:r>
        <w:r w:rsidRPr="00055317">
          <w:rPr>
            <w:bCs/>
            <w:i w:val="0"/>
            <w:noProof/>
            <w:webHidden/>
          </w:rPr>
          <w:t>10</w:t>
        </w:r>
        <w:r w:rsidRPr="00055317">
          <w:rPr>
            <w:bCs/>
            <w:i w:val="0"/>
            <w:noProof/>
            <w:webHidden/>
          </w:rPr>
          <w:fldChar w:fldCharType="end"/>
        </w:r>
      </w:hyperlink>
    </w:p>
    <w:p w14:paraId="0F375629" w14:textId="04F746AE" w:rsidR="00055317" w:rsidRPr="00055317" w:rsidRDefault="00055317" w:rsidP="00055317">
      <w:pPr>
        <w:pStyle w:val="22"/>
        <w:tabs>
          <w:tab w:val="right" w:leader="dot" w:pos="9344"/>
        </w:tabs>
        <w:spacing w:after="0"/>
        <w:rPr>
          <w:rFonts w:asciiTheme="minorHAnsi" w:eastAsiaTheme="minorEastAsia" w:hAnsiTheme="minorHAnsi" w:cstheme="minorBidi"/>
          <w:bCs/>
          <w:i w:val="0"/>
          <w:noProof/>
          <w:sz w:val="22"/>
          <w:szCs w:val="22"/>
        </w:rPr>
      </w:pPr>
      <w:hyperlink w:anchor="_Toc122459485" w:history="1">
        <w:r w:rsidRPr="00055317">
          <w:rPr>
            <w:rStyle w:val="ab"/>
            <w:bCs/>
            <w:i w:val="0"/>
            <w:noProof/>
          </w:rPr>
          <w:t xml:space="preserve">4.3 </w:t>
        </w:r>
        <w:r w:rsidRPr="00055317">
          <w:rPr>
            <w:rStyle w:val="ab"/>
            <w:bCs/>
            <w:i w:val="0"/>
            <w:noProof/>
            <w:lang w:val="en-US"/>
          </w:rPr>
          <w:t>Vendor</w:t>
        </w:r>
        <w:r w:rsidRPr="00055317">
          <w:rPr>
            <w:bCs/>
            <w:i w:val="0"/>
            <w:noProof/>
            <w:webHidden/>
          </w:rPr>
          <w:tab/>
        </w:r>
        <w:r w:rsidRPr="00055317">
          <w:rPr>
            <w:bCs/>
            <w:i w:val="0"/>
            <w:noProof/>
            <w:webHidden/>
          </w:rPr>
          <w:fldChar w:fldCharType="begin"/>
        </w:r>
        <w:r w:rsidRPr="00055317">
          <w:rPr>
            <w:bCs/>
            <w:i w:val="0"/>
            <w:noProof/>
            <w:webHidden/>
          </w:rPr>
          <w:instrText xml:space="preserve"> PAGEREF _Toc122459485 \h </w:instrText>
        </w:r>
        <w:r w:rsidRPr="00055317">
          <w:rPr>
            <w:bCs/>
            <w:i w:val="0"/>
            <w:noProof/>
            <w:webHidden/>
          </w:rPr>
        </w:r>
        <w:r w:rsidRPr="00055317">
          <w:rPr>
            <w:bCs/>
            <w:i w:val="0"/>
            <w:noProof/>
            <w:webHidden/>
          </w:rPr>
          <w:fldChar w:fldCharType="separate"/>
        </w:r>
        <w:r w:rsidRPr="00055317">
          <w:rPr>
            <w:bCs/>
            <w:i w:val="0"/>
            <w:noProof/>
            <w:webHidden/>
          </w:rPr>
          <w:t>11</w:t>
        </w:r>
        <w:r w:rsidRPr="00055317">
          <w:rPr>
            <w:bCs/>
            <w:i w:val="0"/>
            <w:noProof/>
            <w:webHidden/>
          </w:rPr>
          <w:fldChar w:fldCharType="end"/>
        </w:r>
      </w:hyperlink>
    </w:p>
    <w:p w14:paraId="58F11A7D" w14:textId="5D2457F8" w:rsidR="00055317" w:rsidRPr="00055317" w:rsidRDefault="00055317" w:rsidP="00055317">
      <w:pPr>
        <w:pStyle w:val="14"/>
        <w:tabs>
          <w:tab w:val="right" w:leader="dot" w:pos="9344"/>
        </w:tabs>
        <w:spacing w:after="0"/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2459486" w:history="1">
        <w:r w:rsidRPr="00055317">
          <w:rPr>
            <w:rStyle w:val="ab"/>
            <w:b w:val="0"/>
            <w:bCs/>
            <w:noProof/>
          </w:rPr>
          <w:t>5 Сценарии</w:t>
        </w:r>
        <w:r w:rsidRPr="00055317">
          <w:rPr>
            <w:b w:val="0"/>
            <w:bCs/>
            <w:noProof/>
            <w:webHidden/>
          </w:rPr>
          <w:tab/>
        </w:r>
        <w:r w:rsidRPr="00055317">
          <w:rPr>
            <w:b w:val="0"/>
            <w:bCs/>
            <w:noProof/>
            <w:webHidden/>
          </w:rPr>
          <w:fldChar w:fldCharType="begin"/>
        </w:r>
        <w:r w:rsidRPr="00055317">
          <w:rPr>
            <w:b w:val="0"/>
            <w:bCs/>
            <w:noProof/>
            <w:webHidden/>
          </w:rPr>
          <w:instrText xml:space="preserve"> PAGEREF _Toc122459486 \h </w:instrText>
        </w:r>
        <w:r w:rsidRPr="00055317">
          <w:rPr>
            <w:b w:val="0"/>
            <w:bCs/>
            <w:noProof/>
            <w:webHidden/>
          </w:rPr>
        </w:r>
        <w:r w:rsidRPr="00055317">
          <w:rPr>
            <w:b w:val="0"/>
            <w:bCs/>
            <w:noProof/>
            <w:webHidden/>
          </w:rPr>
          <w:fldChar w:fldCharType="separate"/>
        </w:r>
        <w:r w:rsidRPr="00055317">
          <w:rPr>
            <w:b w:val="0"/>
            <w:bCs/>
            <w:noProof/>
            <w:webHidden/>
          </w:rPr>
          <w:t>14</w:t>
        </w:r>
        <w:r w:rsidRPr="00055317">
          <w:rPr>
            <w:b w:val="0"/>
            <w:bCs/>
            <w:noProof/>
            <w:webHidden/>
          </w:rPr>
          <w:fldChar w:fldCharType="end"/>
        </w:r>
      </w:hyperlink>
    </w:p>
    <w:p w14:paraId="34922512" w14:textId="3046E10F" w:rsidR="00055317" w:rsidRPr="00055317" w:rsidRDefault="00055317" w:rsidP="00055317">
      <w:pPr>
        <w:pStyle w:val="22"/>
        <w:tabs>
          <w:tab w:val="right" w:leader="dot" w:pos="9344"/>
        </w:tabs>
        <w:spacing w:after="0"/>
        <w:rPr>
          <w:rFonts w:asciiTheme="minorHAnsi" w:eastAsiaTheme="minorEastAsia" w:hAnsiTheme="minorHAnsi" w:cstheme="minorBidi"/>
          <w:bCs/>
          <w:i w:val="0"/>
          <w:noProof/>
          <w:sz w:val="22"/>
          <w:szCs w:val="22"/>
        </w:rPr>
      </w:pPr>
      <w:hyperlink w:anchor="_Toc122459487" w:history="1">
        <w:r w:rsidRPr="00055317">
          <w:rPr>
            <w:rStyle w:val="ab"/>
            <w:bCs/>
            <w:i w:val="0"/>
            <w:noProof/>
          </w:rPr>
          <w:t xml:space="preserve">5.1 </w:t>
        </w:r>
        <w:r w:rsidRPr="00055317">
          <w:rPr>
            <w:rStyle w:val="ab"/>
            <w:bCs/>
            <w:i w:val="0"/>
            <w:noProof/>
            <w:lang w:val="en-US"/>
          </w:rPr>
          <w:t>juice</w:t>
        </w:r>
        <w:r w:rsidRPr="00055317">
          <w:rPr>
            <w:rStyle w:val="ab"/>
            <w:bCs/>
            <w:i w:val="0"/>
            <w:noProof/>
          </w:rPr>
          <w:t>.</w:t>
        </w:r>
        <w:r w:rsidRPr="00055317">
          <w:rPr>
            <w:rStyle w:val="ab"/>
            <w:bCs/>
            <w:i w:val="0"/>
            <w:noProof/>
            <w:lang w:val="en-US"/>
          </w:rPr>
          <w:t>js</w:t>
        </w:r>
        <w:r w:rsidRPr="00055317">
          <w:rPr>
            <w:bCs/>
            <w:i w:val="0"/>
            <w:noProof/>
            <w:webHidden/>
          </w:rPr>
          <w:tab/>
        </w:r>
        <w:r w:rsidRPr="00055317">
          <w:rPr>
            <w:bCs/>
            <w:i w:val="0"/>
            <w:noProof/>
            <w:webHidden/>
          </w:rPr>
          <w:fldChar w:fldCharType="begin"/>
        </w:r>
        <w:r w:rsidRPr="00055317">
          <w:rPr>
            <w:bCs/>
            <w:i w:val="0"/>
            <w:noProof/>
            <w:webHidden/>
          </w:rPr>
          <w:instrText xml:space="preserve"> PAGEREF _Toc122459487 \h </w:instrText>
        </w:r>
        <w:r w:rsidRPr="00055317">
          <w:rPr>
            <w:bCs/>
            <w:i w:val="0"/>
            <w:noProof/>
            <w:webHidden/>
          </w:rPr>
        </w:r>
        <w:r w:rsidRPr="00055317">
          <w:rPr>
            <w:bCs/>
            <w:i w:val="0"/>
            <w:noProof/>
            <w:webHidden/>
          </w:rPr>
          <w:fldChar w:fldCharType="separate"/>
        </w:r>
        <w:r w:rsidRPr="00055317">
          <w:rPr>
            <w:bCs/>
            <w:i w:val="0"/>
            <w:noProof/>
            <w:webHidden/>
          </w:rPr>
          <w:t>14</w:t>
        </w:r>
        <w:r w:rsidRPr="00055317">
          <w:rPr>
            <w:bCs/>
            <w:i w:val="0"/>
            <w:noProof/>
            <w:webHidden/>
          </w:rPr>
          <w:fldChar w:fldCharType="end"/>
        </w:r>
      </w:hyperlink>
    </w:p>
    <w:p w14:paraId="65A50073" w14:textId="64C5B618" w:rsidR="00055317" w:rsidRPr="00055317" w:rsidRDefault="00055317" w:rsidP="00055317">
      <w:pPr>
        <w:pStyle w:val="22"/>
        <w:tabs>
          <w:tab w:val="right" w:leader="dot" w:pos="9344"/>
        </w:tabs>
        <w:spacing w:after="0"/>
        <w:rPr>
          <w:rFonts w:asciiTheme="minorHAnsi" w:eastAsiaTheme="minorEastAsia" w:hAnsiTheme="minorHAnsi" w:cstheme="minorBidi"/>
          <w:bCs/>
          <w:i w:val="0"/>
          <w:noProof/>
          <w:sz w:val="22"/>
          <w:szCs w:val="22"/>
        </w:rPr>
      </w:pPr>
      <w:hyperlink w:anchor="_Toc122459488" w:history="1">
        <w:r w:rsidRPr="00055317">
          <w:rPr>
            <w:rStyle w:val="ab"/>
            <w:bCs/>
            <w:i w:val="0"/>
            <w:noProof/>
            <w:lang w:val="en-US"/>
          </w:rPr>
          <w:t>5.2 vendor.js</w:t>
        </w:r>
        <w:r w:rsidRPr="00055317">
          <w:rPr>
            <w:bCs/>
            <w:i w:val="0"/>
            <w:noProof/>
            <w:webHidden/>
          </w:rPr>
          <w:tab/>
        </w:r>
        <w:r w:rsidRPr="00055317">
          <w:rPr>
            <w:bCs/>
            <w:i w:val="0"/>
            <w:noProof/>
            <w:webHidden/>
          </w:rPr>
          <w:fldChar w:fldCharType="begin"/>
        </w:r>
        <w:r w:rsidRPr="00055317">
          <w:rPr>
            <w:bCs/>
            <w:i w:val="0"/>
            <w:noProof/>
            <w:webHidden/>
          </w:rPr>
          <w:instrText xml:space="preserve"> PAGEREF _Toc122459488 \h </w:instrText>
        </w:r>
        <w:r w:rsidRPr="00055317">
          <w:rPr>
            <w:bCs/>
            <w:i w:val="0"/>
            <w:noProof/>
            <w:webHidden/>
          </w:rPr>
        </w:r>
        <w:r w:rsidRPr="00055317">
          <w:rPr>
            <w:bCs/>
            <w:i w:val="0"/>
            <w:noProof/>
            <w:webHidden/>
          </w:rPr>
          <w:fldChar w:fldCharType="separate"/>
        </w:r>
        <w:r w:rsidRPr="00055317">
          <w:rPr>
            <w:bCs/>
            <w:i w:val="0"/>
            <w:noProof/>
            <w:webHidden/>
          </w:rPr>
          <w:t>17</w:t>
        </w:r>
        <w:r w:rsidRPr="00055317">
          <w:rPr>
            <w:bCs/>
            <w:i w:val="0"/>
            <w:noProof/>
            <w:webHidden/>
          </w:rPr>
          <w:fldChar w:fldCharType="end"/>
        </w:r>
      </w:hyperlink>
    </w:p>
    <w:p w14:paraId="060F1E9D" w14:textId="2AA3D1B6" w:rsidR="00055317" w:rsidRPr="00055317" w:rsidRDefault="00055317" w:rsidP="00055317">
      <w:pPr>
        <w:pStyle w:val="14"/>
        <w:tabs>
          <w:tab w:val="right" w:leader="dot" w:pos="9344"/>
        </w:tabs>
        <w:spacing w:after="0"/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2459489" w:history="1">
        <w:r w:rsidRPr="00055317">
          <w:rPr>
            <w:rStyle w:val="ab"/>
            <w:b w:val="0"/>
            <w:bCs/>
            <w:noProof/>
            <w:lang w:val="en-US"/>
          </w:rPr>
          <w:t>6. WebApi</w:t>
        </w:r>
        <w:r w:rsidRPr="00055317">
          <w:rPr>
            <w:b w:val="0"/>
            <w:bCs/>
            <w:noProof/>
            <w:webHidden/>
          </w:rPr>
          <w:tab/>
        </w:r>
        <w:r w:rsidRPr="00055317">
          <w:rPr>
            <w:b w:val="0"/>
            <w:bCs/>
            <w:noProof/>
            <w:webHidden/>
          </w:rPr>
          <w:fldChar w:fldCharType="begin"/>
        </w:r>
        <w:r w:rsidRPr="00055317">
          <w:rPr>
            <w:b w:val="0"/>
            <w:bCs/>
            <w:noProof/>
            <w:webHidden/>
          </w:rPr>
          <w:instrText xml:space="preserve"> PAGEREF _Toc122459489 \h </w:instrText>
        </w:r>
        <w:r w:rsidRPr="00055317">
          <w:rPr>
            <w:b w:val="0"/>
            <w:bCs/>
            <w:noProof/>
            <w:webHidden/>
          </w:rPr>
        </w:r>
        <w:r w:rsidRPr="00055317">
          <w:rPr>
            <w:b w:val="0"/>
            <w:bCs/>
            <w:noProof/>
            <w:webHidden/>
          </w:rPr>
          <w:fldChar w:fldCharType="separate"/>
        </w:r>
        <w:r w:rsidRPr="00055317">
          <w:rPr>
            <w:b w:val="0"/>
            <w:bCs/>
            <w:noProof/>
            <w:webHidden/>
          </w:rPr>
          <w:t>24</w:t>
        </w:r>
        <w:r w:rsidRPr="00055317">
          <w:rPr>
            <w:b w:val="0"/>
            <w:bCs/>
            <w:noProof/>
            <w:webHidden/>
          </w:rPr>
          <w:fldChar w:fldCharType="end"/>
        </w:r>
      </w:hyperlink>
    </w:p>
    <w:p w14:paraId="0D16108E" w14:textId="03CEF35B" w:rsidR="00055317" w:rsidRPr="00055317" w:rsidRDefault="00055317" w:rsidP="00055317">
      <w:pPr>
        <w:pStyle w:val="14"/>
        <w:tabs>
          <w:tab w:val="right" w:leader="dot" w:pos="9344"/>
        </w:tabs>
        <w:spacing w:after="0"/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2459490" w:history="1">
        <w:r w:rsidRPr="00055317">
          <w:rPr>
            <w:rStyle w:val="ab"/>
            <w:b w:val="0"/>
            <w:bCs/>
            <w:noProof/>
            <w:lang w:val="en-US"/>
          </w:rPr>
          <w:t xml:space="preserve">7. </w:t>
        </w:r>
        <w:r w:rsidRPr="00055317">
          <w:rPr>
            <w:rStyle w:val="ab"/>
            <w:b w:val="0"/>
            <w:bCs/>
            <w:noProof/>
          </w:rPr>
          <w:t>Таблица</w:t>
        </w:r>
        <w:r w:rsidRPr="00055317">
          <w:rPr>
            <w:rStyle w:val="ab"/>
            <w:b w:val="0"/>
            <w:bCs/>
            <w:noProof/>
            <w:lang w:val="en-US"/>
          </w:rPr>
          <w:t xml:space="preserve"> </w:t>
        </w:r>
        <w:r w:rsidRPr="00055317">
          <w:rPr>
            <w:rStyle w:val="ab"/>
            <w:b w:val="0"/>
            <w:bCs/>
            <w:noProof/>
          </w:rPr>
          <w:t>тестов</w:t>
        </w:r>
        <w:r w:rsidRPr="00055317">
          <w:rPr>
            <w:b w:val="0"/>
            <w:bCs/>
            <w:noProof/>
            <w:webHidden/>
          </w:rPr>
          <w:tab/>
        </w:r>
        <w:r w:rsidRPr="00055317">
          <w:rPr>
            <w:b w:val="0"/>
            <w:bCs/>
            <w:noProof/>
            <w:webHidden/>
          </w:rPr>
          <w:fldChar w:fldCharType="begin"/>
        </w:r>
        <w:r w:rsidRPr="00055317">
          <w:rPr>
            <w:b w:val="0"/>
            <w:bCs/>
            <w:noProof/>
            <w:webHidden/>
          </w:rPr>
          <w:instrText xml:space="preserve"> PAGEREF _Toc122459490 \h </w:instrText>
        </w:r>
        <w:r w:rsidRPr="00055317">
          <w:rPr>
            <w:b w:val="0"/>
            <w:bCs/>
            <w:noProof/>
            <w:webHidden/>
          </w:rPr>
        </w:r>
        <w:r w:rsidRPr="00055317">
          <w:rPr>
            <w:b w:val="0"/>
            <w:bCs/>
            <w:noProof/>
            <w:webHidden/>
          </w:rPr>
          <w:fldChar w:fldCharType="separate"/>
        </w:r>
        <w:r w:rsidRPr="00055317">
          <w:rPr>
            <w:b w:val="0"/>
            <w:bCs/>
            <w:noProof/>
            <w:webHidden/>
          </w:rPr>
          <w:t>25</w:t>
        </w:r>
        <w:r w:rsidRPr="00055317">
          <w:rPr>
            <w:b w:val="0"/>
            <w:bCs/>
            <w:noProof/>
            <w:webHidden/>
          </w:rPr>
          <w:fldChar w:fldCharType="end"/>
        </w:r>
      </w:hyperlink>
    </w:p>
    <w:p w14:paraId="2285CECF" w14:textId="54921BD7" w:rsidR="00055317" w:rsidRPr="00055317" w:rsidRDefault="00055317" w:rsidP="00055317">
      <w:pPr>
        <w:pStyle w:val="14"/>
        <w:tabs>
          <w:tab w:val="right" w:leader="dot" w:pos="9344"/>
        </w:tabs>
        <w:spacing w:after="0"/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2459491" w:history="1">
        <w:r w:rsidRPr="00055317">
          <w:rPr>
            <w:rStyle w:val="ab"/>
            <w:b w:val="0"/>
            <w:bCs/>
            <w:noProof/>
          </w:rPr>
          <w:t>8. Результаты тестирования</w:t>
        </w:r>
        <w:r w:rsidRPr="00055317">
          <w:rPr>
            <w:b w:val="0"/>
            <w:bCs/>
            <w:noProof/>
            <w:webHidden/>
          </w:rPr>
          <w:tab/>
        </w:r>
        <w:r w:rsidRPr="00055317">
          <w:rPr>
            <w:b w:val="0"/>
            <w:bCs/>
            <w:noProof/>
            <w:webHidden/>
          </w:rPr>
          <w:fldChar w:fldCharType="begin"/>
        </w:r>
        <w:r w:rsidRPr="00055317">
          <w:rPr>
            <w:b w:val="0"/>
            <w:bCs/>
            <w:noProof/>
            <w:webHidden/>
          </w:rPr>
          <w:instrText xml:space="preserve"> PAGEREF _Toc122459491 \h </w:instrText>
        </w:r>
        <w:r w:rsidRPr="00055317">
          <w:rPr>
            <w:b w:val="0"/>
            <w:bCs/>
            <w:noProof/>
            <w:webHidden/>
          </w:rPr>
        </w:r>
        <w:r w:rsidRPr="00055317">
          <w:rPr>
            <w:b w:val="0"/>
            <w:bCs/>
            <w:noProof/>
            <w:webHidden/>
          </w:rPr>
          <w:fldChar w:fldCharType="separate"/>
        </w:r>
        <w:r w:rsidRPr="00055317">
          <w:rPr>
            <w:b w:val="0"/>
            <w:bCs/>
            <w:noProof/>
            <w:webHidden/>
          </w:rPr>
          <w:t>27</w:t>
        </w:r>
        <w:r w:rsidRPr="00055317">
          <w:rPr>
            <w:b w:val="0"/>
            <w:bCs/>
            <w:noProof/>
            <w:webHidden/>
          </w:rPr>
          <w:fldChar w:fldCharType="end"/>
        </w:r>
      </w:hyperlink>
    </w:p>
    <w:p w14:paraId="025BB006" w14:textId="3BCE6B05" w:rsidR="00055317" w:rsidRPr="00055317" w:rsidRDefault="00055317" w:rsidP="00055317">
      <w:pPr>
        <w:pStyle w:val="14"/>
        <w:tabs>
          <w:tab w:val="right" w:leader="dot" w:pos="9344"/>
        </w:tabs>
        <w:spacing w:after="0"/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2459492" w:history="1">
        <w:r w:rsidRPr="00055317">
          <w:rPr>
            <w:rStyle w:val="ab"/>
            <w:b w:val="0"/>
            <w:bCs/>
            <w:noProof/>
          </w:rPr>
          <w:t>Заключение</w:t>
        </w:r>
        <w:r w:rsidRPr="00055317">
          <w:rPr>
            <w:b w:val="0"/>
            <w:bCs/>
            <w:noProof/>
            <w:webHidden/>
          </w:rPr>
          <w:tab/>
        </w:r>
        <w:r w:rsidRPr="00055317">
          <w:rPr>
            <w:b w:val="0"/>
            <w:bCs/>
            <w:noProof/>
            <w:webHidden/>
          </w:rPr>
          <w:fldChar w:fldCharType="begin"/>
        </w:r>
        <w:r w:rsidRPr="00055317">
          <w:rPr>
            <w:b w:val="0"/>
            <w:bCs/>
            <w:noProof/>
            <w:webHidden/>
          </w:rPr>
          <w:instrText xml:space="preserve"> PAGEREF _Toc122459492 \h </w:instrText>
        </w:r>
        <w:r w:rsidRPr="00055317">
          <w:rPr>
            <w:b w:val="0"/>
            <w:bCs/>
            <w:noProof/>
            <w:webHidden/>
          </w:rPr>
        </w:r>
        <w:r w:rsidRPr="00055317">
          <w:rPr>
            <w:b w:val="0"/>
            <w:bCs/>
            <w:noProof/>
            <w:webHidden/>
          </w:rPr>
          <w:fldChar w:fldCharType="separate"/>
        </w:r>
        <w:r w:rsidRPr="00055317">
          <w:rPr>
            <w:b w:val="0"/>
            <w:bCs/>
            <w:noProof/>
            <w:webHidden/>
          </w:rPr>
          <w:t>30</w:t>
        </w:r>
        <w:r w:rsidRPr="00055317">
          <w:rPr>
            <w:b w:val="0"/>
            <w:bCs/>
            <w:noProof/>
            <w:webHidden/>
          </w:rPr>
          <w:fldChar w:fldCharType="end"/>
        </w:r>
      </w:hyperlink>
    </w:p>
    <w:p w14:paraId="127C7AF9" w14:textId="724D6F4A" w:rsidR="00055317" w:rsidRPr="00055317" w:rsidRDefault="00055317" w:rsidP="00055317">
      <w:pPr>
        <w:pStyle w:val="14"/>
        <w:tabs>
          <w:tab w:val="right" w:leader="dot" w:pos="9344"/>
        </w:tabs>
        <w:spacing w:after="0"/>
        <w:rPr>
          <w:rFonts w:asciiTheme="minorHAnsi" w:eastAsiaTheme="minorEastAsia" w:hAnsiTheme="minorHAnsi" w:cstheme="minorBidi"/>
          <w:b w:val="0"/>
          <w:bCs/>
          <w:noProof/>
          <w:sz w:val="22"/>
          <w:szCs w:val="22"/>
        </w:rPr>
      </w:pPr>
      <w:hyperlink w:anchor="_Toc122459493" w:history="1">
        <w:r w:rsidRPr="00055317">
          <w:rPr>
            <w:rStyle w:val="ab"/>
            <w:b w:val="0"/>
            <w:bCs/>
            <w:noProof/>
          </w:rPr>
          <w:t>Список использованных источников</w:t>
        </w:r>
        <w:r w:rsidRPr="00055317">
          <w:rPr>
            <w:b w:val="0"/>
            <w:bCs/>
            <w:noProof/>
            <w:webHidden/>
          </w:rPr>
          <w:tab/>
        </w:r>
        <w:r w:rsidRPr="00055317">
          <w:rPr>
            <w:b w:val="0"/>
            <w:bCs/>
            <w:noProof/>
            <w:webHidden/>
          </w:rPr>
          <w:fldChar w:fldCharType="begin"/>
        </w:r>
        <w:r w:rsidRPr="00055317">
          <w:rPr>
            <w:b w:val="0"/>
            <w:bCs/>
            <w:noProof/>
            <w:webHidden/>
          </w:rPr>
          <w:instrText xml:space="preserve"> PAGEREF _Toc122459493 \h </w:instrText>
        </w:r>
        <w:r w:rsidRPr="00055317">
          <w:rPr>
            <w:b w:val="0"/>
            <w:bCs/>
            <w:noProof/>
            <w:webHidden/>
          </w:rPr>
        </w:r>
        <w:r w:rsidRPr="00055317">
          <w:rPr>
            <w:b w:val="0"/>
            <w:bCs/>
            <w:noProof/>
            <w:webHidden/>
          </w:rPr>
          <w:fldChar w:fldCharType="separate"/>
        </w:r>
        <w:r w:rsidRPr="00055317">
          <w:rPr>
            <w:b w:val="0"/>
            <w:bCs/>
            <w:noProof/>
            <w:webHidden/>
          </w:rPr>
          <w:t>31</w:t>
        </w:r>
        <w:r w:rsidRPr="00055317">
          <w:rPr>
            <w:b w:val="0"/>
            <w:bCs/>
            <w:noProof/>
            <w:webHidden/>
          </w:rPr>
          <w:fldChar w:fldCharType="end"/>
        </w:r>
      </w:hyperlink>
    </w:p>
    <w:p w14:paraId="18D16962" w14:textId="4C865D0E" w:rsidR="00DB2DBC" w:rsidRPr="007700C9" w:rsidRDefault="00DB2DBC" w:rsidP="00055317">
      <w:pPr>
        <w:jc w:val="center"/>
        <w:rPr>
          <w:b/>
          <w:i/>
        </w:rPr>
      </w:pPr>
      <w:r w:rsidRPr="00055317">
        <w:rPr>
          <w:bCs/>
          <w:sz w:val="28"/>
          <w:szCs w:val="28"/>
        </w:rPr>
        <w:fldChar w:fldCharType="end"/>
      </w:r>
    </w:p>
    <w:p w14:paraId="34C4847B" w14:textId="08CEFAB2" w:rsidR="00CA0B1A" w:rsidRDefault="00CC240F" w:rsidP="00E9379A">
      <w:pPr>
        <w:pStyle w:val="15"/>
        <w:ind w:firstLine="0"/>
        <w:jc w:val="center"/>
        <w:rPr>
          <w:caps/>
        </w:rPr>
      </w:pPr>
      <w:r w:rsidRPr="007700C9">
        <w:br w:type="page"/>
      </w:r>
      <w:bookmarkStart w:id="0" w:name="_Toc338542214"/>
      <w:bookmarkStart w:id="1" w:name="_Toc420685096"/>
      <w:bookmarkStart w:id="2" w:name="_Toc122459475"/>
      <w:r w:rsidR="00192B9F" w:rsidRPr="007700C9">
        <w:lastRenderedPageBreak/>
        <w:t>В</w:t>
      </w:r>
      <w:r w:rsidR="008E4254" w:rsidRPr="007700C9">
        <w:t>ведение</w:t>
      </w:r>
      <w:bookmarkEnd w:id="0"/>
      <w:bookmarkEnd w:id="1"/>
      <w:bookmarkEnd w:id="2"/>
    </w:p>
    <w:p w14:paraId="28900A4F" w14:textId="38510E0A" w:rsidR="00BC682B" w:rsidRPr="00400065" w:rsidRDefault="00BC682B" w:rsidP="009D6BED">
      <w:pPr>
        <w:pStyle w:val="afd"/>
      </w:pPr>
      <w:r w:rsidRPr="00400065">
        <w:t xml:space="preserve">Целью курсового проекта является знакомство с фреймворком </w:t>
      </w:r>
      <w:r w:rsidRPr="00400065">
        <w:rPr>
          <w:lang w:val="en-US"/>
        </w:rPr>
        <w:t>ASP</w:t>
      </w:r>
      <w:r w:rsidRPr="00400065">
        <w:t xml:space="preserve"> </w:t>
      </w:r>
      <w:r w:rsidRPr="00400065">
        <w:rPr>
          <w:lang w:val="en-US"/>
        </w:rPr>
        <w:t>NET</w:t>
      </w:r>
      <w:r w:rsidRPr="00400065">
        <w:t xml:space="preserve"> </w:t>
      </w:r>
      <w:r w:rsidRPr="00400065">
        <w:rPr>
          <w:lang w:val="en-US"/>
        </w:rPr>
        <w:t>MVC</w:t>
      </w:r>
      <w:r w:rsidRPr="00400065">
        <w:t xml:space="preserve"> </w:t>
      </w:r>
      <w:r w:rsidRPr="00400065">
        <w:rPr>
          <w:lang w:val="en-US"/>
        </w:rPr>
        <w:t>Framework</w:t>
      </w:r>
      <w:r w:rsidRPr="00400065">
        <w:t xml:space="preserve"> для создания веб-приложения по используемому паттерну </w:t>
      </w:r>
      <w:r w:rsidRPr="00400065">
        <w:rPr>
          <w:lang w:val="en-US"/>
        </w:rPr>
        <w:t>Model</w:t>
      </w:r>
      <w:r w:rsidRPr="00400065">
        <w:t>-</w:t>
      </w:r>
      <w:r w:rsidRPr="00400065">
        <w:rPr>
          <w:lang w:val="en-US"/>
        </w:rPr>
        <w:t>view</w:t>
      </w:r>
      <w:r w:rsidRPr="00400065">
        <w:t>-</w:t>
      </w:r>
      <w:r w:rsidRPr="00400065">
        <w:rPr>
          <w:lang w:val="en-US"/>
        </w:rPr>
        <w:t>controller</w:t>
      </w:r>
      <w:r w:rsidRPr="00400065">
        <w:t xml:space="preserve"> (</w:t>
      </w:r>
      <w:r w:rsidRPr="00400065">
        <w:rPr>
          <w:lang w:val="en-US"/>
        </w:rPr>
        <w:t>MVC</w:t>
      </w:r>
      <w:r w:rsidRPr="00400065">
        <w:t>)</w:t>
      </w:r>
      <w:r w:rsidR="008D6B47" w:rsidRPr="00400065">
        <w:t xml:space="preserve"> и использования </w:t>
      </w:r>
      <w:r w:rsidR="008D6B47" w:rsidRPr="00400065">
        <w:rPr>
          <w:lang w:val="en-US"/>
        </w:rPr>
        <w:t>NoSQL</w:t>
      </w:r>
      <w:r w:rsidR="008D6B47" w:rsidRPr="00400065">
        <w:t xml:space="preserve"> базы данных </w:t>
      </w:r>
      <w:r w:rsidR="008D6B47" w:rsidRPr="00400065">
        <w:rPr>
          <w:lang w:val="en-US"/>
        </w:rPr>
        <w:t>MongoDB</w:t>
      </w:r>
      <w:r w:rsidR="008D6B47" w:rsidRPr="00400065">
        <w:t>.</w:t>
      </w:r>
    </w:p>
    <w:p w14:paraId="7FA160B7" w14:textId="47C803EA" w:rsidR="00DE26A3" w:rsidRDefault="00BC682B" w:rsidP="009D6BED">
      <w:pPr>
        <w:pStyle w:val="afd"/>
      </w:pPr>
      <w:r w:rsidRPr="00400065">
        <w:t xml:space="preserve">В качестве предметной области </w:t>
      </w:r>
      <w:r w:rsidR="00DE26A3" w:rsidRPr="00400065">
        <w:t>был</w:t>
      </w:r>
      <w:r w:rsidR="00DE26A3">
        <w:t xml:space="preserve"> взят </w:t>
      </w:r>
      <w:r w:rsidR="00E832B4">
        <w:t>т</w:t>
      </w:r>
      <w:r w:rsidR="00E832B4" w:rsidRPr="00E832B4">
        <w:t>орговый автомат</w:t>
      </w:r>
      <w:r w:rsidR="00DE26A3">
        <w:t>, включающий следующие сущности:</w:t>
      </w:r>
    </w:p>
    <w:p w14:paraId="1B62FF33" w14:textId="3F4FC6A0" w:rsidR="00DE26A3" w:rsidRDefault="00E832B4" w:rsidP="00DE26A3">
      <w:pPr>
        <w:pStyle w:val="afd"/>
        <w:numPr>
          <w:ilvl w:val="0"/>
          <w:numId w:val="49"/>
        </w:numPr>
      </w:pPr>
      <w:r w:rsidRPr="00E832B4">
        <w:t>Соки</w:t>
      </w:r>
      <w:r w:rsidR="00E55860">
        <w:t>;</w:t>
      </w:r>
    </w:p>
    <w:p w14:paraId="02490131" w14:textId="46D9A6BE" w:rsidR="00DE26A3" w:rsidRDefault="00E832B4" w:rsidP="00DE26A3">
      <w:pPr>
        <w:pStyle w:val="afd"/>
        <w:numPr>
          <w:ilvl w:val="0"/>
          <w:numId w:val="49"/>
        </w:numPr>
      </w:pPr>
      <w:r w:rsidRPr="00E832B4">
        <w:t>Газировки</w:t>
      </w:r>
      <w:r w:rsidR="00E55860">
        <w:t>;</w:t>
      </w:r>
    </w:p>
    <w:p w14:paraId="3A140058" w14:textId="5C61D420" w:rsidR="00DE26A3" w:rsidRDefault="00E832B4" w:rsidP="00DE26A3">
      <w:pPr>
        <w:pStyle w:val="afd"/>
        <w:numPr>
          <w:ilvl w:val="0"/>
          <w:numId w:val="49"/>
        </w:numPr>
      </w:pPr>
      <w:r w:rsidRPr="00E832B4">
        <w:t>Алкоголь</w:t>
      </w:r>
      <w:r w:rsidR="00E55860">
        <w:t>;</w:t>
      </w:r>
    </w:p>
    <w:p w14:paraId="1A524DD4" w14:textId="78730DD7" w:rsidR="00E03968" w:rsidRPr="007700C9" w:rsidRDefault="00E832B4" w:rsidP="00DE26A3">
      <w:pPr>
        <w:pStyle w:val="afd"/>
        <w:numPr>
          <w:ilvl w:val="0"/>
          <w:numId w:val="49"/>
        </w:numPr>
      </w:pPr>
      <w:r w:rsidRPr="00E832B4">
        <w:t>Торговые автоматы</w:t>
      </w:r>
      <w:r w:rsidR="00FA646B">
        <w:t>.</w:t>
      </w:r>
      <w:r w:rsidR="00CC240F" w:rsidRPr="007700C9">
        <w:br w:type="page"/>
      </w:r>
      <w:bookmarkStart w:id="3" w:name="_Toc470525783"/>
    </w:p>
    <w:p w14:paraId="62807A55" w14:textId="03F460F4" w:rsidR="00487FA0" w:rsidRDefault="00487FA0" w:rsidP="009D6BED">
      <w:pPr>
        <w:pStyle w:val="15"/>
      </w:pPr>
      <w:bookmarkStart w:id="4" w:name="_Toc122459476"/>
      <w:r w:rsidRPr="007700C9">
        <w:lastRenderedPageBreak/>
        <w:t>Индивидуальный вариант</w:t>
      </w:r>
      <w:bookmarkEnd w:id="3"/>
      <w:bookmarkEnd w:id="4"/>
    </w:p>
    <w:p w14:paraId="01239113" w14:textId="20A11FF6" w:rsidR="00E832B4" w:rsidRDefault="00E832B4" w:rsidP="009D6BED">
      <w:pPr>
        <w:pStyle w:val="afd"/>
      </w:pPr>
      <w:r w:rsidRPr="00E832B4">
        <w:t xml:space="preserve">Имеются </w:t>
      </w:r>
      <w:r>
        <w:t>газировки</w:t>
      </w:r>
      <w:r w:rsidRPr="00E832B4">
        <w:t xml:space="preserve"> (</w:t>
      </w:r>
      <w:r>
        <w:t>название</w:t>
      </w:r>
      <w:r w:rsidRPr="00E832B4">
        <w:t xml:space="preserve">, </w:t>
      </w:r>
      <w:r>
        <w:t>объем</w:t>
      </w:r>
      <w:r w:rsidRPr="00E832B4">
        <w:t xml:space="preserve">, </w:t>
      </w:r>
      <w:r>
        <w:t>тип</w:t>
      </w:r>
      <w:r w:rsidRPr="00E832B4">
        <w:t xml:space="preserve">, </w:t>
      </w:r>
      <w:r>
        <w:t>количество пузырьков</w:t>
      </w:r>
      <w:r w:rsidRPr="00E832B4">
        <w:t xml:space="preserve">), </w:t>
      </w:r>
      <w:r>
        <w:t>соки</w:t>
      </w:r>
      <w:r w:rsidRPr="00E832B4">
        <w:t xml:space="preserve"> (</w:t>
      </w:r>
      <w:r>
        <w:t>название</w:t>
      </w:r>
      <w:r w:rsidRPr="00E832B4">
        <w:t xml:space="preserve">, </w:t>
      </w:r>
      <w:r>
        <w:t>объем</w:t>
      </w:r>
      <w:r w:rsidRPr="00E832B4">
        <w:t xml:space="preserve">, </w:t>
      </w:r>
      <w:r>
        <w:t>вкус</w:t>
      </w:r>
      <w:r w:rsidRPr="00E832B4">
        <w:t xml:space="preserve">, </w:t>
      </w:r>
      <w:r>
        <w:t>наличие мякоти</w:t>
      </w:r>
      <w:r w:rsidRPr="00E832B4">
        <w:t xml:space="preserve">) и </w:t>
      </w:r>
      <w:r>
        <w:t>алкоголь</w:t>
      </w:r>
      <w:r w:rsidRPr="00E832B4">
        <w:t xml:space="preserve"> (название, объем, вкус, </w:t>
      </w:r>
      <w:r>
        <w:t>крепость</w:t>
      </w:r>
      <w:r w:rsidRPr="00E832B4">
        <w:t xml:space="preserve">). Из этих объектов составляются </w:t>
      </w:r>
      <w:r>
        <w:t>торговые автоматы</w:t>
      </w:r>
      <w:r w:rsidRPr="00E832B4">
        <w:t xml:space="preserve"> (названи</w:t>
      </w:r>
      <w:r>
        <w:t>е</w:t>
      </w:r>
      <w:r w:rsidRPr="00E832B4">
        <w:t xml:space="preserve">, </w:t>
      </w:r>
      <w:r>
        <w:t>газировки</w:t>
      </w:r>
      <w:r w:rsidRPr="00E832B4">
        <w:t xml:space="preserve">, </w:t>
      </w:r>
      <w:r>
        <w:t>соки</w:t>
      </w:r>
      <w:r w:rsidRPr="00E832B4">
        <w:t xml:space="preserve">, </w:t>
      </w:r>
      <w:r>
        <w:t>алкоголь</w:t>
      </w:r>
      <w:r w:rsidRPr="00E832B4">
        <w:t>)</w:t>
      </w:r>
      <w:r>
        <w:t>.</w:t>
      </w:r>
    </w:p>
    <w:p w14:paraId="76BCEA78" w14:textId="190F75B6" w:rsidR="00C27182" w:rsidRPr="004671E8" w:rsidRDefault="00C27182" w:rsidP="009D6BED">
      <w:pPr>
        <w:pStyle w:val="afd"/>
      </w:pPr>
      <w:r w:rsidRPr="004671E8">
        <w:t>Выходные документы:</w:t>
      </w:r>
    </w:p>
    <w:p w14:paraId="487BE3B9" w14:textId="37B91346" w:rsidR="00C27182" w:rsidRPr="004671E8" w:rsidRDefault="00DE26A3" w:rsidP="009D6BED">
      <w:pPr>
        <w:pStyle w:val="aff0"/>
      </w:pPr>
      <w:r>
        <w:t>выдать список</w:t>
      </w:r>
      <w:r w:rsidR="00E038B5">
        <w:t xml:space="preserve"> </w:t>
      </w:r>
      <w:r w:rsidR="00E832B4">
        <w:t>автоматов</w:t>
      </w:r>
      <w:r>
        <w:t xml:space="preserve">, в которых </w:t>
      </w:r>
      <w:r w:rsidR="00E832B4">
        <w:t>есть газировка</w:t>
      </w:r>
      <w:r w:rsidR="00E55860">
        <w:t>;</w:t>
      </w:r>
    </w:p>
    <w:p w14:paraId="1360DB11" w14:textId="366DAB9F" w:rsidR="00043A94" w:rsidRPr="007700C9" w:rsidRDefault="00DE26A3" w:rsidP="003F35A8">
      <w:pPr>
        <w:pStyle w:val="aff0"/>
      </w:pPr>
      <w:r>
        <w:t xml:space="preserve">выдать список </w:t>
      </w:r>
      <w:r w:rsidR="00E832B4">
        <w:t>автоматов</w:t>
      </w:r>
      <w:r w:rsidR="00E038B5">
        <w:t>, в которых наход</w:t>
      </w:r>
      <w:r w:rsidR="00E832B4">
        <w:t>ятся алкогольные напитки.</w:t>
      </w:r>
      <w:r w:rsidR="00043A94" w:rsidRPr="007700C9">
        <w:br w:type="page"/>
      </w:r>
    </w:p>
    <w:p w14:paraId="05C0CE0E" w14:textId="21602716" w:rsidR="00CC240F" w:rsidRPr="007700C9" w:rsidRDefault="009D6BED" w:rsidP="00C47236">
      <w:pPr>
        <w:pStyle w:val="15"/>
        <w:spacing w:before="0"/>
        <w:rPr>
          <w:caps/>
        </w:rPr>
      </w:pPr>
      <w:bookmarkStart w:id="5" w:name="_Toc470525784"/>
      <w:bookmarkStart w:id="6" w:name="_Toc122459477"/>
      <w:r>
        <w:lastRenderedPageBreak/>
        <w:t>1</w:t>
      </w:r>
      <w:r w:rsidR="005E02F8">
        <w:t>.</w:t>
      </w:r>
      <w:r>
        <w:t xml:space="preserve"> </w:t>
      </w:r>
      <w:r w:rsidR="00752A45" w:rsidRPr="007700C9">
        <w:t xml:space="preserve">Структура </w:t>
      </w:r>
      <w:r w:rsidR="00487FA0" w:rsidRPr="007700C9">
        <w:t>базы данных</w:t>
      </w:r>
      <w:bookmarkEnd w:id="5"/>
      <w:bookmarkEnd w:id="6"/>
    </w:p>
    <w:p w14:paraId="50ADAF60" w14:textId="027E4234" w:rsidR="004A44D2" w:rsidRDefault="00494E1B" w:rsidP="009B33D0">
      <w:pPr>
        <w:pStyle w:val="23"/>
        <w:numPr>
          <w:ilvl w:val="1"/>
          <w:numId w:val="50"/>
        </w:numPr>
      </w:pPr>
      <w:bookmarkStart w:id="7" w:name="_Toc122459478"/>
      <w:r>
        <w:t>Концептуальная модель данных</w:t>
      </w:r>
      <w:bookmarkEnd w:id="7"/>
    </w:p>
    <w:p w14:paraId="2F72E01B" w14:textId="7097A00D" w:rsidR="00400065" w:rsidRPr="00601564" w:rsidRDefault="00494E1B" w:rsidP="00494E1B">
      <w:pPr>
        <w:pStyle w:val="aff1"/>
      </w:pPr>
      <w:r>
        <w:t xml:space="preserve">Концептуальная модель данных содержит 4 сущности и 3 связи. Первая модель описывает отношение между сущностями </w:t>
      </w:r>
      <w:r w:rsidR="00E832B4">
        <w:t>Газировки</w:t>
      </w:r>
      <w:r>
        <w:t xml:space="preserve"> и </w:t>
      </w:r>
      <w:r w:rsidR="00E832B4" w:rsidRPr="00E832B4">
        <w:t>Торговый автомат</w:t>
      </w:r>
      <w:r>
        <w:t xml:space="preserve">. </w:t>
      </w:r>
      <w:r w:rsidR="00E832B4" w:rsidRPr="00E832B4">
        <w:t xml:space="preserve">Торговый автомат </w:t>
      </w:r>
      <w:r w:rsidR="00DA5E4D">
        <w:t>не обаятельно долж</w:t>
      </w:r>
      <w:r w:rsidR="00E832B4">
        <w:t>е</w:t>
      </w:r>
      <w:r w:rsidR="00DA5E4D">
        <w:t xml:space="preserve">н иметь </w:t>
      </w:r>
      <w:r w:rsidR="00E832B4">
        <w:t>газировку</w:t>
      </w:r>
      <w:r w:rsidR="00DA5E4D">
        <w:t xml:space="preserve">, но </w:t>
      </w:r>
      <w:r w:rsidR="00E832B4">
        <w:t xml:space="preserve">газировку </w:t>
      </w:r>
      <w:r w:rsidR="00DA5E4D">
        <w:t xml:space="preserve">обязательно должна иметь </w:t>
      </w:r>
      <w:r w:rsidR="00E832B4" w:rsidRPr="00E832B4">
        <w:t>Торговый автомат</w:t>
      </w:r>
      <w:r w:rsidR="00DA5E4D">
        <w:t>. Они</w:t>
      </w:r>
      <w:r>
        <w:t xml:space="preserve"> имеют связь «</w:t>
      </w:r>
      <w:r w:rsidR="00E832B4">
        <w:t>многие</w:t>
      </w:r>
      <w:r>
        <w:t xml:space="preserve"> ко многим». </w:t>
      </w:r>
      <w:r w:rsidR="00422CAB">
        <w:t xml:space="preserve">Вторая модель описывает отношение между </w:t>
      </w:r>
      <w:r w:rsidR="00E832B4">
        <w:t>Соками</w:t>
      </w:r>
      <w:r w:rsidR="00E832B4" w:rsidRPr="00E832B4">
        <w:t xml:space="preserve"> и Торговый автомат. Торговый автомат не обаятельно должен иметь </w:t>
      </w:r>
      <w:r w:rsidR="00E832B4">
        <w:t>сок</w:t>
      </w:r>
      <w:r w:rsidR="00E832B4" w:rsidRPr="00E832B4">
        <w:t xml:space="preserve">, но </w:t>
      </w:r>
      <w:r w:rsidR="00E832B4">
        <w:t>сок</w:t>
      </w:r>
      <w:r w:rsidR="00E832B4" w:rsidRPr="00E832B4">
        <w:t xml:space="preserve"> обязательно должна иметь Торговый автомат. Они имеют связь «многие ко многим»</w:t>
      </w:r>
      <w:r w:rsidR="00E832B4">
        <w:t>.</w:t>
      </w:r>
      <w:r w:rsidR="00422CAB">
        <w:t xml:space="preserve"> Третья модель описывает отношение между сущностями </w:t>
      </w:r>
      <w:r w:rsidR="00E832B4">
        <w:t xml:space="preserve">Алкоголь и </w:t>
      </w:r>
      <w:r w:rsidR="00E832B4" w:rsidRPr="00E832B4">
        <w:t>Торговый автомат</w:t>
      </w:r>
      <w:r w:rsidR="00E832B4">
        <w:t xml:space="preserve">. </w:t>
      </w:r>
      <w:r w:rsidR="00E832B4" w:rsidRPr="00E832B4">
        <w:t xml:space="preserve">Торговый автомат </w:t>
      </w:r>
      <w:r w:rsidR="00E832B4">
        <w:t xml:space="preserve">не обаятельно должен иметь алкоголь, но алкоголь обязательно должен иметь </w:t>
      </w:r>
      <w:r w:rsidR="00E832B4" w:rsidRPr="00E832B4">
        <w:t>Торговый автомат</w:t>
      </w:r>
      <w:r w:rsidR="00E832B4">
        <w:t>. Они имеют связь «многие ко многим</w:t>
      </w:r>
      <w:r w:rsidR="00422CAB">
        <w:t>».</w:t>
      </w:r>
    </w:p>
    <w:p w14:paraId="21A63B3E" w14:textId="0ACCB4E3" w:rsidR="00BA2DD0" w:rsidRPr="007700C9" w:rsidRDefault="00F1075C" w:rsidP="004B7BEF">
      <w:pPr>
        <w:jc w:val="center"/>
        <w:rPr>
          <w:lang w:val="x-none"/>
        </w:rPr>
      </w:pPr>
      <w:r>
        <w:rPr>
          <w:noProof/>
        </w:rPr>
        <w:drawing>
          <wp:inline distT="0" distB="0" distL="0" distR="0" wp14:anchorId="00D3E96D" wp14:editId="51F0BE39">
            <wp:extent cx="4305935" cy="2497455"/>
            <wp:effectExtent l="19050" t="19050" r="18415" b="171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2497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13B7B17" w14:textId="397FEA7D" w:rsidR="00BA2DD0" w:rsidRPr="00DA5857" w:rsidRDefault="00BA2DD0" w:rsidP="00E9379A">
      <w:pPr>
        <w:pStyle w:val="afd"/>
        <w:ind w:firstLine="0"/>
        <w:jc w:val="center"/>
      </w:pPr>
      <w:r w:rsidRPr="00400065">
        <w:t xml:space="preserve">Рисунок </w:t>
      </w:r>
      <w:r w:rsidR="002615CA" w:rsidRPr="00400065">
        <w:t>1</w:t>
      </w:r>
      <w:r w:rsidRPr="00400065">
        <w:t xml:space="preserve"> – </w:t>
      </w:r>
      <w:r w:rsidR="00494E1B" w:rsidRPr="00400065">
        <w:t>Концептуальная модель данных</w:t>
      </w:r>
    </w:p>
    <w:p w14:paraId="61EDD25B" w14:textId="55B3F15C" w:rsidR="002615CA" w:rsidRPr="00601564" w:rsidRDefault="002615CA" w:rsidP="00A739E5">
      <w:pPr>
        <w:jc w:val="center"/>
        <w:rPr>
          <w:b/>
          <w:sz w:val="28"/>
          <w:szCs w:val="28"/>
        </w:rPr>
      </w:pPr>
    </w:p>
    <w:p w14:paraId="0A89415C" w14:textId="27C45DCA" w:rsidR="00E5475C" w:rsidRDefault="003676A4" w:rsidP="003676A4">
      <w:pPr>
        <w:pStyle w:val="23"/>
        <w:rPr>
          <w:caps/>
        </w:rPr>
      </w:pPr>
      <w:bookmarkStart w:id="8" w:name="_Toc122459479"/>
      <w:r>
        <w:t xml:space="preserve">1.2 </w:t>
      </w:r>
      <w:r w:rsidR="00F04923">
        <w:t>Физическая модель данных</w:t>
      </w:r>
      <w:bookmarkEnd w:id="8"/>
    </w:p>
    <w:p w14:paraId="0FD85E45" w14:textId="4480536C" w:rsidR="00573C5F" w:rsidRDefault="00573C5F" w:rsidP="003676A4">
      <w:pPr>
        <w:pStyle w:val="afd"/>
      </w:pPr>
      <w:r>
        <w:t xml:space="preserve">В результате применения инструмента </w:t>
      </w:r>
      <w:r w:rsidR="00F04923">
        <w:rPr>
          <w:lang w:val="en-US"/>
        </w:rPr>
        <w:t>draw</w:t>
      </w:r>
      <w:r w:rsidR="00F04923" w:rsidRPr="00F04923">
        <w:t>.</w:t>
      </w:r>
      <w:r w:rsidR="00F04923">
        <w:rPr>
          <w:lang w:val="en-US"/>
        </w:rPr>
        <w:t>io</w:t>
      </w:r>
      <w:r w:rsidR="00F04923" w:rsidRPr="00F04923">
        <w:t xml:space="preserve"> </w:t>
      </w:r>
      <w:r>
        <w:t xml:space="preserve">в отношении разработки логической модели базы данных, основываясь на </w:t>
      </w:r>
      <w:r w:rsidR="00F04923">
        <w:t>концептуальной модели</w:t>
      </w:r>
      <w:r>
        <w:t xml:space="preserve"> (см. рис. 1) была разработана</w:t>
      </w:r>
      <w:r w:rsidR="00F04923">
        <w:t xml:space="preserve"> физическая</w:t>
      </w:r>
      <w:r>
        <w:t xml:space="preserve"> модель</w:t>
      </w:r>
      <w:r w:rsidRPr="008E4B1D">
        <w:t xml:space="preserve">, </w:t>
      </w:r>
      <w:r>
        <w:t>представленная на рисунке 2.</w:t>
      </w:r>
    </w:p>
    <w:p w14:paraId="0A0D3C5E" w14:textId="2E7F390F" w:rsidR="00D02DC2" w:rsidRDefault="00D02DC2">
      <w:pPr>
        <w:rPr>
          <w:color w:val="000000" w:themeColor="text1"/>
          <w:sz w:val="28"/>
        </w:rPr>
      </w:pPr>
      <w:r>
        <w:br w:type="page"/>
      </w:r>
    </w:p>
    <w:p w14:paraId="1DCA5B8C" w14:textId="68ED154A" w:rsidR="009F0006" w:rsidRPr="00D02DC2" w:rsidRDefault="00F04923" w:rsidP="001A0A47">
      <w:pPr>
        <w:pStyle w:val="StyleText"/>
        <w:ind w:firstLine="709"/>
        <w:rPr>
          <w:sz w:val="24"/>
          <w:szCs w:val="28"/>
        </w:rPr>
      </w:pPr>
      <w:r w:rsidRPr="00D02DC2">
        <w:rPr>
          <w:sz w:val="24"/>
          <w:szCs w:val="28"/>
        </w:rPr>
        <w:lastRenderedPageBreak/>
        <w:t>Таблица</w:t>
      </w:r>
      <w:r w:rsidR="00D02DC2" w:rsidRPr="00D02DC2">
        <w:rPr>
          <w:sz w:val="24"/>
          <w:szCs w:val="28"/>
          <w:lang w:val="en-US"/>
        </w:rPr>
        <w:t xml:space="preserve"> </w:t>
      </w:r>
      <w:r w:rsidRPr="00D02DC2">
        <w:rPr>
          <w:sz w:val="24"/>
          <w:szCs w:val="28"/>
        </w:rPr>
        <w:t>1 – Структура модели «</w:t>
      </w:r>
      <w:r w:rsidR="00F1075C">
        <w:rPr>
          <w:sz w:val="24"/>
          <w:szCs w:val="28"/>
        </w:rPr>
        <w:t>Соки</w:t>
      </w:r>
      <w:r w:rsidRPr="00D02DC2">
        <w:rPr>
          <w:sz w:val="24"/>
          <w:szCs w:val="28"/>
        </w:rPr>
        <w:t>»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408"/>
        <w:gridCol w:w="2409"/>
        <w:gridCol w:w="2408"/>
        <w:gridCol w:w="2409"/>
      </w:tblGrid>
      <w:tr w:rsidR="00D02DC2" w14:paraId="1687C05F" w14:textId="77777777" w:rsidTr="00D02DC2">
        <w:tc>
          <w:tcPr>
            <w:tcW w:w="2408" w:type="dxa"/>
          </w:tcPr>
          <w:p w14:paraId="4E14DA68" w14:textId="1DD66E58" w:rsidR="00D02DC2" w:rsidRPr="00D02DC2" w:rsidRDefault="00D02DC2" w:rsidP="00F04923">
            <w:r w:rsidRPr="00D02DC2">
              <w:t>Столбец</w:t>
            </w:r>
          </w:p>
        </w:tc>
        <w:tc>
          <w:tcPr>
            <w:tcW w:w="2409" w:type="dxa"/>
          </w:tcPr>
          <w:p w14:paraId="110B9D21" w14:textId="4653ED13" w:rsidR="00D02DC2" w:rsidRPr="00D02DC2" w:rsidRDefault="00D02DC2" w:rsidP="00F04923">
            <w:r w:rsidRPr="00D02DC2">
              <w:t>Тип</w:t>
            </w:r>
          </w:p>
        </w:tc>
        <w:tc>
          <w:tcPr>
            <w:tcW w:w="2408" w:type="dxa"/>
          </w:tcPr>
          <w:p w14:paraId="0597AA32" w14:textId="1CBADA34" w:rsidR="00D02DC2" w:rsidRPr="00D02DC2" w:rsidRDefault="00D02DC2" w:rsidP="00F04923">
            <w:r w:rsidRPr="00D02DC2">
              <w:t>Null</w:t>
            </w:r>
          </w:p>
        </w:tc>
        <w:tc>
          <w:tcPr>
            <w:tcW w:w="2409" w:type="dxa"/>
          </w:tcPr>
          <w:p w14:paraId="25D5CF8B" w14:textId="28C19FF4" w:rsidR="00D02DC2" w:rsidRPr="00D02DC2" w:rsidRDefault="00D02DC2" w:rsidP="00D02DC2">
            <w:pPr>
              <w:ind w:right="-2036"/>
            </w:pPr>
            <w:r w:rsidRPr="00D02DC2">
              <w:t>Примечание</w:t>
            </w:r>
          </w:p>
        </w:tc>
      </w:tr>
      <w:tr w:rsidR="00D02DC2" w14:paraId="0627EB73" w14:textId="77777777" w:rsidTr="00D02DC2">
        <w:tc>
          <w:tcPr>
            <w:tcW w:w="2408" w:type="dxa"/>
          </w:tcPr>
          <w:p w14:paraId="407A4C8A" w14:textId="1782172A" w:rsidR="00D02DC2" w:rsidRPr="00D02DC2" w:rsidRDefault="00D02DC2" w:rsidP="00F04923">
            <w:pPr>
              <w:rPr>
                <w:lang w:val="en-US"/>
              </w:rPr>
            </w:pPr>
            <w:r w:rsidRPr="00D02DC2">
              <w:t>_</w:t>
            </w:r>
            <w:r w:rsidRPr="00D02DC2">
              <w:rPr>
                <w:lang w:val="en-US"/>
              </w:rPr>
              <w:t>id</w:t>
            </w:r>
          </w:p>
        </w:tc>
        <w:tc>
          <w:tcPr>
            <w:tcW w:w="2409" w:type="dxa"/>
          </w:tcPr>
          <w:p w14:paraId="2ED714D6" w14:textId="560A0129" w:rsidR="00D02DC2" w:rsidRPr="00D02DC2" w:rsidRDefault="00D02DC2" w:rsidP="00F04923">
            <w:pPr>
              <w:rPr>
                <w:lang w:val="en-US"/>
              </w:rPr>
            </w:pPr>
            <w:r w:rsidRPr="00D02DC2">
              <w:rPr>
                <w:lang w:val="en-US"/>
              </w:rPr>
              <w:t>ObjectId</w:t>
            </w:r>
          </w:p>
        </w:tc>
        <w:tc>
          <w:tcPr>
            <w:tcW w:w="2408" w:type="dxa"/>
          </w:tcPr>
          <w:p w14:paraId="0C473342" w14:textId="450A4194" w:rsidR="00D02DC2" w:rsidRPr="00D02DC2" w:rsidRDefault="00D02DC2" w:rsidP="00F04923">
            <w:r w:rsidRPr="00D02DC2">
              <w:t>Нет</w:t>
            </w:r>
          </w:p>
        </w:tc>
        <w:tc>
          <w:tcPr>
            <w:tcW w:w="2409" w:type="dxa"/>
          </w:tcPr>
          <w:p w14:paraId="0C7F2E82" w14:textId="0919FF49" w:rsidR="00D02DC2" w:rsidRPr="00D02DC2" w:rsidRDefault="00D02DC2" w:rsidP="00F04923">
            <w:pPr>
              <w:rPr>
                <w:lang w:val="en-US"/>
              </w:rPr>
            </w:pPr>
            <w:r w:rsidRPr="00D02DC2">
              <w:rPr>
                <w:lang w:val="en-US"/>
              </w:rPr>
              <w:t>PK, Index</w:t>
            </w:r>
          </w:p>
        </w:tc>
      </w:tr>
      <w:tr w:rsidR="00422CAB" w14:paraId="29B43A1F" w14:textId="77777777" w:rsidTr="00D02DC2">
        <w:tc>
          <w:tcPr>
            <w:tcW w:w="2408" w:type="dxa"/>
          </w:tcPr>
          <w:p w14:paraId="518C4BF7" w14:textId="5720502A" w:rsidR="00422CAB" w:rsidRPr="00422CAB" w:rsidRDefault="00F1075C" w:rsidP="00F04923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9" w:type="dxa"/>
          </w:tcPr>
          <w:p w14:paraId="0E4B1C6C" w14:textId="3A0A1E11" w:rsidR="00422CAB" w:rsidRPr="00D02DC2" w:rsidRDefault="00422CAB" w:rsidP="00F0492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8" w:type="dxa"/>
          </w:tcPr>
          <w:p w14:paraId="728E1EF7" w14:textId="50CAC3E2" w:rsidR="00422CAB" w:rsidRPr="00D02DC2" w:rsidRDefault="00422CAB" w:rsidP="00F04923">
            <w:r w:rsidRPr="00D02DC2">
              <w:t>Нет</w:t>
            </w:r>
          </w:p>
        </w:tc>
        <w:tc>
          <w:tcPr>
            <w:tcW w:w="2409" w:type="dxa"/>
          </w:tcPr>
          <w:p w14:paraId="5146F1B9" w14:textId="77777777" w:rsidR="00422CAB" w:rsidRPr="00D02DC2" w:rsidRDefault="00422CAB" w:rsidP="00F04923">
            <w:pPr>
              <w:rPr>
                <w:lang w:val="en-US"/>
              </w:rPr>
            </w:pPr>
          </w:p>
        </w:tc>
      </w:tr>
      <w:tr w:rsidR="00422CAB" w14:paraId="4529732E" w14:textId="77777777" w:rsidTr="00D02DC2">
        <w:tc>
          <w:tcPr>
            <w:tcW w:w="2408" w:type="dxa"/>
          </w:tcPr>
          <w:p w14:paraId="5F29CBB6" w14:textId="2FADBED0" w:rsidR="00422CAB" w:rsidRDefault="00F1075C" w:rsidP="00F04923">
            <w:pPr>
              <w:rPr>
                <w:lang w:val="en-US"/>
              </w:rPr>
            </w:pPr>
            <w:r>
              <w:rPr>
                <w:lang w:val="en-US"/>
              </w:rPr>
              <w:t>Volume</w:t>
            </w:r>
          </w:p>
        </w:tc>
        <w:tc>
          <w:tcPr>
            <w:tcW w:w="2409" w:type="dxa"/>
          </w:tcPr>
          <w:p w14:paraId="6178F270" w14:textId="1D15F499" w:rsidR="00422CAB" w:rsidRDefault="00422CAB" w:rsidP="00F04923">
            <w:pPr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2408" w:type="dxa"/>
          </w:tcPr>
          <w:p w14:paraId="77F98D0C" w14:textId="2E2827EE" w:rsidR="00422CAB" w:rsidRPr="00D02DC2" w:rsidRDefault="00422CAB" w:rsidP="00F04923">
            <w:r w:rsidRPr="00D02DC2">
              <w:t>Нет</w:t>
            </w:r>
          </w:p>
        </w:tc>
        <w:tc>
          <w:tcPr>
            <w:tcW w:w="2409" w:type="dxa"/>
          </w:tcPr>
          <w:p w14:paraId="3BA507CF" w14:textId="77777777" w:rsidR="00422CAB" w:rsidRPr="00D02DC2" w:rsidRDefault="00422CAB" w:rsidP="00F04923">
            <w:pPr>
              <w:rPr>
                <w:lang w:val="en-US"/>
              </w:rPr>
            </w:pPr>
          </w:p>
        </w:tc>
      </w:tr>
      <w:tr w:rsidR="00422CAB" w14:paraId="525E8C29" w14:textId="77777777" w:rsidTr="00D02DC2">
        <w:tc>
          <w:tcPr>
            <w:tcW w:w="2408" w:type="dxa"/>
          </w:tcPr>
          <w:p w14:paraId="7BD7DF17" w14:textId="43A51A06" w:rsidR="00422CAB" w:rsidRDefault="0041117B" w:rsidP="00422CAB">
            <w:pPr>
              <w:rPr>
                <w:lang w:val="en-US"/>
              </w:rPr>
            </w:pPr>
            <w:r>
              <w:rPr>
                <w:lang w:val="en-US"/>
              </w:rPr>
              <w:t>Taste</w:t>
            </w:r>
          </w:p>
        </w:tc>
        <w:tc>
          <w:tcPr>
            <w:tcW w:w="2409" w:type="dxa"/>
          </w:tcPr>
          <w:p w14:paraId="23968273" w14:textId="4BABC6EC" w:rsidR="00422CAB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8" w:type="dxa"/>
          </w:tcPr>
          <w:p w14:paraId="60172A73" w14:textId="17FB31B7" w:rsidR="00422CAB" w:rsidRPr="00D02DC2" w:rsidRDefault="00422CAB" w:rsidP="00422CAB">
            <w:r w:rsidRPr="00D02DC2">
              <w:t>Нет</w:t>
            </w:r>
          </w:p>
        </w:tc>
        <w:tc>
          <w:tcPr>
            <w:tcW w:w="2409" w:type="dxa"/>
          </w:tcPr>
          <w:p w14:paraId="73C47237" w14:textId="77777777" w:rsidR="00422CAB" w:rsidRPr="00D02DC2" w:rsidRDefault="00422CAB" w:rsidP="00422CAB">
            <w:pPr>
              <w:rPr>
                <w:lang w:val="en-US"/>
              </w:rPr>
            </w:pPr>
          </w:p>
        </w:tc>
      </w:tr>
      <w:tr w:rsidR="00422CAB" w14:paraId="3FD8E141" w14:textId="77777777" w:rsidTr="00D02DC2">
        <w:tc>
          <w:tcPr>
            <w:tcW w:w="2408" w:type="dxa"/>
          </w:tcPr>
          <w:p w14:paraId="31A884EC" w14:textId="418E5323" w:rsidR="00422CAB" w:rsidRDefault="0041117B" w:rsidP="00422CAB">
            <w:pPr>
              <w:rPr>
                <w:lang w:val="en-US"/>
              </w:rPr>
            </w:pPr>
            <w:r>
              <w:rPr>
                <w:lang w:val="en-US"/>
              </w:rPr>
              <w:t>IsPulp</w:t>
            </w:r>
          </w:p>
        </w:tc>
        <w:tc>
          <w:tcPr>
            <w:tcW w:w="2409" w:type="dxa"/>
          </w:tcPr>
          <w:p w14:paraId="29001552" w14:textId="5C19C737" w:rsidR="00422CAB" w:rsidRDefault="0041117B" w:rsidP="00422CAB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408" w:type="dxa"/>
          </w:tcPr>
          <w:p w14:paraId="033EBE7D" w14:textId="1E3E0185" w:rsidR="00422CAB" w:rsidRPr="00D02DC2" w:rsidRDefault="00422CAB" w:rsidP="00422CAB">
            <w:r w:rsidRPr="00D02DC2">
              <w:t>Нет</w:t>
            </w:r>
          </w:p>
        </w:tc>
        <w:tc>
          <w:tcPr>
            <w:tcW w:w="2409" w:type="dxa"/>
          </w:tcPr>
          <w:p w14:paraId="191E70C4" w14:textId="77777777" w:rsidR="00422CAB" w:rsidRPr="00D02DC2" w:rsidRDefault="00422CAB" w:rsidP="00422CAB">
            <w:pPr>
              <w:rPr>
                <w:lang w:val="en-US"/>
              </w:rPr>
            </w:pPr>
          </w:p>
        </w:tc>
      </w:tr>
    </w:tbl>
    <w:p w14:paraId="4E9D298F" w14:textId="01652A4C" w:rsidR="003077C0" w:rsidRPr="00F04923" w:rsidRDefault="00D02DC2" w:rsidP="003077C0">
      <w:pPr>
        <w:rPr>
          <w:lang w:val="en-US"/>
        </w:rPr>
      </w:pPr>
      <w:r>
        <w:rPr>
          <w:lang w:val="en-US"/>
        </w:rPr>
        <w:t xml:space="preserve"> </w:t>
      </w:r>
    </w:p>
    <w:p w14:paraId="4CE05C58" w14:textId="02C3AA66" w:rsidR="00D02DC2" w:rsidRPr="00D02DC2" w:rsidRDefault="00D02DC2" w:rsidP="00D02DC2">
      <w:pPr>
        <w:pStyle w:val="StyleText"/>
        <w:ind w:firstLine="709"/>
        <w:rPr>
          <w:sz w:val="24"/>
          <w:szCs w:val="28"/>
        </w:rPr>
      </w:pPr>
      <w:r w:rsidRPr="00D02DC2">
        <w:rPr>
          <w:sz w:val="24"/>
          <w:szCs w:val="28"/>
        </w:rPr>
        <w:t>Таблица</w:t>
      </w:r>
      <w:r>
        <w:rPr>
          <w:sz w:val="24"/>
          <w:szCs w:val="28"/>
          <w:lang w:val="en-US"/>
        </w:rPr>
        <w:t xml:space="preserve"> </w:t>
      </w:r>
      <w:r w:rsidRPr="00D02DC2">
        <w:rPr>
          <w:sz w:val="24"/>
          <w:szCs w:val="28"/>
          <w:lang w:val="en-US"/>
        </w:rPr>
        <w:t xml:space="preserve">2 </w:t>
      </w:r>
      <w:r w:rsidRPr="00D02DC2">
        <w:rPr>
          <w:sz w:val="24"/>
          <w:szCs w:val="28"/>
        </w:rPr>
        <w:t>– Структура модели «</w:t>
      </w:r>
      <w:r w:rsidR="00F1075C">
        <w:rPr>
          <w:sz w:val="24"/>
          <w:szCs w:val="28"/>
        </w:rPr>
        <w:t>Газировки</w:t>
      </w:r>
      <w:r w:rsidRPr="00D02DC2">
        <w:rPr>
          <w:sz w:val="24"/>
          <w:szCs w:val="28"/>
        </w:rPr>
        <w:t>»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408"/>
        <w:gridCol w:w="2409"/>
        <w:gridCol w:w="2408"/>
        <w:gridCol w:w="2409"/>
      </w:tblGrid>
      <w:tr w:rsidR="00D02DC2" w14:paraId="7EA9B35B" w14:textId="77777777" w:rsidTr="00D02DC2">
        <w:trPr>
          <w:trHeight w:val="253"/>
        </w:trPr>
        <w:tc>
          <w:tcPr>
            <w:tcW w:w="2408" w:type="dxa"/>
          </w:tcPr>
          <w:p w14:paraId="56437AC1" w14:textId="77777777" w:rsidR="00D02DC2" w:rsidRPr="00D02DC2" w:rsidRDefault="00D02DC2" w:rsidP="00E62860">
            <w:r w:rsidRPr="00D02DC2">
              <w:t>Столбец</w:t>
            </w:r>
          </w:p>
        </w:tc>
        <w:tc>
          <w:tcPr>
            <w:tcW w:w="2409" w:type="dxa"/>
          </w:tcPr>
          <w:p w14:paraId="75C90F55" w14:textId="77777777" w:rsidR="00D02DC2" w:rsidRPr="00D02DC2" w:rsidRDefault="00D02DC2" w:rsidP="00E62860">
            <w:r w:rsidRPr="00D02DC2">
              <w:t>Тип</w:t>
            </w:r>
          </w:p>
        </w:tc>
        <w:tc>
          <w:tcPr>
            <w:tcW w:w="2408" w:type="dxa"/>
          </w:tcPr>
          <w:p w14:paraId="3D5E2C2F" w14:textId="77777777" w:rsidR="00D02DC2" w:rsidRPr="00D02DC2" w:rsidRDefault="00D02DC2" w:rsidP="00E62860">
            <w:r w:rsidRPr="00D02DC2">
              <w:t>Null</w:t>
            </w:r>
          </w:p>
        </w:tc>
        <w:tc>
          <w:tcPr>
            <w:tcW w:w="2409" w:type="dxa"/>
          </w:tcPr>
          <w:p w14:paraId="70A82BEA" w14:textId="77777777" w:rsidR="00D02DC2" w:rsidRPr="00D02DC2" w:rsidRDefault="00D02DC2" w:rsidP="00E62860">
            <w:r w:rsidRPr="00D02DC2">
              <w:t>Примечание</w:t>
            </w:r>
          </w:p>
        </w:tc>
      </w:tr>
      <w:tr w:rsidR="00D02DC2" w14:paraId="064F1DDE" w14:textId="77777777" w:rsidTr="00D02DC2">
        <w:trPr>
          <w:trHeight w:val="253"/>
        </w:trPr>
        <w:tc>
          <w:tcPr>
            <w:tcW w:w="2408" w:type="dxa"/>
          </w:tcPr>
          <w:p w14:paraId="10E846A3" w14:textId="127816BE" w:rsidR="00D02DC2" w:rsidRPr="00D02DC2" w:rsidRDefault="00D02DC2" w:rsidP="00D02DC2">
            <w:r w:rsidRPr="00D02DC2">
              <w:t>_</w:t>
            </w:r>
            <w:r w:rsidRPr="00D02DC2">
              <w:rPr>
                <w:lang w:val="en-US"/>
              </w:rPr>
              <w:t>id</w:t>
            </w:r>
          </w:p>
        </w:tc>
        <w:tc>
          <w:tcPr>
            <w:tcW w:w="2409" w:type="dxa"/>
          </w:tcPr>
          <w:p w14:paraId="39EAA731" w14:textId="240D3C56" w:rsidR="00D02DC2" w:rsidRPr="00D02DC2" w:rsidRDefault="00D02DC2" w:rsidP="00D02DC2">
            <w:r w:rsidRPr="00D02DC2">
              <w:rPr>
                <w:lang w:val="en-US"/>
              </w:rPr>
              <w:t>ObjectId</w:t>
            </w:r>
          </w:p>
        </w:tc>
        <w:tc>
          <w:tcPr>
            <w:tcW w:w="2408" w:type="dxa"/>
          </w:tcPr>
          <w:p w14:paraId="7A1CE3AE" w14:textId="2AD06365" w:rsidR="00D02DC2" w:rsidRPr="00D02DC2" w:rsidRDefault="00D02DC2" w:rsidP="00D02DC2">
            <w:r w:rsidRPr="00D02DC2">
              <w:t>Нет</w:t>
            </w:r>
          </w:p>
        </w:tc>
        <w:tc>
          <w:tcPr>
            <w:tcW w:w="2409" w:type="dxa"/>
          </w:tcPr>
          <w:p w14:paraId="5599BF5C" w14:textId="6C15A05B" w:rsidR="00D02DC2" w:rsidRPr="00D02DC2" w:rsidRDefault="00D02DC2" w:rsidP="00D02DC2">
            <w:r w:rsidRPr="00D02DC2">
              <w:rPr>
                <w:lang w:val="en-US"/>
              </w:rPr>
              <w:t>PK, Index</w:t>
            </w:r>
          </w:p>
        </w:tc>
      </w:tr>
      <w:tr w:rsidR="00F1075C" w14:paraId="11D4107B" w14:textId="77777777" w:rsidTr="00D02DC2">
        <w:trPr>
          <w:trHeight w:val="253"/>
        </w:trPr>
        <w:tc>
          <w:tcPr>
            <w:tcW w:w="2408" w:type="dxa"/>
          </w:tcPr>
          <w:p w14:paraId="2F3A634A" w14:textId="36885219" w:rsidR="00F1075C" w:rsidRPr="00D02DC2" w:rsidRDefault="00F1075C" w:rsidP="00F1075C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9" w:type="dxa"/>
          </w:tcPr>
          <w:p w14:paraId="6DFFE399" w14:textId="349218A8" w:rsidR="00F1075C" w:rsidRPr="00D02DC2" w:rsidRDefault="00F1075C" w:rsidP="00F1075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8" w:type="dxa"/>
          </w:tcPr>
          <w:p w14:paraId="0CCB5CFF" w14:textId="22F6D4BC" w:rsidR="00F1075C" w:rsidRPr="00D02DC2" w:rsidRDefault="00F1075C" w:rsidP="00F1075C">
            <w:r w:rsidRPr="00D02DC2">
              <w:t>Нет</w:t>
            </w:r>
          </w:p>
        </w:tc>
        <w:tc>
          <w:tcPr>
            <w:tcW w:w="2409" w:type="dxa"/>
          </w:tcPr>
          <w:p w14:paraId="5D4DEEEE" w14:textId="77777777" w:rsidR="00F1075C" w:rsidRPr="00D02DC2" w:rsidRDefault="00F1075C" w:rsidP="00F1075C">
            <w:pPr>
              <w:rPr>
                <w:lang w:val="en-US"/>
              </w:rPr>
            </w:pPr>
          </w:p>
        </w:tc>
      </w:tr>
      <w:tr w:rsidR="00F1075C" w14:paraId="0E408EC8" w14:textId="77777777" w:rsidTr="00D02DC2">
        <w:trPr>
          <w:trHeight w:val="253"/>
        </w:trPr>
        <w:tc>
          <w:tcPr>
            <w:tcW w:w="2408" w:type="dxa"/>
          </w:tcPr>
          <w:p w14:paraId="79032D3C" w14:textId="0AC7047F" w:rsidR="00F1075C" w:rsidRDefault="00F1075C" w:rsidP="00F1075C">
            <w:pPr>
              <w:rPr>
                <w:lang w:val="en-US"/>
              </w:rPr>
            </w:pPr>
            <w:r>
              <w:rPr>
                <w:lang w:val="en-US"/>
              </w:rPr>
              <w:t>Volume</w:t>
            </w:r>
          </w:p>
        </w:tc>
        <w:tc>
          <w:tcPr>
            <w:tcW w:w="2409" w:type="dxa"/>
          </w:tcPr>
          <w:p w14:paraId="09EB5AAD" w14:textId="125E2889" w:rsidR="00F1075C" w:rsidRDefault="00F1075C" w:rsidP="00F1075C">
            <w:pPr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2408" w:type="dxa"/>
          </w:tcPr>
          <w:p w14:paraId="25024656" w14:textId="2D688DA9" w:rsidR="00F1075C" w:rsidRPr="00D02DC2" w:rsidRDefault="00F1075C" w:rsidP="00F1075C">
            <w:r w:rsidRPr="00D02DC2">
              <w:t>Нет</w:t>
            </w:r>
          </w:p>
        </w:tc>
        <w:tc>
          <w:tcPr>
            <w:tcW w:w="2409" w:type="dxa"/>
          </w:tcPr>
          <w:p w14:paraId="3A594889" w14:textId="77777777" w:rsidR="00F1075C" w:rsidRPr="00D02DC2" w:rsidRDefault="00F1075C" w:rsidP="00F1075C">
            <w:pPr>
              <w:rPr>
                <w:lang w:val="en-US"/>
              </w:rPr>
            </w:pPr>
          </w:p>
        </w:tc>
      </w:tr>
      <w:tr w:rsidR="00422CAB" w14:paraId="24EB90AB" w14:textId="77777777" w:rsidTr="00D02DC2">
        <w:tc>
          <w:tcPr>
            <w:tcW w:w="2408" w:type="dxa"/>
          </w:tcPr>
          <w:p w14:paraId="3C29E23F" w14:textId="57136DCB" w:rsidR="00422CAB" w:rsidRDefault="0041117B" w:rsidP="00422CAB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409" w:type="dxa"/>
          </w:tcPr>
          <w:p w14:paraId="2DD9585D" w14:textId="3EE605B9" w:rsidR="00422CAB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8" w:type="dxa"/>
          </w:tcPr>
          <w:p w14:paraId="061FBA96" w14:textId="6C0BC77F" w:rsidR="00422CAB" w:rsidRPr="00D02DC2" w:rsidRDefault="00422CAB" w:rsidP="00422CAB">
            <w:pPr>
              <w:rPr>
                <w:lang w:val="en-US"/>
              </w:rPr>
            </w:pPr>
            <w:r w:rsidRPr="00D02DC2">
              <w:t>Нет</w:t>
            </w:r>
          </w:p>
        </w:tc>
        <w:tc>
          <w:tcPr>
            <w:tcW w:w="2409" w:type="dxa"/>
          </w:tcPr>
          <w:p w14:paraId="2F3BD1C7" w14:textId="77777777" w:rsidR="00422CAB" w:rsidRPr="00D02DC2" w:rsidRDefault="00422CAB" w:rsidP="00422CAB">
            <w:pPr>
              <w:rPr>
                <w:lang w:val="en-US"/>
              </w:rPr>
            </w:pPr>
          </w:p>
        </w:tc>
      </w:tr>
      <w:tr w:rsidR="00422CAB" w14:paraId="70139DFA" w14:textId="77777777" w:rsidTr="00D02DC2">
        <w:tc>
          <w:tcPr>
            <w:tcW w:w="2408" w:type="dxa"/>
          </w:tcPr>
          <w:p w14:paraId="22321C7E" w14:textId="24222EA4" w:rsidR="00422CAB" w:rsidRDefault="0041117B" w:rsidP="00422CAB">
            <w:pPr>
              <w:rPr>
                <w:lang w:val="en-US"/>
              </w:rPr>
            </w:pPr>
            <w:r>
              <w:rPr>
                <w:lang w:val="en-US"/>
              </w:rPr>
              <w:t>BubbleCount</w:t>
            </w:r>
          </w:p>
        </w:tc>
        <w:tc>
          <w:tcPr>
            <w:tcW w:w="2409" w:type="dxa"/>
          </w:tcPr>
          <w:p w14:paraId="777BCBBC" w14:textId="55AF7602" w:rsidR="00422CAB" w:rsidRDefault="0041117B" w:rsidP="00422CAB">
            <w:pPr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2408" w:type="dxa"/>
          </w:tcPr>
          <w:p w14:paraId="6343F3D0" w14:textId="6774091C" w:rsidR="00422CAB" w:rsidRDefault="00422CAB" w:rsidP="00422CAB">
            <w:r w:rsidRPr="00D02DC2">
              <w:t>Нет</w:t>
            </w:r>
          </w:p>
        </w:tc>
        <w:tc>
          <w:tcPr>
            <w:tcW w:w="2409" w:type="dxa"/>
          </w:tcPr>
          <w:p w14:paraId="40ED70F7" w14:textId="77777777" w:rsidR="00422CAB" w:rsidRPr="00D02DC2" w:rsidRDefault="00422CAB" w:rsidP="00422CAB">
            <w:pPr>
              <w:rPr>
                <w:lang w:val="en-US"/>
              </w:rPr>
            </w:pPr>
          </w:p>
        </w:tc>
      </w:tr>
    </w:tbl>
    <w:p w14:paraId="7100298B" w14:textId="6A664115" w:rsidR="00F04923" w:rsidRDefault="00D02DC2" w:rsidP="003077C0">
      <w:pPr>
        <w:rPr>
          <w:lang w:val="en-US"/>
        </w:rPr>
      </w:pPr>
      <w:r>
        <w:rPr>
          <w:lang w:val="en-US"/>
        </w:rPr>
        <w:t xml:space="preserve"> </w:t>
      </w:r>
    </w:p>
    <w:p w14:paraId="47C010EC" w14:textId="55D26665" w:rsidR="00D02DC2" w:rsidRPr="00D02DC2" w:rsidRDefault="00D02DC2" w:rsidP="00D02DC2">
      <w:pPr>
        <w:pStyle w:val="StyleText"/>
        <w:ind w:firstLine="709"/>
        <w:rPr>
          <w:sz w:val="24"/>
          <w:szCs w:val="28"/>
        </w:rPr>
      </w:pPr>
      <w:r w:rsidRPr="00D02DC2">
        <w:rPr>
          <w:sz w:val="24"/>
          <w:szCs w:val="28"/>
        </w:rPr>
        <w:t>Таблица</w:t>
      </w:r>
      <w:r>
        <w:rPr>
          <w:sz w:val="24"/>
          <w:szCs w:val="28"/>
          <w:lang w:val="en-US"/>
        </w:rPr>
        <w:t xml:space="preserve"> 3</w:t>
      </w:r>
      <w:r w:rsidRPr="00D02DC2">
        <w:rPr>
          <w:sz w:val="24"/>
          <w:szCs w:val="28"/>
          <w:lang w:val="en-US"/>
        </w:rPr>
        <w:t xml:space="preserve"> </w:t>
      </w:r>
      <w:r w:rsidRPr="00D02DC2">
        <w:rPr>
          <w:sz w:val="24"/>
          <w:szCs w:val="28"/>
        </w:rPr>
        <w:t>– Структура модели «</w:t>
      </w:r>
      <w:r w:rsidR="00F1075C">
        <w:rPr>
          <w:sz w:val="24"/>
          <w:szCs w:val="28"/>
        </w:rPr>
        <w:t>Алкоголь</w:t>
      </w:r>
      <w:r w:rsidRPr="00D02DC2">
        <w:rPr>
          <w:sz w:val="24"/>
          <w:szCs w:val="28"/>
        </w:rPr>
        <w:t>»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408"/>
        <w:gridCol w:w="2409"/>
        <w:gridCol w:w="2408"/>
        <w:gridCol w:w="2409"/>
      </w:tblGrid>
      <w:tr w:rsidR="00D02DC2" w14:paraId="5F1294C8" w14:textId="77777777" w:rsidTr="00D02DC2">
        <w:tc>
          <w:tcPr>
            <w:tcW w:w="2408" w:type="dxa"/>
          </w:tcPr>
          <w:p w14:paraId="2E5608A0" w14:textId="77777777" w:rsidR="00D02DC2" w:rsidRPr="00D02DC2" w:rsidRDefault="00D02DC2" w:rsidP="00E62860">
            <w:r w:rsidRPr="00D02DC2">
              <w:t>Столбец</w:t>
            </w:r>
          </w:p>
        </w:tc>
        <w:tc>
          <w:tcPr>
            <w:tcW w:w="2409" w:type="dxa"/>
          </w:tcPr>
          <w:p w14:paraId="3595A244" w14:textId="77777777" w:rsidR="00D02DC2" w:rsidRPr="00D02DC2" w:rsidRDefault="00D02DC2" w:rsidP="00E62860">
            <w:r w:rsidRPr="00D02DC2">
              <w:t>Тип</w:t>
            </w:r>
          </w:p>
        </w:tc>
        <w:tc>
          <w:tcPr>
            <w:tcW w:w="2408" w:type="dxa"/>
          </w:tcPr>
          <w:p w14:paraId="487ED0C3" w14:textId="77777777" w:rsidR="00D02DC2" w:rsidRPr="00D02DC2" w:rsidRDefault="00D02DC2" w:rsidP="00E62860">
            <w:r w:rsidRPr="00D02DC2">
              <w:t>Null</w:t>
            </w:r>
          </w:p>
        </w:tc>
        <w:tc>
          <w:tcPr>
            <w:tcW w:w="2409" w:type="dxa"/>
          </w:tcPr>
          <w:p w14:paraId="724869DF" w14:textId="77777777" w:rsidR="00D02DC2" w:rsidRPr="00D02DC2" w:rsidRDefault="00D02DC2" w:rsidP="00E62860">
            <w:r w:rsidRPr="00D02DC2">
              <w:t>Примечание</w:t>
            </w:r>
          </w:p>
        </w:tc>
      </w:tr>
      <w:tr w:rsidR="00D02DC2" w14:paraId="1E54970A" w14:textId="77777777" w:rsidTr="00D02DC2">
        <w:tc>
          <w:tcPr>
            <w:tcW w:w="2408" w:type="dxa"/>
          </w:tcPr>
          <w:p w14:paraId="66E2B7C3" w14:textId="77777777" w:rsidR="00D02DC2" w:rsidRPr="00D02DC2" w:rsidRDefault="00D02DC2" w:rsidP="00E62860">
            <w:r w:rsidRPr="00D02DC2">
              <w:t>_</w:t>
            </w:r>
            <w:r w:rsidRPr="00D02DC2">
              <w:rPr>
                <w:lang w:val="en-US"/>
              </w:rPr>
              <w:t>id</w:t>
            </w:r>
          </w:p>
        </w:tc>
        <w:tc>
          <w:tcPr>
            <w:tcW w:w="2409" w:type="dxa"/>
          </w:tcPr>
          <w:p w14:paraId="22B09E64" w14:textId="77777777" w:rsidR="00D02DC2" w:rsidRPr="00D02DC2" w:rsidRDefault="00D02DC2" w:rsidP="00E62860">
            <w:r w:rsidRPr="00D02DC2">
              <w:rPr>
                <w:lang w:val="en-US"/>
              </w:rPr>
              <w:t>ObjectId</w:t>
            </w:r>
          </w:p>
        </w:tc>
        <w:tc>
          <w:tcPr>
            <w:tcW w:w="2408" w:type="dxa"/>
          </w:tcPr>
          <w:p w14:paraId="6CB9210A" w14:textId="77777777" w:rsidR="00D02DC2" w:rsidRPr="00D02DC2" w:rsidRDefault="00D02DC2" w:rsidP="00E62860">
            <w:r w:rsidRPr="00D02DC2">
              <w:t>Нет</w:t>
            </w:r>
          </w:p>
        </w:tc>
        <w:tc>
          <w:tcPr>
            <w:tcW w:w="2409" w:type="dxa"/>
          </w:tcPr>
          <w:p w14:paraId="4033CD37" w14:textId="77777777" w:rsidR="00D02DC2" w:rsidRPr="00D02DC2" w:rsidRDefault="00D02DC2" w:rsidP="00E62860">
            <w:r w:rsidRPr="00D02DC2">
              <w:rPr>
                <w:lang w:val="en-US"/>
              </w:rPr>
              <w:t>PK, Index</w:t>
            </w:r>
          </w:p>
        </w:tc>
      </w:tr>
      <w:tr w:rsidR="00F1075C" w14:paraId="16F0F5AD" w14:textId="77777777" w:rsidTr="00D02DC2">
        <w:tc>
          <w:tcPr>
            <w:tcW w:w="2408" w:type="dxa"/>
          </w:tcPr>
          <w:p w14:paraId="68E1E9F6" w14:textId="48A5983A" w:rsidR="00F1075C" w:rsidRPr="00D02DC2" w:rsidRDefault="00F1075C" w:rsidP="00F1075C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9" w:type="dxa"/>
          </w:tcPr>
          <w:p w14:paraId="3DD96619" w14:textId="68E7405B" w:rsidR="00F1075C" w:rsidRPr="00D02DC2" w:rsidRDefault="00F1075C" w:rsidP="00F1075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8" w:type="dxa"/>
          </w:tcPr>
          <w:p w14:paraId="582E9DDB" w14:textId="3FD8923C" w:rsidR="00F1075C" w:rsidRPr="00D02DC2" w:rsidRDefault="00F1075C" w:rsidP="00F1075C">
            <w:r w:rsidRPr="00D02DC2">
              <w:t>Нет</w:t>
            </w:r>
          </w:p>
        </w:tc>
        <w:tc>
          <w:tcPr>
            <w:tcW w:w="2409" w:type="dxa"/>
          </w:tcPr>
          <w:p w14:paraId="0A7DCB67" w14:textId="209E019C" w:rsidR="00F1075C" w:rsidRPr="00D02DC2" w:rsidRDefault="00F1075C" w:rsidP="00F1075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F1075C" w14:paraId="622A6C5A" w14:textId="77777777" w:rsidTr="00D02DC2">
        <w:tc>
          <w:tcPr>
            <w:tcW w:w="2408" w:type="dxa"/>
          </w:tcPr>
          <w:p w14:paraId="2AC24F32" w14:textId="586A8E6D" w:rsidR="00F1075C" w:rsidRPr="00D02DC2" w:rsidRDefault="00F1075C" w:rsidP="00F1075C">
            <w:pPr>
              <w:rPr>
                <w:lang w:val="en-US"/>
              </w:rPr>
            </w:pPr>
            <w:r>
              <w:rPr>
                <w:lang w:val="en-US"/>
              </w:rPr>
              <w:t>Volume</w:t>
            </w:r>
          </w:p>
        </w:tc>
        <w:tc>
          <w:tcPr>
            <w:tcW w:w="2409" w:type="dxa"/>
          </w:tcPr>
          <w:p w14:paraId="7B64FFD6" w14:textId="1474DF37" w:rsidR="00F1075C" w:rsidRDefault="00F1075C" w:rsidP="00F1075C">
            <w:pPr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2408" w:type="dxa"/>
          </w:tcPr>
          <w:p w14:paraId="6CB7AA4D" w14:textId="48672CD9" w:rsidR="00F1075C" w:rsidRPr="00D02DC2" w:rsidRDefault="00F1075C" w:rsidP="00F1075C">
            <w:pPr>
              <w:rPr>
                <w:lang w:val="en-US"/>
              </w:rPr>
            </w:pPr>
            <w:r w:rsidRPr="00D02DC2">
              <w:t>Нет</w:t>
            </w:r>
          </w:p>
        </w:tc>
        <w:tc>
          <w:tcPr>
            <w:tcW w:w="2409" w:type="dxa"/>
          </w:tcPr>
          <w:p w14:paraId="5D0D4C06" w14:textId="58723C9E" w:rsidR="00F1075C" w:rsidRPr="00D02DC2" w:rsidRDefault="00F1075C" w:rsidP="00F1075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22CAB" w14:paraId="4096BE01" w14:textId="77777777" w:rsidTr="00D02DC2">
        <w:tc>
          <w:tcPr>
            <w:tcW w:w="2408" w:type="dxa"/>
          </w:tcPr>
          <w:p w14:paraId="3970C9E2" w14:textId="03DDA4B5" w:rsidR="00422CAB" w:rsidRDefault="0041117B" w:rsidP="00422CAB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409" w:type="dxa"/>
          </w:tcPr>
          <w:p w14:paraId="36FDB4B3" w14:textId="0CBD650F" w:rsidR="00422CAB" w:rsidRDefault="00422CAB" w:rsidP="00422CAB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8" w:type="dxa"/>
          </w:tcPr>
          <w:p w14:paraId="3E0A0973" w14:textId="58DAB0A9" w:rsidR="00422CAB" w:rsidRDefault="00422CAB" w:rsidP="00422CAB">
            <w:r w:rsidRPr="00D02DC2">
              <w:t>Нет</w:t>
            </w:r>
          </w:p>
        </w:tc>
        <w:tc>
          <w:tcPr>
            <w:tcW w:w="2409" w:type="dxa"/>
          </w:tcPr>
          <w:p w14:paraId="22195320" w14:textId="77777777" w:rsidR="00422CAB" w:rsidRDefault="00422CAB" w:rsidP="00422CAB">
            <w:pPr>
              <w:rPr>
                <w:lang w:val="en-US"/>
              </w:rPr>
            </w:pPr>
          </w:p>
        </w:tc>
      </w:tr>
      <w:tr w:rsidR="00422CAB" w14:paraId="608D7386" w14:textId="77777777" w:rsidTr="00D02DC2">
        <w:tc>
          <w:tcPr>
            <w:tcW w:w="2408" w:type="dxa"/>
          </w:tcPr>
          <w:p w14:paraId="01E8323C" w14:textId="5C6BC2FB" w:rsidR="00422CAB" w:rsidRDefault="0041117B" w:rsidP="00422CAB">
            <w:pPr>
              <w:rPr>
                <w:lang w:val="en-US"/>
              </w:rPr>
            </w:pPr>
            <w:r>
              <w:rPr>
                <w:lang w:val="en-US"/>
              </w:rPr>
              <w:t>Fortress</w:t>
            </w:r>
          </w:p>
        </w:tc>
        <w:tc>
          <w:tcPr>
            <w:tcW w:w="2409" w:type="dxa"/>
          </w:tcPr>
          <w:p w14:paraId="43DBD222" w14:textId="291899A9" w:rsidR="00422CAB" w:rsidRDefault="0041117B" w:rsidP="00422CAB">
            <w:pPr>
              <w:rPr>
                <w:lang w:val="en-US"/>
              </w:rPr>
            </w:pPr>
            <w:r>
              <w:rPr>
                <w:lang w:val="en-US"/>
              </w:rPr>
              <w:t>Int32</w:t>
            </w:r>
          </w:p>
        </w:tc>
        <w:tc>
          <w:tcPr>
            <w:tcW w:w="2408" w:type="dxa"/>
          </w:tcPr>
          <w:p w14:paraId="63192DE1" w14:textId="4B87D9B3" w:rsidR="00422CAB" w:rsidRDefault="00422CAB" w:rsidP="00422CAB">
            <w:r w:rsidRPr="00D02DC2">
              <w:t>Нет</w:t>
            </w:r>
          </w:p>
        </w:tc>
        <w:tc>
          <w:tcPr>
            <w:tcW w:w="2409" w:type="dxa"/>
          </w:tcPr>
          <w:p w14:paraId="5802052D" w14:textId="77777777" w:rsidR="00422CAB" w:rsidRDefault="00422CAB" w:rsidP="00422CAB">
            <w:pPr>
              <w:rPr>
                <w:lang w:val="en-US"/>
              </w:rPr>
            </w:pPr>
          </w:p>
        </w:tc>
      </w:tr>
    </w:tbl>
    <w:p w14:paraId="6FDBB531" w14:textId="6B5D254D" w:rsidR="00D02DC2" w:rsidRDefault="00D02DC2" w:rsidP="003077C0">
      <w:pPr>
        <w:rPr>
          <w:lang w:val="en-US"/>
        </w:rPr>
      </w:pPr>
      <w:r>
        <w:rPr>
          <w:lang w:val="en-US"/>
        </w:rPr>
        <w:t xml:space="preserve"> </w:t>
      </w:r>
    </w:p>
    <w:p w14:paraId="42D00063" w14:textId="03A4F7BC" w:rsidR="00D02DC2" w:rsidRPr="00D02DC2" w:rsidRDefault="00D02DC2" w:rsidP="00D02DC2">
      <w:pPr>
        <w:pStyle w:val="StyleText"/>
        <w:ind w:firstLine="709"/>
        <w:rPr>
          <w:sz w:val="24"/>
          <w:szCs w:val="28"/>
        </w:rPr>
      </w:pPr>
      <w:r w:rsidRPr="00D02DC2">
        <w:rPr>
          <w:sz w:val="24"/>
          <w:szCs w:val="28"/>
        </w:rPr>
        <w:t>Таблица</w:t>
      </w:r>
      <w:r w:rsidRPr="0041117B">
        <w:rPr>
          <w:sz w:val="24"/>
          <w:szCs w:val="28"/>
        </w:rPr>
        <w:t xml:space="preserve"> 4 </w:t>
      </w:r>
      <w:r w:rsidRPr="00D02DC2">
        <w:rPr>
          <w:sz w:val="24"/>
          <w:szCs w:val="28"/>
        </w:rPr>
        <w:t>– Структура модели «</w:t>
      </w:r>
      <w:r w:rsidR="00F1075C">
        <w:rPr>
          <w:sz w:val="24"/>
          <w:szCs w:val="28"/>
        </w:rPr>
        <w:t>Торговый автомат</w:t>
      </w:r>
      <w:r w:rsidRPr="00D02DC2">
        <w:rPr>
          <w:sz w:val="24"/>
          <w:szCs w:val="28"/>
        </w:rPr>
        <w:t>»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408"/>
        <w:gridCol w:w="2409"/>
        <w:gridCol w:w="2408"/>
        <w:gridCol w:w="2409"/>
      </w:tblGrid>
      <w:tr w:rsidR="00D02DC2" w14:paraId="7424B85E" w14:textId="77777777" w:rsidTr="00E62860">
        <w:tc>
          <w:tcPr>
            <w:tcW w:w="2408" w:type="dxa"/>
          </w:tcPr>
          <w:p w14:paraId="40ABB93F" w14:textId="77777777" w:rsidR="00D02DC2" w:rsidRPr="00D02DC2" w:rsidRDefault="00D02DC2" w:rsidP="00E62860">
            <w:r w:rsidRPr="00D02DC2">
              <w:t>Столбец</w:t>
            </w:r>
          </w:p>
        </w:tc>
        <w:tc>
          <w:tcPr>
            <w:tcW w:w="2409" w:type="dxa"/>
          </w:tcPr>
          <w:p w14:paraId="16EE7337" w14:textId="77777777" w:rsidR="00D02DC2" w:rsidRPr="00D02DC2" w:rsidRDefault="00D02DC2" w:rsidP="00E62860">
            <w:r w:rsidRPr="00D02DC2">
              <w:t>Тип</w:t>
            </w:r>
          </w:p>
        </w:tc>
        <w:tc>
          <w:tcPr>
            <w:tcW w:w="2408" w:type="dxa"/>
          </w:tcPr>
          <w:p w14:paraId="54C6C9D7" w14:textId="77777777" w:rsidR="00D02DC2" w:rsidRPr="00D02DC2" w:rsidRDefault="00D02DC2" w:rsidP="00E62860">
            <w:r w:rsidRPr="00D02DC2">
              <w:t>Null</w:t>
            </w:r>
          </w:p>
        </w:tc>
        <w:tc>
          <w:tcPr>
            <w:tcW w:w="2409" w:type="dxa"/>
          </w:tcPr>
          <w:p w14:paraId="693A142C" w14:textId="77777777" w:rsidR="00D02DC2" w:rsidRPr="00D02DC2" w:rsidRDefault="00D02DC2" w:rsidP="00E62860">
            <w:r w:rsidRPr="00D02DC2">
              <w:t>Примечание</w:t>
            </w:r>
          </w:p>
        </w:tc>
      </w:tr>
      <w:tr w:rsidR="00D02DC2" w14:paraId="1045E8B5" w14:textId="77777777" w:rsidTr="00E62860">
        <w:tc>
          <w:tcPr>
            <w:tcW w:w="2408" w:type="dxa"/>
          </w:tcPr>
          <w:p w14:paraId="31B93780" w14:textId="523D2D32" w:rsidR="00D02DC2" w:rsidRPr="00D02DC2" w:rsidRDefault="00D02DC2" w:rsidP="00D02DC2">
            <w:r w:rsidRPr="00D02DC2">
              <w:t>_</w:t>
            </w:r>
            <w:r w:rsidRPr="00D02DC2">
              <w:rPr>
                <w:lang w:val="en-US"/>
              </w:rPr>
              <w:t>id</w:t>
            </w:r>
          </w:p>
        </w:tc>
        <w:tc>
          <w:tcPr>
            <w:tcW w:w="2409" w:type="dxa"/>
          </w:tcPr>
          <w:p w14:paraId="2992F33B" w14:textId="0FFBBCFF" w:rsidR="00D02DC2" w:rsidRPr="00D02DC2" w:rsidRDefault="00D02DC2" w:rsidP="00D02DC2">
            <w:r w:rsidRPr="00D02DC2">
              <w:rPr>
                <w:lang w:val="en-US"/>
              </w:rPr>
              <w:t>ObjectId</w:t>
            </w:r>
          </w:p>
        </w:tc>
        <w:tc>
          <w:tcPr>
            <w:tcW w:w="2408" w:type="dxa"/>
          </w:tcPr>
          <w:p w14:paraId="0589EE16" w14:textId="478E3058" w:rsidR="00D02DC2" w:rsidRPr="00D02DC2" w:rsidRDefault="00D02DC2" w:rsidP="00D02DC2">
            <w:r w:rsidRPr="00D02DC2">
              <w:t>Нет</w:t>
            </w:r>
          </w:p>
        </w:tc>
        <w:tc>
          <w:tcPr>
            <w:tcW w:w="2409" w:type="dxa"/>
          </w:tcPr>
          <w:p w14:paraId="177F78B1" w14:textId="34E1722B" w:rsidR="00D02DC2" w:rsidRPr="00D02DC2" w:rsidRDefault="00D02DC2" w:rsidP="00D02DC2">
            <w:r w:rsidRPr="00D02DC2">
              <w:rPr>
                <w:lang w:val="en-US"/>
              </w:rPr>
              <w:t>PK, Index</w:t>
            </w:r>
          </w:p>
        </w:tc>
      </w:tr>
      <w:tr w:rsidR="00D02DC2" w14:paraId="4BABE799" w14:textId="77777777" w:rsidTr="00E62860">
        <w:tc>
          <w:tcPr>
            <w:tcW w:w="2408" w:type="dxa"/>
          </w:tcPr>
          <w:p w14:paraId="3E8E7988" w14:textId="7335ED6B" w:rsidR="00D02DC2" w:rsidRPr="00D02DC2" w:rsidRDefault="00422CAB" w:rsidP="00D02DC2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409" w:type="dxa"/>
          </w:tcPr>
          <w:p w14:paraId="7AD92B5F" w14:textId="149807CC" w:rsidR="00D02DC2" w:rsidRPr="00422CAB" w:rsidRDefault="00422CAB" w:rsidP="00D02DC2">
            <w:r>
              <w:rPr>
                <w:lang w:val="en-US"/>
              </w:rPr>
              <w:t>String</w:t>
            </w:r>
          </w:p>
        </w:tc>
        <w:tc>
          <w:tcPr>
            <w:tcW w:w="2408" w:type="dxa"/>
          </w:tcPr>
          <w:p w14:paraId="7861DAF6" w14:textId="56EFF69F" w:rsidR="00D02DC2" w:rsidRPr="00D02DC2" w:rsidRDefault="00D02DC2" w:rsidP="00D02DC2">
            <w:r>
              <w:t>Нет</w:t>
            </w:r>
          </w:p>
        </w:tc>
        <w:tc>
          <w:tcPr>
            <w:tcW w:w="2409" w:type="dxa"/>
          </w:tcPr>
          <w:p w14:paraId="5D1A0E85" w14:textId="26A57FD8" w:rsidR="00D02DC2" w:rsidRPr="00D02DC2" w:rsidRDefault="00D02DC2" w:rsidP="00D02DC2"/>
        </w:tc>
      </w:tr>
      <w:tr w:rsidR="00D02DC2" w14:paraId="361BD7F4" w14:textId="77777777" w:rsidTr="00E62860">
        <w:tc>
          <w:tcPr>
            <w:tcW w:w="2408" w:type="dxa"/>
          </w:tcPr>
          <w:p w14:paraId="50F9C803" w14:textId="133A2852" w:rsidR="00D02DC2" w:rsidRDefault="0041117B" w:rsidP="00D02DC2">
            <w:pPr>
              <w:rPr>
                <w:lang w:val="en-US"/>
              </w:rPr>
            </w:pPr>
            <w:r>
              <w:rPr>
                <w:lang w:val="en-US"/>
              </w:rPr>
              <w:t>Juices</w:t>
            </w:r>
          </w:p>
        </w:tc>
        <w:tc>
          <w:tcPr>
            <w:tcW w:w="2409" w:type="dxa"/>
          </w:tcPr>
          <w:p w14:paraId="197B080A" w14:textId="192B49B5" w:rsidR="00D02DC2" w:rsidRDefault="00422CAB" w:rsidP="00D02DC2">
            <w:pPr>
              <w:rPr>
                <w:lang w:val="en-US"/>
              </w:rPr>
            </w:pPr>
            <w:r>
              <w:rPr>
                <w:lang w:val="en-US"/>
              </w:rPr>
              <w:t>Array&lt;</w:t>
            </w:r>
            <w:r w:rsidRPr="00D02DC2">
              <w:rPr>
                <w:lang w:val="en-US"/>
              </w:rPr>
              <w:t xml:space="preserve"> ObjectId</w:t>
            </w:r>
            <w:r>
              <w:rPr>
                <w:lang w:val="en-US"/>
              </w:rPr>
              <w:t xml:space="preserve"> &gt;</w:t>
            </w:r>
          </w:p>
        </w:tc>
        <w:tc>
          <w:tcPr>
            <w:tcW w:w="2408" w:type="dxa"/>
          </w:tcPr>
          <w:p w14:paraId="1FF01F28" w14:textId="4BDEB1B7" w:rsidR="00D02DC2" w:rsidRPr="00422CAB" w:rsidRDefault="00422CAB" w:rsidP="00D02DC2">
            <w:r>
              <w:t>Да</w:t>
            </w:r>
          </w:p>
        </w:tc>
        <w:tc>
          <w:tcPr>
            <w:tcW w:w="2409" w:type="dxa"/>
          </w:tcPr>
          <w:p w14:paraId="59E80BDC" w14:textId="36264F52" w:rsidR="00D02DC2" w:rsidRPr="00D02DC2" w:rsidRDefault="00422CAB" w:rsidP="00D02DC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22CAB" w14:paraId="3DCC4217" w14:textId="77777777" w:rsidTr="00E62860">
        <w:tc>
          <w:tcPr>
            <w:tcW w:w="2408" w:type="dxa"/>
          </w:tcPr>
          <w:p w14:paraId="4F45A79B" w14:textId="021766BA" w:rsidR="00422CAB" w:rsidRDefault="0041117B" w:rsidP="00D02DC2">
            <w:pPr>
              <w:rPr>
                <w:lang w:val="en-US"/>
              </w:rPr>
            </w:pPr>
            <w:r>
              <w:rPr>
                <w:lang w:val="en-US"/>
              </w:rPr>
              <w:t>Sodas</w:t>
            </w:r>
          </w:p>
        </w:tc>
        <w:tc>
          <w:tcPr>
            <w:tcW w:w="2409" w:type="dxa"/>
          </w:tcPr>
          <w:p w14:paraId="3E3BC31F" w14:textId="59B235C3" w:rsidR="00422CAB" w:rsidRDefault="00422CAB" w:rsidP="00D02DC2">
            <w:pPr>
              <w:rPr>
                <w:lang w:val="en-US"/>
              </w:rPr>
            </w:pPr>
            <w:r>
              <w:rPr>
                <w:lang w:val="en-US"/>
              </w:rPr>
              <w:t>Array&lt;</w:t>
            </w:r>
            <w:r w:rsidRPr="00D02DC2">
              <w:rPr>
                <w:lang w:val="en-US"/>
              </w:rPr>
              <w:t xml:space="preserve"> ObjectId</w:t>
            </w:r>
            <w:r>
              <w:rPr>
                <w:lang w:val="en-US"/>
              </w:rPr>
              <w:t xml:space="preserve"> &gt;</w:t>
            </w:r>
          </w:p>
        </w:tc>
        <w:tc>
          <w:tcPr>
            <w:tcW w:w="2408" w:type="dxa"/>
          </w:tcPr>
          <w:p w14:paraId="15B93FA0" w14:textId="77176073" w:rsidR="00422CAB" w:rsidRDefault="00422CAB" w:rsidP="00D02DC2">
            <w:r>
              <w:t>Да</w:t>
            </w:r>
          </w:p>
        </w:tc>
        <w:tc>
          <w:tcPr>
            <w:tcW w:w="2409" w:type="dxa"/>
          </w:tcPr>
          <w:p w14:paraId="7ECA9BE9" w14:textId="0C9D65BA" w:rsidR="00422CAB" w:rsidRPr="00D02DC2" w:rsidRDefault="00422CAB" w:rsidP="00D02DC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422CAB" w14:paraId="4E112DBA" w14:textId="77777777" w:rsidTr="00E62860">
        <w:tc>
          <w:tcPr>
            <w:tcW w:w="2408" w:type="dxa"/>
          </w:tcPr>
          <w:p w14:paraId="1AF875FB" w14:textId="6360D060" w:rsidR="00422CAB" w:rsidRDefault="0041117B" w:rsidP="00D02DC2">
            <w:pPr>
              <w:rPr>
                <w:lang w:val="en-US"/>
              </w:rPr>
            </w:pPr>
            <w:r>
              <w:rPr>
                <w:lang w:val="en-US"/>
              </w:rPr>
              <w:t>Alcohols</w:t>
            </w:r>
          </w:p>
        </w:tc>
        <w:tc>
          <w:tcPr>
            <w:tcW w:w="2409" w:type="dxa"/>
          </w:tcPr>
          <w:p w14:paraId="48D2D255" w14:textId="34F3FCE8" w:rsidR="00422CAB" w:rsidRDefault="00422CAB" w:rsidP="00D02DC2">
            <w:pPr>
              <w:rPr>
                <w:lang w:val="en-US"/>
              </w:rPr>
            </w:pPr>
            <w:r>
              <w:rPr>
                <w:lang w:val="en-US"/>
              </w:rPr>
              <w:t>Array&lt;</w:t>
            </w:r>
            <w:r w:rsidRPr="00D02DC2">
              <w:rPr>
                <w:lang w:val="en-US"/>
              </w:rPr>
              <w:t xml:space="preserve"> ObjectId</w:t>
            </w:r>
            <w:r>
              <w:rPr>
                <w:lang w:val="en-US"/>
              </w:rPr>
              <w:t xml:space="preserve"> &gt;</w:t>
            </w:r>
          </w:p>
        </w:tc>
        <w:tc>
          <w:tcPr>
            <w:tcW w:w="2408" w:type="dxa"/>
          </w:tcPr>
          <w:p w14:paraId="5ADBF0E7" w14:textId="2BC7FA53" w:rsidR="00422CAB" w:rsidRDefault="00422CAB" w:rsidP="00D02DC2">
            <w:r>
              <w:t>Да</w:t>
            </w:r>
          </w:p>
        </w:tc>
        <w:tc>
          <w:tcPr>
            <w:tcW w:w="2409" w:type="dxa"/>
          </w:tcPr>
          <w:p w14:paraId="42B5A895" w14:textId="19026472" w:rsidR="00422CAB" w:rsidRPr="00D02DC2" w:rsidRDefault="00422CAB" w:rsidP="00D02DC2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14:paraId="6F6CFA6C" w14:textId="77777777" w:rsidR="00D02DC2" w:rsidRPr="00D02DC2" w:rsidRDefault="00D02DC2" w:rsidP="003077C0">
      <w:pPr>
        <w:rPr>
          <w:b/>
          <w:bCs/>
          <w:lang w:val="en-US"/>
        </w:rPr>
      </w:pPr>
    </w:p>
    <w:p w14:paraId="7E502332" w14:textId="1C4AD03A" w:rsidR="007D23AB" w:rsidRPr="007700C9" w:rsidRDefault="00F1075C" w:rsidP="002E6C6D">
      <w:pPr>
        <w:jc w:val="center"/>
      </w:pPr>
      <w:r>
        <w:rPr>
          <w:noProof/>
        </w:rPr>
        <w:drawing>
          <wp:inline distT="0" distB="0" distL="0" distR="0" wp14:anchorId="736572A6" wp14:editId="409F26EC">
            <wp:extent cx="4007039" cy="3774557"/>
            <wp:effectExtent l="19050" t="19050" r="12700" b="165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051" cy="3780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3239B" w14:textId="29DA5082" w:rsidR="00E5475C" w:rsidRPr="002E6C6D" w:rsidRDefault="00E5475C" w:rsidP="00E9379A">
      <w:pPr>
        <w:pStyle w:val="afd"/>
        <w:ind w:firstLine="0"/>
        <w:jc w:val="center"/>
      </w:pPr>
      <w:r w:rsidRPr="00400065">
        <w:t xml:space="preserve">Рисунок </w:t>
      </w:r>
      <w:r w:rsidR="002615CA" w:rsidRPr="00400065">
        <w:t>2</w:t>
      </w:r>
      <w:r w:rsidRPr="00400065">
        <w:t xml:space="preserve"> –</w:t>
      </w:r>
      <w:r w:rsidR="00E03968" w:rsidRPr="00400065">
        <w:t xml:space="preserve"> </w:t>
      </w:r>
      <w:r w:rsidR="00D02DC2" w:rsidRPr="00400065">
        <w:t>Физическая модель</w:t>
      </w:r>
      <w:r w:rsidR="00E03968" w:rsidRPr="00400065">
        <w:t xml:space="preserve"> </w:t>
      </w:r>
      <w:r w:rsidR="00573C5F" w:rsidRPr="00400065">
        <w:t>данных</w:t>
      </w:r>
      <w:r w:rsidR="00E03968" w:rsidRPr="00400065">
        <w:t xml:space="preserve"> «</w:t>
      </w:r>
      <w:r w:rsidR="00D31791">
        <w:rPr>
          <w:lang w:val="en-US"/>
        </w:rPr>
        <w:t>DrinkBD</w:t>
      </w:r>
      <w:r w:rsidRPr="00400065">
        <w:t>»</w:t>
      </w:r>
      <w:r w:rsidRPr="002E6C6D">
        <w:br w:type="page"/>
      </w:r>
    </w:p>
    <w:p w14:paraId="6D59E79E" w14:textId="6C375260" w:rsidR="00E5475C" w:rsidRDefault="003676A4" w:rsidP="00601564">
      <w:pPr>
        <w:pStyle w:val="15"/>
        <w:spacing w:before="0"/>
      </w:pPr>
      <w:bookmarkStart w:id="9" w:name="_Toc470525787"/>
      <w:bookmarkStart w:id="10" w:name="_Toc122459480"/>
      <w:r>
        <w:lastRenderedPageBreak/>
        <w:t>2</w:t>
      </w:r>
      <w:r w:rsidR="005E02F8">
        <w:t>.</w:t>
      </w:r>
      <w:r>
        <w:t xml:space="preserve"> </w:t>
      </w:r>
      <w:bookmarkEnd w:id="9"/>
      <w:r w:rsidR="005E02F8">
        <w:t>Проектирование информационной системы</w:t>
      </w:r>
      <w:bookmarkEnd w:id="10"/>
    </w:p>
    <w:p w14:paraId="2D179156" w14:textId="77777777" w:rsidR="003077C0" w:rsidRPr="00601564" w:rsidRDefault="003077C0" w:rsidP="003077C0">
      <w:pPr>
        <w:rPr>
          <w:sz w:val="28"/>
          <w:szCs w:val="28"/>
          <w:lang w:val="x-none"/>
        </w:rPr>
      </w:pPr>
    </w:p>
    <w:p w14:paraId="7C2F4A4F" w14:textId="244D78B8" w:rsidR="00E5475C" w:rsidRPr="007700C9" w:rsidRDefault="00255707" w:rsidP="004B7BEF">
      <w:pPr>
        <w:jc w:val="center"/>
      </w:pPr>
      <w:r>
        <w:rPr>
          <w:noProof/>
        </w:rPr>
        <w:drawing>
          <wp:inline distT="0" distB="0" distL="0" distR="0" wp14:anchorId="484501E4" wp14:editId="3C6D9E19">
            <wp:extent cx="5939790" cy="3678555"/>
            <wp:effectExtent l="19050" t="19050" r="22860" b="171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78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E02F8">
        <w:rPr>
          <w:noProof/>
        </w:rPr>
        <w:t xml:space="preserve"> </w:t>
      </w:r>
    </w:p>
    <w:p w14:paraId="3D42B023" w14:textId="0CCEC2AC" w:rsidR="007846DB" w:rsidRDefault="00E5475C" w:rsidP="00E9379A">
      <w:pPr>
        <w:pStyle w:val="afd"/>
        <w:ind w:firstLine="0"/>
        <w:jc w:val="center"/>
      </w:pPr>
      <w:r w:rsidRPr="002E6C6D">
        <w:t xml:space="preserve">Рисунок </w:t>
      </w:r>
      <w:r w:rsidR="002615CA" w:rsidRPr="002E6C6D">
        <w:t>3</w:t>
      </w:r>
      <w:r w:rsidRPr="002E6C6D">
        <w:t xml:space="preserve"> – </w:t>
      </w:r>
      <w:r w:rsidR="005E02F8">
        <w:t>Модель ИС</w:t>
      </w:r>
    </w:p>
    <w:p w14:paraId="426BF6DF" w14:textId="77777777" w:rsidR="007846DB" w:rsidRDefault="007846DB">
      <w:r>
        <w:br w:type="page"/>
      </w:r>
    </w:p>
    <w:p w14:paraId="71E447A9" w14:textId="02BEC925" w:rsidR="00EA162E" w:rsidRDefault="005E02F8" w:rsidP="00601564">
      <w:pPr>
        <w:pStyle w:val="15"/>
        <w:spacing w:before="0"/>
      </w:pPr>
      <w:bookmarkStart w:id="11" w:name="_Toc122459481"/>
      <w:r>
        <w:lastRenderedPageBreak/>
        <w:t>3.</w:t>
      </w:r>
      <w:r w:rsidR="00605145">
        <w:t xml:space="preserve"> </w:t>
      </w:r>
      <w:bookmarkStart w:id="12" w:name="_Toc470525789"/>
      <w:r w:rsidR="00EA162E" w:rsidRPr="007700C9">
        <w:t>Контроллеры</w:t>
      </w:r>
      <w:bookmarkEnd w:id="11"/>
      <w:bookmarkEnd w:id="12"/>
    </w:p>
    <w:p w14:paraId="7A69E559" w14:textId="0CB9353A" w:rsidR="005E02F8" w:rsidRPr="005E02F8" w:rsidRDefault="005E02F8" w:rsidP="005E02F8">
      <w:pPr>
        <w:pStyle w:val="afd"/>
        <w:rPr>
          <w:lang w:val="en-US"/>
        </w:rPr>
      </w:pPr>
      <w:r>
        <w:t>В программе реализован 1 контроллер</w:t>
      </w:r>
      <w:r w:rsidRPr="005E02F8">
        <w:t xml:space="preserve">: </w:t>
      </w:r>
      <w:r>
        <w:rPr>
          <w:lang w:val="en-US"/>
        </w:rPr>
        <w:t>HomeController</w:t>
      </w:r>
      <w:r>
        <w:t>, который занимается маршрутизацией сайта. Листинг</w:t>
      </w:r>
      <w:r w:rsidRPr="005E02F8">
        <w:rPr>
          <w:lang w:val="en-US"/>
        </w:rPr>
        <w:t>:</w:t>
      </w:r>
    </w:p>
    <w:p w14:paraId="6853D971" w14:textId="77777777" w:rsidR="005B7544" w:rsidRPr="005E02F8" w:rsidRDefault="005B7544" w:rsidP="00847F1B">
      <w:pPr>
        <w:jc w:val="center"/>
        <w:rPr>
          <w:lang w:val="en-US"/>
        </w:rPr>
      </w:pPr>
    </w:p>
    <w:p w14:paraId="4525DCBD" w14:textId="7A70DD23" w:rsidR="00C26F57" w:rsidRPr="005E02F8" w:rsidRDefault="00C26F57">
      <w:pPr>
        <w:rPr>
          <w:lang w:val="en-US"/>
        </w:rPr>
      </w:pPr>
    </w:p>
    <w:p w14:paraId="2FE8C710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>public class HomeController : Controller</w:t>
      </w:r>
    </w:p>
    <w:p w14:paraId="10297D51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{</w:t>
      </w:r>
    </w:p>
    <w:p w14:paraId="22B9515D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private readonly ILogger&lt;HomeController&gt; _logger;</w:t>
      </w:r>
    </w:p>
    <w:p w14:paraId="3A731475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6BE4A4C4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public HomeController(ILogger&lt;HomeController&gt; logger)</w:t>
      </w:r>
    </w:p>
    <w:p w14:paraId="3D91F25B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{</w:t>
      </w:r>
    </w:p>
    <w:p w14:paraId="230B7057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_logger = logger;</w:t>
      </w:r>
    </w:p>
    <w:p w14:paraId="08E186EF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}</w:t>
      </w:r>
    </w:p>
    <w:p w14:paraId="4F0243AF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24EB67A5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public IActionResult Index()</w:t>
      </w:r>
    </w:p>
    <w:p w14:paraId="75F3DAF6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{</w:t>
      </w:r>
    </w:p>
    <w:p w14:paraId="27240E26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return View();</w:t>
      </w:r>
    </w:p>
    <w:p w14:paraId="2D3F882B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}</w:t>
      </w:r>
    </w:p>
    <w:p w14:paraId="7957B495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34B7A59A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public IActionResult Privacy()</w:t>
      </w:r>
    </w:p>
    <w:p w14:paraId="0458C6F6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{</w:t>
      </w:r>
    </w:p>
    <w:p w14:paraId="5CD57FD1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return View();</w:t>
      </w:r>
    </w:p>
    <w:p w14:paraId="05955477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}</w:t>
      </w:r>
    </w:p>
    <w:p w14:paraId="4CD5FD0C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public IActionResult Author()</w:t>
      </w:r>
    </w:p>
    <w:p w14:paraId="48598874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{</w:t>
      </w:r>
    </w:p>
    <w:p w14:paraId="2DD4B4D7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return View();</w:t>
      </w:r>
    </w:p>
    <w:p w14:paraId="542A68C2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}</w:t>
      </w:r>
    </w:p>
    <w:p w14:paraId="7A01AD58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public IActionResult Juice() =&gt; View();</w:t>
      </w:r>
    </w:p>
    <w:p w14:paraId="2D640520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public IActionResult Soda() =&gt; View();</w:t>
      </w:r>
    </w:p>
    <w:p w14:paraId="712575B6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public IActionResult Alcohol() =&gt; View();</w:t>
      </w:r>
    </w:p>
    <w:p w14:paraId="4521C632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public IActionResult Vendor() =&gt; View();</w:t>
      </w:r>
    </w:p>
    <w:p w14:paraId="3BBD4867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678F61E5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[ResponseCache(Duration = 0, Location = ResponseCacheLocation.None, NoStore = true)]</w:t>
      </w:r>
    </w:p>
    <w:p w14:paraId="02AB7D2A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public IActionResult Error()</w:t>
      </w:r>
    </w:p>
    <w:p w14:paraId="07ED681D" w14:textId="77777777" w:rsidR="000E4B16" w:rsidRPr="000E4B16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{</w:t>
      </w:r>
    </w:p>
    <w:p w14:paraId="39BFC853" w14:textId="77777777" w:rsidR="000E4B16" w:rsidRPr="00744148" w:rsidRDefault="000E4B16" w:rsidP="000E4B1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0E4B16">
        <w:rPr>
          <w:rFonts w:ascii="Courier New" w:hAnsi="Courier New" w:cs="Courier New"/>
          <w:lang w:val="en-US"/>
        </w:rPr>
        <w:t xml:space="preserve">            return View(new ErrorViewModel { RequestId = Activity.Current?.Id ?? HttpContext</w:t>
      </w:r>
      <w:r w:rsidRPr="00744148">
        <w:rPr>
          <w:rFonts w:ascii="Courier New" w:hAnsi="Courier New" w:cs="Courier New"/>
        </w:rPr>
        <w:t>.</w:t>
      </w:r>
      <w:r w:rsidRPr="000E4B16">
        <w:rPr>
          <w:rFonts w:ascii="Courier New" w:hAnsi="Courier New" w:cs="Courier New"/>
          <w:lang w:val="en-US"/>
        </w:rPr>
        <w:t>TraceIdentifier</w:t>
      </w:r>
      <w:r w:rsidRPr="00744148">
        <w:rPr>
          <w:rFonts w:ascii="Courier New" w:hAnsi="Courier New" w:cs="Courier New"/>
        </w:rPr>
        <w:t xml:space="preserve"> });</w:t>
      </w:r>
    </w:p>
    <w:p w14:paraId="0D74F3EF" w14:textId="77777777" w:rsidR="000E4B16" w:rsidRPr="00744148" w:rsidRDefault="000E4B16" w:rsidP="000E4B16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744148">
        <w:rPr>
          <w:rFonts w:ascii="Courier New" w:hAnsi="Courier New" w:cs="Courier New"/>
        </w:rPr>
        <w:t xml:space="preserve">        }</w:t>
      </w:r>
    </w:p>
    <w:p w14:paraId="01BEE96B" w14:textId="652DF345" w:rsidR="00EF47D2" w:rsidRPr="00663EA5" w:rsidRDefault="000E4B16" w:rsidP="000E4B16">
      <w:pPr>
        <w:autoSpaceDE w:val="0"/>
        <w:autoSpaceDN w:val="0"/>
        <w:adjustRightInd w:val="0"/>
        <w:rPr>
          <w:rFonts w:ascii="Courier New" w:hAnsi="Courier New" w:cs="Courier New"/>
          <w:highlight w:val="white"/>
        </w:rPr>
      </w:pPr>
      <w:r w:rsidRPr="00744148">
        <w:rPr>
          <w:rFonts w:ascii="Courier New" w:hAnsi="Courier New" w:cs="Courier New"/>
        </w:rPr>
        <w:t xml:space="preserve">    }</w:t>
      </w:r>
      <w:r w:rsidRPr="00744148">
        <w:rPr>
          <w:rFonts w:ascii="Courier New" w:hAnsi="Courier New" w:cs="Courier New"/>
          <w:sz w:val="19"/>
          <w:szCs w:val="19"/>
          <w:highlight w:val="white"/>
        </w:rPr>
        <w:t xml:space="preserve"> </w:t>
      </w:r>
      <w:r w:rsidR="00EF47D2" w:rsidRPr="007700C9">
        <w:rPr>
          <w:rFonts w:ascii="Consolas" w:hAnsi="Consolas" w:cs="Consolas"/>
          <w:sz w:val="19"/>
          <w:szCs w:val="19"/>
          <w:highlight w:val="white"/>
        </w:rPr>
        <w:br w:type="page"/>
      </w:r>
    </w:p>
    <w:p w14:paraId="140D50DE" w14:textId="70BEFA78" w:rsidR="004A44D2" w:rsidRDefault="005E02F8" w:rsidP="00601564">
      <w:pPr>
        <w:pStyle w:val="15"/>
        <w:spacing w:before="0"/>
      </w:pPr>
      <w:bookmarkStart w:id="13" w:name="_Toc122459482"/>
      <w:r>
        <w:lastRenderedPageBreak/>
        <w:t>4.</w:t>
      </w:r>
      <w:r w:rsidR="00BA76E3">
        <w:t xml:space="preserve"> </w:t>
      </w:r>
      <w:bookmarkStart w:id="14" w:name="_Toc470525793"/>
      <w:r w:rsidR="00C50C23" w:rsidRPr="007700C9">
        <w:t>Представления</w:t>
      </w:r>
      <w:bookmarkEnd w:id="13"/>
      <w:bookmarkEnd w:id="14"/>
    </w:p>
    <w:p w14:paraId="699BCD45" w14:textId="76BF6867" w:rsidR="005E02F8" w:rsidRPr="005E02F8" w:rsidRDefault="005E02F8" w:rsidP="005E02F8">
      <w:pPr>
        <w:pStyle w:val="afd"/>
      </w:pPr>
      <w:r>
        <w:t>Для реализации ИС было создано 6 представлений (см. рис.</w:t>
      </w:r>
      <w:r w:rsidRPr="005E02F8">
        <w:t xml:space="preserve"> </w:t>
      </w:r>
      <w:r>
        <w:t xml:space="preserve">3). Представление </w:t>
      </w:r>
      <w:r>
        <w:rPr>
          <w:lang w:val="en-US"/>
        </w:rPr>
        <w:t>Index</w:t>
      </w:r>
      <w:r w:rsidRPr="005E02F8">
        <w:t xml:space="preserve"> </w:t>
      </w:r>
      <w:r>
        <w:t xml:space="preserve">содержит базовую информацию о работе. Представление </w:t>
      </w:r>
      <w:r>
        <w:rPr>
          <w:lang w:val="en-US"/>
        </w:rPr>
        <w:t>Author</w:t>
      </w:r>
      <w:r w:rsidRPr="005E02F8">
        <w:t xml:space="preserve"> </w:t>
      </w:r>
      <w:r>
        <w:t xml:space="preserve">содержит информация об авторе. </w:t>
      </w:r>
      <w:r w:rsidR="000E4B16">
        <w:rPr>
          <w:lang w:val="en-US"/>
        </w:rPr>
        <w:t>Juice</w:t>
      </w:r>
      <w:r>
        <w:t xml:space="preserve"> позволяет взаимодействовать с моделью </w:t>
      </w:r>
      <w:r w:rsidR="000E4B16">
        <w:rPr>
          <w:lang w:val="en-US"/>
        </w:rPr>
        <w:t>Juice</w:t>
      </w:r>
      <w:r w:rsidR="000E4B16">
        <w:t xml:space="preserve"> </w:t>
      </w:r>
      <w:r>
        <w:t xml:space="preserve">и выполнять выдачу первого документа. </w:t>
      </w:r>
      <w:r w:rsidR="000E4B16">
        <w:rPr>
          <w:lang w:val="en-US"/>
        </w:rPr>
        <w:t>Soda</w:t>
      </w:r>
      <w:r w:rsidRPr="005E02F8">
        <w:t xml:space="preserve"> </w:t>
      </w:r>
      <w:r>
        <w:t xml:space="preserve">позволяет взаимодействовать с моделью </w:t>
      </w:r>
      <w:r w:rsidR="000E4B16">
        <w:rPr>
          <w:lang w:val="en-US"/>
        </w:rPr>
        <w:t>Soda</w:t>
      </w:r>
      <w:r>
        <w:t xml:space="preserve">. </w:t>
      </w:r>
      <w:r w:rsidR="000E4B16">
        <w:rPr>
          <w:lang w:val="en-US"/>
        </w:rPr>
        <w:t>Alcohol</w:t>
      </w:r>
      <w:r w:rsidRPr="005E02F8">
        <w:t xml:space="preserve"> </w:t>
      </w:r>
      <w:r>
        <w:t xml:space="preserve">позволяет взаимодействовать с моделью </w:t>
      </w:r>
      <w:r w:rsidR="000E4B16">
        <w:rPr>
          <w:lang w:val="en-US"/>
        </w:rPr>
        <w:t>Alcohol</w:t>
      </w:r>
      <w:r>
        <w:t xml:space="preserve">. </w:t>
      </w:r>
      <w:r w:rsidR="000E4B16">
        <w:rPr>
          <w:lang w:val="en-US"/>
        </w:rPr>
        <w:t>Vendor</w:t>
      </w:r>
      <w:r w:rsidRPr="005E02F8">
        <w:t xml:space="preserve"> </w:t>
      </w:r>
      <w:r>
        <w:t xml:space="preserve">позволяет взаимодействовать с моделью </w:t>
      </w:r>
      <w:r w:rsidR="000E4B16">
        <w:rPr>
          <w:lang w:val="en-US"/>
        </w:rPr>
        <w:t>Vendor</w:t>
      </w:r>
      <w:r w:rsidR="000E4B16" w:rsidRPr="005E02F8">
        <w:t xml:space="preserve"> </w:t>
      </w:r>
      <w:r>
        <w:t>и выполнять выдачу второго документа.</w:t>
      </w:r>
    </w:p>
    <w:p w14:paraId="47B7A272" w14:textId="1A6A9050" w:rsidR="003E02E9" w:rsidRPr="001118C9" w:rsidRDefault="00350895" w:rsidP="003E02E9">
      <w:pPr>
        <w:pStyle w:val="23"/>
      </w:pPr>
      <w:bookmarkStart w:id="15" w:name="_Toc122459483"/>
      <w:r>
        <w:t>4</w:t>
      </w:r>
      <w:r w:rsidR="003E02E9" w:rsidRPr="005E02F8">
        <w:t xml:space="preserve">.1 </w:t>
      </w:r>
      <w:r w:rsidR="003E02E9">
        <w:rPr>
          <w:lang w:val="en-US"/>
        </w:rPr>
        <w:t>Index</w:t>
      </w:r>
      <w:bookmarkEnd w:id="15"/>
    </w:p>
    <w:p w14:paraId="0116FADE" w14:textId="77777777" w:rsidR="000E4B16" w:rsidRPr="00744148" w:rsidRDefault="000E4B16" w:rsidP="000E4B16">
      <w:pPr>
        <w:pStyle w:val="afd"/>
        <w:rPr>
          <w:rFonts w:ascii="Courier New" w:hAnsi="Courier New" w:cs="Courier New"/>
          <w:color w:val="auto"/>
          <w:sz w:val="20"/>
        </w:rPr>
      </w:pPr>
      <w:r w:rsidRPr="00744148">
        <w:rPr>
          <w:rFonts w:ascii="Courier New" w:hAnsi="Courier New" w:cs="Courier New"/>
          <w:color w:val="auto"/>
          <w:sz w:val="20"/>
        </w:rPr>
        <w:t>@{</w:t>
      </w:r>
    </w:p>
    <w:p w14:paraId="69A2D117" w14:textId="77777777" w:rsidR="000E4B16" w:rsidRPr="00744148" w:rsidRDefault="000E4B16" w:rsidP="000E4B16">
      <w:pPr>
        <w:pStyle w:val="afd"/>
        <w:rPr>
          <w:rFonts w:ascii="Courier New" w:hAnsi="Courier New" w:cs="Courier New"/>
          <w:color w:val="auto"/>
          <w:sz w:val="20"/>
        </w:rPr>
      </w:pPr>
      <w:r w:rsidRPr="00744148">
        <w:rPr>
          <w:rFonts w:ascii="Courier New" w:hAnsi="Courier New" w:cs="Courier New"/>
          <w:color w:val="auto"/>
          <w:sz w:val="20"/>
        </w:rPr>
        <w:t xml:space="preserve">    </w:t>
      </w:r>
      <w:r w:rsidRPr="000E4B16">
        <w:rPr>
          <w:rFonts w:ascii="Courier New" w:hAnsi="Courier New" w:cs="Courier New"/>
          <w:color w:val="auto"/>
          <w:sz w:val="20"/>
          <w:lang w:val="en-US"/>
        </w:rPr>
        <w:t>ViewData</w:t>
      </w:r>
      <w:r w:rsidRPr="00744148">
        <w:rPr>
          <w:rFonts w:ascii="Courier New" w:hAnsi="Courier New" w:cs="Courier New"/>
          <w:color w:val="auto"/>
          <w:sz w:val="20"/>
        </w:rPr>
        <w:t>["</w:t>
      </w:r>
      <w:r w:rsidRPr="000E4B16">
        <w:rPr>
          <w:rFonts w:ascii="Courier New" w:hAnsi="Courier New" w:cs="Courier New"/>
          <w:color w:val="auto"/>
          <w:sz w:val="20"/>
          <w:lang w:val="en-US"/>
        </w:rPr>
        <w:t>Title</w:t>
      </w:r>
      <w:r w:rsidRPr="00744148">
        <w:rPr>
          <w:rFonts w:ascii="Courier New" w:hAnsi="Courier New" w:cs="Courier New"/>
          <w:color w:val="auto"/>
          <w:sz w:val="20"/>
        </w:rPr>
        <w:t>"] = "</w:t>
      </w:r>
      <w:r w:rsidRPr="000E4B16">
        <w:rPr>
          <w:rFonts w:ascii="Courier New" w:hAnsi="Courier New" w:cs="Courier New"/>
          <w:color w:val="auto"/>
          <w:sz w:val="20"/>
          <w:lang w:val="en-US"/>
        </w:rPr>
        <w:t>Home</w:t>
      </w:r>
      <w:r w:rsidRPr="00744148">
        <w:rPr>
          <w:rFonts w:ascii="Courier New" w:hAnsi="Courier New" w:cs="Courier New"/>
          <w:color w:val="auto"/>
          <w:sz w:val="20"/>
        </w:rPr>
        <w:t xml:space="preserve"> </w:t>
      </w:r>
      <w:r w:rsidRPr="000E4B16">
        <w:rPr>
          <w:rFonts w:ascii="Courier New" w:hAnsi="Courier New" w:cs="Courier New"/>
          <w:color w:val="auto"/>
          <w:sz w:val="20"/>
          <w:lang w:val="en-US"/>
        </w:rPr>
        <w:t>Page</w:t>
      </w:r>
      <w:r w:rsidRPr="00744148">
        <w:rPr>
          <w:rFonts w:ascii="Courier New" w:hAnsi="Courier New" w:cs="Courier New"/>
          <w:color w:val="auto"/>
          <w:sz w:val="20"/>
        </w:rPr>
        <w:t>";</w:t>
      </w:r>
    </w:p>
    <w:p w14:paraId="263C5346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>}</w:t>
      </w:r>
    </w:p>
    <w:p w14:paraId="7353634B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</w:p>
    <w:p w14:paraId="61151D4B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>&lt;div class="text-center"&gt;</w:t>
      </w:r>
    </w:p>
    <w:p w14:paraId="0211B991" w14:textId="77777777" w:rsidR="000E4B16" w:rsidRPr="00055317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</w:t>
      </w:r>
      <w:r w:rsidRPr="00055317">
        <w:rPr>
          <w:rFonts w:ascii="Courier New" w:hAnsi="Courier New" w:cs="Courier New"/>
          <w:color w:val="auto"/>
          <w:sz w:val="20"/>
          <w:lang w:val="en-US"/>
        </w:rPr>
        <w:t>&lt;h1 class="display-4"&gt;</w:t>
      </w:r>
      <w:r w:rsidRPr="000E4B16">
        <w:rPr>
          <w:rFonts w:ascii="Courier New" w:hAnsi="Courier New" w:cs="Courier New"/>
          <w:color w:val="auto"/>
          <w:sz w:val="20"/>
        </w:rPr>
        <w:t>Добро</w:t>
      </w:r>
      <w:r w:rsidRPr="00055317">
        <w:rPr>
          <w:rFonts w:ascii="Courier New" w:hAnsi="Courier New" w:cs="Courier New"/>
          <w:color w:val="auto"/>
          <w:sz w:val="20"/>
          <w:lang w:val="en-US"/>
        </w:rPr>
        <w:t xml:space="preserve"> </w:t>
      </w:r>
      <w:r w:rsidRPr="000E4B16">
        <w:rPr>
          <w:rFonts w:ascii="Courier New" w:hAnsi="Courier New" w:cs="Courier New"/>
          <w:color w:val="auto"/>
          <w:sz w:val="20"/>
        </w:rPr>
        <w:t>пожаловать</w:t>
      </w:r>
      <w:r w:rsidRPr="00055317">
        <w:rPr>
          <w:rFonts w:ascii="Courier New" w:hAnsi="Courier New" w:cs="Courier New"/>
          <w:color w:val="auto"/>
          <w:sz w:val="20"/>
          <w:lang w:val="en-US"/>
        </w:rPr>
        <w:t>!&lt;/h1&gt;</w:t>
      </w:r>
    </w:p>
    <w:p w14:paraId="7D0891B1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</w:rPr>
      </w:pPr>
      <w:r w:rsidRPr="00055317">
        <w:rPr>
          <w:rFonts w:ascii="Courier New" w:hAnsi="Courier New" w:cs="Courier New"/>
          <w:color w:val="auto"/>
          <w:sz w:val="20"/>
          <w:lang w:val="en-US"/>
        </w:rPr>
        <w:t xml:space="preserve">    </w:t>
      </w:r>
      <w:r w:rsidRPr="000E4B16">
        <w:rPr>
          <w:rFonts w:ascii="Courier New" w:hAnsi="Courier New" w:cs="Courier New"/>
          <w:color w:val="auto"/>
          <w:sz w:val="20"/>
        </w:rPr>
        <w:t>&lt;h2 class="display-4"&gt;Курсованя работа по дисциплине Объектно-Ориентированные Базы Данных&lt;/h2&gt;</w:t>
      </w:r>
    </w:p>
    <w:p w14:paraId="4CCA1EFA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</w:rPr>
      </w:pPr>
      <w:r w:rsidRPr="000E4B16">
        <w:rPr>
          <w:rFonts w:ascii="Courier New" w:hAnsi="Courier New" w:cs="Courier New"/>
          <w:color w:val="auto"/>
          <w:sz w:val="20"/>
        </w:rPr>
        <w:t>&lt;/div&gt;</w:t>
      </w:r>
    </w:p>
    <w:p w14:paraId="011327FA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</w:rPr>
      </w:pPr>
      <w:r w:rsidRPr="000E4B16">
        <w:rPr>
          <w:rFonts w:ascii="Courier New" w:hAnsi="Courier New" w:cs="Courier New"/>
          <w:color w:val="auto"/>
          <w:sz w:val="20"/>
        </w:rPr>
        <w:t>&lt;div&gt;</w:t>
      </w:r>
    </w:p>
    <w:p w14:paraId="56F15C6A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</w:rPr>
      </w:pPr>
      <w:r w:rsidRPr="000E4B16">
        <w:rPr>
          <w:rFonts w:ascii="Courier New" w:hAnsi="Courier New" w:cs="Courier New"/>
          <w:color w:val="auto"/>
          <w:sz w:val="20"/>
        </w:rPr>
        <w:t xml:space="preserve">    &lt;p&gt;Вариант 2.&lt;/p&gt;</w:t>
      </w:r>
    </w:p>
    <w:p w14:paraId="04732A00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</w:rPr>
      </w:pPr>
      <w:r w:rsidRPr="000E4B16">
        <w:rPr>
          <w:rFonts w:ascii="Courier New" w:hAnsi="Courier New" w:cs="Courier New"/>
          <w:color w:val="auto"/>
          <w:sz w:val="20"/>
        </w:rPr>
        <w:t xml:space="preserve">    &lt;p&gt;Предметная область: Торговый автомат&lt;/p&gt;</w:t>
      </w:r>
    </w:p>
    <w:p w14:paraId="511EF89F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</w:rPr>
      </w:pPr>
      <w:r w:rsidRPr="000E4B16">
        <w:rPr>
          <w:rFonts w:ascii="Courier New" w:hAnsi="Courier New" w:cs="Courier New"/>
          <w:color w:val="auto"/>
          <w:sz w:val="20"/>
        </w:rPr>
        <w:t xml:space="preserve">    &lt;p&gt;Модель данных включает в себя:&lt;/p&gt;</w:t>
      </w:r>
    </w:p>
    <w:p w14:paraId="2C34D590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</w:rPr>
      </w:pPr>
      <w:r w:rsidRPr="000E4B16">
        <w:rPr>
          <w:rFonts w:ascii="Courier New" w:hAnsi="Courier New" w:cs="Courier New"/>
          <w:color w:val="auto"/>
          <w:sz w:val="20"/>
        </w:rPr>
        <w:t xml:space="preserve">    &lt;ul&gt;</w:t>
      </w:r>
    </w:p>
    <w:p w14:paraId="01F1BB13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</w:rPr>
      </w:pPr>
      <w:r w:rsidRPr="000E4B16">
        <w:rPr>
          <w:rFonts w:ascii="Courier New" w:hAnsi="Courier New" w:cs="Courier New"/>
          <w:color w:val="auto"/>
          <w:sz w:val="20"/>
        </w:rPr>
        <w:t xml:space="preserve">        &lt;li&gt;Соки&lt;/li&gt;</w:t>
      </w:r>
    </w:p>
    <w:p w14:paraId="31A27F80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</w:rPr>
      </w:pPr>
      <w:r w:rsidRPr="000E4B16">
        <w:rPr>
          <w:rFonts w:ascii="Courier New" w:hAnsi="Courier New" w:cs="Courier New"/>
          <w:color w:val="auto"/>
          <w:sz w:val="20"/>
        </w:rPr>
        <w:t xml:space="preserve">        &lt;li&gt;Газировки&lt;/li&gt;</w:t>
      </w:r>
    </w:p>
    <w:p w14:paraId="420222CD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</w:rPr>
      </w:pPr>
      <w:r w:rsidRPr="000E4B16">
        <w:rPr>
          <w:rFonts w:ascii="Courier New" w:hAnsi="Courier New" w:cs="Courier New"/>
          <w:color w:val="auto"/>
          <w:sz w:val="20"/>
        </w:rPr>
        <w:t xml:space="preserve">        &lt;li&gt;Алкоголь&lt;/li&gt;</w:t>
      </w:r>
    </w:p>
    <w:p w14:paraId="66FDE005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</w:rPr>
      </w:pPr>
      <w:r w:rsidRPr="000E4B16">
        <w:rPr>
          <w:rFonts w:ascii="Courier New" w:hAnsi="Courier New" w:cs="Courier New"/>
          <w:color w:val="auto"/>
          <w:sz w:val="20"/>
        </w:rPr>
        <w:t xml:space="preserve">        &lt;li&gt;Торговые автоматы&lt;/li&gt;</w:t>
      </w:r>
    </w:p>
    <w:p w14:paraId="34881FF2" w14:textId="77777777" w:rsidR="000E4B16" w:rsidRPr="00744148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</w:rPr>
        <w:t xml:space="preserve">    </w:t>
      </w:r>
      <w:r w:rsidRPr="00744148">
        <w:rPr>
          <w:rFonts w:ascii="Courier New" w:hAnsi="Courier New" w:cs="Courier New"/>
          <w:color w:val="auto"/>
          <w:sz w:val="20"/>
          <w:lang w:val="en-US"/>
        </w:rPr>
        <w:t>&lt;/ul&gt;</w:t>
      </w:r>
    </w:p>
    <w:p w14:paraId="6B8953C5" w14:textId="22CDF7E9" w:rsidR="00422CAB" w:rsidRPr="00744148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744148">
        <w:rPr>
          <w:rFonts w:ascii="Courier New" w:hAnsi="Courier New" w:cs="Courier New"/>
          <w:color w:val="auto"/>
          <w:sz w:val="20"/>
          <w:lang w:val="en-US"/>
        </w:rPr>
        <w:t>&lt;/div&gt;</w:t>
      </w:r>
    </w:p>
    <w:p w14:paraId="52AC737F" w14:textId="77777777" w:rsidR="000E4B16" w:rsidRPr="00350895" w:rsidRDefault="000E4B16" w:rsidP="000E4B16">
      <w:pPr>
        <w:pStyle w:val="afd"/>
        <w:rPr>
          <w:lang w:val="en-US"/>
        </w:rPr>
      </w:pPr>
    </w:p>
    <w:p w14:paraId="43C4D4C5" w14:textId="1426D1A1" w:rsidR="0095166F" w:rsidRPr="00350895" w:rsidRDefault="00350895" w:rsidP="00D24392">
      <w:pPr>
        <w:pStyle w:val="23"/>
        <w:rPr>
          <w:lang w:val="en-US"/>
        </w:rPr>
      </w:pPr>
      <w:bookmarkStart w:id="16" w:name="_Toc122459484"/>
      <w:r w:rsidRPr="001118C9">
        <w:rPr>
          <w:lang w:val="en-US"/>
        </w:rPr>
        <w:t>4</w:t>
      </w:r>
      <w:r w:rsidR="00D24392" w:rsidRPr="00E70949">
        <w:rPr>
          <w:lang w:val="en-US"/>
        </w:rPr>
        <w:t xml:space="preserve">.2 </w:t>
      </w:r>
      <w:r w:rsidR="000E4B16">
        <w:rPr>
          <w:lang w:val="en-US"/>
        </w:rPr>
        <w:t>Juice</w:t>
      </w:r>
      <w:bookmarkEnd w:id="16"/>
    </w:p>
    <w:p w14:paraId="5BD50101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>@{</w:t>
      </w:r>
    </w:p>
    <w:p w14:paraId="159468D2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ViewData["Title"] = "Соки";</w:t>
      </w:r>
    </w:p>
    <w:p w14:paraId="7985F184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>}</w:t>
      </w:r>
    </w:p>
    <w:p w14:paraId="228F3BC2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>&lt;h1&gt;@ViewData["Title"]&lt;/h1&gt;</w:t>
      </w:r>
    </w:p>
    <w:p w14:paraId="6BF43D0B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>&lt;div class="flex-container"&gt;</w:t>
      </w:r>
    </w:p>
    <w:p w14:paraId="13D6B859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&lt;div class="first"&gt;</w:t>
      </w:r>
    </w:p>
    <w:p w14:paraId="2F6AF0CB" w14:textId="77777777" w:rsidR="000E4B16" w:rsidRPr="00744148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</w:t>
      </w:r>
      <w:r w:rsidRPr="00744148">
        <w:rPr>
          <w:rFonts w:ascii="Courier New" w:hAnsi="Courier New" w:cs="Courier New"/>
          <w:color w:val="auto"/>
          <w:sz w:val="20"/>
          <w:lang w:val="en-US"/>
        </w:rPr>
        <w:t>&lt;</w:t>
      </w:r>
      <w:r w:rsidRPr="000E4B16">
        <w:rPr>
          <w:rFonts w:ascii="Courier New" w:hAnsi="Courier New" w:cs="Courier New"/>
          <w:color w:val="auto"/>
          <w:sz w:val="20"/>
          <w:lang w:val="en-US"/>
        </w:rPr>
        <w:t>h</w:t>
      </w:r>
      <w:r w:rsidRPr="00744148">
        <w:rPr>
          <w:rFonts w:ascii="Courier New" w:hAnsi="Courier New" w:cs="Courier New"/>
          <w:color w:val="auto"/>
          <w:sz w:val="20"/>
          <w:lang w:val="en-US"/>
        </w:rPr>
        <w:t>2&gt;</w:t>
      </w:r>
      <w:r w:rsidRPr="000E4B16">
        <w:rPr>
          <w:rFonts w:ascii="Courier New" w:hAnsi="Courier New" w:cs="Courier New"/>
          <w:color w:val="auto"/>
          <w:sz w:val="20"/>
        </w:rPr>
        <w:t>Список</w:t>
      </w:r>
      <w:r w:rsidRPr="00744148">
        <w:rPr>
          <w:rFonts w:ascii="Courier New" w:hAnsi="Courier New" w:cs="Courier New"/>
          <w:color w:val="auto"/>
          <w:sz w:val="20"/>
          <w:lang w:val="en-US"/>
        </w:rPr>
        <w:t xml:space="preserve"> </w:t>
      </w:r>
      <w:r w:rsidRPr="000E4B16">
        <w:rPr>
          <w:rFonts w:ascii="Courier New" w:hAnsi="Courier New" w:cs="Courier New"/>
          <w:color w:val="auto"/>
          <w:sz w:val="20"/>
        </w:rPr>
        <w:t>соков</w:t>
      </w:r>
      <w:r w:rsidRPr="00744148">
        <w:rPr>
          <w:rFonts w:ascii="Courier New" w:hAnsi="Courier New" w:cs="Courier New"/>
          <w:color w:val="auto"/>
          <w:sz w:val="20"/>
          <w:lang w:val="en-US"/>
        </w:rPr>
        <w:t>&lt;/</w:t>
      </w:r>
      <w:r w:rsidRPr="000E4B16">
        <w:rPr>
          <w:rFonts w:ascii="Courier New" w:hAnsi="Courier New" w:cs="Courier New"/>
          <w:color w:val="auto"/>
          <w:sz w:val="20"/>
          <w:lang w:val="en-US"/>
        </w:rPr>
        <w:t>h</w:t>
      </w:r>
      <w:r w:rsidRPr="00744148">
        <w:rPr>
          <w:rFonts w:ascii="Courier New" w:hAnsi="Courier New" w:cs="Courier New"/>
          <w:color w:val="auto"/>
          <w:sz w:val="20"/>
          <w:lang w:val="en-US"/>
        </w:rPr>
        <w:t>2&gt;</w:t>
      </w:r>
    </w:p>
    <w:p w14:paraId="34A47A02" w14:textId="77777777" w:rsidR="000E4B16" w:rsidRPr="00744148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744148">
        <w:rPr>
          <w:rFonts w:ascii="Courier New" w:hAnsi="Courier New" w:cs="Courier New"/>
          <w:color w:val="auto"/>
          <w:sz w:val="20"/>
          <w:lang w:val="en-US"/>
        </w:rPr>
        <w:t xml:space="preserve">        &lt;</w:t>
      </w:r>
      <w:r w:rsidRPr="000E4B16">
        <w:rPr>
          <w:rFonts w:ascii="Courier New" w:hAnsi="Courier New" w:cs="Courier New"/>
          <w:color w:val="auto"/>
          <w:sz w:val="20"/>
          <w:lang w:val="en-US"/>
        </w:rPr>
        <w:t>div</w:t>
      </w:r>
      <w:r w:rsidRPr="00744148">
        <w:rPr>
          <w:rFonts w:ascii="Courier New" w:hAnsi="Courier New" w:cs="Courier New"/>
          <w:color w:val="auto"/>
          <w:sz w:val="20"/>
          <w:lang w:val="en-US"/>
        </w:rPr>
        <w:t>&gt;</w:t>
      </w:r>
    </w:p>
    <w:p w14:paraId="24E96589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744148">
        <w:rPr>
          <w:rFonts w:ascii="Courier New" w:hAnsi="Courier New" w:cs="Courier New"/>
          <w:color w:val="auto"/>
          <w:sz w:val="20"/>
          <w:lang w:val="en-US"/>
        </w:rPr>
        <w:t xml:space="preserve">            </w:t>
      </w:r>
      <w:r w:rsidRPr="000E4B16">
        <w:rPr>
          <w:rFonts w:ascii="Courier New" w:hAnsi="Courier New" w:cs="Courier New"/>
          <w:color w:val="auto"/>
          <w:sz w:val="20"/>
          <w:lang w:val="en-US"/>
        </w:rPr>
        <w:t>&lt;input class="form-control" type="hidden" id="juiceId" /&gt;</w:t>
      </w:r>
    </w:p>
    <w:p w14:paraId="28E90533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&lt;p&gt;</w:t>
      </w:r>
    </w:p>
    <w:p w14:paraId="0E79337F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Название:&lt;br /&gt;</w:t>
      </w:r>
    </w:p>
    <w:p w14:paraId="5AB94AEE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&lt;input class="form-control" id="drinkTitle"/&gt;</w:t>
      </w:r>
    </w:p>
    <w:p w14:paraId="117C645B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&lt;/p&gt;</w:t>
      </w:r>
    </w:p>
    <w:p w14:paraId="6C22AD01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&lt;p&gt;</w:t>
      </w:r>
    </w:p>
    <w:p w14:paraId="0953F72D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Объем:&lt;br /&gt;</w:t>
      </w:r>
    </w:p>
    <w:p w14:paraId="753E3DE7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&lt;input class="form-control" id="drinkVolume" type="number" min="250"</w:t>
      </w:r>
    </w:p>
    <w:p w14:paraId="6FD9CED6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       max="5000" value="250" step="250" /&gt;</w:t>
      </w:r>
    </w:p>
    <w:p w14:paraId="11E0D4C4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&lt;/p&gt;</w:t>
      </w:r>
    </w:p>
    <w:p w14:paraId="794F21C4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&lt;p&gt;</w:t>
      </w:r>
    </w:p>
    <w:p w14:paraId="6BCF4FBD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Вкус:&lt;br /&gt;</w:t>
      </w:r>
    </w:p>
    <w:p w14:paraId="0B330976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&lt;select id="juiceTaste" class="form-select"&gt;</w:t>
      </w:r>
    </w:p>
    <w:p w14:paraId="3FFEBAD3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    &lt;option&gt;Яблоко&lt;/option&gt;</w:t>
      </w:r>
    </w:p>
    <w:p w14:paraId="2A520B04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    &lt;option&gt;Апельсин&lt;/option&gt;</w:t>
      </w:r>
    </w:p>
    <w:p w14:paraId="287D748B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    &lt;option&gt;Банан&lt;/option&gt;</w:t>
      </w:r>
    </w:p>
    <w:p w14:paraId="6FECB509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    &lt;option&gt;Арбуз&lt;/option&gt;</w:t>
      </w:r>
    </w:p>
    <w:p w14:paraId="66EA117A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    &lt;option&gt;Мультифрукт&lt;/option&gt;</w:t>
      </w:r>
    </w:p>
    <w:p w14:paraId="3CAD7539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&lt;/select&gt;</w:t>
      </w:r>
    </w:p>
    <w:p w14:paraId="6576E7DE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lastRenderedPageBreak/>
        <w:t xml:space="preserve">            &lt;/p&gt;</w:t>
      </w:r>
    </w:p>
    <w:p w14:paraId="1DAA1986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&lt;p class="form-check form-switch"&gt;</w:t>
      </w:r>
    </w:p>
    <w:p w14:paraId="21A1F669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&lt;input class="form-check-input" id="drinkPulp" type="checkbox" /&gt;</w:t>
      </w:r>
    </w:p>
    <w:p w14:paraId="5D76CD9E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&lt;label class="form-check-label" for="flexSwitchCheckDefault"&gt;Наличие мякоти&lt;/label&gt;</w:t>
      </w:r>
    </w:p>
    <w:p w14:paraId="31BB1E6F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&lt;/p&gt;</w:t>
      </w:r>
    </w:p>
    <w:p w14:paraId="728B61B6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&lt;p&gt;</w:t>
      </w:r>
    </w:p>
    <w:p w14:paraId="683077B4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&lt;button class="btn btn-primary" id="saveBtn" onclick="addJuice()"&gt;Сохранить&lt;/button&gt;</w:t>
      </w:r>
    </w:p>
    <w:p w14:paraId="266D2682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&lt;button class="btn btn-warning" id="resetBtn" onclick="reset()"&gt;Сбросить&lt;/button&gt;</w:t>
      </w:r>
    </w:p>
    <w:p w14:paraId="446B1534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&lt;/p&gt;</w:t>
      </w:r>
    </w:p>
    <w:p w14:paraId="5B194CC6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&lt;/div&gt;</w:t>
      </w:r>
    </w:p>
    <w:p w14:paraId="74A31C72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&lt;table class="table table-striped"&gt;</w:t>
      </w:r>
    </w:p>
    <w:p w14:paraId="30873D6C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&lt;thead&gt;</w:t>
      </w:r>
    </w:p>
    <w:p w14:paraId="4F4C2363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&lt;tr&gt;</w:t>
      </w:r>
    </w:p>
    <w:p w14:paraId="36F66DEC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    &lt;th scope="col"&gt;Название&lt;/th&gt;</w:t>
      </w:r>
    </w:p>
    <w:p w14:paraId="26E3D239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    &lt;th scope="col"&gt;Объем&lt;/th&gt;</w:t>
      </w:r>
    </w:p>
    <w:p w14:paraId="0D04A63C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    &lt;th scope="col"&gt;Вкус&lt;/th&gt;</w:t>
      </w:r>
    </w:p>
    <w:p w14:paraId="0669F0E4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    &lt;th scope="col"&gt;Наличие мякоти&lt;/th&gt;</w:t>
      </w:r>
    </w:p>
    <w:p w14:paraId="294B0AEF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    &lt;th&gt;&lt;/th&gt;</w:t>
      </w:r>
    </w:p>
    <w:p w14:paraId="3EEF3DD4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&lt;/tr&gt;</w:t>
      </w:r>
    </w:p>
    <w:p w14:paraId="7B23C108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&lt;/thead&gt;</w:t>
      </w:r>
    </w:p>
    <w:p w14:paraId="25B15A00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&lt;tbody&gt;</w:t>
      </w:r>
    </w:p>
    <w:p w14:paraId="1FD682DA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&lt;/tbody&gt;</w:t>
      </w:r>
    </w:p>
    <w:p w14:paraId="0366984D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&lt;/table&gt;</w:t>
      </w:r>
    </w:p>
    <w:p w14:paraId="11ED70CE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&lt;script&gt;</w:t>
      </w:r>
    </w:p>
    <w:p w14:paraId="5D0D5677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&lt;/script&gt;</w:t>
      </w:r>
    </w:p>
    <w:p w14:paraId="63BB05F2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&lt;/div&gt;</w:t>
      </w:r>
    </w:p>
    <w:p w14:paraId="18DFF247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&lt;div class="second"&gt;</w:t>
      </w:r>
    </w:p>
    <w:p w14:paraId="625E4DB4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&lt;table id="mainTable" class="table table-striped"&gt;</w:t>
      </w:r>
    </w:p>
    <w:p w14:paraId="56D7F045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&lt;thead&gt;</w:t>
      </w:r>
    </w:p>
    <w:p w14:paraId="352966E7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&lt;tr&gt;</w:t>
      </w:r>
    </w:p>
    <w:p w14:paraId="105D6B9C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    &lt;th&gt;id&lt;/th&gt;</w:t>
      </w:r>
    </w:p>
    <w:p w14:paraId="6AF60248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    &lt;th&gt;Название&lt;/th&gt;</w:t>
      </w:r>
    </w:p>
    <w:p w14:paraId="7AC27059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    &lt;th&gt;&lt;/th&gt;</w:t>
      </w:r>
    </w:p>
    <w:p w14:paraId="105D11A1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    &lt;/tr&gt;</w:t>
      </w:r>
    </w:p>
    <w:p w14:paraId="5D79F460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&lt;/thead&gt;</w:t>
      </w:r>
    </w:p>
    <w:p w14:paraId="2AA0EB21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&lt;tbody id="vendorBody"&gt;</w:t>
      </w:r>
    </w:p>
    <w:p w14:paraId="7A692C2C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    &lt;/tbody&gt;</w:t>
      </w:r>
    </w:p>
    <w:p w14:paraId="2FD0965C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    &lt;/table&gt;</w:t>
      </w:r>
    </w:p>
    <w:p w14:paraId="7025235B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 xml:space="preserve">    &lt;/div&gt;</w:t>
      </w:r>
    </w:p>
    <w:p w14:paraId="5BCA5564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>&lt;/div&gt;</w:t>
      </w:r>
    </w:p>
    <w:p w14:paraId="7C3AB690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>&lt;script src="~/js/juice.js" asp-append-version="true"&gt;&lt;/script&gt;</w:t>
      </w:r>
    </w:p>
    <w:p w14:paraId="737ABF53" w14:textId="77777777" w:rsidR="000E4B16" w:rsidRPr="000E4B16" w:rsidRDefault="000E4B16" w:rsidP="000E4B16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  <w:r w:rsidRPr="000E4B16">
        <w:rPr>
          <w:rFonts w:ascii="Courier New" w:hAnsi="Courier New" w:cs="Courier New"/>
          <w:color w:val="auto"/>
          <w:sz w:val="20"/>
          <w:lang w:val="en-US"/>
        </w:rPr>
        <w:t>&lt;link rel="stylesheet" href="~/css/juice.css" asp-append-version="true" /&gt;</w:t>
      </w:r>
    </w:p>
    <w:p w14:paraId="77C8B2F9" w14:textId="77777777" w:rsidR="00422CAB" w:rsidRDefault="00422CAB" w:rsidP="00422CAB">
      <w:pPr>
        <w:pStyle w:val="afd"/>
        <w:rPr>
          <w:rFonts w:ascii="Courier New" w:hAnsi="Courier New" w:cs="Courier New"/>
          <w:color w:val="auto"/>
          <w:sz w:val="20"/>
          <w:lang w:val="en-US"/>
        </w:rPr>
      </w:pPr>
    </w:p>
    <w:p w14:paraId="7D9BBA26" w14:textId="4D4CED04" w:rsidR="007700C9" w:rsidRPr="000E4B16" w:rsidRDefault="00350895" w:rsidP="00422CAB">
      <w:pPr>
        <w:pStyle w:val="23"/>
      </w:pPr>
      <w:bookmarkStart w:id="17" w:name="_Toc122459485"/>
      <w:r w:rsidRPr="000E4B16">
        <w:t>4</w:t>
      </w:r>
      <w:r w:rsidR="004B0D8D" w:rsidRPr="000E4B16">
        <w:t xml:space="preserve">.3 </w:t>
      </w:r>
      <w:r w:rsidR="000E4B16">
        <w:rPr>
          <w:lang w:val="en-US"/>
        </w:rPr>
        <w:t>Vendor</w:t>
      </w:r>
      <w:bookmarkEnd w:id="17"/>
    </w:p>
    <w:p w14:paraId="2E0B8760" w14:textId="77777777" w:rsidR="000E4B16" w:rsidRPr="000E4B16" w:rsidRDefault="000E4B16" w:rsidP="000E4B16">
      <w:pPr>
        <w:rPr>
          <w:rFonts w:ascii="Courier New" w:hAnsi="Courier New" w:cs="Courier New"/>
        </w:rPr>
      </w:pPr>
      <w:r w:rsidRPr="000E4B16">
        <w:rPr>
          <w:rFonts w:ascii="Courier New" w:hAnsi="Courier New" w:cs="Courier New"/>
        </w:rPr>
        <w:t>@{</w:t>
      </w:r>
    </w:p>
    <w:p w14:paraId="0B554971" w14:textId="77777777" w:rsidR="000E4B16" w:rsidRPr="000E4B16" w:rsidRDefault="000E4B16" w:rsidP="000E4B16">
      <w:pPr>
        <w:rPr>
          <w:rFonts w:ascii="Courier New" w:hAnsi="Courier New" w:cs="Courier New"/>
        </w:rPr>
      </w:pPr>
      <w:r w:rsidRPr="000E4B16">
        <w:rPr>
          <w:rFonts w:ascii="Courier New" w:hAnsi="Courier New" w:cs="Courier New"/>
        </w:rPr>
        <w:t xml:space="preserve">    </w:t>
      </w:r>
      <w:r w:rsidRPr="000E4B16">
        <w:rPr>
          <w:rFonts w:ascii="Courier New" w:hAnsi="Courier New" w:cs="Courier New"/>
          <w:lang w:val="en-US"/>
        </w:rPr>
        <w:t>ViewData</w:t>
      </w:r>
      <w:r w:rsidRPr="000E4B16">
        <w:rPr>
          <w:rFonts w:ascii="Courier New" w:hAnsi="Courier New" w:cs="Courier New"/>
        </w:rPr>
        <w:t>["</w:t>
      </w:r>
      <w:r w:rsidRPr="000E4B16">
        <w:rPr>
          <w:rFonts w:ascii="Courier New" w:hAnsi="Courier New" w:cs="Courier New"/>
          <w:lang w:val="en-US"/>
        </w:rPr>
        <w:t>Title</w:t>
      </w:r>
      <w:r w:rsidRPr="000E4B16">
        <w:rPr>
          <w:rFonts w:ascii="Courier New" w:hAnsi="Courier New" w:cs="Courier New"/>
        </w:rPr>
        <w:t>"] = "Торговые автоматы";</w:t>
      </w:r>
    </w:p>
    <w:p w14:paraId="61EF262D" w14:textId="77777777" w:rsidR="000E4B16" w:rsidRPr="000E4B16" w:rsidRDefault="000E4B16" w:rsidP="000E4B16">
      <w:pPr>
        <w:rPr>
          <w:rFonts w:ascii="Courier New" w:hAnsi="Courier New" w:cs="Courier New"/>
        </w:rPr>
      </w:pPr>
      <w:r w:rsidRPr="000E4B16">
        <w:rPr>
          <w:rFonts w:ascii="Courier New" w:hAnsi="Courier New" w:cs="Courier New"/>
        </w:rPr>
        <w:t>}</w:t>
      </w:r>
    </w:p>
    <w:p w14:paraId="2E987A0B" w14:textId="77777777" w:rsidR="000E4B16" w:rsidRPr="000E4B16" w:rsidRDefault="000E4B16" w:rsidP="000E4B16">
      <w:pPr>
        <w:rPr>
          <w:rFonts w:ascii="Courier New" w:hAnsi="Courier New" w:cs="Courier New"/>
        </w:rPr>
      </w:pPr>
    </w:p>
    <w:p w14:paraId="2A8ECED7" w14:textId="77777777" w:rsidR="000E4B16" w:rsidRPr="000E4B16" w:rsidRDefault="000E4B16" w:rsidP="000E4B16">
      <w:pPr>
        <w:rPr>
          <w:rFonts w:ascii="Courier New" w:hAnsi="Courier New" w:cs="Courier New"/>
        </w:rPr>
      </w:pPr>
      <w:r w:rsidRPr="000E4B16">
        <w:rPr>
          <w:rFonts w:ascii="Courier New" w:hAnsi="Courier New" w:cs="Courier New"/>
        </w:rPr>
        <w:t>&lt;</w:t>
      </w:r>
      <w:r w:rsidRPr="000E4B16">
        <w:rPr>
          <w:rFonts w:ascii="Courier New" w:hAnsi="Courier New" w:cs="Courier New"/>
          <w:lang w:val="en-US"/>
        </w:rPr>
        <w:t>div</w:t>
      </w:r>
      <w:r w:rsidRPr="000E4B16">
        <w:rPr>
          <w:rFonts w:ascii="Courier New" w:hAnsi="Courier New" w:cs="Courier New"/>
        </w:rPr>
        <w:t>&gt;</w:t>
      </w:r>
    </w:p>
    <w:p w14:paraId="43A1D596" w14:textId="77777777" w:rsidR="000E4B16" w:rsidRPr="000E4B16" w:rsidRDefault="000E4B16" w:rsidP="000E4B16">
      <w:pPr>
        <w:rPr>
          <w:rFonts w:ascii="Courier New" w:hAnsi="Courier New" w:cs="Courier New"/>
        </w:rPr>
      </w:pPr>
      <w:r w:rsidRPr="000E4B16">
        <w:rPr>
          <w:rFonts w:ascii="Courier New" w:hAnsi="Courier New" w:cs="Courier New"/>
        </w:rPr>
        <w:t xml:space="preserve">    &lt;</w:t>
      </w:r>
      <w:r w:rsidRPr="000E4B16">
        <w:rPr>
          <w:rFonts w:ascii="Courier New" w:hAnsi="Courier New" w:cs="Courier New"/>
          <w:lang w:val="en-US"/>
        </w:rPr>
        <w:t>h</w:t>
      </w:r>
      <w:r w:rsidRPr="000E4B16">
        <w:rPr>
          <w:rFonts w:ascii="Courier New" w:hAnsi="Courier New" w:cs="Courier New"/>
        </w:rPr>
        <w:t>1&gt;@</w:t>
      </w:r>
      <w:r w:rsidRPr="000E4B16">
        <w:rPr>
          <w:rFonts w:ascii="Courier New" w:hAnsi="Courier New" w:cs="Courier New"/>
          <w:lang w:val="en-US"/>
        </w:rPr>
        <w:t>ViewData</w:t>
      </w:r>
      <w:r w:rsidRPr="000E4B16">
        <w:rPr>
          <w:rFonts w:ascii="Courier New" w:hAnsi="Courier New" w:cs="Courier New"/>
        </w:rPr>
        <w:t>["</w:t>
      </w:r>
      <w:r w:rsidRPr="000E4B16">
        <w:rPr>
          <w:rFonts w:ascii="Courier New" w:hAnsi="Courier New" w:cs="Courier New"/>
          <w:lang w:val="en-US"/>
        </w:rPr>
        <w:t>Title</w:t>
      </w:r>
      <w:r w:rsidRPr="000E4B16">
        <w:rPr>
          <w:rFonts w:ascii="Courier New" w:hAnsi="Courier New" w:cs="Courier New"/>
        </w:rPr>
        <w:t>"]&lt;/</w:t>
      </w:r>
      <w:r w:rsidRPr="000E4B16">
        <w:rPr>
          <w:rFonts w:ascii="Courier New" w:hAnsi="Courier New" w:cs="Courier New"/>
          <w:lang w:val="en-US"/>
        </w:rPr>
        <w:t>h</w:t>
      </w:r>
      <w:r w:rsidRPr="000E4B16">
        <w:rPr>
          <w:rFonts w:ascii="Courier New" w:hAnsi="Courier New" w:cs="Courier New"/>
        </w:rPr>
        <w:t>1&gt;</w:t>
      </w:r>
    </w:p>
    <w:p w14:paraId="328BC046" w14:textId="77777777" w:rsidR="000E4B16" w:rsidRPr="000E4B16" w:rsidRDefault="000E4B16" w:rsidP="000E4B16">
      <w:pPr>
        <w:rPr>
          <w:rFonts w:ascii="Courier New" w:hAnsi="Courier New" w:cs="Courier New"/>
        </w:rPr>
      </w:pPr>
      <w:r w:rsidRPr="000E4B16">
        <w:rPr>
          <w:rFonts w:ascii="Courier New" w:hAnsi="Courier New" w:cs="Courier New"/>
        </w:rPr>
        <w:t xml:space="preserve">    &lt;</w:t>
      </w:r>
      <w:r w:rsidRPr="000E4B16">
        <w:rPr>
          <w:rFonts w:ascii="Courier New" w:hAnsi="Courier New" w:cs="Courier New"/>
          <w:lang w:val="en-US"/>
        </w:rPr>
        <w:t>button</w:t>
      </w:r>
      <w:r w:rsidRPr="000E4B16">
        <w:rPr>
          <w:rFonts w:ascii="Courier New" w:hAnsi="Courier New" w:cs="Courier New"/>
        </w:rPr>
        <w:t xml:space="preserve"> </w:t>
      </w:r>
      <w:r w:rsidRPr="000E4B16">
        <w:rPr>
          <w:rFonts w:ascii="Courier New" w:hAnsi="Courier New" w:cs="Courier New"/>
          <w:lang w:val="en-US"/>
        </w:rPr>
        <w:t>onclick</w:t>
      </w:r>
      <w:r w:rsidRPr="000E4B16">
        <w:rPr>
          <w:rFonts w:ascii="Courier New" w:hAnsi="Courier New" w:cs="Courier New"/>
        </w:rPr>
        <w:t>="</w:t>
      </w:r>
      <w:r w:rsidRPr="000E4B16">
        <w:rPr>
          <w:rFonts w:ascii="Courier New" w:hAnsi="Courier New" w:cs="Courier New"/>
          <w:lang w:val="en-US"/>
        </w:rPr>
        <w:t>Search</w:t>
      </w:r>
      <w:r w:rsidRPr="000E4B16">
        <w:rPr>
          <w:rFonts w:ascii="Courier New" w:hAnsi="Courier New" w:cs="Courier New"/>
        </w:rPr>
        <w:t xml:space="preserve">()" </w:t>
      </w:r>
      <w:r w:rsidRPr="000E4B16">
        <w:rPr>
          <w:rFonts w:ascii="Courier New" w:hAnsi="Courier New" w:cs="Courier New"/>
          <w:lang w:val="en-US"/>
        </w:rPr>
        <w:t>type</w:t>
      </w:r>
      <w:r w:rsidRPr="000E4B16">
        <w:rPr>
          <w:rFonts w:ascii="Courier New" w:hAnsi="Courier New" w:cs="Courier New"/>
        </w:rPr>
        <w:t>="</w:t>
      </w:r>
      <w:r w:rsidRPr="000E4B16">
        <w:rPr>
          <w:rFonts w:ascii="Courier New" w:hAnsi="Courier New" w:cs="Courier New"/>
          <w:lang w:val="en-US"/>
        </w:rPr>
        <w:t>button</w:t>
      </w:r>
      <w:r w:rsidRPr="000E4B16">
        <w:rPr>
          <w:rFonts w:ascii="Courier New" w:hAnsi="Courier New" w:cs="Courier New"/>
        </w:rPr>
        <w:t xml:space="preserve">" </w:t>
      </w:r>
      <w:r w:rsidRPr="000E4B16">
        <w:rPr>
          <w:rFonts w:ascii="Courier New" w:hAnsi="Courier New" w:cs="Courier New"/>
          <w:lang w:val="en-US"/>
        </w:rPr>
        <w:t>class</w:t>
      </w:r>
      <w:r w:rsidRPr="000E4B16">
        <w:rPr>
          <w:rFonts w:ascii="Courier New" w:hAnsi="Courier New" w:cs="Courier New"/>
        </w:rPr>
        <w:t>="</w:t>
      </w:r>
      <w:r w:rsidRPr="000E4B16">
        <w:rPr>
          <w:rFonts w:ascii="Courier New" w:hAnsi="Courier New" w:cs="Courier New"/>
          <w:lang w:val="en-US"/>
        </w:rPr>
        <w:t>btn</w:t>
      </w:r>
      <w:r w:rsidRPr="000E4B16">
        <w:rPr>
          <w:rFonts w:ascii="Courier New" w:hAnsi="Courier New" w:cs="Courier New"/>
        </w:rPr>
        <w:t xml:space="preserve"> </w:t>
      </w:r>
      <w:r w:rsidRPr="000E4B16">
        <w:rPr>
          <w:rFonts w:ascii="Courier New" w:hAnsi="Courier New" w:cs="Courier New"/>
          <w:lang w:val="en-US"/>
        </w:rPr>
        <w:t>btn</w:t>
      </w:r>
      <w:r w:rsidRPr="000E4B16">
        <w:rPr>
          <w:rFonts w:ascii="Courier New" w:hAnsi="Courier New" w:cs="Courier New"/>
        </w:rPr>
        <w:t>-</w:t>
      </w:r>
      <w:r w:rsidRPr="000E4B16">
        <w:rPr>
          <w:rFonts w:ascii="Courier New" w:hAnsi="Courier New" w:cs="Courier New"/>
          <w:lang w:val="en-US"/>
        </w:rPr>
        <w:t>success</w:t>
      </w:r>
      <w:r w:rsidRPr="000E4B16">
        <w:rPr>
          <w:rFonts w:ascii="Courier New" w:hAnsi="Courier New" w:cs="Courier New"/>
        </w:rPr>
        <w:t xml:space="preserve"> </w:t>
      </w:r>
      <w:r w:rsidRPr="000E4B16">
        <w:rPr>
          <w:rFonts w:ascii="Courier New" w:hAnsi="Courier New" w:cs="Courier New"/>
          <w:lang w:val="en-US"/>
        </w:rPr>
        <w:t>btn</w:t>
      </w:r>
      <w:r w:rsidRPr="000E4B16">
        <w:rPr>
          <w:rFonts w:ascii="Courier New" w:hAnsi="Courier New" w:cs="Courier New"/>
        </w:rPr>
        <w:t>-</w:t>
      </w:r>
      <w:r w:rsidRPr="000E4B16">
        <w:rPr>
          <w:rFonts w:ascii="Courier New" w:hAnsi="Courier New" w:cs="Courier New"/>
          <w:lang w:val="en-US"/>
        </w:rPr>
        <w:t>lg</w:t>
      </w:r>
      <w:r w:rsidRPr="000E4B16">
        <w:rPr>
          <w:rFonts w:ascii="Courier New" w:hAnsi="Courier New" w:cs="Courier New"/>
        </w:rPr>
        <w:t xml:space="preserve"> </w:t>
      </w:r>
      <w:r w:rsidRPr="000E4B16">
        <w:rPr>
          <w:rFonts w:ascii="Courier New" w:hAnsi="Courier New" w:cs="Courier New"/>
          <w:lang w:val="en-US"/>
        </w:rPr>
        <w:t>btn</w:t>
      </w:r>
      <w:r w:rsidRPr="000E4B16">
        <w:rPr>
          <w:rFonts w:ascii="Courier New" w:hAnsi="Courier New" w:cs="Courier New"/>
        </w:rPr>
        <w:t>-</w:t>
      </w:r>
      <w:r w:rsidRPr="000E4B16">
        <w:rPr>
          <w:rFonts w:ascii="Courier New" w:hAnsi="Courier New" w:cs="Courier New"/>
          <w:lang w:val="en-US"/>
        </w:rPr>
        <w:t>block</w:t>
      </w:r>
      <w:r w:rsidRPr="000E4B16">
        <w:rPr>
          <w:rFonts w:ascii="Courier New" w:hAnsi="Courier New" w:cs="Courier New"/>
        </w:rPr>
        <w:t>"&gt;Показать автоматы с алкогольной продукцией&lt;/</w:t>
      </w:r>
      <w:r w:rsidRPr="000E4B16">
        <w:rPr>
          <w:rFonts w:ascii="Courier New" w:hAnsi="Courier New" w:cs="Courier New"/>
          <w:lang w:val="en-US"/>
        </w:rPr>
        <w:t>button</w:t>
      </w:r>
      <w:r w:rsidRPr="000E4B16">
        <w:rPr>
          <w:rFonts w:ascii="Courier New" w:hAnsi="Courier New" w:cs="Courier New"/>
        </w:rPr>
        <w:t>&gt;</w:t>
      </w:r>
    </w:p>
    <w:p w14:paraId="365BFCAC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</w:rPr>
        <w:t xml:space="preserve">    </w:t>
      </w:r>
      <w:r w:rsidRPr="000E4B16">
        <w:rPr>
          <w:rFonts w:ascii="Courier New" w:hAnsi="Courier New" w:cs="Courier New"/>
          <w:lang w:val="en-US"/>
        </w:rPr>
        <w:t>&lt;button onclick="SearchReset()" type="button" class="btn btn-info btn-lg btn-block"&gt;Отменить&lt;/button&gt;</w:t>
      </w:r>
    </w:p>
    <w:p w14:paraId="01F911A7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>&lt;/div&gt;</w:t>
      </w:r>
    </w:p>
    <w:p w14:paraId="4B26EBDD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>&lt;div class="flex-container"&gt;</w:t>
      </w:r>
    </w:p>
    <w:p w14:paraId="2F335FF8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&lt;input id="vendorId" type="hidden" /&gt;</w:t>
      </w:r>
    </w:p>
    <w:p w14:paraId="60F5800A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</w:t>
      </w:r>
    </w:p>
    <w:p w14:paraId="453DDC65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&lt;div class="first"&gt;</w:t>
      </w:r>
    </w:p>
    <w:p w14:paraId="713CE395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lastRenderedPageBreak/>
        <w:t xml:space="preserve">        &lt;select id="cmbJuice" class="form-select" onchange="cmbJuiceChange()"&gt;&lt;/select&gt;</w:t>
      </w:r>
    </w:p>
    <w:p w14:paraId="47F3C39D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&lt;input disabled="disabled" class="form-control" id="juiceInfo" /&gt;</w:t>
      </w:r>
    </w:p>
    <w:p w14:paraId="6DA43ADE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&lt;button class="btn btn-primary" id="btnJuiceAdd" onclick="AddJuice()"&gt;Добавить&lt;/button&gt;</w:t>
      </w:r>
    </w:p>
    <w:p w14:paraId="507358E0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&lt;table class="table table-striped"&gt;</w:t>
      </w:r>
    </w:p>
    <w:p w14:paraId="74255786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&lt;thead&gt;</w:t>
      </w:r>
    </w:p>
    <w:p w14:paraId="579B9AD3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    &lt;tr&gt;</w:t>
      </w:r>
    </w:p>
    <w:p w14:paraId="078F8745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        &lt;th&gt;Id&lt;/th&gt;</w:t>
      </w:r>
    </w:p>
    <w:p w14:paraId="284503C9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        &lt;th&gt;Название&lt;/th&gt;</w:t>
      </w:r>
    </w:p>
    <w:p w14:paraId="7AAF05D1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        &lt;th&gt;Вкус&lt;/th&gt;</w:t>
      </w:r>
    </w:p>
    <w:p w14:paraId="277F0DED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        &lt;th&gt;&lt;/th&gt;</w:t>
      </w:r>
    </w:p>
    <w:p w14:paraId="5045FF42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    &lt;/tr&gt;</w:t>
      </w:r>
    </w:p>
    <w:p w14:paraId="285E6FBA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&lt;/thead&gt;</w:t>
      </w:r>
    </w:p>
    <w:p w14:paraId="49F109DD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&lt;tbody id="juiceBody"&gt;&lt;/tbody&gt;</w:t>
      </w:r>
    </w:p>
    <w:p w14:paraId="3F142E37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&lt;/table&gt;</w:t>
      </w:r>
    </w:p>
    <w:p w14:paraId="043DC009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&lt;/div&gt;</w:t>
      </w:r>
    </w:p>
    <w:p w14:paraId="4FFCDAC2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&lt;div class="second"&gt;</w:t>
      </w:r>
    </w:p>
    <w:p w14:paraId="326114E0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&lt;select id="cmbSoda" class="form-select" onchange="cmbSodaChange()"&gt;&lt;/select&gt;</w:t>
      </w:r>
    </w:p>
    <w:p w14:paraId="516AAB64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&lt;input disabled="disabled" class="form-control" id="sodaInfo" /&gt;</w:t>
      </w:r>
    </w:p>
    <w:p w14:paraId="043E0940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&lt;button class="btn btn-primary" id="btnSodaAdd" onclick="AddSoda()"&gt;Добавить&lt;/button&gt;</w:t>
      </w:r>
    </w:p>
    <w:p w14:paraId="5AF5A1A2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&lt;table class="table table-striped"&gt;</w:t>
      </w:r>
    </w:p>
    <w:p w14:paraId="1C46A556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&lt;thead&gt;</w:t>
      </w:r>
    </w:p>
    <w:p w14:paraId="5D4193C8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    &lt;tr&gt;</w:t>
      </w:r>
    </w:p>
    <w:p w14:paraId="37CF3AB2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        &lt;th&gt;Id&lt;/th&gt;</w:t>
      </w:r>
    </w:p>
    <w:p w14:paraId="240B8CBE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        &lt;th&gt;Название&lt;/th&gt;</w:t>
      </w:r>
    </w:p>
    <w:p w14:paraId="6A2312D6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        &lt;th&gt;Тип&lt;/th&gt;</w:t>
      </w:r>
    </w:p>
    <w:p w14:paraId="5E969653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        &lt;th&gt;&lt;/th&gt;</w:t>
      </w:r>
    </w:p>
    <w:p w14:paraId="5211CE49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    &lt;/tr&gt;</w:t>
      </w:r>
    </w:p>
    <w:p w14:paraId="1023A216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&lt;/thead&gt;</w:t>
      </w:r>
    </w:p>
    <w:p w14:paraId="420DD81F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&lt;tbody id="sodaBody"&gt;&lt;/tbody&gt;</w:t>
      </w:r>
    </w:p>
    <w:p w14:paraId="2828E498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&lt;/table&gt;</w:t>
      </w:r>
    </w:p>
    <w:p w14:paraId="43D67210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&lt;/div&gt;</w:t>
      </w:r>
    </w:p>
    <w:p w14:paraId="14E2974C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&lt;div class="third"&gt;</w:t>
      </w:r>
    </w:p>
    <w:p w14:paraId="53D2FD06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&lt;select id="cmbAlcohol" class="form-select" onchange="cmbAlcoholChange()"&gt;&lt;/select&gt;</w:t>
      </w:r>
    </w:p>
    <w:p w14:paraId="6041B4C8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&lt;input disabled="disabled" class="form-control" id="alcoholInfo" /&gt;</w:t>
      </w:r>
    </w:p>
    <w:p w14:paraId="53C1422F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&lt;button class="btn btn-primary" id="btnAlcoholAdd" onclick="AddAlcohol()"&gt;Добавить&lt;/button&gt;</w:t>
      </w:r>
    </w:p>
    <w:p w14:paraId="3814E3A2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&lt;table class="table table-striped"&gt;</w:t>
      </w:r>
    </w:p>
    <w:p w14:paraId="146DA089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&lt;thead&gt;</w:t>
      </w:r>
    </w:p>
    <w:p w14:paraId="4CB463B6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    &lt;tr&gt;</w:t>
      </w:r>
    </w:p>
    <w:p w14:paraId="3F6222F2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        &lt;th&gt;Id&lt;/th&gt;</w:t>
      </w:r>
    </w:p>
    <w:p w14:paraId="32E371FC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        &lt;th&gt;Название&lt;/th&gt;</w:t>
      </w:r>
    </w:p>
    <w:p w14:paraId="5A98A2BE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        &lt;th&gt;Тип&lt;/th&gt;</w:t>
      </w:r>
    </w:p>
    <w:p w14:paraId="2CA836D4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        &lt;th&gt;&lt;/th&gt;</w:t>
      </w:r>
    </w:p>
    <w:p w14:paraId="4C4C3AC2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    &lt;/tr&gt;</w:t>
      </w:r>
    </w:p>
    <w:p w14:paraId="2376F2DB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&lt;/thead&gt;</w:t>
      </w:r>
    </w:p>
    <w:p w14:paraId="254F6EE3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&lt;tbody id="alcoholBody"&gt;&lt;/tbody&gt;</w:t>
      </w:r>
    </w:p>
    <w:p w14:paraId="735DBE32" w14:textId="77777777" w:rsidR="000E4B16" w:rsidRPr="000E4B16" w:rsidRDefault="000E4B16" w:rsidP="000E4B16">
      <w:pPr>
        <w:rPr>
          <w:rFonts w:ascii="Courier New" w:hAnsi="Courier New" w:cs="Courier New"/>
        </w:rPr>
      </w:pPr>
      <w:r w:rsidRPr="000E4B16">
        <w:rPr>
          <w:rFonts w:ascii="Courier New" w:hAnsi="Courier New" w:cs="Courier New"/>
          <w:lang w:val="en-US"/>
        </w:rPr>
        <w:t xml:space="preserve">        </w:t>
      </w:r>
      <w:r w:rsidRPr="000E4B16">
        <w:rPr>
          <w:rFonts w:ascii="Courier New" w:hAnsi="Courier New" w:cs="Courier New"/>
        </w:rPr>
        <w:t>&lt;/</w:t>
      </w:r>
      <w:r w:rsidRPr="000E4B16">
        <w:rPr>
          <w:rFonts w:ascii="Courier New" w:hAnsi="Courier New" w:cs="Courier New"/>
          <w:lang w:val="en-US"/>
        </w:rPr>
        <w:t>table</w:t>
      </w:r>
      <w:r w:rsidRPr="000E4B16">
        <w:rPr>
          <w:rFonts w:ascii="Courier New" w:hAnsi="Courier New" w:cs="Courier New"/>
        </w:rPr>
        <w:t>&gt;</w:t>
      </w:r>
    </w:p>
    <w:p w14:paraId="6E568C28" w14:textId="77777777" w:rsidR="000E4B16" w:rsidRPr="000E4B16" w:rsidRDefault="000E4B16" w:rsidP="000E4B16">
      <w:pPr>
        <w:rPr>
          <w:rFonts w:ascii="Courier New" w:hAnsi="Courier New" w:cs="Courier New"/>
        </w:rPr>
      </w:pPr>
      <w:r w:rsidRPr="000E4B16">
        <w:rPr>
          <w:rFonts w:ascii="Courier New" w:hAnsi="Courier New" w:cs="Courier New"/>
        </w:rPr>
        <w:t xml:space="preserve">    &lt;/</w:t>
      </w:r>
      <w:r w:rsidRPr="000E4B16">
        <w:rPr>
          <w:rFonts w:ascii="Courier New" w:hAnsi="Courier New" w:cs="Courier New"/>
          <w:lang w:val="en-US"/>
        </w:rPr>
        <w:t>div</w:t>
      </w:r>
      <w:r w:rsidRPr="000E4B16">
        <w:rPr>
          <w:rFonts w:ascii="Courier New" w:hAnsi="Courier New" w:cs="Courier New"/>
        </w:rPr>
        <w:t>&gt;</w:t>
      </w:r>
    </w:p>
    <w:p w14:paraId="094BCE73" w14:textId="77777777" w:rsidR="000E4B16" w:rsidRPr="000E4B16" w:rsidRDefault="000E4B16" w:rsidP="000E4B16">
      <w:pPr>
        <w:rPr>
          <w:rFonts w:ascii="Courier New" w:hAnsi="Courier New" w:cs="Courier New"/>
        </w:rPr>
      </w:pPr>
      <w:r w:rsidRPr="000E4B16">
        <w:rPr>
          <w:rFonts w:ascii="Courier New" w:hAnsi="Courier New" w:cs="Courier New"/>
        </w:rPr>
        <w:t>&lt;/</w:t>
      </w:r>
      <w:r w:rsidRPr="000E4B16">
        <w:rPr>
          <w:rFonts w:ascii="Courier New" w:hAnsi="Courier New" w:cs="Courier New"/>
          <w:lang w:val="en-US"/>
        </w:rPr>
        <w:t>div</w:t>
      </w:r>
      <w:r w:rsidRPr="000E4B16">
        <w:rPr>
          <w:rFonts w:ascii="Courier New" w:hAnsi="Courier New" w:cs="Courier New"/>
        </w:rPr>
        <w:t>&gt;</w:t>
      </w:r>
    </w:p>
    <w:p w14:paraId="3C3BC541" w14:textId="77777777" w:rsidR="000E4B16" w:rsidRPr="000E4B16" w:rsidRDefault="000E4B16" w:rsidP="000E4B16">
      <w:pPr>
        <w:rPr>
          <w:rFonts w:ascii="Courier New" w:hAnsi="Courier New" w:cs="Courier New"/>
        </w:rPr>
      </w:pPr>
      <w:r w:rsidRPr="000E4B16">
        <w:rPr>
          <w:rFonts w:ascii="Courier New" w:hAnsi="Courier New" w:cs="Courier New"/>
        </w:rPr>
        <w:t>&lt;</w:t>
      </w:r>
      <w:r w:rsidRPr="000E4B16">
        <w:rPr>
          <w:rFonts w:ascii="Courier New" w:hAnsi="Courier New" w:cs="Courier New"/>
          <w:lang w:val="en-US"/>
        </w:rPr>
        <w:t>div</w:t>
      </w:r>
      <w:r w:rsidRPr="000E4B16">
        <w:rPr>
          <w:rFonts w:ascii="Courier New" w:hAnsi="Courier New" w:cs="Courier New"/>
        </w:rPr>
        <w:t>&gt;</w:t>
      </w:r>
    </w:p>
    <w:p w14:paraId="5C0B2049" w14:textId="77777777" w:rsidR="000E4B16" w:rsidRPr="000E4B16" w:rsidRDefault="000E4B16" w:rsidP="000E4B16">
      <w:pPr>
        <w:rPr>
          <w:rFonts w:ascii="Courier New" w:hAnsi="Courier New" w:cs="Courier New"/>
        </w:rPr>
      </w:pPr>
      <w:r w:rsidRPr="000E4B16">
        <w:rPr>
          <w:rFonts w:ascii="Courier New" w:hAnsi="Courier New" w:cs="Courier New"/>
        </w:rPr>
        <w:t xml:space="preserve">    &lt;</w:t>
      </w:r>
      <w:r w:rsidRPr="000E4B16">
        <w:rPr>
          <w:rFonts w:ascii="Courier New" w:hAnsi="Courier New" w:cs="Courier New"/>
          <w:lang w:val="en-US"/>
        </w:rPr>
        <w:t>p</w:t>
      </w:r>
      <w:r w:rsidRPr="000E4B16">
        <w:rPr>
          <w:rFonts w:ascii="Courier New" w:hAnsi="Courier New" w:cs="Courier New"/>
        </w:rPr>
        <w:t>&gt;Название автомата:&lt;/</w:t>
      </w:r>
      <w:r w:rsidRPr="000E4B16">
        <w:rPr>
          <w:rFonts w:ascii="Courier New" w:hAnsi="Courier New" w:cs="Courier New"/>
          <w:lang w:val="en-US"/>
        </w:rPr>
        <w:t>p</w:t>
      </w:r>
      <w:r w:rsidRPr="000E4B16">
        <w:rPr>
          <w:rFonts w:ascii="Courier New" w:hAnsi="Courier New" w:cs="Courier New"/>
        </w:rPr>
        <w:t>&gt;</w:t>
      </w:r>
    </w:p>
    <w:p w14:paraId="31E269E9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</w:rPr>
        <w:t xml:space="preserve">    </w:t>
      </w:r>
      <w:r w:rsidRPr="000E4B16">
        <w:rPr>
          <w:rFonts w:ascii="Courier New" w:hAnsi="Courier New" w:cs="Courier New"/>
          <w:lang w:val="en-US"/>
        </w:rPr>
        <w:t>&lt;input id="title" class="form-control" /&gt;</w:t>
      </w:r>
    </w:p>
    <w:p w14:paraId="5605DDDE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&lt;button class="btn btn-primary" id="btnVendorAdd" onclick="AddVendor()"&gt;Сохранить автомат&lt;/button&gt;</w:t>
      </w:r>
    </w:p>
    <w:p w14:paraId="3A1D7FC4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&lt;button class="btn btn-warning" id="resetBtn" onclick="Reset()"&gt;Сбросить&lt;/button&gt;</w:t>
      </w:r>
    </w:p>
    <w:p w14:paraId="18BB4E2F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&lt;table id="mainTable" class="table table-striped"&gt;</w:t>
      </w:r>
    </w:p>
    <w:p w14:paraId="64B31B97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&lt;thead&gt;</w:t>
      </w:r>
    </w:p>
    <w:p w14:paraId="46366ABD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&lt;tr&gt;</w:t>
      </w:r>
    </w:p>
    <w:p w14:paraId="30A9AA4E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    &lt;th&gt;id&lt;/th&gt;</w:t>
      </w:r>
    </w:p>
    <w:p w14:paraId="77F73D69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lastRenderedPageBreak/>
        <w:t xml:space="preserve">                &lt;th&gt;Название&lt;/th&gt;</w:t>
      </w:r>
    </w:p>
    <w:p w14:paraId="62FBE57F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    &lt;th&gt;&lt;/th&gt;</w:t>
      </w:r>
    </w:p>
    <w:p w14:paraId="74A018D1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    &lt;/tr&gt;</w:t>
      </w:r>
    </w:p>
    <w:p w14:paraId="3CE50868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&lt;/thead&gt;</w:t>
      </w:r>
    </w:p>
    <w:p w14:paraId="398048A3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&lt;tbody id="vendorBody"&gt;</w:t>
      </w:r>
    </w:p>
    <w:p w14:paraId="096F5A4D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    &lt;/tbody&gt;</w:t>
      </w:r>
    </w:p>
    <w:p w14:paraId="0FE80196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    &lt;/table&gt;</w:t>
      </w:r>
    </w:p>
    <w:p w14:paraId="52918127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>&lt;/div&gt;</w:t>
      </w:r>
    </w:p>
    <w:p w14:paraId="33148EB5" w14:textId="77777777" w:rsidR="000E4B16" w:rsidRPr="000E4B16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>&lt;link rel="stylesheet" href="~/css/vendor.css" asp-append-version="true" /&gt;</w:t>
      </w:r>
    </w:p>
    <w:p w14:paraId="2EC9BF25" w14:textId="21F1A7E2" w:rsidR="001712D1" w:rsidRPr="00350895" w:rsidRDefault="000E4B16" w:rsidP="000E4B16">
      <w:pPr>
        <w:rPr>
          <w:rFonts w:ascii="Courier New" w:hAnsi="Courier New" w:cs="Courier New"/>
          <w:lang w:val="en-US"/>
        </w:rPr>
      </w:pPr>
      <w:r w:rsidRPr="000E4B16">
        <w:rPr>
          <w:rFonts w:ascii="Courier New" w:hAnsi="Courier New" w:cs="Courier New"/>
          <w:lang w:val="en-US"/>
        </w:rPr>
        <w:t xml:space="preserve">&lt;script src="~/js/vendor.js" asp-append-version="true"&gt;&lt;/script&gt; </w:t>
      </w:r>
      <w:r w:rsidR="001712D1" w:rsidRPr="00350895">
        <w:rPr>
          <w:rFonts w:ascii="Courier New" w:hAnsi="Courier New" w:cs="Courier New"/>
          <w:lang w:val="en-US"/>
        </w:rPr>
        <w:br w:type="page"/>
      </w:r>
    </w:p>
    <w:p w14:paraId="09F8544B" w14:textId="4A665B27" w:rsidR="00C50C23" w:rsidRPr="007700C9" w:rsidRDefault="00350895" w:rsidP="000874D3">
      <w:pPr>
        <w:pStyle w:val="15"/>
        <w:spacing w:before="0"/>
      </w:pPr>
      <w:bookmarkStart w:id="18" w:name="_Toc122459486"/>
      <w:r>
        <w:lastRenderedPageBreak/>
        <w:t>5</w:t>
      </w:r>
      <w:r w:rsidR="001712D1" w:rsidRPr="00540846">
        <w:t xml:space="preserve"> </w:t>
      </w:r>
      <w:r>
        <w:t>Сценарии</w:t>
      </w:r>
      <w:bookmarkEnd w:id="18"/>
    </w:p>
    <w:p w14:paraId="68A8A682" w14:textId="6756063C" w:rsidR="00C67A14" w:rsidRPr="00422CAB" w:rsidRDefault="00350895" w:rsidP="00422CAB">
      <w:pPr>
        <w:pStyle w:val="af7"/>
      </w:pPr>
      <w:r w:rsidRPr="00422CAB">
        <w:t>Для взаимодействия с представлениями были седаны сценарии на языке JavaScript. Каждый сценарий назван также, как и преставление.</w:t>
      </w:r>
    </w:p>
    <w:p w14:paraId="6A3A1179" w14:textId="0E3374C9" w:rsidR="00350895" w:rsidRPr="000E4B16" w:rsidRDefault="00350895" w:rsidP="00350895">
      <w:pPr>
        <w:pStyle w:val="23"/>
      </w:pPr>
      <w:bookmarkStart w:id="19" w:name="_Toc122459487"/>
      <w:r w:rsidRPr="000E4B16">
        <w:t xml:space="preserve">5.1 </w:t>
      </w:r>
      <w:r w:rsidR="000E4B16">
        <w:rPr>
          <w:lang w:val="en-US"/>
        </w:rPr>
        <w:t>juice</w:t>
      </w:r>
      <w:r w:rsidRPr="000E4B16">
        <w:t>.</w:t>
      </w:r>
      <w:r w:rsidRPr="00350895">
        <w:rPr>
          <w:lang w:val="en-US"/>
        </w:rPr>
        <w:t>js</w:t>
      </w:r>
      <w:bookmarkEnd w:id="19"/>
    </w:p>
    <w:p w14:paraId="71C8DCFC" w14:textId="77777777" w:rsidR="000E4B16" w:rsidRPr="00055317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  <w:lang w:val="en-US"/>
        </w:rPr>
        <w:t>async</w:t>
      </w:r>
      <w:r w:rsidRPr="00055317">
        <w:rPr>
          <w:rFonts w:ascii="Courier New" w:eastAsia="Calibri" w:hAnsi="Courier New" w:cs="Courier New"/>
        </w:rPr>
        <w:t xml:space="preserve"> </w:t>
      </w:r>
      <w:r w:rsidRPr="000E4B16">
        <w:rPr>
          <w:rFonts w:ascii="Courier New" w:eastAsia="Calibri" w:hAnsi="Courier New" w:cs="Courier New"/>
          <w:lang w:val="en-US"/>
        </w:rPr>
        <w:t>function</w:t>
      </w:r>
      <w:r w:rsidRPr="00055317">
        <w:rPr>
          <w:rFonts w:ascii="Courier New" w:eastAsia="Calibri" w:hAnsi="Courier New" w:cs="Courier New"/>
        </w:rPr>
        <w:t xml:space="preserve"> </w:t>
      </w:r>
      <w:r w:rsidRPr="000E4B16">
        <w:rPr>
          <w:rFonts w:ascii="Courier New" w:eastAsia="Calibri" w:hAnsi="Courier New" w:cs="Courier New"/>
          <w:lang w:val="en-US"/>
        </w:rPr>
        <w:t>getJuises</w:t>
      </w:r>
      <w:r w:rsidRPr="00055317">
        <w:rPr>
          <w:rFonts w:ascii="Courier New" w:eastAsia="Calibri" w:hAnsi="Courier New" w:cs="Courier New"/>
        </w:rPr>
        <w:t>() {</w:t>
      </w:r>
    </w:p>
    <w:p w14:paraId="41D2AC0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55317">
        <w:rPr>
          <w:rFonts w:ascii="Courier New" w:eastAsia="Calibri" w:hAnsi="Courier New" w:cs="Courier New"/>
        </w:rPr>
        <w:t xml:space="preserve">    </w:t>
      </w:r>
      <w:r w:rsidRPr="000E4B16">
        <w:rPr>
          <w:rFonts w:ascii="Courier New" w:eastAsia="Calibri" w:hAnsi="Courier New" w:cs="Courier New"/>
          <w:lang w:val="en-US"/>
        </w:rPr>
        <w:t>const response = await fetch("/api/Juices", {</w:t>
      </w:r>
    </w:p>
    <w:p w14:paraId="4A1D87E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69F3146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2D61FCA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});</w:t>
      </w:r>
    </w:p>
    <w:p w14:paraId="2326284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09E2DEB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juices = await response.json();</w:t>
      </w:r>
    </w:p>
    <w:p w14:paraId="5F86E68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console.log(juices);</w:t>
      </w:r>
    </w:p>
    <w:p w14:paraId="5547816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rows = document.querySelector("tbody");</w:t>
      </w:r>
    </w:p>
    <w:p w14:paraId="333CC9A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juices.forEach(juice =&gt; rows.append(row(juice)));</w:t>
      </w:r>
    </w:p>
    <w:p w14:paraId="3E11C99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4B6F743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0DCAD52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getJuice(id) {</w:t>
      </w:r>
    </w:p>
    <w:p w14:paraId="395EF05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response = await fetch(`/api/Juices/${id}`, {</w:t>
      </w:r>
    </w:p>
    <w:p w14:paraId="0A37DB0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1BDB759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4D39E81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});</w:t>
      </w:r>
    </w:p>
    <w:p w14:paraId="418A48F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711F3BC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juice = await response.json();</w:t>
      </w:r>
    </w:p>
    <w:p w14:paraId="5644EC4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document.getElementById("juiceId").value = juice.id;</w:t>
      </w:r>
    </w:p>
    <w:p w14:paraId="2D2A2A0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document.getElementById("drinkTitle").value = juice.title;</w:t>
      </w:r>
    </w:p>
    <w:p w14:paraId="459A2EA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document.getElementById("drinkVolume").value = juice.volume;</w:t>
      </w:r>
    </w:p>
    <w:p w14:paraId="46FC585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document.getElementById("juiceTaste").value = juice.taste;</w:t>
      </w:r>
    </w:p>
    <w:p w14:paraId="59D4F63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document.getElementById("drinkPulp").value = juice.isPulp;</w:t>
      </w:r>
    </w:p>
    <w:p w14:paraId="59F761B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026BB3D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else {</w:t>
      </w:r>
    </w:p>
    <w:p w14:paraId="78DF389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2689D70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console.log(error);</w:t>
      </w:r>
    </w:p>
    <w:p w14:paraId="110A71D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58BD561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729B764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getVendor(juiceId) {</w:t>
      </w:r>
    </w:p>
    <w:p w14:paraId="51168E0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response = await fetch(`/api/Vendors/Juices/${juiceId}`, {</w:t>
      </w:r>
    </w:p>
    <w:p w14:paraId="6952F6B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2ECF73F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67A1A2E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});</w:t>
      </w:r>
    </w:p>
    <w:p w14:paraId="3EF24FC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 (response.ok) {</w:t>
      </w:r>
    </w:p>
    <w:p w14:paraId="70EB6E6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var vendor = await response.json();</w:t>
      </w:r>
    </w:p>
    <w:p w14:paraId="12F7D2A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return vendor;</w:t>
      </w:r>
    </w:p>
    <w:p w14:paraId="4858BA6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0EF4506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4DBC1A8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createJuice(titleIn, volumeIn, tasteIn, pulpIn) {</w:t>
      </w:r>
    </w:p>
    <w:p w14:paraId="4451F0C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response = await fetch("/api/Juices", {</w:t>
      </w:r>
    </w:p>
    <w:p w14:paraId="168FC0D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method: "POST",</w:t>
      </w:r>
    </w:p>
    <w:p w14:paraId="23E4CB5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headers: { "Accept": "application/json", "Content-Type": "application/json" },</w:t>
      </w:r>
    </w:p>
    <w:p w14:paraId="1B58E7E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body: JSON.stringify({</w:t>
      </w:r>
    </w:p>
    <w:p w14:paraId="3CC4431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title: titleIn,</w:t>
      </w:r>
    </w:p>
    <w:p w14:paraId="504F4EA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volume: parseInt(volumeIn, 10),</w:t>
      </w:r>
    </w:p>
    <w:p w14:paraId="0D885EF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taste: tasteIn,</w:t>
      </w:r>
    </w:p>
    <w:p w14:paraId="43AEFEF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isPulp: pulpIn</w:t>
      </w:r>
    </w:p>
    <w:p w14:paraId="2B784B8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})</w:t>
      </w:r>
    </w:p>
    <w:p w14:paraId="40F584C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});</w:t>
      </w:r>
    </w:p>
    <w:p w14:paraId="25F3BC3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 (response.ok == true) {</w:t>
      </w:r>
    </w:p>
    <w:p w14:paraId="1288F98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juice = await response.json();</w:t>
      </w:r>
    </w:p>
    <w:p w14:paraId="2BD97E9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document.querySelector("tbody").append(row(juice));</w:t>
      </w:r>
    </w:p>
    <w:p w14:paraId="51D9684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1C8333D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else {</w:t>
      </w:r>
    </w:p>
    <w:p w14:paraId="70682E6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67C8C57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lastRenderedPageBreak/>
        <w:t xml:space="preserve">        console.log(error.message);</w:t>
      </w:r>
    </w:p>
    <w:p w14:paraId="1C4D1C5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5545C7F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71163B8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editJuice(idIn, titleIn, volumeIn, tasteIn, pulpIn) {</w:t>
      </w:r>
    </w:p>
    <w:p w14:paraId="7CF7A01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response = await fetch("/api/Juices", {</w:t>
      </w:r>
    </w:p>
    <w:p w14:paraId="42C53C3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method: "PUT",</w:t>
      </w:r>
    </w:p>
    <w:p w14:paraId="23A4DEA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headers: { "Accept": "application/json", "Content-Type": "application/json" },</w:t>
      </w:r>
    </w:p>
    <w:p w14:paraId="06FF8FF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body: JSON.stringify({</w:t>
      </w:r>
    </w:p>
    <w:p w14:paraId="154350B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id: idIn,</w:t>
      </w:r>
    </w:p>
    <w:p w14:paraId="527BA59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title: titleIn,</w:t>
      </w:r>
    </w:p>
    <w:p w14:paraId="6C8B6A8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volume: parseInt(volumeIn, 10),</w:t>
      </w:r>
    </w:p>
    <w:p w14:paraId="3B83192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taste: tasteIn,</w:t>
      </w:r>
    </w:p>
    <w:p w14:paraId="2F69ED0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pulp: pulpIn</w:t>
      </w:r>
    </w:p>
    <w:p w14:paraId="0DB6EDE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})</w:t>
      </w:r>
    </w:p>
    <w:p w14:paraId="3DD2626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});</w:t>
      </w:r>
    </w:p>
    <w:p w14:paraId="4B160A4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2795C94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juice = await response.json();</w:t>
      </w:r>
    </w:p>
    <w:p w14:paraId="385736B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document.querySelector(`tr[data-rowid='${juice.id}']`).replaceWith(row(juice));</w:t>
      </w:r>
    </w:p>
    <w:p w14:paraId="04DB758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7238B4D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else {</w:t>
      </w:r>
    </w:p>
    <w:p w14:paraId="047DFB5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7020EA3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console.log(error.message);</w:t>
      </w:r>
    </w:p>
    <w:p w14:paraId="39C6FCA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21D677A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3BB8AF8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deleteJuice(id) {</w:t>
      </w:r>
    </w:p>
    <w:p w14:paraId="3732F64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vendor = await getVendor(id);</w:t>
      </w:r>
    </w:p>
    <w:p w14:paraId="391E138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</w:t>
      </w:r>
      <w:r w:rsidRPr="000E4B16">
        <w:rPr>
          <w:rFonts w:ascii="Courier New" w:eastAsia="Calibri" w:hAnsi="Courier New" w:cs="Courier New"/>
        </w:rPr>
        <w:t xml:space="preserve"> (</w:t>
      </w:r>
      <w:r w:rsidRPr="000E4B16">
        <w:rPr>
          <w:rFonts w:ascii="Courier New" w:eastAsia="Calibri" w:hAnsi="Courier New" w:cs="Courier New"/>
          <w:lang w:val="en-US"/>
        </w:rPr>
        <w:t>vendor</w:t>
      </w:r>
      <w:r w:rsidRPr="000E4B16">
        <w:rPr>
          <w:rFonts w:ascii="Courier New" w:eastAsia="Calibri" w:hAnsi="Courier New" w:cs="Courier New"/>
        </w:rPr>
        <w:t>.</w:t>
      </w:r>
      <w:r w:rsidRPr="000E4B16">
        <w:rPr>
          <w:rFonts w:ascii="Courier New" w:eastAsia="Calibri" w:hAnsi="Courier New" w:cs="Courier New"/>
          <w:lang w:val="en-US"/>
        </w:rPr>
        <w:t>length</w:t>
      </w:r>
      <w:r w:rsidRPr="000E4B16">
        <w:rPr>
          <w:rFonts w:ascii="Courier New" w:eastAsia="Calibri" w:hAnsi="Courier New" w:cs="Courier New"/>
        </w:rPr>
        <w:t xml:space="preserve"> != 0) {</w:t>
      </w:r>
    </w:p>
    <w:p w14:paraId="51DEE0F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</w:rPr>
        <w:t xml:space="preserve">        </w:t>
      </w:r>
      <w:r w:rsidRPr="000E4B16">
        <w:rPr>
          <w:rFonts w:ascii="Courier New" w:eastAsia="Calibri" w:hAnsi="Courier New" w:cs="Courier New"/>
          <w:lang w:val="en-US"/>
        </w:rPr>
        <w:t>alert</w:t>
      </w:r>
      <w:r w:rsidRPr="000E4B16">
        <w:rPr>
          <w:rFonts w:ascii="Courier New" w:eastAsia="Calibri" w:hAnsi="Courier New" w:cs="Courier New"/>
        </w:rPr>
        <w:t>("Этот сок находится в автоматах");</w:t>
      </w:r>
    </w:p>
    <w:p w14:paraId="6E68C71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</w:rPr>
        <w:t xml:space="preserve">        </w:t>
      </w:r>
      <w:r w:rsidRPr="000E4B16">
        <w:rPr>
          <w:rFonts w:ascii="Courier New" w:eastAsia="Calibri" w:hAnsi="Courier New" w:cs="Courier New"/>
          <w:lang w:val="en-US"/>
        </w:rPr>
        <w:t>return;</w:t>
      </w:r>
    </w:p>
    <w:p w14:paraId="44AB482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79FCB97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response = await fetch(`/api/Juices/${id}`, {</w:t>
      </w:r>
    </w:p>
    <w:p w14:paraId="6F630EB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method: "DELETE",</w:t>
      </w:r>
    </w:p>
    <w:p w14:paraId="4639A86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2CFE4A5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});</w:t>
      </w:r>
    </w:p>
    <w:p w14:paraId="3277AE8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347005C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juice = await response.json();</w:t>
      </w:r>
    </w:p>
    <w:p w14:paraId="48998F3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document.querySelector(`tr[data-rowid='${juice.id}']`).remove();</w:t>
      </w:r>
    </w:p>
    <w:p w14:paraId="4618CDA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40959BB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else {</w:t>
      </w:r>
    </w:p>
    <w:p w14:paraId="4683897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3F3E10E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console.log(error.message);</w:t>
      </w:r>
    </w:p>
    <w:p w14:paraId="4B1AF98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64E3B62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0ED0485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function reset() {</w:t>
      </w:r>
    </w:p>
    <w:p w14:paraId="67741EB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document.getElementById("juiceId").value =</w:t>
      </w:r>
    </w:p>
    <w:p w14:paraId="6CCAA4D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document.getElementById("drinkTitle").value = "";</w:t>
      </w:r>
    </w:p>
    <w:p w14:paraId="3523014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1AF5091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function row(juice) {</w:t>
      </w:r>
    </w:p>
    <w:p w14:paraId="456A7A5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tr = document.createElement("tr");</w:t>
      </w:r>
    </w:p>
    <w:p w14:paraId="20E4444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tr.setAttribute("data-rowid", juice.id);</w:t>
      </w:r>
    </w:p>
    <w:p w14:paraId="701C4E7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08FB93B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titleTd = document.createElement("td");</w:t>
      </w:r>
    </w:p>
    <w:p w14:paraId="365F5F0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titleTd.append(juice.title);</w:t>
      </w:r>
    </w:p>
    <w:p w14:paraId="03CE41B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tr.append(titleTd);</w:t>
      </w:r>
    </w:p>
    <w:p w14:paraId="1ABB50E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1F1BCF2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volumeTd = document.createElement("td");</w:t>
      </w:r>
    </w:p>
    <w:p w14:paraId="08E753E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volumeTd.append(juice.volume);</w:t>
      </w:r>
    </w:p>
    <w:p w14:paraId="2D8A8FF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tr.append(volumeTd);</w:t>
      </w:r>
    </w:p>
    <w:p w14:paraId="37C303A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4F6EF0B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tasteTd = document.createElement("td");</w:t>
      </w:r>
    </w:p>
    <w:p w14:paraId="6E162D7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tasteTd.append(juice.taste);</w:t>
      </w:r>
    </w:p>
    <w:p w14:paraId="63DA3D6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tr.append(tasteTd);</w:t>
      </w:r>
    </w:p>
    <w:p w14:paraId="4671EA3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1B320A8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lastRenderedPageBreak/>
        <w:t xml:space="preserve">    const pulpTd = document.createElement("td");</w:t>
      </w:r>
    </w:p>
    <w:p w14:paraId="69C9D33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pulpTd.append(juice.isPulp);</w:t>
      </w:r>
    </w:p>
    <w:p w14:paraId="7EBA16A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tr.append(pulpTd);</w:t>
      </w:r>
    </w:p>
    <w:p w14:paraId="44045E7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76A9961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linksTd = document.createElement("td");</w:t>
      </w:r>
    </w:p>
    <w:p w14:paraId="62EF981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1CA9A88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editLink = document.createElement("button");</w:t>
      </w:r>
    </w:p>
    <w:p w14:paraId="33B23F0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editLink.append("Изменить");</w:t>
      </w:r>
    </w:p>
    <w:p w14:paraId="58287AB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editLink.className = "btn btn-info";</w:t>
      </w:r>
    </w:p>
    <w:p w14:paraId="23F84E1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editLink.addEventListener("click", async () =&gt; await getJuice(juice.id));</w:t>
      </w:r>
    </w:p>
    <w:p w14:paraId="07D7B3A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linksTd.append(editLink);</w:t>
      </w:r>
    </w:p>
    <w:p w14:paraId="7912C59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6033CC4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removeLink = document.createElement("button");</w:t>
      </w:r>
    </w:p>
    <w:p w14:paraId="3E2FF10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removeLink.append("Удалить");</w:t>
      </w:r>
    </w:p>
    <w:p w14:paraId="503F108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removeLink.className = "btn btn-danger";</w:t>
      </w:r>
    </w:p>
    <w:p w14:paraId="1E69191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removeLink.addEventListener("click", async () =&gt; await deleteJuice(juice.id));</w:t>
      </w:r>
    </w:p>
    <w:p w14:paraId="40F3E38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</w:t>
      </w:r>
    </w:p>
    <w:p w14:paraId="676D05B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linksTd.append(removeLink);</w:t>
      </w:r>
    </w:p>
    <w:p w14:paraId="5C811C7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tr.appendChild(linksTd);</w:t>
      </w:r>
    </w:p>
    <w:p w14:paraId="602ECD8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tr.addEventListener("click", async () =&gt; await click(juice));</w:t>
      </w:r>
    </w:p>
    <w:p w14:paraId="7E8FF0B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return tr;</w:t>
      </w:r>
    </w:p>
    <w:p w14:paraId="73125E3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22B4632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addJuice() {</w:t>
      </w:r>
    </w:p>
    <w:p w14:paraId="7D4DAC6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id = document.getElementById("juiceId").value;</w:t>
      </w:r>
    </w:p>
    <w:p w14:paraId="27DC03A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title = document.getElementById("drinkTitle").value;</w:t>
      </w:r>
    </w:p>
    <w:p w14:paraId="3E85BAE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volume = document.getElementById("drinkVolume").value;</w:t>
      </w:r>
    </w:p>
    <w:p w14:paraId="2B60B69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taste = document.getElementById("juiceTaste").value;</w:t>
      </w:r>
    </w:p>
    <w:p w14:paraId="384A9EC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pulp = document.getElementById("drinkPulp").checked;</w:t>
      </w:r>
    </w:p>
    <w:p w14:paraId="21BAB1F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 (title.length == 0) {</w:t>
      </w:r>
    </w:p>
    <w:p w14:paraId="1249C02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alert("Вы не ввели имя");</w:t>
      </w:r>
    </w:p>
    <w:p w14:paraId="325E2C5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return;</w:t>
      </w:r>
    </w:p>
    <w:p w14:paraId="61D866C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45EB408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volume = parseInt(volume, 10);</w:t>
      </w:r>
    </w:p>
    <w:p w14:paraId="6D172DE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 (id === "")</w:t>
      </w:r>
    </w:p>
    <w:p w14:paraId="2D49770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await createJuice(title, volume, taste, pulp);</w:t>
      </w:r>
    </w:p>
    <w:p w14:paraId="7667F55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else</w:t>
      </w:r>
    </w:p>
    <w:p w14:paraId="0D3B4A5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await editJuice(id, title, volume, taste, pulp);</w:t>
      </w:r>
    </w:p>
    <w:p w14:paraId="369EE54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reset();</w:t>
      </w:r>
    </w:p>
    <w:p w14:paraId="08CDFB0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6124248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click(juice) {</w:t>
      </w:r>
    </w:p>
    <w:p w14:paraId="4299C82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$("#vendorBody").empty();</w:t>
      </w:r>
    </w:p>
    <w:p w14:paraId="20A03EB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id = juice.id;</w:t>
      </w:r>
    </w:p>
    <w:p w14:paraId="3E937F7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vendors = await getVendor(id);</w:t>
      </w:r>
    </w:p>
    <w:p w14:paraId="3B8E223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</w:t>
      </w:r>
      <w:r w:rsidRPr="000E4B16">
        <w:rPr>
          <w:rFonts w:ascii="Courier New" w:eastAsia="Calibri" w:hAnsi="Courier New" w:cs="Courier New"/>
        </w:rPr>
        <w:t xml:space="preserve"> (</w:t>
      </w:r>
      <w:r w:rsidRPr="000E4B16">
        <w:rPr>
          <w:rFonts w:ascii="Courier New" w:eastAsia="Calibri" w:hAnsi="Courier New" w:cs="Courier New"/>
          <w:lang w:val="en-US"/>
        </w:rPr>
        <w:t>vendors</w:t>
      </w:r>
      <w:r w:rsidRPr="000E4B16">
        <w:rPr>
          <w:rFonts w:ascii="Courier New" w:eastAsia="Calibri" w:hAnsi="Courier New" w:cs="Courier New"/>
        </w:rPr>
        <w:t>.</w:t>
      </w:r>
      <w:r w:rsidRPr="000E4B16">
        <w:rPr>
          <w:rFonts w:ascii="Courier New" w:eastAsia="Calibri" w:hAnsi="Courier New" w:cs="Courier New"/>
          <w:lang w:val="en-US"/>
        </w:rPr>
        <w:t>length</w:t>
      </w:r>
      <w:r w:rsidRPr="000E4B16">
        <w:rPr>
          <w:rFonts w:ascii="Courier New" w:eastAsia="Calibri" w:hAnsi="Courier New" w:cs="Courier New"/>
        </w:rPr>
        <w:t xml:space="preserve"> === 0) {</w:t>
      </w:r>
    </w:p>
    <w:p w14:paraId="56C483D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</w:rPr>
        <w:t xml:space="preserve">        </w:t>
      </w:r>
      <w:r w:rsidRPr="000E4B16">
        <w:rPr>
          <w:rFonts w:ascii="Courier New" w:eastAsia="Calibri" w:hAnsi="Courier New" w:cs="Courier New"/>
          <w:lang w:val="en-US"/>
        </w:rPr>
        <w:t>alert</w:t>
      </w:r>
      <w:r w:rsidRPr="000E4B16">
        <w:rPr>
          <w:rFonts w:ascii="Courier New" w:eastAsia="Calibri" w:hAnsi="Courier New" w:cs="Courier New"/>
        </w:rPr>
        <w:t>("Сок нигде не выставлен");</w:t>
      </w:r>
    </w:p>
    <w:p w14:paraId="4C025E0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</w:rPr>
        <w:t xml:space="preserve">        </w:t>
      </w:r>
      <w:r w:rsidRPr="000E4B16">
        <w:rPr>
          <w:rFonts w:ascii="Courier New" w:eastAsia="Calibri" w:hAnsi="Courier New" w:cs="Courier New"/>
          <w:lang w:val="en-US"/>
        </w:rPr>
        <w:t>return;</w:t>
      </w:r>
    </w:p>
    <w:p w14:paraId="11DD9EE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7E263A3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console.log(vendors);</w:t>
      </w:r>
    </w:p>
    <w:p w14:paraId="1B944D9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rows = document.querySelectorAll("tbody")[1];</w:t>
      </w:r>
    </w:p>
    <w:p w14:paraId="2370514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vendors.forEach(v =&gt; rows.append(VendorRow(v)));</w:t>
      </w:r>
    </w:p>
    <w:p w14:paraId="26EABA9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16058D6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function VendorRow(vendor) {</w:t>
      </w:r>
    </w:p>
    <w:p w14:paraId="6E0F3C2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tr = document.createElement("tr");</w:t>
      </w:r>
    </w:p>
    <w:p w14:paraId="59838EC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2709C78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idId = document.createElement("td");</w:t>
      </w:r>
    </w:p>
    <w:p w14:paraId="3D377DD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idId.append(vendor.id);</w:t>
      </w:r>
    </w:p>
    <w:p w14:paraId="14E2D8F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tr.append(idId);</w:t>
      </w:r>
    </w:p>
    <w:p w14:paraId="5DA9BF3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5418774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titleId = document.createElement("td");</w:t>
      </w:r>
    </w:p>
    <w:p w14:paraId="49A45BF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titleId.append(vendor.title);</w:t>
      </w:r>
    </w:p>
    <w:p w14:paraId="4168308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tr.append(titleId);</w:t>
      </w:r>
    </w:p>
    <w:p w14:paraId="5519735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4C69DBF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return tr;</w:t>
      </w:r>
    </w:p>
    <w:p w14:paraId="14278D8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154F09BA" w14:textId="4C6C8FB7" w:rsidR="000E4B16" w:rsidRPr="00D50615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lastRenderedPageBreak/>
        <w:t>getJuises();</w:t>
      </w:r>
    </w:p>
    <w:p w14:paraId="646601E4" w14:textId="5A28C77A" w:rsidR="00350895" w:rsidRPr="00350895" w:rsidRDefault="00350895" w:rsidP="00D50615">
      <w:pPr>
        <w:pStyle w:val="23"/>
        <w:rPr>
          <w:lang w:val="en-US"/>
        </w:rPr>
      </w:pPr>
      <w:bookmarkStart w:id="20" w:name="_Toc122459488"/>
      <w:r w:rsidRPr="00350895">
        <w:rPr>
          <w:lang w:val="en-US"/>
        </w:rPr>
        <w:t>5.</w:t>
      </w:r>
      <w:r>
        <w:rPr>
          <w:lang w:val="en-US"/>
        </w:rPr>
        <w:t>2</w:t>
      </w:r>
      <w:r w:rsidRPr="00350895">
        <w:rPr>
          <w:lang w:val="en-US"/>
        </w:rPr>
        <w:t xml:space="preserve"> </w:t>
      </w:r>
      <w:r w:rsidR="000E4B16">
        <w:rPr>
          <w:lang w:val="en-US"/>
        </w:rPr>
        <w:t>vendor</w:t>
      </w:r>
      <w:r w:rsidRPr="00350895">
        <w:rPr>
          <w:lang w:val="en-US"/>
        </w:rPr>
        <w:t>.js</w:t>
      </w:r>
      <w:bookmarkEnd w:id="20"/>
    </w:p>
    <w:p w14:paraId="25D0737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GetVendors() {</w:t>
      </w:r>
    </w:p>
    <w:p w14:paraId="48EAE98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response = await fetch("/api/Vendors", {</w:t>
      </w:r>
    </w:p>
    <w:p w14:paraId="770DFAE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6E5FF48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7234629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});</w:t>
      </w:r>
    </w:p>
    <w:p w14:paraId="5EB61CD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0B7CEE3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vendors = await response.json();</w:t>
      </w:r>
    </w:p>
    <w:p w14:paraId="52CBC83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console.log(vendors);</w:t>
      </w:r>
    </w:p>
    <w:p w14:paraId="6ECBBE3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rows = document.querySelectorAll("tbody")[3];</w:t>
      </w:r>
    </w:p>
    <w:p w14:paraId="194D299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vendors.forEach(e =&gt; rows.append(VendorRow(e)));</w:t>
      </w:r>
    </w:p>
    <w:p w14:paraId="40411EA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await GetVendor(vendors[0].id);</w:t>
      </w:r>
    </w:p>
    <w:p w14:paraId="1D41F19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var table = document.getElementById("mainTable");</w:t>
      </w:r>
    </w:p>
    <w:p w14:paraId="05DE108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var row = table.rows;</w:t>
      </w:r>
    </w:p>
    <w:p w14:paraId="332D3A1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row[1].bgColor = "green";</w:t>
      </w:r>
    </w:p>
    <w:p w14:paraId="6919D0B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var idField = document.getElementById("vendorId");</w:t>
      </w:r>
    </w:p>
    <w:p w14:paraId="1E696A0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idField.value = vendors[0].id;</w:t>
      </w:r>
    </w:p>
    <w:p w14:paraId="4D147A8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25AEA3C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37CCFAD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GetVendor(id) {</w:t>
      </w:r>
    </w:p>
    <w:p w14:paraId="4DC071E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response = await fetch(`/api/Vendors/${id}`, {</w:t>
      </w:r>
    </w:p>
    <w:p w14:paraId="6ADFB78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239006B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675D6F9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});</w:t>
      </w:r>
    </w:p>
    <w:p w14:paraId="068E018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10DCF7C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vendor = await response.json();</w:t>
      </w:r>
    </w:p>
    <w:p w14:paraId="08194F9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juiceRows = document.querySelectorAll("tbody")[0];</w:t>
      </w:r>
    </w:p>
    <w:p w14:paraId="4E0E978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sodaRows = document.querySelectorAll("tbody")[1];</w:t>
      </w:r>
    </w:p>
    <w:p w14:paraId="20D85A8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alcoholRows = document.querySelectorAll("tbody")[2];</w:t>
      </w:r>
    </w:p>
    <w:p w14:paraId="2714EAB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juices = [];</w:t>
      </w:r>
    </w:p>
    <w:p w14:paraId="687E59B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for (var i = 0; i &lt; vendor.juices.length; i++) {</w:t>
      </w:r>
    </w:p>
    <w:p w14:paraId="52454B8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juices.push(await GetJuice(vendor.juices[i]));</w:t>
      </w:r>
    </w:p>
    <w:p w14:paraId="47703A4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}</w:t>
      </w:r>
    </w:p>
    <w:p w14:paraId="3778E91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sodas = [];</w:t>
      </w:r>
    </w:p>
    <w:p w14:paraId="3493311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for (var i = 0; i &lt; vendor.sodas.length; i++) {</w:t>
      </w:r>
    </w:p>
    <w:p w14:paraId="0DCFCE8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sodas.push(await GetSoda(vendor.sodas[i]));</w:t>
      </w:r>
    </w:p>
    <w:p w14:paraId="7832ABD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}</w:t>
      </w:r>
    </w:p>
    <w:p w14:paraId="4AF83E8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alcohols = [];</w:t>
      </w:r>
    </w:p>
    <w:p w14:paraId="3083F45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for (var i = 0; i &lt; vendor.alcohols.length; i++) {</w:t>
      </w:r>
    </w:p>
    <w:p w14:paraId="5141C75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alcohols.push(await GetAlcohol(vendor.alcohols[i]));</w:t>
      </w:r>
    </w:p>
    <w:p w14:paraId="6389E3C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}</w:t>
      </w:r>
    </w:p>
    <w:p w14:paraId="3BF3E41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document.getElementById("title").value = vendor.title;</w:t>
      </w:r>
    </w:p>
    <w:p w14:paraId="16832DC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document.getElementById("vendorId").value = vendor.id;</w:t>
      </w:r>
    </w:p>
    <w:p w14:paraId="41805E8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juices.forEach(juice =&gt; juiceRows.append(JuiceRow(juice)));</w:t>
      </w:r>
    </w:p>
    <w:p w14:paraId="74B700B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sodas.forEach(soda =&gt; sodaRows.append(SodaRow(soda)));</w:t>
      </w:r>
    </w:p>
    <w:p w14:paraId="2BA4262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alcohols.forEach(alcohol =&gt; alcoholRows.append(AlcoholRow(alcohol)));</w:t>
      </w:r>
    </w:p>
    <w:p w14:paraId="5357A75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64BA946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64DC4CA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GetJuice(id) {</w:t>
      </w:r>
    </w:p>
    <w:p w14:paraId="7275413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response = await fetch(`/api/Juices/${id}`, {</w:t>
      </w:r>
    </w:p>
    <w:p w14:paraId="17549F3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246C198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621B499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});</w:t>
      </w:r>
    </w:p>
    <w:p w14:paraId="4BE437D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0D3F469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juice = await response.json();</w:t>
      </w:r>
    </w:p>
    <w:p w14:paraId="4F82EE2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return juice;</w:t>
      </w:r>
    </w:p>
    <w:p w14:paraId="6CF676C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4638784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else {</w:t>
      </w:r>
    </w:p>
    <w:p w14:paraId="7F6A311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27EA83F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console.log(error);</w:t>
      </w:r>
    </w:p>
    <w:p w14:paraId="6AD58C8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1D7DAD5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796F3AA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GetSoda(id) {</w:t>
      </w:r>
    </w:p>
    <w:p w14:paraId="3B2A931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lastRenderedPageBreak/>
        <w:t xml:space="preserve">    const response = await fetch(`/api/Sodas/${id}`, {</w:t>
      </w:r>
    </w:p>
    <w:p w14:paraId="6B5941E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5A421A6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34FABE9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});</w:t>
      </w:r>
    </w:p>
    <w:p w14:paraId="126ED8B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417D866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soda = await response.json();</w:t>
      </w:r>
    </w:p>
    <w:p w14:paraId="0799082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return soda;</w:t>
      </w:r>
    </w:p>
    <w:p w14:paraId="14DAED5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2DCF809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else {</w:t>
      </w:r>
    </w:p>
    <w:p w14:paraId="0C84E8D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61E62F1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console.log(error);</w:t>
      </w:r>
    </w:p>
    <w:p w14:paraId="56AA5AA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6064A0D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0F7A5E3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GetAlcohol(id) {</w:t>
      </w:r>
    </w:p>
    <w:p w14:paraId="647C900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response = await fetch(`/api/Alcohols/${id}`, {</w:t>
      </w:r>
    </w:p>
    <w:p w14:paraId="19AF7ED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7CA2E84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10B6FA7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});</w:t>
      </w:r>
    </w:p>
    <w:p w14:paraId="56B4548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5F1B344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alco = await response.json();</w:t>
      </w:r>
    </w:p>
    <w:p w14:paraId="31B0757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return alco;</w:t>
      </w:r>
    </w:p>
    <w:p w14:paraId="5996ED2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0E1507B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else {</w:t>
      </w:r>
    </w:p>
    <w:p w14:paraId="57D534A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295176E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console.log(error);</w:t>
      </w:r>
    </w:p>
    <w:p w14:paraId="354A86E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07254A3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3C9D101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//Настройка комбо боксов</w:t>
      </w:r>
    </w:p>
    <w:p w14:paraId="707E788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setJuiceCmb() {</w:t>
      </w:r>
    </w:p>
    <w:p w14:paraId="3EE3964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response = await fetch("/api/Juices", {</w:t>
      </w:r>
    </w:p>
    <w:p w14:paraId="3C09391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48DF5D7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3C11E76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});</w:t>
      </w:r>
    </w:p>
    <w:p w14:paraId="15E79C0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7159C68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juices = await response.json();</w:t>
      </w:r>
    </w:p>
    <w:p w14:paraId="1C22314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var info = document.getElementById("juiceInfo");</w:t>
      </w:r>
    </w:p>
    <w:p w14:paraId="66C8B9D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if (juices.length &lt; 1) {</w:t>
      </w:r>
    </w:p>
    <w:p w14:paraId="3D8F746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info.value = "Не добавлены соки";</w:t>
      </w:r>
    </w:p>
    <w:p w14:paraId="43709B4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return;</w:t>
      </w:r>
    </w:p>
    <w:p w14:paraId="5202F90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}</w:t>
      </w:r>
    </w:p>
    <w:p w14:paraId="57180E0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var cmb = document.getElementById("cmbJuice");</w:t>
      </w:r>
    </w:p>
    <w:p w14:paraId="50E015B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for (var i = 0; i &lt; juices.length; i++) {</w:t>
      </w:r>
    </w:p>
    <w:p w14:paraId="3FAEC7A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var t = document.createElement("option");</w:t>
      </w:r>
    </w:p>
    <w:p w14:paraId="2F2E434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t.value = juices[i].id;</w:t>
      </w:r>
    </w:p>
    <w:p w14:paraId="1CD722E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t.textContent = juices[i].title;</w:t>
      </w:r>
    </w:p>
    <w:p w14:paraId="0462CF4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cmb.appendChild(t);</w:t>
      </w:r>
    </w:p>
    <w:p w14:paraId="5DB6F56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}</w:t>
      </w:r>
    </w:p>
    <w:p w14:paraId="4EF1D1C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info.value = `Название: ${juices[0].title} | Объем: ${juices[0].volume} | </w:t>
      </w:r>
    </w:p>
    <w:p w14:paraId="2E0A8DB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Вкус: ${juices[0].taste} | Наличие макоти: ${juices[0].isPulp}`;</w:t>
      </w:r>
    </w:p>
    <w:p w14:paraId="65EAD8E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7D8FFDB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18045F1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setSodaCmb() {</w:t>
      </w:r>
    </w:p>
    <w:p w14:paraId="7AC0F5D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response = await fetch("/api/Sodas", {</w:t>
      </w:r>
    </w:p>
    <w:p w14:paraId="57A4C01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666A94D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21DDBFF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});</w:t>
      </w:r>
    </w:p>
    <w:p w14:paraId="531982B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14B7FA6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sodas = await response.json();</w:t>
      </w:r>
    </w:p>
    <w:p w14:paraId="710EE29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var info = document.getElementById("sodaInfo");</w:t>
      </w:r>
    </w:p>
    <w:p w14:paraId="6316ACA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if</w:t>
      </w:r>
      <w:r w:rsidRPr="000E4B16">
        <w:rPr>
          <w:rFonts w:ascii="Courier New" w:eastAsia="Calibri" w:hAnsi="Courier New" w:cs="Courier New"/>
        </w:rPr>
        <w:t xml:space="preserve"> (</w:t>
      </w:r>
      <w:r w:rsidRPr="000E4B16">
        <w:rPr>
          <w:rFonts w:ascii="Courier New" w:eastAsia="Calibri" w:hAnsi="Courier New" w:cs="Courier New"/>
          <w:lang w:val="en-US"/>
        </w:rPr>
        <w:t>sodas</w:t>
      </w:r>
      <w:r w:rsidRPr="000E4B16">
        <w:rPr>
          <w:rFonts w:ascii="Courier New" w:eastAsia="Calibri" w:hAnsi="Courier New" w:cs="Courier New"/>
        </w:rPr>
        <w:t>.</w:t>
      </w:r>
      <w:r w:rsidRPr="000E4B16">
        <w:rPr>
          <w:rFonts w:ascii="Courier New" w:eastAsia="Calibri" w:hAnsi="Courier New" w:cs="Courier New"/>
          <w:lang w:val="en-US"/>
        </w:rPr>
        <w:t>length</w:t>
      </w:r>
      <w:r w:rsidRPr="000E4B16">
        <w:rPr>
          <w:rFonts w:ascii="Courier New" w:eastAsia="Calibri" w:hAnsi="Courier New" w:cs="Courier New"/>
        </w:rPr>
        <w:t xml:space="preserve"> &lt; 1) {</w:t>
      </w:r>
    </w:p>
    <w:p w14:paraId="77E9F30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</w:rPr>
        <w:t xml:space="preserve">            </w:t>
      </w:r>
      <w:r w:rsidRPr="000E4B16">
        <w:rPr>
          <w:rFonts w:ascii="Courier New" w:eastAsia="Calibri" w:hAnsi="Courier New" w:cs="Courier New"/>
          <w:lang w:val="en-US"/>
        </w:rPr>
        <w:t>info</w:t>
      </w:r>
      <w:r w:rsidRPr="000E4B16">
        <w:rPr>
          <w:rFonts w:ascii="Courier New" w:eastAsia="Calibri" w:hAnsi="Courier New" w:cs="Courier New"/>
        </w:rPr>
        <w:t>.</w:t>
      </w:r>
      <w:r w:rsidRPr="000E4B16">
        <w:rPr>
          <w:rFonts w:ascii="Courier New" w:eastAsia="Calibri" w:hAnsi="Courier New" w:cs="Courier New"/>
          <w:lang w:val="en-US"/>
        </w:rPr>
        <w:t>value</w:t>
      </w:r>
      <w:r w:rsidRPr="000E4B16">
        <w:rPr>
          <w:rFonts w:ascii="Courier New" w:eastAsia="Calibri" w:hAnsi="Courier New" w:cs="Courier New"/>
        </w:rPr>
        <w:t xml:space="preserve"> = "Не добавлена газировка";</w:t>
      </w:r>
    </w:p>
    <w:p w14:paraId="651C6EF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</w:rPr>
        <w:t xml:space="preserve">            </w:t>
      </w:r>
      <w:r w:rsidRPr="000E4B16">
        <w:rPr>
          <w:rFonts w:ascii="Courier New" w:eastAsia="Calibri" w:hAnsi="Courier New" w:cs="Courier New"/>
          <w:lang w:val="en-US"/>
        </w:rPr>
        <w:t>return;</w:t>
      </w:r>
    </w:p>
    <w:p w14:paraId="0EDAC30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}</w:t>
      </w:r>
    </w:p>
    <w:p w14:paraId="79793C6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var cmb = document.getElementById("cmbSoda");</w:t>
      </w:r>
    </w:p>
    <w:p w14:paraId="3B0E6F1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lastRenderedPageBreak/>
        <w:t xml:space="preserve">        for (var i = 0; i &lt; sodas.length; i++) {</w:t>
      </w:r>
    </w:p>
    <w:p w14:paraId="33C7B59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var t = document.createElement("option");</w:t>
      </w:r>
    </w:p>
    <w:p w14:paraId="0F8D661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t.value = sodas[i].id;</w:t>
      </w:r>
    </w:p>
    <w:p w14:paraId="3E91BE0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t.textContent = sodas[i].title;</w:t>
      </w:r>
    </w:p>
    <w:p w14:paraId="78348F5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cmb.appendChild(t);</w:t>
      </w:r>
    </w:p>
    <w:p w14:paraId="136C43F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}</w:t>
      </w:r>
    </w:p>
    <w:p w14:paraId="3B79281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info.value = `Название: ${sodas[0].title} | Объем: ${sodas[0].volume} | </w:t>
      </w:r>
    </w:p>
    <w:p w14:paraId="3203B26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Тип: ${sodas[0].type} | </w:t>
      </w:r>
    </w:p>
    <w:p w14:paraId="52DFEE2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Количество пузырьков: ${sodas[0].bubbleCount}`;</w:t>
      </w:r>
    </w:p>
    <w:p w14:paraId="73C0857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3BCC252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21B93E2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setAlcoholCmb() {</w:t>
      </w:r>
    </w:p>
    <w:p w14:paraId="5A93205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response = await fetch("/api/Alcohols", {</w:t>
      </w:r>
    </w:p>
    <w:p w14:paraId="594D455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046AAF6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0BD7686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});</w:t>
      </w:r>
    </w:p>
    <w:p w14:paraId="61CDA99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29EFBBB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alcohols = await response.json();</w:t>
      </w:r>
    </w:p>
    <w:p w14:paraId="6D01BF6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var info = document.getElementById("alcoholInfo");</w:t>
      </w:r>
    </w:p>
    <w:p w14:paraId="77190E1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if (alcohols.length &lt; 1) {</w:t>
      </w:r>
    </w:p>
    <w:p w14:paraId="173F48D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info.value = "Не добавлен алкоголь";</w:t>
      </w:r>
    </w:p>
    <w:p w14:paraId="71D99BD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return;</w:t>
      </w:r>
    </w:p>
    <w:p w14:paraId="443C9B7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}</w:t>
      </w:r>
    </w:p>
    <w:p w14:paraId="6424F09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var cmb = document.getElementById("cmbAlcohol");</w:t>
      </w:r>
    </w:p>
    <w:p w14:paraId="782E617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for (var i = 0; i &lt; alcohols.length; i++) {</w:t>
      </w:r>
    </w:p>
    <w:p w14:paraId="265EDEB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var t = document.createElement("option");</w:t>
      </w:r>
    </w:p>
    <w:p w14:paraId="2091DD8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t.value = alcohols[i].id;</w:t>
      </w:r>
    </w:p>
    <w:p w14:paraId="16EC6AD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t.textContent = alcohols[i].title;</w:t>
      </w:r>
    </w:p>
    <w:p w14:paraId="06CBC26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cmb.appendChild(t);</w:t>
      </w:r>
    </w:p>
    <w:p w14:paraId="51EDAC6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}</w:t>
      </w:r>
    </w:p>
    <w:p w14:paraId="25FBD41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info.value = `Название: ${alcohols[0].title} | Объем: ${alcohols[0].volume} | </w:t>
      </w:r>
    </w:p>
    <w:p w14:paraId="49046D0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Тип: ${alcohols[0].type} | Крепость: ${alcohols[0].fortress}`;</w:t>
      </w:r>
    </w:p>
    <w:p w14:paraId="49D80E0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009FAE0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08E47AA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cmbJuiceChange() {</w:t>
      </w:r>
    </w:p>
    <w:p w14:paraId="4041CA9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e = document.getElementById("cmbJuice");</w:t>
      </w:r>
    </w:p>
    <w:p w14:paraId="370595C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id = e.options[e.selectedIndex].value;</w:t>
      </w:r>
    </w:p>
    <w:p w14:paraId="6C4FB4C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juice = await GetJuice(id);</w:t>
      </w:r>
    </w:p>
    <w:p w14:paraId="48D72D0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info = document.getElementById("juiceInfo");</w:t>
      </w:r>
    </w:p>
    <w:p w14:paraId="01E8482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info.value = `Название: ${juice.title} | Объем: ${juice.volume} | </w:t>
      </w:r>
    </w:p>
    <w:p w14:paraId="4725DB3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Вкус: ${juice.taste} | Наличие макоти: ${juice.isPulp}`;</w:t>
      </w:r>
    </w:p>
    <w:p w14:paraId="1258746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66774C1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cmbSodaChange() {</w:t>
      </w:r>
    </w:p>
    <w:p w14:paraId="09AF0E0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e = document.getElementById("cmbSoda");</w:t>
      </w:r>
    </w:p>
    <w:p w14:paraId="1BBA368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id = e.options[e.selectedIndex].value;</w:t>
      </w:r>
    </w:p>
    <w:p w14:paraId="51CAA8E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soda = await GetSoda(id);</w:t>
      </w:r>
    </w:p>
    <w:p w14:paraId="66BF0AF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info = document.getElementById("sodaInfo");</w:t>
      </w:r>
    </w:p>
    <w:p w14:paraId="4A14D6D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info.value = `Название: ${soda.title} | Объем: ${soda.volume} | </w:t>
      </w:r>
    </w:p>
    <w:p w14:paraId="1C839F0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Тип: ${soda.type} | </w:t>
      </w:r>
    </w:p>
    <w:p w14:paraId="0079632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Количество пузырьков: ${soda.bubbleCount}`;</w:t>
      </w:r>
    </w:p>
    <w:p w14:paraId="4BDCC5A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6F984BC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cmbAlcoholChange() {</w:t>
      </w:r>
    </w:p>
    <w:p w14:paraId="409FCCA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e = document.getElementById("cmbAlcohol");</w:t>
      </w:r>
    </w:p>
    <w:p w14:paraId="4D7A5DA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id = e.options[e.selectedIndex].value;</w:t>
      </w:r>
    </w:p>
    <w:p w14:paraId="6A67EB1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alcohol = await GetAlcohol(id);</w:t>
      </w:r>
    </w:p>
    <w:p w14:paraId="2FB1E0B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info = document.getElementById("alcoholInfo");</w:t>
      </w:r>
    </w:p>
    <w:p w14:paraId="56078C4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info.value = `Название: ${alcohol.title} | Объем: ${alcohol.volume} | </w:t>
      </w:r>
    </w:p>
    <w:p w14:paraId="7A9D3C8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Тип: ${alcohol.type} | Крепость: ${alcohol.fortress}`;</w:t>
      </w:r>
    </w:p>
    <w:p w14:paraId="7D291FB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</w:rPr>
        <w:t>}</w:t>
      </w:r>
    </w:p>
    <w:p w14:paraId="2DB209A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</w:rPr>
        <w:t>//Добавление напитков в списки для добавления</w:t>
      </w:r>
    </w:p>
    <w:p w14:paraId="2228BCE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function JuiceRow(juice) {</w:t>
      </w:r>
    </w:p>
    <w:p w14:paraId="0FE3F27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tr = document.createElement("tr");</w:t>
      </w:r>
    </w:p>
    <w:p w14:paraId="36D88A9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tr.setAttribute("data-rowid", juice.id);</w:t>
      </w:r>
    </w:p>
    <w:p w14:paraId="2C492C1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lastRenderedPageBreak/>
        <w:t xml:space="preserve">    const idId = document.createElement("td");</w:t>
      </w:r>
    </w:p>
    <w:p w14:paraId="0E2CCCB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idId.append(juice.id);</w:t>
      </w:r>
    </w:p>
    <w:p w14:paraId="67B64CF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tr.append(idId);</w:t>
      </w:r>
    </w:p>
    <w:p w14:paraId="57B37A5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1B68666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nameId = document.createElement("td");</w:t>
      </w:r>
    </w:p>
    <w:p w14:paraId="0F2DED6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nameId.append(juice.title);</w:t>
      </w:r>
    </w:p>
    <w:p w14:paraId="6FF9CD7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tr.append(nameId);</w:t>
      </w:r>
    </w:p>
    <w:p w14:paraId="5D4CB69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6305564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tasteId = document.createElement("td");</w:t>
      </w:r>
    </w:p>
    <w:p w14:paraId="5ECCE8E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tasteId.append(juice.taste);</w:t>
      </w:r>
    </w:p>
    <w:p w14:paraId="76105F8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tr.append(tasteId);</w:t>
      </w:r>
    </w:p>
    <w:p w14:paraId="6D2CB36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66EC353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linksTd = document.createElement("td");</w:t>
      </w:r>
    </w:p>
    <w:p w14:paraId="0EC33A8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removeLink = document.createElement("button");</w:t>
      </w:r>
    </w:p>
    <w:p w14:paraId="72A83C6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removeLink.append("Удалить");</w:t>
      </w:r>
    </w:p>
    <w:p w14:paraId="3B23326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removeLink.className = "btn btn-danger";</w:t>
      </w:r>
    </w:p>
    <w:p w14:paraId="5052AA8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removeLink.addEventListener("click", async () =&gt; await DeleteItem(juice.id));</w:t>
      </w:r>
    </w:p>
    <w:p w14:paraId="0E64236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linksTd.append(removeLink);</w:t>
      </w:r>
    </w:p>
    <w:p w14:paraId="32B0038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tr.appendChild(linksTd);</w:t>
      </w:r>
    </w:p>
    <w:p w14:paraId="2583762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return tr;</w:t>
      </w:r>
    </w:p>
    <w:p w14:paraId="3F59A86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6D9DCA7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function SodaRow(soda) {</w:t>
      </w:r>
    </w:p>
    <w:p w14:paraId="596CEB4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tr = document.createElement("tr");</w:t>
      </w:r>
    </w:p>
    <w:p w14:paraId="428BF27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tr.setAttribute("data-rowid", soda.id);</w:t>
      </w:r>
    </w:p>
    <w:p w14:paraId="0DE1A4F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idId = document.createElement("td");</w:t>
      </w:r>
    </w:p>
    <w:p w14:paraId="248324A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idId.append(soda.id);</w:t>
      </w:r>
    </w:p>
    <w:p w14:paraId="5621CA9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tr.append(idId);</w:t>
      </w:r>
    </w:p>
    <w:p w14:paraId="6967193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333E481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nameId = document.createElement("td");</w:t>
      </w:r>
    </w:p>
    <w:p w14:paraId="775F70C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nameId.append(soda.title);</w:t>
      </w:r>
    </w:p>
    <w:p w14:paraId="2376F39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tr.append(nameId);</w:t>
      </w:r>
    </w:p>
    <w:p w14:paraId="256AB0A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0907F29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typeId = document.createElement("td");</w:t>
      </w:r>
    </w:p>
    <w:p w14:paraId="10F2C20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typeId.append(soda.type);</w:t>
      </w:r>
    </w:p>
    <w:p w14:paraId="4C0B713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tr.append(typeId);</w:t>
      </w:r>
    </w:p>
    <w:p w14:paraId="6E026A6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6DB89FB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linksTd = document.createElement("td");</w:t>
      </w:r>
    </w:p>
    <w:p w14:paraId="5ED45FE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removeLink = document.createElement("button");</w:t>
      </w:r>
    </w:p>
    <w:p w14:paraId="14714B0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removeLink.append("Удалить");</w:t>
      </w:r>
    </w:p>
    <w:p w14:paraId="595871B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removeLink.className = "btn btn-danger";</w:t>
      </w:r>
    </w:p>
    <w:p w14:paraId="31100E7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removeLink.addEventListener("click", async () =&gt; await DeleteItem(soda.id));</w:t>
      </w:r>
    </w:p>
    <w:p w14:paraId="5008BF6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linksTd.append(removeLink);</w:t>
      </w:r>
    </w:p>
    <w:p w14:paraId="7AA3C52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tr.appendChild(linksTd);</w:t>
      </w:r>
    </w:p>
    <w:p w14:paraId="77CE86B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return tr;</w:t>
      </w:r>
    </w:p>
    <w:p w14:paraId="4912DA8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7356EC0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function AlcoholRow(alcohol) {</w:t>
      </w:r>
    </w:p>
    <w:p w14:paraId="68A980B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tr = document.createElement("tr");</w:t>
      </w:r>
    </w:p>
    <w:p w14:paraId="49BCB57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tr.setAttribute("data-rowid", alcohol.id);</w:t>
      </w:r>
    </w:p>
    <w:p w14:paraId="678B6CA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idId = document.createElement("td");</w:t>
      </w:r>
    </w:p>
    <w:p w14:paraId="6AD4204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idId.append(alcohol.id);</w:t>
      </w:r>
    </w:p>
    <w:p w14:paraId="66E6326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tr.append(idId);</w:t>
      </w:r>
    </w:p>
    <w:p w14:paraId="2829977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5EA5044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nameId = document.createElement("td");</w:t>
      </w:r>
    </w:p>
    <w:p w14:paraId="7BA1F34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nameId.append(alcohol.title);</w:t>
      </w:r>
    </w:p>
    <w:p w14:paraId="0EFEE2A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tr.append(nameId);</w:t>
      </w:r>
    </w:p>
    <w:p w14:paraId="634AF8A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4E32683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typeId = document.createElement("td");</w:t>
      </w:r>
    </w:p>
    <w:p w14:paraId="7ED5441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typeId.append(alcohol.type);</w:t>
      </w:r>
    </w:p>
    <w:p w14:paraId="56A15FE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tr.append(typeId);</w:t>
      </w:r>
    </w:p>
    <w:p w14:paraId="07E9C47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2E22DA0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linksTd = document.createElement("td");</w:t>
      </w:r>
    </w:p>
    <w:p w14:paraId="0A122AD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removeLink = document.createElement("button");</w:t>
      </w:r>
    </w:p>
    <w:p w14:paraId="7603133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removeLink.append("Удалить");</w:t>
      </w:r>
    </w:p>
    <w:p w14:paraId="6F05D26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lastRenderedPageBreak/>
        <w:t xml:space="preserve">    removeLink.className = "btn btn-danger";</w:t>
      </w:r>
    </w:p>
    <w:p w14:paraId="4D6622D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removeLink.addEventListener("click", async () =&gt; await DeleteItem(alcohol.id));</w:t>
      </w:r>
    </w:p>
    <w:p w14:paraId="6252A4E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linksTd.append(removeLink);</w:t>
      </w:r>
    </w:p>
    <w:p w14:paraId="178E4C1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tr.appendChild(linksTd);</w:t>
      </w:r>
    </w:p>
    <w:p w14:paraId="49095A4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return tr;</w:t>
      </w:r>
    </w:p>
    <w:p w14:paraId="06D94CC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5963593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DeleteItem(id) {</w:t>
      </w:r>
    </w:p>
    <w:p w14:paraId="5362748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document.querySelector(`tr[data-rowid='${id}']`).remove();</w:t>
      </w:r>
    </w:p>
    <w:p w14:paraId="031D98A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2175A27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AddJuice() {</w:t>
      </w:r>
    </w:p>
    <w:p w14:paraId="38E7B09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e = document.getElementById("cmbJuice");</w:t>
      </w:r>
    </w:p>
    <w:p w14:paraId="2B6E622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id = e.options[e.selectedIndex].value;</w:t>
      </w:r>
    </w:p>
    <w:p w14:paraId="44B84F1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juice = await GetJuice(id);</w:t>
      </w:r>
    </w:p>
    <w:p w14:paraId="6DBE951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document.querySelectorAll("tbody")[0].append(JuiceRow(juice));</w:t>
      </w:r>
    </w:p>
    <w:p w14:paraId="436AA9F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6E07201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AddSoda() {</w:t>
      </w:r>
    </w:p>
    <w:p w14:paraId="2267683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e = document.getElementById("cmbSoda");</w:t>
      </w:r>
    </w:p>
    <w:p w14:paraId="741555F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id = e.options[e.selectedIndex].value;</w:t>
      </w:r>
    </w:p>
    <w:p w14:paraId="718F3AE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soda = await GetSoda(id);</w:t>
      </w:r>
    </w:p>
    <w:p w14:paraId="1ED43C1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document.querySelectorAll("tbody")[1].append(SodaRow(soda));</w:t>
      </w:r>
    </w:p>
    <w:p w14:paraId="4F11F56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7F0143D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AddAlcohol() {</w:t>
      </w:r>
    </w:p>
    <w:p w14:paraId="6E9488D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e = document.getElementById("cmbAlcohol");</w:t>
      </w:r>
    </w:p>
    <w:p w14:paraId="5353669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id = e.options[e.selectedIndex].value;</w:t>
      </w:r>
    </w:p>
    <w:p w14:paraId="4192B24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alcohol = await GetAlcohol(id);</w:t>
      </w:r>
    </w:p>
    <w:p w14:paraId="33CD187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document.querySelectorAll("tbody")[2].append(AlcoholRow(alcohol));</w:t>
      </w:r>
    </w:p>
    <w:p w14:paraId="5E30778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046752C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//Работа с автоматом</w:t>
      </w:r>
    </w:p>
    <w:p w14:paraId="0ADEC3F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function VendorRow(vendor) {</w:t>
      </w:r>
    </w:p>
    <w:p w14:paraId="1F103B9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tr = document.createElement("tr");</w:t>
      </w:r>
    </w:p>
    <w:p w14:paraId="4CC9C79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tr.setAttribute("data-rowid", vendor.id);</w:t>
      </w:r>
    </w:p>
    <w:p w14:paraId="73FA181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idId = document.createElement("td");</w:t>
      </w:r>
    </w:p>
    <w:p w14:paraId="5C7ADAF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idId.append(vendor.id);</w:t>
      </w:r>
    </w:p>
    <w:p w14:paraId="702FCB0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tr.append(idId);</w:t>
      </w:r>
    </w:p>
    <w:p w14:paraId="748D222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65637AF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nameId = document.createElement("td");</w:t>
      </w:r>
    </w:p>
    <w:p w14:paraId="347074D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nameId.append(vendor.title);</w:t>
      </w:r>
    </w:p>
    <w:p w14:paraId="593F87F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tr.append(nameId);</w:t>
      </w:r>
    </w:p>
    <w:p w14:paraId="7550E8F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3C06802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linksTd = document.createElement("td");</w:t>
      </w:r>
    </w:p>
    <w:p w14:paraId="606F675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removeLink = document.createElement("button");</w:t>
      </w:r>
    </w:p>
    <w:p w14:paraId="2CDCEC5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removeLink.append("Удалить");</w:t>
      </w:r>
    </w:p>
    <w:p w14:paraId="3262CC9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removeLink.className = "btn btn-danger";</w:t>
      </w:r>
    </w:p>
    <w:p w14:paraId="134FD60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removeLink.addEventListener("click", async () =&gt; await DeleteVendor(vendor.id));</w:t>
      </w:r>
    </w:p>
    <w:p w14:paraId="78D1EF0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linksTd.append(removeLink);</w:t>
      </w:r>
    </w:p>
    <w:p w14:paraId="28CCCE3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tr.appendChild(linksTd);</w:t>
      </w:r>
    </w:p>
    <w:p w14:paraId="5410F89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tr.addEventListener("click", async () =&gt; await click(vendor, tr));</w:t>
      </w:r>
    </w:p>
    <w:p w14:paraId="2A1C969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return tr;</w:t>
      </w:r>
    </w:p>
    <w:p w14:paraId="25C8DB8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259A428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DeleteVendor(id) {</w:t>
      </w:r>
    </w:p>
    <w:p w14:paraId="29F7EEC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response = await fetch(`/api/Vendors/${id}`, {</w:t>
      </w:r>
    </w:p>
    <w:p w14:paraId="278FC35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method: "DELETE",</w:t>
      </w:r>
    </w:p>
    <w:p w14:paraId="5146079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069F33E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});</w:t>
      </w:r>
    </w:p>
    <w:p w14:paraId="249625C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 (response.ok === true) {</w:t>
      </w:r>
    </w:p>
    <w:p w14:paraId="2F33A0A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vendor = await response.json();</w:t>
      </w:r>
    </w:p>
    <w:p w14:paraId="6AA7E9D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document.querySelector(`tr[data-rowid='${vendor.id}']`).remove();</w:t>
      </w:r>
    </w:p>
    <w:p w14:paraId="46C27A2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2DD5FC7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else {</w:t>
      </w:r>
    </w:p>
    <w:p w14:paraId="0543658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059BC9E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console.log(error.message);</w:t>
      </w:r>
    </w:p>
    <w:p w14:paraId="449CC00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4C7F15E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4278C89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lastRenderedPageBreak/>
        <w:t>async function CreateVendor(title, juices, sodas, alcohols) {</w:t>
      </w:r>
    </w:p>
    <w:p w14:paraId="2EB50C9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response = await fetch("/api/Vendors", {</w:t>
      </w:r>
    </w:p>
    <w:p w14:paraId="72B2049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method: "POST",</w:t>
      </w:r>
    </w:p>
    <w:p w14:paraId="3266934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headers: { "Accept": "application/json", "Content-Type": "application/json" },</w:t>
      </w:r>
    </w:p>
    <w:p w14:paraId="242D123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body: JSON.stringify({</w:t>
      </w:r>
    </w:p>
    <w:p w14:paraId="701F9DE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title: title,</w:t>
      </w:r>
    </w:p>
    <w:p w14:paraId="07F9279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juices: juices,</w:t>
      </w:r>
    </w:p>
    <w:p w14:paraId="7C70BE1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sodas: sodas,</w:t>
      </w:r>
    </w:p>
    <w:p w14:paraId="0C3A852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alcohols: alcohols</w:t>
      </w:r>
    </w:p>
    <w:p w14:paraId="3C13E7F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})</w:t>
      </w:r>
    </w:p>
    <w:p w14:paraId="62B7AA2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});</w:t>
      </w:r>
    </w:p>
    <w:p w14:paraId="3B08755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 (response.ok == true) {</w:t>
      </w:r>
    </w:p>
    <w:p w14:paraId="4E89464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vendor = await response.json();</w:t>
      </w:r>
    </w:p>
    <w:p w14:paraId="035A88F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document.querySelectorAll("tbody")[3].append(VendorRow(vendor));</w:t>
      </w:r>
    </w:p>
    <w:p w14:paraId="4345E7F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6BDFCB7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else {</w:t>
      </w:r>
    </w:p>
    <w:p w14:paraId="038D4F9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5F328ED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console.log(error.message);</w:t>
      </w:r>
    </w:p>
    <w:p w14:paraId="319EE98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3870EF6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5F9E023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EditVendor(id, title, juices, sodas, alcohols) {</w:t>
      </w:r>
    </w:p>
    <w:p w14:paraId="4BC7B4B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response = await fetch("/api/Vendors", {</w:t>
      </w:r>
    </w:p>
    <w:p w14:paraId="476DE92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method: "PUT",</w:t>
      </w:r>
    </w:p>
    <w:p w14:paraId="5E95D72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headers: { "Accept": "application/json", "Content-Type": "application/json" },</w:t>
      </w:r>
    </w:p>
    <w:p w14:paraId="356CD60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body: JSON.stringify({</w:t>
      </w:r>
    </w:p>
    <w:p w14:paraId="2B5BADF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id: id,</w:t>
      </w:r>
    </w:p>
    <w:p w14:paraId="772E04B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title: title,</w:t>
      </w:r>
    </w:p>
    <w:p w14:paraId="3B77E9D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juices: juices,</w:t>
      </w:r>
    </w:p>
    <w:p w14:paraId="02521B8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sodas: sodas,</w:t>
      </w:r>
    </w:p>
    <w:p w14:paraId="22F77FC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alcohols: alcohols</w:t>
      </w:r>
    </w:p>
    <w:p w14:paraId="0BEEF9A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})</w:t>
      </w:r>
    </w:p>
    <w:p w14:paraId="69EC30C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});</w:t>
      </w:r>
    </w:p>
    <w:p w14:paraId="2518AD4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 (response.ok == true) {</w:t>
      </w:r>
    </w:p>
    <w:p w14:paraId="3EBBFB8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vendor = await response.json();</w:t>
      </w:r>
    </w:p>
    <w:p w14:paraId="4CACF3C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document.querySelector(`tr[data-rowid='${vendor.id}']`).replaceWith(VendorRow(vendor));</w:t>
      </w:r>
    </w:p>
    <w:p w14:paraId="2211310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0892863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else {</w:t>
      </w:r>
    </w:p>
    <w:p w14:paraId="7833364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error = await response.json();</w:t>
      </w:r>
    </w:p>
    <w:p w14:paraId="5FB552B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console.log(error.message);</w:t>
      </w:r>
    </w:p>
    <w:p w14:paraId="4A34626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56AFA3F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2B3139E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function Reset() {</w:t>
      </w:r>
    </w:p>
    <w:p w14:paraId="1A88301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$("#juiceBody").empty();</w:t>
      </w:r>
    </w:p>
    <w:p w14:paraId="75A9808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$("#sodaBody").empty();</w:t>
      </w:r>
    </w:p>
    <w:p w14:paraId="02B582C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$("#alcoholBody").empty();</w:t>
      </w:r>
    </w:p>
    <w:p w14:paraId="0866F95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table = document.getElementById("mainTable");</w:t>
      </w:r>
    </w:p>
    <w:p w14:paraId="717756E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row = table.rows;</w:t>
      </w:r>
    </w:p>
    <w:p w14:paraId="0A4E529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for (var i = 0; i &lt; row.length; i++) {</w:t>
      </w:r>
    </w:p>
    <w:p w14:paraId="79C29A9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row[i].bgColor = "white";</w:t>
      </w:r>
    </w:p>
    <w:p w14:paraId="39B217E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004BF2D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document.getElementById("title").value = "";</w:t>
      </w:r>
    </w:p>
    <w:p w14:paraId="7CAF76C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idField = document.getElementById("vendorId");</w:t>
      </w:r>
    </w:p>
    <w:p w14:paraId="726D4A6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idField.value = "";</w:t>
      </w:r>
    </w:p>
    <w:p w14:paraId="65CC0EA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605A462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AddVendor() {</w:t>
      </w:r>
    </w:p>
    <w:p w14:paraId="02411B5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title = document.getElementById("title").value;</w:t>
      </w:r>
    </w:p>
    <w:p w14:paraId="16C2605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let juices = [];</w:t>
      </w:r>
    </w:p>
    <w:p w14:paraId="39F61ED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let sodas = [];</w:t>
      </w:r>
    </w:p>
    <w:p w14:paraId="3209913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let alcohols = [];</w:t>
      </w:r>
    </w:p>
    <w:p w14:paraId="3414E1E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juiceRows = document.querySelectorAll("tbody")[0].rows;</w:t>
      </w:r>
    </w:p>
    <w:p w14:paraId="202ACBC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sodaRows = document.querySelectorAll("tbody")[1].rows;</w:t>
      </w:r>
    </w:p>
    <w:p w14:paraId="24D89D5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alcoholRow = document.querySelectorAll("tbody")[2].rows;</w:t>
      </w:r>
    </w:p>
    <w:p w14:paraId="2518B26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lastRenderedPageBreak/>
        <w:t xml:space="preserve">    for (var i = 0; i &lt; juiceRows.length; i++) {</w:t>
      </w:r>
    </w:p>
    <w:p w14:paraId="3F7FE75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var td = juiceRows[i].getElementsByTagName("td");</w:t>
      </w:r>
    </w:p>
    <w:p w14:paraId="28D9CB1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juices.push(td[0].innerText);</w:t>
      </w:r>
    </w:p>
    <w:p w14:paraId="46521CA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572336C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for (var i = 0; i &lt; sodaRows.length; i++) {</w:t>
      </w:r>
    </w:p>
    <w:p w14:paraId="7CFA060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var td = sodaRows[i].getElementsByTagName("td");</w:t>
      </w:r>
    </w:p>
    <w:p w14:paraId="1EC707A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sodas.push(td[0].innerText);</w:t>
      </w:r>
    </w:p>
    <w:p w14:paraId="547E418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0AA3BA8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for (var i = 0; i &lt; alcoholRow.length; i++) {</w:t>
      </w:r>
    </w:p>
    <w:p w14:paraId="463847A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var td = alcoholRow[i].getElementsByTagName("td");</w:t>
      </w:r>
    </w:p>
    <w:p w14:paraId="7822A83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alcohols.push(td[0].innerText);</w:t>
      </w:r>
    </w:p>
    <w:p w14:paraId="649D17A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79A26139" w14:textId="77777777" w:rsidR="000E4B16" w:rsidRPr="00055317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</w:t>
      </w:r>
      <w:r w:rsidRPr="00055317">
        <w:rPr>
          <w:rFonts w:ascii="Courier New" w:eastAsia="Calibri" w:hAnsi="Courier New" w:cs="Courier New"/>
          <w:lang w:val="en-US"/>
        </w:rPr>
        <w:t xml:space="preserve"> (</w:t>
      </w:r>
      <w:r w:rsidRPr="000E4B16">
        <w:rPr>
          <w:rFonts w:ascii="Courier New" w:eastAsia="Calibri" w:hAnsi="Courier New" w:cs="Courier New"/>
          <w:lang w:val="en-US"/>
        </w:rPr>
        <w:t>title</w:t>
      </w:r>
      <w:r w:rsidRPr="00055317">
        <w:rPr>
          <w:rFonts w:ascii="Courier New" w:eastAsia="Calibri" w:hAnsi="Courier New" w:cs="Courier New"/>
          <w:lang w:val="en-US"/>
        </w:rPr>
        <w:t>.</w:t>
      </w:r>
      <w:r w:rsidRPr="000E4B16">
        <w:rPr>
          <w:rFonts w:ascii="Courier New" w:eastAsia="Calibri" w:hAnsi="Courier New" w:cs="Courier New"/>
          <w:lang w:val="en-US"/>
        </w:rPr>
        <w:t>length</w:t>
      </w:r>
      <w:r w:rsidRPr="00055317">
        <w:rPr>
          <w:rFonts w:ascii="Courier New" w:eastAsia="Calibri" w:hAnsi="Courier New" w:cs="Courier New"/>
          <w:lang w:val="en-US"/>
        </w:rPr>
        <w:t xml:space="preserve"> === 0) {</w:t>
      </w:r>
    </w:p>
    <w:p w14:paraId="6578C0F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55317">
        <w:rPr>
          <w:rFonts w:ascii="Courier New" w:eastAsia="Calibri" w:hAnsi="Courier New" w:cs="Courier New"/>
          <w:lang w:val="en-US"/>
        </w:rPr>
        <w:t xml:space="preserve">        </w:t>
      </w:r>
      <w:r w:rsidRPr="000E4B16">
        <w:rPr>
          <w:rFonts w:ascii="Courier New" w:eastAsia="Calibri" w:hAnsi="Courier New" w:cs="Courier New"/>
          <w:lang w:val="en-US"/>
        </w:rPr>
        <w:t>alert</w:t>
      </w:r>
      <w:r w:rsidRPr="000E4B16">
        <w:rPr>
          <w:rFonts w:ascii="Courier New" w:eastAsia="Calibri" w:hAnsi="Courier New" w:cs="Courier New"/>
        </w:rPr>
        <w:t>("Вы не ввели название");</w:t>
      </w:r>
    </w:p>
    <w:p w14:paraId="648EB37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</w:rPr>
        <w:t xml:space="preserve">        </w:t>
      </w:r>
      <w:r w:rsidRPr="000E4B16">
        <w:rPr>
          <w:rFonts w:ascii="Courier New" w:eastAsia="Calibri" w:hAnsi="Courier New" w:cs="Courier New"/>
          <w:lang w:val="en-US"/>
        </w:rPr>
        <w:t>return;</w:t>
      </w:r>
    </w:p>
    <w:p w14:paraId="5188CFB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0895DC1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 (juices.length === 0 &amp;&amp; sodas.length === 0 &amp;&amp; alcohols.length === 0) {</w:t>
      </w:r>
    </w:p>
    <w:p w14:paraId="7828A60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alert</w:t>
      </w:r>
      <w:r w:rsidRPr="000E4B16">
        <w:rPr>
          <w:rFonts w:ascii="Courier New" w:eastAsia="Calibri" w:hAnsi="Courier New" w:cs="Courier New"/>
        </w:rPr>
        <w:t>("Вы не выбрали напитки");</w:t>
      </w:r>
    </w:p>
    <w:p w14:paraId="4A75842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</w:rPr>
        <w:t xml:space="preserve">        </w:t>
      </w:r>
      <w:r w:rsidRPr="000E4B16">
        <w:rPr>
          <w:rFonts w:ascii="Courier New" w:eastAsia="Calibri" w:hAnsi="Courier New" w:cs="Courier New"/>
          <w:lang w:val="en-US"/>
        </w:rPr>
        <w:t>return;</w:t>
      </w:r>
    </w:p>
    <w:p w14:paraId="195B958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698408D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id = document.getElementById("vendorId").value;</w:t>
      </w:r>
    </w:p>
    <w:p w14:paraId="09545E8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 (id.length === 0) {</w:t>
      </w:r>
    </w:p>
    <w:p w14:paraId="04BA1D0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await CreateVendor(title, juices, sodas, alcohols);</w:t>
      </w:r>
    </w:p>
    <w:p w14:paraId="72F88F2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44989D7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else {</w:t>
      </w:r>
    </w:p>
    <w:p w14:paraId="2DDCBC9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await EditVendor(id, title, juices, sodas, alcohols);</w:t>
      </w:r>
    </w:p>
    <w:p w14:paraId="083C8E3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162933F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Reset();</w:t>
      </w:r>
    </w:p>
    <w:p w14:paraId="45BA7B7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1E1F790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click(vendor, tr) {</w:t>
      </w:r>
    </w:p>
    <w:p w14:paraId="38737BA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Reset();</w:t>
      </w:r>
    </w:p>
    <w:p w14:paraId="415B9BA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idField = document.getElementById("vendorId");</w:t>
      </w:r>
    </w:p>
    <w:p w14:paraId="726EEAF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idField.value = vendor.id;</w:t>
      </w:r>
    </w:p>
    <w:p w14:paraId="2438363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table = document.getElementById("mainTable");</w:t>
      </w:r>
    </w:p>
    <w:p w14:paraId="1B855A1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row = table.rows;</w:t>
      </w:r>
    </w:p>
    <w:p w14:paraId="65DCEF7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for (var i = 0; i &lt; row.length; i++) {</w:t>
      </w:r>
    </w:p>
    <w:p w14:paraId="67DC091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row[i].bgColor = "white";</w:t>
      </w:r>
    </w:p>
    <w:p w14:paraId="7F55952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114855F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var id = vendor.id;</w:t>
      </w:r>
    </w:p>
    <w:p w14:paraId="1F17636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tr.bgColor = "green";</w:t>
      </w:r>
    </w:p>
    <w:p w14:paraId="5F4D9C3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await GetVendor(id);</w:t>
      </w:r>
    </w:p>
    <w:p w14:paraId="3F6DF6F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78A8428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//Поиск</w:t>
      </w:r>
    </w:p>
    <w:p w14:paraId="6A0D75A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Search() {</w:t>
      </w:r>
    </w:p>
    <w:p w14:paraId="2168946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const response = await fetch("/api/Vendors/Search", {</w:t>
      </w:r>
    </w:p>
    <w:p w14:paraId="4412782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method: "GET",</w:t>
      </w:r>
    </w:p>
    <w:p w14:paraId="1399561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headers: { "Accept": "application/json" }</w:t>
      </w:r>
    </w:p>
    <w:p w14:paraId="7C88F1A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});</w:t>
      </w:r>
    </w:p>
    <w:p w14:paraId="2CAC1F3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if (response.ok) {</w:t>
      </w:r>
    </w:p>
    <w:p w14:paraId="6237333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var vendors = await response.json();</w:t>
      </w:r>
    </w:p>
    <w:p w14:paraId="7AB4867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console.log(vendors);</w:t>
      </w:r>
    </w:p>
    <w:p w14:paraId="7A9779F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if (vendors.length == 0) {</w:t>
      </w:r>
    </w:p>
    <w:p w14:paraId="202FDB5E" w14:textId="77777777" w:rsidR="000E4B16" w:rsidRPr="00055317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alert</w:t>
      </w:r>
      <w:r w:rsidRPr="00055317">
        <w:rPr>
          <w:rFonts w:ascii="Courier New" w:eastAsia="Calibri" w:hAnsi="Courier New" w:cs="Courier New"/>
        </w:rPr>
        <w:t>("</w:t>
      </w:r>
      <w:r w:rsidRPr="000E4B16">
        <w:rPr>
          <w:rFonts w:ascii="Courier New" w:eastAsia="Calibri" w:hAnsi="Courier New" w:cs="Courier New"/>
        </w:rPr>
        <w:t>Таких</w:t>
      </w:r>
      <w:r w:rsidRPr="00055317">
        <w:rPr>
          <w:rFonts w:ascii="Courier New" w:eastAsia="Calibri" w:hAnsi="Courier New" w:cs="Courier New"/>
        </w:rPr>
        <w:t xml:space="preserve"> </w:t>
      </w:r>
      <w:r w:rsidRPr="000E4B16">
        <w:rPr>
          <w:rFonts w:ascii="Courier New" w:eastAsia="Calibri" w:hAnsi="Courier New" w:cs="Courier New"/>
        </w:rPr>
        <w:t>автоматов</w:t>
      </w:r>
      <w:r w:rsidRPr="00055317">
        <w:rPr>
          <w:rFonts w:ascii="Courier New" w:eastAsia="Calibri" w:hAnsi="Courier New" w:cs="Courier New"/>
        </w:rPr>
        <w:t xml:space="preserve"> </w:t>
      </w:r>
      <w:r w:rsidRPr="000E4B16">
        <w:rPr>
          <w:rFonts w:ascii="Courier New" w:eastAsia="Calibri" w:hAnsi="Courier New" w:cs="Courier New"/>
        </w:rPr>
        <w:t>нет</w:t>
      </w:r>
      <w:r w:rsidRPr="00055317">
        <w:rPr>
          <w:rFonts w:ascii="Courier New" w:eastAsia="Calibri" w:hAnsi="Courier New" w:cs="Courier New"/>
        </w:rPr>
        <w:t>");</w:t>
      </w:r>
    </w:p>
    <w:p w14:paraId="66FF73B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55317">
        <w:rPr>
          <w:rFonts w:ascii="Courier New" w:eastAsia="Calibri" w:hAnsi="Courier New" w:cs="Courier New"/>
        </w:rPr>
        <w:t xml:space="preserve">            </w:t>
      </w:r>
      <w:r w:rsidRPr="000E4B16">
        <w:rPr>
          <w:rFonts w:ascii="Courier New" w:eastAsia="Calibri" w:hAnsi="Courier New" w:cs="Courier New"/>
          <w:lang w:val="en-US"/>
        </w:rPr>
        <w:t>return</w:t>
      </w:r>
      <w:r w:rsidRPr="000E4B16">
        <w:rPr>
          <w:rFonts w:ascii="Courier New" w:eastAsia="Calibri" w:hAnsi="Courier New" w:cs="Courier New"/>
        </w:rPr>
        <w:t>;</w:t>
      </w:r>
    </w:p>
    <w:p w14:paraId="710854F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</w:rPr>
        <w:t xml:space="preserve">        </w:t>
      </w:r>
      <w:r w:rsidRPr="000E4B16">
        <w:rPr>
          <w:rFonts w:ascii="Courier New" w:eastAsia="Calibri" w:hAnsi="Courier New" w:cs="Courier New"/>
          <w:lang w:val="en-US"/>
        </w:rPr>
        <w:t>}</w:t>
      </w:r>
    </w:p>
    <w:p w14:paraId="67B0FEE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Reset();</w:t>
      </w:r>
    </w:p>
    <w:p w14:paraId="0C30603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$("#vendorBody").empty();</w:t>
      </w:r>
    </w:p>
    <w:p w14:paraId="36E774C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const rows = document.querySelectorAll("tbody")[3];</w:t>
      </w:r>
    </w:p>
    <w:p w14:paraId="6877872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vendors.forEach(e =&gt; rows.append(VendorRow(e)));</w:t>
      </w:r>
    </w:p>
    <w:p w14:paraId="4C88B7F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await GetVendor(vendors[0].id);</w:t>
      </w:r>
    </w:p>
    <w:p w14:paraId="3407301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var table = document.getElementById("mainTable");</w:t>
      </w:r>
    </w:p>
    <w:p w14:paraId="12CBB6C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var row = table.rows;</w:t>
      </w:r>
    </w:p>
    <w:p w14:paraId="2C2F7F0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row[1].bgColor = "green";</w:t>
      </w:r>
    </w:p>
    <w:p w14:paraId="352A0D9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var idField = document.getElementById("exhibitionId");</w:t>
      </w:r>
    </w:p>
    <w:p w14:paraId="2958E52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idField.value = vendors[0].id;</w:t>
      </w:r>
    </w:p>
    <w:p w14:paraId="525AD31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lastRenderedPageBreak/>
        <w:t xml:space="preserve">    }</w:t>
      </w:r>
    </w:p>
    <w:p w14:paraId="01610AB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02E52E3B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async function SearchReset() {</w:t>
      </w:r>
    </w:p>
    <w:p w14:paraId="2D2B4AC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Reset();</w:t>
      </w:r>
    </w:p>
    <w:p w14:paraId="70E176B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$("#vendorBody").empty();</w:t>
      </w:r>
    </w:p>
    <w:p w14:paraId="1495478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await GetVendors();</w:t>
      </w:r>
    </w:p>
    <w:p w14:paraId="3DE5E8E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}</w:t>
      </w:r>
    </w:p>
    <w:p w14:paraId="3823A34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GetVendors();</w:t>
      </w:r>
    </w:p>
    <w:p w14:paraId="4A3AD23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setJuiceCmb();</w:t>
      </w:r>
    </w:p>
    <w:p w14:paraId="4D9EC35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setSodaCmb();</w:t>
      </w:r>
    </w:p>
    <w:p w14:paraId="51151BB5" w14:textId="5EB8F87C" w:rsidR="00D50615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>setAlcoholCmb();</w:t>
      </w:r>
    </w:p>
    <w:p w14:paraId="371BB19E" w14:textId="6E6E6541" w:rsidR="00350895" w:rsidRPr="00E832B4" w:rsidRDefault="00350895" w:rsidP="00350895">
      <w:pPr>
        <w:pStyle w:val="15"/>
        <w:spacing w:before="0"/>
        <w:rPr>
          <w:lang w:val="en-US"/>
        </w:rPr>
      </w:pPr>
      <w:bookmarkStart w:id="21" w:name="_Toc122459489"/>
      <w:r w:rsidRPr="00E832B4">
        <w:rPr>
          <w:lang w:val="en-US"/>
        </w:rPr>
        <w:t>6. WebApi</w:t>
      </w:r>
      <w:bookmarkEnd w:id="21"/>
    </w:p>
    <w:p w14:paraId="1C2F5019" w14:textId="60184A46" w:rsidR="00350895" w:rsidRDefault="00350895" w:rsidP="00350895">
      <w:pPr>
        <w:pStyle w:val="af7"/>
      </w:pPr>
      <w:r>
        <w:t>Для</w:t>
      </w:r>
      <w:r w:rsidRPr="00055317">
        <w:rPr>
          <w:lang w:val="en-US"/>
        </w:rPr>
        <w:t xml:space="preserve"> </w:t>
      </w:r>
      <w:r>
        <w:t>взаимодействия</w:t>
      </w:r>
      <w:r w:rsidRPr="00055317">
        <w:rPr>
          <w:lang w:val="en-US"/>
        </w:rPr>
        <w:t xml:space="preserve"> </w:t>
      </w:r>
      <w:r>
        <w:t>с</w:t>
      </w:r>
      <w:r w:rsidRPr="00055317">
        <w:rPr>
          <w:lang w:val="en-US"/>
        </w:rPr>
        <w:t xml:space="preserve"> </w:t>
      </w:r>
      <w:r>
        <w:rPr>
          <w:lang w:val="en-US"/>
        </w:rPr>
        <w:t>MongoDB</w:t>
      </w:r>
      <w:r w:rsidRPr="00055317">
        <w:rPr>
          <w:lang w:val="en-US"/>
        </w:rPr>
        <w:t xml:space="preserve"> </w:t>
      </w:r>
      <w:r>
        <w:t>было</w:t>
      </w:r>
      <w:r w:rsidRPr="00055317">
        <w:rPr>
          <w:lang w:val="en-US"/>
        </w:rPr>
        <w:t xml:space="preserve"> </w:t>
      </w:r>
      <w:r>
        <w:t>создано</w:t>
      </w:r>
      <w:r w:rsidRPr="00055317">
        <w:rPr>
          <w:lang w:val="en-US"/>
        </w:rPr>
        <w:t xml:space="preserve"> </w:t>
      </w:r>
      <w:r>
        <w:rPr>
          <w:lang w:val="en-US"/>
        </w:rPr>
        <w:t>Api</w:t>
      </w:r>
      <w:r w:rsidRPr="00055317">
        <w:rPr>
          <w:lang w:val="en-US"/>
        </w:rPr>
        <w:t xml:space="preserve"> </w:t>
      </w:r>
      <w:r>
        <w:t>средствами</w:t>
      </w:r>
      <w:r w:rsidRPr="00055317">
        <w:rPr>
          <w:lang w:val="en-US"/>
        </w:rPr>
        <w:t xml:space="preserve"> </w:t>
      </w:r>
      <w:r>
        <w:rPr>
          <w:lang w:val="en-US"/>
        </w:rPr>
        <w:t>ASP</w:t>
      </w:r>
      <w:r w:rsidRPr="00055317">
        <w:rPr>
          <w:lang w:val="en-US"/>
        </w:rPr>
        <w:t>.</w:t>
      </w:r>
      <w:r>
        <w:rPr>
          <w:lang w:val="en-US"/>
        </w:rPr>
        <w:t>Net</w:t>
      </w:r>
      <w:r w:rsidRPr="00055317">
        <w:rPr>
          <w:lang w:val="en-US"/>
        </w:rPr>
        <w:t xml:space="preserve"> </w:t>
      </w:r>
      <w:r>
        <w:rPr>
          <w:lang w:val="en-US"/>
        </w:rPr>
        <w:t>MVC</w:t>
      </w:r>
      <w:r w:rsidRPr="00055317">
        <w:rPr>
          <w:lang w:val="en-US"/>
        </w:rPr>
        <w:t xml:space="preserve">. </w:t>
      </w:r>
      <w:r>
        <w:t xml:space="preserve">Оно представляет из себя набор из 4 методов, реализующий </w:t>
      </w:r>
      <w:r>
        <w:rPr>
          <w:lang w:val="en-US"/>
        </w:rPr>
        <w:t>CRUD</w:t>
      </w:r>
      <w:r w:rsidR="006B3CB5" w:rsidRPr="006B3CB5">
        <w:t xml:space="preserve">. </w:t>
      </w:r>
      <w:r w:rsidR="006B3CB5">
        <w:t xml:space="preserve">Частичный листинг: </w:t>
      </w:r>
    </w:p>
    <w:p w14:paraId="427459B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bookmarkStart w:id="22" w:name="_Toc470525804"/>
      <w:r w:rsidRPr="000E4B16">
        <w:rPr>
          <w:rFonts w:ascii="Courier New" w:eastAsia="Calibri" w:hAnsi="Courier New" w:cs="Courier New"/>
          <w:lang w:val="en-US"/>
        </w:rPr>
        <w:t>private static void MapJuice(WebApplication app, IMongoDatabase db, string collectionName)</w:t>
      </w:r>
    </w:p>
    <w:p w14:paraId="04A226A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</w:t>
      </w:r>
      <w:r w:rsidRPr="000E4B16">
        <w:rPr>
          <w:rFonts w:ascii="Courier New" w:eastAsia="Calibri" w:hAnsi="Courier New" w:cs="Courier New"/>
        </w:rPr>
        <w:t>{</w:t>
      </w:r>
    </w:p>
    <w:p w14:paraId="5BB1D3D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</w:rPr>
        <w:t xml:space="preserve">        //Добавим конечную точку, которая обрабатывает </w:t>
      </w:r>
      <w:r w:rsidRPr="000E4B16">
        <w:rPr>
          <w:rFonts w:ascii="Courier New" w:eastAsia="Calibri" w:hAnsi="Courier New" w:cs="Courier New"/>
          <w:lang w:val="en-US"/>
        </w:rPr>
        <w:t>GET</w:t>
      </w:r>
      <w:r w:rsidRPr="000E4B16">
        <w:rPr>
          <w:rFonts w:ascii="Courier New" w:eastAsia="Calibri" w:hAnsi="Courier New" w:cs="Courier New"/>
        </w:rPr>
        <w:t xml:space="preserve"> по пути</w:t>
      </w:r>
    </w:p>
    <w:p w14:paraId="5018027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</w:rPr>
        <w:t xml:space="preserve">        </w:t>
      </w:r>
      <w:r w:rsidRPr="000E4B16">
        <w:rPr>
          <w:rFonts w:ascii="Courier New" w:eastAsia="Calibri" w:hAnsi="Courier New" w:cs="Courier New"/>
          <w:lang w:val="en-US"/>
        </w:rPr>
        <w:t>app.MapGet($"/api/{collectionName}", () =&gt;</w:t>
      </w:r>
    </w:p>
    <w:p w14:paraId="4424887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db.GetCollection&lt;Juice&gt;(collectionName).Find("{}").ToListAsync());</w:t>
      </w:r>
    </w:p>
    <w:p w14:paraId="4895391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1FBD0A98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</w:t>
      </w:r>
      <w:r w:rsidRPr="000E4B16">
        <w:rPr>
          <w:rFonts w:ascii="Courier New" w:eastAsia="Calibri" w:hAnsi="Courier New" w:cs="Courier New"/>
        </w:rPr>
        <w:t xml:space="preserve">//Если обратиться по </w:t>
      </w:r>
      <w:r w:rsidRPr="000E4B16">
        <w:rPr>
          <w:rFonts w:ascii="Courier New" w:eastAsia="Calibri" w:hAnsi="Courier New" w:cs="Courier New"/>
          <w:lang w:val="en-US"/>
        </w:rPr>
        <w:t>id</w:t>
      </w:r>
      <w:r w:rsidRPr="000E4B16">
        <w:rPr>
          <w:rFonts w:ascii="Courier New" w:eastAsia="Calibri" w:hAnsi="Courier New" w:cs="Courier New"/>
        </w:rPr>
        <w:t>, то получаем другую конечную точку</w:t>
      </w:r>
    </w:p>
    <w:p w14:paraId="324C22C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</w:rPr>
        <w:t xml:space="preserve">        </w:t>
      </w:r>
      <w:r w:rsidRPr="000E4B16">
        <w:rPr>
          <w:rFonts w:ascii="Courier New" w:eastAsia="Calibri" w:hAnsi="Courier New" w:cs="Courier New"/>
          <w:lang w:val="en-US"/>
        </w:rPr>
        <w:t>app.MapGet("/api/" + collectionName + "/{id}", async (string id) =&gt;</w:t>
      </w:r>
    </w:p>
    <w:p w14:paraId="2DDE7FD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{</w:t>
      </w:r>
    </w:p>
    <w:p w14:paraId="4BDBFFC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var juice = await db.GetCollection&lt;Juice&gt;(collectionName)</w:t>
      </w:r>
    </w:p>
    <w:p w14:paraId="51F03B8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    .Find(r =&gt; r.Id == id)</w:t>
      </w:r>
    </w:p>
    <w:p w14:paraId="08277EE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    </w:t>
      </w:r>
      <w:r w:rsidRPr="000E4B16">
        <w:rPr>
          <w:rFonts w:ascii="Courier New" w:eastAsia="Calibri" w:hAnsi="Courier New" w:cs="Courier New"/>
        </w:rPr>
        <w:t>.</w:t>
      </w:r>
      <w:r w:rsidRPr="000E4B16">
        <w:rPr>
          <w:rFonts w:ascii="Courier New" w:eastAsia="Calibri" w:hAnsi="Courier New" w:cs="Courier New"/>
          <w:lang w:val="en-US"/>
        </w:rPr>
        <w:t>FirstOrDefaultAsync</w:t>
      </w:r>
      <w:r w:rsidRPr="000E4B16">
        <w:rPr>
          <w:rFonts w:ascii="Courier New" w:eastAsia="Calibri" w:hAnsi="Courier New" w:cs="Courier New"/>
        </w:rPr>
        <w:t>();</w:t>
      </w:r>
    </w:p>
    <w:p w14:paraId="6E3C693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</w:p>
    <w:p w14:paraId="1E9D4224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</w:rPr>
        <w:t xml:space="preserve">            // если не найден, отправляем статусный код и сообщение об ошибке</w:t>
      </w:r>
    </w:p>
    <w:p w14:paraId="11FF2CE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</w:rPr>
        <w:t xml:space="preserve">            </w:t>
      </w:r>
      <w:r w:rsidRPr="000E4B16">
        <w:rPr>
          <w:rFonts w:ascii="Courier New" w:eastAsia="Calibri" w:hAnsi="Courier New" w:cs="Courier New"/>
          <w:lang w:val="en-US"/>
        </w:rPr>
        <w:t>if (juice == null) return Results.NotFound(new { message = "Пользователь не найден" });</w:t>
      </w:r>
    </w:p>
    <w:p w14:paraId="056B75B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06908DE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</w:t>
      </w:r>
      <w:r w:rsidRPr="000E4B16">
        <w:rPr>
          <w:rFonts w:ascii="Courier New" w:eastAsia="Calibri" w:hAnsi="Courier New" w:cs="Courier New"/>
        </w:rPr>
        <w:t>// если пользователь найден, отправляем его</w:t>
      </w:r>
    </w:p>
    <w:p w14:paraId="729FCFB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</w:rPr>
        <w:t xml:space="preserve">            </w:t>
      </w:r>
      <w:r w:rsidRPr="000E4B16">
        <w:rPr>
          <w:rFonts w:ascii="Courier New" w:eastAsia="Calibri" w:hAnsi="Courier New" w:cs="Courier New"/>
          <w:lang w:val="en-US"/>
        </w:rPr>
        <w:t>return</w:t>
      </w:r>
      <w:r w:rsidRPr="000E4B16">
        <w:rPr>
          <w:rFonts w:ascii="Courier New" w:eastAsia="Calibri" w:hAnsi="Courier New" w:cs="Courier New"/>
        </w:rPr>
        <w:t xml:space="preserve"> </w:t>
      </w:r>
      <w:r w:rsidRPr="000E4B16">
        <w:rPr>
          <w:rFonts w:ascii="Courier New" w:eastAsia="Calibri" w:hAnsi="Courier New" w:cs="Courier New"/>
          <w:lang w:val="en-US"/>
        </w:rPr>
        <w:t>Results</w:t>
      </w:r>
      <w:r w:rsidRPr="000E4B16">
        <w:rPr>
          <w:rFonts w:ascii="Courier New" w:eastAsia="Calibri" w:hAnsi="Courier New" w:cs="Courier New"/>
        </w:rPr>
        <w:t>.</w:t>
      </w:r>
      <w:r w:rsidRPr="000E4B16">
        <w:rPr>
          <w:rFonts w:ascii="Courier New" w:eastAsia="Calibri" w:hAnsi="Courier New" w:cs="Courier New"/>
          <w:lang w:val="en-US"/>
        </w:rPr>
        <w:t>Json</w:t>
      </w:r>
      <w:r w:rsidRPr="000E4B16">
        <w:rPr>
          <w:rFonts w:ascii="Courier New" w:eastAsia="Calibri" w:hAnsi="Courier New" w:cs="Courier New"/>
        </w:rPr>
        <w:t>(</w:t>
      </w:r>
      <w:r w:rsidRPr="000E4B16">
        <w:rPr>
          <w:rFonts w:ascii="Courier New" w:eastAsia="Calibri" w:hAnsi="Courier New" w:cs="Courier New"/>
          <w:lang w:val="en-US"/>
        </w:rPr>
        <w:t>juice</w:t>
      </w:r>
      <w:r w:rsidRPr="000E4B16">
        <w:rPr>
          <w:rFonts w:ascii="Courier New" w:eastAsia="Calibri" w:hAnsi="Courier New" w:cs="Courier New"/>
        </w:rPr>
        <w:t>);</w:t>
      </w:r>
    </w:p>
    <w:p w14:paraId="77F1B88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</w:rPr>
        <w:t xml:space="preserve">        });</w:t>
      </w:r>
    </w:p>
    <w:p w14:paraId="0F40699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</w:p>
    <w:p w14:paraId="35204E6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</w:rPr>
        <w:t xml:space="preserve">        //Если получаем </w:t>
      </w:r>
      <w:r w:rsidRPr="000E4B16">
        <w:rPr>
          <w:rFonts w:ascii="Courier New" w:eastAsia="Calibri" w:hAnsi="Courier New" w:cs="Courier New"/>
          <w:lang w:val="en-US"/>
        </w:rPr>
        <w:t>Delete</w:t>
      </w:r>
      <w:r w:rsidRPr="000E4B16">
        <w:rPr>
          <w:rFonts w:ascii="Courier New" w:eastAsia="Calibri" w:hAnsi="Courier New" w:cs="Courier New"/>
        </w:rPr>
        <w:t xml:space="preserve"> по этому адресу, вызывается это</w:t>
      </w:r>
    </w:p>
    <w:p w14:paraId="336D93C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</w:rPr>
        <w:t xml:space="preserve">        </w:t>
      </w:r>
      <w:r w:rsidRPr="000E4B16">
        <w:rPr>
          <w:rFonts w:ascii="Courier New" w:eastAsia="Calibri" w:hAnsi="Courier New" w:cs="Courier New"/>
          <w:lang w:val="en-US"/>
        </w:rPr>
        <w:t>app.MapDelete($"/api/" + collectionName + "/{id}", async (string id) =&gt;</w:t>
      </w:r>
    </w:p>
    <w:p w14:paraId="0DC9F2A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{</w:t>
      </w:r>
    </w:p>
    <w:p w14:paraId="176F02E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var juice = await db.GetCollection&lt;Juice&gt;(collectionName).FindOneAndDeleteAsync(r =&gt; r.Id == id);</w:t>
      </w:r>
    </w:p>
    <w:p w14:paraId="18D02D85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</w:t>
      </w:r>
      <w:r w:rsidRPr="000E4B16">
        <w:rPr>
          <w:rFonts w:ascii="Courier New" w:eastAsia="Calibri" w:hAnsi="Courier New" w:cs="Courier New"/>
        </w:rPr>
        <w:t>// если не найден, отправляем статусный код и сообщение об ошибке</w:t>
      </w:r>
    </w:p>
    <w:p w14:paraId="056EFE9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</w:rPr>
        <w:t xml:space="preserve">            </w:t>
      </w:r>
      <w:r w:rsidRPr="000E4B16">
        <w:rPr>
          <w:rFonts w:ascii="Courier New" w:eastAsia="Calibri" w:hAnsi="Courier New" w:cs="Courier New"/>
          <w:lang w:val="en-US"/>
        </w:rPr>
        <w:t>if (juice is null) return Results.NotFound(new { message = "Пользователь не найден" });</w:t>
      </w:r>
    </w:p>
    <w:p w14:paraId="0E2AA8D3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return</w:t>
      </w:r>
      <w:r w:rsidRPr="000E4B16">
        <w:rPr>
          <w:rFonts w:ascii="Courier New" w:eastAsia="Calibri" w:hAnsi="Courier New" w:cs="Courier New"/>
        </w:rPr>
        <w:t xml:space="preserve"> </w:t>
      </w:r>
      <w:r w:rsidRPr="000E4B16">
        <w:rPr>
          <w:rFonts w:ascii="Courier New" w:eastAsia="Calibri" w:hAnsi="Courier New" w:cs="Courier New"/>
          <w:lang w:val="en-US"/>
        </w:rPr>
        <w:t>Results</w:t>
      </w:r>
      <w:r w:rsidRPr="000E4B16">
        <w:rPr>
          <w:rFonts w:ascii="Courier New" w:eastAsia="Calibri" w:hAnsi="Courier New" w:cs="Courier New"/>
        </w:rPr>
        <w:t>.</w:t>
      </w:r>
      <w:r w:rsidRPr="000E4B16">
        <w:rPr>
          <w:rFonts w:ascii="Courier New" w:eastAsia="Calibri" w:hAnsi="Courier New" w:cs="Courier New"/>
          <w:lang w:val="en-US"/>
        </w:rPr>
        <w:t>Json</w:t>
      </w:r>
      <w:r w:rsidRPr="000E4B16">
        <w:rPr>
          <w:rFonts w:ascii="Courier New" w:eastAsia="Calibri" w:hAnsi="Courier New" w:cs="Courier New"/>
        </w:rPr>
        <w:t>(</w:t>
      </w:r>
      <w:r w:rsidRPr="000E4B16">
        <w:rPr>
          <w:rFonts w:ascii="Courier New" w:eastAsia="Calibri" w:hAnsi="Courier New" w:cs="Courier New"/>
          <w:lang w:val="en-US"/>
        </w:rPr>
        <w:t>juice</w:t>
      </w:r>
      <w:r w:rsidRPr="000E4B16">
        <w:rPr>
          <w:rFonts w:ascii="Courier New" w:eastAsia="Calibri" w:hAnsi="Courier New" w:cs="Courier New"/>
        </w:rPr>
        <w:t>);</w:t>
      </w:r>
    </w:p>
    <w:p w14:paraId="159B6DB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</w:rPr>
        <w:t xml:space="preserve">        });</w:t>
      </w:r>
    </w:p>
    <w:p w14:paraId="06CBB3E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</w:p>
    <w:p w14:paraId="4FC1A33F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</w:rPr>
        <w:t xml:space="preserve">        //При получении запроса с методом </w:t>
      </w:r>
      <w:r w:rsidRPr="000E4B16">
        <w:rPr>
          <w:rFonts w:ascii="Courier New" w:eastAsia="Calibri" w:hAnsi="Courier New" w:cs="Courier New"/>
          <w:lang w:val="en-US"/>
        </w:rPr>
        <w:t>POST</w:t>
      </w:r>
      <w:r w:rsidRPr="000E4B16">
        <w:rPr>
          <w:rFonts w:ascii="Courier New" w:eastAsia="Calibri" w:hAnsi="Courier New" w:cs="Courier New"/>
        </w:rPr>
        <w:t>, идем сюда</w:t>
      </w:r>
    </w:p>
    <w:p w14:paraId="52A08B2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</w:rPr>
        <w:t xml:space="preserve">        </w:t>
      </w:r>
      <w:r w:rsidRPr="000E4B16">
        <w:rPr>
          <w:rFonts w:ascii="Courier New" w:eastAsia="Calibri" w:hAnsi="Courier New" w:cs="Courier New"/>
          <w:lang w:val="en-US"/>
        </w:rPr>
        <w:t>app.MapPost($"/api/{collectionName}", async (Juice juice) =&gt; {</w:t>
      </w:r>
    </w:p>
    <w:p w14:paraId="7407BDF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// добавляем пользователя в список</w:t>
      </w:r>
    </w:p>
    <w:p w14:paraId="680ED822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await db.GetCollection&lt;Juice&gt;(collectionName).InsertOneAsync(juice);</w:t>
      </w:r>
    </w:p>
    <w:p w14:paraId="1C868DDC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return</w:t>
      </w:r>
      <w:r w:rsidRPr="000E4B16">
        <w:rPr>
          <w:rFonts w:ascii="Courier New" w:eastAsia="Calibri" w:hAnsi="Courier New" w:cs="Courier New"/>
        </w:rPr>
        <w:t xml:space="preserve"> </w:t>
      </w:r>
      <w:r w:rsidRPr="000E4B16">
        <w:rPr>
          <w:rFonts w:ascii="Courier New" w:eastAsia="Calibri" w:hAnsi="Courier New" w:cs="Courier New"/>
          <w:lang w:val="en-US"/>
        </w:rPr>
        <w:t>juice</w:t>
      </w:r>
      <w:r w:rsidRPr="000E4B16">
        <w:rPr>
          <w:rFonts w:ascii="Courier New" w:eastAsia="Calibri" w:hAnsi="Courier New" w:cs="Courier New"/>
        </w:rPr>
        <w:t>;</w:t>
      </w:r>
    </w:p>
    <w:p w14:paraId="70FCEDE9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</w:rPr>
        <w:t xml:space="preserve">        });</w:t>
      </w:r>
    </w:p>
    <w:p w14:paraId="323FFE4E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</w:p>
    <w:p w14:paraId="5C0BB726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</w:rPr>
      </w:pPr>
      <w:r w:rsidRPr="000E4B16">
        <w:rPr>
          <w:rFonts w:ascii="Courier New" w:eastAsia="Calibri" w:hAnsi="Courier New" w:cs="Courier New"/>
        </w:rPr>
        <w:t xml:space="preserve">        //Если приходит </w:t>
      </w:r>
      <w:r w:rsidRPr="000E4B16">
        <w:rPr>
          <w:rFonts w:ascii="Courier New" w:eastAsia="Calibri" w:hAnsi="Courier New" w:cs="Courier New"/>
          <w:lang w:val="en-US"/>
        </w:rPr>
        <w:t>put</w:t>
      </w:r>
      <w:r w:rsidRPr="000E4B16">
        <w:rPr>
          <w:rFonts w:ascii="Courier New" w:eastAsia="Calibri" w:hAnsi="Courier New" w:cs="Courier New"/>
        </w:rPr>
        <w:t xml:space="preserve"> по этому адресу, идем сюда</w:t>
      </w:r>
    </w:p>
    <w:p w14:paraId="487E0B3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</w:rPr>
        <w:t xml:space="preserve">        </w:t>
      </w:r>
      <w:r w:rsidRPr="000E4B16">
        <w:rPr>
          <w:rFonts w:ascii="Courier New" w:eastAsia="Calibri" w:hAnsi="Courier New" w:cs="Courier New"/>
          <w:lang w:val="en-US"/>
        </w:rPr>
        <w:t>app.MapPut($"/api/{collectionName}", async (Juice juiceData) =&gt; {</w:t>
      </w:r>
    </w:p>
    <w:p w14:paraId="268111B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</w:p>
    <w:p w14:paraId="4091D0C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var juice = await db.GetCollection&lt;Juice&gt;(collectionName)</w:t>
      </w:r>
    </w:p>
    <w:p w14:paraId="35026131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    .FindOneAndReplaceAsync(p =&gt; p.Id == juiceData.Id, juiceData, new() { ReturnDocument = ReturnDocument.After });</w:t>
      </w:r>
    </w:p>
    <w:p w14:paraId="37576FEA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lastRenderedPageBreak/>
        <w:t xml:space="preserve">            if (juice == null)</w:t>
      </w:r>
    </w:p>
    <w:p w14:paraId="306D390D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    return Results.NotFound(new { message = "Пользователь не найден" });</w:t>
      </w:r>
    </w:p>
    <w:p w14:paraId="693287C7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    return Results.Json(juice);</w:t>
      </w:r>
    </w:p>
    <w:p w14:paraId="528FD840" w14:textId="77777777" w:rsidR="000E4B16" w:rsidRPr="000E4B16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    });</w:t>
      </w:r>
    </w:p>
    <w:p w14:paraId="5E21D1B1" w14:textId="7367EBDC" w:rsidR="000E4B16" w:rsidRPr="00D50615" w:rsidRDefault="000E4B16" w:rsidP="000E4B16">
      <w:pPr>
        <w:jc w:val="both"/>
        <w:rPr>
          <w:rFonts w:ascii="Courier New" w:eastAsia="Calibri" w:hAnsi="Courier New" w:cs="Courier New"/>
          <w:lang w:val="en-US"/>
        </w:rPr>
      </w:pPr>
      <w:r w:rsidRPr="000E4B16">
        <w:rPr>
          <w:rFonts w:ascii="Courier New" w:eastAsia="Calibri" w:hAnsi="Courier New" w:cs="Courier New"/>
          <w:lang w:val="en-US"/>
        </w:rPr>
        <w:t xml:space="preserve">    }</w:t>
      </w:r>
    </w:p>
    <w:p w14:paraId="2A56A26E" w14:textId="3F9C404D" w:rsidR="00C50C23" w:rsidRPr="001118C9" w:rsidRDefault="001712D1" w:rsidP="00D50615">
      <w:pPr>
        <w:pStyle w:val="15"/>
        <w:rPr>
          <w:lang w:val="en-US"/>
        </w:rPr>
      </w:pPr>
      <w:bookmarkStart w:id="23" w:name="_Toc122459490"/>
      <w:r w:rsidRPr="001118C9">
        <w:rPr>
          <w:lang w:val="en-US"/>
        </w:rPr>
        <w:t>7</w:t>
      </w:r>
      <w:r w:rsidR="001118C9" w:rsidRPr="00CC4923">
        <w:rPr>
          <w:lang w:val="en-US"/>
        </w:rPr>
        <w:t>.</w:t>
      </w:r>
      <w:r w:rsidRPr="001118C9">
        <w:rPr>
          <w:lang w:val="en-US"/>
        </w:rPr>
        <w:t xml:space="preserve"> </w:t>
      </w:r>
      <w:r w:rsidR="00C50C23" w:rsidRPr="007700C9">
        <w:t>Таблица</w:t>
      </w:r>
      <w:r w:rsidR="00C50C23" w:rsidRPr="001118C9">
        <w:rPr>
          <w:lang w:val="en-US"/>
        </w:rPr>
        <w:t xml:space="preserve"> </w:t>
      </w:r>
      <w:r w:rsidR="00C50C23" w:rsidRPr="007700C9">
        <w:t>тестов</w:t>
      </w:r>
      <w:bookmarkEnd w:id="22"/>
      <w:bookmarkEnd w:id="23"/>
      <w:r w:rsidR="00C50C23" w:rsidRPr="001118C9">
        <w:rPr>
          <w:lang w:val="en-US"/>
        </w:rPr>
        <w:t xml:space="preserve"> </w:t>
      </w:r>
    </w:p>
    <w:p w14:paraId="58A2289B" w14:textId="3DB0BAB0" w:rsidR="00C50C23" w:rsidRPr="007700C9" w:rsidRDefault="00CF7E01" w:rsidP="001712D1">
      <w:pPr>
        <w:pStyle w:val="afd"/>
      </w:pPr>
      <w:r>
        <w:t>Результаты тестирования работоспособности реализованного приложения приведены</w:t>
      </w:r>
      <w:r w:rsidR="00C50C23" w:rsidRPr="007700C9">
        <w:t xml:space="preserve"> в таблице </w:t>
      </w:r>
      <w:r w:rsidR="006B3CB5">
        <w:t>4</w:t>
      </w:r>
      <w:r w:rsidR="00C50C23" w:rsidRPr="007700C9">
        <w:t>.</w:t>
      </w:r>
    </w:p>
    <w:p w14:paraId="5FFCA98F" w14:textId="43A265B9" w:rsidR="006B3CB5" w:rsidRDefault="006B3CB5">
      <w:r>
        <w:br w:type="page"/>
      </w:r>
    </w:p>
    <w:p w14:paraId="7B01B853" w14:textId="776DA00F" w:rsidR="00C50C23" w:rsidRDefault="00C50C23" w:rsidP="000874D3">
      <w:pPr>
        <w:pStyle w:val="afd"/>
        <w:ind w:firstLine="0"/>
      </w:pPr>
      <w:r w:rsidRPr="007700C9">
        <w:lastRenderedPageBreak/>
        <w:t xml:space="preserve">Таблица </w:t>
      </w:r>
      <w:r w:rsidR="006B3CB5">
        <w:t>4</w:t>
      </w:r>
      <w:r w:rsidRPr="007700C9">
        <w:t xml:space="preserve"> </w:t>
      </w:r>
      <w:r w:rsidR="00EF47D2" w:rsidRPr="007700C9">
        <w:t>–</w:t>
      </w:r>
      <w:r w:rsidRPr="007700C9">
        <w:t xml:space="preserve"> Тесты</w:t>
      </w:r>
    </w:p>
    <w:tbl>
      <w:tblPr>
        <w:tblStyle w:val="a5"/>
        <w:tblW w:w="9097" w:type="dxa"/>
        <w:jc w:val="center"/>
        <w:tblLook w:val="04A0" w:firstRow="1" w:lastRow="0" w:firstColumn="1" w:lastColumn="0" w:noHBand="0" w:noVBand="1"/>
      </w:tblPr>
      <w:tblGrid>
        <w:gridCol w:w="819"/>
        <w:gridCol w:w="1671"/>
        <w:gridCol w:w="1839"/>
        <w:gridCol w:w="2911"/>
        <w:gridCol w:w="1857"/>
      </w:tblGrid>
      <w:tr w:rsidR="0094691F" w:rsidRPr="007700C9" w14:paraId="7A2A72A1" w14:textId="77777777" w:rsidTr="001118C9">
        <w:trPr>
          <w:jc w:val="center"/>
        </w:trPr>
        <w:tc>
          <w:tcPr>
            <w:tcW w:w="846" w:type="dxa"/>
            <w:vAlign w:val="center"/>
          </w:tcPr>
          <w:p w14:paraId="59C80CA3" w14:textId="77777777" w:rsidR="00C50C23" w:rsidRPr="004C5B14" w:rsidRDefault="00C50C23" w:rsidP="00B337D3">
            <w:pPr>
              <w:ind w:right="4"/>
              <w:jc w:val="center"/>
            </w:pPr>
            <w:r w:rsidRPr="004C5B14">
              <w:t>Ном</w:t>
            </w:r>
            <w:r w:rsidR="003618EF" w:rsidRPr="004C5B14">
              <w:t>е</w:t>
            </w:r>
            <w:r w:rsidRPr="004C5B14">
              <w:t>р теста</w:t>
            </w:r>
          </w:p>
        </w:tc>
        <w:tc>
          <w:tcPr>
            <w:tcW w:w="1764" w:type="dxa"/>
            <w:vAlign w:val="center"/>
          </w:tcPr>
          <w:p w14:paraId="6A99AAC5" w14:textId="77777777" w:rsidR="00C50C23" w:rsidRPr="004C5B14" w:rsidRDefault="00C50C23" w:rsidP="00B337D3">
            <w:pPr>
              <w:jc w:val="center"/>
            </w:pPr>
            <w:r w:rsidRPr="004C5B14">
              <w:t>Название таблицы</w:t>
            </w:r>
          </w:p>
        </w:tc>
        <w:tc>
          <w:tcPr>
            <w:tcW w:w="1951" w:type="dxa"/>
            <w:vAlign w:val="center"/>
          </w:tcPr>
          <w:p w14:paraId="24393470" w14:textId="77777777" w:rsidR="001A7683" w:rsidRPr="004C5B14" w:rsidRDefault="00C50C23" w:rsidP="00B337D3">
            <w:pPr>
              <w:jc w:val="center"/>
            </w:pPr>
            <w:r w:rsidRPr="004C5B14">
              <w:t xml:space="preserve">Название </w:t>
            </w:r>
          </w:p>
          <w:p w14:paraId="419D839B" w14:textId="77777777" w:rsidR="00C50C23" w:rsidRPr="004C5B14" w:rsidRDefault="00C50C23" w:rsidP="00B337D3">
            <w:pPr>
              <w:jc w:val="center"/>
              <w:rPr>
                <w:lang w:val="en-US"/>
              </w:rPr>
            </w:pPr>
            <w:r w:rsidRPr="004C5B14">
              <w:t>теста</w:t>
            </w:r>
          </w:p>
        </w:tc>
        <w:tc>
          <w:tcPr>
            <w:tcW w:w="2551" w:type="dxa"/>
            <w:vAlign w:val="center"/>
          </w:tcPr>
          <w:p w14:paraId="52CE9FC2" w14:textId="77777777" w:rsidR="001A7683" w:rsidRPr="004C5B14" w:rsidRDefault="00C50C23" w:rsidP="003618EF">
            <w:pPr>
              <w:jc w:val="center"/>
            </w:pPr>
            <w:r w:rsidRPr="004C5B14">
              <w:t xml:space="preserve">Входные </w:t>
            </w:r>
          </w:p>
          <w:p w14:paraId="5BD3B622" w14:textId="77777777" w:rsidR="00C50C23" w:rsidRPr="004C5B14" w:rsidRDefault="00C50C23" w:rsidP="003618EF">
            <w:pPr>
              <w:jc w:val="center"/>
            </w:pPr>
            <w:r w:rsidRPr="004C5B14">
              <w:t>данные</w:t>
            </w:r>
          </w:p>
        </w:tc>
        <w:tc>
          <w:tcPr>
            <w:tcW w:w="1985" w:type="dxa"/>
            <w:vAlign w:val="center"/>
          </w:tcPr>
          <w:p w14:paraId="63FF1C54" w14:textId="77777777" w:rsidR="001A7683" w:rsidRPr="004C5B14" w:rsidRDefault="00C50C23" w:rsidP="003618EF">
            <w:pPr>
              <w:jc w:val="center"/>
            </w:pPr>
            <w:r w:rsidRPr="004C5B14">
              <w:t xml:space="preserve">Выходные </w:t>
            </w:r>
          </w:p>
          <w:p w14:paraId="4CEEA485" w14:textId="77777777" w:rsidR="00C50C23" w:rsidRPr="004C5B14" w:rsidRDefault="00C50C23" w:rsidP="003618EF">
            <w:pPr>
              <w:jc w:val="center"/>
            </w:pPr>
            <w:r w:rsidRPr="004C5B14">
              <w:t>данные</w:t>
            </w:r>
          </w:p>
        </w:tc>
      </w:tr>
      <w:tr w:rsidR="0094691F" w:rsidRPr="007700C9" w14:paraId="75053F6E" w14:textId="77777777" w:rsidTr="001118C9">
        <w:trPr>
          <w:jc w:val="center"/>
        </w:trPr>
        <w:tc>
          <w:tcPr>
            <w:tcW w:w="846" w:type="dxa"/>
            <w:vAlign w:val="center"/>
          </w:tcPr>
          <w:p w14:paraId="497C9568" w14:textId="77777777" w:rsidR="00C50C23" w:rsidRPr="007700C9" w:rsidRDefault="00C50C23" w:rsidP="00B337D3">
            <w:pPr>
              <w:ind w:right="4"/>
              <w:jc w:val="center"/>
            </w:pPr>
            <w:r w:rsidRPr="007700C9">
              <w:t>1</w:t>
            </w:r>
          </w:p>
        </w:tc>
        <w:tc>
          <w:tcPr>
            <w:tcW w:w="1764" w:type="dxa"/>
            <w:vMerge w:val="restart"/>
            <w:vAlign w:val="center"/>
          </w:tcPr>
          <w:p w14:paraId="4B7C87A1" w14:textId="096466CF" w:rsidR="001118C9" w:rsidRPr="000E4B16" w:rsidRDefault="000E4B16" w:rsidP="001118C9">
            <w:pPr>
              <w:jc w:val="center"/>
            </w:pPr>
            <w:r>
              <w:t>Соки</w:t>
            </w:r>
          </w:p>
        </w:tc>
        <w:tc>
          <w:tcPr>
            <w:tcW w:w="1951" w:type="dxa"/>
            <w:vAlign w:val="center"/>
          </w:tcPr>
          <w:p w14:paraId="036C04F5" w14:textId="77777777" w:rsidR="00C50C23" w:rsidRPr="007700C9" w:rsidRDefault="00C50C23" w:rsidP="00B337D3">
            <w:pPr>
              <w:jc w:val="center"/>
            </w:pPr>
            <w:r w:rsidRPr="007700C9">
              <w:t>Добавление</w:t>
            </w:r>
          </w:p>
        </w:tc>
        <w:tc>
          <w:tcPr>
            <w:tcW w:w="2551" w:type="dxa"/>
            <w:vAlign w:val="center"/>
          </w:tcPr>
          <w:p w14:paraId="6206D9D5" w14:textId="5558E83A" w:rsidR="00C50C23" w:rsidRPr="007700C9" w:rsidRDefault="008C08C6" w:rsidP="00B337D3">
            <w:pPr>
              <w:jc w:val="center"/>
            </w:pPr>
            <w:r w:rsidRPr="008C08C6">
              <w:t>Сок</w:t>
            </w:r>
            <w:r>
              <w:t xml:space="preserve">, </w:t>
            </w:r>
            <w:r w:rsidRPr="008C08C6">
              <w:t>25</w:t>
            </w:r>
            <w:r>
              <w:t xml:space="preserve">0, </w:t>
            </w:r>
            <w:r w:rsidRPr="008C08C6">
              <w:t>Яблоко</w:t>
            </w:r>
            <w:r>
              <w:t xml:space="preserve">, </w:t>
            </w:r>
            <w:r w:rsidRPr="008C08C6">
              <w:t>true</w:t>
            </w:r>
          </w:p>
        </w:tc>
        <w:tc>
          <w:tcPr>
            <w:tcW w:w="1985" w:type="dxa"/>
            <w:vAlign w:val="center"/>
          </w:tcPr>
          <w:p w14:paraId="0F31653B" w14:textId="2AB1D752" w:rsidR="00C50C23" w:rsidRPr="007700C9" w:rsidRDefault="001118C9" w:rsidP="00B337D3">
            <w:pPr>
              <w:ind w:hanging="2"/>
              <w:jc w:val="center"/>
            </w:pPr>
            <w:r>
              <w:t>Обновление таблицы</w:t>
            </w:r>
          </w:p>
        </w:tc>
      </w:tr>
      <w:tr w:rsidR="00A92B60" w:rsidRPr="007700C9" w14:paraId="3FC945A4" w14:textId="77777777" w:rsidTr="001118C9">
        <w:trPr>
          <w:jc w:val="center"/>
        </w:trPr>
        <w:tc>
          <w:tcPr>
            <w:tcW w:w="846" w:type="dxa"/>
            <w:vAlign w:val="center"/>
          </w:tcPr>
          <w:p w14:paraId="655F453C" w14:textId="77777777" w:rsidR="00811A39" w:rsidRPr="007700C9" w:rsidRDefault="00811A39" w:rsidP="00B337D3">
            <w:pPr>
              <w:ind w:right="4"/>
              <w:jc w:val="center"/>
            </w:pPr>
            <w:r w:rsidRPr="007700C9">
              <w:t>2</w:t>
            </w:r>
          </w:p>
        </w:tc>
        <w:tc>
          <w:tcPr>
            <w:tcW w:w="1764" w:type="dxa"/>
            <w:vMerge/>
            <w:vAlign w:val="center"/>
          </w:tcPr>
          <w:p w14:paraId="12F00CC1" w14:textId="77777777" w:rsidR="00811A39" w:rsidRPr="007700C9" w:rsidRDefault="00811A39" w:rsidP="00B337D3">
            <w:pPr>
              <w:ind w:firstLine="16"/>
              <w:jc w:val="center"/>
            </w:pPr>
          </w:p>
        </w:tc>
        <w:tc>
          <w:tcPr>
            <w:tcW w:w="1951" w:type="dxa"/>
            <w:vAlign w:val="center"/>
          </w:tcPr>
          <w:p w14:paraId="1E26088E" w14:textId="77777777" w:rsidR="00811A39" w:rsidRPr="007700C9" w:rsidRDefault="00811A39" w:rsidP="00B337D3">
            <w:pPr>
              <w:jc w:val="center"/>
            </w:pPr>
            <w:r w:rsidRPr="007700C9">
              <w:t>Редактирование</w:t>
            </w:r>
          </w:p>
        </w:tc>
        <w:tc>
          <w:tcPr>
            <w:tcW w:w="2551" w:type="dxa"/>
            <w:vAlign w:val="center"/>
          </w:tcPr>
          <w:p w14:paraId="66A200CF" w14:textId="528E969C" w:rsidR="00811A39" w:rsidRPr="007700C9" w:rsidRDefault="008C08C6" w:rsidP="00B337D3">
            <w:pPr>
              <w:jc w:val="center"/>
            </w:pPr>
            <w:r w:rsidRPr="008C08C6">
              <w:t>Новый сок</w:t>
            </w:r>
            <w:r>
              <w:t xml:space="preserve">, </w:t>
            </w:r>
            <w:r w:rsidRPr="008C08C6">
              <w:t>500</w:t>
            </w:r>
            <w:r>
              <w:t xml:space="preserve">, </w:t>
            </w:r>
            <w:r w:rsidRPr="008C08C6">
              <w:t>Апельсин</w:t>
            </w:r>
            <w:r>
              <w:t xml:space="preserve">, </w:t>
            </w:r>
            <w:r w:rsidRPr="008C08C6">
              <w:t>false</w:t>
            </w:r>
          </w:p>
        </w:tc>
        <w:tc>
          <w:tcPr>
            <w:tcW w:w="1985" w:type="dxa"/>
            <w:vAlign w:val="center"/>
          </w:tcPr>
          <w:p w14:paraId="306C24B7" w14:textId="688D9B64" w:rsidR="00FB7F42" w:rsidRPr="007700C9" w:rsidRDefault="001118C9" w:rsidP="00B337D3">
            <w:pPr>
              <w:ind w:hanging="2"/>
              <w:jc w:val="center"/>
            </w:pPr>
            <w:r>
              <w:t>Обновление таблицы</w:t>
            </w:r>
          </w:p>
        </w:tc>
      </w:tr>
      <w:tr w:rsidR="0014705B" w:rsidRPr="007700C9" w14:paraId="7A0FBE36" w14:textId="77777777" w:rsidTr="001118C9">
        <w:trPr>
          <w:jc w:val="center"/>
        </w:trPr>
        <w:tc>
          <w:tcPr>
            <w:tcW w:w="846" w:type="dxa"/>
            <w:vAlign w:val="center"/>
          </w:tcPr>
          <w:p w14:paraId="259586FB" w14:textId="1DE9260A" w:rsidR="0014705B" w:rsidRPr="007700C9" w:rsidRDefault="001118C9" w:rsidP="00B337D3">
            <w:pPr>
              <w:ind w:right="4"/>
              <w:jc w:val="center"/>
            </w:pPr>
            <w:r>
              <w:t>3</w:t>
            </w:r>
          </w:p>
        </w:tc>
        <w:tc>
          <w:tcPr>
            <w:tcW w:w="1764" w:type="dxa"/>
            <w:vMerge/>
            <w:vAlign w:val="center"/>
          </w:tcPr>
          <w:p w14:paraId="74681161" w14:textId="77777777" w:rsidR="0014705B" w:rsidRPr="007700C9" w:rsidRDefault="0014705B" w:rsidP="00B337D3">
            <w:pPr>
              <w:ind w:firstLine="16"/>
              <w:jc w:val="center"/>
              <w:rPr>
                <w:lang w:val="en-US"/>
              </w:rPr>
            </w:pPr>
          </w:p>
        </w:tc>
        <w:tc>
          <w:tcPr>
            <w:tcW w:w="1951" w:type="dxa"/>
            <w:vAlign w:val="center"/>
          </w:tcPr>
          <w:p w14:paraId="576FAEC2" w14:textId="77777777" w:rsidR="0014705B" w:rsidRPr="007700C9" w:rsidRDefault="0014705B" w:rsidP="00B337D3">
            <w:pPr>
              <w:jc w:val="center"/>
            </w:pPr>
            <w:r w:rsidRPr="007700C9">
              <w:t>Удаление</w:t>
            </w:r>
          </w:p>
        </w:tc>
        <w:tc>
          <w:tcPr>
            <w:tcW w:w="2551" w:type="dxa"/>
            <w:vAlign w:val="center"/>
          </w:tcPr>
          <w:p w14:paraId="10629603" w14:textId="695B2719" w:rsidR="0014705B" w:rsidRPr="007700C9" w:rsidRDefault="001118C9" w:rsidP="00B337D3">
            <w:pPr>
              <w:jc w:val="center"/>
            </w:pPr>
            <w:r>
              <w:t>Удаление записи №</w:t>
            </w:r>
            <w:r w:rsidR="00D50615">
              <w:t>4</w:t>
            </w:r>
          </w:p>
        </w:tc>
        <w:tc>
          <w:tcPr>
            <w:tcW w:w="1985" w:type="dxa"/>
            <w:vAlign w:val="center"/>
          </w:tcPr>
          <w:p w14:paraId="751D248A" w14:textId="218F0984" w:rsidR="00FB7F42" w:rsidRPr="001118C9" w:rsidRDefault="001118C9" w:rsidP="00B11EEA">
            <w:pPr>
              <w:ind w:hanging="2"/>
              <w:jc w:val="center"/>
            </w:pPr>
            <w:r>
              <w:t>Обновление таблицы</w:t>
            </w:r>
          </w:p>
        </w:tc>
      </w:tr>
      <w:tr w:rsidR="001118C9" w:rsidRPr="007700C9" w14:paraId="533BC498" w14:textId="77777777" w:rsidTr="007839D0">
        <w:trPr>
          <w:jc w:val="center"/>
        </w:trPr>
        <w:tc>
          <w:tcPr>
            <w:tcW w:w="846" w:type="dxa"/>
            <w:vAlign w:val="center"/>
          </w:tcPr>
          <w:p w14:paraId="49011607" w14:textId="04A8A12A" w:rsidR="001118C9" w:rsidRPr="007700C9" w:rsidRDefault="001118C9" w:rsidP="001118C9">
            <w:pPr>
              <w:ind w:right="4"/>
              <w:jc w:val="center"/>
            </w:pPr>
            <w:r>
              <w:t>4</w:t>
            </w:r>
          </w:p>
        </w:tc>
        <w:tc>
          <w:tcPr>
            <w:tcW w:w="1764" w:type="dxa"/>
            <w:vMerge w:val="restart"/>
            <w:vAlign w:val="center"/>
          </w:tcPr>
          <w:p w14:paraId="49B6E07C" w14:textId="57AF859B" w:rsidR="001118C9" w:rsidRPr="007700C9" w:rsidRDefault="000E4B16" w:rsidP="001118C9">
            <w:pPr>
              <w:ind w:firstLine="16"/>
              <w:jc w:val="center"/>
            </w:pPr>
            <w:r>
              <w:t>Газировки</w:t>
            </w:r>
          </w:p>
        </w:tc>
        <w:tc>
          <w:tcPr>
            <w:tcW w:w="1951" w:type="dxa"/>
            <w:vAlign w:val="center"/>
          </w:tcPr>
          <w:p w14:paraId="07CEDC01" w14:textId="77777777" w:rsidR="001118C9" w:rsidRPr="007700C9" w:rsidRDefault="001118C9" w:rsidP="001118C9">
            <w:pPr>
              <w:jc w:val="center"/>
            </w:pPr>
            <w:r w:rsidRPr="007700C9">
              <w:t>Добавление</w:t>
            </w:r>
          </w:p>
        </w:tc>
        <w:tc>
          <w:tcPr>
            <w:tcW w:w="2551" w:type="dxa"/>
            <w:vAlign w:val="center"/>
          </w:tcPr>
          <w:p w14:paraId="25DAB582" w14:textId="11E43CB3" w:rsidR="001118C9" w:rsidRPr="001118C9" w:rsidRDefault="000776FF" w:rsidP="001118C9">
            <w:pPr>
              <w:jc w:val="center"/>
            </w:pPr>
            <w:r w:rsidRPr="000776FF">
              <w:t>Сода</w:t>
            </w:r>
            <w:r>
              <w:t xml:space="preserve">, </w:t>
            </w:r>
            <w:r w:rsidRPr="000776FF">
              <w:t>500</w:t>
            </w:r>
            <w:r>
              <w:t xml:space="preserve">, </w:t>
            </w:r>
            <w:r w:rsidRPr="000776FF">
              <w:t>Среднегазированная</w:t>
            </w:r>
            <w:r>
              <w:t xml:space="preserve">, </w:t>
            </w:r>
            <w:r w:rsidRPr="000776FF">
              <w:t>1500</w:t>
            </w:r>
          </w:p>
        </w:tc>
        <w:tc>
          <w:tcPr>
            <w:tcW w:w="1985" w:type="dxa"/>
          </w:tcPr>
          <w:p w14:paraId="791C7184" w14:textId="1C78AF93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62078331" w14:textId="77777777" w:rsidTr="007839D0">
        <w:trPr>
          <w:jc w:val="center"/>
        </w:trPr>
        <w:tc>
          <w:tcPr>
            <w:tcW w:w="846" w:type="dxa"/>
            <w:vAlign w:val="center"/>
          </w:tcPr>
          <w:p w14:paraId="36F1EDEF" w14:textId="0720E2D4" w:rsidR="001118C9" w:rsidRPr="007700C9" w:rsidRDefault="001118C9" w:rsidP="001118C9">
            <w:pPr>
              <w:ind w:right="4"/>
              <w:jc w:val="center"/>
            </w:pPr>
            <w:r>
              <w:t>5</w:t>
            </w:r>
          </w:p>
        </w:tc>
        <w:tc>
          <w:tcPr>
            <w:tcW w:w="1764" w:type="dxa"/>
            <w:vMerge/>
            <w:vAlign w:val="center"/>
          </w:tcPr>
          <w:p w14:paraId="7A41C72E" w14:textId="77777777" w:rsidR="001118C9" w:rsidRPr="007700C9" w:rsidRDefault="001118C9" w:rsidP="001118C9">
            <w:pPr>
              <w:ind w:firstLine="16"/>
              <w:jc w:val="center"/>
              <w:rPr>
                <w:lang w:val="en-US"/>
              </w:rPr>
            </w:pPr>
          </w:p>
        </w:tc>
        <w:tc>
          <w:tcPr>
            <w:tcW w:w="1951" w:type="dxa"/>
            <w:vAlign w:val="center"/>
          </w:tcPr>
          <w:p w14:paraId="48833C5A" w14:textId="77777777" w:rsidR="001118C9" w:rsidRPr="007700C9" w:rsidRDefault="001118C9" w:rsidP="001118C9">
            <w:pPr>
              <w:jc w:val="center"/>
            </w:pPr>
            <w:r w:rsidRPr="007700C9">
              <w:t>Редактирование</w:t>
            </w:r>
          </w:p>
        </w:tc>
        <w:tc>
          <w:tcPr>
            <w:tcW w:w="2551" w:type="dxa"/>
            <w:vAlign w:val="center"/>
          </w:tcPr>
          <w:p w14:paraId="4D8D8A44" w14:textId="2D051BA2" w:rsidR="001118C9" w:rsidRPr="007700C9" w:rsidRDefault="000776FF" w:rsidP="001118C9">
            <w:pPr>
              <w:jc w:val="center"/>
            </w:pPr>
            <w:r w:rsidRPr="000776FF">
              <w:t>Новая Сода</w:t>
            </w:r>
            <w:r>
              <w:t xml:space="preserve">, </w:t>
            </w:r>
            <w:r w:rsidRPr="000776FF">
              <w:t>1000</w:t>
            </w:r>
            <w:r>
              <w:t xml:space="preserve">, </w:t>
            </w:r>
            <w:r w:rsidRPr="000776FF">
              <w:t>Сильногазированная</w:t>
            </w:r>
            <w:r>
              <w:t xml:space="preserve">, </w:t>
            </w:r>
            <w:r w:rsidRPr="000776FF">
              <w:t>2500</w:t>
            </w:r>
          </w:p>
        </w:tc>
        <w:tc>
          <w:tcPr>
            <w:tcW w:w="1985" w:type="dxa"/>
          </w:tcPr>
          <w:p w14:paraId="3A441C89" w14:textId="5CF45525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7C0769D6" w14:textId="77777777" w:rsidTr="007839D0">
        <w:trPr>
          <w:jc w:val="center"/>
        </w:trPr>
        <w:tc>
          <w:tcPr>
            <w:tcW w:w="846" w:type="dxa"/>
            <w:vAlign w:val="center"/>
          </w:tcPr>
          <w:p w14:paraId="7B2C89DB" w14:textId="12949402" w:rsidR="001118C9" w:rsidRPr="001118C9" w:rsidRDefault="001118C9" w:rsidP="001118C9">
            <w:pPr>
              <w:ind w:right="4"/>
              <w:jc w:val="center"/>
            </w:pPr>
            <w:r>
              <w:t>6</w:t>
            </w:r>
          </w:p>
        </w:tc>
        <w:tc>
          <w:tcPr>
            <w:tcW w:w="1764" w:type="dxa"/>
            <w:vMerge/>
            <w:vAlign w:val="center"/>
          </w:tcPr>
          <w:p w14:paraId="76B187FF" w14:textId="77777777" w:rsidR="001118C9" w:rsidRPr="007700C9" w:rsidRDefault="001118C9" w:rsidP="001118C9">
            <w:pPr>
              <w:ind w:firstLine="16"/>
              <w:jc w:val="center"/>
              <w:rPr>
                <w:lang w:val="en-US"/>
              </w:rPr>
            </w:pPr>
          </w:p>
        </w:tc>
        <w:tc>
          <w:tcPr>
            <w:tcW w:w="1951" w:type="dxa"/>
            <w:vAlign w:val="center"/>
          </w:tcPr>
          <w:p w14:paraId="13BB4224" w14:textId="77777777" w:rsidR="001118C9" w:rsidRPr="007700C9" w:rsidRDefault="001118C9" w:rsidP="001118C9">
            <w:pPr>
              <w:jc w:val="center"/>
            </w:pPr>
            <w:r w:rsidRPr="007700C9">
              <w:t>Удаление</w:t>
            </w:r>
          </w:p>
        </w:tc>
        <w:tc>
          <w:tcPr>
            <w:tcW w:w="2551" w:type="dxa"/>
            <w:vAlign w:val="center"/>
          </w:tcPr>
          <w:p w14:paraId="57F22780" w14:textId="39C604BB" w:rsidR="001118C9" w:rsidRPr="007700C9" w:rsidRDefault="008D6B47" w:rsidP="001118C9">
            <w:pPr>
              <w:jc w:val="center"/>
            </w:pPr>
            <w:r>
              <w:t>Удаление записи №</w:t>
            </w:r>
            <w:r w:rsidR="000776FF">
              <w:t>3</w:t>
            </w:r>
          </w:p>
        </w:tc>
        <w:tc>
          <w:tcPr>
            <w:tcW w:w="1985" w:type="dxa"/>
          </w:tcPr>
          <w:p w14:paraId="256DB00B" w14:textId="247355DE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1EF5DFED" w14:textId="77777777" w:rsidTr="007839D0">
        <w:trPr>
          <w:jc w:val="center"/>
        </w:trPr>
        <w:tc>
          <w:tcPr>
            <w:tcW w:w="846" w:type="dxa"/>
            <w:vAlign w:val="center"/>
          </w:tcPr>
          <w:p w14:paraId="437440C3" w14:textId="119166DE" w:rsidR="001118C9" w:rsidRPr="007700C9" w:rsidRDefault="001118C9" w:rsidP="001118C9">
            <w:pPr>
              <w:ind w:right="4"/>
              <w:jc w:val="center"/>
            </w:pPr>
            <w:r>
              <w:t>7</w:t>
            </w:r>
          </w:p>
        </w:tc>
        <w:tc>
          <w:tcPr>
            <w:tcW w:w="1764" w:type="dxa"/>
            <w:vMerge w:val="restart"/>
            <w:vAlign w:val="center"/>
          </w:tcPr>
          <w:p w14:paraId="5DE542CB" w14:textId="5B134417" w:rsidR="001118C9" w:rsidRPr="006B3CB5" w:rsidRDefault="000E4B16" w:rsidP="001118C9">
            <w:pPr>
              <w:ind w:firstLine="16"/>
              <w:jc w:val="center"/>
            </w:pPr>
            <w:r>
              <w:t>Алкоголь</w:t>
            </w:r>
          </w:p>
        </w:tc>
        <w:tc>
          <w:tcPr>
            <w:tcW w:w="1951" w:type="dxa"/>
            <w:vAlign w:val="center"/>
          </w:tcPr>
          <w:p w14:paraId="3F404A4D" w14:textId="77777777" w:rsidR="001118C9" w:rsidRPr="007700C9" w:rsidRDefault="001118C9" w:rsidP="001118C9">
            <w:pPr>
              <w:jc w:val="center"/>
            </w:pPr>
            <w:r w:rsidRPr="007700C9">
              <w:t>Добавление</w:t>
            </w:r>
          </w:p>
        </w:tc>
        <w:tc>
          <w:tcPr>
            <w:tcW w:w="2551" w:type="dxa"/>
            <w:vAlign w:val="center"/>
          </w:tcPr>
          <w:p w14:paraId="206F3CAC" w14:textId="2F36C34A" w:rsidR="001118C9" w:rsidRPr="007700C9" w:rsidRDefault="00C04E05" w:rsidP="001118C9">
            <w:pPr>
              <w:jc w:val="center"/>
            </w:pPr>
            <w:r w:rsidRPr="00C04E05">
              <w:t>Алкоголь</w:t>
            </w:r>
            <w:r>
              <w:t xml:space="preserve">, </w:t>
            </w:r>
            <w:r w:rsidRPr="00C04E05">
              <w:t>1250</w:t>
            </w:r>
            <w:r>
              <w:t xml:space="preserve">, </w:t>
            </w:r>
            <w:r w:rsidRPr="00C04E05">
              <w:t>Вино</w:t>
            </w:r>
            <w:r>
              <w:t xml:space="preserve">, </w:t>
            </w:r>
            <w:r w:rsidRPr="00C04E05">
              <w:t>11</w:t>
            </w:r>
          </w:p>
        </w:tc>
        <w:tc>
          <w:tcPr>
            <w:tcW w:w="1985" w:type="dxa"/>
          </w:tcPr>
          <w:p w14:paraId="0C5E7687" w14:textId="77B1EEED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0B8178FB" w14:textId="77777777" w:rsidTr="007839D0">
        <w:trPr>
          <w:jc w:val="center"/>
        </w:trPr>
        <w:tc>
          <w:tcPr>
            <w:tcW w:w="846" w:type="dxa"/>
            <w:vAlign w:val="center"/>
          </w:tcPr>
          <w:p w14:paraId="599C5A7E" w14:textId="0AA72FD4" w:rsidR="001118C9" w:rsidRPr="007700C9" w:rsidRDefault="001118C9" w:rsidP="001118C9">
            <w:pPr>
              <w:ind w:right="4"/>
              <w:jc w:val="center"/>
            </w:pPr>
            <w:r>
              <w:t>8</w:t>
            </w:r>
          </w:p>
        </w:tc>
        <w:tc>
          <w:tcPr>
            <w:tcW w:w="1764" w:type="dxa"/>
            <w:vMerge/>
            <w:vAlign w:val="center"/>
          </w:tcPr>
          <w:p w14:paraId="5E4873FB" w14:textId="77777777" w:rsidR="001118C9" w:rsidRPr="007700C9" w:rsidRDefault="001118C9" w:rsidP="001118C9">
            <w:pPr>
              <w:jc w:val="center"/>
            </w:pPr>
          </w:p>
        </w:tc>
        <w:tc>
          <w:tcPr>
            <w:tcW w:w="1951" w:type="dxa"/>
            <w:vAlign w:val="center"/>
          </w:tcPr>
          <w:p w14:paraId="1C9646B7" w14:textId="77777777" w:rsidR="001118C9" w:rsidRPr="007700C9" w:rsidRDefault="001118C9" w:rsidP="001118C9">
            <w:pPr>
              <w:jc w:val="center"/>
            </w:pPr>
            <w:r w:rsidRPr="007700C9">
              <w:t>Редактирование</w:t>
            </w:r>
          </w:p>
        </w:tc>
        <w:tc>
          <w:tcPr>
            <w:tcW w:w="2551" w:type="dxa"/>
            <w:vAlign w:val="center"/>
          </w:tcPr>
          <w:p w14:paraId="3E92F266" w14:textId="196522A2" w:rsidR="001118C9" w:rsidRPr="008D6B47" w:rsidRDefault="00C04E05" w:rsidP="001118C9">
            <w:pPr>
              <w:jc w:val="center"/>
              <w:rPr>
                <w:lang w:val="en-US"/>
              </w:rPr>
            </w:pPr>
            <w:r w:rsidRPr="00C04E05">
              <w:t>Новый Алкоголь</w:t>
            </w:r>
            <w:r>
              <w:t xml:space="preserve">, </w:t>
            </w:r>
            <w:r w:rsidRPr="00C04E05">
              <w:t>1750</w:t>
            </w:r>
            <w:r>
              <w:t xml:space="preserve">, </w:t>
            </w:r>
            <w:r w:rsidRPr="00C04E05">
              <w:t>Виски</w:t>
            </w:r>
            <w:r>
              <w:t xml:space="preserve">, </w:t>
            </w:r>
            <w:r w:rsidRPr="00C04E05">
              <w:t>21</w:t>
            </w:r>
          </w:p>
        </w:tc>
        <w:tc>
          <w:tcPr>
            <w:tcW w:w="1985" w:type="dxa"/>
          </w:tcPr>
          <w:p w14:paraId="4F6908BF" w14:textId="0027ECAB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7ADC5A78" w14:textId="77777777" w:rsidTr="007839D0">
        <w:trPr>
          <w:jc w:val="center"/>
        </w:trPr>
        <w:tc>
          <w:tcPr>
            <w:tcW w:w="846" w:type="dxa"/>
            <w:vAlign w:val="center"/>
          </w:tcPr>
          <w:p w14:paraId="79323B9C" w14:textId="6E9B6320" w:rsidR="001118C9" w:rsidRPr="001118C9" w:rsidRDefault="001118C9" w:rsidP="001118C9">
            <w:pPr>
              <w:ind w:right="4"/>
              <w:jc w:val="center"/>
            </w:pPr>
            <w:r>
              <w:t>9</w:t>
            </w:r>
          </w:p>
        </w:tc>
        <w:tc>
          <w:tcPr>
            <w:tcW w:w="1764" w:type="dxa"/>
            <w:vMerge/>
            <w:vAlign w:val="center"/>
          </w:tcPr>
          <w:p w14:paraId="1725CB9B" w14:textId="77777777" w:rsidR="001118C9" w:rsidRPr="007700C9" w:rsidRDefault="001118C9" w:rsidP="001118C9">
            <w:pPr>
              <w:jc w:val="center"/>
            </w:pPr>
          </w:p>
        </w:tc>
        <w:tc>
          <w:tcPr>
            <w:tcW w:w="1951" w:type="dxa"/>
            <w:vAlign w:val="center"/>
          </w:tcPr>
          <w:p w14:paraId="2000BD92" w14:textId="77777777" w:rsidR="001118C9" w:rsidRPr="007700C9" w:rsidRDefault="001118C9" w:rsidP="001118C9">
            <w:pPr>
              <w:jc w:val="center"/>
            </w:pPr>
            <w:r w:rsidRPr="007700C9">
              <w:t>Удаление</w:t>
            </w:r>
          </w:p>
        </w:tc>
        <w:tc>
          <w:tcPr>
            <w:tcW w:w="2551" w:type="dxa"/>
            <w:vAlign w:val="center"/>
          </w:tcPr>
          <w:p w14:paraId="359ED0F2" w14:textId="7E89C56A" w:rsidR="001118C9" w:rsidRPr="008D6B47" w:rsidRDefault="008D6B47" w:rsidP="001118C9">
            <w:pPr>
              <w:jc w:val="center"/>
              <w:rPr>
                <w:lang w:val="en-US"/>
              </w:rPr>
            </w:pPr>
            <w:r>
              <w:t>Удаление записи №</w:t>
            </w:r>
            <w:r w:rsidR="00C04E05">
              <w:t>3</w:t>
            </w:r>
          </w:p>
        </w:tc>
        <w:tc>
          <w:tcPr>
            <w:tcW w:w="1985" w:type="dxa"/>
          </w:tcPr>
          <w:p w14:paraId="4FF81221" w14:textId="16AF0542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48B31236" w14:textId="77777777" w:rsidTr="007839D0">
        <w:trPr>
          <w:jc w:val="center"/>
        </w:trPr>
        <w:tc>
          <w:tcPr>
            <w:tcW w:w="846" w:type="dxa"/>
            <w:vAlign w:val="center"/>
          </w:tcPr>
          <w:p w14:paraId="63BBD830" w14:textId="111B5BF8" w:rsidR="001118C9" w:rsidRPr="007700C9" w:rsidRDefault="001118C9" w:rsidP="001118C9">
            <w:pPr>
              <w:ind w:right="4"/>
              <w:jc w:val="center"/>
            </w:pPr>
            <w:r>
              <w:t>10</w:t>
            </w:r>
          </w:p>
        </w:tc>
        <w:tc>
          <w:tcPr>
            <w:tcW w:w="1764" w:type="dxa"/>
            <w:vMerge w:val="restart"/>
            <w:vAlign w:val="center"/>
          </w:tcPr>
          <w:p w14:paraId="38619EED" w14:textId="41E37B04" w:rsidR="001118C9" w:rsidRPr="007700C9" w:rsidRDefault="000E4B16" w:rsidP="001118C9">
            <w:pPr>
              <w:ind w:firstLine="16"/>
              <w:jc w:val="center"/>
            </w:pPr>
            <w:r>
              <w:t>Торговый автомат</w:t>
            </w:r>
          </w:p>
        </w:tc>
        <w:tc>
          <w:tcPr>
            <w:tcW w:w="1951" w:type="dxa"/>
            <w:vAlign w:val="center"/>
          </w:tcPr>
          <w:p w14:paraId="141ABCBF" w14:textId="77777777" w:rsidR="001118C9" w:rsidRPr="007700C9" w:rsidRDefault="001118C9" w:rsidP="001118C9">
            <w:pPr>
              <w:jc w:val="center"/>
            </w:pPr>
            <w:r w:rsidRPr="007700C9">
              <w:t>Добавление</w:t>
            </w:r>
          </w:p>
        </w:tc>
        <w:tc>
          <w:tcPr>
            <w:tcW w:w="2551" w:type="dxa"/>
            <w:vAlign w:val="center"/>
          </w:tcPr>
          <w:p w14:paraId="46273C25" w14:textId="7CDBC0B2" w:rsidR="001118C9" w:rsidRDefault="00C04E05" w:rsidP="001118C9">
            <w:pPr>
              <w:jc w:val="center"/>
              <w:rPr>
                <w:lang w:val="en-US"/>
              </w:rPr>
            </w:pPr>
            <w:r w:rsidRPr="00C04E05">
              <w:t>638b448dd16476c40b82fa94</w:t>
            </w:r>
            <w:r w:rsidR="008D6B47">
              <w:rPr>
                <w:lang w:val="en-US"/>
              </w:rPr>
              <w:t>,</w:t>
            </w:r>
            <w:r w:rsidR="008D6B47">
              <w:t xml:space="preserve"> </w:t>
            </w:r>
            <w:r w:rsidRPr="00C04E05">
              <w:t>638b486d725808b90b4874b3</w:t>
            </w:r>
            <w:r w:rsidR="008D1E15">
              <w:rPr>
                <w:lang w:val="en-US"/>
              </w:rPr>
              <w:t xml:space="preserve">, </w:t>
            </w:r>
            <w:r w:rsidRPr="00C04E05">
              <w:rPr>
                <w:lang w:val="en-US"/>
              </w:rPr>
              <w:t>638b4be03255b84528960021</w:t>
            </w:r>
            <w:r w:rsidR="008D1E15">
              <w:rPr>
                <w:lang w:val="en-US"/>
              </w:rPr>
              <w:t xml:space="preserve">, </w:t>
            </w:r>
          </w:p>
          <w:p w14:paraId="60C7AC46" w14:textId="3906AF5E" w:rsidR="008D1E15" w:rsidRPr="008D1E15" w:rsidRDefault="00C04E05" w:rsidP="001118C9">
            <w:pPr>
              <w:jc w:val="center"/>
            </w:pPr>
            <w:r w:rsidRPr="00C04E05">
              <w:t>Автомат</w:t>
            </w:r>
          </w:p>
        </w:tc>
        <w:tc>
          <w:tcPr>
            <w:tcW w:w="1985" w:type="dxa"/>
          </w:tcPr>
          <w:p w14:paraId="25F87BD3" w14:textId="5369841A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447459C6" w14:textId="77777777" w:rsidTr="007839D0">
        <w:trPr>
          <w:jc w:val="center"/>
        </w:trPr>
        <w:tc>
          <w:tcPr>
            <w:tcW w:w="846" w:type="dxa"/>
            <w:vAlign w:val="center"/>
          </w:tcPr>
          <w:p w14:paraId="18CE832D" w14:textId="036499C7" w:rsidR="001118C9" w:rsidRPr="007700C9" w:rsidRDefault="001118C9" w:rsidP="001118C9">
            <w:pPr>
              <w:ind w:right="4"/>
              <w:jc w:val="center"/>
            </w:pPr>
            <w:r>
              <w:t>11</w:t>
            </w:r>
          </w:p>
        </w:tc>
        <w:tc>
          <w:tcPr>
            <w:tcW w:w="1764" w:type="dxa"/>
            <w:vMerge/>
            <w:vAlign w:val="center"/>
          </w:tcPr>
          <w:p w14:paraId="458B1BDB" w14:textId="77777777" w:rsidR="001118C9" w:rsidRPr="007700C9" w:rsidRDefault="001118C9" w:rsidP="001118C9">
            <w:pPr>
              <w:ind w:firstLine="16"/>
              <w:jc w:val="center"/>
              <w:rPr>
                <w:lang w:val="en-US"/>
              </w:rPr>
            </w:pPr>
          </w:p>
        </w:tc>
        <w:tc>
          <w:tcPr>
            <w:tcW w:w="1951" w:type="dxa"/>
            <w:vAlign w:val="center"/>
          </w:tcPr>
          <w:p w14:paraId="04B8777B" w14:textId="77777777" w:rsidR="001118C9" w:rsidRPr="007700C9" w:rsidRDefault="001118C9" w:rsidP="001118C9">
            <w:pPr>
              <w:jc w:val="center"/>
            </w:pPr>
            <w:r w:rsidRPr="007700C9">
              <w:t>Редактирование</w:t>
            </w:r>
          </w:p>
        </w:tc>
        <w:tc>
          <w:tcPr>
            <w:tcW w:w="2551" w:type="dxa"/>
            <w:vAlign w:val="center"/>
          </w:tcPr>
          <w:p w14:paraId="489337FF" w14:textId="7A74F94E" w:rsidR="00C04E05" w:rsidRDefault="00C04E05" w:rsidP="00C04E05">
            <w:pPr>
              <w:jc w:val="center"/>
              <w:rPr>
                <w:lang w:val="en-US"/>
              </w:rPr>
            </w:pPr>
            <w:r w:rsidRPr="00C04E05">
              <w:rPr>
                <w:lang w:val="en-US"/>
              </w:rPr>
              <w:t>638b4be03255b84528960021</w:t>
            </w:r>
            <w:r>
              <w:rPr>
                <w:lang w:val="en-US"/>
              </w:rPr>
              <w:t xml:space="preserve">, </w:t>
            </w:r>
          </w:p>
          <w:p w14:paraId="416E7695" w14:textId="79A5C0AF" w:rsidR="001118C9" w:rsidRPr="008D6B47" w:rsidRDefault="00C04E05" w:rsidP="00C04E05">
            <w:pPr>
              <w:jc w:val="center"/>
            </w:pPr>
            <w:r>
              <w:t xml:space="preserve">Новый </w:t>
            </w:r>
            <w:r w:rsidRPr="00C04E05">
              <w:t>Автомат</w:t>
            </w:r>
          </w:p>
        </w:tc>
        <w:tc>
          <w:tcPr>
            <w:tcW w:w="1985" w:type="dxa"/>
          </w:tcPr>
          <w:p w14:paraId="241E962F" w14:textId="11FDBA76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1118C9" w:rsidRPr="007700C9" w14:paraId="7325473C" w14:textId="77777777" w:rsidTr="007839D0">
        <w:trPr>
          <w:jc w:val="center"/>
        </w:trPr>
        <w:tc>
          <w:tcPr>
            <w:tcW w:w="846" w:type="dxa"/>
            <w:vAlign w:val="center"/>
          </w:tcPr>
          <w:p w14:paraId="3CBB9010" w14:textId="79B23CC3" w:rsidR="001118C9" w:rsidRPr="00661724" w:rsidRDefault="001118C9" w:rsidP="001118C9">
            <w:pPr>
              <w:ind w:right="4"/>
              <w:jc w:val="center"/>
            </w:pPr>
            <w:r>
              <w:t>12</w:t>
            </w:r>
          </w:p>
        </w:tc>
        <w:tc>
          <w:tcPr>
            <w:tcW w:w="1764" w:type="dxa"/>
            <w:vMerge/>
            <w:vAlign w:val="center"/>
          </w:tcPr>
          <w:p w14:paraId="02929C78" w14:textId="77777777" w:rsidR="001118C9" w:rsidRPr="007700C9" w:rsidRDefault="001118C9" w:rsidP="001118C9">
            <w:pPr>
              <w:ind w:firstLine="16"/>
              <w:jc w:val="center"/>
              <w:rPr>
                <w:lang w:val="en-US"/>
              </w:rPr>
            </w:pPr>
          </w:p>
        </w:tc>
        <w:tc>
          <w:tcPr>
            <w:tcW w:w="1951" w:type="dxa"/>
            <w:vAlign w:val="center"/>
          </w:tcPr>
          <w:p w14:paraId="4D895539" w14:textId="77777777" w:rsidR="001118C9" w:rsidRPr="007700C9" w:rsidRDefault="001118C9" w:rsidP="001118C9">
            <w:pPr>
              <w:jc w:val="center"/>
            </w:pPr>
            <w:r w:rsidRPr="007700C9">
              <w:t>Удаление</w:t>
            </w:r>
          </w:p>
        </w:tc>
        <w:tc>
          <w:tcPr>
            <w:tcW w:w="2551" w:type="dxa"/>
            <w:vAlign w:val="center"/>
          </w:tcPr>
          <w:p w14:paraId="130A1B70" w14:textId="6932022A" w:rsidR="001118C9" w:rsidRPr="007700C9" w:rsidRDefault="008D6B47" w:rsidP="001118C9">
            <w:pPr>
              <w:jc w:val="center"/>
            </w:pPr>
            <w:r>
              <w:t>Удаление записи №</w:t>
            </w:r>
            <w:r w:rsidR="00C04E05">
              <w:t>4</w:t>
            </w:r>
          </w:p>
        </w:tc>
        <w:tc>
          <w:tcPr>
            <w:tcW w:w="1985" w:type="dxa"/>
          </w:tcPr>
          <w:p w14:paraId="61FE4837" w14:textId="4DE704D4" w:rsidR="001118C9" w:rsidRPr="007700C9" w:rsidRDefault="001118C9" w:rsidP="001118C9">
            <w:pPr>
              <w:ind w:hanging="2"/>
              <w:jc w:val="center"/>
            </w:pPr>
            <w:r w:rsidRPr="00421CD4">
              <w:t>Обновление таблицы</w:t>
            </w:r>
          </w:p>
        </w:tc>
      </w:tr>
      <w:tr w:rsidR="0023751B" w:rsidRPr="007700C9" w14:paraId="1BC5FAC6" w14:textId="77777777" w:rsidTr="001118C9">
        <w:tblPrEx>
          <w:jc w:val="left"/>
        </w:tblPrEx>
        <w:tc>
          <w:tcPr>
            <w:tcW w:w="846" w:type="dxa"/>
            <w:vAlign w:val="center"/>
          </w:tcPr>
          <w:p w14:paraId="5F0749B3" w14:textId="4033FB0B" w:rsidR="0023751B" w:rsidRPr="00B337D3" w:rsidRDefault="001118C9" w:rsidP="0023751B">
            <w:pPr>
              <w:jc w:val="center"/>
            </w:pPr>
            <w:r>
              <w:t>13</w:t>
            </w:r>
          </w:p>
        </w:tc>
        <w:tc>
          <w:tcPr>
            <w:tcW w:w="1764" w:type="dxa"/>
            <w:vAlign w:val="center"/>
          </w:tcPr>
          <w:p w14:paraId="35A3492C" w14:textId="5D0641A2" w:rsidR="0023751B" w:rsidRPr="007700C9" w:rsidRDefault="0023751B" w:rsidP="0023751B">
            <w:pPr>
              <w:jc w:val="center"/>
              <w:rPr>
                <w:lang w:val="en-US"/>
              </w:rPr>
            </w:pPr>
            <w:r>
              <w:t>Первый запрос</w:t>
            </w:r>
          </w:p>
        </w:tc>
        <w:tc>
          <w:tcPr>
            <w:tcW w:w="1951" w:type="dxa"/>
            <w:vAlign w:val="center"/>
          </w:tcPr>
          <w:p w14:paraId="543ADB19" w14:textId="3631875A" w:rsidR="0023751B" w:rsidRPr="007700C9" w:rsidRDefault="00FF1C06" w:rsidP="0023751B">
            <w:pPr>
              <w:jc w:val="center"/>
            </w:pPr>
            <w:r>
              <w:t>Выполнение запроса</w:t>
            </w:r>
          </w:p>
        </w:tc>
        <w:tc>
          <w:tcPr>
            <w:tcW w:w="2551" w:type="dxa"/>
            <w:vAlign w:val="center"/>
          </w:tcPr>
          <w:p w14:paraId="70F43E2C" w14:textId="78A99591" w:rsidR="0023751B" w:rsidRPr="007700C9" w:rsidRDefault="008D6B47" w:rsidP="0023751B">
            <w:pPr>
              <w:jc w:val="center"/>
            </w:pPr>
            <w:r w:rsidRPr="008D6B47">
              <w:t>6388816ee72cd74701899f92</w:t>
            </w:r>
          </w:p>
        </w:tc>
        <w:tc>
          <w:tcPr>
            <w:tcW w:w="1985" w:type="dxa"/>
            <w:vAlign w:val="center"/>
          </w:tcPr>
          <w:p w14:paraId="650213FF" w14:textId="4A5E27F4" w:rsidR="0023751B" w:rsidRPr="007700C9" w:rsidRDefault="008D6B47" w:rsidP="0023751B">
            <w:pPr>
              <w:jc w:val="center"/>
            </w:pPr>
            <w:r>
              <w:t>Документ</w:t>
            </w:r>
          </w:p>
        </w:tc>
      </w:tr>
      <w:tr w:rsidR="0023751B" w:rsidRPr="007700C9" w14:paraId="44BDBCE2" w14:textId="77777777" w:rsidTr="001118C9">
        <w:tblPrEx>
          <w:jc w:val="left"/>
        </w:tblPrEx>
        <w:tc>
          <w:tcPr>
            <w:tcW w:w="846" w:type="dxa"/>
            <w:vAlign w:val="center"/>
          </w:tcPr>
          <w:p w14:paraId="6DBBD741" w14:textId="3CBDE25A" w:rsidR="0023751B" w:rsidRPr="0023751B" w:rsidRDefault="001118C9" w:rsidP="0023751B">
            <w:pPr>
              <w:jc w:val="center"/>
            </w:pPr>
            <w:r>
              <w:t>14</w:t>
            </w:r>
          </w:p>
        </w:tc>
        <w:tc>
          <w:tcPr>
            <w:tcW w:w="1764" w:type="dxa"/>
            <w:vAlign w:val="center"/>
          </w:tcPr>
          <w:p w14:paraId="5A3DC02A" w14:textId="382E5D6F" w:rsidR="0023751B" w:rsidRPr="007700C9" w:rsidRDefault="0023751B" w:rsidP="0023751B">
            <w:pPr>
              <w:jc w:val="center"/>
            </w:pPr>
            <w:r>
              <w:t>Второй запрос</w:t>
            </w:r>
          </w:p>
        </w:tc>
        <w:tc>
          <w:tcPr>
            <w:tcW w:w="1951" w:type="dxa"/>
            <w:vAlign w:val="center"/>
          </w:tcPr>
          <w:p w14:paraId="0E01E64D" w14:textId="34474FA5" w:rsidR="0023751B" w:rsidRPr="007700C9" w:rsidRDefault="00FF1C06" w:rsidP="0023751B">
            <w:pPr>
              <w:jc w:val="center"/>
            </w:pPr>
            <w:r>
              <w:t>Выполнение запроса</w:t>
            </w:r>
          </w:p>
        </w:tc>
        <w:tc>
          <w:tcPr>
            <w:tcW w:w="2551" w:type="dxa"/>
            <w:vAlign w:val="center"/>
          </w:tcPr>
          <w:p w14:paraId="79ECBFAE" w14:textId="40F079E4" w:rsidR="0023751B" w:rsidRPr="007700C9" w:rsidRDefault="0023751B" w:rsidP="0023751B">
            <w:pPr>
              <w:ind w:hanging="6"/>
              <w:jc w:val="center"/>
            </w:pPr>
          </w:p>
        </w:tc>
        <w:tc>
          <w:tcPr>
            <w:tcW w:w="1985" w:type="dxa"/>
            <w:vAlign w:val="center"/>
          </w:tcPr>
          <w:p w14:paraId="4B924068" w14:textId="56223BB5" w:rsidR="0023751B" w:rsidRPr="007700C9" w:rsidRDefault="008D6B47" w:rsidP="0023751B">
            <w:pPr>
              <w:jc w:val="center"/>
            </w:pPr>
            <w:r>
              <w:t>Документ</w:t>
            </w:r>
          </w:p>
        </w:tc>
      </w:tr>
    </w:tbl>
    <w:p w14:paraId="7E59CC5C" w14:textId="6B71F74F" w:rsidR="009C024D" w:rsidRPr="007700C9" w:rsidRDefault="004E1027">
      <w:r w:rsidRPr="007700C9">
        <w:br w:type="page"/>
      </w:r>
    </w:p>
    <w:p w14:paraId="5601E83F" w14:textId="45FE062F" w:rsidR="004E1027" w:rsidRDefault="0065337F" w:rsidP="0065337F">
      <w:pPr>
        <w:pStyle w:val="15"/>
      </w:pPr>
      <w:bookmarkStart w:id="24" w:name="_Toc470525805"/>
      <w:bookmarkStart w:id="25" w:name="_Toc122459491"/>
      <w:r>
        <w:lastRenderedPageBreak/>
        <w:t>8</w:t>
      </w:r>
      <w:r w:rsidR="001118C9">
        <w:t>.</w:t>
      </w:r>
      <w:r>
        <w:t xml:space="preserve"> </w:t>
      </w:r>
      <w:r w:rsidR="004E1027" w:rsidRPr="007700C9">
        <w:t>Результаты тестирования</w:t>
      </w:r>
      <w:bookmarkEnd w:id="24"/>
      <w:bookmarkEnd w:id="25"/>
    </w:p>
    <w:p w14:paraId="3D401E01" w14:textId="5DDF2CF5" w:rsidR="001118C9" w:rsidRPr="001118C9" w:rsidRDefault="008C08C6" w:rsidP="001118C9">
      <w:pPr>
        <w:pStyle w:val="afd"/>
        <w:ind w:firstLine="0"/>
        <w:jc w:val="center"/>
      </w:pPr>
      <w:r>
        <w:rPr>
          <w:noProof/>
        </w:rPr>
        <w:drawing>
          <wp:inline distT="0" distB="0" distL="0" distR="0" wp14:anchorId="55CC892C" wp14:editId="1C9AC8F0">
            <wp:extent cx="4805604" cy="1279234"/>
            <wp:effectExtent l="19050" t="19050" r="14605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814" cy="1284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C22D1" w14:textId="2FD68B35" w:rsidR="009C7D2C" w:rsidRDefault="009C7D2C" w:rsidP="009B7C37">
      <w:pPr>
        <w:pStyle w:val="afd"/>
        <w:ind w:firstLine="0"/>
        <w:jc w:val="center"/>
      </w:pPr>
      <w:bookmarkStart w:id="26" w:name="_Toc338542216"/>
      <w:bookmarkStart w:id="27" w:name="_Toc420685103"/>
      <w:r w:rsidRPr="00E120BE">
        <w:t xml:space="preserve">Рисунок </w:t>
      </w:r>
      <w:r w:rsidR="001118C9">
        <w:t>4</w:t>
      </w:r>
      <w:r w:rsidRPr="00E120BE">
        <w:t xml:space="preserve"> – </w:t>
      </w:r>
      <w:r w:rsidR="001118C9">
        <w:t>Результат теста №1</w:t>
      </w:r>
    </w:p>
    <w:p w14:paraId="54A73E67" w14:textId="77777777" w:rsidR="001118C9" w:rsidRPr="001118C9" w:rsidRDefault="001118C9" w:rsidP="009B7C37">
      <w:pPr>
        <w:pStyle w:val="afd"/>
        <w:ind w:firstLine="0"/>
        <w:jc w:val="center"/>
        <w:rPr>
          <w:i/>
          <w:szCs w:val="28"/>
        </w:rPr>
      </w:pPr>
    </w:p>
    <w:p w14:paraId="70CEC34A" w14:textId="592CC333" w:rsidR="009C7D2C" w:rsidRDefault="008C08C6" w:rsidP="001118C9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254953F2" wp14:editId="217B2587">
            <wp:extent cx="4946022" cy="1324544"/>
            <wp:effectExtent l="19050" t="19050" r="2603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023" cy="1329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729D47" w14:textId="5101B1D2" w:rsidR="001118C9" w:rsidRPr="001118C9" w:rsidRDefault="001118C9" w:rsidP="001118C9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t>5</w:t>
      </w:r>
      <w:r w:rsidRPr="00E120BE">
        <w:t xml:space="preserve"> – </w:t>
      </w:r>
      <w:r>
        <w:t>Результат теста №2</w:t>
      </w:r>
    </w:p>
    <w:p w14:paraId="3B60B57F" w14:textId="096FE01D" w:rsidR="001118C9" w:rsidRDefault="001118C9" w:rsidP="009C7D2C">
      <w:pPr>
        <w:pStyle w:val="afd"/>
        <w:jc w:val="center"/>
        <w:rPr>
          <w:i/>
          <w:szCs w:val="28"/>
        </w:rPr>
      </w:pPr>
    </w:p>
    <w:p w14:paraId="23F56F3C" w14:textId="78CF2FBF" w:rsidR="001118C9" w:rsidRDefault="000776FF" w:rsidP="001118C9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3F67A5A0" wp14:editId="2B51E1A0">
            <wp:extent cx="5107276" cy="1199560"/>
            <wp:effectExtent l="19050" t="19050" r="17780" b="196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6981" cy="1204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94973" w14:textId="32E194F1" w:rsidR="001118C9" w:rsidRPr="001118C9" w:rsidRDefault="001118C9" w:rsidP="001118C9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t>6</w:t>
      </w:r>
      <w:r w:rsidRPr="00E120BE">
        <w:t xml:space="preserve"> – </w:t>
      </w:r>
      <w:r>
        <w:t>Результат теста №3</w:t>
      </w:r>
    </w:p>
    <w:p w14:paraId="7A2FAC7E" w14:textId="379368B3" w:rsidR="001118C9" w:rsidRDefault="001118C9" w:rsidP="009C7D2C">
      <w:pPr>
        <w:pStyle w:val="afd"/>
        <w:jc w:val="center"/>
        <w:rPr>
          <w:i/>
          <w:szCs w:val="28"/>
        </w:rPr>
      </w:pPr>
    </w:p>
    <w:p w14:paraId="2D247CF6" w14:textId="7B34416E" w:rsidR="001118C9" w:rsidRDefault="000776FF" w:rsidP="001118C9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1EBF2527" wp14:editId="401DD583">
            <wp:extent cx="5032214" cy="930696"/>
            <wp:effectExtent l="19050" t="19050" r="16510" b="222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1654" cy="937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3DD251" w14:textId="072959D6" w:rsidR="001118C9" w:rsidRPr="001118C9" w:rsidRDefault="001118C9" w:rsidP="001118C9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t>7</w:t>
      </w:r>
      <w:r w:rsidRPr="00E120BE">
        <w:t xml:space="preserve"> – </w:t>
      </w:r>
      <w:r>
        <w:t>Результат теста №4</w:t>
      </w:r>
    </w:p>
    <w:p w14:paraId="3F12E15F" w14:textId="06C4A68D" w:rsidR="001118C9" w:rsidRDefault="001118C9" w:rsidP="009C7D2C">
      <w:pPr>
        <w:pStyle w:val="afd"/>
        <w:jc w:val="center"/>
        <w:rPr>
          <w:i/>
          <w:szCs w:val="28"/>
        </w:rPr>
      </w:pPr>
    </w:p>
    <w:p w14:paraId="41362EE9" w14:textId="5CE8403F" w:rsidR="001118C9" w:rsidRDefault="000776FF" w:rsidP="001118C9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54F593B7" wp14:editId="4BCDF4E2">
            <wp:extent cx="5216459" cy="953618"/>
            <wp:effectExtent l="19050" t="19050" r="22860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7125" cy="957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77D225" w14:textId="2892471F" w:rsidR="001118C9" w:rsidRPr="001118C9" w:rsidRDefault="001118C9" w:rsidP="001118C9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t>8</w:t>
      </w:r>
      <w:r w:rsidRPr="00E120BE">
        <w:t xml:space="preserve"> – </w:t>
      </w:r>
      <w:r>
        <w:t>Результат теста №5</w:t>
      </w:r>
    </w:p>
    <w:p w14:paraId="1A565E99" w14:textId="2C116074" w:rsidR="001118C9" w:rsidRDefault="001118C9" w:rsidP="009C7D2C">
      <w:pPr>
        <w:pStyle w:val="afd"/>
        <w:jc w:val="center"/>
        <w:rPr>
          <w:i/>
          <w:szCs w:val="28"/>
        </w:rPr>
      </w:pPr>
    </w:p>
    <w:p w14:paraId="31AE1743" w14:textId="2896B0D0" w:rsidR="001118C9" w:rsidRDefault="000776FF" w:rsidP="001118C9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3809F34E" wp14:editId="10943CBD">
            <wp:extent cx="5341525" cy="792035"/>
            <wp:effectExtent l="19050" t="19050" r="12065" b="273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0534" cy="7948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8922E0" w14:textId="74B3EC5C" w:rsidR="001118C9" w:rsidRPr="001118C9" w:rsidRDefault="001118C9" w:rsidP="001118C9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t>8</w:t>
      </w:r>
      <w:r w:rsidRPr="00E120BE">
        <w:t xml:space="preserve"> – </w:t>
      </w:r>
      <w:r>
        <w:t>Результат теста №6</w:t>
      </w:r>
    </w:p>
    <w:p w14:paraId="0621C4D7" w14:textId="53560353" w:rsidR="001118C9" w:rsidRDefault="001118C9" w:rsidP="009C7D2C">
      <w:pPr>
        <w:pStyle w:val="afd"/>
        <w:jc w:val="center"/>
        <w:rPr>
          <w:i/>
          <w:szCs w:val="28"/>
        </w:rPr>
      </w:pPr>
    </w:p>
    <w:p w14:paraId="25CA5F45" w14:textId="6ED710C9" w:rsidR="001118C9" w:rsidRDefault="00C04E05" w:rsidP="008D6B47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4BABD213" wp14:editId="3881E2BF">
            <wp:extent cx="4991270" cy="1044784"/>
            <wp:effectExtent l="19050" t="19050" r="19050" b="222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2513" cy="10471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7BA52C" w14:textId="5266E8D0" w:rsidR="001118C9" w:rsidRDefault="001118C9" w:rsidP="001118C9">
      <w:pPr>
        <w:pStyle w:val="afd"/>
        <w:ind w:firstLine="0"/>
        <w:jc w:val="center"/>
      </w:pPr>
      <w:r w:rsidRPr="00E120BE">
        <w:t xml:space="preserve">Рисунок </w:t>
      </w:r>
      <w:r>
        <w:t>9</w:t>
      </w:r>
      <w:r w:rsidRPr="00E120BE">
        <w:t xml:space="preserve"> – </w:t>
      </w:r>
      <w:r>
        <w:t>Результат теста №7</w:t>
      </w:r>
    </w:p>
    <w:p w14:paraId="50FE4203" w14:textId="77777777" w:rsidR="008D6B47" w:rsidRPr="001118C9" w:rsidRDefault="008D6B47" w:rsidP="001118C9">
      <w:pPr>
        <w:pStyle w:val="afd"/>
        <w:ind w:firstLine="0"/>
        <w:jc w:val="center"/>
        <w:rPr>
          <w:i/>
          <w:szCs w:val="28"/>
        </w:rPr>
      </w:pPr>
    </w:p>
    <w:p w14:paraId="583C8308" w14:textId="7767EB15" w:rsidR="001118C9" w:rsidRDefault="001118C9" w:rsidP="009C7D2C">
      <w:pPr>
        <w:pStyle w:val="afd"/>
        <w:jc w:val="center"/>
        <w:rPr>
          <w:i/>
          <w:szCs w:val="28"/>
        </w:rPr>
      </w:pPr>
    </w:p>
    <w:p w14:paraId="68B285A7" w14:textId="4C4C82B9" w:rsidR="008D6B47" w:rsidRDefault="00C04E05" w:rsidP="008D6B47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2E3FC0C2" wp14:editId="7D7B0C52">
            <wp:extent cx="5206504" cy="1017478"/>
            <wp:effectExtent l="19050" t="19050" r="13335" b="114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2222" cy="102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381C5" w14:textId="0A4465FD" w:rsidR="008D6B47" w:rsidRDefault="008D6B47" w:rsidP="008D6B47">
      <w:pPr>
        <w:pStyle w:val="afd"/>
        <w:ind w:firstLine="0"/>
        <w:jc w:val="center"/>
        <w:rPr>
          <w:lang w:val="en-US"/>
        </w:rPr>
      </w:pPr>
      <w:r w:rsidRPr="00E120BE">
        <w:t xml:space="preserve">Рисунок </w:t>
      </w:r>
      <w:r>
        <w:rPr>
          <w:lang w:val="en-US"/>
        </w:rPr>
        <w:t>10</w:t>
      </w:r>
      <w:r w:rsidRPr="00E120BE">
        <w:t xml:space="preserve"> – </w:t>
      </w:r>
      <w:r>
        <w:t>Результат теста №</w:t>
      </w:r>
      <w:r>
        <w:rPr>
          <w:lang w:val="en-US"/>
        </w:rPr>
        <w:t>8</w:t>
      </w:r>
    </w:p>
    <w:p w14:paraId="7D095B32" w14:textId="77777777" w:rsidR="008D1E15" w:rsidRPr="008D6B47" w:rsidRDefault="008D1E15" w:rsidP="008D6B47">
      <w:pPr>
        <w:pStyle w:val="afd"/>
        <w:ind w:firstLine="0"/>
        <w:jc w:val="center"/>
        <w:rPr>
          <w:i/>
          <w:szCs w:val="28"/>
          <w:lang w:val="en-US"/>
        </w:rPr>
      </w:pPr>
    </w:p>
    <w:p w14:paraId="570765A6" w14:textId="2C200180" w:rsidR="008D6B47" w:rsidRDefault="00C04E05" w:rsidP="008D6B47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62E66197" wp14:editId="79D6984C">
            <wp:extent cx="5263142" cy="796167"/>
            <wp:effectExtent l="19050" t="19050" r="13970" b="2349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063" cy="797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02D2F" w14:textId="5D013680" w:rsidR="008D6B47" w:rsidRPr="008D6B47" w:rsidRDefault="008D6B47" w:rsidP="008D6B47">
      <w:pPr>
        <w:pStyle w:val="afd"/>
        <w:ind w:firstLine="0"/>
        <w:jc w:val="center"/>
        <w:rPr>
          <w:i/>
          <w:szCs w:val="28"/>
          <w:lang w:val="en-US"/>
        </w:rPr>
      </w:pPr>
      <w:r w:rsidRPr="00E120BE">
        <w:t xml:space="preserve">Рисунок </w:t>
      </w:r>
      <w:r>
        <w:rPr>
          <w:lang w:val="en-US"/>
        </w:rPr>
        <w:t>11</w:t>
      </w:r>
      <w:r w:rsidRPr="00E120BE">
        <w:t xml:space="preserve"> – </w:t>
      </w:r>
      <w:r>
        <w:t>Результат теста №</w:t>
      </w:r>
      <w:r>
        <w:rPr>
          <w:lang w:val="en-US"/>
        </w:rPr>
        <w:t>9</w:t>
      </w:r>
    </w:p>
    <w:p w14:paraId="6EB09FD2" w14:textId="6C759DCE" w:rsidR="008D6B47" w:rsidRDefault="008D6B47" w:rsidP="008D6B47">
      <w:pPr>
        <w:pStyle w:val="afd"/>
        <w:ind w:firstLine="0"/>
        <w:jc w:val="center"/>
        <w:rPr>
          <w:i/>
          <w:szCs w:val="28"/>
        </w:rPr>
      </w:pPr>
    </w:p>
    <w:p w14:paraId="7733DC7F" w14:textId="4FF7C58E" w:rsidR="008D6B47" w:rsidRDefault="00C04E05" w:rsidP="008D6B47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6F62B844" wp14:editId="53C9FA4C">
            <wp:extent cx="5939790" cy="1953260"/>
            <wp:effectExtent l="19050" t="19050" r="22860" b="279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3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2BBD10" w14:textId="79CB8193" w:rsidR="008D6B47" w:rsidRPr="008D6B47" w:rsidRDefault="008D6B47" w:rsidP="008D6B47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 w:rsidRPr="00C04E05">
        <w:t>1</w:t>
      </w:r>
      <w:r>
        <w:t>2</w:t>
      </w:r>
      <w:r w:rsidRPr="00E120BE">
        <w:t xml:space="preserve"> – </w:t>
      </w:r>
      <w:r>
        <w:t>Результат теста №10</w:t>
      </w:r>
    </w:p>
    <w:p w14:paraId="3CED2185" w14:textId="29222C54" w:rsidR="008D6B47" w:rsidRDefault="008D6B47" w:rsidP="008D6B47">
      <w:pPr>
        <w:pStyle w:val="afd"/>
        <w:ind w:firstLine="0"/>
        <w:jc w:val="center"/>
        <w:rPr>
          <w:i/>
          <w:szCs w:val="28"/>
        </w:rPr>
      </w:pPr>
    </w:p>
    <w:p w14:paraId="5A9680B0" w14:textId="77777777" w:rsidR="00C04E05" w:rsidRDefault="00C04E05" w:rsidP="008D6B47">
      <w:pPr>
        <w:pStyle w:val="afd"/>
        <w:ind w:firstLine="0"/>
        <w:jc w:val="center"/>
      </w:pPr>
      <w:r>
        <w:rPr>
          <w:noProof/>
        </w:rPr>
        <w:drawing>
          <wp:inline distT="0" distB="0" distL="0" distR="0" wp14:anchorId="121AD02F" wp14:editId="0823321D">
            <wp:extent cx="4793378" cy="2124583"/>
            <wp:effectExtent l="19050" t="19050" r="26670" b="285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9205" cy="2127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120BE">
        <w:t xml:space="preserve"> </w:t>
      </w:r>
    </w:p>
    <w:p w14:paraId="3CC391CD" w14:textId="640979E7" w:rsidR="008D6B47" w:rsidRPr="008D6B47" w:rsidRDefault="008D6B47" w:rsidP="008D6B47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 w:rsidRPr="00C04E05">
        <w:t>1</w:t>
      </w:r>
      <w:r>
        <w:t>3</w:t>
      </w:r>
      <w:r w:rsidRPr="00E120BE">
        <w:t xml:space="preserve"> – </w:t>
      </w:r>
      <w:r>
        <w:t>Результат теста №11</w:t>
      </w:r>
    </w:p>
    <w:p w14:paraId="7E5C7A0F" w14:textId="1A5EADA6" w:rsidR="008D6B47" w:rsidRDefault="008D6B47" w:rsidP="008D6B47">
      <w:pPr>
        <w:pStyle w:val="afd"/>
        <w:ind w:firstLine="0"/>
        <w:jc w:val="center"/>
        <w:rPr>
          <w:i/>
          <w:szCs w:val="28"/>
        </w:rPr>
      </w:pPr>
    </w:p>
    <w:p w14:paraId="3D388834" w14:textId="7B768210" w:rsidR="008D6B47" w:rsidRDefault="00C04E05" w:rsidP="008D6B47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0C689022" wp14:editId="337EED57">
            <wp:extent cx="5939790" cy="1103630"/>
            <wp:effectExtent l="19050" t="19050" r="22860" b="203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03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965CAF" w14:textId="7F7367E8" w:rsidR="008D6B47" w:rsidRPr="008D6B47" w:rsidRDefault="008D6B47" w:rsidP="008D6B47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rPr>
          <w:lang w:val="en-US"/>
        </w:rPr>
        <w:t>1</w:t>
      </w:r>
      <w:r>
        <w:t>4</w:t>
      </w:r>
      <w:r w:rsidRPr="00E120BE">
        <w:t xml:space="preserve"> – </w:t>
      </w:r>
      <w:r>
        <w:t>Результат теста №12</w:t>
      </w:r>
    </w:p>
    <w:p w14:paraId="0CD5F14A" w14:textId="0F588B8F" w:rsidR="008D6B47" w:rsidRDefault="008D6B47" w:rsidP="008D6B47">
      <w:pPr>
        <w:pStyle w:val="afd"/>
        <w:ind w:firstLine="0"/>
        <w:jc w:val="center"/>
        <w:rPr>
          <w:i/>
          <w:szCs w:val="28"/>
        </w:rPr>
      </w:pPr>
    </w:p>
    <w:p w14:paraId="52EEA72B" w14:textId="417AD657" w:rsidR="008D6B47" w:rsidRDefault="003768EB" w:rsidP="008D6B47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207DA0D9" wp14:editId="46315B48">
            <wp:extent cx="5939790" cy="3009900"/>
            <wp:effectExtent l="19050" t="19050" r="22860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0DC644" w14:textId="5CF8E8CA" w:rsidR="008D6B47" w:rsidRPr="008D6B47" w:rsidRDefault="008D6B47" w:rsidP="008D6B47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>
        <w:rPr>
          <w:lang w:val="en-US"/>
        </w:rPr>
        <w:t>1</w:t>
      </w:r>
      <w:r>
        <w:t>5</w:t>
      </w:r>
      <w:r w:rsidRPr="00E120BE">
        <w:t xml:space="preserve"> – </w:t>
      </w:r>
      <w:r>
        <w:t>Результат теста №13</w:t>
      </w:r>
    </w:p>
    <w:p w14:paraId="386E71BA" w14:textId="54077D06" w:rsidR="008D6B47" w:rsidRDefault="008D6B47" w:rsidP="008D6B47">
      <w:pPr>
        <w:pStyle w:val="afd"/>
        <w:ind w:firstLine="0"/>
        <w:jc w:val="center"/>
        <w:rPr>
          <w:i/>
          <w:szCs w:val="28"/>
        </w:rPr>
      </w:pPr>
    </w:p>
    <w:p w14:paraId="3E5441BF" w14:textId="5AF990BA" w:rsidR="008D6B47" w:rsidRDefault="00FB246D" w:rsidP="008D6B47">
      <w:pPr>
        <w:pStyle w:val="afd"/>
        <w:ind w:firstLine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33321C4B" wp14:editId="744DF9CD">
            <wp:extent cx="5939790" cy="2921635"/>
            <wp:effectExtent l="19050" t="19050" r="22860" b="1206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1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5C539D" w14:textId="17D59E3A" w:rsidR="008D6B47" w:rsidRPr="008D6B47" w:rsidRDefault="008D6B47" w:rsidP="008D6B47">
      <w:pPr>
        <w:pStyle w:val="afd"/>
        <w:ind w:firstLine="0"/>
        <w:jc w:val="center"/>
        <w:rPr>
          <w:i/>
          <w:szCs w:val="28"/>
        </w:rPr>
      </w:pPr>
      <w:r w:rsidRPr="00E120BE">
        <w:t xml:space="preserve">Рисунок </w:t>
      </w:r>
      <w:r w:rsidRPr="00CC4923">
        <w:t>1</w:t>
      </w:r>
      <w:r>
        <w:t>6</w:t>
      </w:r>
      <w:r w:rsidRPr="00E120BE">
        <w:t xml:space="preserve"> – </w:t>
      </w:r>
      <w:r>
        <w:t>Результат теста №14</w:t>
      </w:r>
    </w:p>
    <w:p w14:paraId="687DF65F" w14:textId="58EFE40A" w:rsidR="005F783A" w:rsidRPr="007700C9" w:rsidRDefault="009C7D2C" w:rsidP="008D6B47">
      <w:pPr>
        <w:pStyle w:val="17"/>
        <w:jc w:val="center"/>
        <w:rPr>
          <w:caps/>
        </w:rPr>
      </w:pPr>
      <w:r>
        <w:rPr>
          <w:i/>
        </w:rPr>
        <w:br w:type="page"/>
      </w:r>
      <w:bookmarkStart w:id="28" w:name="_Toc122459492"/>
      <w:r w:rsidR="005F783A" w:rsidRPr="007700C9">
        <w:lastRenderedPageBreak/>
        <w:t>З</w:t>
      </w:r>
      <w:r w:rsidR="008F5C38" w:rsidRPr="007700C9">
        <w:t>аключение</w:t>
      </w:r>
      <w:bookmarkEnd w:id="26"/>
      <w:bookmarkEnd w:id="27"/>
      <w:bookmarkEnd w:id="28"/>
    </w:p>
    <w:p w14:paraId="2EEA4FF8" w14:textId="61356C6E" w:rsidR="00280F56" w:rsidRPr="00D241D5" w:rsidRDefault="00280F56" w:rsidP="00280F56">
      <w:pPr>
        <w:pStyle w:val="afd"/>
      </w:pPr>
      <w:r>
        <w:t xml:space="preserve">В процессе разработки </w:t>
      </w:r>
      <w:r w:rsidR="00CE7FB0">
        <w:t>веб-клиента</w:t>
      </w:r>
      <w:r>
        <w:t xml:space="preserve"> были получены и закреплены практические навыки проектирования</w:t>
      </w:r>
      <w:r w:rsidR="00CE7FB0">
        <w:t xml:space="preserve"> баз данных</w:t>
      </w:r>
      <w:r w:rsidR="00CE7FB0" w:rsidRPr="00CE7FB0">
        <w:t xml:space="preserve">, </w:t>
      </w:r>
      <w:r w:rsidR="00CE7FB0">
        <w:t>получены новые навыки в использовани</w:t>
      </w:r>
      <w:r w:rsidR="009B1A21">
        <w:t xml:space="preserve">и </w:t>
      </w:r>
      <w:r w:rsidR="00CE7FB0">
        <w:t xml:space="preserve">фреймворка </w:t>
      </w:r>
      <w:r w:rsidR="00CE7FB0">
        <w:rPr>
          <w:lang w:val="en-US"/>
        </w:rPr>
        <w:t>ASP</w:t>
      </w:r>
      <w:r w:rsidR="00CE7FB0" w:rsidRPr="00CE7FB0">
        <w:t xml:space="preserve"> </w:t>
      </w:r>
      <w:r w:rsidR="00CE7FB0">
        <w:rPr>
          <w:lang w:val="en-US"/>
        </w:rPr>
        <w:t>NET</w:t>
      </w:r>
      <w:r w:rsidR="00CE7FB0" w:rsidRPr="00CE7FB0">
        <w:t xml:space="preserve"> </w:t>
      </w:r>
      <w:r w:rsidR="00CE7FB0">
        <w:rPr>
          <w:lang w:val="en-US"/>
        </w:rPr>
        <w:t>MVC</w:t>
      </w:r>
      <w:r w:rsidR="00CE7FB0" w:rsidRPr="00CE7FB0">
        <w:t>.</w:t>
      </w:r>
      <w:r>
        <w:t xml:space="preserve"> </w:t>
      </w:r>
    </w:p>
    <w:p w14:paraId="5C3A8853" w14:textId="61998AD4" w:rsidR="00274953" w:rsidRDefault="00280F56" w:rsidP="00CE7FB0">
      <w:pPr>
        <w:pStyle w:val="afd"/>
      </w:pPr>
      <w:r>
        <w:t xml:space="preserve">В ходе выполнения проекта было разработано </w:t>
      </w:r>
      <w:r w:rsidR="008D6B47">
        <w:t>14</w:t>
      </w:r>
      <w:r>
        <w:t xml:space="preserve"> тестов</w:t>
      </w:r>
      <w:r w:rsidR="00CE7FB0">
        <w:t>, где проверял</w:t>
      </w:r>
      <w:r w:rsidR="009B1A21">
        <w:t>ас</w:t>
      </w:r>
      <w:r w:rsidR="00CE7FB0">
        <w:t>ь работоспособность реализованных операций</w:t>
      </w:r>
      <w:r w:rsidR="008D6B47">
        <w:t xml:space="preserve"> и</w:t>
      </w:r>
      <w:r w:rsidR="00CE7FB0">
        <w:t xml:space="preserve"> запросов</w:t>
      </w:r>
      <w:r w:rsidR="008D6B47">
        <w:t>.</w:t>
      </w:r>
    </w:p>
    <w:p w14:paraId="26ACD950" w14:textId="76E12FCA" w:rsidR="00274953" w:rsidRDefault="00274953" w:rsidP="00CE7FB0">
      <w:pPr>
        <w:pStyle w:val="afd"/>
      </w:pPr>
      <w:r>
        <w:t>Из проблем проекта стоит выделить повторяемость кода, которую можно решить путем шаблонизации некоторых участков страниц контроллеров.</w:t>
      </w:r>
    </w:p>
    <w:p w14:paraId="49A76560" w14:textId="77777777" w:rsidR="00274953" w:rsidRDefault="00274953" w:rsidP="00274953">
      <w:pPr>
        <w:pStyle w:val="afd"/>
      </w:pPr>
      <w:r>
        <w:t>Проект может быть продолжен, если исправить недостатки текущей версии приложения, улучшить положительные стороны и добавить новые функции.</w:t>
      </w:r>
    </w:p>
    <w:p w14:paraId="581DB3C4" w14:textId="4F2FC68F" w:rsidR="00280F56" w:rsidRDefault="00274953" w:rsidP="00274953">
      <w:pPr>
        <w:pStyle w:val="afd"/>
      </w:pPr>
      <w:r>
        <w:t xml:space="preserve">Поставленные проектом задачи выполнены, все цели </w:t>
      </w:r>
      <w:r w:rsidRPr="00274953">
        <w:t>достигнуты</w:t>
      </w:r>
      <w:r>
        <w:t>.</w:t>
      </w:r>
    </w:p>
    <w:p w14:paraId="7A5FE3FE" w14:textId="77777777" w:rsidR="00134D72" w:rsidRPr="007700C9" w:rsidRDefault="005F783A" w:rsidP="008700AD">
      <w:pPr>
        <w:pStyle w:val="12"/>
        <w:spacing w:after="80"/>
        <w:ind w:left="0" w:right="0"/>
        <w:rPr>
          <w:caps w:val="0"/>
          <w:color w:val="auto"/>
          <w:sz w:val="28"/>
          <w:szCs w:val="28"/>
        </w:rPr>
      </w:pPr>
      <w:r w:rsidRPr="007700C9">
        <w:rPr>
          <w:i/>
          <w:color w:val="auto"/>
        </w:rPr>
        <w:br w:type="page"/>
      </w:r>
      <w:bookmarkStart w:id="29" w:name="_Toc338542217"/>
      <w:bookmarkStart w:id="30" w:name="_Toc420685104"/>
      <w:bookmarkStart w:id="31" w:name="_Toc122459493"/>
      <w:r w:rsidR="00FB6CED" w:rsidRPr="007700C9">
        <w:rPr>
          <w:caps w:val="0"/>
          <w:color w:val="auto"/>
          <w:sz w:val="28"/>
          <w:szCs w:val="28"/>
        </w:rPr>
        <w:lastRenderedPageBreak/>
        <w:t>С</w:t>
      </w:r>
      <w:r w:rsidR="00495F62" w:rsidRPr="007700C9">
        <w:rPr>
          <w:caps w:val="0"/>
          <w:color w:val="auto"/>
          <w:sz w:val="28"/>
          <w:szCs w:val="28"/>
        </w:rPr>
        <w:t xml:space="preserve">писок </w:t>
      </w:r>
      <w:bookmarkEnd w:id="29"/>
      <w:r w:rsidR="00495F62" w:rsidRPr="007700C9">
        <w:rPr>
          <w:caps w:val="0"/>
          <w:color w:val="auto"/>
          <w:sz w:val="28"/>
          <w:szCs w:val="28"/>
        </w:rPr>
        <w:t>использованных источников</w:t>
      </w:r>
      <w:bookmarkEnd w:id="30"/>
      <w:bookmarkEnd w:id="31"/>
    </w:p>
    <w:p w14:paraId="4BBA6F59" w14:textId="77777777" w:rsidR="00C45DCD" w:rsidRPr="00E832B4" w:rsidRDefault="00C45DCD" w:rsidP="00E7094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  <w:lang w:val="en-US"/>
        </w:rPr>
      </w:pPr>
      <w:r w:rsidRPr="00965225">
        <w:rPr>
          <w:sz w:val="28"/>
          <w:szCs w:val="28"/>
        </w:rPr>
        <w:t>Стасышин В.</w:t>
      </w:r>
      <w:r w:rsidR="002E561F" w:rsidRPr="00965225">
        <w:rPr>
          <w:sz w:val="28"/>
          <w:szCs w:val="28"/>
        </w:rPr>
        <w:t xml:space="preserve"> </w:t>
      </w:r>
      <w:r w:rsidRPr="00965225">
        <w:rPr>
          <w:sz w:val="28"/>
          <w:szCs w:val="28"/>
        </w:rPr>
        <w:t>М., Стасышина Т.</w:t>
      </w:r>
      <w:r w:rsidR="002E561F" w:rsidRPr="00965225">
        <w:rPr>
          <w:sz w:val="28"/>
          <w:szCs w:val="28"/>
        </w:rPr>
        <w:t xml:space="preserve"> </w:t>
      </w:r>
      <w:r w:rsidRPr="00965225">
        <w:rPr>
          <w:sz w:val="28"/>
          <w:szCs w:val="28"/>
        </w:rPr>
        <w:t>Л. Базы данных: Технологии доступа 2-е изд., испр. и доп. Учебное пособие дл</w:t>
      </w:r>
      <w:r w:rsidR="002E561F" w:rsidRPr="00965225">
        <w:rPr>
          <w:sz w:val="28"/>
          <w:szCs w:val="28"/>
        </w:rPr>
        <w:t xml:space="preserve">я академического бакалавриата, </w:t>
      </w:r>
      <w:r w:rsidRPr="00965225">
        <w:rPr>
          <w:sz w:val="28"/>
          <w:szCs w:val="28"/>
        </w:rPr>
        <w:t>2019</w:t>
      </w:r>
      <w:r w:rsidR="002E561F" w:rsidRPr="00965225">
        <w:rPr>
          <w:sz w:val="28"/>
          <w:szCs w:val="28"/>
        </w:rPr>
        <w:t xml:space="preserve">. </w:t>
      </w:r>
      <w:r w:rsidRPr="00965225">
        <w:rPr>
          <w:sz w:val="28"/>
          <w:szCs w:val="28"/>
        </w:rPr>
        <w:t>164</w:t>
      </w:r>
      <w:r w:rsidR="002E561F" w:rsidRPr="00965225">
        <w:rPr>
          <w:sz w:val="28"/>
          <w:szCs w:val="28"/>
        </w:rPr>
        <w:t xml:space="preserve"> </w:t>
      </w:r>
      <w:r w:rsidRPr="00965225">
        <w:rPr>
          <w:sz w:val="28"/>
          <w:szCs w:val="28"/>
        </w:rPr>
        <w:t>c. ISBN: 978-5-534-09888-4 Серия: Профессиональное образование</w:t>
      </w:r>
      <w:r w:rsidR="00E04BB7" w:rsidRPr="00965225">
        <w:rPr>
          <w:sz w:val="28"/>
          <w:szCs w:val="28"/>
        </w:rPr>
        <w:t>.</w:t>
      </w:r>
      <w:r w:rsidR="002E561F" w:rsidRPr="00965225">
        <w:rPr>
          <w:sz w:val="28"/>
          <w:szCs w:val="28"/>
        </w:rPr>
        <w:t xml:space="preserve"> </w:t>
      </w:r>
      <w:r w:rsidR="00E04BB7" w:rsidRPr="00965225">
        <w:rPr>
          <w:sz w:val="28"/>
          <w:szCs w:val="28"/>
          <w:lang w:val="en-US"/>
        </w:rPr>
        <w:t>URL</w:t>
      </w:r>
      <w:r w:rsidR="00E04BB7" w:rsidRPr="00E832B4">
        <w:rPr>
          <w:sz w:val="28"/>
          <w:szCs w:val="28"/>
          <w:lang w:val="en-US"/>
        </w:rPr>
        <w:t xml:space="preserve">: </w:t>
      </w:r>
      <w:r w:rsidRPr="00965225">
        <w:rPr>
          <w:sz w:val="28"/>
          <w:szCs w:val="28"/>
          <w:lang w:val="en-US"/>
        </w:rPr>
        <w:t>https</w:t>
      </w:r>
      <w:r w:rsidRPr="00E832B4">
        <w:rPr>
          <w:sz w:val="28"/>
          <w:szCs w:val="28"/>
          <w:lang w:val="en-US"/>
        </w:rPr>
        <w:t>://</w:t>
      </w:r>
      <w:r w:rsidRPr="00965225">
        <w:rPr>
          <w:sz w:val="28"/>
          <w:szCs w:val="28"/>
          <w:lang w:val="en-US"/>
        </w:rPr>
        <w:t>biblio</w:t>
      </w:r>
      <w:r w:rsidRPr="00E832B4">
        <w:rPr>
          <w:sz w:val="28"/>
          <w:szCs w:val="28"/>
          <w:lang w:val="en-US"/>
        </w:rPr>
        <w:t>-</w:t>
      </w:r>
      <w:r w:rsidRPr="00965225">
        <w:rPr>
          <w:sz w:val="28"/>
          <w:szCs w:val="28"/>
          <w:lang w:val="en-US"/>
        </w:rPr>
        <w:t>online</w:t>
      </w:r>
      <w:r w:rsidRPr="00E832B4">
        <w:rPr>
          <w:sz w:val="28"/>
          <w:szCs w:val="28"/>
          <w:lang w:val="en-US"/>
        </w:rPr>
        <w:t>.</w:t>
      </w:r>
      <w:r w:rsidRPr="00965225">
        <w:rPr>
          <w:sz w:val="28"/>
          <w:szCs w:val="28"/>
          <w:lang w:val="en-US"/>
        </w:rPr>
        <w:t>ru</w:t>
      </w:r>
      <w:r w:rsidRPr="00E832B4">
        <w:rPr>
          <w:sz w:val="28"/>
          <w:szCs w:val="28"/>
          <w:lang w:val="en-US"/>
        </w:rPr>
        <w:t>/</w:t>
      </w:r>
      <w:r w:rsidRPr="00965225">
        <w:rPr>
          <w:sz w:val="28"/>
          <w:szCs w:val="28"/>
          <w:lang w:val="en-US"/>
        </w:rPr>
        <w:t>viewer</w:t>
      </w:r>
      <w:r w:rsidRPr="00E832B4">
        <w:rPr>
          <w:sz w:val="28"/>
          <w:szCs w:val="28"/>
          <w:lang w:val="en-US"/>
        </w:rPr>
        <w:t>/</w:t>
      </w:r>
      <w:r w:rsidRPr="00965225">
        <w:rPr>
          <w:sz w:val="28"/>
          <w:szCs w:val="28"/>
          <w:lang w:val="en-US"/>
        </w:rPr>
        <w:t>bazy</w:t>
      </w:r>
      <w:r w:rsidRPr="00E832B4">
        <w:rPr>
          <w:sz w:val="28"/>
          <w:szCs w:val="28"/>
          <w:lang w:val="en-US"/>
        </w:rPr>
        <w:t>-</w:t>
      </w:r>
      <w:r w:rsidRPr="00965225">
        <w:rPr>
          <w:sz w:val="28"/>
          <w:szCs w:val="28"/>
          <w:lang w:val="en-US"/>
        </w:rPr>
        <w:t>dannyhte</w:t>
      </w:r>
      <w:r w:rsidR="00E04BB7" w:rsidRPr="00965225">
        <w:rPr>
          <w:sz w:val="28"/>
          <w:szCs w:val="28"/>
          <w:lang w:val="en-US"/>
        </w:rPr>
        <w:t>hnologii</w:t>
      </w:r>
      <w:r w:rsidR="00E04BB7" w:rsidRPr="00E832B4">
        <w:rPr>
          <w:sz w:val="28"/>
          <w:szCs w:val="28"/>
          <w:lang w:val="en-US"/>
        </w:rPr>
        <w:t>-</w:t>
      </w:r>
      <w:r w:rsidR="00E04BB7" w:rsidRPr="00965225">
        <w:rPr>
          <w:sz w:val="28"/>
          <w:szCs w:val="28"/>
          <w:lang w:val="en-US"/>
        </w:rPr>
        <w:t>dostupa</w:t>
      </w:r>
      <w:r w:rsidR="00E04BB7" w:rsidRPr="00E832B4">
        <w:rPr>
          <w:sz w:val="28"/>
          <w:szCs w:val="28"/>
          <w:lang w:val="en-US"/>
        </w:rPr>
        <w:t>-415342#</w:t>
      </w:r>
      <w:r w:rsidR="00E04BB7" w:rsidRPr="00965225">
        <w:rPr>
          <w:sz w:val="28"/>
          <w:szCs w:val="28"/>
          <w:lang w:val="en-US"/>
        </w:rPr>
        <w:t>page</w:t>
      </w:r>
      <w:r w:rsidR="00E04BB7" w:rsidRPr="00E832B4">
        <w:rPr>
          <w:sz w:val="28"/>
          <w:szCs w:val="28"/>
          <w:lang w:val="en-US"/>
        </w:rPr>
        <w:t>/1.</w:t>
      </w:r>
    </w:p>
    <w:p w14:paraId="4A4E8EB6" w14:textId="70C8F7AA" w:rsidR="00C45DCD" w:rsidRPr="00965225" w:rsidRDefault="002E561F" w:rsidP="00E7094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65225">
        <w:rPr>
          <w:sz w:val="28"/>
          <w:szCs w:val="28"/>
        </w:rPr>
        <w:t>Голицына О. Л. Базы данных</w:t>
      </w:r>
      <w:r w:rsidR="00C45DCD" w:rsidRPr="00965225">
        <w:rPr>
          <w:sz w:val="28"/>
          <w:szCs w:val="28"/>
        </w:rPr>
        <w:t>: учебное пособие для вузов по направлению 230700 "Прикладная информатика" / О. Л. Голицына, Н. В</w:t>
      </w:r>
      <w:r w:rsidRPr="00965225">
        <w:rPr>
          <w:sz w:val="28"/>
          <w:szCs w:val="28"/>
        </w:rPr>
        <w:t>. Максимов, И. И. Попов, 2012.</w:t>
      </w:r>
      <w:r w:rsidR="00C45DCD" w:rsidRPr="00965225">
        <w:rPr>
          <w:sz w:val="28"/>
          <w:szCs w:val="28"/>
        </w:rPr>
        <w:t xml:space="preserve"> 399 с.</w:t>
      </w:r>
    </w:p>
    <w:p w14:paraId="42C5ACBD" w14:textId="68D2248C" w:rsidR="00C45DCD" w:rsidRPr="00965225" w:rsidRDefault="00C45DCD" w:rsidP="00E7094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65225">
        <w:rPr>
          <w:sz w:val="28"/>
          <w:szCs w:val="28"/>
        </w:rPr>
        <w:t>Сосинская С. С. Использование языка C# в различных информационных технологиях: учебник для студентов вузов, обучающихся по направлению "Информационные системы и технологии /</w:t>
      </w:r>
      <w:r w:rsidR="00E04BB7" w:rsidRPr="00965225">
        <w:rPr>
          <w:sz w:val="28"/>
          <w:szCs w:val="28"/>
        </w:rPr>
        <w:t xml:space="preserve"> Сосинская, 2014. </w:t>
      </w:r>
      <w:r w:rsidRPr="00965225">
        <w:rPr>
          <w:sz w:val="28"/>
          <w:szCs w:val="28"/>
        </w:rPr>
        <w:t>367 с.</w:t>
      </w:r>
    </w:p>
    <w:p w14:paraId="3480B995" w14:textId="77777777" w:rsidR="00C45DCD" w:rsidRPr="00965225" w:rsidRDefault="00C45DCD" w:rsidP="00E7094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  <w:lang w:val="en-US"/>
        </w:rPr>
      </w:pPr>
      <w:r w:rsidRPr="00965225">
        <w:rPr>
          <w:sz w:val="28"/>
          <w:szCs w:val="28"/>
        </w:rPr>
        <w:t>Шубина М.А. Управление данными: учебное пособие для студентов направлений подготовки 09.03.02 и 09.04.02 «</w:t>
      </w:r>
      <w:r w:rsidR="00E04BB7" w:rsidRPr="00965225">
        <w:rPr>
          <w:sz w:val="28"/>
          <w:szCs w:val="28"/>
        </w:rPr>
        <w:t>И</w:t>
      </w:r>
      <w:r w:rsidRPr="00965225">
        <w:rPr>
          <w:sz w:val="28"/>
          <w:szCs w:val="28"/>
        </w:rPr>
        <w:t>нформационные системы и технологии» / Шубина М.А</w:t>
      </w:r>
      <w:r w:rsidR="00E04BB7" w:rsidRPr="00965225">
        <w:rPr>
          <w:sz w:val="28"/>
          <w:szCs w:val="28"/>
        </w:rPr>
        <w:t xml:space="preserve">, 2016. </w:t>
      </w:r>
      <w:r w:rsidR="00E04BB7" w:rsidRPr="00965225">
        <w:rPr>
          <w:sz w:val="28"/>
          <w:szCs w:val="28"/>
          <w:lang w:val="en-US"/>
        </w:rPr>
        <w:t xml:space="preserve">132 c. ISBN: </w:t>
      </w:r>
      <w:r w:rsidRPr="00965225">
        <w:rPr>
          <w:sz w:val="28"/>
          <w:szCs w:val="28"/>
          <w:lang w:val="en-US"/>
        </w:rPr>
        <w:t>978-5-9239-0832-9</w:t>
      </w:r>
      <w:r w:rsidR="00E04BB7" w:rsidRPr="00965225">
        <w:rPr>
          <w:sz w:val="28"/>
          <w:szCs w:val="28"/>
          <w:lang w:val="en-US"/>
        </w:rPr>
        <w:t>.</w:t>
      </w:r>
      <w:r w:rsidRPr="00965225">
        <w:rPr>
          <w:sz w:val="28"/>
          <w:szCs w:val="28"/>
          <w:lang w:val="en-US"/>
        </w:rPr>
        <w:t xml:space="preserve"> URL: https://e.l</w:t>
      </w:r>
      <w:r w:rsidR="00E04BB7" w:rsidRPr="00965225">
        <w:rPr>
          <w:sz w:val="28"/>
          <w:szCs w:val="28"/>
          <w:lang w:val="en-US"/>
        </w:rPr>
        <w:t>anbook.com/book/74029#book_name.</w:t>
      </w:r>
    </w:p>
    <w:p w14:paraId="7E46A01C" w14:textId="365D910A" w:rsidR="002E29F0" w:rsidRDefault="00E03968" w:rsidP="00E7094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65225">
        <w:rPr>
          <w:noProof/>
          <w:sz w:val="28"/>
          <w:szCs w:val="28"/>
        </w:rPr>
        <w:t>Сосинская С.С. «</w:t>
      </w:r>
      <w:r w:rsidRPr="00965225">
        <w:rPr>
          <w:bCs/>
          <w:sz w:val="28"/>
          <w:szCs w:val="28"/>
        </w:rPr>
        <w:t xml:space="preserve">Разработка клиента по технологии </w:t>
      </w:r>
      <w:r w:rsidRPr="00965225">
        <w:rPr>
          <w:bCs/>
          <w:sz w:val="28"/>
          <w:szCs w:val="28"/>
          <w:lang w:val="en-US"/>
        </w:rPr>
        <w:t>MVC</w:t>
      </w:r>
      <w:r w:rsidRPr="00965225">
        <w:rPr>
          <w:noProof/>
          <w:sz w:val="28"/>
          <w:szCs w:val="28"/>
        </w:rPr>
        <w:t xml:space="preserve">»: Методические указания по выполнению курсового проекта» Электронный каталог кафедры </w:t>
      </w:r>
      <w:r w:rsidR="00C45DCD" w:rsidRPr="00965225">
        <w:rPr>
          <w:sz w:val="28"/>
          <w:szCs w:val="28"/>
        </w:rPr>
        <w:t>вычислительной техники</w:t>
      </w:r>
      <w:r w:rsidRPr="00965225">
        <w:rPr>
          <w:sz w:val="28"/>
          <w:szCs w:val="28"/>
        </w:rPr>
        <w:t xml:space="preserve"> (</w:t>
      </w:r>
      <w:r w:rsidR="00CA0641" w:rsidRPr="00965225">
        <w:rPr>
          <w:sz w:val="28"/>
          <w:szCs w:val="28"/>
        </w:rPr>
        <w:t>дата обращения</w:t>
      </w:r>
      <w:r w:rsidRPr="00965225">
        <w:rPr>
          <w:sz w:val="28"/>
          <w:szCs w:val="28"/>
        </w:rPr>
        <w:t xml:space="preserve">: </w:t>
      </w:r>
      <w:r w:rsidR="00844B02" w:rsidRPr="00965225">
        <w:rPr>
          <w:sz w:val="28"/>
          <w:szCs w:val="28"/>
        </w:rPr>
        <w:t>07</w:t>
      </w:r>
      <w:r w:rsidRPr="00965225">
        <w:rPr>
          <w:sz w:val="28"/>
          <w:szCs w:val="28"/>
        </w:rPr>
        <w:t>.12.20</w:t>
      </w:r>
      <w:r w:rsidR="008303AC" w:rsidRPr="00965225">
        <w:rPr>
          <w:sz w:val="28"/>
          <w:szCs w:val="28"/>
        </w:rPr>
        <w:t>2</w:t>
      </w:r>
      <w:r w:rsidR="00844B02" w:rsidRPr="00965225">
        <w:rPr>
          <w:sz w:val="28"/>
          <w:szCs w:val="28"/>
        </w:rPr>
        <w:t>1</w:t>
      </w:r>
      <w:r w:rsidR="00E04BB7" w:rsidRPr="00965225">
        <w:rPr>
          <w:sz w:val="28"/>
          <w:szCs w:val="28"/>
        </w:rPr>
        <w:t>).</w:t>
      </w:r>
    </w:p>
    <w:p w14:paraId="31074FAA" w14:textId="5E919949" w:rsidR="008D4762" w:rsidRDefault="008D4762" w:rsidP="00E7094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D4762">
        <w:rPr>
          <w:sz w:val="28"/>
          <w:szCs w:val="28"/>
        </w:rPr>
        <w:t xml:space="preserve">Руководство по </w:t>
      </w:r>
      <w:r w:rsidRPr="008D4762">
        <w:rPr>
          <w:sz w:val="28"/>
          <w:szCs w:val="28"/>
          <w:lang w:val="en-US"/>
        </w:rPr>
        <w:t>ASP</w:t>
      </w:r>
      <w:r w:rsidRPr="008D4762">
        <w:rPr>
          <w:sz w:val="28"/>
          <w:szCs w:val="28"/>
        </w:rPr>
        <w:t xml:space="preserve"> </w:t>
      </w:r>
      <w:r w:rsidRPr="008D4762">
        <w:rPr>
          <w:sz w:val="28"/>
          <w:szCs w:val="28"/>
          <w:lang w:val="en-US"/>
        </w:rPr>
        <w:t>NET</w:t>
      </w:r>
      <w:r w:rsidRPr="008D4762">
        <w:rPr>
          <w:sz w:val="28"/>
          <w:szCs w:val="28"/>
        </w:rPr>
        <w:t xml:space="preserve"> </w:t>
      </w:r>
      <w:r w:rsidRPr="008D4762">
        <w:rPr>
          <w:sz w:val="28"/>
          <w:szCs w:val="28"/>
          <w:lang w:val="en-US"/>
        </w:rPr>
        <w:t>Core</w:t>
      </w:r>
      <w:r w:rsidRPr="008D4762">
        <w:rPr>
          <w:sz w:val="28"/>
          <w:szCs w:val="28"/>
        </w:rPr>
        <w:t xml:space="preserve"> 5 [Электронный ресурс] // Метанит [Сайт], </w:t>
      </w:r>
      <w:r w:rsidRPr="008D4762">
        <w:rPr>
          <w:sz w:val="28"/>
          <w:szCs w:val="28"/>
          <w:lang w:val="en-US"/>
        </w:rPr>
        <w:t>URL</w:t>
      </w:r>
      <w:r w:rsidRPr="008D4762">
        <w:rPr>
          <w:sz w:val="28"/>
          <w:szCs w:val="28"/>
        </w:rPr>
        <w:t>:</w:t>
      </w:r>
      <w:r w:rsidRPr="008D4762">
        <w:t xml:space="preserve"> </w:t>
      </w:r>
      <w:r w:rsidRPr="0038036E">
        <w:rPr>
          <w:sz w:val="28"/>
          <w:szCs w:val="28"/>
        </w:rPr>
        <w:t>https://metanit.com/sharp/aspnet5/</w:t>
      </w:r>
      <w:r w:rsidR="00BF56EB" w:rsidRPr="00BF56EB">
        <w:rPr>
          <w:sz w:val="28"/>
          <w:szCs w:val="28"/>
        </w:rPr>
        <w:t xml:space="preserve"> </w:t>
      </w:r>
      <w:r w:rsidR="00BF56EB">
        <w:rPr>
          <w:sz w:val="28"/>
          <w:szCs w:val="28"/>
        </w:rPr>
        <w:t>(Дата обращения:</w:t>
      </w:r>
      <w:r w:rsidR="00BF56EB" w:rsidRPr="00BF56EB">
        <w:rPr>
          <w:sz w:val="28"/>
          <w:szCs w:val="28"/>
        </w:rPr>
        <w:t xml:space="preserve"> 25.11.2021</w:t>
      </w:r>
      <w:r w:rsidR="00BF56EB">
        <w:rPr>
          <w:sz w:val="28"/>
          <w:szCs w:val="28"/>
        </w:rPr>
        <w:t>)</w:t>
      </w:r>
    </w:p>
    <w:p w14:paraId="66129628" w14:textId="02753C24" w:rsidR="00381A28" w:rsidRPr="008D4762" w:rsidRDefault="008D4762" w:rsidP="00E70949">
      <w:pPr>
        <w:pStyle w:val="a8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D4762">
        <w:rPr>
          <w:sz w:val="28"/>
          <w:szCs w:val="28"/>
          <w:lang w:val="en-US"/>
        </w:rPr>
        <w:t>MVC</w:t>
      </w:r>
      <w:r w:rsidRPr="008D4762">
        <w:rPr>
          <w:sz w:val="28"/>
          <w:szCs w:val="28"/>
        </w:rPr>
        <w:t xml:space="preserve"> </w:t>
      </w:r>
      <w:r w:rsidRPr="008D4762">
        <w:rPr>
          <w:sz w:val="28"/>
          <w:szCs w:val="28"/>
          <w:lang w:val="en-US"/>
        </w:rPr>
        <w:t>framework</w:t>
      </w:r>
      <w:r w:rsidRPr="008D4762">
        <w:rPr>
          <w:sz w:val="28"/>
          <w:szCs w:val="28"/>
        </w:rPr>
        <w:t xml:space="preserve">: большое введение для начинающих [Электронный ресурс] // Хабр [Сайт], </w:t>
      </w:r>
      <w:r w:rsidRPr="008D4762">
        <w:rPr>
          <w:sz w:val="28"/>
          <w:szCs w:val="28"/>
          <w:lang w:val="en-US"/>
        </w:rPr>
        <w:t>URL</w:t>
      </w:r>
      <w:r w:rsidRPr="008D4762">
        <w:rPr>
          <w:sz w:val="28"/>
          <w:szCs w:val="28"/>
        </w:rPr>
        <w:t xml:space="preserve">: </w:t>
      </w:r>
      <w:r w:rsidRPr="0038036E">
        <w:rPr>
          <w:sz w:val="28"/>
          <w:szCs w:val="28"/>
        </w:rPr>
        <w:t>https://habr.com/ru/post/49718/</w:t>
      </w:r>
      <w:r w:rsidRPr="008D4762">
        <w:rPr>
          <w:sz w:val="28"/>
          <w:szCs w:val="28"/>
        </w:rPr>
        <w:t xml:space="preserve"> (Дата обращения</w:t>
      </w:r>
      <w:r w:rsidR="00BF56EB">
        <w:rPr>
          <w:sz w:val="28"/>
          <w:szCs w:val="28"/>
        </w:rPr>
        <w:t>: 1.12.2021</w:t>
      </w:r>
      <w:r w:rsidRPr="008D4762">
        <w:rPr>
          <w:sz w:val="28"/>
          <w:szCs w:val="28"/>
        </w:rPr>
        <w:t>)</w:t>
      </w:r>
    </w:p>
    <w:sectPr w:rsidR="00381A28" w:rsidRPr="008D4762" w:rsidSect="00BD7BB2">
      <w:footerReference w:type="default" r:id="rId25"/>
      <w:pgSz w:w="11906" w:h="16838"/>
      <w:pgMar w:top="851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BA061" w14:textId="77777777" w:rsidR="000F080D" w:rsidRDefault="000F080D" w:rsidP="002D2274">
      <w:r>
        <w:separator/>
      </w:r>
    </w:p>
  </w:endnote>
  <w:endnote w:type="continuationSeparator" w:id="0">
    <w:p w14:paraId="69A8B9C8" w14:textId="77777777" w:rsidR="000F080D" w:rsidRDefault="000F080D" w:rsidP="002D2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A13C" w14:textId="77777777" w:rsidR="00F42CFF" w:rsidRDefault="00F42CFF" w:rsidP="00E24B70">
    <w:pPr>
      <w:pStyle w:val="af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81A28">
      <w:rPr>
        <w:noProof/>
      </w:rPr>
      <w:t>3</w:t>
    </w:r>
    <w:r>
      <w:rPr>
        <w:noProof/>
      </w:rPr>
      <w:fldChar w:fldCharType="end"/>
    </w:r>
  </w:p>
  <w:p w14:paraId="094553BE" w14:textId="77777777" w:rsidR="00F42CFF" w:rsidRDefault="00F42CF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07E43" w14:textId="77777777" w:rsidR="000F080D" w:rsidRDefault="000F080D" w:rsidP="002D2274">
      <w:r>
        <w:separator/>
      </w:r>
    </w:p>
  </w:footnote>
  <w:footnote w:type="continuationSeparator" w:id="0">
    <w:p w14:paraId="4EF988D3" w14:textId="77777777" w:rsidR="000F080D" w:rsidRDefault="000F080D" w:rsidP="002D2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8A2A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72BE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93462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F8614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C961A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EC4F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1238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A415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6D5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4C007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164F7"/>
    <w:multiLevelType w:val="multilevel"/>
    <w:tmpl w:val="414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A97504"/>
    <w:multiLevelType w:val="multilevel"/>
    <w:tmpl w:val="EDA0C0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07370725"/>
    <w:multiLevelType w:val="multilevel"/>
    <w:tmpl w:val="D3B2FEAE"/>
    <w:lvl w:ilvl="0">
      <w:start w:val="5"/>
      <w:numFmt w:val="decimal"/>
      <w:suff w:val="space"/>
      <w:lvlText w:val="%1"/>
      <w:lvlJc w:val="left"/>
      <w:pPr>
        <w:ind w:left="553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554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2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1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31" w:hanging="2160"/>
      </w:pPr>
      <w:rPr>
        <w:rFonts w:hint="default"/>
      </w:rPr>
    </w:lvl>
  </w:abstractNum>
  <w:abstractNum w:abstractNumId="13" w15:restartNumberingAfterBreak="0">
    <w:nsid w:val="10DC0AE7"/>
    <w:multiLevelType w:val="multilevel"/>
    <w:tmpl w:val="0386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B26450"/>
    <w:multiLevelType w:val="multilevel"/>
    <w:tmpl w:val="A3740796"/>
    <w:lvl w:ilvl="0">
      <w:start w:val="4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Times New Roman" w:hAnsi="Times New Roman" w:cs="Times New Roman" w:hint="default"/>
        <w:sz w:val="28"/>
      </w:rPr>
    </w:lvl>
  </w:abstractNum>
  <w:abstractNum w:abstractNumId="15" w15:restartNumberingAfterBreak="0">
    <w:nsid w:val="14791EEC"/>
    <w:multiLevelType w:val="multilevel"/>
    <w:tmpl w:val="EDDEE45A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5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19BC796E"/>
    <w:multiLevelType w:val="hybridMultilevel"/>
    <w:tmpl w:val="C6880468"/>
    <w:lvl w:ilvl="0" w:tplc="C752451C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1E1B3653"/>
    <w:multiLevelType w:val="hybridMultilevel"/>
    <w:tmpl w:val="574085D8"/>
    <w:lvl w:ilvl="0" w:tplc="4DD2F660">
      <w:start w:val="1"/>
      <w:numFmt w:val="decimal"/>
      <w:suff w:val="space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0CE47BB"/>
    <w:multiLevelType w:val="hybridMultilevel"/>
    <w:tmpl w:val="0D4A440C"/>
    <w:lvl w:ilvl="0" w:tplc="7108B5AC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BEB0085"/>
    <w:multiLevelType w:val="multilevel"/>
    <w:tmpl w:val="AF60807C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4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1291E0F"/>
    <w:multiLevelType w:val="hybridMultilevel"/>
    <w:tmpl w:val="C5469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13C7F0D"/>
    <w:multiLevelType w:val="multilevel"/>
    <w:tmpl w:val="EF005A5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22" w15:restartNumberingAfterBreak="0">
    <w:nsid w:val="322E5AAF"/>
    <w:multiLevelType w:val="hybridMultilevel"/>
    <w:tmpl w:val="3528B174"/>
    <w:lvl w:ilvl="0" w:tplc="51E2DB4A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1C2259"/>
    <w:multiLevelType w:val="hybridMultilevel"/>
    <w:tmpl w:val="BBB0FE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5983ACF"/>
    <w:multiLevelType w:val="multilevel"/>
    <w:tmpl w:val="AA32DBB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36CF70DA"/>
    <w:multiLevelType w:val="multilevel"/>
    <w:tmpl w:val="E52A17B4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8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375579B0"/>
    <w:multiLevelType w:val="hybridMultilevel"/>
    <w:tmpl w:val="6952C7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814242E"/>
    <w:multiLevelType w:val="hybridMultilevel"/>
    <w:tmpl w:val="D0644624"/>
    <w:lvl w:ilvl="0" w:tplc="FA4CEF32">
      <w:start w:val="8"/>
      <w:numFmt w:val="decimal"/>
      <w:lvlText w:val="%1"/>
      <w:lvlJc w:val="left"/>
      <w:pPr>
        <w:ind w:left="55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251" w:hanging="360"/>
      </w:pPr>
    </w:lvl>
    <w:lvl w:ilvl="2" w:tplc="0419001B" w:tentative="1">
      <w:start w:val="1"/>
      <w:numFmt w:val="lowerRoman"/>
      <w:lvlText w:val="%3."/>
      <w:lvlJc w:val="right"/>
      <w:pPr>
        <w:ind w:left="6971" w:hanging="180"/>
      </w:pPr>
    </w:lvl>
    <w:lvl w:ilvl="3" w:tplc="0419000F" w:tentative="1">
      <w:start w:val="1"/>
      <w:numFmt w:val="decimal"/>
      <w:lvlText w:val="%4."/>
      <w:lvlJc w:val="left"/>
      <w:pPr>
        <w:ind w:left="7691" w:hanging="360"/>
      </w:pPr>
    </w:lvl>
    <w:lvl w:ilvl="4" w:tplc="04190019" w:tentative="1">
      <w:start w:val="1"/>
      <w:numFmt w:val="lowerLetter"/>
      <w:lvlText w:val="%5."/>
      <w:lvlJc w:val="left"/>
      <w:pPr>
        <w:ind w:left="8411" w:hanging="360"/>
      </w:pPr>
    </w:lvl>
    <w:lvl w:ilvl="5" w:tplc="0419001B" w:tentative="1">
      <w:start w:val="1"/>
      <w:numFmt w:val="lowerRoman"/>
      <w:lvlText w:val="%6."/>
      <w:lvlJc w:val="right"/>
      <w:pPr>
        <w:ind w:left="9131" w:hanging="180"/>
      </w:pPr>
    </w:lvl>
    <w:lvl w:ilvl="6" w:tplc="0419000F" w:tentative="1">
      <w:start w:val="1"/>
      <w:numFmt w:val="decimal"/>
      <w:lvlText w:val="%7."/>
      <w:lvlJc w:val="left"/>
      <w:pPr>
        <w:ind w:left="9851" w:hanging="360"/>
      </w:pPr>
    </w:lvl>
    <w:lvl w:ilvl="7" w:tplc="04190019" w:tentative="1">
      <w:start w:val="1"/>
      <w:numFmt w:val="lowerLetter"/>
      <w:lvlText w:val="%8."/>
      <w:lvlJc w:val="left"/>
      <w:pPr>
        <w:ind w:left="10571" w:hanging="360"/>
      </w:pPr>
    </w:lvl>
    <w:lvl w:ilvl="8" w:tplc="0419001B" w:tentative="1">
      <w:start w:val="1"/>
      <w:numFmt w:val="lowerRoman"/>
      <w:lvlText w:val="%9."/>
      <w:lvlJc w:val="right"/>
      <w:pPr>
        <w:ind w:left="11291" w:hanging="180"/>
      </w:pPr>
    </w:lvl>
  </w:abstractNum>
  <w:abstractNum w:abstractNumId="28" w15:restartNumberingAfterBreak="0">
    <w:nsid w:val="3B7E0AA0"/>
    <w:multiLevelType w:val="hybridMultilevel"/>
    <w:tmpl w:val="CD90A82E"/>
    <w:lvl w:ilvl="0" w:tplc="877AFD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BA84945"/>
    <w:multiLevelType w:val="multilevel"/>
    <w:tmpl w:val="CFC2C428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159" w:hanging="45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435B2F57"/>
    <w:multiLevelType w:val="hybridMultilevel"/>
    <w:tmpl w:val="4D704350"/>
    <w:lvl w:ilvl="0" w:tplc="36E8D586">
      <w:start w:val="1"/>
      <w:numFmt w:val="decimal"/>
      <w:lvlText w:val="5.%1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386A72"/>
    <w:multiLevelType w:val="hybridMultilevel"/>
    <w:tmpl w:val="D2383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107E96"/>
    <w:multiLevelType w:val="hybridMultilevel"/>
    <w:tmpl w:val="467EC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E74FFD"/>
    <w:multiLevelType w:val="multilevel"/>
    <w:tmpl w:val="A98A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177C8B"/>
    <w:multiLevelType w:val="multilevel"/>
    <w:tmpl w:val="A98A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C4481A"/>
    <w:multiLevelType w:val="multilevel"/>
    <w:tmpl w:val="A3740796"/>
    <w:lvl w:ilvl="0">
      <w:start w:val="4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Times New Roman" w:hAnsi="Times New Roman" w:cs="Times New Roman" w:hint="default"/>
        <w:sz w:val="28"/>
      </w:rPr>
    </w:lvl>
  </w:abstractNum>
  <w:abstractNum w:abstractNumId="36" w15:restartNumberingAfterBreak="0">
    <w:nsid w:val="5EC910DB"/>
    <w:multiLevelType w:val="hybridMultilevel"/>
    <w:tmpl w:val="BA084B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1072734"/>
    <w:multiLevelType w:val="hybridMultilevel"/>
    <w:tmpl w:val="769E10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1537024"/>
    <w:multiLevelType w:val="hybridMultilevel"/>
    <w:tmpl w:val="AD5ADDDA"/>
    <w:lvl w:ilvl="0" w:tplc="7786D652">
      <w:start w:val="6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32B3D6C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86711DC"/>
    <w:multiLevelType w:val="hybridMultilevel"/>
    <w:tmpl w:val="A7F02F7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BAF75C9"/>
    <w:multiLevelType w:val="multilevel"/>
    <w:tmpl w:val="AF60807C"/>
    <w:lvl w:ilvl="0">
      <w:start w:val="1"/>
      <w:numFmt w:val="decimal"/>
      <w:lvlText w:val="%1"/>
      <w:lvlJc w:val="left"/>
      <w:pPr>
        <w:ind w:left="450" w:hanging="45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4.%2"/>
      <w:lvlJc w:val="left"/>
      <w:pPr>
        <w:ind w:left="709" w:firstLine="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6DE24AFB"/>
    <w:multiLevelType w:val="multilevel"/>
    <w:tmpl w:val="6F5CB310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3" w15:restartNumberingAfterBreak="0">
    <w:nsid w:val="6EEC1A77"/>
    <w:multiLevelType w:val="hybridMultilevel"/>
    <w:tmpl w:val="1DE8A1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37806C8"/>
    <w:multiLevelType w:val="multilevel"/>
    <w:tmpl w:val="D3B2FEAE"/>
    <w:lvl w:ilvl="0">
      <w:start w:val="5"/>
      <w:numFmt w:val="decimal"/>
      <w:suff w:val="space"/>
      <w:lvlText w:val="%1"/>
      <w:lvlJc w:val="left"/>
      <w:pPr>
        <w:ind w:left="5531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554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2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2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1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31" w:hanging="2160"/>
      </w:pPr>
      <w:rPr>
        <w:rFonts w:hint="default"/>
      </w:rPr>
    </w:lvl>
  </w:abstractNum>
  <w:abstractNum w:abstractNumId="45" w15:restartNumberingAfterBreak="0">
    <w:nsid w:val="75DF2BE0"/>
    <w:multiLevelType w:val="hybridMultilevel"/>
    <w:tmpl w:val="535A2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FA5393"/>
    <w:multiLevelType w:val="hybridMultilevel"/>
    <w:tmpl w:val="9B9086D0"/>
    <w:lvl w:ilvl="0" w:tplc="4664E76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A6417DA"/>
    <w:multiLevelType w:val="multilevel"/>
    <w:tmpl w:val="7426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896906"/>
    <w:multiLevelType w:val="hybridMultilevel"/>
    <w:tmpl w:val="AC8886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CA110FC"/>
    <w:multiLevelType w:val="hybridMultilevel"/>
    <w:tmpl w:val="80E8B13A"/>
    <w:lvl w:ilvl="0" w:tplc="E79E5EB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12"/>
  </w:num>
  <w:num w:numId="3">
    <w:abstractNumId w:val="18"/>
  </w:num>
  <w:num w:numId="4">
    <w:abstractNumId w:val="17"/>
  </w:num>
  <w:num w:numId="5">
    <w:abstractNumId w:val="29"/>
  </w:num>
  <w:num w:numId="6">
    <w:abstractNumId w:val="41"/>
  </w:num>
  <w:num w:numId="7">
    <w:abstractNumId w:val="15"/>
  </w:num>
  <w:num w:numId="8">
    <w:abstractNumId w:val="30"/>
  </w:num>
  <w:num w:numId="9">
    <w:abstractNumId w:val="25"/>
  </w:num>
  <w:num w:numId="10">
    <w:abstractNumId w:val="42"/>
  </w:num>
  <w:num w:numId="11">
    <w:abstractNumId w:val="21"/>
  </w:num>
  <w:num w:numId="12">
    <w:abstractNumId w:val="24"/>
  </w:num>
  <w:num w:numId="13">
    <w:abstractNumId w:val="22"/>
  </w:num>
  <w:num w:numId="14">
    <w:abstractNumId w:val="23"/>
  </w:num>
  <w:num w:numId="15">
    <w:abstractNumId w:val="40"/>
  </w:num>
  <w:num w:numId="16">
    <w:abstractNumId w:val="48"/>
  </w:num>
  <w:num w:numId="17">
    <w:abstractNumId w:val="35"/>
  </w:num>
  <w:num w:numId="18">
    <w:abstractNumId w:val="14"/>
  </w:num>
  <w:num w:numId="19">
    <w:abstractNumId w:val="19"/>
  </w:num>
  <w:num w:numId="20">
    <w:abstractNumId w:val="4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32"/>
  </w:num>
  <w:num w:numId="32">
    <w:abstractNumId w:val="37"/>
  </w:num>
  <w:num w:numId="33">
    <w:abstractNumId w:val="20"/>
  </w:num>
  <w:num w:numId="34">
    <w:abstractNumId w:val="13"/>
  </w:num>
  <w:num w:numId="35">
    <w:abstractNumId w:val="43"/>
  </w:num>
  <w:num w:numId="36">
    <w:abstractNumId w:val="10"/>
  </w:num>
  <w:num w:numId="37">
    <w:abstractNumId w:val="31"/>
  </w:num>
  <w:num w:numId="38">
    <w:abstractNumId w:val="33"/>
  </w:num>
  <w:num w:numId="39">
    <w:abstractNumId w:val="36"/>
  </w:num>
  <w:num w:numId="40">
    <w:abstractNumId w:val="47"/>
  </w:num>
  <w:num w:numId="41">
    <w:abstractNumId w:val="39"/>
  </w:num>
  <w:num w:numId="42">
    <w:abstractNumId w:val="34"/>
  </w:num>
  <w:num w:numId="43">
    <w:abstractNumId w:val="26"/>
  </w:num>
  <w:num w:numId="44">
    <w:abstractNumId w:val="49"/>
  </w:num>
  <w:num w:numId="45">
    <w:abstractNumId w:val="46"/>
  </w:num>
  <w:num w:numId="46">
    <w:abstractNumId w:val="16"/>
  </w:num>
  <w:num w:numId="47">
    <w:abstractNumId w:val="38"/>
  </w:num>
  <w:num w:numId="48">
    <w:abstractNumId w:val="27"/>
  </w:num>
  <w:num w:numId="49">
    <w:abstractNumId w:val="28"/>
  </w:num>
  <w:num w:numId="50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linkStyl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34E"/>
    <w:rsid w:val="00003B41"/>
    <w:rsid w:val="000142A3"/>
    <w:rsid w:val="00021888"/>
    <w:rsid w:val="00032C93"/>
    <w:rsid w:val="00042676"/>
    <w:rsid w:val="00043A94"/>
    <w:rsid w:val="00044563"/>
    <w:rsid w:val="00055317"/>
    <w:rsid w:val="00056564"/>
    <w:rsid w:val="00062072"/>
    <w:rsid w:val="000776FF"/>
    <w:rsid w:val="00084E85"/>
    <w:rsid w:val="00087471"/>
    <w:rsid w:val="000874D3"/>
    <w:rsid w:val="000876AF"/>
    <w:rsid w:val="00093F94"/>
    <w:rsid w:val="00096074"/>
    <w:rsid w:val="000A3FC8"/>
    <w:rsid w:val="000B7E5D"/>
    <w:rsid w:val="000E4B16"/>
    <w:rsid w:val="000F080D"/>
    <w:rsid w:val="000F1741"/>
    <w:rsid w:val="000F57AE"/>
    <w:rsid w:val="001003EB"/>
    <w:rsid w:val="0010670C"/>
    <w:rsid w:val="001118C9"/>
    <w:rsid w:val="001140C7"/>
    <w:rsid w:val="00114DAA"/>
    <w:rsid w:val="001328D3"/>
    <w:rsid w:val="00134D72"/>
    <w:rsid w:val="001437EF"/>
    <w:rsid w:val="0014705B"/>
    <w:rsid w:val="00151AC4"/>
    <w:rsid w:val="001556CC"/>
    <w:rsid w:val="001620E9"/>
    <w:rsid w:val="001712D1"/>
    <w:rsid w:val="0017662A"/>
    <w:rsid w:val="0018708E"/>
    <w:rsid w:val="00192179"/>
    <w:rsid w:val="00192B9F"/>
    <w:rsid w:val="00194EC6"/>
    <w:rsid w:val="0019771B"/>
    <w:rsid w:val="001A0A47"/>
    <w:rsid w:val="001A7683"/>
    <w:rsid w:val="001B2890"/>
    <w:rsid w:val="001B5525"/>
    <w:rsid w:val="001C6805"/>
    <w:rsid w:val="001D41A3"/>
    <w:rsid w:val="001D6FD5"/>
    <w:rsid w:val="001D7360"/>
    <w:rsid w:val="001D7EFC"/>
    <w:rsid w:val="001E63DB"/>
    <w:rsid w:val="001F1960"/>
    <w:rsid w:val="001F3251"/>
    <w:rsid w:val="00217A52"/>
    <w:rsid w:val="002351FF"/>
    <w:rsid w:val="0023617A"/>
    <w:rsid w:val="0023751B"/>
    <w:rsid w:val="00243B08"/>
    <w:rsid w:val="00243DBA"/>
    <w:rsid w:val="00247228"/>
    <w:rsid w:val="00255707"/>
    <w:rsid w:val="002615CA"/>
    <w:rsid w:val="00272338"/>
    <w:rsid w:val="002728AC"/>
    <w:rsid w:val="00274953"/>
    <w:rsid w:val="00277571"/>
    <w:rsid w:val="00280F56"/>
    <w:rsid w:val="00282884"/>
    <w:rsid w:val="00283BC1"/>
    <w:rsid w:val="002B2452"/>
    <w:rsid w:val="002C0F2D"/>
    <w:rsid w:val="002D0755"/>
    <w:rsid w:val="002D2274"/>
    <w:rsid w:val="002D58DA"/>
    <w:rsid w:val="002D7FF5"/>
    <w:rsid w:val="002E211C"/>
    <w:rsid w:val="002E29F0"/>
    <w:rsid w:val="002E561F"/>
    <w:rsid w:val="002E6C6D"/>
    <w:rsid w:val="00300279"/>
    <w:rsid w:val="003077C0"/>
    <w:rsid w:val="0031175F"/>
    <w:rsid w:val="00322442"/>
    <w:rsid w:val="00323208"/>
    <w:rsid w:val="003250BA"/>
    <w:rsid w:val="003352FA"/>
    <w:rsid w:val="00343245"/>
    <w:rsid w:val="00347380"/>
    <w:rsid w:val="00350895"/>
    <w:rsid w:val="003535B2"/>
    <w:rsid w:val="00355E7E"/>
    <w:rsid w:val="00357CB7"/>
    <w:rsid w:val="003618EF"/>
    <w:rsid w:val="00363D2D"/>
    <w:rsid w:val="003676A4"/>
    <w:rsid w:val="00370A21"/>
    <w:rsid w:val="003768EB"/>
    <w:rsid w:val="0037767F"/>
    <w:rsid w:val="0038036E"/>
    <w:rsid w:val="00381A28"/>
    <w:rsid w:val="003875A0"/>
    <w:rsid w:val="00391126"/>
    <w:rsid w:val="00393F6E"/>
    <w:rsid w:val="00397B00"/>
    <w:rsid w:val="003B2CD0"/>
    <w:rsid w:val="003C0F48"/>
    <w:rsid w:val="003C3CD4"/>
    <w:rsid w:val="003D0E27"/>
    <w:rsid w:val="003D2A09"/>
    <w:rsid w:val="003D7DA8"/>
    <w:rsid w:val="003E02E9"/>
    <w:rsid w:val="003E1027"/>
    <w:rsid w:val="003F112A"/>
    <w:rsid w:val="003F1D57"/>
    <w:rsid w:val="003F404D"/>
    <w:rsid w:val="003F45FC"/>
    <w:rsid w:val="00400065"/>
    <w:rsid w:val="00400985"/>
    <w:rsid w:val="00403BD7"/>
    <w:rsid w:val="0041117B"/>
    <w:rsid w:val="004202C0"/>
    <w:rsid w:val="00422CAB"/>
    <w:rsid w:val="0042314F"/>
    <w:rsid w:val="004244A8"/>
    <w:rsid w:val="00424EBE"/>
    <w:rsid w:val="004322F8"/>
    <w:rsid w:val="0043388A"/>
    <w:rsid w:val="0044411F"/>
    <w:rsid w:val="00461965"/>
    <w:rsid w:val="00475AD9"/>
    <w:rsid w:val="00487C31"/>
    <w:rsid w:val="00487FA0"/>
    <w:rsid w:val="00494E1B"/>
    <w:rsid w:val="0049563F"/>
    <w:rsid w:val="00495CC6"/>
    <w:rsid w:val="00495F62"/>
    <w:rsid w:val="004A0B06"/>
    <w:rsid w:val="004A35E5"/>
    <w:rsid w:val="004A44D2"/>
    <w:rsid w:val="004A4B6E"/>
    <w:rsid w:val="004A7A82"/>
    <w:rsid w:val="004B0813"/>
    <w:rsid w:val="004B0D8D"/>
    <w:rsid w:val="004B3BBD"/>
    <w:rsid w:val="004B42B6"/>
    <w:rsid w:val="004B4CD4"/>
    <w:rsid w:val="004B7BEF"/>
    <w:rsid w:val="004C3400"/>
    <w:rsid w:val="004C5ADD"/>
    <w:rsid w:val="004C5B14"/>
    <w:rsid w:val="004C71E3"/>
    <w:rsid w:val="004C76CB"/>
    <w:rsid w:val="004D17BB"/>
    <w:rsid w:val="004D4DCE"/>
    <w:rsid w:val="004E1027"/>
    <w:rsid w:val="004E15AC"/>
    <w:rsid w:val="004E2A1B"/>
    <w:rsid w:val="004E6787"/>
    <w:rsid w:val="004F4772"/>
    <w:rsid w:val="004F64E6"/>
    <w:rsid w:val="0050264A"/>
    <w:rsid w:val="00502A6A"/>
    <w:rsid w:val="00503AA6"/>
    <w:rsid w:val="00507DC0"/>
    <w:rsid w:val="0052281A"/>
    <w:rsid w:val="0052591F"/>
    <w:rsid w:val="00526E61"/>
    <w:rsid w:val="005373D6"/>
    <w:rsid w:val="00540846"/>
    <w:rsid w:val="0054120E"/>
    <w:rsid w:val="005427D4"/>
    <w:rsid w:val="00545E3F"/>
    <w:rsid w:val="00552D2C"/>
    <w:rsid w:val="0055594F"/>
    <w:rsid w:val="0056023E"/>
    <w:rsid w:val="00563864"/>
    <w:rsid w:val="00566843"/>
    <w:rsid w:val="005702DA"/>
    <w:rsid w:val="00570B2A"/>
    <w:rsid w:val="00570D1E"/>
    <w:rsid w:val="00573C5F"/>
    <w:rsid w:val="00573D49"/>
    <w:rsid w:val="00574CA7"/>
    <w:rsid w:val="00586018"/>
    <w:rsid w:val="00587054"/>
    <w:rsid w:val="00594238"/>
    <w:rsid w:val="005A0E0B"/>
    <w:rsid w:val="005A2C2B"/>
    <w:rsid w:val="005B1562"/>
    <w:rsid w:val="005B7544"/>
    <w:rsid w:val="005D52FA"/>
    <w:rsid w:val="005D7B3F"/>
    <w:rsid w:val="005D7D54"/>
    <w:rsid w:val="005E02F8"/>
    <w:rsid w:val="005E1938"/>
    <w:rsid w:val="005E1F9B"/>
    <w:rsid w:val="005F43E5"/>
    <w:rsid w:val="005F783A"/>
    <w:rsid w:val="00601564"/>
    <w:rsid w:val="00602AD6"/>
    <w:rsid w:val="00603221"/>
    <w:rsid w:val="00605145"/>
    <w:rsid w:val="00606E0E"/>
    <w:rsid w:val="00607819"/>
    <w:rsid w:val="00621F93"/>
    <w:rsid w:val="00633998"/>
    <w:rsid w:val="00634307"/>
    <w:rsid w:val="00637BC6"/>
    <w:rsid w:val="006403FC"/>
    <w:rsid w:val="00643083"/>
    <w:rsid w:val="00643FE0"/>
    <w:rsid w:val="00644DA0"/>
    <w:rsid w:val="0065337F"/>
    <w:rsid w:val="0065416E"/>
    <w:rsid w:val="00661724"/>
    <w:rsid w:val="00663AC6"/>
    <w:rsid w:val="00663EA5"/>
    <w:rsid w:val="0066694F"/>
    <w:rsid w:val="0067339A"/>
    <w:rsid w:val="00684554"/>
    <w:rsid w:val="00686E48"/>
    <w:rsid w:val="00695CEE"/>
    <w:rsid w:val="0069713C"/>
    <w:rsid w:val="006B3CB5"/>
    <w:rsid w:val="006C4021"/>
    <w:rsid w:val="006E06EE"/>
    <w:rsid w:val="006E0DA9"/>
    <w:rsid w:val="006E4E3F"/>
    <w:rsid w:val="006F19D2"/>
    <w:rsid w:val="006F6787"/>
    <w:rsid w:val="00700E4C"/>
    <w:rsid w:val="007054B1"/>
    <w:rsid w:val="00727B21"/>
    <w:rsid w:val="00731E85"/>
    <w:rsid w:val="007355BF"/>
    <w:rsid w:val="00743BB7"/>
    <w:rsid w:val="00744148"/>
    <w:rsid w:val="00746D82"/>
    <w:rsid w:val="00752A45"/>
    <w:rsid w:val="00753789"/>
    <w:rsid w:val="0075404D"/>
    <w:rsid w:val="007700C9"/>
    <w:rsid w:val="007846DB"/>
    <w:rsid w:val="007866C2"/>
    <w:rsid w:val="007A12B2"/>
    <w:rsid w:val="007C44A4"/>
    <w:rsid w:val="007D23AB"/>
    <w:rsid w:val="007D335D"/>
    <w:rsid w:val="007D4111"/>
    <w:rsid w:val="007E20D3"/>
    <w:rsid w:val="007F12A1"/>
    <w:rsid w:val="007F3AE6"/>
    <w:rsid w:val="00811A39"/>
    <w:rsid w:val="00814724"/>
    <w:rsid w:val="008303AC"/>
    <w:rsid w:val="00843B2E"/>
    <w:rsid w:val="00844B02"/>
    <w:rsid w:val="008453D9"/>
    <w:rsid w:val="00847363"/>
    <w:rsid w:val="00847F1B"/>
    <w:rsid w:val="0085585C"/>
    <w:rsid w:val="0085767E"/>
    <w:rsid w:val="008700AD"/>
    <w:rsid w:val="00884F69"/>
    <w:rsid w:val="008924B4"/>
    <w:rsid w:val="008957AD"/>
    <w:rsid w:val="00896E91"/>
    <w:rsid w:val="008973DB"/>
    <w:rsid w:val="008A3DEB"/>
    <w:rsid w:val="008C08C6"/>
    <w:rsid w:val="008C1AB8"/>
    <w:rsid w:val="008C57F3"/>
    <w:rsid w:val="008D1E15"/>
    <w:rsid w:val="008D4762"/>
    <w:rsid w:val="008D6B47"/>
    <w:rsid w:val="008E11B5"/>
    <w:rsid w:val="008E4254"/>
    <w:rsid w:val="008F004A"/>
    <w:rsid w:val="008F1FFC"/>
    <w:rsid w:val="008F5C38"/>
    <w:rsid w:val="00900D6F"/>
    <w:rsid w:val="00902AF8"/>
    <w:rsid w:val="00904379"/>
    <w:rsid w:val="00904611"/>
    <w:rsid w:val="00922ED1"/>
    <w:rsid w:val="00935D9C"/>
    <w:rsid w:val="009410AB"/>
    <w:rsid w:val="0094691F"/>
    <w:rsid w:val="0095166F"/>
    <w:rsid w:val="00957A46"/>
    <w:rsid w:val="00961D6B"/>
    <w:rsid w:val="00965225"/>
    <w:rsid w:val="009808FC"/>
    <w:rsid w:val="00982BD3"/>
    <w:rsid w:val="00984B1F"/>
    <w:rsid w:val="00992CDB"/>
    <w:rsid w:val="00997C05"/>
    <w:rsid w:val="009A0092"/>
    <w:rsid w:val="009A066E"/>
    <w:rsid w:val="009B1A21"/>
    <w:rsid w:val="009B33D0"/>
    <w:rsid w:val="009B3E74"/>
    <w:rsid w:val="009B5209"/>
    <w:rsid w:val="009B7C37"/>
    <w:rsid w:val="009C024D"/>
    <w:rsid w:val="009C5146"/>
    <w:rsid w:val="009C7D2C"/>
    <w:rsid w:val="009D6BED"/>
    <w:rsid w:val="009D717D"/>
    <w:rsid w:val="009E22A3"/>
    <w:rsid w:val="009F0006"/>
    <w:rsid w:val="00A00F39"/>
    <w:rsid w:val="00A22170"/>
    <w:rsid w:val="00A22882"/>
    <w:rsid w:val="00A267FF"/>
    <w:rsid w:val="00A31B32"/>
    <w:rsid w:val="00A3382A"/>
    <w:rsid w:val="00A46C4B"/>
    <w:rsid w:val="00A476F8"/>
    <w:rsid w:val="00A60CD2"/>
    <w:rsid w:val="00A638B4"/>
    <w:rsid w:val="00A739E5"/>
    <w:rsid w:val="00A91086"/>
    <w:rsid w:val="00A9209E"/>
    <w:rsid w:val="00A92B60"/>
    <w:rsid w:val="00AA5A7A"/>
    <w:rsid w:val="00AB06D3"/>
    <w:rsid w:val="00AB1483"/>
    <w:rsid w:val="00AB3539"/>
    <w:rsid w:val="00AB500A"/>
    <w:rsid w:val="00AC2926"/>
    <w:rsid w:val="00AD0734"/>
    <w:rsid w:val="00AD29B8"/>
    <w:rsid w:val="00AD344B"/>
    <w:rsid w:val="00AF74BF"/>
    <w:rsid w:val="00B009A0"/>
    <w:rsid w:val="00B01295"/>
    <w:rsid w:val="00B028BE"/>
    <w:rsid w:val="00B11EEA"/>
    <w:rsid w:val="00B13CBA"/>
    <w:rsid w:val="00B15BD7"/>
    <w:rsid w:val="00B27A77"/>
    <w:rsid w:val="00B31D1A"/>
    <w:rsid w:val="00B337D3"/>
    <w:rsid w:val="00B346D6"/>
    <w:rsid w:val="00B4299C"/>
    <w:rsid w:val="00B44A16"/>
    <w:rsid w:val="00B579D5"/>
    <w:rsid w:val="00B73567"/>
    <w:rsid w:val="00B80B83"/>
    <w:rsid w:val="00B8687D"/>
    <w:rsid w:val="00B90BAC"/>
    <w:rsid w:val="00B9213C"/>
    <w:rsid w:val="00B93E19"/>
    <w:rsid w:val="00B96367"/>
    <w:rsid w:val="00BA2DD0"/>
    <w:rsid w:val="00BA33B3"/>
    <w:rsid w:val="00BA76E3"/>
    <w:rsid w:val="00BB48E3"/>
    <w:rsid w:val="00BB78D3"/>
    <w:rsid w:val="00BC682B"/>
    <w:rsid w:val="00BD0A66"/>
    <w:rsid w:val="00BD7BB2"/>
    <w:rsid w:val="00BE3459"/>
    <w:rsid w:val="00BF56EB"/>
    <w:rsid w:val="00BF769C"/>
    <w:rsid w:val="00C0054B"/>
    <w:rsid w:val="00C0068C"/>
    <w:rsid w:val="00C01073"/>
    <w:rsid w:val="00C026CE"/>
    <w:rsid w:val="00C04E05"/>
    <w:rsid w:val="00C11A96"/>
    <w:rsid w:val="00C14A99"/>
    <w:rsid w:val="00C16668"/>
    <w:rsid w:val="00C26F57"/>
    <w:rsid w:val="00C27182"/>
    <w:rsid w:val="00C42041"/>
    <w:rsid w:val="00C45DCD"/>
    <w:rsid w:val="00C47236"/>
    <w:rsid w:val="00C50C23"/>
    <w:rsid w:val="00C561FF"/>
    <w:rsid w:val="00C60B5E"/>
    <w:rsid w:val="00C67155"/>
    <w:rsid w:val="00C67A14"/>
    <w:rsid w:val="00C737DE"/>
    <w:rsid w:val="00C74999"/>
    <w:rsid w:val="00C751B8"/>
    <w:rsid w:val="00CA0641"/>
    <w:rsid w:val="00CA0B1A"/>
    <w:rsid w:val="00CC240F"/>
    <w:rsid w:val="00CC2EC5"/>
    <w:rsid w:val="00CC4923"/>
    <w:rsid w:val="00CC6360"/>
    <w:rsid w:val="00CE3D51"/>
    <w:rsid w:val="00CE7FB0"/>
    <w:rsid w:val="00CF4A2E"/>
    <w:rsid w:val="00CF7E01"/>
    <w:rsid w:val="00D00D05"/>
    <w:rsid w:val="00D02DC2"/>
    <w:rsid w:val="00D034F8"/>
    <w:rsid w:val="00D045AF"/>
    <w:rsid w:val="00D24392"/>
    <w:rsid w:val="00D2517E"/>
    <w:rsid w:val="00D31791"/>
    <w:rsid w:val="00D369B1"/>
    <w:rsid w:val="00D45FF1"/>
    <w:rsid w:val="00D46AA3"/>
    <w:rsid w:val="00D50615"/>
    <w:rsid w:val="00D64DDE"/>
    <w:rsid w:val="00D716A6"/>
    <w:rsid w:val="00D74A8B"/>
    <w:rsid w:val="00D769D1"/>
    <w:rsid w:val="00D77017"/>
    <w:rsid w:val="00D97EB6"/>
    <w:rsid w:val="00DA5857"/>
    <w:rsid w:val="00DA5E4D"/>
    <w:rsid w:val="00DB1ED4"/>
    <w:rsid w:val="00DB2DBC"/>
    <w:rsid w:val="00DB41C6"/>
    <w:rsid w:val="00DB4E25"/>
    <w:rsid w:val="00DB5789"/>
    <w:rsid w:val="00DB60C4"/>
    <w:rsid w:val="00DC63EB"/>
    <w:rsid w:val="00DD1050"/>
    <w:rsid w:val="00DE26A3"/>
    <w:rsid w:val="00DF6A0B"/>
    <w:rsid w:val="00E03285"/>
    <w:rsid w:val="00E038B5"/>
    <w:rsid w:val="00E03968"/>
    <w:rsid w:val="00E04BB7"/>
    <w:rsid w:val="00E120BE"/>
    <w:rsid w:val="00E125EB"/>
    <w:rsid w:val="00E24B70"/>
    <w:rsid w:val="00E304B6"/>
    <w:rsid w:val="00E309CE"/>
    <w:rsid w:val="00E37677"/>
    <w:rsid w:val="00E5475C"/>
    <w:rsid w:val="00E54850"/>
    <w:rsid w:val="00E55860"/>
    <w:rsid w:val="00E56539"/>
    <w:rsid w:val="00E63929"/>
    <w:rsid w:val="00E64960"/>
    <w:rsid w:val="00E70949"/>
    <w:rsid w:val="00E7334E"/>
    <w:rsid w:val="00E832B4"/>
    <w:rsid w:val="00E832E3"/>
    <w:rsid w:val="00E874B6"/>
    <w:rsid w:val="00E9379A"/>
    <w:rsid w:val="00EA162E"/>
    <w:rsid w:val="00EA6D10"/>
    <w:rsid w:val="00EB0A0E"/>
    <w:rsid w:val="00EB0CA9"/>
    <w:rsid w:val="00EB36AE"/>
    <w:rsid w:val="00EB3CE6"/>
    <w:rsid w:val="00EB5B1A"/>
    <w:rsid w:val="00EC022F"/>
    <w:rsid w:val="00EC2C59"/>
    <w:rsid w:val="00EC71CB"/>
    <w:rsid w:val="00EE3A8F"/>
    <w:rsid w:val="00EE4F95"/>
    <w:rsid w:val="00EE6C5E"/>
    <w:rsid w:val="00EF47D2"/>
    <w:rsid w:val="00EF7F23"/>
    <w:rsid w:val="00F04923"/>
    <w:rsid w:val="00F1075C"/>
    <w:rsid w:val="00F22AD8"/>
    <w:rsid w:val="00F252DB"/>
    <w:rsid w:val="00F35444"/>
    <w:rsid w:val="00F36C7C"/>
    <w:rsid w:val="00F42CFF"/>
    <w:rsid w:val="00F43C05"/>
    <w:rsid w:val="00F50CD8"/>
    <w:rsid w:val="00F638CB"/>
    <w:rsid w:val="00F67ED7"/>
    <w:rsid w:val="00F71378"/>
    <w:rsid w:val="00F90EE5"/>
    <w:rsid w:val="00F918CC"/>
    <w:rsid w:val="00FA1CE9"/>
    <w:rsid w:val="00FA5737"/>
    <w:rsid w:val="00FA5A4A"/>
    <w:rsid w:val="00FA646B"/>
    <w:rsid w:val="00FA7FEF"/>
    <w:rsid w:val="00FB246D"/>
    <w:rsid w:val="00FB690D"/>
    <w:rsid w:val="00FB6CED"/>
    <w:rsid w:val="00FB7F42"/>
    <w:rsid w:val="00FC0BC0"/>
    <w:rsid w:val="00FC159A"/>
    <w:rsid w:val="00FC1E3C"/>
    <w:rsid w:val="00FC46C6"/>
    <w:rsid w:val="00FD202F"/>
    <w:rsid w:val="00FD2137"/>
    <w:rsid w:val="00FD625D"/>
    <w:rsid w:val="00FE5F19"/>
    <w:rsid w:val="00FF1C06"/>
    <w:rsid w:val="00FF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D00D"/>
  <w15:docId w15:val="{CC083EB4-6BCC-4DAF-A1C1-AA79C15F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C04E05"/>
    <w:rPr>
      <w:rFonts w:ascii="Times New Roman" w:eastAsia="Times New Roman" w:hAnsi="Times New Roman"/>
    </w:rPr>
  </w:style>
  <w:style w:type="paragraph" w:styleId="10">
    <w:name w:val="heading 1"/>
    <w:basedOn w:val="a1"/>
    <w:next w:val="a1"/>
    <w:link w:val="11"/>
    <w:uiPriority w:val="9"/>
    <w:qFormat/>
    <w:rsid w:val="00E937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E937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E937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B0A0E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E9379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УК1"/>
    <w:basedOn w:val="10"/>
    <w:next w:val="a1"/>
    <w:link w:val="13"/>
    <w:rsid w:val="00CC240F"/>
    <w:pPr>
      <w:keepLines w:val="0"/>
      <w:spacing w:before="0" w:after="120"/>
      <w:ind w:left="567" w:right="567"/>
      <w:jc w:val="center"/>
    </w:pPr>
    <w:rPr>
      <w:rFonts w:ascii="Times New Roman" w:hAnsi="Times New Roman"/>
      <w:caps/>
      <w:kern w:val="32"/>
      <w:sz w:val="32"/>
      <w:szCs w:val="32"/>
    </w:rPr>
  </w:style>
  <w:style w:type="character" w:customStyle="1" w:styleId="13">
    <w:name w:val="УК1 Знак"/>
    <w:link w:val="12"/>
    <w:locked/>
    <w:rsid w:val="00CC240F"/>
    <w:rPr>
      <w:rFonts w:ascii="Times New Roman" w:eastAsia="Times New Roman" w:hAnsi="Times New Roman" w:cs="Times New Roman"/>
      <w:b/>
      <w:bCs/>
      <w:caps/>
      <w:color w:val="365F91"/>
      <w:kern w:val="32"/>
      <w:sz w:val="32"/>
      <w:szCs w:val="32"/>
      <w:lang w:eastAsia="ru-RU"/>
    </w:rPr>
  </w:style>
  <w:style w:type="character" w:customStyle="1" w:styleId="11">
    <w:name w:val="Заголовок 1 Знак"/>
    <w:basedOn w:val="a2"/>
    <w:link w:val="10"/>
    <w:uiPriority w:val="9"/>
    <w:rsid w:val="00E93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No Spacing"/>
    <w:uiPriority w:val="1"/>
    <w:qFormat/>
    <w:rsid w:val="00CC240F"/>
    <w:pPr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paragraph" w:styleId="a7">
    <w:name w:val="Normal (Web)"/>
    <w:basedOn w:val="a1"/>
    <w:rsid w:val="00E9379A"/>
    <w:pPr>
      <w:spacing w:before="100" w:beforeAutospacing="1" w:after="100" w:afterAutospacing="1" w:line="288" w:lineRule="auto"/>
      <w:ind w:firstLine="327"/>
      <w:jc w:val="both"/>
    </w:pPr>
    <w:rPr>
      <w:rFonts w:ascii="Arial" w:hAnsi="Arial" w:cs="Arial"/>
      <w:color w:val="000000"/>
    </w:rPr>
  </w:style>
  <w:style w:type="character" w:customStyle="1" w:styleId="apple-converted-space">
    <w:name w:val="apple-converted-space"/>
    <w:rsid w:val="00CC240F"/>
    <w:rPr>
      <w:rFonts w:cs="Times New Roman"/>
    </w:rPr>
  </w:style>
  <w:style w:type="paragraph" w:styleId="a8">
    <w:name w:val="List Paragraph"/>
    <w:basedOn w:val="a1"/>
    <w:uiPriority w:val="34"/>
    <w:qFormat/>
    <w:rsid w:val="00E9379A"/>
    <w:pPr>
      <w:ind w:left="720"/>
      <w:contextualSpacing/>
    </w:pPr>
  </w:style>
  <w:style w:type="paragraph" w:styleId="a9">
    <w:name w:val="Balloon Text"/>
    <w:basedOn w:val="a1"/>
    <w:link w:val="aa"/>
    <w:uiPriority w:val="99"/>
    <w:semiHidden/>
    <w:unhideWhenUsed/>
    <w:rsid w:val="00E9379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E9379A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2"/>
    <w:uiPriority w:val="99"/>
    <w:unhideWhenUsed/>
    <w:rsid w:val="00E9379A"/>
    <w:rPr>
      <w:color w:val="0000FF" w:themeColor="hyperlink"/>
      <w:u w:val="single"/>
    </w:rPr>
  </w:style>
  <w:style w:type="character" w:customStyle="1" w:styleId="40">
    <w:name w:val="Заголовок 4 Знак"/>
    <w:link w:val="4"/>
    <w:uiPriority w:val="9"/>
    <w:semiHidden/>
    <w:rsid w:val="00EB0A0E"/>
    <w:rPr>
      <w:rFonts w:ascii="Cambria" w:eastAsia="Times New Roman" w:hAnsi="Cambria" w:cs="Times New Roman"/>
      <w:b/>
      <w:bCs/>
      <w:i/>
      <w:iCs/>
      <w:color w:val="4F81BD"/>
      <w:sz w:val="28"/>
      <w:szCs w:val="28"/>
      <w:lang w:eastAsia="ru-RU"/>
    </w:rPr>
  </w:style>
  <w:style w:type="character" w:styleId="ac">
    <w:name w:val="annotation reference"/>
    <w:uiPriority w:val="99"/>
    <w:semiHidden/>
    <w:unhideWhenUsed/>
    <w:rsid w:val="00C737DE"/>
    <w:rPr>
      <w:sz w:val="16"/>
      <w:szCs w:val="16"/>
    </w:rPr>
  </w:style>
  <w:style w:type="paragraph" w:styleId="ad">
    <w:name w:val="annotation text"/>
    <w:basedOn w:val="a1"/>
    <w:link w:val="ae"/>
    <w:uiPriority w:val="99"/>
    <w:semiHidden/>
    <w:unhideWhenUsed/>
    <w:rsid w:val="00C737DE"/>
    <w:rPr>
      <w:lang w:val="x-none"/>
    </w:rPr>
  </w:style>
  <w:style w:type="character" w:customStyle="1" w:styleId="ae">
    <w:name w:val="Текст примечания Знак"/>
    <w:link w:val="ad"/>
    <w:uiPriority w:val="99"/>
    <w:semiHidden/>
    <w:rsid w:val="00C737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737DE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C737D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1">
    <w:name w:val="Strong"/>
    <w:uiPriority w:val="22"/>
    <w:qFormat/>
    <w:rsid w:val="009410AB"/>
    <w:rPr>
      <w:b/>
      <w:bCs/>
    </w:rPr>
  </w:style>
  <w:style w:type="paragraph" w:styleId="af2">
    <w:name w:val="TOC Heading"/>
    <w:basedOn w:val="10"/>
    <w:next w:val="a1"/>
    <w:uiPriority w:val="39"/>
    <w:unhideWhenUsed/>
    <w:qFormat/>
    <w:rsid w:val="00E9379A"/>
    <w:pPr>
      <w:spacing w:line="276" w:lineRule="auto"/>
      <w:outlineLvl w:val="9"/>
    </w:pPr>
  </w:style>
  <w:style w:type="paragraph" w:styleId="14">
    <w:name w:val="toc 1"/>
    <w:basedOn w:val="a1"/>
    <w:next w:val="a1"/>
    <w:autoRedefine/>
    <w:uiPriority w:val="39"/>
    <w:unhideWhenUsed/>
    <w:qFormat/>
    <w:rsid w:val="00E9379A"/>
    <w:pPr>
      <w:spacing w:after="100"/>
    </w:pPr>
    <w:rPr>
      <w:b/>
      <w:sz w:val="28"/>
    </w:rPr>
  </w:style>
  <w:style w:type="paragraph" w:styleId="af3">
    <w:name w:val="header"/>
    <w:basedOn w:val="a1"/>
    <w:link w:val="af4"/>
    <w:uiPriority w:val="99"/>
    <w:unhideWhenUsed/>
    <w:rsid w:val="00E9379A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2"/>
    <w:link w:val="af3"/>
    <w:uiPriority w:val="99"/>
    <w:rsid w:val="00E9379A"/>
    <w:rPr>
      <w:rFonts w:ascii="Times New Roman" w:eastAsia="Times New Roman" w:hAnsi="Times New Roman"/>
    </w:rPr>
  </w:style>
  <w:style w:type="paragraph" w:styleId="af5">
    <w:name w:val="footer"/>
    <w:basedOn w:val="a1"/>
    <w:link w:val="af6"/>
    <w:uiPriority w:val="99"/>
    <w:unhideWhenUsed/>
    <w:rsid w:val="00E9379A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2"/>
    <w:link w:val="af5"/>
    <w:uiPriority w:val="99"/>
    <w:rsid w:val="00E9379A"/>
    <w:rPr>
      <w:rFonts w:ascii="Times New Roman" w:eastAsia="Times New Roman" w:hAnsi="Times New Roman"/>
    </w:rPr>
  </w:style>
  <w:style w:type="paragraph" w:customStyle="1" w:styleId="Default">
    <w:name w:val="Default"/>
    <w:rsid w:val="00503AA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21">
    <w:name w:val="Заголовок 2 Знак"/>
    <w:basedOn w:val="a2"/>
    <w:link w:val="20"/>
    <w:uiPriority w:val="9"/>
    <w:rsid w:val="00E937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2">
    <w:name w:val="toc 2"/>
    <w:basedOn w:val="a1"/>
    <w:next w:val="a1"/>
    <w:autoRedefine/>
    <w:uiPriority w:val="39"/>
    <w:unhideWhenUsed/>
    <w:qFormat/>
    <w:rsid w:val="00E9379A"/>
    <w:pPr>
      <w:spacing w:after="100"/>
      <w:ind w:left="200"/>
    </w:pPr>
    <w:rPr>
      <w:i/>
      <w:sz w:val="28"/>
    </w:rPr>
  </w:style>
  <w:style w:type="character" w:customStyle="1" w:styleId="30">
    <w:name w:val="Заголовок 3 Знак"/>
    <w:basedOn w:val="a2"/>
    <w:link w:val="3"/>
    <w:uiPriority w:val="9"/>
    <w:rsid w:val="00E937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7">
    <w:name w:val="_Стиль текста"/>
    <w:link w:val="af8"/>
    <w:qFormat/>
    <w:rsid w:val="009C024D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f8">
    <w:name w:val="_Стиль текста Знак"/>
    <w:basedOn w:val="a2"/>
    <w:link w:val="af7"/>
    <w:rsid w:val="009C024D"/>
    <w:rPr>
      <w:rFonts w:ascii="Times New Roman" w:hAnsi="Times New Roman"/>
      <w:sz w:val="28"/>
      <w:szCs w:val="22"/>
      <w:lang w:eastAsia="en-US"/>
    </w:rPr>
  </w:style>
  <w:style w:type="paragraph" w:customStyle="1" w:styleId="af9">
    <w:name w:val="Тесты"/>
    <w:basedOn w:val="af7"/>
    <w:link w:val="afa"/>
    <w:qFormat/>
    <w:rsid w:val="0017662A"/>
    <w:pPr>
      <w:spacing w:after="80"/>
    </w:pPr>
    <w:rPr>
      <w:b/>
      <w:lang w:val="en-US"/>
    </w:rPr>
  </w:style>
  <w:style w:type="character" w:customStyle="1" w:styleId="afa">
    <w:name w:val="Тесты Знак"/>
    <w:basedOn w:val="af8"/>
    <w:link w:val="af9"/>
    <w:rsid w:val="0017662A"/>
    <w:rPr>
      <w:rFonts w:ascii="Times New Roman" w:hAnsi="Times New Roman"/>
      <w:b/>
      <w:sz w:val="28"/>
      <w:szCs w:val="22"/>
      <w:lang w:val="en-US" w:eastAsia="en-US"/>
    </w:rPr>
  </w:style>
  <w:style w:type="character" w:styleId="afb">
    <w:name w:val="FollowedHyperlink"/>
    <w:basedOn w:val="a2"/>
    <w:uiPriority w:val="99"/>
    <w:semiHidden/>
    <w:unhideWhenUsed/>
    <w:rsid w:val="00E9379A"/>
    <w:rPr>
      <w:color w:val="800080" w:themeColor="followedHyperlink"/>
      <w:u w:val="single"/>
    </w:rPr>
  </w:style>
  <w:style w:type="paragraph" w:customStyle="1" w:styleId="afc">
    <w:name w:val="Вовиков Абзац"/>
    <w:basedOn w:val="a1"/>
    <w:qFormat/>
    <w:rsid w:val="00BC682B"/>
    <w:rPr>
      <w:rFonts w:eastAsiaTheme="minorHAnsi" w:cstheme="minorBidi"/>
      <w:color w:val="000000" w:themeColor="text1"/>
      <w:szCs w:val="22"/>
    </w:rPr>
  </w:style>
  <w:style w:type="paragraph" w:customStyle="1" w:styleId="StyleText">
    <w:name w:val="StyleText"/>
    <w:basedOn w:val="a1"/>
    <w:link w:val="StyleText0"/>
    <w:qFormat/>
    <w:rsid w:val="00B15BD7"/>
    <w:rPr>
      <w:rFonts w:eastAsiaTheme="minorHAnsi" w:cstheme="minorBidi"/>
      <w:szCs w:val="22"/>
      <w:lang w:eastAsia="en-US"/>
    </w:rPr>
  </w:style>
  <w:style w:type="paragraph" w:customStyle="1" w:styleId="afd">
    <w:name w:val="Кутенков абзац"/>
    <w:basedOn w:val="a1"/>
    <w:qFormat/>
    <w:rsid w:val="00900D6F"/>
    <w:pPr>
      <w:ind w:firstLine="709"/>
      <w:jc w:val="both"/>
    </w:pPr>
    <w:rPr>
      <w:color w:val="000000" w:themeColor="text1"/>
      <w:sz w:val="28"/>
    </w:rPr>
  </w:style>
  <w:style w:type="paragraph" w:customStyle="1" w:styleId="15">
    <w:name w:val="Кутенков  заголовок1"/>
    <w:basedOn w:val="10"/>
    <w:next w:val="afd"/>
    <w:qFormat/>
    <w:rsid w:val="00900D6F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paragraph" w:customStyle="1" w:styleId="23">
    <w:name w:val="Кутенков  заголовок2"/>
    <w:basedOn w:val="20"/>
    <w:next w:val="afd"/>
    <w:qFormat/>
    <w:rsid w:val="00900D6F"/>
    <w:pPr>
      <w:spacing w:before="60" w:after="60"/>
      <w:ind w:firstLine="709"/>
    </w:pPr>
    <w:rPr>
      <w:rFonts w:ascii="Times New Roman" w:hAnsi="Times New Roman"/>
      <w:color w:val="000000" w:themeColor="text1"/>
      <w:sz w:val="28"/>
    </w:rPr>
  </w:style>
  <w:style w:type="paragraph" w:customStyle="1" w:styleId="31">
    <w:name w:val="Кутенков заголовок3"/>
    <w:basedOn w:val="3"/>
    <w:qFormat/>
    <w:rsid w:val="00E9379A"/>
    <w:pPr>
      <w:spacing w:before="60" w:after="60"/>
      <w:ind w:firstLine="709"/>
    </w:pPr>
    <w:rPr>
      <w:rFonts w:ascii="Times New Roman" w:hAnsi="Times New Roman"/>
      <w:color w:val="000000" w:themeColor="text1"/>
      <w:sz w:val="28"/>
    </w:rPr>
  </w:style>
  <w:style w:type="table" w:customStyle="1" w:styleId="afe">
    <w:name w:val="Свистунова таблица"/>
    <w:basedOn w:val="a3"/>
    <w:uiPriority w:val="99"/>
    <w:rsid w:val="00E9379A"/>
    <w:pPr>
      <w:ind w:firstLine="284"/>
      <w:jc w:val="both"/>
    </w:pPr>
    <w:rPr>
      <w:rFonts w:ascii="Times New Roman" w:eastAsiaTheme="minorHAnsi" w:hAnsi="Times New Roman" w:cstheme="minorBidi"/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2"/>
    <w:uiPriority w:val="99"/>
    <w:semiHidden/>
    <w:rsid w:val="00E9379A"/>
    <w:rPr>
      <w:color w:val="808080"/>
    </w:rPr>
  </w:style>
  <w:style w:type="paragraph" w:customStyle="1" w:styleId="aff0">
    <w:name w:val="Кутенков маркированный  список"/>
    <w:basedOn w:val="a0"/>
    <w:next w:val="afd"/>
    <w:qFormat/>
    <w:rsid w:val="00900D6F"/>
    <w:pPr>
      <w:spacing w:before="60"/>
      <w:ind w:left="1066" w:hanging="357"/>
      <w:jc w:val="both"/>
    </w:pPr>
    <w:rPr>
      <w:sz w:val="28"/>
    </w:rPr>
  </w:style>
  <w:style w:type="paragraph" w:customStyle="1" w:styleId="16">
    <w:name w:val="Кутенков нумерованный список 1"/>
    <w:basedOn w:val="a"/>
    <w:next w:val="afd"/>
    <w:qFormat/>
    <w:rsid w:val="00900D6F"/>
    <w:pPr>
      <w:ind w:left="709" w:firstLine="709"/>
      <w:jc w:val="both"/>
    </w:pPr>
    <w:rPr>
      <w:sz w:val="28"/>
    </w:rPr>
  </w:style>
  <w:style w:type="paragraph" w:styleId="a0">
    <w:name w:val="List Bullet"/>
    <w:basedOn w:val="a1"/>
    <w:uiPriority w:val="99"/>
    <w:semiHidden/>
    <w:unhideWhenUsed/>
    <w:rsid w:val="00E9379A"/>
    <w:pPr>
      <w:numPr>
        <w:numId w:val="21"/>
      </w:numPr>
      <w:contextualSpacing/>
    </w:pPr>
  </w:style>
  <w:style w:type="paragraph" w:customStyle="1" w:styleId="24">
    <w:name w:val="Кутенков нумерованный список2"/>
    <w:basedOn w:val="2"/>
    <w:next w:val="afd"/>
    <w:qFormat/>
    <w:rsid w:val="00900D6F"/>
    <w:pPr>
      <w:spacing w:before="60"/>
      <w:ind w:left="1134" w:firstLine="1134"/>
      <w:jc w:val="both"/>
    </w:pPr>
    <w:rPr>
      <w:sz w:val="28"/>
    </w:rPr>
  </w:style>
  <w:style w:type="paragraph" w:styleId="a">
    <w:name w:val="List Number"/>
    <w:basedOn w:val="a1"/>
    <w:uiPriority w:val="99"/>
    <w:unhideWhenUsed/>
    <w:rsid w:val="00E9379A"/>
    <w:pPr>
      <w:numPr>
        <w:numId w:val="2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E9379A"/>
    <w:pPr>
      <w:numPr>
        <w:numId w:val="27"/>
      </w:numPr>
      <w:contextualSpacing/>
    </w:pPr>
  </w:style>
  <w:style w:type="paragraph" w:styleId="32">
    <w:name w:val="toc 3"/>
    <w:basedOn w:val="a1"/>
    <w:next w:val="a1"/>
    <w:autoRedefine/>
    <w:uiPriority w:val="39"/>
    <w:unhideWhenUsed/>
    <w:qFormat/>
    <w:rsid w:val="00E9379A"/>
    <w:pPr>
      <w:spacing w:after="100"/>
      <w:ind w:left="400"/>
    </w:pPr>
    <w:rPr>
      <w:i/>
      <w:sz w:val="24"/>
    </w:rPr>
  </w:style>
  <w:style w:type="character" w:customStyle="1" w:styleId="rvts20">
    <w:name w:val="rvts20"/>
    <w:basedOn w:val="a2"/>
    <w:rsid w:val="00E9379A"/>
  </w:style>
  <w:style w:type="character" w:customStyle="1" w:styleId="rvts9">
    <w:name w:val="rvts9"/>
    <w:basedOn w:val="a2"/>
    <w:rsid w:val="00E9379A"/>
  </w:style>
  <w:style w:type="paragraph" w:customStyle="1" w:styleId="rvps4">
    <w:name w:val="rvps4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paragraph" w:customStyle="1" w:styleId="rvps20">
    <w:name w:val="rvps20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paragraph" w:customStyle="1" w:styleId="rvps17">
    <w:name w:val="rvps17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character" w:customStyle="1" w:styleId="rvts11">
    <w:name w:val="rvts11"/>
    <w:basedOn w:val="a2"/>
    <w:rsid w:val="00E9379A"/>
  </w:style>
  <w:style w:type="character" w:customStyle="1" w:styleId="rvts14">
    <w:name w:val="rvts14"/>
    <w:basedOn w:val="a2"/>
    <w:rsid w:val="00E9379A"/>
  </w:style>
  <w:style w:type="character" w:customStyle="1" w:styleId="rvts29">
    <w:name w:val="rvts29"/>
    <w:basedOn w:val="a2"/>
    <w:rsid w:val="00E9379A"/>
  </w:style>
  <w:style w:type="paragraph" w:customStyle="1" w:styleId="rvps16">
    <w:name w:val="rvps16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character" w:customStyle="1" w:styleId="rvts61">
    <w:name w:val="rvts61"/>
    <w:basedOn w:val="a2"/>
    <w:rsid w:val="00E9379A"/>
  </w:style>
  <w:style w:type="character" w:customStyle="1" w:styleId="rvts28">
    <w:name w:val="rvts28"/>
    <w:basedOn w:val="a2"/>
    <w:rsid w:val="00E9379A"/>
  </w:style>
  <w:style w:type="character" w:customStyle="1" w:styleId="rvts16">
    <w:name w:val="rvts16"/>
    <w:basedOn w:val="a2"/>
    <w:rsid w:val="00E9379A"/>
  </w:style>
  <w:style w:type="character" w:customStyle="1" w:styleId="rvts32">
    <w:name w:val="rvts32"/>
    <w:basedOn w:val="a2"/>
    <w:rsid w:val="00E9379A"/>
  </w:style>
  <w:style w:type="paragraph" w:customStyle="1" w:styleId="rvps11">
    <w:name w:val="rvps11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paragraph" w:customStyle="1" w:styleId="rvps26">
    <w:name w:val="rvps26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paragraph" w:customStyle="1" w:styleId="rvps10">
    <w:name w:val="rvps10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paragraph" w:customStyle="1" w:styleId="rvps67">
    <w:name w:val="rvps67"/>
    <w:basedOn w:val="a1"/>
    <w:rsid w:val="00E9379A"/>
    <w:pPr>
      <w:spacing w:before="100" w:beforeAutospacing="1" w:after="100" w:afterAutospacing="1"/>
    </w:pPr>
    <w:rPr>
      <w:sz w:val="24"/>
      <w:szCs w:val="24"/>
    </w:rPr>
  </w:style>
  <w:style w:type="paragraph" w:customStyle="1" w:styleId="aff1">
    <w:name w:val="Абзац_Малиновцев_Иван"/>
    <w:basedOn w:val="a7"/>
    <w:qFormat/>
    <w:rsid w:val="00E9379A"/>
    <w:pPr>
      <w:spacing w:before="0" w:beforeAutospacing="0" w:after="0" w:afterAutospacing="0" w:line="240" w:lineRule="auto"/>
      <w:ind w:firstLine="709"/>
    </w:pPr>
    <w:rPr>
      <w:rFonts w:ascii="Times New Roman" w:hAnsi="Times New Roman" w:cs="Times New Roman"/>
      <w:color w:val="auto"/>
      <w:sz w:val="28"/>
      <w:szCs w:val="24"/>
    </w:rPr>
  </w:style>
  <w:style w:type="paragraph" w:styleId="aff2">
    <w:name w:val="caption"/>
    <w:basedOn w:val="a1"/>
    <w:next w:val="a1"/>
    <w:uiPriority w:val="35"/>
    <w:unhideWhenUsed/>
    <w:qFormat/>
    <w:rsid w:val="00E9379A"/>
    <w:pPr>
      <w:spacing w:after="200"/>
    </w:pPr>
    <w:rPr>
      <w:b/>
      <w:bCs/>
      <w:color w:val="4F81BD" w:themeColor="accent1"/>
      <w:sz w:val="18"/>
      <w:szCs w:val="18"/>
    </w:rPr>
  </w:style>
  <w:style w:type="numbering" w:customStyle="1" w:styleId="1">
    <w:name w:val="Стиль1"/>
    <w:uiPriority w:val="99"/>
    <w:rsid w:val="00E9379A"/>
    <w:pPr>
      <w:numPr>
        <w:numId w:val="41"/>
      </w:numPr>
    </w:pPr>
  </w:style>
  <w:style w:type="character" w:customStyle="1" w:styleId="StyleText0">
    <w:name w:val="StyleText Знак"/>
    <w:basedOn w:val="a2"/>
    <w:link w:val="StyleText"/>
    <w:locked/>
    <w:rsid w:val="00280F56"/>
    <w:rPr>
      <w:rFonts w:ascii="Times New Roman" w:eastAsiaTheme="minorHAnsi" w:hAnsi="Times New Roman" w:cstheme="minorBidi"/>
      <w:szCs w:val="22"/>
      <w:lang w:eastAsia="en-US"/>
    </w:rPr>
  </w:style>
  <w:style w:type="paragraph" w:customStyle="1" w:styleId="aff3">
    <w:name w:val="Свистунова абзац"/>
    <w:basedOn w:val="a1"/>
    <w:qFormat/>
    <w:rsid w:val="00E9379A"/>
    <w:pPr>
      <w:ind w:firstLine="709"/>
      <w:jc w:val="both"/>
    </w:pPr>
    <w:rPr>
      <w:color w:val="000000" w:themeColor="text1"/>
      <w:sz w:val="28"/>
    </w:rPr>
  </w:style>
  <w:style w:type="paragraph" w:customStyle="1" w:styleId="17">
    <w:name w:val="Свистунова  заголовок1"/>
    <w:basedOn w:val="10"/>
    <w:next w:val="aff3"/>
    <w:qFormat/>
    <w:rsid w:val="00E9379A"/>
    <w:pPr>
      <w:spacing w:before="80" w:after="80"/>
      <w:ind w:firstLine="709"/>
    </w:pPr>
    <w:rPr>
      <w:rFonts w:ascii="Times New Roman" w:hAnsi="Times New Roman"/>
      <w:color w:val="000000" w:themeColor="text1"/>
    </w:rPr>
  </w:style>
  <w:style w:type="paragraph" w:customStyle="1" w:styleId="25">
    <w:name w:val="Свистунова  заголовок2"/>
    <w:basedOn w:val="20"/>
    <w:next w:val="aff3"/>
    <w:qFormat/>
    <w:rsid w:val="00E9379A"/>
    <w:pPr>
      <w:spacing w:before="60" w:after="60"/>
      <w:ind w:firstLine="709"/>
    </w:pPr>
    <w:rPr>
      <w:rFonts w:ascii="Times New Roman" w:hAnsi="Times New Roman"/>
      <w:color w:val="000000" w:themeColor="text1"/>
      <w:sz w:val="28"/>
    </w:rPr>
  </w:style>
  <w:style w:type="paragraph" w:customStyle="1" w:styleId="33">
    <w:name w:val="Свистунова заголовок3"/>
    <w:basedOn w:val="3"/>
    <w:qFormat/>
    <w:rsid w:val="00E9379A"/>
    <w:pPr>
      <w:spacing w:before="60" w:after="60"/>
      <w:ind w:left="1775" w:firstLine="709"/>
    </w:pPr>
    <w:rPr>
      <w:rFonts w:ascii="Times New Roman" w:hAnsi="Times New Roman"/>
      <w:color w:val="000000" w:themeColor="text1"/>
      <w:sz w:val="28"/>
    </w:rPr>
  </w:style>
  <w:style w:type="paragraph" w:customStyle="1" w:styleId="aff4">
    <w:name w:val="Свистунова маркированный  список"/>
    <w:basedOn w:val="a0"/>
    <w:next w:val="aff3"/>
    <w:qFormat/>
    <w:rsid w:val="00E9379A"/>
    <w:pPr>
      <w:spacing w:before="60"/>
      <w:ind w:left="1066" w:hanging="357"/>
      <w:jc w:val="both"/>
    </w:pPr>
    <w:rPr>
      <w:sz w:val="28"/>
    </w:rPr>
  </w:style>
  <w:style w:type="paragraph" w:customStyle="1" w:styleId="18">
    <w:name w:val="Свистунова нумерованный список 1"/>
    <w:basedOn w:val="a"/>
    <w:next w:val="aff3"/>
    <w:qFormat/>
    <w:rsid w:val="00E9379A"/>
    <w:pPr>
      <w:ind w:left="709" w:firstLine="709"/>
      <w:jc w:val="both"/>
    </w:pPr>
    <w:rPr>
      <w:sz w:val="28"/>
    </w:rPr>
  </w:style>
  <w:style w:type="paragraph" w:customStyle="1" w:styleId="26">
    <w:name w:val="Свистунова нумерованный список2"/>
    <w:basedOn w:val="2"/>
    <w:next w:val="aff3"/>
    <w:qFormat/>
    <w:rsid w:val="00E9379A"/>
    <w:pPr>
      <w:spacing w:before="60"/>
      <w:ind w:left="1134" w:firstLine="1134"/>
      <w:jc w:val="both"/>
    </w:pPr>
    <w:rPr>
      <w:sz w:val="28"/>
    </w:rPr>
  </w:style>
  <w:style w:type="character" w:styleId="aff5">
    <w:name w:val="Unresolved Mention"/>
    <w:basedOn w:val="a2"/>
    <w:uiPriority w:val="99"/>
    <w:semiHidden/>
    <w:unhideWhenUsed/>
    <w:rsid w:val="008D4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9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8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1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0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0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6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24446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1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5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7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3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9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2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2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8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7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3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9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1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4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3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4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1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25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5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2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5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5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002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1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6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3253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5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8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9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75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1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1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23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9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0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7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1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3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0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5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9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4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6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6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7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23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1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5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0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0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6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71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55190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3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9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7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5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hat%20is%20Vladislav\Desktop\education\1_first%20course\informatika_blyat\&#1057;&#1072;&#1096;&#1072;\&#1064;&#1040;&#1041;&#1051;&#1054;&#1053;_Variant_2_Mery_izmerenia_informatsii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FA9CB-2F76-44B9-A247-007C5EDCF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ШАБЛОН_Variant_2_Mery_izmerenia_informatsii.dotx</Template>
  <TotalTime>1625</TotalTime>
  <Pages>31</Pages>
  <Words>6111</Words>
  <Characters>34839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40869</CharactersWithSpaces>
  <SharedDoc>false</SharedDoc>
  <HLinks>
    <vt:vector size="24" baseType="variant"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_Toc338542864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_Toc338542863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_Toc338542862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_Toc338542861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What_is_Vladislav</dc:creator>
  <cp:lastModifiedBy>Данил Вовиков</cp:lastModifiedBy>
  <cp:revision>143</cp:revision>
  <cp:lastPrinted>2017-12-19T06:21:00Z</cp:lastPrinted>
  <dcterms:created xsi:type="dcterms:W3CDTF">2021-12-19T09:53:00Z</dcterms:created>
  <dcterms:modified xsi:type="dcterms:W3CDTF">2022-12-20T12:11:00Z</dcterms:modified>
</cp:coreProperties>
</file>
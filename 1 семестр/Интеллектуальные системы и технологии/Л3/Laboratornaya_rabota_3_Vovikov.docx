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040A" w14:textId="77777777" w:rsidR="008760C9" w:rsidRPr="004C2E13" w:rsidRDefault="008760C9" w:rsidP="008760C9">
      <w:pPr>
        <w:pStyle w:val="af2"/>
        <w:rPr>
          <w:szCs w:val="28"/>
        </w:rPr>
      </w:pPr>
      <w:bookmarkStart w:id="0" w:name="_Hlk40293597"/>
      <w:bookmarkEnd w:id="0"/>
      <w:r w:rsidRPr="004C2E13">
        <w:rPr>
          <w:szCs w:val="28"/>
        </w:rPr>
        <w:t xml:space="preserve">Министерство науки и высшего образования Российской Федерации </w:t>
      </w:r>
    </w:p>
    <w:p w14:paraId="58EBEA8B" w14:textId="77777777" w:rsidR="008760C9" w:rsidRPr="004C2E13" w:rsidRDefault="008760C9" w:rsidP="008760C9">
      <w:pPr>
        <w:pStyle w:val="af2"/>
        <w:rPr>
          <w:szCs w:val="28"/>
        </w:rPr>
      </w:pPr>
      <w:r w:rsidRPr="004C2E13">
        <w:rPr>
          <w:szCs w:val="28"/>
        </w:rPr>
        <w:t xml:space="preserve">Федеральное государственное бюджетное образовательное учреждение </w:t>
      </w:r>
    </w:p>
    <w:p w14:paraId="6D91BA73" w14:textId="77777777" w:rsidR="008760C9" w:rsidRPr="004C2E13" w:rsidRDefault="008760C9" w:rsidP="008760C9">
      <w:pPr>
        <w:pStyle w:val="af2"/>
        <w:rPr>
          <w:szCs w:val="28"/>
        </w:rPr>
      </w:pPr>
      <w:r w:rsidRPr="004C2E13">
        <w:rPr>
          <w:szCs w:val="28"/>
        </w:rPr>
        <w:t xml:space="preserve">высшего образования </w:t>
      </w:r>
    </w:p>
    <w:p w14:paraId="0AAAB375" w14:textId="77777777" w:rsidR="008760C9" w:rsidRPr="004C2E13" w:rsidRDefault="008760C9" w:rsidP="008760C9">
      <w:pPr>
        <w:pStyle w:val="af2"/>
        <w:spacing w:before="240"/>
        <w:rPr>
          <w:b/>
          <w:szCs w:val="28"/>
        </w:rPr>
      </w:pPr>
      <w:r w:rsidRPr="004C2E13">
        <w:rPr>
          <w:b/>
          <w:szCs w:val="28"/>
        </w:rPr>
        <w:t>ИРКУТСКИЙ НАЦИОНАЛЬНЫЙ ИССЛЕДОВАТЕЛЬСКИЙ ТЕХНИЧЕСКИЙ УНИВЕРСИТЕТ</w:t>
      </w:r>
    </w:p>
    <w:p w14:paraId="51B355B6" w14:textId="77777777" w:rsidR="008760C9" w:rsidRPr="004C2E13" w:rsidRDefault="008760C9" w:rsidP="008760C9">
      <w:pPr>
        <w:pStyle w:val="af2"/>
        <w:rPr>
          <w:szCs w:val="28"/>
          <w:u w:val="single"/>
        </w:rPr>
      </w:pPr>
      <w:r w:rsidRPr="004C2E13">
        <w:rPr>
          <w:szCs w:val="28"/>
          <w:u w:val="single"/>
        </w:rPr>
        <w:t>Институт информационных технологий и анализа данных</w:t>
      </w:r>
    </w:p>
    <w:p w14:paraId="67EC0886" w14:textId="77777777" w:rsidR="008760C9" w:rsidRPr="004C2E13" w:rsidRDefault="008760C9" w:rsidP="004C2E13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2E13">
        <w:rPr>
          <w:rFonts w:ascii="Times New Roman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2C68F532" w14:textId="47FB32F9" w:rsidR="008760C9" w:rsidRPr="004C2E13" w:rsidRDefault="008760C9" w:rsidP="004C2E13">
      <w:pPr>
        <w:pStyle w:val="a9"/>
        <w:rPr>
          <w:rFonts w:cs="Times New Roman"/>
        </w:rPr>
      </w:pPr>
    </w:p>
    <w:p w14:paraId="0ADF65E8" w14:textId="56A85516" w:rsidR="004C2E13" w:rsidRPr="004C2E13" w:rsidRDefault="004C2E13" w:rsidP="004C2E13">
      <w:pPr>
        <w:pStyle w:val="a9"/>
        <w:rPr>
          <w:rFonts w:cs="Times New Roman"/>
        </w:rPr>
      </w:pPr>
    </w:p>
    <w:p w14:paraId="12D5185E" w14:textId="40FBC381" w:rsidR="004C2E13" w:rsidRPr="004C2E13" w:rsidRDefault="004C2E13" w:rsidP="004C2E13">
      <w:pPr>
        <w:pStyle w:val="a9"/>
        <w:rPr>
          <w:rFonts w:cs="Times New Roman"/>
        </w:rPr>
      </w:pPr>
    </w:p>
    <w:p w14:paraId="76DD9890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7369F586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51934CDD" w14:textId="59921EA3" w:rsidR="008760C9" w:rsidRPr="004C2E13" w:rsidRDefault="008760C9" w:rsidP="004C2E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2E13">
        <w:rPr>
          <w:rFonts w:ascii="Times New Roman" w:hAnsi="Times New Roman" w:cs="Times New Roman"/>
          <w:sz w:val="28"/>
          <w:szCs w:val="28"/>
        </w:rPr>
        <w:t>ОТЧЕТ</w:t>
      </w:r>
      <w:r w:rsidRPr="004C2E13">
        <w:rPr>
          <w:rFonts w:ascii="Times New Roman" w:hAnsi="Times New Roman" w:cs="Times New Roman"/>
          <w:sz w:val="28"/>
          <w:szCs w:val="28"/>
        </w:rPr>
        <w:br/>
        <w:t>к лабораторной работе №</w:t>
      </w:r>
      <w:r w:rsidR="003E599E" w:rsidRPr="003E599E">
        <w:rPr>
          <w:rFonts w:ascii="Times New Roman" w:hAnsi="Times New Roman" w:cs="Times New Roman"/>
          <w:sz w:val="28"/>
          <w:szCs w:val="28"/>
        </w:rPr>
        <w:t>3</w:t>
      </w:r>
      <w:r w:rsidRPr="004C2E1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1AF8A1FD" w14:textId="4CAB118F" w:rsidR="008760C9" w:rsidRPr="004C2E13" w:rsidRDefault="005323F7" w:rsidP="008760C9">
      <w:pPr>
        <w:pStyle w:val="af9"/>
        <w:ind w:firstLine="0"/>
        <w:jc w:val="center"/>
        <w:rPr>
          <w:szCs w:val="28"/>
          <w:u w:val="single"/>
        </w:rPr>
      </w:pPr>
      <w:r w:rsidRPr="005323F7">
        <w:rPr>
          <w:szCs w:val="28"/>
          <w:u w:val="single"/>
        </w:rPr>
        <w:t>Интеллектуальные системы и технологии</w:t>
      </w:r>
    </w:p>
    <w:p w14:paraId="4F6B295F" w14:textId="77777777" w:rsidR="008760C9" w:rsidRPr="004C2E13" w:rsidRDefault="008760C9" w:rsidP="004C2E13">
      <w:pPr>
        <w:pStyle w:val="a9"/>
        <w:rPr>
          <w:rFonts w:cs="Times New Roman"/>
        </w:rPr>
      </w:pPr>
    </w:p>
    <w:p w14:paraId="5D1EFFC5" w14:textId="77777777" w:rsidR="008760C9" w:rsidRPr="004C2E13" w:rsidRDefault="008760C9" w:rsidP="004C2E13">
      <w:pPr>
        <w:pStyle w:val="a9"/>
        <w:rPr>
          <w:rFonts w:cs="Times New Roman"/>
        </w:rPr>
      </w:pPr>
    </w:p>
    <w:p w14:paraId="094715BE" w14:textId="78A4A4B7" w:rsidR="008760C9" w:rsidRPr="004C2E13" w:rsidRDefault="008760C9" w:rsidP="004C2E13">
      <w:pPr>
        <w:pStyle w:val="a9"/>
        <w:rPr>
          <w:rFonts w:cs="Times New Roman"/>
        </w:rPr>
      </w:pPr>
    </w:p>
    <w:p w14:paraId="5F500687" w14:textId="1C17413C" w:rsidR="004C2E13" w:rsidRPr="004C2E13" w:rsidRDefault="004C2E13" w:rsidP="004C2E13">
      <w:pPr>
        <w:pStyle w:val="a9"/>
        <w:rPr>
          <w:rFonts w:cs="Times New Roman"/>
        </w:rPr>
      </w:pPr>
    </w:p>
    <w:p w14:paraId="432E6C9E" w14:textId="6709D0B9" w:rsidR="004C2E13" w:rsidRPr="004C2E13" w:rsidRDefault="004C2E13" w:rsidP="004C2E13">
      <w:pPr>
        <w:pStyle w:val="a9"/>
        <w:rPr>
          <w:rFonts w:cs="Times New Roman"/>
        </w:rPr>
      </w:pPr>
    </w:p>
    <w:p w14:paraId="7E99358D" w14:textId="4CF23F4B" w:rsidR="004C2E13" w:rsidRPr="004C2E13" w:rsidRDefault="004C2E13" w:rsidP="004C2E13">
      <w:pPr>
        <w:pStyle w:val="a9"/>
        <w:rPr>
          <w:rFonts w:cs="Times New Roman"/>
        </w:rPr>
      </w:pPr>
    </w:p>
    <w:p w14:paraId="0472FC1D" w14:textId="4A3E8C2C" w:rsidR="004C2E13" w:rsidRPr="004C2E13" w:rsidRDefault="004C2E13" w:rsidP="004C2E13">
      <w:pPr>
        <w:pStyle w:val="a9"/>
        <w:rPr>
          <w:rFonts w:cs="Times New Roman"/>
        </w:rPr>
      </w:pPr>
    </w:p>
    <w:p w14:paraId="5C945132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0719C017" w14:textId="443B3D8B" w:rsidR="008760C9" w:rsidRPr="004C2E13" w:rsidRDefault="008760C9" w:rsidP="005323F7">
      <w:pPr>
        <w:pStyle w:val="af9"/>
        <w:ind w:firstLine="0"/>
        <w:jc w:val="center"/>
        <w:rPr>
          <w:szCs w:val="28"/>
          <w:u w:val="single"/>
        </w:rPr>
      </w:pPr>
      <w:r w:rsidRPr="004C2E13">
        <w:rPr>
          <w:szCs w:val="28"/>
          <w:u w:val="single"/>
        </w:rPr>
        <w:t>«</w:t>
      </w:r>
      <w:r w:rsidR="003E599E">
        <w:rPr>
          <w:szCs w:val="28"/>
          <w:u w:val="single"/>
        </w:rPr>
        <w:t>Анализ данных</w:t>
      </w:r>
      <w:r w:rsidRPr="004C2E13">
        <w:rPr>
          <w:szCs w:val="28"/>
          <w:u w:val="single"/>
        </w:rPr>
        <w:t>»</w:t>
      </w:r>
    </w:p>
    <w:p w14:paraId="1A74593F" w14:textId="7F47A1A4" w:rsidR="008760C9" w:rsidRPr="004C2E13" w:rsidRDefault="008760C9" w:rsidP="008760C9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2E13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44"/>
        <w:gridCol w:w="1669"/>
        <w:gridCol w:w="281"/>
        <w:gridCol w:w="1524"/>
        <w:gridCol w:w="280"/>
        <w:gridCol w:w="2057"/>
      </w:tblGrid>
      <w:tr w:rsidR="008760C9" w:rsidRPr="004C2E13" w14:paraId="1679C8B7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9097DB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EA1D2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C32D977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DA4D0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D389FB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34B3B" w14:textId="24E9170D" w:rsidR="008760C9" w:rsidRPr="004C2E13" w:rsidRDefault="00604D52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760C9" w:rsidRPr="004C2E13" w14:paraId="1802A90E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15C363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589EF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0B9612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left w:val="nil"/>
              <w:bottom w:val="nil"/>
              <w:right w:val="nil"/>
            </w:tcBorders>
          </w:tcPr>
          <w:p w14:paraId="32CFF785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F577C8F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0A527296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760C9" w:rsidRPr="004C2E13" w14:paraId="2D022F38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91C3948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</w:p>
        </w:tc>
        <w:tc>
          <w:tcPr>
            <w:tcW w:w="1669" w:type="dxa"/>
            <w:tcBorders>
              <w:top w:val="nil"/>
              <w:left w:val="nil"/>
              <w:right w:val="nil"/>
            </w:tcBorders>
          </w:tcPr>
          <w:p w14:paraId="0ACE45AB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65361AD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6F84C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3D005C44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082AE" w14:textId="7BDBECD6" w:rsidR="008760C9" w:rsidRPr="004C2E13" w:rsidRDefault="005323F7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Массель А.Г.</w:t>
            </w:r>
          </w:p>
        </w:tc>
      </w:tr>
      <w:tr w:rsidR="008760C9" w:rsidRPr="004C2E13" w14:paraId="46570517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7DA414C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tcBorders>
              <w:left w:val="nil"/>
              <w:bottom w:val="nil"/>
              <w:right w:val="nil"/>
            </w:tcBorders>
          </w:tcPr>
          <w:p w14:paraId="1B07E52A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8EF4CF5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left w:val="nil"/>
              <w:bottom w:val="nil"/>
              <w:right w:val="nil"/>
            </w:tcBorders>
          </w:tcPr>
          <w:p w14:paraId="2F681E88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486824D7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5E5A3959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760C9" w:rsidRPr="004C2E13" w14:paraId="362DC4E2" w14:textId="77777777" w:rsidTr="008760C9"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B239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Содержание отчета на: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0402DD9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</w:tcPr>
          <w:p w14:paraId="092B8BD7" w14:textId="2F02369E" w:rsidR="008760C9" w:rsidRPr="005860FC" w:rsidRDefault="005860FC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07ECF" w14:textId="77777777" w:rsidR="008760C9" w:rsidRPr="004C2E13" w:rsidRDefault="008760C9" w:rsidP="00876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</w:tbl>
    <w:p w14:paraId="14E6EB58" w14:textId="77777777" w:rsidR="008760C9" w:rsidRPr="007F29C8" w:rsidRDefault="008760C9" w:rsidP="004C2E13">
      <w:pPr>
        <w:pStyle w:val="a9"/>
      </w:pPr>
    </w:p>
    <w:p w14:paraId="13573709" w14:textId="509A1340" w:rsidR="008760C9" w:rsidRDefault="008760C9" w:rsidP="004C2E13">
      <w:pPr>
        <w:pStyle w:val="a9"/>
      </w:pPr>
    </w:p>
    <w:p w14:paraId="41E16760" w14:textId="77777777" w:rsidR="008760C9" w:rsidRDefault="008760C9" w:rsidP="004C2E13">
      <w:pPr>
        <w:pStyle w:val="a9"/>
      </w:pPr>
    </w:p>
    <w:p w14:paraId="13E6FD68" w14:textId="77777777" w:rsidR="008760C9" w:rsidRDefault="008760C9" w:rsidP="004C2E13">
      <w:pPr>
        <w:pStyle w:val="a9"/>
      </w:pPr>
    </w:p>
    <w:p w14:paraId="1F944DE8" w14:textId="77777777" w:rsidR="008760C9" w:rsidRPr="007F29C8" w:rsidRDefault="008760C9" w:rsidP="004C2E13">
      <w:pPr>
        <w:pStyle w:val="a9"/>
      </w:pPr>
    </w:p>
    <w:p w14:paraId="177D8FEE" w14:textId="77777777" w:rsidR="008760C9" w:rsidRPr="007F29C8" w:rsidRDefault="008760C9" w:rsidP="004C2E13">
      <w:pPr>
        <w:pStyle w:val="a9"/>
      </w:pPr>
    </w:p>
    <w:p w14:paraId="47075E59" w14:textId="42FD1535" w:rsidR="008760C9" w:rsidRDefault="008760C9" w:rsidP="004C2E13">
      <w:pPr>
        <w:pStyle w:val="a9"/>
      </w:pPr>
    </w:p>
    <w:p w14:paraId="02237217" w14:textId="64657391" w:rsidR="004C2E13" w:rsidRDefault="004C2E13" w:rsidP="004C2E13">
      <w:pPr>
        <w:pStyle w:val="a9"/>
      </w:pPr>
    </w:p>
    <w:p w14:paraId="230F68B4" w14:textId="77777777" w:rsidR="004C2E13" w:rsidRDefault="004C2E13" w:rsidP="004C2E13">
      <w:pPr>
        <w:pStyle w:val="a9"/>
      </w:pPr>
    </w:p>
    <w:p w14:paraId="3E5B3AF9" w14:textId="77777777" w:rsidR="004C2E13" w:rsidRPr="007F29C8" w:rsidRDefault="004C2E13" w:rsidP="004C2E13">
      <w:pPr>
        <w:pStyle w:val="a9"/>
      </w:pPr>
    </w:p>
    <w:p w14:paraId="5D9D7EF6" w14:textId="150FE07E" w:rsidR="004C2E13" w:rsidRDefault="008760C9" w:rsidP="008760C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  <w:sectPr w:rsidR="004C2E13" w:rsidSect="005F7E5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C2E13">
        <w:rPr>
          <w:rFonts w:ascii="Times New Roman" w:hAnsi="Times New Roman" w:cs="Times New Roman"/>
          <w:sz w:val="28"/>
          <w:szCs w:val="28"/>
        </w:rPr>
        <w:t>Иркутск 202</w:t>
      </w:r>
      <w:r w:rsidR="005323F7">
        <w:rPr>
          <w:rFonts w:ascii="Times New Roman" w:hAnsi="Times New Roman" w:cs="Times New Roman"/>
          <w:sz w:val="28"/>
          <w:szCs w:val="28"/>
        </w:rPr>
        <w:t>2</w:t>
      </w:r>
      <w:r w:rsidRPr="004C2E13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3FD5B586" w14:textId="5D994FF6" w:rsidR="007C4585" w:rsidRPr="004C2E13" w:rsidRDefault="007C4585" w:rsidP="004C2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DEB2619" w14:textId="77777777" w:rsidR="007C4585" w:rsidRPr="008760C9" w:rsidRDefault="007C4585" w:rsidP="008760C9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760C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FB27F38" w14:textId="7634B293" w:rsidR="005860FC" w:rsidRPr="005860FC" w:rsidRDefault="007C4585" w:rsidP="005860F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60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0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0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031940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_Toc120031940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761B5" w14:textId="140B477A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1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Цель лабораторной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_Toc120031941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C38D8" w14:textId="16C0072D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2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Задачи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_Toc120031942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D7302" w14:textId="0929A122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3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 Описание Video Game Sales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_Toc120031943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20AF0" w14:textId="01B18C2B" w:rsidR="005860FC" w:rsidRPr="005860FC" w:rsidRDefault="00C02E52" w:rsidP="005860F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4" w:history="1">
            <w:r w:rsidR="005860FC" w:rsidRPr="005860FC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Таблица и гипотезы, которые можно вывести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_Toc120031944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A72BB" w14:textId="2BF9E8AF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5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Использованные данные: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_Toc120031945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025BB" w14:textId="29786323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6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Гипотезы: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_Toc120031946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60CE" w14:textId="51B3DA8D" w:rsidR="005860FC" w:rsidRPr="005860FC" w:rsidRDefault="00C02E52" w:rsidP="005860F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7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Программная реализация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_Toc120031947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2B201" w14:textId="6E931936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8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 Чистка данных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_Toc120031948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38AE2" w14:textId="7A02F85B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49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Обработка данных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_Toc120031949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3D49E" w14:textId="15D582A2" w:rsidR="005860FC" w:rsidRPr="005860FC" w:rsidRDefault="00C02E52" w:rsidP="005860FC">
          <w:pPr>
            <w:pStyle w:val="30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0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3.2.1 Генерация цветовой схемы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_Toc120031950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0AD68" w14:textId="35E38635" w:rsidR="005860FC" w:rsidRPr="005860FC" w:rsidRDefault="00C02E52" w:rsidP="005860FC">
          <w:pPr>
            <w:pStyle w:val="30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1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3.2.2 </w:t>
            </w:r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Сортировка</w:t>
            </w:r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объектов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_Toc120031951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939EF" w14:textId="41B6D0A0" w:rsidR="005860FC" w:rsidRPr="005860FC" w:rsidRDefault="00C02E52" w:rsidP="005860FC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2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 Построение графиков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_Toc120031952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066C9" w14:textId="659C4EB9" w:rsidR="005860FC" w:rsidRPr="005860FC" w:rsidRDefault="00C02E52" w:rsidP="005860FC">
          <w:pPr>
            <w:pStyle w:val="30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3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3.3.1 График жанров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_Toc120031953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3E24A" w14:textId="034F67E0" w:rsidR="005860FC" w:rsidRPr="005860FC" w:rsidRDefault="00C02E52" w:rsidP="005860FC">
          <w:pPr>
            <w:pStyle w:val="30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4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3.3.2 График издательств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_Toc120031954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D36B5" w14:textId="5F2149CD" w:rsidR="005860FC" w:rsidRPr="005860FC" w:rsidRDefault="00C02E52" w:rsidP="005860FC">
          <w:pPr>
            <w:pStyle w:val="30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5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3.3.3 </w:t>
            </w:r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График</w:t>
            </w:r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платформ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_Toc120031955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8811E" w14:textId="618679B7" w:rsidR="005860FC" w:rsidRPr="005860FC" w:rsidRDefault="00C02E52" w:rsidP="005860FC">
          <w:pPr>
            <w:pStyle w:val="30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6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3.3.4 График годов издания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_Toc120031956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E1AB0" w14:textId="2E12004D" w:rsidR="005860FC" w:rsidRPr="005860FC" w:rsidRDefault="00C02E52" w:rsidP="005860FC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31957" w:history="1">
            <w:r w:rsidR="005860FC" w:rsidRPr="005860F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Графики и выводы по ним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_Toc120031957 \h </w:instrTex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60FC" w:rsidRPr="00586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A537A" w14:textId="2E62B405" w:rsidR="007C4585" w:rsidRDefault="007C4585" w:rsidP="005860FC">
          <w:pPr>
            <w:spacing w:after="0" w:line="240" w:lineRule="auto"/>
          </w:pPr>
          <w:r w:rsidRPr="005860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147A9" w14:textId="77777777" w:rsidR="007C4585" w:rsidRPr="00AB3614" w:rsidRDefault="007C4585" w:rsidP="007C4585">
      <w:pPr>
        <w:rPr>
          <w:lang w:val="en-US"/>
        </w:rPr>
      </w:pPr>
      <w:r>
        <w:br w:type="page"/>
      </w:r>
    </w:p>
    <w:p w14:paraId="1FF4E6AC" w14:textId="1AEAA519" w:rsidR="00ED6340" w:rsidRDefault="007C4585" w:rsidP="007C4585">
      <w:pPr>
        <w:pStyle w:val="12"/>
      </w:pPr>
      <w:bookmarkStart w:id="1" w:name="_Toc120031940"/>
      <w:r>
        <w:lastRenderedPageBreak/>
        <w:t>1 Введение</w:t>
      </w:r>
      <w:bookmarkEnd w:id="1"/>
    </w:p>
    <w:p w14:paraId="47A25DAD" w14:textId="2DD88A31" w:rsidR="00121E09" w:rsidRDefault="00121E09" w:rsidP="00121E09">
      <w:pPr>
        <w:pStyle w:val="23"/>
      </w:pPr>
      <w:bookmarkStart w:id="2" w:name="_Toc120031941"/>
      <w:r>
        <w:t xml:space="preserve">1.1 </w:t>
      </w:r>
      <w:r w:rsidR="003E599E" w:rsidRPr="003E599E">
        <w:t>Цель лабораторной</w:t>
      </w:r>
      <w:bookmarkEnd w:id="2"/>
      <w:r w:rsidR="003E599E">
        <w:t xml:space="preserve"> </w:t>
      </w:r>
    </w:p>
    <w:p w14:paraId="02351248" w14:textId="420C7EBE" w:rsidR="003E599E" w:rsidRDefault="00121E09" w:rsidP="003E599E">
      <w:pPr>
        <w:pStyle w:val="a9"/>
      </w:pPr>
      <w:r>
        <w:t>Р</w:t>
      </w:r>
      <w:r w:rsidR="003E599E">
        <w:t>азобрать пример исследования и классификации данных с использованием некоторых библиотек на Python</w:t>
      </w:r>
    </w:p>
    <w:p w14:paraId="490AF8A5" w14:textId="64B48F5F" w:rsidR="003E599E" w:rsidRPr="003E599E" w:rsidRDefault="00121E09" w:rsidP="00121E09">
      <w:pPr>
        <w:pStyle w:val="23"/>
      </w:pPr>
      <w:bookmarkStart w:id="3" w:name="_Toc120031942"/>
      <w:r>
        <w:t xml:space="preserve">1.2 </w:t>
      </w:r>
      <w:r w:rsidR="003E599E" w:rsidRPr="003E599E">
        <w:t>Задачи</w:t>
      </w:r>
      <w:bookmarkEnd w:id="3"/>
    </w:p>
    <w:p w14:paraId="44F1BD64" w14:textId="77777777" w:rsidR="003E599E" w:rsidRDefault="003E599E" w:rsidP="003E599E">
      <w:pPr>
        <w:pStyle w:val="a9"/>
        <w:numPr>
          <w:ilvl w:val="0"/>
          <w:numId w:val="21"/>
        </w:numPr>
        <w:ind w:left="0" w:firstLine="709"/>
      </w:pPr>
      <w:r>
        <w:t>выбрать интересующий нас набор данных (</w:t>
      </w:r>
      <w:bookmarkStart w:id="4" w:name="_Hlk120010707"/>
      <w:r>
        <w:t>DataSe</w:t>
      </w:r>
      <w:bookmarkEnd w:id="4"/>
      <w:r>
        <w:t xml:space="preserve">t). Разнообразные наборы Dataset'ы можно скачать с [1]. DataSet обычно представляет собой файл с таблицей в формате JSON или CSV. </w:t>
      </w:r>
    </w:p>
    <w:p w14:paraId="33B4C182" w14:textId="449865A0" w:rsidR="003E599E" w:rsidRDefault="003E599E" w:rsidP="003E599E">
      <w:pPr>
        <w:pStyle w:val="a9"/>
        <w:numPr>
          <w:ilvl w:val="0"/>
          <w:numId w:val="21"/>
        </w:numPr>
        <w:ind w:left="0" w:firstLine="709"/>
      </w:pPr>
      <w:r>
        <w:t>Провести анализ данных и сделать выводы.</w:t>
      </w:r>
    </w:p>
    <w:p w14:paraId="36CC7551" w14:textId="257F948D" w:rsidR="00C85406" w:rsidRDefault="003E599E" w:rsidP="003E599E">
      <w:pPr>
        <w:pStyle w:val="a9"/>
        <w:numPr>
          <w:ilvl w:val="0"/>
          <w:numId w:val="21"/>
        </w:numPr>
        <w:ind w:left="0" w:firstLine="709"/>
      </w:pPr>
      <w:r>
        <w:t>*Разбить датасет на 2 части (20/80) применить методы машинного обучения для прогнозирования.</w:t>
      </w:r>
    </w:p>
    <w:p w14:paraId="2A72AE81" w14:textId="0B990D3F" w:rsidR="003E599E" w:rsidRPr="003E599E" w:rsidRDefault="00121E09" w:rsidP="00121E09">
      <w:pPr>
        <w:pStyle w:val="23"/>
      </w:pPr>
      <w:bookmarkStart w:id="5" w:name="_Toc120031943"/>
      <w:r>
        <w:t xml:space="preserve">1.3 </w:t>
      </w:r>
      <w:r w:rsidR="003E599E" w:rsidRPr="003E599E">
        <w:t xml:space="preserve">Описание </w:t>
      </w:r>
      <w:r w:rsidR="00604D52" w:rsidRPr="00604D52">
        <w:t>Video Game Sales</w:t>
      </w:r>
      <w:bookmarkEnd w:id="5"/>
    </w:p>
    <w:p w14:paraId="322BE5F2" w14:textId="67DD5BF8" w:rsidR="00604D52" w:rsidRDefault="00604D52" w:rsidP="00604D52">
      <w:pPr>
        <w:pStyle w:val="a9"/>
      </w:pPr>
      <w:r>
        <w:t>Этот набор данных содержит список видеоигр, продажи которых превышают 100 000 копий. Он был сгенерирован на основе данных vgchartz.com.</w:t>
      </w:r>
    </w:p>
    <w:p w14:paraId="6DDCD386" w14:textId="77777777" w:rsidR="00604D52" w:rsidRDefault="00604D52" w:rsidP="00604D52">
      <w:pPr>
        <w:pStyle w:val="a9"/>
      </w:pPr>
      <w:r>
        <w:t>Поля включают</w:t>
      </w:r>
    </w:p>
    <w:p w14:paraId="15062DDA" w14:textId="4F543FEF" w:rsidR="00604D52" w:rsidRDefault="00604D52" w:rsidP="00604D52">
      <w:pPr>
        <w:pStyle w:val="a9"/>
      </w:pPr>
      <w:r>
        <w:t xml:space="preserve">Rank </w:t>
      </w:r>
      <w:r w:rsidR="00510789">
        <w:t>–</w:t>
      </w:r>
      <w:r>
        <w:t xml:space="preserve"> Рейтинг общих продаж</w:t>
      </w:r>
    </w:p>
    <w:p w14:paraId="5E488962" w14:textId="2074B09F" w:rsidR="00604D52" w:rsidRDefault="00604D52" w:rsidP="00604D52">
      <w:pPr>
        <w:pStyle w:val="a9"/>
      </w:pPr>
      <w:r w:rsidRPr="00604D52">
        <w:t xml:space="preserve">Name </w:t>
      </w:r>
      <w:r w:rsidR="00510789">
        <w:t>–</w:t>
      </w:r>
      <w:r>
        <w:t xml:space="preserve"> Название игры</w:t>
      </w:r>
    </w:p>
    <w:p w14:paraId="57396374" w14:textId="0A52102F" w:rsidR="00604D52" w:rsidRDefault="00604D52" w:rsidP="00604D52">
      <w:pPr>
        <w:pStyle w:val="a9"/>
      </w:pPr>
      <w:r w:rsidRPr="00604D52">
        <w:t xml:space="preserve">Platform </w:t>
      </w:r>
      <w:r>
        <w:t>— платформа выпуска игр (например, ПК, PS4 и т. д.)</w:t>
      </w:r>
    </w:p>
    <w:p w14:paraId="28FBBA05" w14:textId="273795E1" w:rsidR="00604D52" w:rsidRDefault="00604D52" w:rsidP="00604D52">
      <w:pPr>
        <w:pStyle w:val="a9"/>
      </w:pPr>
      <w:r w:rsidRPr="00604D52">
        <w:t xml:space="preserve">Year </w:t>
      </w:r>
      <w:r w:rsidR="00510789">
        <w:t>–</w:t>
      </w:r>
      <w:r>
        <w:t xml:space="preserve"> Год выхода игры.</w:t>
      </w:r>
    </w:p>
    <w:p w14:paraId="3F8180AE" w14:textId="02EE620E" w:rsidR="00604D52" w:rsidRDefault="00604D52" w:rsidP="00604D52">
      <w:pPr>
        <w:pStyle w:val="a9"/>
      </w:pPr>
      <w:r w:rsidRPr="00604D52">
        <w:t xml:space="preserve">Genre </w:t>
      </w:r>
      <w:r w:rsidR="00510789">
        <w:t>–</w:t>
      </w:r>
      <w:r>
        <w:t xml:space="preserve"> Жанр</w:t>
      </w:r>
      <w:r w:rsidR="00510789">
        <w:t xml:space="preserve"> </w:t>
      </w:r>
      <w:r>
        <w:t>игры.</w:t>
      </w:r>
    </w:p>
    <w:p w14:paraId="34722138" w14:textId="67E7E556" w:rsidR="00604D52" w:rsidRDefault="00604D52" w:rsidP="00604D52">
      <w:pPr>
        <w:pStyle w:val="a9"/>
      </w:pPr>
      <w:r w:rsidRPr="00604D52">
        <w:t xml:space="preserve">Publisher </w:t>
      </w:r>
      <w:r w:rsidR="00510789">
        <w:t>–</w:t>
      </w:r>
      <w:r>
        <w:t xml:space="preserve"> Издатель игры</w:t>
      </w:r>
    </w:p>
    <w:p w14:paraId="267FBCB1" w14:textId="77777777" w:rsidR="00604D52" w:rsidRDefault="00604D52" w:rsidP="00604D52">
      <w:pPr>
        <w:pStyle w:val="a9"/>
      </w:pPr>
      <w:r>
        <w:t>NA_Sales — продажи в Северной Америке (в миллионах)</w:t>
      </w:r>
    </w:p>
    <w:p w14:paraId="175010F5" w14:textId="77777777" w:rsidR="00604D52" w:rsidRDefault="00604D52" w:rsidP="00604D52">
      <w:pPr>
        <w:pStyle w:val="a9"/>
      </w:pPr>
      <w:r>
        <w:t>EU_Sales — Продажи в Европе (в миллионах)</w:t>
      </w:r>
    </w:p>
    <w:p w14:paraId="2F4406C6" w14:textId="77777777" w:rsidR="00604D52" w:rsidRDefault="00604D52" w:rsidP="00604D52">
      <w:pPr>
        <w:pStyle w:val="a9"/>
      </w:pPr>
      <w:r>
        <w:t>JP_Sales — продажи в Японии (в миллионах)</w:t>
      </w:r>
    </w:p>
    <w:p w14:paraId="16FAEC35" w14:textId="77777777" w:rsidR="00604D52" w:rsidRDefault="00604D52" w:rsidP="00604D52">
      <w:pPr>
        <w:pStyle w:val="a9"/>
      </w:pPr>
      <w:r>
        <w:t>Other_Sales — Продажи в остальном мире (в миллионах)</w:t>
      </w:r>
    </w:p>
    <w:p w14:paraId="1B191EBD" w14:textId="64A3D08C" w:rsidR="00035BEF" w:rsidRDefault="00604D52" w:rsidP="00604D52">
      <w:pPr>
        <w:pStyle w:val="a9"/>
      </w:pPr>
      <w:r>
        <w:t>Global_Sales — общий объем продаж по всему миру.</w:t>
      </w:r>
    </w:p>
    <w:p w14:paraId="3AF7DBB7" w14:textId="77777777" w:rsidR="00C85406" w:rsidRDefault="00C85406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59A39C3" w14:textId="1610A7C0" w:rsidR="00121E09" w:rsidRPr="00121E09" w:rsidRDefault="00E37E49" w:rsidP="00121E09">
      <w:pPr>
        <w:pStyle w:val="12"/>
        <w:rPr>
          <w:rFonts w:eastAsia="Times New Roman"/>
        </w:rPr>
      </w:pPr>
      <w:bookmarkStart w:id="6" w:name="_Toc120031944"/>
      <w:r>
        <w:rPr>
          <w:rFonts w:eastAsia="Times New Roman"/>
        </w:rPr>
        <w:lastRenderedPageBreak/>
        <w:t>2</w:t>
      </w:r>
      <w:r w:rsidR="00FC79C2">
        <w:rPr>
          <w:rFonts w:eastAsia="Times New Roman"/>
        </w:rPr>
        <w:t xml:space="preserve"> </w:t>
      </w:r>
      <w:r w:rsidR="00121E09">
        <w:rPr>
          <w:rFonts w:eastAsia="Times New Roman"/>
        </w:rPr>
        <w:t>Таблица и гипотезы, которые можно вывести</w:t>
      </w:r>
      <w:bookmarkEnd w:id="6"/>
    </w:p>
    <w:p w14:paraId="755E903F" w14:textId="0382E294" w:rsidR="00121E09" w:rsidRDefault="00F56D2F" w:rsidP="00F56D2F">
      <w:pPr>
        <w:pStyle w:val="23"/>
      </w:pPr>
      <w:bookmarkStart w:id="7" w:name="_Toc120031945"/>
      <w:r>
        <w:t xml:space="preserve">2.1 </w:t>
      </w:r>
      <w:r w:rsidR="00121E09">
        <w:t>Использованные данные:</w:t>
      </w:r>
      <w:bookmarkEnd w:id="7"/>
    </w:p>
    <w:p w14:paraId="59AEF7CC" w14:textId="77777777" w:rsidR="00510789" w:rsidRDefault="00510789" w:rsidP="00510789">
      <w:pPr>
        <w:pStyle w:val="a9"/>
      </w:pPr>
      <w:r>
        <w:t>Platform — платформа выпуска игр (например, ПК, PS4 и т. д.)</w:t>
      </w:r>
    </w:p>
    <w:p w14:paraId="28652706" w14:textId="2055E29C" w:rsidR="00510789" w:rsidRDefault="00510789" w:rsidP="00510789">
      <w:pPr>
        <w:pStyle w:val="a9"/>
      </w:pPr>
      <w:r>
        <w:t>Year – Год выхода игры.</w:t>
      </w:r>
    </w:p>
    <w:p w14:paraId="4B96E9D2" w14:textId="6E2BEEB5" w:rsidR="00510789" w:rsidRDefault="00510789" w:rsidP="00510789">
      <w:pPr>
        <w:pStyle w:val="a9"/>
      </w:pPr>
      <w:r>
        <w:t>Genre – Жанр игры.</w:t>
      </w:r>
    </w:p>
    <w:p w14:paraId="7794F28E" w14:textId="208CE4FC" w:rsidR="00510789" w:rsidRDefault="00510789" w:rsidP="00510789">
      <w:pPr>
        <w:pStyle w:val="a9"/>
      </w:pPr>
      <w:r>
        <w:t>Publisher – Издатель игры</w:t>
      </w:r>
    </w:p>
    <w:p w14:paraId="59636C44" w14:textId="29241568" w:rsidR="00121E09" w:rsidRDefault="00121E09" w:rsidP="00121E09">
      <w:pPr>
        <w:pStyle w:val="a9"/>
      </w:pPr>
    </w:p>
    <w:p w14:paraId="68561125" w14:textId="124E7156" w:rsidR="00F56D2F" w:rsidRPr="00F56D2F" w:rsidRDefault="00F56D2F" w:rsidP="00F56D2F">
      <w:pPr>
        <w:pStyle w:val="23"/>
      </w:pPr>
      <w:bookmarkStart w:id="8" w:name="_Toc120031946"/>
      <w:r>
        <w:t>2.2 Гипотезы:</w:t>
      </w:r>
      <w:bookmarkEnd w:id="8"/>
    </w:p>
    <w:p w14:paraId="008CC57D" w14:textId="614133B2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 xml:space="preserve">Самая распространенная платформа </w:t>
      </w:r>
      <w:r w:rsidR="00984306">
        <w:t xml:space="preserve"> </w:t>
      </w:r>
    </w:p>
    <w:p w14:paraId="09FA1935" w14:textId="36387C65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>Самый распространенный год</w:t>
      </w:r>
    </w:p>
    <w:p w14:paraId="7E270C33" w14:textId="2EE3F7D6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>Самый распространенный жанр</w:t>
      </w:r>
    </w:p>
    <w:p w14:paraId="43CECC83" w14:textId="7B0D3E09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>Самый распространенный издатель игр</w:t>
      </w:r>
    </w:p>
    <w:p w14:paraId="6F5697DC" w14:textId="4FA49D71" w:rsidR="00121E09" w:rsidRDefault="00121E09" w:rsidP="00121E09">
      <w:pPr>
        <w:pStyle w:val="a9"/>
      </w:pPr>
      <w:r>
        <w:br w:type="page"/>
      </w:r>
    </w:p>
    <w:p w14:paraId="7938DD33" w14:textId="09EA28C9" w:rsidR="00121E09" w:rsidRDefault="00121E09" w:rsidP="00121E09">
      <w:pPr>
        <w:pStyle w:val="12"/>
      </w:pPr>
      <w:bookmarkStart w:id="9" w:name="_Toc120031947"/>
      <w:r>
        <w:lastRenderedPageBreak/>
        <w:t>3 Программная реализация</w:t>
      </w:r>
      <w:bookmarkEnd w:id="9"/>
    </w:p>
    <w:p w14:paraId="772B4E34" w14:textId="1D4B5818" w:rsidR="00121E09" w:rsidRDefault="00121E09" w:rsidP="00121E09">
      <w:pPr>
        <w:pStyle w:val="23"/>
      </w:pPr>
      <w:bookmarkStart w:id="10" w:name="_Toc120031948"/>
      <w:r>
        <w:t>3.1 Чистка данных</w:t>
      </w:r>
      <w:bookmarkEnd w:id="10"/>
    </w:p>
    <w:p w14:paraId="315E6611" w14:textId="77777777" w:rsidR="00F56D2F" w:rsidRPr="009E4D68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>df</w:t>
      </w:r>
      <w:r w:rsidRPr="009E4D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df</w:t>
      </w:r>
      <w:r w:rsidRPr="009E4D68">
        <w:rPr>
          <w:rFonts w:ascii="Courier New" w:hAnsi="Courier New" w:cs="Courier New"/>
          <w:sz w:val="24"/>
          <w:szCs w:val="24"/>
          <w:lang w:val="en-US"/>
        </w:rPr>
        <w:t>.</w:t>
      </w:r>
      <w:r w:rsidRPr="00F56D2F">
        <w:rPr>
          <w:rFonts w:ascii="Courier New" w:hAnsi="Courier New" w:cs="Courier New"/>
          <w:sz w:val="24"/>
          <w:szCs w:val="24"/>
          <w:lang w:val="en-US"/>
        </w:rPr>
        <w:t>replace</w:t>
      </w:r>
      <w:proofErr w:type="gramEnd"/>
      <w:r w:rsidRPr="009E4D68">
        <w:rPr>
          <w:rFonts w:ascii="Courier New" w:hAnsi="Courier New" w:cs="Courier New"/>
          <w:sz w:val="24"/>
          <w:szCs w:val="24"/>
          <w:lang w:val="en-US"/>
        </w:rPr>
        <w:t>({</w:t>
      </w:r>
      <w:r w:rsidRPr="00F56D2F">
        <w:rPr>
          <w:rFonts w:ascii="Courier New" w:hAnsi="Courier New" w:cs="Courier New"/>
          <w:sz w:val="24"/>
          <w:szCs w:val="24"/>
          <w:lang w:val="en-US"/>
        </w:rPr>
        <w:t>None</w:t>
      </w:r>
      <w:r w:rsidRPr="009E4D68">
        <w:rPr>
          <w:rFonts w:ascii="Courier New" w:hAnsi="Courier New" w:cs="Courier New"/>
          <w:sz w:val="24"/>
          <w:szCs w:val="24"/>
          <w:lang w:val="en-US"/>
        </w:rPr>
        <w:t>: '</w:t>
      </w:r>
      <w:r w:rsidRPr="00F56D2F">
        <w:rPr>
          <w:rFonts w:ascii="Courier New" w:hAnsi="Courier New" w:cs="Courier New"/>
          <w:sz w:val="24"/>
          <w:szCs w:val="24"/>
          <w:lang w:val="en-US"/>
        </w:rPr>
        <w:t>unknown</w:t>
      </w:r>
      <w:r w:rsidRPr="009E4D68">
        <w:rPr>
          <w:rFonts w:ascii="Courier New" w:hAnsi="Courier New" w:cs="Courier New"/>
          <w:sz w:val="24"/>
          <w:szCs w:val="24"/>
          <w:lang w:val="en-US"/>
        </w:rPr>
        <w:t>'})</w:t>
      </w:r>
    </w:p>
    <w:p w14:paraId="6E7F6383" w14:textId="52CFBCB4" w:rsidR="00121E09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df = 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df.replace</w:t>
      </w:r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({np.NaN: 'unknown'})</w:t>
      </w:r>
    </w:p>
    <w:p w14:paraId="068736E9" w14:textId="77777777" w:rsidR="00F56D2F" w:rsidRPr="00604D52" w:rsidRDefault="00F56D2F" w:rsidP="00F56D2F">
      <w:pPr>
        <w:pStyle w:val="a9"/>
        <w:rPr>
          <w:lang w:val="en-US"/>
        </w:rPr>
      </w:pPr>
    </w:p>
    <w:p w14:paraId="1EF45183" w14:textId="28198DC8" w:rsidR="00121E09" w:rsidRDefault="00121E09" w:rsidP="00121E09">
      <w:pPr>
        <w:pStyle w:val="23"/>
      </w:pPr>
      <w:bookmarkStart w:id="11" w:name="_Toc120031949"/>
      <w:r>
        <w:t>3.2 О</w:t>
      </w:r>
      <w:r w:rsidRPr="00121E09">
        <w:t>бработка данных</w:t>
      </w:r>
      <w:bookmarkEnd w:id="11"/>
    </w:p>
    <w:p w14:paraId="7760E86D" w14:textId="13C76451" w:rsidR="00121E09" w:rsidRDefault="00F56D2F" w:rsidP="00F56D2F">
      <w:pPr>
        <w:pStyle w:val="3"/>
      </w:pPr>
      <w:bookmarkStart w:id="12" w:name="_Toc120031950"/>
      <w:r>
        <w:t>3.2.1 Г</w:t>
      </w:r>
      <w:r w:rsidRPr="00F56D2F">
        <w:t>енераци</w:t>
      </w:r>
      <w:r>
        <w:t>я</w:t>
      </w:r>
      <w:r w:rsidRPr="00F56D2F">
        <w:t xml:space="preserve"> цветовой схемы</w:t>
      </w:r>
      <w:bookmarkEnd w:id="12"/>
    </w:p>
    <w:p w14:paraId="3C6B6B3E" w14:textId="77777777" w:rsidR="00F56D2F" w:rsidRPr="00604D52" w:rsidRDefault="00F56D2F" w:rsidP="00F56D2F">
      <w:pPr>
        <w:pStyle w:val="a9"/>
        <w:rPr>
          <w:rFonts w:ascii="Courier New" w:hAnsi="Courier New" w:cs="Courier New"/>
          <w:sz w:val="24"/>
          <w:szCs w:val="24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>PLOT</w:t>
      </w:r>
      <w:r w:rsidRPr="00604D52">
        <w:rPr>
          <w:rFonts w:ascii="Courier New" w:hAnsi="Courier New" w:cs="Courier New"/>
          <w:sz w:val="24"/>
          <w:szCs w:val="24"/>
        </w:rPr>
        <w:t>_</w:t>
      </w:r>
      <w:r w:rsidRPr="00F56D2F">
        <w:rPr>
          <w:rFonts w:ascii="Courier New" w:hAnsi="Courier New" w:cs="Courier New"/>
          <w:sz w:val="24"/>
          <w:szCs w:val="24"/>
          <w:lang w:val="en-US"/>
        </w:rPr>
        <w:t>LABEL</w:t>
      </w:r>
      <w:r w:rsidRPr="00604D52">
        <w:rPr>
          <w:rFonts w:ascii="Courier New" w:hAnsi="Courier New" w:cs="Courier New"/>
          <w:sz w:val="24"/>
          <w:szCs w:val="24"/>
        </w:rPr>
        <w:t>_</w:t>
      </w:r>
      <w:r w:rsidRPr="00F56D2F">
        <w:rPr>
          <w:rFonts w:ascii="Courier New" w:hAnsi="Courier New" w:cs="Courier New"/>
          <w:sz w:val="24"/>
          <w:szCs w:val="24"/>
          <w:lang w:val="en-US"/>
        </w:rPr>
        <w:t>FONT</w:t>
      </w:r>
      <w:r w:rsidRPr="00604D52">
        <w:rPr>
          <w:rFonts w:ascii="Courier New" w:hAnsi="Courier New" w:cs="Courier New"/>
          <w:sz w:val="24"/>
          <w:szCs w:val="24"/>
        </w:rPr>
        <w:t>_</w:t>
      </w:r>
      <w:r w:rsidRPr="00F56D2F">
        <w:rPr>
          <w:rFonts w:ascii="Courier New" w:hAnsi="Courier New" w:cs="Courier New"/>
          <w:sz w:val="24"/>
          <w:szCs w:val="24"/>
          <w:lang w:val="en-US"/>
        </w:rPr>
        <w:t>SIZE</w:t>
      </w:r>
      <w:r w:rsidRPr="00604D52">
        <w:rPr>
          <w:rFonts w:ascii="Courier New" w:hAnsi="Courier New" w:cs="Courier New"/>
          <w:sz w:val="24"/>
          <w:szCs w:val="24"/>
        </w:rPr>
        <w:t xml:space="preserve"> = 25</w:t>
      </w:r>
    </w:p>
    <w:p w14:paraId="7FFE048F" w14:textId="77777777" w:rsidR="00F56D2F" w:rsidRPr="00604D52" w:rsidRDefault="00F56D2F" w:rsidP="00F56D2F">
      <w:pPr>
        <w:pStyle w:val="a9"/>
        <w:rPr>
          <w:rFonts w:ascii="Courier New" w:hAnsi="Courier New" w:cs="Courier New"/>
          <w:sz w:val="24"/>
          <w:szCs w:val="24"/>
        </w:rPr>
      </w:pPr>
    </w:p>
    <w:p w14:paraId="4F01D663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>def getColors(n):</w:t>
      </w:r>
    </w:p>
    <w:p w14:paraId="148A784C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COLORS = [] </w:t>
      </w:r>
    </w:p>
    <w:p w14:paraId="1F35B768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cm = plt.cm.get_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cmap(</w:t>
      </w:r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'hsv', n)</w:t>
      </w:r>
    </w:p>
    <w:p w14:paraId="6AC9C24E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for i in 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(n):</w:t>
      </w:r>
    </w:p>
    <w:p w14:paraId="59302D02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  COLORS.append(cm(i))</w:t>
      </w:r>
    </w:p>
    <w:p w14:paraId="49C33A8B" w14:textId="27A3BA9D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return COLORS</w:t>
      </w:r>
    </w:p>
    <w:p w14:paraId="4F3AEF94" w14:textId="77777777" w:rsidR="00F56D2F" w:rsidRDefault="00F56D2F" w:rsidP="00F56D2F">
      <w:pPr>
        <w:pStyle w:val="a9"/>
        <w:rPr>
          <w:lang w:val="en-US"/>
        </w:rPr>
      </w:pPr>
    </w:p>
    <w:p w14:paraId="737614D1" w14:textId="6593BD26" w:rsidR="00F56D2F" w:rsidRPr="00604D52" w:rsidRDefault="00F56D2F" w:rsidP="00F56D2F">
      <w:pPr>
        <w:pStyle w:val="3"/>
        <w:rPr>
          <w:lang w:val="en-US"/>
        </w:rPr>
      </w:pPr>
      <w:bookmarkStart w:id="13" w:name="_Toc120031951"/>
      <w:r w:rsidRPr="00604D52">
        <w:rPr>
          <w:lang w:val="en-US"/>
        </w:rPr>
        <w:t xml:space="preserve">3.2.2 </w:t>
      </w:r>
      <w:r>
        <w:t>С</w:t>
      </w:r>
      <w:r w:rsidRPr="00F56D2F">
        <w:t>ортировк</w:t>
      </w:r>
      <w:r>
        <w:t>а</w:t>
      </w:r>
      <w:r w:rsidRPr="00604D52">
        <w:rPr>
          <w:lang w:val="en-US"/>
        </w:rPr>
        <w:t xml:space="preserve"> </w:t>
      </w:r>
      <w:r w:rsidRPr="00F56D2F">
        <w:t>объектов</w:t>
      </w:r>
      <w:bookmarkEnd w:id="13"/>
    </w:p>
    <w:p w14:paraId="54235CDD" w14:textId="3CA6AA6C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>def dict_sort(my_dict):</w:t>
      </w:r>
    </w:p>
    <w:p w14:paraId="6BAE5F8D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keys = []</w:t>
      </w:r>
    </w:p>
    <w:p w14:paraId="1B949930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values = []</w:t>
      </w:r>
    </w:p>
    <w:p w14:paraId="2EC58EBF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my_dict = sorted(my_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dict.items</w:t>
      </w:r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(), key=lambda x:x[1], reverse=True)</w:t>
      </w:r>
    </w:p>
    <w:p w14:paraId="6C01F3BA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for k, v in my_dict:</w:t>
      </w:r>
    </w:p>
    <w:p w14:paraId="21F00535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keys.append</w:t>
      </w:r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(k)</w:t>
      </w:r>
    </w:p>
    <w:p w14:paraId="1004859E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values.append</w:t>
      </w:r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(v)</w:t>
      </w:r>
    </w:p>
    <w:p w14:paraId="60E4D184" w14:textId="04F7BF9D" w:rsidR="00F56D2F" w:rsidRDefault="00F56D2F" w:rsidP="00F56D2F">
      <w:pPr>
        <w:pStyle w:val="a9"/>
        <w:rPr>
          <w:rFonts w:ascii="Courier New" w:hAnsi="Courier New" w:cs="Courier New"/>
          <w:sz w:val="24"/>
          <w:szCs w:val="24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F56D2F">
        <w:rPr>
          <w:rFonts w:ascii="Courier New" w:hAnsi="Courier New" w:cs="Courier New"/>
          <w:sz w:val="24"/>
          <w:szCs w:val="24"/>
        </w:rPr>
        <w:t>return (</w:t>
      </w:r>
      <w:proofErr w:type="gramStart"/>
      <w:r w:rsidRPr="00F56D2F">
        <w:rPr>
          <w:rFonts w:ascii="Courier New" w:hAnsi="Courier New" w:cs="Courier New"/>
          <w:sz w:val="24"/>
          <w:szCs w:val="24"/>
        </w:rPr>
        <w:t>keys,values</w:t>
      </w:r>
      <w:proofErr w:type="gramEnd"/>
      <w:r w:rsidRPr="00F56D2F">
        <w:rPr>
          <w:rFonts w:ascii="Courier New" w:hAnsi="Courier New" w:cs="Courier New"/>
          <w:sz w:val="24"/>
          <w:szCs w:val="24"/>
        </w:rPr>
        <w:t>)</w:t>
      </w:r>
    </w:p>
    <w:p w14:paraId="2F7EA89A" w14:textId="77777777" w:rsidR="00F56D2F" w:rsidRPr="00F56D2F" w:rsidRDefault="00F56D2F" w:rsidP="00F56D2F">
      <w:pPr>
        <w:pStyle w:val="a9"/>
      </w:pPr>
    </w:p>
    <w:p w14:paraId="3EF1080B" w14:textId="2AE84F02" w:rsidR="00121E09" w:rsidRDefault="00121E09" w:rsidP="00121E09">
      <w:pPr>
        <w:pStyle w:val="23"/>
      </w:pPr>
      <w:bookmarkStart w:id="14" w:name="_Toc120031952"/>
      <w:r w:rsidRPr="00604D52">
        <w:t xml:space="preserve">3.3 </w:t>
      </w:r>
      <w:r>
        <w:t>П</w:t>
      </w:r>
      <w:r w:rsidRPr="00121E09">
        <w:t>остроение</w:t>
      </w:r>
      <w:r w:rsidRPr="00604D52">
        <w:t xml:space="preserve"> </w:t>
      </w:r>
      <w:r w:rsidRPr="00121E09">
        <w:t>графиков</w:t>
      </w:r>
      <w:bookmarkEnd w:id="14"/>
    </w:p>
    <w:p w14:paraId="2D2BD333" w14:textId="6E992DAF" w:rsidR="00923093" w:rsidRPr="00923093" w:rsidRDefault="00923093" w:rsidP="00923093">
      <w:pPr>
        <w:pStyle w:val="3"/>
      </w:pPr>
      <w:bookmarkStart w:id="15" w:name="_Toc120031953"/>
      <w:r w:rsidRPr="00604D52">
        <w:t>3.3.1</w:t>
      </w:r>
      <w:r>
        <w:t xml:space="preserve"> График </w:t>
      </w:r>
      <w:r w:rsidR="00510789">
        <w:t>жанров</w:t>
      </w:r>
      <w:bookmarkEnd w:id="15"/>
    </w:p>
    <w:p w14:paraId="71194B0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breed_count = pd.value_counts(df['Genre'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7261456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breed_count_keys, breed_count_values = dict_sort(dict(breed_count))  </w:t>
      </w:r>
    </w:p>
    <w:p w14:paraId="18B08139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TOP_breed = len(breed_count_keys)</w:t>
      </w:r>
    </w:p>
    <w:p w14:paraId="465A2479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(figsize=(20,10))</w:t>
      </w:r>
    </w:p>
    <w:p w14:paraId="0B361BB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('Жанры', fontsize=PLOT_LABEL_FONT_SIZE)</w:t>
      </w:r>
    </w:p>
    <w:p w14:paraId="35D1E23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plt.bar(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(TOP_breed), breed_count_values, color=getColors(TOP_breed)) #метод построения гистаграмм</w:t>
      </w:r>
    </w:p>
    <w:p w14:paraId="4FE054A9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(np.arange(TOP_breed), breed_count_keys, rotation=90, fontsize=PLOT_LABEL_FONT_SIZE)</w:t>
      </w:r>
    </w:p>
    <w:p w14:paraId="6C1CBAD2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(fontsize=PLOT_LABEL_FONT_SIZE) </w:t>
      </w:r>
    </w:p>
    <w:p w14:paraId="25380BE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('Количество игр в жанре', fontsize=PLOT_LABEL_FONT_SIZE) </w:t>
      </w:r>
    </w:p>
    <w:p w14:paraId="2C0C88CE" w14:textId="67D56B77" w:rsidR="00923093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188A7D9" w14:textId="77777777" w:rsidR="00510789" w:rsidRPr="009E4D68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C2FB6F2" w14:textId="7F51F860" w:rsidR="00923093" w:rsidRPr="009E4D68" w:rsidRDefault="00923093" w:rsidP="00923093">
      <w:pPr>
        <w:pStyle w:val="3"/>
        <w:rPr>
          <w:lang w:val="en-US"/>
        </w:rPr>
      </w:pPr>
      <w:bookmarkStart w:id="16" w:name="_Toc120031954"/>
      <w:r w:rsidRPr="009E4D68">
        <w:rPr>
          <w:lang w:val="en-US"/>
        </w:rPr>
        <w:t xml:space="preserve">3.3.2 </w:t>
      </w:r>
      <w:r>
        <w:t>График</w:t>
      </w:r>
      <w:r w:rsidRPr="009E4D68">
        <w:rPr>
          <w:lang w:val="en-US"/>
        </w:rPr>
        <w:t xml:space="preserve"> </w:t>
      </w:r>
      <w:r w:rsidR="00510789">
        <w:t>издательств</w:t>
      </w:r>
      <w:bookmarkEnd w:id="16"/>
    </w:p>
    <w:p w14:paraId="6BB46AB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breed_count = pd.value_counts(df['Publisher'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036F7BB4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breed_count_keys, breed_count_values = dict_sort(dict(breed_count))  </w:t>
      </w:r>
    </w:p>
    <w:p w14:paraId="66E94DED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print(range(len(breed_count_keys)))</w:t>
      </w:r>
    </w:p>
    <w:p w14:paraId="1F5F7D61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del 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50:579]</w:t>
      </w:r>
    </w:p>
    <w:p w14:paraId="2D59A484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del 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keys[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50:579]</w:t>
      </w:r>
    </w:p>
    <w:p w14:paraId="6309313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TOP_breed = len(breed_count_keys)</w:t>
      </w:r>
    </w:p>
    <w:p w14:paraId="72B2264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(figsize=(20,10))</w:t>
      </w:r>
    </w:p>
    <w:p w14:paraId="37746CE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('Издатель', fontsize=PLOT_LABEL_FONT_SIZE)</w:t>
      </w:r>
    </w:p>
    <w:p w14:paraId="0883C433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plt.bar(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(TOP_breed), breed_count_values, color=getColors(TOP_breed)) #метод построения гистаграмм</w:t>
      </w:r>
    </w:p>
    <w:p w14:paraId="420A94E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(np.arange(TOP_breed), breed_count_keys, rotation=90, fontsize=PLOT_LABEL_FONT_SIZE)</w:t>
      </w:r>
    </w:p>
    <w:p w14:paraId="2AFFE4A6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(fontsize=PLOT_LABEL_FONT_SIZE) </w:t>
      </w:r>
    </w:p>
    <w:p w14:paraId="35F36FA6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('Количество игр в издании', fontsize=PLOT_LABEL_FONT_SIZE) </w:t>
      </w:r>
    </w:p>
    <w:p w14:paraId="43DF924E" w14:textId="570F07BF" w:rsidR="00923093" w:rsidRPr="00604D52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5B72745" w14:textId="16074A4B" w:rsidR="00923093" w:rsidRPr="00604D52" w:rsidRDefault="00923093" w:rsidP="00923093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0B9D5DF" w14:textId="74B70BDB" w:rsidR="00923093" w:rsidRPr="00604D52" w:rsidRDefault="00923093" w:rsidP="00923093">
      <w:pPr>
        <w:pStyle w:val="3"/>
        <w:rPr>
          <w:lang w:val="en-US"/>
        </w:rPr>
      </w:pPr>
      <w:bookmarkStart w:id="17" w:name="_Toc120031955"/>
      <w:r w:rsidRPr="00604D52">
        <w:rPr>
          <w:lang w:val="en-US"/>
        </w:rPr>
        <w:t xml:space="preserve">3.3.3 </w:t>
      </w:r>
      <w:r>
        <w:t>График</w:t>
      </w:r>
      <w:r w:rsidRPr="00604D52">
        <w:rPr>
          <w:lang w:val="en-US"/>
        </w:rPr>
        <w:t xml:space="preserve"> </w:t>
      </w:r>
      <w:r w:rsidR="00510789">
        <w:t>платформ</w:t>
      </w:r>
      <w:bookmarkEnd w:id="17"/>
    </w:p>
    <w:p w14:paraId="3E515D04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breed_count = pd.value_counts(df['Platform'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526A3F5D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breed_count_keys, breed_count_values = dict_sort(dict(breed_count))  </w:t>
      </w:r>
    </w:p>
    <w:p w14:paraId="510DB59D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TOP_breed = len(breed_count_keys)</w:t>
      </w:r>
    </w:p>
    <w:p w14:paraId="15FD384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(figsize=(20,10))</w:t>
      </w:r>
    </w:p>
    <w:p w14:paraId="2E64D961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('Платформы', fontsize=PLOT_LABEL_FONT_SIZE)</w:t>
      </w:r>
    </w:p>
    <w:p w14:paraId="6DF4330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plt.bar(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(TOP_breed), breed_count_values, color=getColors(TOP_breed)) #метод построения гистаграмм</w:t>
      </w:r>
    </w:p>
    <w:p w14:paraId="4C57919A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(np.arange(TOP_breed), breed_count_keys, rotation=90, fontsize=PLOT_LABEL_FONT_SIZE)</w:t>
      </w:r>
    </w:p>
    <w:p w14:paraId="5679A1FA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(fontsize=PLOT_LABEL_FONT_SIZE) </w:t>
      </w:r>
    </w:p>
    <w:p w14:paraId="1347D64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('Количество игр на платформе', fontsize=PLOT_LABEL_FONT_SIZE) </w:t>
      </w:r>
    </w:p>
    <w:p w14:paraId="62741805" w14:textId="45F42F32" w:rsidR="00923093" w:rsidRPr="009E4D68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</w:t>
      </w:r>
      <w:r w:rsidRPr="009E4D68">
        <w:rPr>
          <w:rFonts w:ascii="Courier New" w:hAnsi="Courier New" w:cs="Courier New"/>
          <w:sz w:val="24"/>
          <w:szCs w:val="24"/>
          <w:lang w:val="en-US"/>
        </w:rPr>
        <w:t>.</w:t>
      </w:r>
      <w:r w:rsidRPr="00510789">
        <w:rPr>
          <w:rFonts w:ascii="Courier New" w:hAnsi="Courier New" w:cs="Courier New"/>
          <w:sz w:val="24"/>
          <w:szCs w:val="24"/>
          <w:lang w:val="en-US"/>
        </w:rPr>
        <w:t>show</w:t>
      </w:r>
      <w:proofErr w:type="gramEnd"/>
      <w:r w:rsidRPr="009E4D6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72B77ED" w14:textId="30A335CD" w:rsidR="00923093" w:rsidRPr="009E4D68" w:rsidRDefault="00923093" w:rsidP="00923093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053BB30" w14:textId="1FC75810" w:rsidR="00923093" w:rsidRPr="009E4D68" w:rsidRDefault="00923093" w:rsidP="00923093">
      <w:pPr>
        <w:pStyle w:val="3"/>
        <w:rPr>
          <w:lang w:val="en-US"/>
        </w:rPr>
      </w:pPr>
      <w:bookmarkStart w:id="18" w:name="_Toc120031956"/>
      <w:r w:rsidRPr="009E4D68">
        <w:rPr>
          <w:lang w:val="en-US"/>
        </w:rPr>
        <w:t xml:space="preserve">3.3.4 </w:t>
      </w:r>
      <w:r w:rsidRPr="00923093">
        <w:t>График</w:t>
      </w:r>
      <w:r w:rsidRPr="009E4D68">
        <w:rPr>
          <w:lang w:val="en-US"/>
        </w:rPr>
        <w:t xml:space="preserve"> </w:t>
      </w:r>
      <w:r w:rsidR="00510789">
        <w:t>годов</w:t>
      </w:r>
      <w:r w:rsidR="00510789" w:rsidRPr="009E4D68">
        <w:rPr>
          <w:lang w:val="en-US"/>
        </w:rPr>
        <w:t xml:space="preserve"> </w:t>
      </w:r>
      <w:r w:rsidR="00510789">
        <w:t>издания</w:t>
      </w:r>
      <w:bookmarkEnd w:id="18"/>
    </w:p>
    <w:p w14:paraId="5983C00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breed_count = pd.value_counts(df['Year'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2E6AD7D6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breed_count_keys, breed_count_values = dict_sort(dict(breed_count))  </w:t>
      </w:r>
    </w:p>
    <w:p w14:paraId="53E6F9E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del 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values[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20]</w:t>
      </w:r>
    </w:p>
    <w:p w14:paraId="5F0E89A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del 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keys[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20]</w:t>
      </w:r>
    </w:p>
    <w:p w14:paraId="4BC3D15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TOP_breed = len(breed_count_keys)</w:t>
      </w:r>
    </w:p>
    <w:p w14:paraId="3242D23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(figsize=(20,10))</w:t>
      </w:r>
    </w:p>
    <w:p w14:paraId="488873F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('Год издания', fontsize=PLOT_LABEL_FONT_SIZE)</w:t>
      </w:r>
    </w:p>
    <w:p w14:paraId="35D64DC2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plt.bar(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(TOP_breed), breed_count_values, color=getColors(TOP_breed)) #метод построения гистаграмм</w:t>
      </w:r>
    </w:p>
    <w:p w14:paraId="7971E2B1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(np.arange(TOP_breed), breed_count_keys, rotation=90, fontsize=PLOT_LABEL_FONT_SIZE)</w:t>
      </w:r>
    </w:p>
    <w:p w14:paraId="21128AA0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(fontsize=PLOT_LABEL_FONT_SIZE) </w:t>
      </w:r>
    </w:p>
    <w:p w14:paraId="5F5CEC5F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('Количество игр изданных в год', fontsize=PLOT_LABEL_FONT_SIZE) </w:t>
      </w:r>
    </w:p>
    <w:p w14:paraId="6657958E" w14:textId="3D8A1D21" w:rsidR="00121E09" w:rsidRPr="009E4D68" w:rsidRDefault="00510789" w:rsidP="00510789">
      <w:pPr>
        <w:pStyle w:val="a9"/>
        <w:rPr>
          <w:rFonts w:ascii="Courier New" w:hAnsi="Courier New" w:cs="Courier New"/>
          <w:sz w:val="24"/>
          <w:szCs w:val="24"/>
        </w:rPr>
      </w:pP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</w:t>
      </w:r>
      <w:r w:rsidRPr="009E4D68">
        <w:rPr>
          <w:rFonts w:ascii="Courier New" w:hAnsi="Courier New" w:cs="Courier New"/>
          <w:sz w:val="24"/>
          <w:szCs w:val="24"/>
        </w:rPr>
        <w:t>.</w:t>
      </w:r>
      <w:r w:rsidRPr="00510789">
        <w:rPr>
          <w:rFonts w:ascii="Courier New" w:hAnsi="Courier New" w:cs="Courier New"/>
          <w:sz w:val="24"/>
          <w:szCs w:val="24"/>
          <w:lang w:val="en-US"/>
        </w:rPr>
        <w:t>show</w:t>
      </w:r>
      <w:proofErr w:type="gramEnd"/>
      <w:r w:rsidRPr="009E4D68">
        <w:rPr>
          <w:rFonts w:ascii="Courier New" w:hAnsi="Courier New" w:cs="Courier New"/>
          <w:sz w:val="24"/>
          <w:szCs w:val="24"/>
        </w:rPr>
        <w:t>()</w:t>
      </w:r>
    </w:p>
    <w:p w14:paraId="74EFC12B" w14:textId="77777777" w:rsidR="00121E09" w:rsidRDefault="00121E09" w:rsidP="00121E09">
      <w:pPr>
        <w:pStyle w:val="a9"/>
        <w:sectPr w:rsidR="00121E09" w:rsidSect="005F7E5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4A5D72" w14:textId="19730782" w:rsidR="00121E09" w:rsidRDefault="00121E09" w:rsidP="00121E09">
      <w:pPr>
        <w:pStyle w:val="12"/>
      </w:pPr>
      <w:bookmarkStart w:id="19" w:name="_Toc120031957"/>
      <w:r>
        <w:lastRenderedPageBreak/>
        <w:t>4 Графики и выводы по ним</w:t>
      </w:r>
      <w:bookmarkEnd w:id="19"/>
    </w:p>
    <w:p w14:paraId="6CF3C803" w14:textId="110D0A69" w:rsidR="00E1090D" w:rsidRPr="005860FC" w:rsidRDefault="00510789" w:rsidP="00E1090D">
      <w:pPr>
        <w:pStyle w:val="a9"/>
      </w:pPr>
      <w:r>
        <w:t xml:space="preserve">Самые распространенный жанр это </w:t>
      </w:r>
      <w:r w:rsidR="005860FC">
        <w:rPr>
          <w:lang w:val="en-US"/>
        </w:rPr>
        <w:t>Action</w:t>
      </w:r>
      <w:r w:rsidR="005860FC" w:rsidRPr="005860FC">
        <w:t>.</w:t>
      </w:r>
    </w:p>
    <w:p w14:paraId="2889ACFF" w14:textId="384933A3" w:rsidR="00121E09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6B4ECD9A" wp14:editId="618D1DE9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664" w14:textId="6835E18F" w:rsidR="00E1090D" w:rsidRDefault="00E1090D" w:rsidP="00E1090D">
      <w:pPr>
        <w:pStyle w:val="a9"/>
        <w:ind w:firstLine="0"/>
        <w:jc w:val="center"/>
      </w:pPr>
      <w:r>
        <w:t xml:space="preserve">Рисунок 1 – </w:t>
      </w:r>
      <w:r w:rsidR="007B19B7">
        <w:t xml:space="preserve">Количество </w:t>
      </w:r>
      <w:r w:rsidR="00510789">
        <w:t>игр в жанрах</w:t>
      </w:r>
    </w:p>
    <w:p w14:paraId="69AF5455" w14:textId="6E00A3FC" w:rsidR="00E1090D" w:rsidRDefault="00E1090D" w:rsidP="00E1090D">
      <w:pPr>
        <w:pStyle w:val="a9"/>
        <w:ind w:firstLine="0"/>
        <w:jc w:val="center"/>
      </w:pPr>
    </w:p>
    <w:p w14:paraId="299FDB22" w14:textId="23C5A800" w:rsidR="00E1090D" w:rsidRPr="00E1090D" w:rsidRDefault="005860FC" w:rsidP="00E1090D">
      <w:pPr>
        <w:pStyle w:val="a9"/>
      </w:pPr>
      <w:r>
        <w:t xml:space="preserve">Самый распространённый издатель игр – это </w:t>
      </w:r>
      <w:r w:rsidRPr="005860FC">
        <w:t>Electronic Arts</w:t>
      </w:r>
      <w:r w:rsidR="00636EBB">
        <w:t>.</w:t>
      </w:r>
    </w:p>
    <w:p w14:paraId="1A725973" w14:textId="0DAC549E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2736FA61" wp14:editId="7055163E">
            <wp:extent cx="5610225" cy="423990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001" cy="42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1CA" w14:textId="11498DAC" w:rsidR="00636EBB" w:rsidRDefault="00E1090D" w:rsidP="00E1090D">
      <w:pPr>
        <w:pStyle w:val="a9"/>
        <w:ind w:firstLine="0"/>
        <w:jc w:val="center"/>
      </w:pPr>
      <w:r>
        <w:t xml:space="preserve">Рисунок 2 – </w:t>
      </w:r>
      <w:bookmarkStart w:id="20" w:name="_Hlk120031862"/>
      <w:r w:rsidR="007B19B7">
        <w:t xml:space="preserve">Количество </w:t>
      </w:r>
      <w:r w:rsidR="005860FC">
        <w:t>игр в издании</w:t>
      </w:r>
      <w:bookmarkEnd w:id="20"/>
      <w:r w:rsidR="00636EBB">
        <w:br w:type="page"/>
      </w:r>
    </w:p>
    <w:p w14:paraId="3DFC2413" w14:textId="7C5131ED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lastRenderedPageBreak/>
        <w:drawing>
          <wp:inline distT="0" distB="0" distL="0" distR="0" wp14:anchorId="51F55199" wp14:editId="6341573D">
            <wp:extent cx="5940425" cy="4480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0AA" w14:textId="14BC996F" w:rsidR="00E1090D" w:rsidRDefault="00E1090D" w:rsidP="00E1090D">
      <w:pPr>
        <w:pStyle w:val="a9"/>
        <w:ind w:firstLine="0"/>
        <w:jc w:val="center"/>
      </w:pPr>
      <w:r>
        <w:t xml:space="preserve">Рисунок 3 – </w:t>
      </w:r>
      <w:r w:rsidR="005860FC" w:rsidRPr="005860FC">
        <w:t>Количество игр в издании</w:t>
      </w:r>
    </w:p>
    <w:p w14:paraId="56472010" w14:textId="77777777" w:rsidR="00E1090D" w:rsidRDefault="00E1090D" w:rsidP="00E1090D">
      <w:pPr>
        <w:pStyle w:val="a9"/>
        <w:ind w:firstLine="0"/>
        <w:jc w:val="center"/>
      </w:pPr>
    </w:p>
    <w:p w14:paraId="1E628286" w14:textId="24160486" w:rsidR="00E1090D" w:rsidRPr="00E1090D" w:rsidRDefault="005860FC" w:rsidP="00E1090D">
      <w:pPr>
        <w:pStyle w:val="a9"/>
      </w:pPr>
      <w:r>
        <w:t xml:space="preserve">Самые распространенные платформы – это </w:t>
      </w:r>
      <w:r>
        <w:rPr>
          <w:lang w:val="en-US"/>
        </w:rPr>
        <w:t>DS</w:t>
      </w:r>
      <w:r w:rsidRPr="005860FC">
        <w:t xml:space="preserve"> </w:t>
      </w:r>
      <w:r>
        <w:t xml:space="preserve">и </w:t>
      </w:r>
      <w:r>
        <w:rPr>
          <w:lang w:val="en-US"/>
        </w:rPr>
        <w:t>PS</w:t>
      </w:r>
      <w:r w:rsidRPr="005860FC">
        <w:t>2</w:t>
      </w:r>
      <w:r w:rsidR="00636EBB">
        <w:t>.</w:t>
      </w:r>
    </w:p>
    <w:p w14:paraId="26621C22" w14:textId="5733FABC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0026D90A" wp14:editId="1095B7BE">
            <wp:extent cx="5940425" cy="3172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3FF0" w14:textId="2E173E81" w:rsidR="00E1090D" w:rsidRDefault="00E1090D" w:rsidP="00E1090D">
      <w:pPr>
        <w:pStyle w:val="a9"/>
        <w:ind w:firstLine="0"/>
        <w:jc w:val="center"/>
      </w:pPr>
      <w:r>
        <w:t xml:space="preserve">Рисунок 4 – </w:t>
      </w:r>
      <w:r w:rsidR="007B19B7">
        <w:t xml:space="preserve">Количество </w:t>
      </w:r>
      <w:r w:rsidR="009E4D68">
        <w:t>игр на платформе</w:t>
      </w:r>
    </w:p>
    <w:p w14:paraId="6C364888" w14:textId="59A5AA98" w:rsidR="00E1090D" w:rsidRDefault="00E1090D" w:rsidP="00E1090D">
      <w:pPr>
        <w:pStyle w:val="a9"/>
        <w:ind w:firstLine="0"/>
        <w:jc w:val="center"/>
      </w:pPr>
    </w:p>
    <w:p w14:paraId="438E5FB0" w14:textId="2CDFEFB5" w:rsidR="00E1090D" w:rsidRDefault="00E1090D" w:rsidP="00E1090D">
      <w:pPr>
        <w:pStyle w:val="a9"/>
      </w:pPr>
    </w:p>
    <w:p w14:paraId="25FBAD33" w14:textId="43304B14" w:rsidR="00636EBB" w:rsidRDefault="00636EBB" w:rsidP="00E1090D">
      <w:pPr>
        <w:pStyle w:val="a9"/>
      </w:pPr>
    </w:p>
    <w:p w14:paraId="2EBD1808" w14:textId="3D8068BB" w:rsidR="00636EBB" w:rsidRPr="00E1090D" w:rsidRDefault="00636EBB" w:rsidP="00E1090D">
      <w:pPr>
        <w:pStyle w:val="a9"/>
      </w:pPr>
      <w:r>
        <w:lastRenderedPageBreak/>
        <w:t>Сам</w:t>
      </w:r>
      <w:r w:rsidR="005860FC">
        <w:t>ый распространённый год для издания игра – это 2009 и 2008</w:t>
      </w:r>
      <w:r>
        <w:t>.</w:t>
      </w:r>
    </w:p>
    <w:p w14:paraId="0F223C05" w14:textId="5480FE85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73B10E4D" wp14:editId="76D4A417">
            <wp:extent cx="5940425" cy="3284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C4C1" w14:textId="55734B99" w:rsidR="007B19B7" w:rsidRPr="00121E09" w:rsidRDefault="00E1090D" w:rsidP="00510789">
      <w:pPr>
        <w:pStyle w:val="a9"/>
        <w:ind w:firstLine="0"/>
        <w:jc w:val="center"/>
      </w:pPr>
      <w:r>
        <w:t xml:space="preserve">Рисунок 5 – </w:t>
      </w:r>
      <w:r w:rsidR="007B19B7">
        <w:t xml:space="preserve">Количество </w:t>
      </w:r>
      <w:r w:rsidR="009E4D68">
        <w:t>игр изданный в год</w:t>
      </w:r>
    </w:p>
    <w:sectPr w:rsidR="007B19B7" w:rsidRPr="00121E09" w:rsidSect="005F7E5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F271" w14:textId="77777777" w:rsidR="00C02E52" w:rsidRDefault="00C02E52" w:rsidP="001A0000">
      <w:pPr>
        <w:spacing w:after="0" w:line="240" w:lineRule="auto"/>
      </w:pPr>
      <w:r>
        <w:separator/>
      </w:r>
    </w:p>
  </w:endnote>
  <w:endnote w:type="continuationSeparator" w:id="0">
    <w:p w14:paraId="000A6544" w14:textId="77777777" w:rsidR="00C02E52" w:rsidRDefault="00C02E52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41356657"/>
      <w:docPartObj>
        <w:docPartGallery w:val="Page Numbers (Bottom of Page)"/>
        <w:docPartUnique/>
      </w:docPartObj>
    </w:sdtPr>
    <w:sdtEndPr/>
    <w:sdtContent>
      <w:p w14:paraId="441A0189" w14:textId="524B7571" w:rsidR="00F36107" w:rsidRPr="001A0000" w:rsidRDefault="00F36107">
        <w:pPr>
          <w:pStyle w:val="af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00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00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0000">
          <w:rPr>
            <w:rFonts w:ascii="Times New Roman" w:hAnsi="Times New Roman" w:cs="Times New Roman"/>
            <w:sz w:val="28"/>
            <w:szCs w:val="28"/>
          </w:rPr>
          <w:t>2</w: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FD3C48" w14:textId="77777777" w:rsidR="00F36107" w:rsidRPr="001A0000" w:rsidRDefault="00F36107">
    <w:pPr>
      <w:pStyle w:val="af7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8A6B" w14:textId="0AC4856E" w:rsidR="005F7E55" w:rsidRPr="005F7E55" w:rsidRDefault="005F7E55">
    <w:pPr>
      <w:pStyle w:val="af7"/>
      <w:jc w:val="center"/>
      <w:rPr>
        <w:rFonts w:ascii="Times New Roman" w:hAnsi="Times New Roman" w:cs="Times New Roman"/>
        <w:sz w:val="28"/>
        <w:szCs w:val="28"/>
      </w:rPr>
    </w:pPr>
  </w:p>
  <w:p w14:paraId="4F4C7B10" w14:textId="77777777" w:rsidR="00F36107" w:rsidRDefault="00F3610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5275" w14:textId="77777777" w:rsidR="00C02E52" w:rsidRDefault="00C02E52" w:rsidP="001A0000">
      <w:pPr>
        <w:spacing w:after="0" w:line="240" w:lineRule="auto"/>
      </w:pPr>
      <w:r>
        <w:separator/>
      </w:r>
    </w:p>
  </w:footnote>
  <w:footnote w:type="continuationSeparator" w:id="0">
    <w:p w14:paraId="516E57D2" w14:textId="77777777" w:rsidR="00C02E52" w:rsidRDefault="00C02E52" w:rsidP="001A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22792"/>
    <w:multiLevelType w:val="multilevel"/>
    <w:tmpl w:val="9C8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C5F80"/>
    <w:multiLevelType w:val="hybridMultilevel"/>
    <w:tmpl w:val="EE9EC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BA2114"/>
    <w:multiLevelType w:val="multilevel"/>
    <w:tmpl w:val="38FEB4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C4687B"/>
    <w:multiLevelType w:val="multilevel"/>
    <w:tmpl w:val="E27A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6755D86"/>
    <w:multiLevelType w:val="multilevel"/>
    <w:tmpl w:val="652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66B01"/>
    <w:multiLevelType w:val="hybridMultilevel"/>
    <w:tmpl w:val="DA2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D18CE"/>
    <w:multiLevelType w:val="hybridMultilevel"/>
    <w:tmpl w:val="0FEE6C90"/>
    <w:lvl w:ilvl="0" w:tplc="4C36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E6591"/>
    <w:multiLevelType w:val="multilevel"/>
    <w:tmpl w:val="887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9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14"/>
  </w:num>
  <w:num w:numId="13">
    <w:abstractNumId w:val="0"/>
  </w:num>
  <w:num w:numId="14">
    <w:abstractNumId w:val="18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21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85"/>
    <w:rsid w:val="00000EB5"/>
    <w:rsid w:val="00035BEF"/>
    <w:rsid w:val="0004272C"/>
    <w:rsid w:val="00043306"/>
    <w:rsid w:val="00063546"/>
    <w:rsid w:val="00075FEB"/>
    <w:rsid w:val="00077D02"/>
    <w:rsid w:val="00094C46"/>
    <w:rsid w:val="000C4D19"/>
    <w:rsid w:val="000E62A2"/>
    <w:rsid w:val="000F35C6"/>
    <w:rsid w:val="00121E09"/>
    <w:rsid w:val="001818CA"/>
    <w:rsid w:val="001A0000"/>
    <w:rsid w:val="001B507E"/>
    <w:rsid w:val="001D438C"/>
    <w:rsid w:val="00205433"/>
    <w:rsid w:val="002637BF"/>
    <w:rsid w:val="002D1C05"/>
    <w:rsid w:val="002D697B"/>
    <w:rsid w:val="002E3E29"/>
    <w:rsid w:val="00306500"/>
    <w:rsid w:val="00316F3D"/>
    <w:rsid w:val="00331123"/>
    <w:rsid w:val="00394242"/>
    <w:rsid w:val="003A51BD"/>
    <w:rsid w:val="003A5662"/>
    <w:rsid w:val="003C30F9"/>
    <w:rsid w:val="003D24B7"/>
    <w:rsid w:val="003D49B2"/>
    <w:rsid w:val="003E599E"/>
    <w:rsid w:val="0040141D"/>
    <w:rsid w:val="0041354E"/>
    <w:rsid w:val="004330CD"/>
    <w:rsid w:val="00433A59"/>
    <w:rsid w:val="0044782D"/>
    <w:rsid w:val="004550F1"/>
    <w:rsid w:val="00464696"/>
    <w:rsid w:val="004A47BB"/>
    <w:rsid w:val="004C2E13"/>
    <w:rsid w:val="004C523D"/>
    <w:rsid w:val="004F400A"/>
    <w:rsid w:val="004F5A61"/>
    <w:rsid w:val="005009C6"/>
    <w:rsid w:val="00510789"/>
    <w:rsid w:val="00514982"/>
    <w:rsid w:val="00522382"/>
    <w:rsid w:val="0052615A"/>
    <w:rsid w:val="00527335"/>
    <w:rsid w:val="005323F7"/>
    <w:rsid w:val="0055591D"/>
    <w:rsid w:val="005860FC"/>
    <w:rsid w:val="005A2DA0"/>
    <w:rsid w:val="005E68EA"/>
    <w:rsid w:val="005F0969"/>
    <w:rsid w:val="005F7E55"/>
    <w:rsid w:val="006020EA"/>
    <w:rsid w:val="00604D52"/>
    <w:rsid w:val="00630E8F"/>
    <w:rsid w:val="00635614"/>
    <w:rsid w:val="00636EBB"/>
    <w:rsid w:val="00645A90"/>
    <w:rsid w:val="00654757"/>
    <w:rsid w:val="00675F66"/>
    <w:rsid w:val="00695FE3"/>
    <w:rsid w:val="006C7F34"/>
    <w:rsid w:val="006D70E5"/>
    <w:rsid w:val="007645B0"/>
    <w:rsid w:val="007B19B7"/>
    <w:rsid w:val="007C21D4"/>
    <w:rsid w:val="007C4585"/>
    <w:rsid w:val="00851BE2"/>
    <w:rsid w:val="00863640"/>
    <w:rsid w:val="008673F4"/>
    <w:rsid w:val="008760C9"/>
    <w:rsid w:val="008E6149"/>
    <w:rsid w:val="008F0198"/>
    <w:rsid w:val="008F7B55"/>
    <w:rsid w:val="00915FEA"/>
    <w:rsid w:val="0092134D"/>
    <w:rsid w:val="00923093"/>
    <w:rsid w:val="00937A74"/>
    <w:rsid w:val="009459D3"/>
    <w:rsid w:val="00954F10"/>
    <w:rsid w:val="00984306"/>
    <w:rsid w:val="009A1623"/>
    <w:rsid w:val="009A4484"/>
    <w:rsid w:val="009D1718"/>
    <w:rsid w:val="009D6C69"/>
    <w:rsid w:val="009E4D68"/>
    <w:rsid w:val="00A170D5"/>
    <w:rsid w:val="00A706FC"/>
    <w:rsid w:val="00A719A5"/>
    <w:rsid w:val="00A76BF1"/>
    <w:rsid w:val="00AB3614"/>
    <w:rsid w:val="00AC04C6"/>
    <w:rsid w:val="00B41539"/>
    <w:rsid w:val="00B44349"/>
    <w:rsid w:val="00B80B65"/>
    <w:rsid w:val="00B82C81"/>
    <w:rsid w:val="00BA620D"/>
    <w:rsid w:val="00BB4B0C"/>
    <w:rsid w:val="00BD6535"/>
    <w:rsid w:val="00BF5849"/>
    <w:rsid w:val="00C02E52"/>
    <w:rsid w:val="00C21152"/>
    <w:rsid w:val="00C21299"/>
    <w:rsid w:val="00C42CB1"/>
    <w:rsid w:val="00C47992"/>
    <w:rsid w:val="00C74975"/>
    <w:rsid w:val="00C756BB"/>
    <w:rsid w:val="00C85406"/>
    <w:rsid w:val="00C95EEE"/>
    <w:rsid w:val="00CB1A04"/>
    <w:rsid w:val="00CC5495"/>
    <w:rsid w:val="00CC7D6C"/>
    <w:rsid w:val="00CE39AE"/>
    <w:rsid w:val="00CE6AD4"/>
    <w:rsid w:val="00CF2303"/>
    <w:rsid w:val="00D00B30"/>
    <w:rsid w:val="00D26E44"/>
    <w:rsid w:val="00D461FB"/>
    <w:rsid w:val="00D54A42"/>
    <w:rsid w:val="00D65704"/>
    <w:rsid w:val="00D74324"/>
    <w:rsid w:val="00D76135"/>
    <w:rsid w:val="00D832BC"/>
    <w:rsid w:val="00D92C00"/>
    <w:rsid w:val="00DD23B3"/>
    <w:rsid w:val="00DF21D4"/>
    <w:rsid w:val="00E1090D"/>
    <w:rsid w:val="00E1768F"/>
    <w:rsid w:val="00E37E49"/>
    <w:rsid w:val="00ED6340"/>
    <w:rsid w:val="00EE00B1"/>
    <w:rsid w:val="00EF1E2A"/>
    <w:rsid w:val="00F03FFF"/>
    <w:rsid w:val="00F05CDF"/>
    <w:rsid w:val="00F36107"/>
    <w:rsid w:val="00F435C4"/>
    <w:rsid w:val="00F56D2F"/>
    <w:rsid w:val="00F629BB"/>
    <w:rsid w:val="00FC79C2"/>
    <w:rsid w:val="00FD32EF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B783"/>
  <w15:docId w15:val="{7E4A2FB7-334A-4EC2-855F-37E03F5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330CD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4"/>
    <w:link w:val="50"/>
    <w:uiPriority w:val="9"/>
    <w:qFormat/>
    <w:rsid w:val="007C4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44782D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8760C9"/>
    <w:pPr>
      <w:tabs>
        <w:tab w:val="right" w:leader="dot" w:pos="9345"/>
      </w:tabs>
      <w:spacing w:after="0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4">
    <w:name w:val="заголовок 4"/>
    <w:basedOn w:val="a4"/>
    <w:next w:val="a4"/>
    <w:rsid w:val="007C458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2">
    <w:name w:val="Subtitle"/>
    <w:basedOn w:val="a4"/>
    <w:link w:val="af3"/>
    <w:qFormat/>
    <w:rsid w:val="007C458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Подзаголовок Знак"/>
    <w:basedOn w:val="a5"/>
    <w:link w:val="af2"/>
    <w:rsid w:val="007C45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7C45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Normal (Web)"/>
    <w:basedOn w:val="a4"/>
    <w:uiPriority w:val="99"/>
    <w:semiHidden/>
    <w:unhideWhenUsed/>
    <w:rsid w:val="007C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00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4"/>
    <w:link w:val="HTML0"/>
    <w:uiPriority w:val="99"/>
    <w:semiHidden/>
    <w:unhideWhenUsed/>
    <w:rsid w:val="00C4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C42C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4"/>
    <w:link w:val="af6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5"/>
    <w:link w:val="af5"/>
    <w:uiPriority w:val="99"/>
    <w:rsid w:val="001A0000"/>
  </w:style>
  <w:style w:type="paragraph" w:styleId="af7">
    <w:name w:val="footer"/>
    <w:basedOn w:val="a4"/>
    <w:link w:val="af8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5"/>
    <w:link w:val="af7"/>
    <w:uiPriority w:val="99"/>
    <w:rsid w:val="001A0000"/>
  </w:style>
  <w:style w:type="paragraph" w:customStyle="1" w:styleId="af9">
    <w:name w:val="Михейко Абзац"/>
    <w:basedOn w:val="a4"/>
    <w:qFormat/>
    <w:rsid w:val="008760C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30">
    <w:name w:val="toc 3"/>
    <w:basedOn w:val="a4"/>
    <w:next w:val="a4"/>
    <w:autoRedefine/>
    <w:uiPriority w:val="39"/>
    <w:unhideWhenUsed/>
    <w:rsid w:val="009230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%20&#1082;&#1091;&#1088;&#1089;%204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47</TotalTime>
  <Pages>9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Данил Вовиков</cp:lastModifiedBy>
  <cp:revision>5</cp:revision>
  <dcterms:created xsi:type="dcterms:W3CDTF">2022-11-22T09:09:00Z</dcterms:created>
  <dcterms:modified xsi:type="dcterms:W3CDTF">2022-11-22T13:42:00Z</dcterms:modified>
</cp:coreProperties>
</file>
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040A" w14:textId="77777777" w:rsidR="008760C9" w:rsidRPr="004C2E13" w:rsidRDefault="008760C9" w:rsidP="008760C9">
      <w:pPr>
        <w:pStyle w:val="af2"/>
        <w:rPr>
          <w:szCs w:val="28"/>
        </w:rPr>
      </w:pPr>
      <w:bookmarkStart w:id="0" w:name="_Hlk40293597"/>
      <w:bookmarkEnd w:id="0"/>
      <w:r w:rsidRPr="004C2E13">
        <w:rPr>
          <w:szCs w:val="28"/>
        </w:rPr>
        <w:t xml:space="preserve">Министерство науки и высшего образования Российской Федерации </w:t>
      </w:r>
    </w:p>
    <w:p w14:paraId="58EBEA8B" w14:textId="77777777" w:rsidR="008760C9" w:rsidRPr="004C2E13" w:rsidRDefault="008760C9" w:rsidP="008760C9">
      <w:pPr>
        <w:pStyle w:val="af2"/>
        <w:rPr>
          <w:szCs w:val="28"/>
        </w:rPr>
      </w:pPr>
      <w:r w:rsidRPr="004C2E13">
        <w:rPr>
          <w:szCs w:val="28"/>
        </w:rPr>
        <w:t xml:space="preserve">Федеральное государственное бюджетное образовательное учреждение </w:t>
      </w:r>
    </w:p>
    <w:p w14:paraId="6D91BA73" w14:textId="77777777" w:rsidR="008760C9" w:rsidRPr="004C2E13" w:rsidRDefault="008760C9" w:rsidP="008760C9">
      <w:pPr>
        <w:pStyle w:val="af2"/>
        <w:rPr>
          <w:szCs w:val="28"/>
        </w:rPr>
      </w:pPr>
      <w:r w:rsidRPr="004C2E13">
        <w:rPr>
          <w:szCs w:val="28"/>
        </w:rPr>
        <w:t xml:space="preserve">высшего образования </w:t>
      </w:r>
    </w:p>
    <w:p w14:paraId="0AAAB375" w14:textId="77777777" w:rsidR="008760C9" w:rsidRPr="004C2E13" w:rsidRDefault="008760C9" w:rsidP="008760C9">
      <w:pPr>
        <w:pStyle w:val="af2"/>
        <w:spacing w:before="240"/>
        <w:rPr>
          <w:b/>
          <w:szCs w:val="28"/>
        </w:rPr>
      </w:pPr>
      <w:r w:rsidRPr="004C2E13">
        <w:rPr>
          <w:b/>
          <w:szCs w:val="28"/>
        </w:rPr>
        <w:t>ИРКУТСКИЙ НАЦИОНАЛЬНЫЙ ИССЛЕДОВАТЕЛЬСКИЙ ТЕХНИЧЕСКИЙ УНИВЕРСИТЕТ</w:t>
      </w:r>
    </w:p>
    <w:p w14:paraId="51B355B6" w14:textId="77777777" w:rsidR="008760C9" w:rsidRPr="004C2E13" w:rsidRDefault="008760C9" w:rsidP="008760C9">
      <w:pPr>
        <w:pStyle w:val="af2"/>
        <w:rPr>
          <w:szCs w:val="28"/>
          <w:u w:val="single"/>
        </w:rPr>
      </w:pPr>
      <w:r w:rsidRPr="004C2E13">
        <w:rPr>
          <w:szCs w:val="28"/>
          <w:u w:val="single"/>
        </w:rPr>
        <w:t>Институт информационных технологий и анализа данных</w:t>
      </w:r>
    </w:p>
    <w:p w14:paraId="67EC0886" w14:textId="77777777" w:rsidR="008760C9" w:rsidRPr="004C2E13" w:rsidRDefault="008760C9" w:rsidP="004C2E13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2E13">
        <w:rPr>
          <w:rFonts w:ascii="Times New Roman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2C68F532" w14:textId="47FB32F9" w:rsidR="008760C9" w:rsidRPr="004C2E13" w:rsidRDefault="008760C9" w:rsidP="004C2E13">
      <w:pPr>
        <w:pStyle w:val="a9"/>
        <w:rPr>
          <w:rFonts w:cs="Times New Roman"/>
        </w:rPr>
      </w:pPr>
    </w:p>
    <w:p w14:paraId="0ADF65E8" w14:textId="56A85516" w:rsidR="004C2E13" w:rsidRPr="004C2E13" w:rsidRDefault="004C2E13" w:rsidP="004C2E13">
      <w:pPr>
        <w:pStyle w:val="a9"/>
        <w:rPr>
          <w:rFonts w:cs="Times New Roman"/>
        </w:rPr>
      </w:pPr>
    </w:p>
    <w:p w14:paraId="12D5185E" w14:textId="40FBC381" w:rsidR="004C2E13" w:rsidRPr="004C2E13" w:rsidRDefault="004C2E13" w:rsidP="004C2E13">
      <w:pPr>
        <w:pStyle w:val="a9"/>
        <w:rPr>
          <w:rFonts w:cs="Times New Roman"/>
        </w:rPr>
      </w:pPr>
    </w:p>
    <w:p w14:paraId="76DD9890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7369F586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51934CDD" w14:textId="0D3F93E2" w:rsidR="008760C9" w:rsidRPr="004C2E13" w:rsidRDefault="008760C9" w:rsidP="004C2E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ОТЧЕТ</w:t>
      </w:r>
      <w:r w:rsidRPr="004C2E13">
        <w:rPr>
          <w:rFonts w:ascii="Times New Roman" w:hAnsi="Times New Roman" w:cs="Times New Roman"/>
          <w:sz w:val="28"/>
          <w:szCs w:val="28"/>
        </w:rPr>
        <w:br/>
        <w:t>к лабораторной работе №</w:t>
      </w:r>
      <w:r w:rsidR="005323F7">
        <w:rPr>
          <w:rFonts w:ascii="Times New Roman" w:hAnsi="Times New Roman" w:cs="Times New Roman"/>
          <w:sz w:val="28"/>
          <w:szCs w:val="28"/>
        </w:rPr>
        <w:t>2</w:t>
      </w:r>
      <w:r w:rsidRPr="004C2E1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1AF8A1FD" w14:textId="4CAB118F" w:rsidR="008760C9" w:rsidRPr="004C2E13" w:rsidRDefault="005323F7" w:rsidP="008760C9">
      <w:pPr>
        <w:pStyle w:val="af9"/>
        <w:ind w:firstLine="0"/>
        <w:jc w:val="center"/>
        <w:rPr>
          <w:szCs w:val="28"/>
          <w:u w:val="single"/>
        </w:rPr>
      </w:pPr>
      <w:r w:rsidRPr="005323F7">
        <w:rPr>
          <w:szCs w:val="28"/>
          <w:u w:val="single"/>
        </w:rPr>
        <w:t>Интеллектуальные системы и технологии</w:t>
      </w:r>
    </w:p>
    <w:p w14:paraId="4F6B295F" w14:textId="77777777" w:rsidR="008760C9" w:rsidRPr="004C2E13" w:rsidRDefault="008760C9" w:rsidP="004C2E13">
      <w:pPr>
        <w:pStyle w:val="a9"/>
        <w:rPr>
          <w:rFonts w:cs="Times New Roman"/>
        </w:rPr>
      </w:pPr>
    </w:p>
    <w:p w14:paraId="5D1EFFC5" w14:textId="77777777" w:rsidR="008760C9" w:rsidRPr="004C2E13" w:rsidRDefault="008760C9" w:rsidP="004C2E13">
      <w:pPr>
        <w:pStyle w:val="a9"/>
        <w:rPr>
          <w:rFonts w:cs="Times New Roman"/>
        </w:rPr>
      </w:pPr>
    </w:p>
    <w:p w14:paraId="094715BE" w14:textId="78A4A4B7" w:rsidR="008760C9" w:rsidRPr="004C2E13" w:rsidRDefault="008760C9" w:rsidP="004C2E13">
      <w:pPr>
        <w:pStyle w:val="a9"/>
        <w:rPr>
          <w:rFonts w:cs="Times New Roman"/>
        </w:rPr>
      </w:pPr>
    </w:p>
    <w:p w14:paraId="5F500687" w14:textId="1C17413C" w:rsidR="004C2E13" w:rsidRPr="004C2E13" w:rsidRDefault="004C2E13" w:rsidP="004C2E13">
      <w:pPr>
        <w:pStyle w:val="a9"/>
        <w:rPr>
          <w:rFonts w:cs="Times New Roman"/>
        </w:rPr>
      </w:pPr>
    </w:p>
    <w:p w14:paraId="432E6C9E" w14:textId="6709D0B9" w:rsidR="004C2E13" w:rsidRPr="004C2E13" w:rsidRDefault="004C2E13" w:rsidP="004C2E13">
      <w:pPr>
        <w:pStyle w:val="a9"/>
        <w:rPr>
          <w:rFonts w:cs="Times New Roman"/>
        </w:rPr>
      </w:pPr>
    </w:p>
    <w:p w14:paraId="7E99358D" w14:textId="4CF23F4B" w:rsidR="004C2E13" w:rsidRPr="004C2E13" w:rsidRDefault="004C2E13" w:rsidP="004C2E13">
      <w:pPr>
        <w:pStyle w:val="a9"/>
        <w:rPr>
          <w:rFonts w:cs="Times New Roman"/>
        </w:rPr>
      </w:pPr>
    </w:p>
    <w:p w14:paraId="0472FC1D" w14:textId="4A3E8C2C" w:rsidR="004C2E13" w:rsidRPr="004C2E13" w:rsidRDefault="004C2E13" w:rsidP="004C2E13">
      <w:pPr>
        <w:pStyle w:val="a9"/>
        <w:rPr>
          <w:rFonts w:cs="Times New Roman"/>
        </w:rPr>
      </w:pPr>
    </w:p>
    <w:p w14:paraId="5C945132" w14:textId="77777777" w:rsidR="004C2E13" w:rsidRPr="004C2E13" w:rsidRDefault="004C2E13" w:rsidP="004C2E13">
      <w:pPr>
        <w:pStyle w:val="a9"/>
        <w:rPr>
          <w:rFonts w:cs="Times New Roman"/>
        </w:rPr>
      </w:pPr>
    </w:p>
    <w:p w14:paraId="0719C017" w14:textId="0945DC12" w:rsidR="008760C9" w:rsidRPr="004C2E13" w:rsidRDefault="008760C9" w:rsidP="005323F7">
      <w:pPr>
        <w:pStyle w:val="af9"/>
        <w:ind w:firstLine="0"/>
        <w:jc w:val="center"/>
        <w:rPr>
          <w:szCs w:val="28"/>
          <w:u w:val="single"/>
        </w:rPr>
      </w:pPr>
      <w:r w:rsidRPr="004C2E13">
        <w:rPr>
          <w:szCs w:val="28"/>
          <w:u w:val="single"/>
        </w:rPr>
        <w:t>«</w:t>
      </w:r>
      <w:r w:rsidR="005323F7" w:rsidRPr="005323F7">
        <w:rPr>
          <w:szCs w:val="28"/>
          <w:u w:val="single"/>
        </w:rPr>
        <w:t>Разработка генетического алгоритма</w:t>
      </w:r>
      <w:r w:rsidRPr="004C2E13">
        <w:rPr>
          <w:szCs w:val="28"/>
          <w:u w:val="single"/>
        </w:rPr>
        <w:t>»</w:t>
      </w:r>
    </w:p>
    <w:p w14:paraId="1A74593F" w14:textId="7F47A1A4" w:rsidR="008760C9" w:rsidRPr="004C2E13" w:rsidRDefault="008760C9" w:rsidP="008760C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4C2E13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Style w:val="af0"/>
        <w:tblW w:w="9639" w:type="dxa"/>
        <w:tblLook w:val="04A0" w:firstRow="1" w:lastRow="0" w:firstColumn="1" w:lastColumn="0" w:noHBand="0" w:noVBand="1"/>
      </w:tblPr>
      <w:tblGrid>
        <w:gridCol w:w="3544"/>
        <w:gridCol w:w="1669"/>
        <w:gridCol w:w="281"/>
        <w:gridCol w:w="1452"/>
        <w:gridCol w:w="236"/>
        <w:gridCol w:w="2457"/>
      </w:tblGrid>
      <w:tr w:rsidR="008760C9" w:rsidRPr="004C2E13" w14:paraId="1679C8B7" w14:textId="77777777" w:rsidTr="00326E8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9097DB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EA1D2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7C32D977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DA4D0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D389FB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34B3B" w14:textId="10DED35C" w:rsidR="008760C9" w:rsidRPr="004C2E13" w:rsidRDefault="00A222EB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760C9" w:rsidRPr="004C2E13" w14:paraId="1802A90E" w14:textId="77777777" w:rsidTr="00326E8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15C363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589EF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0B9612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32CFF785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F577C8F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7" w:type="dxa"/>
            <w:tcBorders>
              <w:left w:val="nil"/>
              <w:bottom w:val="nil"/>
              <w:right w:val="nil"/>
            </w:tcBorders>
          </w:tcPr>
          <w:p w14:paraId="0A527296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760C9" w:rsidRPr="004C2E13" w14:paraId="2D022F38" w14:textId="77777777" w:rsidTr="00326E8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91C3948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 xml:space="preserve">Проверил </w:t>
            </w:r>
          </w:p>
        </w:tc>
        <w:tc>
          <w:tcPr>
            <w:tcW w:w="1669" w:type="dxa"/>
            <w:tcBorders>
              <w:top w:val="nil"/>
              <w:left w:val="nil"/>
              <w:right w:val="nil"/>
            </w:tcBorders>
          </w:tcPr>
          <w:p w14:paraId="0ACE45AB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65361AD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D6F84C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005C44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082AE" w14:textId="7BDBECD6" w:rsidR="008760C9" w:rsidRPr="004C2E13" w:rsidRDefault="005323F7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Массель А.Г.</w:t>
            </w:r>
          </w:p>
        </w:tc>
      </w:tr>
      <w:tr w:rsidR="008760C9" w:rsidRPr="004C2E13" w14:paraId="46570517" w14:textId="77777777" w:rsidTr="00326E86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7DA414C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9" w:type="dxa"/>
            <w:tcBorders>
              <w:left w:val="nil"/>
              <w:bottom w:val="nil"/>
              <w:right w:val="nil"/>
            </w:tcBorders>
          </w:tcPr>
          <w:p w14:paraId="1B07E52A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8EF4CF5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tcBorders>
              <w:left w:val="nil"/>
              <w:bottom w:val="nil"/>
              <w:right w:val="nil"/>
            </w:tcBorders>
          </w:tcPr>
          <w:p w14:paraId="2F681E88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6824D7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7" w:type="dxa"/>
            <w:tcBorders>
              <w:left w:val="nil"/>
              <w:bottom w:val="nil"/>
              <w:right w:val="nil"/>
            </w:tcBorders>
          </w:tcPr>
          <w:p w14:paraId="5E5A3959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760C9" w:rsidRPr="004C2E13" w14:paraId="362DC4E2" w14:textId="77777777" w:rsidTr="00326E86">
        <w:tc>
          <w:tcPr>
            <w:tcW w:w="5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6B2391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Содержание отчета на: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0402DD9" w14:textId="77777777" w:rsidR="008760C9" w:rsidRPr="004C2E13" w:rsidRDefault="008760C9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</w:tcPr>
          <w:p w14:paraId="092B8BD7" w14:textId="7FB79D76" w:rsidR="008760C9" w:rsidRPr="00635614" w:rsidRDefault="00635614" w:rsidP="008760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07ECF" w14:textId="77777777" w:rsidR="008760C9" w:rsidRPr="004C2E13" w:rsidRDefault="008760C9" w:rsidP="008760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E13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</w:tbl>
    <w:p w14:paraId="14E6EB58" w14:textId="77777777" w:rsidR="008760C9" w:rsidRPr="007F29C8" w:rsidRDefault="008760C9" w:rsidP="004C2E13">
      <w:pPr>
        <w:pStyle w:val="a9"/>
      </w:pPr>
    </w:p>
    <w:p w14:paraId="13573709" w14:textId="509A1340" w:rsidR="008760C9" w:rsidRDefault="008760C9" w:rsidP="004C2E13">
      <w:pPr>
        <w:pStyle w:val="a9"/>
      </w:pPr>
    </w:p>
    <w:p w14:paraId="41E16760" w14:textId="77777777" w:rsidR="008760C9" w:rsidRDefault="008760C9" w:rsidP="004C2E13">
      <w:pPr>
        <w:pStyle w:val="a9"/>
      </w:pPr>
    </w:p>
    <w:p w14:paraId="13E6FD68" w14:textId="77777777" w:rsidR="008760C9" w:rsidRDefault="008760C9" w:rsidP="004C2E13">
      <w:pPr>
        <w:pStyle w:val="a9"/>
      </w:pPr>
    </w:p>
    <w:p w14:paraId="1F944DE8" w14:textId="77777777" w:rsidR="008760C9" w:rsidRPr="007F29C8" w:rsidRDefault="008760C9" w:rsidP="004C2E13">
      <w:pPr>
        <w:pStyle w:val="a9"/>
      </w:pPr>
    </w:p>
    <w:p w14:paraId="177D8FEE" w14:textId="77777777" w:rsidR="008760C9" w:rsidRPr="007F29C8" w:rsidRDefault="008760C9" w:rsidP="004C2E13">
      <w:pPr>
        <w:pStyle w:val="a9"/>
      </w:pPr>
    </w:p>
    <w:p w14:paraId="47075E59" w14:textId="42FD1535" w:rsidR="008760C9" w:rsidRDefault="008760C9" w:rsidP="004C2E13">
      <w:pPr>
        <w:pStyle w:val="a9"/>
      </w:pPr>
    </w:p>
    <w:p w14:paraId="02237217" w14:textId="64657391" w:rsidR="004C2E13" w:rsidRDefault="004C2E13" w:rsidP="004C2E13">
      <w:pPr>
        <w:pStyle w:val="a9"/>
      </w:pPr>
    </w:p>
    <w:p w14:paraId="230F68B4" w14:textId="77777777" w:rsidR="004C2E13" w:rsidRDefault="004C2E13" w:rsidP="004C2E13">
      <w:pPr>
        <w:pStyle w:val="a9"/>
      </w:pPr>
    </w:p>
    <w:p w14:paraId="3E5B3AF9" w14:textId="77777777" w:rsidR="004C2E13" w:rsidRPr="007F29C8" w:rsidRDefault="004C2E13" w:rsidP="004C2E13">
      <w:pPr>
        <w:pStyle w:val="a9"/>
      </w:pPr>
    </w:p>
    <w:p w14:paraId="5D9D7EF6" w14:textId="150FE07E" w:rsidR="004C2E13" w:rsidRDefault="008760C9" w:rsidP="008760C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  <w:sectPr w:rsidR="004C2E13" w:rsidSect="005F7E5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C2E13">
        <w:rPr>
          <w:rFonts w:ascii="Times New Roman" w:hAnsi="Times New Roman" w:cs="Times New Roman"/>
          <w:sz w:val="28"/>
          <w:szCs w:val="28"/>
        </w:rPr>
        <w:t>Иркутск 202</w:t>
      </w:r>
      <w:r w:rsidR="005323F7">
        <w:rPr>
          <w:rFonts w:ascii="Times New Roman" w:hAnsi="Times New Roman" w:cs="Times New Roman"/>
          <w:sz w:val="28"/>
          <w:szCs w:val="28"/>
        </w:rPr>
        <w:t>2</w:t>
      </w:r>
      <w:r w:rsidRPr="004C2E13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3FD5B586" w14:textId="5D994FF6" w:rsidR="007C4585" w:rsidRPr="004C2E13" w:rsidRDefault="007C4585" w:rsidP="004C2E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DEB2619" w14:textId="77777777" w:rsidR="007C4585" w:rsidRPr="008760C9" w:rsidRDefault="007C4585" w:rsidP="008760C9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760C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6404020" w14:textId="4D62C01B" w:rsidR="005F7E55" w:rsidRPr="005F7E55" w:rsidRDefault="007C4585" w:rsidP="005F7E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F7E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F7E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F7E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559253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_Toc118559253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8D43B" w14:textId="36B31FBA" w:rsidR="005F7E55" w:rsidRPr="005F7E55" w:rsidRDefault="00000000" w:rsidP="005F7E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54" w:history="1">
            <w:r w:rsidR="005F7E55" w:rsidRPr="005F7E5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Проектирование классов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_Toc118559254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2B5A5" w14:textId="347FEED9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55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 Словесное описание классов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_Toc118559255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F6F75" w14:textId="383DCF89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56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2.2 Класс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Controller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_Toc118559256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3A049" w14:textId="729BFC59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57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2.3 Класс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Individidual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_Toc118559257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906FC" w14:textId="6780EB63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58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2.4 Класс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Population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_Toc118559258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DABB1" w14:textId="040A815B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59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2.5 Класс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WorkWithNumbers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_Toc118559259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07D57" w14:textId="1E0424FC" w:rsidR="005F7E55" w:rsidRPr="005F7E55" w:rsidRDefault="00000000" w:rsidP="005F7E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0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Таблица тестов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_Toc118559260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55CDC" w14:textId="3C1E8448" w:rsidR="005F7E55" w:rsidRPr="005F7E55" w:rsidRDefault="00000000" w:rsidP="005F7E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1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Результаты тестирования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_Toc118559261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806EB" w14:textId="25FBCC5E" w:rsidR="005F7E55" w:rsidRPr="005F7E55" w:rsidRDefault="00000000" w:rsidP="005F7E5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2" w:history="1">
            <w:r w:rsidR="005F7E55" w:rsidRPr="005F7E55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Исходный код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_Toc118559262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FE122F" w14:textId="141DA4DD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3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.1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Controller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_Toc118559263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C5105" w14:textId="6ADFAFBC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4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.2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Individidual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_Toc118559264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CEC48" w14:textId="62601813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5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.3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Population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_Toc118559265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15A39" w14:textId="0793BB8B" w:rsidR="005F7E55" w:rsidRPr="005F7E55" w:rsidRDefault="00000000" w:rsidP="005F7E55">
          <w:pPr>
            <w:pStyle w:val="2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559266" w:history="1"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.4 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Класс</w:t>
            </w:r>
            <w:r w:rsidR="005F7E55" w:rsidRPr="005F7E55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WorkWithNumbers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_Toc118559266 \h </w:instrTex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7E55" w:rsidRPr="005F7E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537A" w14:textId="2AFF3545" w:rsidR="007C4585" w:rsidRDefault="007C4585" w:rsidP="005F7E55">
          <w:pPr>
            <w:spacing w:after="0" w:line="240" w:lineRule="auto"/>
          </w:pPr>
          <w:r w:rsidRPr="005F7E5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147A9" w14:textId="77777777" w:rsidR="007C4585" w:rsidRDefault="007C4585" w:rsidP="007C4585">
      <w:r>
        <w:br w:type="page"/>
      </w:r>
    </w:p>
    <w:p w14:paraId="1FF4E6AC" w14:textId="1AEAA519" w:rsidR="00ED6340" w:rsidRDefault="007C4585" w:rsidP="007C4585">
      <w:pPr>
        <w:pStyle w:val="12"/>
      </w:pPr>
      <w:bookmarkStart w:id="1" w:name="_Toc118559253"/>
      <w:r>
        <w:lastRenderedPageBreak/>
        <w:t>1 Введение</w:t>
      </w:r>
      <w:bookmarkEnd w:id="1"/>
    </w:p>
    <w:p w14:paraId="224A167A" w14:textId="77777777" w:rsidR="007C4585" w:rsidRPr="007C4585" w:rsidRDefault="007C4585" w:rsidP="007C4585">
      <w:pPr>
        <w:pStyle w:val="a9"/>
        <w:rPr>
          <w:b/>
          <w:bCs/>
        </w:rPr>
      </w:pPr>
      <w:r w:rsidRPr="007C4585">
        <w:rPr>
          <w:b/>
          <w:bCs/>
        </w:rPr>
        <w:t>Цель работы</w:t>
      </w:r>
    </w:p>
    <w:p w14:paraId="0C59E0FE" w14:textId="35F86655" w:rsidR="005323F7" w:rsidRDefault="005323F7" w:rsidP="005323F7">
      <w:pPr>
        <w:pStyle w:val="a9"/>
      </w:pPr>
      <w:r>
        <w:t>Создать на языке высокого уровня простейший генетический алгоритм, способный подстраиваться под условия среды.</w:t>
      </w:r>
    </w:p>
    <w:p w14:paraId="20800C92" w14:textId="15EEFC83" w:rsidR="007C4585" w:rsidRPr="007C4585" w:rsidRDefault="007C4585" w:rsidP="005323F7">
      <w:pPr>
        <w:pStyle w:val="a9"/>
        <w:rPr>
          <w:b/>
          <w:bCs/>
        </w:rPr>
      </w:pPr>
      <w:r w:rsidRPr="007C4585">
        <w:rPr>
          <w:b/>
          <w:bCs/>
        </w:rPr>
        <w:t>Варианты индивидуальных заданий</w:t>
      </w:r>
    </w:p>
    <w:p w14:paraId="43D43523" w14:textId="33ED4AB4" w:rsidR="00A222EB" w:rsidRPr="00A222EB" w:rsidRDefault="00A222EB" w:rsidP="00A222E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2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222EB">
        <w:rPr>
          <w:rFonts w:ascii="Times New Roman" w:hAnsi="Times New Roman" w:cs="Times New Roman"/>
          <w:sz w:val="28"/>
          <w:szCs w:val="28"/>
        </w:rPr>
        <w:t>=</w:t>
      </w:r>
      <w:r w:rsidRPr="00A222EB">
        <w:rPr>
          <w:rFonts w:ascii="Times New Roman" w:hAnsi="Times New Roman" w:cs="Times New Roman"/>
          <w:sz w:val="28"/>
          <w:szCs w:val="28"/>
          <w:lang w:val="en-US"/>
        </w:rPr>
        <w:t>cos(x)</w:t>
      </w:r>
    </w:p>
    <w:p w14:paraId="3AF7DBB7" w14:textId="25623692" w:rsidR="00C85406" w:rsidRDefault="00C85406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48A1CE42" w14:textId="468B72A2" w:rsidR="00FC79C2" w:rsidRPr="00FC79C2" w:rsidRDefault="00E37E49" w:rsidP="00FC79C2">
      <w:pPr>
        <w:pStyle w:val="12"/>
        <w:rPr>
          <w:rFonts w:eastAsia="Times New Roman"/>
        </w:rPr>
      </w:pPr>
      <w:bookmarkStart w:id="2" w:name="_Toc118559254"/>
      <w:r>
        <w:rPr>
          <w:rFonts w:eastAsia="Times New Roman"/>
        </w:rPr>
        <w:lastRenderedPageBreak/>
        <w:t>2</w:t>
      </w:r>
      <w:r w:rsidR="00FC79C2">
        <w:rPr>
          <w:rFonts w:eastAsia="Times New Roman"/>
        </w:rPr>
        <w:t xml:space="preserve"> </w:t>
      </w:r>
      <w:r w:rsidR="00FC79C2" w:rsidRPr="00FC79C2">
        <w:rPr>
          <w:rFonts w:eastAsia="Times New Roman"/>
        </w:rPr>
        <w:t>Проектирование классов</w:t>
      </w:r>
      <w:bookmarkEnd w:id="2"/>
    </w:p>
    <w:p w14:paraId="34544385" w14:textId="5C9AB609" w:rsidR="00D26E44" w:rsidRDefault="00E37E49" w:rsidP="00F05CDF">
      <w:pPr>
        <w:pStyle w:val="23"/>
      </w:pPr>
      <w:bookmarkStart w:id="3" w:name="_Toc118559255"/>
      <w:r>
        <w:t>2</w:t>
      </w:r>
      <w:r w:rsidR="00F05CDF" w:rsidRPr="009D6C69">
        <w:t xml:space="preserve">.1 </w:t>
      </w:r>
      <w:r w:rsidR="00F05CDF">
        <w:t>Словесное опис</w:t>
      </w:r>
      <w:r w:rsidR="00F05CDF" w:rsidRPr="007C4585">
        <w:t>а</w:t>
      </w:r>
      <w:r w:rsidR="00F05CDF">
        <w:t>ние кл</w:t>
      </w:r>
      <w:r w:rsidR="00F05CDF" w:rsidRPr="007C4585">
        <w:t>а</w:t>
      </w:r>
      <w:r w:rsidR="00F05CDF">
        <w:t>ссов</w:t>
      </w:r>
      <w:bookmarkEnd w:id="3"/>
    </w:p>
    <w:p w14:paraId="17FA4537" w14:textId="47D65D47" w:rsidR="00F05CDF" w:rsidRDefault="00F05CDF" w:rsidP="005323F7">
      <w:pPr>
        <w:pStyle w:val="a9"/>
      </w:pPr>
      <w:r>
        <w:t xml:space="preserve">Программа состоит из </w:t>
      </w:r>
      <w:r w:rsidR="005323F7">
        <w:t>4</w:t>
      </w:r>
      <w:r>
        <w:t xml:space="preserve"> классов</w:t>
      </w:r>
      <w:r w:rsidR="005323F7">
        <w:t xml:space="preserve">. </w:t>
      </w:r>
      <w:r>
        <w:t>Описание классов:</w:t>
      </w:r>
    </w:p>
    <w:p w14:paraId="25AEB7FF" w14:textId="3B3B1E5C" w:rsidR="00F05CDF" w:rsidRDefault="00F05CDF" w:rsidP="00F05CDF">
      <w:pPr>
        <w:pStyle w:val="a9"/>
        <w:numPr>
          <w:ilvl w:val="0"/>
          <w:numId w:val="19"/>
        </w:numPr>
      </w:pPr>
      <w:r>
        <w:rPr>
          <w:lang w:val="en-US"/>
        </w:rPr>
        <w:t>Controller</w:t>
      </w:r>
      <w:r w:rsidRPr="00F05CDF">
        <w:t xml:space="preserve"> </w:t>
      </w:r>
      <w:r>
        <w:t>– логика графического интерфейса.</w:t>
      </w:r>
    </w:p>
    <w:p w14:paraId="78097F0D" w14:textId="5FC444B6" w:rsidR="00F05CDF" w:rsidRDefault="005323F7" w:rsidP="00F05CDF">
      <w:pPr>
        <w:pStyle w:val="a9"/>
        <w:numPr>
          <w:ilvl w:val="0"/>
          <w:numId w:val="19"/>
        </w:numPr>
      </w:pPr>
      <w:r w:rsidRPr="005323F7">
        <w:rPr>
          <w:lang w:val="en-US"/>
        </w:rPr>
        <w:t>Individidual</w:t>
      </w:r>
      <w:r>
        <w:t xml:space="preserve"> </w:t>
      </w:r>
      <w:r w:rsidR="00F05CDF" w:rsidRPr="00F05CDF">
        <w:t>–</w:t>
      </w:r>
      <w:r w:rsidR="00CE39AE">
        <w:t>скрещивание и мутация, вычисление шага для мутации</w:t>
      </w:r>
      <w:r w:rsidR="00F05CDF">
        <w:t>.</w:t>
      </w:r>
    </w:p>
    <w:p w14:paraId="5B513BD5" w14:textId="75F7D730" w:rsidR="00F05CDF" w:rsidRDefault="005323F7" w:rsidP="00F05CDF">
      <w:pPr>
        <w:pStyle w:val="a9"/>
        <w:numPr>
          <w:ilvl w:val="0"/>
          <w:numId w:val="19"/>
        </w:numPr>
      </w:pPr>
      <w:r w:rsidRPr="005323F7">
        <w:t>Population</w:t>
      </w:r>
      <w:r>
        <w:t xml:space="preserve"> </w:t>
      </w:r>
      <w:r w:rsidR="00316F3D" w:rsidRPr="00316F3D">
        <w:t xml:space="preserve">– </w:t>
      </w:r>
      <w:r w:rsidR="00CE39AE">
        <w:t>класс з</w:t>
      </w:r>
      <w:r w:rsidR="00CE39AE" w:rsidRPr="00CE39AE">
        <w:t>апускает генетический алгоритм</w:t>
      </w:r>
      <w:r w:rsidR="00CE39AE">
        <w:t xml:space="preserve">, </w:t>
      </w:r>
      <w:r w:rsidR="00CE39AE" w:rsidRPr="00CE39AE">
        <w:t>в цикле размножение, мутация и удаление особей</w:t>
      </w:r>
      <w:r w:rsidR="00316F3D">
        <w:t>.</w:t>
      </w:r>
    </w:p>
    <w:p w14:paraId="767F0740" w14:textId="1D07EB9F" w:rsidR="00316F3D" w:rsidRDefault="005323F7" w:rsidP="00F05CDF">
      <w:pPr>
        <w:pStyle w:val="a9"/>
        <w:numPr>
          <w:ilvl w:val="0"/>
          <w:numId w:val="19"/>
        </w:numPr>
      </w:pPr>
      <w:r w:rsidRPr="005323F7">
        <w:rPr>
          <w:lang w:val="en-US"/>
        </w:rPr>
        <w:t>WorkWithNumbers</w:t>
      </w:r>
      <w:r>
        <w:t xml:space="preserve"> </w:t>
      </w:r>
      <w:r w:rsidR="00316F3D" w:rsidRPr="00316F3D">
        <w:t xml:space="preserve">– </w:t>
      </w:r>
      <w:r w:rsidR="00316F3D">
        <w:t>класс</w:t>
      </w:r>
      <w:r w:rsidR="00CE39AE">
        <w:t xml:space="preserve"> для задачи функции и расчета эвклидова расстояния</w:t>
      </w:r>
      <w:r w:rsidR="00316F3D">
        <w:t>.</w:t>
      </w:r>
    </w:p>
    <w:p w14:paraId="5DE6629A" w14:textId="6DB69602" w:rsidR="00F05CDF" w:rsidRDefault="00F05CDF" w:rsidP="005323F7">
      <w:pPr>
        <w:pStyle w:val="a9"/>
        <w:ind w:firstLine="0"/>
      </w:pPr>
    </w:p>
    <w:p w14:paraId="68A71BD5" w14:textId="106E0B6A" w:rsidR="005009C6" w:rsidRPr="009D6C69" w:rsidRDefault="00E37E49" w:rsidP="005009C6">
      <w:pPr>
        <w:pStyle w:val="23"/>
      </w:pPr>
      <w:bookmarkStart w:id="4" w:name="_Toc118559256"/>
      <w:r>
        <w:t>2</w:t>
      </w:r>
      <w:r w:rsidR="005009C6">
        <w:t>.</w:t>
      </w:r>
      <w:r>
        <w:t>2</w:t>
      </w:r>
      <w:r w:rsidR="005009C6">
        <w:t xml:space="preserve"> Класс </w:t>
      </w:r>
      <w:r w:rsidR="005009C6">
        <w:rPr>
          <w:lang w:val="en-US"/>
        </w:rPr>
        <w:t>Controller</w:t>
      </w:r>
      <w:bookmarkEnd w:id="4"/>
    </w:p>
    <w:p w14:paraId="1DC68ADA" w14:textId="14AA67EF" w:rsidR="005009C6" w:rsidRPr="00EF5652" w:rsidRDefault="005009C6" w:rsidP="005009C6">
      <w:pPr>
        <w:pStyle w:val="a9"/>
      </w:pPr>
      <w:r>
        <w:t xml:space="preserve">Таблица </w:t>
      </w:r>
      <w:r w:rsidR="00E37E49">
        <w:t>2</w:t>
      </w:r>
      <w:r>
        <w:t xml:space="preserve">.2 – Таблица методов класса </w:t>
      </w:r>
      <w:r w:rsidRPr="005009C6">
        <w:rPr>
          <w:lang w:val="en-US"/>
        </w:rPr>
        <w:t>Controller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5009C6" w14:paraId="5BF2277B" w14:textId="77777777" w:rsidTr="00C42CB1">
        <w:trPr>
          <w:trHeight w:val="286"/>
        </w:trPr>
        <w:tc>
          <w:tcPr>
            <w:tcW w:w="1351" w:type="dxa"/>
          </w:tcPr>
          <w:p w14:paraId="64C987A3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22656C22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27F207C1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0B2041D2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6F89CC6F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1474B28A" w14:textId="77777777" w:rsidR="005009C6" w:rsidRDefault="005009C6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5009C6" w14:paraId="79C863F7" w14:textId="77777777" w:rsidTr="00C42CB1">
        <w:trPr>
          <w:trHeight w:val="288"/>
        </w:trPr>
        <w:tc>
          <w:tcPr>
            <w:tcW w:w="1351" w:type="dxa"/>
          </w:tcPr>
          <w:p w14:paraId="73E1813B" w14:textId="7AC2872D" w:rsidR="005009C6" w:rsidRDefault="00CE39AE" w:rsidP="00C42CB1">
            <w:pPr>
              <w:pStyle w:val="Default"/>
              <w:rPr>
                <w:sz w:val="28"/>
                <w:szCs w:val="28"/>
              </w:rPr>
            </w:pPr>
            <w:r w:rsidRPr="00CE39AE">
              <w:rPr>
                <w:sz w:val="28"/>
                <w:szCs w:val="28"/>
              </w:rPr>
              <w:t>start</w:t>
            </w:r>
          </w:p>
        </w:tc>
        <w:tc>
          <w:tcPr>
            <w:tcW w:w="917" w:type="dxa"/>
          </w:tcPr>
          <w:p w14:paraId="2D27B5B0" w14:textId="7A856664" w:rsidR="005009C6" w:rsidRPr="0092134D" w:rsidRDefault="0092134D" w:rsidP="00C42CB1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6771E126" w14:textId="5AAE41CC" w:rsidR="005009C6" w:rsidRDefault="0092134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16D76232" w14:textId="18D81FAB" w:rsidR="005009C6" w:rsidRPr="0092134D" w:rsidRDefault="00CE39AE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CE39AE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5FDEE783" w14:textId="6AD924DA" w:rsidR="005009C6" w:rsidRPr="0092134D" w:rsidRDefault="00CE39AE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CE39AE">
              <w:rPr>
                <w:sz w:val="28"/>
                <w:szCs w:val="28"/>
                <w:lang w:val="en-US"/>
              </w:rPr>
              <w:t>Stage stage</w:t>
            </w:r>
          </w:p>
        </w:tc>
        <w:tc>
          <w:tcPr>
            <w:tcW w:w="3260" w:type="dxa"/>
          </w:tcPr>
          <w:p w14:paraId="05647425" w14:textId="4780F099" w:rsidR="005009C6" w:rsidRPr="005009C6" w:rsidRDefault="002D1C05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Старт программы</w:t>
            </w:r>
          </w:p>
        </w:tc>
      </w:tr>
    </w:tbl>
    <w:p w14:paraId="473421CE" w14:textId="77777777" w:rsidR="00A76BF1" w:rsidRDefault="00A76BF1" w:rsidP="00A76BF1">
      <w:pPr>
        <w:pStyle w:val="a9"/>
      </w:pPr>
    </w:p>
    <w:p w14:paraId="3601A81D" w14:textId="0DF5E52D" w:rsidR="00A76BF1" w:rsidRPr="00A76BF1" w:rsidRDefault="00E37E49" w:rsidP="00A76BF1">
      <w:pPr>
        <w:pStyle w:val="23"/>
      </w:pPr>
      <w:bookmarkStart w:id="5" w:name="_Toc118559257"/>
      <w:r>
        <w:t>2</w:t>
      </w:r>
      <w:r w:rsidR="00A76BF1">
        <w:t>.</w:t>
      </w:r>
      <w:r>
        <w:t>3</w:t>
      </w:r>
      <w:r w:rsidR="00A76BF1">
        <w:t xml:space="preserve"> Класс </w:t>
      </w:r>
      <w:r w:rsidR="002D1C05" w:rsidRPr="002D1C05">
        <w:rPr>
          <w:lang w:val="en-US"/>
        </w:rPr>
        <w:t>Individidual</w:t>
      </w:r>
      <w:bookmarkEnd w:id="5"/>
    </w:p>
    <w:p w14:paraId="789B36ED" w14:textId="311593F4" w:rsidR="00A76BF1" w:rsidRPr="00EF5652" w:rsidRDefault="00A76BF1" w:rsidP="00A76BF1">
      <w:pPr>
        <w:pStyle w:val="a9"/>
      </w:pPr>
      <w:r>
        <w:t xml:space="preserve">Таблица </w:t>
      </w:r>
      <w:r w:rsidR="00E37E49">
        <w:t>2</w:t>
      </w:r>
      <w:r>
        <w:t xml:space="preserve">.3 – Таблица методов класса </w:t>
      </w:r>
      <w:r w:rsidR="004330CD" w:rsidRPr="004330CD">
        <w:rPr>
          <w:lang w:val="en-US"/>
        </w:rPr>
        <w:t>Individidual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A76BF1" w14:paraId="1C0C301F" w14:textId="77777777" w:rsidTr="00C42CB1">
        <w:trPr>
          <w:trHeight w:val="286"/>
        </w:trPr>
        <w:tc>
          <w:tcPr>
            <w:tcW w:w="1351" w:type="dxa"/>
          </w:tcPr>
          <w:p w14:paraId="75970C7E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3EC73B47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7C39F638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56A7C3F8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7D15E438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4BE14476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A76BF1" w14:paraId="02E39F2B" w14:textId="77777777" w:rsidTr="00C42CB1">
        <w:trPr>
          <w:trHeight w:val="288"/>
        </w:trPr>
        <w:tc>
          <w:tcPr>
            <w:tcW w:w="1351" w:type="dxa"/>
          </w:tcPr>
          <w:p w14:paraId="1A9ED328" w14:textId="1479FE8F" w:rsidR="00A76BF1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Individidual</w:t>
            </w:r>
          </w:p>
        </w:tc>
        <w:tc>
          <w:tcPr>
            <w:tcW w:w="917" w:type="dxa"/>
          </w:tcPr>
          <w:p w14:paraId="5A175A5B" w14:textId="3BAFAA72" w:rsidR="00A76BF1" w:rsidRPr="0092134D" w:rsidRDefault="00A76BF1" w:rsidP="00C42CB1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4CF23112" w14:textId="77777777" w:rsidR="00A76BF1" w:rsidRDefault="00A76BF1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02515B7B" w14:textId="2098E99C" w:rsidR="00A76BF1" w:rsidRPr="0092134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62F2C4B" w14:textId="21D00839" w:rsidR="00A76BF1" w:rsidRPr="0092134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int numberOfSigns</w:t>
            </w:r>
          </w:p>
        </w:tc>
        <w:tc>
          <w:tcPr>
            <w:tcW w:w="3260" w:type="dxa"/>
          </w:tcPr>
          <w:p w14:paraId="5AC2EBF9" w14:textId="28B4BB34" w:rsidR="00A76BF1" w:rsidRPr="005009C6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Конструктор </w:t>
            </w:r>
          </w:p>
        </w:tc>
      </w:tr>
      <w:tr w:rsidR="004330CD" w14:paraId="7530EB82" w14:textId="77777777" w:rsidTr="00C42CB1">
        <w:trPr>
          <w:trHeight w:val="288"/>
        </w:trPr>
        <w:tc>
          <w:tcPr>
            <w:tcW w:w="1351" w:type="dxa"/>
          </w:tcPr>
          <w:p w14:paraId="09A994CF" w14:textId="449B3428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setSigns</w:t>
            </w:r>
          </w:p>
        </w:tc>
        <w:tc>
          <w:tcPr>
            <w:tcW w:w="917" w:type="dxa"/>
          </w:tcPr>
          <w:p w14:paraId="49BE87D7" w14:textId="0F1A21F9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2D6E2E3F" w14:textId="231572FC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76F0E7B2" w14:textId="69B9ED17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12F59C71" w14:textId="6E9B63F7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double[] signs</w:t>
            </w:r>
          </w:p>
        </w:tc>
        <w:tc>
          <w:tcPr>
            <w:tcW w:w="3260" w:type="dxa"/>
          </w:tcPr>
          <w:p w14:paraId="737F496E" w14:textId="5722F8D9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размера</w:t>
            </w:r>
          </w:p>
        </w:tc>
      </w:tr>
      <w:tr w:rsidR="004330CD" w14:paraId="6199AFF3" w14:textId="77777777" w:rsidTr="00C42CB1">
        <w:trPr>
          <w:trHeight w:val="288"/>
        </w:trPr>
        <w:tc>
          <w:tcPr>
            <w:tcW w:w="1351" w:type="dxa"/>
          </w:tcPr>
          <w:p w14:paraId="4A5C7371" w14:textId="10E2C856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crossoverByTwoPoints</w:t>
            </w:r>
          </w:p>
        </w:tc>
        <w:tc>
          <w:tcPr>
            <w:tcW w:w="917" w:type="dxa"/>
          </w:tcPr>
          <w:p w14:paraId="57C58194" w14:textId="3AE5DEBD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Individidual[]</w:t>
            </w:r>
          </w:p>
        </w:tc>
        <w:tc>
          <w:tcPr>
            <w:tcW w:w="1276" w:type="dxa"/>
          </w:tcPr>
          <w:p w14:paraId="4F08E833" w14:textId="2E8EA2EA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23C0D9C6" w14:textId="517B4F6B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386F5453" w14:textId="69F1D770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Individidual parent1, Individidual parent2</w:t>
            </w:r>
          </w:p>
        </w:tc>
        <w:tc>
          <w:tcPr>
            <w:tcW w:w="3260" w:type="dxa"/>
          </w:tcPr>
          <w:p w14:paraId="2202D45D" w14:textId="058A3A96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Скрещивание </w:t>
            </w:r>
          </w:p>
        </w:tc>
      </w:tr>
      <w:tr w:rsidR="004330CD" w14:paraId="79622ED0" w14:textId="77777777" w:rsidTr="00C42CB1">
        <w:trPr>
          <w:trHeight w:val="288"/>
        </w:trPr>
        <w:tc>
          <w:tcPr>
            <w:tcW w:w="1351" w:type="dxa"/>
          </w:tcPr>
          <w:p w14:paraId="25C8ADBA" w14:textId="07D7BA83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mutateInStepIncrease</w:t>
            </w:r>
          </w:p>
        </w:tc>
        <w:tc>
          <w:tcPr>
            <w:tcW w:w="917" w:type="dxa"/>
          </w:tcPr>
          <w:p w14:paraId="1EBD71E5" w14:textId="21933A73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64C70FF1" w14:textId="780B4D94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43BB81C4" w14:textId="38888AA3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B6E27A7" w14:textId="52D5C3BC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double[] fitnessFunc</w:t>
            </w:r>
          </w:p>
        </w:tc>
        <w:tc>
          <w:tcPr>
            <w:tcW w:w="3260" w:type="dxa"/>
          </w:tcPr>
          <w:p w14:paraId="1BF3F747" w14:textId="0178E9AF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Мутация особи при помощи прибавления к признаку числа</w:t>
            </w:r>
          </w:p>
        </w:tc>
      </w:tr>
      <w:tr w:rsidR="004330CD" w14:paraId="7D5DE275" w14:textId="77777777" w:rsidTr="00C42CB1">
        <w:trPr>
          <w:trHeight w:val="288"/>
        </w:trPr>
        <w:tc>
          <w:tcPr>
            <w:tcW w:w="1351" w:type="dxa"/>
          </w:tcPr>
          <w:p w14:paraId="40D996C0" w14:textId="3D5B27D3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getStep</w:t>
            </w:r>
          </w:p>
        </w:tc>
        <w:tc>
          <w:tcPr>
            <w:tcW w:w="917" w:type="dxa"/>
          </w:tcPr>
          <w:p w14:paraId="76791AD0" w14:textId="028762C9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276" w:type="dxa"/>
          </w:tcPr>
          <w:p w14:paraId="1F06A051" w14:textId="2B03DCE4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5C40F58D" w14:textId="35A06BD3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43190FEB" w14:textId="67795BCA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double gen, double fitness</w:t>
            </w:r>
          </w:p>
        </w:tc>
        <w:tc>
          <w:tcPr>
            <w:tcW w:w="3260" w:type="dxa"/>
          </w:tcPr>
          <w:p w14:paraId="33848137" w14:textId="6F9377F5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Функция для вычисления числа (шага), на которое нужно увеличить признак, чтобы приблизить его к искомой функции</w:t>
            </w:r>
          </w:p>
        </w:tc>
      </w:tr>
      <w:tr w:rsidR="004330CD" w14:paraId="4C2F9463" w14:textId="77777777" w:rsidTr="00C42CB1">
        <w:trPr>
          <w:trHeight w:val="288"/>
        </w:trPr>
        <w:tc>
          <w:tcPr>
            <w:tcW w:w="1351" w:type="dxa"/>
          </w:tcPr>
          <w:p w14:paraId="1E97D562" w14:textId="6BF63976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getNumberOfSigns</w:t>
            </w:r>
          </w:p>
        </w:tc>
        <w:tc>
          <w:tcPr>
            <w:tcW w:w="917" w:type="dxa"/>
          </w:tcPr>
          <w:p w14:paraId="41E1C02E" w14:textId="18C6ECA2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0C968BAA" w14:textId="28FDDA17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14:paraId="0678C244" w14:textId="596B820C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61C16572" w14:textId="2DA47967" w:rsidR="004330CD" w:rsidRP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535DAFD6" w14:textId="038BA2A9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Получение номера признака</w:t>
            </w:r>
          </w:p>
        </w:tc>
      </w:tr>
      <w:tr w:rsidR="004330CD" w14:paraId="6A9C6EE3" w14:textId="77777777" w:rsidTr="00C42CB1">
        <w:trPr>
          <w:trHeight w:val="288"/>
        </w:trPr>
        <w:tc>
          <w:tcPr>
            <w:tcW w:w="1351" w:type="dxa"/>
          </w:tcPr>
          <w:p w14:paraId="2DC9D57F" w14:textId="4A677ED1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lastRenderedPageBreak/>
              <w:t>getSigns</w:t>
            </w:r>
          </w:p>
        </w:tc>
        <w:tc>
          <w:tcPr>
            <w:tcW w:w="917" w:type="dxa"/>
          </w:tcPr>
          <w:p w14:paraId="3310369D" w14:textId="64C8E337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double[]</w:t>
            </w:r>
          </w:p>
        </w:tc>
        <w:tc>
          <w:tcPr>
            <w:tcW w:w="1276" w:type="dxa"/>
          </w:tcPr>
          <w:p w14:paraId="100BF7D6" w14:textId="602146F8" w:rsid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362F7534" w14:textId="3189C23C" w:rsidR="004330CD" w:rsidRDefault="004330CD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55B02907" w14:textId="1EEBEFA2" w:rsidR="004330CD" w:rsidRPr="004330CD" w:rsidRDefault="004330CD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6222C2EA" w14:textId="6985DD22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размера</w:t>
            </w:r>
          </w:p>
        </w:tc>
      </w:tr>
      <w:tr w:rsidR="004330CD" w14:paraId="382ED99A" w14:textId="77777777" w:rsidTr="00C42CB1">
        <w:trPr>
          <w:trHeight w:val="288"/>
        </w:trPr>
        <w:tc>
          <w:tcPr>
            <w:tcW w:w="1351" w:type="dxa"/>
          </w:tcPr>
          <w:p w14:paraId="5397EDFA" w14:textId="1C26BE50" w:rsidR="004330CD" w:rsidRPr="0092134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countEuclidDistanceForSignsWithRequiredFunc</w:t>
            </w:r>
          </w:p>
        </w:tc>
        <w:tc>
          <w:tcPr>
            <w:tcW w:w="917" w:type="dxa"/>
          </w:tcPr>
          <w:p w14:paraId="069171AE" w14:textId="7CEEC03A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14C2DC3B" w14:textId="6CD9825A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128789DF" w14:textId="680394D2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4330CD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74C0D998" w14:textId="3388F13D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double[] requiredFunction</w:t>
            </w:r>
          </w:p>
        </w:tc>
        <w:tc>
          <w:tcPr>
            <w:tcW w:w="3260" w:type="dxa"/>
          </w:tcPr>
          <w:p w14:paraId="25689528" w14:textId="3C69E47A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 w:rsidRPr="00BB4B0C">
              <w:rPr>
                <w:sz w:val="28"/>
                <w:szCs w:val="28"/>
              </w:rPr>
              <w:t>Считаем эвклидово расстояние между признаками и искомой функцией</w:t>
            </w:r>
          </w:p>
        </w:tc>
      </w:tr>
      <w:tr w:rsidR="004330CD" w14:paraId="4A2907D5" w14:textId="77777777" w:rsidTr="00C42CB1">
        <w:trPr>
          <w:trHeight w:val="288"/>
        </w:trPr>
        <w:tc>
          <w:tcPr>
            <w:tcW w:w="1351" w:type="dxa"/>
          </w:tcPr>
          <w:p w14:paraId="2E55352E" w14:textId="5A06A0E1" w:rsidR="004330CD" w:rsidRPr="004330C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toString</w:t>
            </w:r>
          </w:p>
        </w:tc>
        <w:tc>
          <w:tcPr>
            <w:tcW w:w="917" w:type="dxa"/>
          </w:tcPr>
          <w:p w14:paraId="15E60420" w14:textId="403920FE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276" w:type="dxa"/>
          </w:tcPr>
          <w:p w14:paraId="3438EE02" w14:textId="5DBC6E38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070F86EA" w14:textId="4FDA6D4A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79B77DB8" w14:textId="099F9AA9" w:rsidR="004330CD" w:rsidRPr="00BB4B0C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0F5EFD53" w14:textId="197FB844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</w:p>
        </w:tc>
      </w:tr>
      <w:tr w:rsidR="004330CD" w14:paraId="62200573" w14:textId="77777777" w:rsidTr="00C42CB1">
        <w:trPr>
          <w:trHeight w:val="288"/>
        </w:trPr>
        <w:tc>
          <w:tcPr>
            <w:tcW w:w="1351" w:type="dxa"/>
          </w:tcPr>
          <w:p w14:paraId="5E0F146C" w14:textId="1064BA24" w:rsidR="004330CD" w:rsidRPr="004330C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getEuclidDist</w:t>
            </w:r>
          </w:p>
        </w:tc>
        <w:tc>
          <w:tcPr>
            <w:tcW w:w="917" w:type="dxa"/>
          </w:tcPr>
          <w:p w14:paraId="038F6AD3" w14:textId="362328F6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276" w:type="dxa"/>
          </w:tcPr>
          <w:p w14:paraId="3001D03C" w14:textId="40CF610C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509E4E62" w14:textId="76308794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6431F578" w14:textId="16BFD2D8" w:rsidR="004330CD" w:rsidRPr="00BB4B0C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6BA2DDB3" w14:textId="5C96158A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Возвращение эвклидова расстояния</w:t>
            </w:r>
          </w:p>
        </w:tc>
      </w:tr>
      <w:tr w:rsidR="004330CD" w14:paraId="7440C006" w14:textId="77777777" w:rsidTr="00C42CB1">
        <w:trPr>
          <w:trHeight w:val="288"/>
        </w:trPr>
        <w:tc>
          <w:tcPr>
            <w:tcW w:w="1351" w:type="dxa"/>
          </w:tcPr>
          <w:p w14:paraId="30DC09CD" w14:textId="4EFF6822" w:rsidR="004330CD" w:rsidRPr="004330CD" w:rsidRDefault="004330CD" w:rsidP="00C42CB1">
            <w:pPr>
              <w:pStyle w:val="Default"/>
              <w:rPr>
                <w:sz w:val="28"/>
                <w:szCs w:val="28"/>
              </w:rPr>
            </w:pPr>
            <w:r w:rsidRPr="004330CD">
              <w:rPr>
                <w:sz w:val="28"/>
                <w:szCs w:val="28"/>
              </w:rPr>
              <w:t>compareTo</w:t>
            </w:r>
          </w:p>
        </w:tc>
        <w:tc>
          <w:tcPr>
            <w:tcW w:w="917" w:type="dxa"/>
          </w:tcPr>
          <w:p w14:paraId="0470CF60" w14:textId="65AE833C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76D03771" w14:textId="7574B670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2CEBD247" w14:textId="0EA01FEB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6DEEBABE" w14:textId="09EB0E6A" w:rsidR="004330CD" w:rsidRDefault="00BB4B0C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BB4B0C">
              <w:rPr>
                <w:sz w:val="28"/>
                <w:szCs w:val="28"/>
                <w:lang w:val="en-US"/>
              </w:rPr>
              <w:t>Individidual ind</w:t>
            </w:r>
          </w:p>
        </w:tc>
        <w:tc>
          <w:tcPr>
            <w:tcW w:w="3260" w:type="dxa"/>
          </w:tcPr>
          <w:p w14:paraId="7A7EF9C4" w14:textId="3104AB36" w:rsidR="004330CD" w:rsidRDefault="00BB4B0C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BB4B0C">
              <w:rPr>
                <w:sz w:val="28"/>
                <w:szCs w:val="28"/>
              </w:rPr>
              <w:t>равнивать две особи между собой</w:t>
            </w:r>
          </w:p>
        </w:tc>
      </w:tr>
    </w:tbl>
    <w:p w14:paraId="2145E280" w14:textId="77777777" w:rsidR="00E37E49" w:rsidRDefault="00E37E49" w:rsidP="00E37E49">
      <w:pPr>
        <w:pStyle w:val="a9"/>
      </w:pPr>
    </w:p>
    <w:p w14:paraId="2B064249" w14:textId="338BDD29" w:rsidR="009A4484" w:rsidRPr="00A76BF1" w:rsidRDefault="00E37E49" w:rsidP="009A4484">
      <w:pPr>
        <w:pStyle w:val="23"/>
      </w:pPr>
      <w:bookmarkStart w:id="6" w:name="_Toc118559258"/>
      <w:r>
        <w:t>2</w:t>
      </w:r>
      <w:r w:rsidR="009A4484">
        <w:t>.</w:t>
      </w:r>
      <w:r>
        <w:t>4</w:t>
      </w:r>
      <w:r w:rsidR="009A4484">
        <w:t xml:space="preserve"> Класс </w:t>
      </w:r>
      <w:r w:rsidR="004330CD" w:rsidRPr="004330CD">
        <w:rPr>
          <w:lang w:val="en-US"/>
        </w:rPr>
        <w:t>Population</w:t>
      </w:r>
      <w:bookmarkEnd w:id="6"/>
    </w:p>
    <w:p w14:paraId="2A29B48D" w14:textId="72D974CC" w:rsidR="009A4484" w:rsidRPr="00EF5652" w:rsidRDefault="009A4484" w:rsidP="009A4484">
      <w:pPr>
        <w:pStyle w:val="a9"/>
      </w:pPr>
      <w:r>
        <w:t xml:space="preserve">Таблица </w:t>
      </w:r>
      <w:r w:rsidR="00E37E49">
        <w:t>2</w:t>
      </w:r>
      <w:r>
        <w:t xml:space="preserve">.4 – Таблица методов класса </w:t>
      </w:r>
      <w:r w:rsidR="004330CD" w:rsidRPr="004330CD">
        <w:rPr>
          <w:lang w:val="en-US"/>
        </w:rPr>
        <w:t>Population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9A4484" w14:paraId="3F0A262E" w14:textId="77777777" w:rsidTr="00C42CB1">
        <w:trPr>
          <w:trHeight w:val="286"/>
        </w:trPr>
        <w:tc>
          <w:tcPr>
            <w:tcW w:w="1351" w:type="dxa"/>
          </w:tcPr>
          <w:p w14:paraId="1D004A62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2F325E2E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3A53D69D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3D5D1EF3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387928EB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1B2394A4" w14:textId="77777777" w:rsidR="009A4484" w:rsidRDefault="009A4484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5F7E55" w14:paraId="39FDF230" w14:textId="77777777" w:rsidTr="00C42CB1">
        <w:trPr>
          <w:trHeight w:val="288"/>
        </w:trPr>
        <w:tc>
          <w:tcPr>
            <w:tcW w:w="1351" w:type="dxa"/>
          </w:tcPr>
          <w:p w14:paraId="0EAF2BA0" w14:textId="7842231D" w:rsidR="005F7E55" w:rsidRPr="00C95EEE" w:rsidRDefault="005F7E55" w:rsidP="00C42CB1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Population</w:t>
            </w:r>
          </w:p>
        </w:tc>
        <w:tc>
          <w:tcPr>
            <w:tcW w:w="917" w:type="dxa"/>
          </w:tcPr>
          <w:p w14:paraId="7129428F" w14:textId="77777777" w:rsidR="005F7E55" w:rsidRPr="009A1623" w:rsidRDefault="005F7E55" w:rsidP="00C42CB1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56EB52F2" w14:textId="2174A7D9" w:rsidR="005F7E55" w:rsidRDefault="005F7E55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1CD9F671" w14:textId="736AC97B" w:rsidR="005F7E55" w:rsidRDefault="005F7E55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70D00F6F" w14:textId="135806AD" w:rsidR="005F7E55" w:rsidRPr="005F7E55" w:rsidRDefault="005F7E55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78ED12FA" w14:textId="6F3677CF" w:rsidR="005F7E55" w:rsidRPr="005F7E55" w:rsidRDefault="005F7E55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Конструктор </w:t>
            </w:r>
          </w:p>
        </w:tc>
      </w:tr>
      <w:tr w:rsidR="005F7E55" w14:paraId="2AA5B352" w14:textId="77777777" w:rsidTr="00C42CB1">
        <w:trPr>
          <w:trHeight w:val="288"/>
        </w:trPr>
        <w:tc>
          <w:tcPr>
            <w:tcW w:w="1351" w:type="dxa"/>
          </w:tcPr>
          <w:p w14:paraId="67586E7B" w14:textId="6DEA603A" w:rsidR="005F7E55" w:rsidRPr="00C95EEE" w:rsidRDefault="005F7E55" w:rsidP="00C42CB1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startGeneticAlg</w:t>
            </w:r>
          </w:p>
        </w:tc>
        <w:tc>
          <w:tcPr>
            <w:tcW w:w="917" w:type="dxa"/>
          </w:tcPr>
          <w:p w14:paraId="46934185" w14:textId="776EF537" w:rsidR="005F7E55" w:rsidRPr="009A1623" w:rsidRDefault="005F7E55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1A45672E" w14:textId="0B704AEA" w:rsidR="005F7E55" w:rsidRDefault="005F7E55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73941DB5" w14:textId="20562D7C" w:rsidR="005F7E55" w:rsidRDefault="005F7E55" w:rsidP="00C42CB1">
            <w:pPr>
              <w:pStyle w:val="Default"/>
              <w:rPr>
                <w:sz w:val="28"/>
                <w:szCs w:val="28"/>
                <w:lang w:val="en-US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1444AC55" w14:textId="6DF6A6B5" w:rsidR="005F7E55" w:rsidRPr="005F7E55" w:rsidRDefault="005F7E55" w:rsidP="00C42CB1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0AF818F0" w14:textId="77777777" w:rsidR="005F7E55" w:rsidRPr="005F7E55" w:rsidRDefault="005F7E55" w:rsidP="005F7E55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Запускает генетический алгоритм. Здесь в цикле размножение, мутация и удаление особей.</w:t>
            </w:r>
          </w:p>
          <w:p w14:paraId="2993EADC" w14:textId="4FC21234" w:rsidR="005F7E55" w:rsidRPr="005F7E55" w:rsidRDefault="005F7E55" w:rsidP="005F7E55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 xml:space="preserve">Остановка цикла в случае, если эвклидово рассояние &lt;= </w:t>
            </w:r>
            <w:r>
              <w:rPr>
                <w:sz w:val="28"/>
                <w:szCs w:val="28"/>
              </w:rPr>
              <w:t>заданного</w:t>
            </w:r>
          </w:p>
        </w:tc>
      </w:tr>
      <w:tr w:rsidR="005F7E55" w14:paraId="06AA2D80" w14:textId="77777777" w:rsidTr="00C42CB1">
        <w:trPr>
          <w:trHeight w:val="288"/>
        </w:trPr>
        <w:tc>
          <w:tcPr>
            <w:tcW w:w="1351" w:type="dxa"/>
          </w:tcPr>
          <w:p w14:paraId="2CE03DB3" w14:textId="06FB9A37" w:rsidR="005F7E55" w:rsidRPr="00C95EEE" w:rsidRDefault="005F7E55" w:rsidP="005F7E55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createPopulation</w:t>
            </w:r>
          </w:p>
        </w:tc>
        <w:tc>
          <w:tcPr>
            <w:tcW w:w="917" w:type="dxa"/>
          </w:tcPr>
          <w:p w14:paraId="31ABCB9A" w14:textId="2A87D5F5" w:rsidR="005F7E55" w:rsidRPr="005F7E55" w:rsidRDefault="005F7E55" w:rsidP="005F7E55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26AEA90A" w14:textId="3827D9A4" w:rsidR="005F7E55" w:rsidRDefault="005F7E55" w:rsidP="005F7E5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1597B329" w14:textId="6BD546E9" w:rsidR="005F7E55" w:rsidRPr="005F7E55" w:rsidRDefault="005F7E55" w:rsidP="005F7E55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77C0ED27" w14:textId="700E4CC8" w:rsidR="005F7E55" w:rsidRPr="005F7E55" w:rsidRDefault="005F7E55" w:rsidP="005F7E55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3F56F963" w14:textId="0A4E09C3" w:rsidR="005F7E55" w:rsidRPr="005F7E55" w:rsidRDefault="005F7E55" w:rsidP="005F7E55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Создаем начальную популяцию. Создаем 20 особей и заполняем признаки особей рандомными числами при помощи getRandomArray()</w:t>
            </w:r>
          </w:p>
        </w:tc>
      </w:tr>
      <w:tr w:rsidR="006C7F34" w14:paraId="6064B82D" w14:textId="77777777" w:rsidTr="00C42CB1">
        <w:trPr>
          <w:trHeight w:val="288"/>
        </w:trPr>
        <w:tc>
          <w:tcPr>
            <w:tcW w:w="1351" w:type="dxa"/>
          </w:tcPr>
          <w:p w14:paraId="4F5B1F62" w14:textId="49FA420E" w:rsidR="006C7F34" w:rsidRPr="00C95EE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crossoverByTwoPointOperator</w:t>
            </w:r>
          </w:p>
        </w:tc>
        <w:tc>
          <w:tcPr>
            <w:tcW w:w="917" w:type="dxa"/>
          </w:tcPr>
          <w:p w14:paraId="75CFDA86" w14:textId="084109CC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41FF4469" w14:textId="422193CD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78F04230" w14:textId="1D2FFE42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342827AB" w14:textId="5539FB33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0B1D5C54" w14:textId="77777777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Размножение (Двухточечный ОПЕРАТОР КРОССИНГОВЕРА)</w:t>
            </w:r>
          </w:p>
          <w:p w14:paraId="006BC61B" w14:textId="2BE7A09F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В каждой хромосоме определяются две точки оператора кроссинговера,</w:t>
            </w:r>
          </w:p>
          <w:p w14:paraId="419BA724" w14:textId="7009C19C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lastRenderedPageBreak/>
              <w:t>и хромосомы обмениваются участками, расположенными между двумя точками оператора кроссинговера.</w:t>
            </w:r>
          </w:p>
          <w:p w14:paraId="0386AB42" w14:textId="2F310328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</w:rPr>
              <w:t>Точки оператора кроссинговера в двухточечном операторе кроссинговера также определяются случайно.</w:t>
            </w:r>
          </w:p>
        </w:tc>
      </w:tr>
      <w:tr w:rsidR="006C7F34" w14:paraId="36D799F6" w14:textId="77777777" w:rsidTr="00C42CB1">
        <w:trPr>
          <w:trHeight w:val="288"/>
        </w:trPr>
        <w:tc>
          <w:tcPr>
            <w:tcW w:w="1351" w:type="dxa"/>
          </w:tcPr>
          <w:p w14:paraId="62E97A27" w14:textId="324E367D" w:rsidR="006C7F34" w:rsidRPr="00C95EE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lastRenderedPageBreak/>
              <w:t>addInd</w:t>
            </w:r>
          </w:p>
        </w:tc>
        <w:tc>
          <w:tcPr>
            <w:tcW w:w="917" w:type="dxa"/>
          </w:tcPr>
          <w:p w14:paraId="320008BB" w14:textId="5D0A189A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465BAA40" w14:textId="675EADBA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459F3B8E" w14:textId="363B93FC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8BC9C6B" w14:textId="6232F070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Individidual ind</w:t>
            </w:r>
          </w:p>
        </w:tc>
        <w:tc>
          <w:tcPr>
            <w:tcW w:w="3260" w:type="dxa"/>
          </w:tcPr>
          <w:p w14:paraId="46C96294" w14:textId="6F11B418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Метод для добавления особи в популяцию</w:t>
            </w:r>
          </w:p>
        </w:tc>
      </w:tr>
      <w:tr w:rsidR="006C7F34" w14:paraId="2A45D0F7" w14:textId="77777777" w:rsidTr="00C42CB1">
        <w:trPr>
          <w:trHeight w:val="288"/>
        </w:trPr>
        <w:tc>
          <w:tcPr>
            <w:tcW w:w="1351" w:type="dxa"/>
          </w:tcPr>
          <w:p w14:paraId="1CC05DF7" w14:textId="014FB3AB" w:rsidR="006C7F34" w:rsidRPr="00C95EE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mutatePopulation</w:t>
            </w:r>
          </w:p>
        </w:tc>
        <w:tc>
          <w:tcPr>
            <w:tcW w:w="917" w:type="dxa"/>
          </w:tcPr>
          <w:p w14:paraId="1AE19F87" w14:textId="36107E72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5CB1CCDE" w14:textId="31CFA478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2C0D3DC9" w14:textId="05E56D42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13081965" w14:textId="70B7FD1B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38C2F535" w14:textId="4AEA4FA3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Проводим мутацию для каждой особи</w:t>
            </w:r>
          </w:p>
        </w:tc>
      </w:tr>
      <w:tr w:rsidR="006C7F34" w14:paraId="46CBE03B" w14:textId="77777777" w:rsidTr="00C42CB1">
        <w:trPr>
          <w:trHeight w:val="288"/>
        </w:trPr>
        <w:tc>
          <w:tcPr>
            <w:tcW w:w="1351" w:type="dxa"/>
          </w:tcPr>
          <w:p w14:paraId="4EA03B87" w14:textId="095AD0E3" w:rsidR="006C7F34" w:rsidRPr="00C95EE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delete</w:t>
            </w:r>
          </w:p>
        </w:tc>
        <w:tc>
          <w:tcPr>
            <w:tcW w:w="917" w:type="dxa"/>
          </w:tcPr>
          <w:p w14:paraId="74187831" w14:textId="01E9F3C2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69C7DAF2" w14:textId="0739198C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33276C87" w14:textId="3495BF96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0A7B3F21" w14:textId="6FE3A464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35317E6D" w14:textId="74FFE368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Метод для поиска и удаления максимально отдаленных особей. Сначала сортируем по эвклидову</w:t>
            </w:r>
            <w:r>
              <w:rPr>
                <w:sz w:val="28"/>
                <w:szCs w:val="28"/>
              </w:rPr>
              <w:t xml:space="preserve"> </w:t>
            </w:r>
            <w:r w:rsidRPr="006C7F34">
              <w:rPr>
                <w:sz w:val="28"/>
                <w:szCs w:val="28"/>
              </w:rPr>
              <w:t>расстоянию, а затем удаляем вторую часть с наибольшими значениями</w:t>
            </w:r>
          </w:p>
        </w:tc>
      </w:tr>
      <w:tr w:rsidR="006C7F34" w14:paraId="7A317FA3" w14:textId="77777777" w:rsidTr="00C42CB1">
        <w:trPr>
          <w:trHeight w:val="288"/>
        </w:trPr>
        <w:tc>
          <w:tcPr>
            <w:tcW w:w="1351" w:type="dxa"/>
          </w:tcPr>
          <w:p w14:paraId="4714B65B" w14:textId="7A164A12" w:rsidR="006C7F34" w:rsidRPr="00C95EE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sortByEuclid</w:t>
            </w:r>
          </w:p>
        </w:tc>
        <w:tc>
          <w:tcPr>
            <w:tcW w:w="917" w:type="dxa"/>
          </w:tcPr>
          <w:p w14:paraId="00A49715" w14:textId="7CA67549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4544B035" w14:textId="18EE5FF7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7728C834" w14:textId="0BE456AF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72956E38" w14:textId="51DE23C8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69B259F2" w14:textId="73EE5B38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Функция для сортировки особей по возрастанию по эвклидовому расстоянию между признаками особи и искомой функцией</w:t>
            </w:r>
          </w:p>
        </w:tc>
      </w:tr>
      <w:tr w:rsidR="006C7F34" w14:paraId="4705FC66" w14:textId="77777777" w:rsidTr="00C42CB1">
        <w:trPr>
          <w:trHeight w:val="288"/>
        </w:trPr>
        <w:tc>
          <w:tcPr>
            <w:tcW w:w="1351" w:type="dxa"/>
          </w:tcPr>
          <w:p w14:paraId="6B3CDAE6" w14:textId="6C61E0BE" w:rsidR="006C7F34" w:rsidRPr="00C95EE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getIndWithMinEuclidDist</w:t>
            </w:r>
          </w:p>
        </w:tc>
        <w:tc>
          <w:tcPr>
            <w:tcW w:w="917" w:type="dxa"/>
          </w:tcPr>
          <w:p w14:paraId="18A68D49" w14:textId="724F4E0F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Individidual</w:t>
            </w:r>
          </w:p>
        </w:tc>
        <w:tc>
          <w:tcPr>
            <w:tcW w:w="1276" w:type="dxa"/>
          </w:tcPr>
          <w:p w14:paraId="4886FA5E" w14:textId="25E8B5D0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Нет </w:t>
            </w:r>
          </w:p>
        </w:tc>
        <w:tc>
          <w:tcPr>
            <w:tcW w:w="1559" w:type="dxa"/>
          </w:tcPr>
          <w:p w14:paraId="7D3FC19C" w14:textId="6B93A787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5F7E55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11F3793B" w14:textId="1A8EE460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260" w:type="dxa"/>
          </w:tcPr>
          <w:p w14:paraId="447E9424" w14:textId="0A1CD3EA" w:rsidR="006C7F34" w:rsidRPr="005F7E55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Выводит особь с минимальным эвклидовым расстоянием</w:t>
            </w:r>
          </w:p>
        </w:tc>
      </w:tr>
    </w:tbl>
    <w:p w14:paraId="49D512E4" w14:textId="531AA163" w:rsidR="005F0969" w:rsidRDefault="005F0969" w:rsidP="005F0969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eastAsia="ru-RU"/>
        </w:rPr>
      </w:pPr>
    </w:p>
    <w:p w14:paraId="1AC84C2E" w14:textId="5E9D8169" w:rsidR="004330CD" w:rsidRPr="009D6C69" w:rsidRDefault="00E37E49" w:rsidP="004330CD">
      <w:pPr>
        <w:pStyle w:val="23"/>
      </w:pPr>
      <w:bookmarkStart w:id="7" w:name="_Toc118559259"/>
      <w:r>
        <w:t>2</w:t>
      </w:r>
      <w:r w:rsidR="004330CD">
        <w:t>.</w:t>
      </w:r>
      <w:r>
        <w:t>5</w:t>
      </w:r>
      <w:r w:rsidR="004330CD">
        <w:t xml:space="preserve"> Класс </w:t>
      </w:r>
      <w:r w:rsidR="004330CD" w:rsidRPr="004330CD">
        <w:rPr>
          <w:lang w:val="en-US"/>
        </w:rPr>
        <w:t>WorkWithNumbers</w:t>
      </w:r>
      <w:bookmarkEnd w:id="7"/>
    </w:p>
    <w:p w14:paraId="111F3949" w14:textId="4A8508BC" w:rsidR="004330CD" w:rsidRPr="00EF5652" w:rsidRDefault="004330CD" w:rsidP="004330CD">
      <w:pPr>
        <w:pStyle w:val="a9"/>
      </w:pPr>
      <w:r>
        <w:t xml:space="preserve">Таблица </w:t>
      </w:r>
      <w:r w:rsidR="00E37E49">
        <w:t>2</w:t>
      </w:r>
      <w:r>
        <w:t>.</w:t>
      </w:r>
      <w:r w:rsidR="00E37E49">
        <w:t>5</w:t>
      </w:r>
      <w:r>
        <w:t xml:space="preserve"> – Таблица методов класса </w:t>
      </w:r>
      <w:r w:rsidRPr="004330CD">
        <w:rPr>
          <w:lang w:val="en-US"/>
        </w:rPr>
        <w:t>WorkWithNumbers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917"/>
        <w:gridCol w:w="1276"/>
        <w:gridCol w:w="1559"/>
        <w:gridCol w:w="1418"/>
        <w:gridCol w:w="3260"/>
      </w:tblGrid>
      <w:tr w:rsidR="004330CD" w14:paraId="24B15BC3" w14:textId="77777777" w:rsidTr="008C4172">
        <w:trPr>
          <w:trHeight w:val="286"/>
        </w:trPr>
        <w:tc>
          <w:tcPr>
            <w:tcW w:w="1351" w:type="dxa"/>
          </w:tcPr>
          <w:p w14:paraId="75E55E50" w14:textId="77777777" w:rsidR="004330CD" w:rsidRDefault="004330CD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917" w:type="dxa"/>
          </w:tcPr>
          <w:p w14:paraId="7B601720" w14:textId="77777777" w:rsidR="004330CD" w:rsidRDefault="004330CD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1276" w:type="dxa"/>
          </w:tcPr>
          <w:p w14:paraId="30640E67" w14:textId="77777777" w:rsidR="004330CD" w:rsidRDefault="004330CD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Статический </w:t>
            </w:r>
          </w:p>
        </w:tc>
        <w:tc>
          <w:tcPr>
            <w:tcW w:w="1559" w:type="dxa"/>
          </w:tcPr>
          <w:p w14:paraId="09894EED" w14:textId="77777777" w:rsidR="004330CD" w:rsidRDefault="004330CD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Уровень доступа </w:t>
            </w:r>
          </w:p>
        </w:tc>
        <w:tc>
          <w:tcPr>
            <w:tcW w:w="1418" w:type="dxa"/>
          </w:tcPr>
          <w:p w14:paraId="73A594D7" w14:textId="77777777" w:rsidR="004330CD" w:rsidRDefault="004330CD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Аргументы </w:t>
            </w:r>
          </w:p>
        </w:tc>
        <w:tc>
          <w:tcPr>
            <w:tcW w:w="3260" w:type="dxa"/>
          </w:tcPr>
          <w:p w14:paraId="324BE588" w14:textId="77777777" w:rsidR="004330CD" w:rsidRDefault="004330CD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Назначение </w:t>
            </w:r>
          </w:p>
        </w:tc>
      </w:tr>
      <w:tr w:rsidR="006C7F34" w14:paraId="3D09220A" w14:textId="77777777" w:rsidTr="008C4172">
        <w:trPr>
          <w:trHeight w:val="288"/>
        </w:trPr>
        <w:tc>
          <w:tcPr>
            <w:tcW w:w="1351" w:type="dxa"/>
          </w:tcPr>
          <w:p w14:paraId="40E1F733" w14:textId="19A727A2" w:rsidR="006C7F34" w:rsidRPr="00CE39A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getRandomFromTo</w:t>
            </w:r>
          </w:p>
        </w:tc>
        <w:tc>
          <w:tcPr>
            <w:tcW w:w="917" w:type="dxa"/>
          </w:tcPr>
          <w:p w14:paraId="37D5315A" w14:textId="674385ED" w:rsidR="006C7F34" w:rsidRDefault="006C7F34" w:rsidP="006C7F34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1276" w:type="dxa"/>
          </w:tcPr>
          <w:p w14:paraId="08D30AA9" w14:textId="7401CFB6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234CBB61" w14:textId="54995E45" w:rsidR="006C7F34" w:rsidRPr="00CE39AE" w:rsidRDefault="006C7F34" w:rsidP="006C7F34">
            <w:pPr>
              <w:pStyle w:val="Default"/>
              <w:rPr>
                <w:sz w:val="28"/>
                <w:szCs w:val="28"/>
                <w:lang w:val="en-US"/>
              </w:rPr>
            </w:pPr>
            <w:r w:rsidRPr="00CE39AE">
              <w:rPr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418" w:type="dxa"/>
          </w:tcPr>
          <w:p w14:paraId="51BD44BD" w14:textId="33AA658B" w:rsidR="006C7F34" w:rsidRPr="00CE39AE" w:rsidRDefault="006C7F34" w:rsidP="006C7F34">
            <w:pPr>
              <w:pStyle w:val="Default"/>
              <w:rPr>
                <w:sz w:val="28"/>
                <w:szCs w:val="28"/>
                <w:lang w:val="en-US"/>
              </w:rPr>
            </w:pPr>
            <w:r w:rsidRPr="006C7F34">
              <w:rPr>
                <w:sz w:val="28"/>
                <w:szCs w:val="28"/>
                <w:lang w:val="en-US"/>
              </w:rPr>
              <w:t>int a, int b</w:t>
            </w:r>
          </w:p>
        </w:tc>
        <w:tc>
          <w:tcPr>
            <w:tcW w:w="3260" w:type="dxa"/>
          </w:tcPr>
          <w:p w14:paraId="6502F1F5" w14:textId="6BED253C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Получить рандомное число от a до b</w:t>
            </w:r>
          </w:p>
        </w:tc>
      </w:tr>
      <w:tr w:rsidR="006C7F34" w14:paraId="2D0C4E5B" w14:textId="77777777" w:rsidTr="008C4172">
        <w:trPr>
          <w:trHeight w:val="288"/>
        </w:trPr>
        <w:tc>
          <w:tcPr>
            <w:tcW w:w="1351" w:type="dxa"/>
          </w:tcPr>
          <w:p w14:paraId="1B58DB90" w14:textId="3577422E" w:rsidR="006C7F34" w:rsidRPr="00CE39AE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lastRenderedPageBreak/>
              <w:t>getEuclideanDistance</w:t>
            </w:r>
          </w:p>
        </w:tc>
        <w:tc>
          <w:tcPr>
            <w:tcW w:w="917" w:type="dxa"/>
          </w:tcPr>
          <w:p w14:paraId="3AEBE1BA" w14:textId="46C0252B" w:rsidR="006C7F34" w:rsidRP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</w:t>
            </w:r>
          </w:p>
        </w:tc>
        <w:tc>
          <w:tcPr>
            <w:tcW w:w="1276" w:type="dxa"/>
          </w:tcPr>
          <w:p w14:paraId="063F822D" w14:textId="15EF480E" w:rsidR="006C7F34" w:rsidRDefault="006C7F34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4D71B783" w14:textId="56CE2860" w:rsidR="006C7F34" w:rsidRP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public</w:t>
            </w:r>
          </w:p>
        </w:tc>
        <w:tc>
          <w:tcPr>
            <w:tcW w:w="1418" w:type="dxa"/>
          </w:tcPr>
          <w:p w14:paraId="1E99FB27" w14:textId="39E6DDED" w:rsidR="006C7F34" w:rsidRP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double[] x, double[] y</w:t>
            </w:r>
          </w:p>
        </w:tc>
        <w:tc>
          <w:tcPr>
            <w:tcW w:w="3260" w:type="dxa"/>
          </w:tcPr>
          <w:p w14:paraId="1444C37D" w14:textId="55ABC8E4" w:rsid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Общая формула евклидова расстояния для n-мерного случая (n переменных)</w:t>
            </w:r>
          </w:p>
        </w:tc>
      </w:tr>
      <w:tr w:rsidR="006C7F34" w14:paraId="1FC3B775" w14:textId="77777777" w:rsidTr="008C4172">
        <w:trPr>
          <w:trHeight w:val="288"/>
        </w:trPr>
        <w:tc>
          <w:tcPr>
            <w:tcW w:w="1351" w:type="dxa"/>
          </w:tcPr>
          <w:p w14:paraId="45A6168D" w14:textId="18FB80AA" w:rsidR="006C7F34" w:rsidRPr="00CE39AE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getEuclideanDistance</w:t>
            </w:r>
          </w:p>
        </w:tc>
        <w:tc>
          <w:tcPr>
            <w:tcW w:w="917" w:type="dxa"/>
          </w:tcPr>
          <w:p w14:paraId="0FBBF89E" w14:textId="2F7D4AA6" w:rsidR="006C7F34" w:rsidRPr="006C7F34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</w:t>
            </w:r>
          </w:p>
        </w:tc>
        <w:tc>
          <w:tcPr>
            <w:tcW w:w="1276" w:type="dxa"/>
          </w:tcPr>
          <w:p w14:paraId="393D6D43" w14:textId="74A588F6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04956F19" w14:textId="0D842A39" w:rsidR="006C7F34" w:rsidRPr="006C7F34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public</w:t>
            </w:r>
          </w:p>
        </w:tc>
        <w:tc>
          <w:tcPr>
            <w:tcW w:w="1418" w:type="dxa"/>
          </w:tcPr>
          <w:p w14:paraId="73D3B7B1" w14:textId="3297DF0F" w:rsidR="006C7F34" w:rsidRPr="006C7F34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 x, double y</w:t>
            </w:r>
          </w:p>
        </w:tc>
        <w:tc>
          <w:tcPr>
            <w:tcW w:w="3260" w:type="dxa"/>
          </w:tcPr>
          <w:p w14:paraId="1C3B088D" w14:textId="314CC88B" w:rsidR="006C7F34" w:rsidRDefault="006C7F34" w:rsidP="006C7F3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Общая формула евклидова расстояния для 2-мерного случая</w:t>
            </w:r>
          </w:p>
        </w:tc>
      </w:tr>
      <w:tr w:rsidR="006C7F34" w14:paraId="7CAF88B0" w14:textId="77777777" w:rsidTr="008C4172">
        <w:trPr>
          <w:trHeight w:val="288"/>
        </w:trPr>
        <w:tc>
          <w:tcPr>
            <w:tcW w:w="1351" w:type="dxa"/>
          </w:tcPr>
          <w:p w14:paraId="5A709C8C" w14:textId="28B32612" w:rsidR="006C7F34" w:rsidRPr="00CE39AE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getRandomArray</w:t>
            </w:r>
          </w:p>
        </w:tc>
        <w:tc>
          <w:tcPr>
            <w:tcW w:w="917" w:type="dxa"/>
          </w:tcPr>
          <w:p w14:paraId="2D328306" w14:textId="73148605" w:rsidR="006C7F34" w:rsidRP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double[]</w:t>
            </w:r>
          </w:p>
        </w:tc>
        <w:tc>
          <w:tcPr>
            <w:tcW w:w="1276" w:type="dxa"/>
          </w:tcPr>
          <w:p w14:paraId="05D940B2" w14:textId="4B6BD85C" w:rsidR="006C7F34" w:rsidRDefault="006C7F34" w:rsidP="008C417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7A939306" w14:textId="6839F291" w:rsidR="006C7F34" w:rsidRP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public</w:t>
            </w:r>
          </w:p>
        </w:tc>
        <w:tc>
          <w:tcPr>
            <w:tcW w:w="1418" w:type="dxa"/>
          </w:tcPr>
          <w:p w14:paraId="0A7C4D63" w14:textId="1887AC2D" w:rsidR="006C7F34" w:rsidRPr="006C7F34" w:rsidRDefault="006C7F34" w:rsidP="008C4172">
            <w:pPr>
              <w:pStyle w:val="Default"/>
              <w:rPr>
                <w:sz w:val="28"/>
                <w:szCs w:val="28"/>
                <w:lang w:val="en-US"/>
              </w:rPr>
            </w:pPr>
            <w:r w:rsidRPr="006C7F34">
              <w:rPr>
                <w:sz w:val="28"/>
                <w:szCs w:val="28"/>
                <w:lang w:val="en-US"/>
              </w:rPr>
              <w:t>int countOfElements, double rangeMin, double rangeMax</w:t>
            </w:r>
          </w:p>
        </w:tc>
        <w:tc>
          <w:tcPr>
            <w:tcW w:w="3260" w:type="dxa"/>
          </w:tcPr>
          <w:p w14:paraId="5DB17A59" w14:textId="0B72F721" w:rsidR="006C7F34" w:rsidRDefault="006C7F34" w:rsidP="008C4172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Создание массива double со случайными числами</w:t>
            </w:r>
          </w:p>
        </w:tc>
      </w:tr>
      <w:tr w:rsidR="00635614" w14:paraId="461C01CA" w14:textId="77777777" w:rsidTr="008C4172">
        <w:trPr>
          <w:trHeight w:val="288"/>
        </w:trPr>
        <w:tc>
          <w:tcPr>
            <w:tcW w:w="1351" w:type="dxa"/>
          </w:tcPr>
          <w:p w14:paraId="30DC4D9A" w14:textId="11684B18" w:rsidR="00635614" w:rsidRPr="00CE39AE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getArrayFromTo</w:t>
            </w:r>
          </w:p>
        </w:tc>
        <w:tc>
          <w:tcPr>
            <w:tcW w:w="917" w:type="dxa"/>
          </w:tcPr>
          <w:p w14:paraId="0E99DD93" w14:textId="1B0276BF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double[]</w:t>
            </w:r>
          </w:p>
        </w:tc>
        <w:tc>
          <w:tcPr>
            <w:tcW w:w="1276" w:type="dxa"/>
          </w:tcPr>
          <w:p w14:paraId="3FD5FA1A" w14:textId="48923090" w:rsidR="00635614" w:rsidRDefault="00635614" w:rsidP="0063561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0EE8814A" w14:textId="2B5DE07A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public</w:t>
            </w:r>
          </w:p>
        </w:tc>
        <w:tc>
          <w:tcPr>
            <w:tcW w:w="1418" w:type="dxa"/>
          </w:tcPr>
          <w:p w14:paraId="08B4BAC5" w14:textId="4F5336AF" w:rsidR="00635614" w:rsidRPr="00635614" w:rsidRDefault="00635614" w:rsidP="00635614">
            <w:pPr>
              <w:pStyle w:val="Default"/>
              <w:rPr>
                <w:sz w:val="28"/>
                <w:szCs w:val="28"/>
                <w:lang w:val="en-US"/>
              </w:rPr>
            </w:pPr>
            <w:r w:rsidRPr="00635614">
              <w:rPr>
                <w:sz w:val="28"/>
                <w:szCs w:val="28"/>
                <w:lang w:val="en-US"/>
              </w:rPr>
              <w:t>double step, double start, int countOfElements</w:t>
            </w:r>
          </w:p>
        </w:tc>
        <w:tc>
          <w:tcPr>
            <w:tcW w:w="3260" w:type="dxa"/>
          </w:tcPr>
          <w:p w14:paraId="186DC49A" w14:textId="033B51C6" w:rsidR="0063561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Создание массива с заданным шагом от точки start до точки end</w:t>
            </w:r>
          </w:p>
        </w:tc>
      </w:tr>
      <w:tr w:rsidR="00635614" w14:paraId="7ACB238D" w14:textId="77777777" w:rsidTr="008C4172">
        <w:trPr>
          <w:trHeight w:val="288"/>
        </w:trPr>
        <w:tc>
          <w:tcPr>
            <w:tcW w:w="1351" w:type="dxa"/>
          </w:tcPr>
          <w:p w14:paraId="2B068BBB" w14:textId="313075C3" w:rsidR="00635614" w:rsidRPr="00CE39AE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getFunction</w:t>
            </w:r>
          </w:p>
        </w:tc>
        <w:tc>
          <w:tcPr>
            <w:tcW w:w="917" w:type="dxa"/>
          </w:tcPr>
          <w:p w14:paraId="352B502A" w14:textId="49A06991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double[]</w:t>
            </w:r>
          </w:p>
        </w:tc>
        <w:tc>
          <w:tcPr>
            <w:tcW w:w="1276" w:type="dxa"/>
          </w:tcPr>
          <w:p w14:paraId="59AF1CD2" w14:textId="29FEB46C" w:rsidR="00635614" w:rsidRDefault="00635614" w:rsidP="0063561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2DF17BA8" w14:textId="2B5C576C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public</w:t>
            </w:r>
          </w:p>
        </w:tc>
        <w:tc>
          <w:tcPr>
            <w:tcW w:w="1418" w:type="dxa"/>
          </w:tcPr>
          <w:p w14:paraId="2421ADEE" w14:textId="6D879A34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double[] x</w:t>
            </w:r>
          </w:p>
        </w:tc>
        <w:tc>
          <w:tcPr>
            <w:tcW w:w="3260" w:type="dxa"/>
          </w:tcPr>
          <w:p w14:paraId="3B1A4B65" w14:textId="421CAAB3" w:rsidR="0063561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создаем искомую функцию</w:t>
            </w:r>
          </w:p>
        </w:tc>
      </w:tr>
      <w:tr w:rsidR="00635614" w14:paraId="4C2EDE87" w14:textId="77777777" w:rsidTr="008C4172">
        <w:trPr>
          <w:trHeight w:val="288"/>
        </w:trPr>
        <w:tc>
          <w:tcPr>
            <w:tcW w:w="1351" w:type="dxa"/>
          </w:tcPr>
          <w:p w14:paraId="6D2F65FB" w14:textId="6EB29D73" w:rsidR="00635614" w:rsidRPr="00CE39AE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round</w:t>
            </w:r>
          </w:p>
        </w:tc>
        <w:tc>
          <w:tcPr>
            <w:tcW w:w="917" w:type="dxa"/>
          </w:tcPr>
          <w:p w14:paraId="4E6835F5" w14:textId="68D44B05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C7F34">
              <w:rPr>
                <w:sz w:val="28"/>
                <w:szCs w:val="28"/>
              </w:rPr>
              <w:t>double</w:t>
            </w:r>
          </w:p>
        </w:tc>
        <w:tc>
          <w:tcPr>
            <w:tcW w:w="1276" w:type="dxa"/>
          </w:tcPr>
          <w:p w14:paraId="0EEAE7E0" w14:textId="2EEC0522" w:rsidR="00635614" w:rsidRDefault="00635614" w:rsidP="00635614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 </w:t>
            </w:r>
          </w:p>
        </w:tc>
        <w:tc>
          <w:tcPr>
            <w:tcW w:w="1559" w:type="dxa"/>
          </w:tcPr>
          <w:p w14:paraId="64CE371E" w14:textId="77777777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6256352" w14:textId="744391FB" w:rsidR="00635614" w:rsidRPr="006C7F3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double value, int precision</w:t>
            </w:r>
          </w:p>
        </w:tc>
        <w:tc>
          <w:tcPr>
            <w:tcW w:w="3260" w:type="dxa"/>
          </w:tcPr>
          <w:p w14:paraId="7360306E" w14:textId="697D7F4B" w:rsidR="00635614" w:rsidRDefault="00635614" w:rsidP="00635614">
            <w:pPr>
              <w:pStyle w:val="Default"/>
              <w:rPr>
                <w:sz w:val="28"/>
                <w:szCs w:val="28"/>
              </w:rPr>
            </w:pPr>
            <w:r w:rsidRPr="00635614">
              <w:rPr>
                <w:sz w:val="28"/>
                <w:szCs w:val="28"/>
              </w:rPr>
              <w:t>Округление</w:t>
            </w:r>
          </w:p>
        </w:tc>
      </w:tr>
    </w:tbl>
    <w:p w14:paraId="3FAE3F89" w14:textId="77777777" w:rsidR="004330CD" w:rsidRPr="005F0969" w:rsidRDefault="004330CD" w:rsidP="005F0969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eastAsia="ru-RU"/>
        </w:rPr>
      </w:pPr>
    </w:p>
    <w:p w14:paraId="2B8DA871" w14:textId="095C39D9" w:rsidR="00FD32EF" w:rsidRDefault="00A706FC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lang w:eastAsia="ru-RU"/>
        </w:rPr>
        <w:br w:type="page"/>
      </w:r>
    </w:p>
    <w:p w14:paraId="731866AC" w14:textId="5AC3A70B" w:rsidR="003A51BD" w:rsidRDefault="005F7E55" w:rsidP="003A51BD">
      <w:pPr>
        <w:pStyle w:val="12"/>
      </w:pPr>
      <w:bookmarkStart w:id="8" w:name="_Toc56642869"/>
      <w:bookmarkStart w:id="9" w:name="_Toc118559260"/>
      <w:r>
        <w:lastRenderedPageBreak/>
        <w:t>3</w:t>
      </w:r>
      <w:r w:rsidR="003A51BD">
        <w:t xml:space="preserve"> Таблица тестов</w:t>
      </w:r>
      <w:bookmarkEnd w:id="8"/>
      <w:bookmarkEnd w:id="9"/>
    </w:p>
    <w:p w14:paraId="0A27CD59" w14:textId="66173B32" w:rsidR="003A51BD" w:rsidRDefault="003A51BD" w:rsidP="003A51BD">
      <w:pPr>
        <w:pStyle w:val="a9"/>
      </w:pPr>
      <w:r>
        <w:t xml:space="preserve">Таблица </w:t>
      </w:r>
      <w:r w:rsidR="005F7E55">
        <w:t>3</w:t>
      </w:r>
      <w:r>
        <w:t>.1 – таблица тестов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680"/>
      </w:tblGrid>
      <w:tr w:rsidR="003A51BD" w14:paraId="5925A06D" w14:textId="77777777" w:rsidTr="00C42CB1">
        <w:tc>
          <w:tcPr>
            <w:tcW w:w="704" w:type="dxa"/>
            <w:vAlign w:val="center"/>
          </w:tcPr>
          <w:p w14:paraId="33FD825C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961" w:type="dxa"/>
            <w:vAlign w:val="center"/>
          </w:tcPr>
          <w:p w14:paraId="1F7ED1A6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3680" w:type="dxa"/>
            <w:vAlign w:val="center"/>
          </w:tcPr>
          <w:p w14:paraId="5F3D990E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3A51BD" w14:paraId="253BBBED" w14:textId="77777777" w:rsidTr="00C42CB1">
        <w:tc>
          <w:tcPr>
            <w:tcW w:w="704" w:type="dxa"/>
            <w:vAlign w:val="center"/>
          </w:tcPr>
          <w:p w14:paraId="1388567C" w14:textId="77777777" w:rsidR="003A51BD" w:rsidRPr="006020EA" w:rsidRDefault="003A51BD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20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  <w:vAlign w:val="center"/>
          </w:tcPr>
          <w:p w14:paraId="706A8133" w14:textId="78E4B2F5" w:rsidR="003A51BD" w:rsidRPr="006020EA" w:rsidRDefault="00635614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эвклидова расстояния 100</w:t>
            </w:r>
          </w:p>
        </w:tc>
        <w:tc>
          <w:tcPr>
            <w:tcW w:w="3680" w:type="dxa"/>
            <w:vAlign w:val="center"/>
          </w:tcPr>
          <w:p w14:paraId="40EB7D89" w14:textId="7908DC16" w:rsidR="003A51BD" w:rsidRPr="00D74324" w:rsidRDefault="00635614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Поколение 1</w:t>
            </w:r>
          </w:p>
        </w:tc>
      </w:tr>
      <w:tr w:rsidR="004A47BB" w14:paraId="6DC53D67" w14:textId="77777777" w:rsidTr="00C42CB1">
        <w:tc>
          <w:tcPr>
            <w:tcW w:w="704" w:type="dxa"/>
            <w:vAlign w:val="center"/>
          </w:tcPr>
          <w:p w14:paraId="705B3AE2" w14:textId="0C6D1AAD" w:rsidR="004A47BB" w:rsidRPr="006020EA" w:rsidRDefault="004A47BB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 w:rsidRPr="006020E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961" w:type="dxa"/>
            <w:vAlign w:val="center"/>
          </w:tcPr>
          <w:p w14:paraId="76EED540" w14:textId="02EC4928" w:rsidR="004A47BB" w:rsidRPr="006020EA" w:rsidRDefault="00635614" w:rsidP="004A47BB">
            <w:pPr>
              <w:spacing w:after="8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эвклидова расстояния 0,5</w:t>
            </w:r>
          </w:p>
        </w:tc>
        <w:tc>
          <w:tcPr>
            <w:tcW w:w="3680" w:type="dxa"/>
            <w:vAlign w:val="center"/>
          </w:tcPr>
          <w:p w14:paraId="437800D8" w14:textId="2636F763" w:rsidR="004A47BB" w:rsidRPr="00326E86" w:rsidRDefault="00635614" w:rsidP="004A47BB">
            <w:pPr>
              <w:spacing w:after="8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Поколение</w:t>
            </w:r>
            <w:r w:rsidR="00326E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222EB" w:rsidRPr="00A222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1967</w:t>
            </w:r>
          </w:p>
        </w:tc>
      </w:tr>
      <w:tr w:rsidR="00D74324" w14:paraId="0CFFC039" w14:textId="77777777" w:rsidTr="00C42CB1">
        <w:tc>
          <w:tcPr>
            <w:tcW w:w="704" w:type="dxa"/>
            <w:vAlign w:val="center"/>
          </w:tcPr>
          <w:p w14:paraId="3897F0A0" w14:textId="2AD83CA9" w:rsidR="00D74324" w:rsidRPr="006020EA" w:rsidRDefault="00D74324" w:rsidP="00C42CB1">
            <w:pPr>
              <w:spacing w:after="8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961" w:type="dxa"/>
            <w:vAlign w:val="center"/>
          </w:tcPr>
          <w:p w14:paraId="37F6EFCF" w14:textId="30A2EE63" w:rsidR="00D74324" w:rsidRPr="00D74324" w:rsidRDefault="00635614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 эвклидова расстояния 0,01</w:t>
            </w:r>
          </w:p>
        </w:tc>
        <w:tc>
          <w:tcPr>
            <w:tcW w:w="3680" w:type="dxa"/>
            <w:vAlign w:val="center"/>
          </w:tcPr>
          <w:p w14:paraId="175AAF32" w14:textId="73BB24AB" w:rsidR="00D74324" w:rsidRPr="00D74324" w:rsidRDefault="00635614" w:rsidP="004A47BB">
            <w:pPr>
              <w:spacing w:after="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Поколение </w:t>
            </w:r>
            <w:r w:rsidR="00A222EB" w:rsidRPr="00A222EB">
              <w:rPr>
                <w:rFonts w:ascii="Times New Roman" w:hAnsi="Times New Roman" w:cs="Times New Roman"/>
                <w:sz w:val="28"/>
                <w:szCs w:val="28"/>
              </w:rPr>
              <w:t>2923</w:t>
            </w:r>
          </w:p>
        </w:tc>
      </w:tr>
    </w:tbl>
    <w:p w14:paraId="040F5A74" w14:textId="2F1FFF34" w:rsidR="006020EA" w:rsidRDefault="006020EA" w:rsidP="005009C6">
      <w:pPr>
        <w:pStyle w:val="a9"/>
      </w:pPr>
    </w:p>
    <w:p w14:paraId="798E3884" w14:textId="77777777" w:rsidR="006020EA" w:rsidRDefault="006020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239F00F7" w14:textId="4D3001CC" w:rsidR="006020EA" w:rsidRDefault="005F7E55" w:rsidP="006020EA">
      <w:pPr>
        <w:pStyle w:val="12"/>
      </w:pPr>
      <w:bookmarkStart w:id="10" w:name="_Toc118559261"/>
      <w:r>
        <w:lastRenderedPageBreak/>
        <w:t>4</w:t>
      </w:r>
      <w:r w:rsidR="006020EA">
        <w:t xml:space="preserve"> Результаты тестирования</w:t>
      </w:r>
      <w:bookmarkEnd w:id="10"/>
    </w:p>
    <w:p w14:paraId="51EA9341" w14:textId="32911919" w:rsidR="005009C6" w:rsidRPr="00326E86" w:rsidRDefault="00863640" w:rsidP="005009C6">
      <w:pPr>
        <w:pStyle w:val="a9"/>
        <w:rPr>
          <w:rFonts w:cs="Times New Roman"/>
          <w:szCs w:val="28"/>
        </w:rPr>
      </w:pPr>
      <w:r>
        <w:t>Результ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ты тестиров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ния предст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влены н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рисунк</w:t>
      </w:r>
      <w:r w:rsidRPr="006020E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х </w:t>
      </w:r>
      <w:r w:rsidR="00635614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="00635614">
        <w:rPr>
          <w:rFonts w:cs="Times New Roman"/>
          <w:szCs w:val="28"/>
        </w:rPr>
        <w:t>3</w:t>
      </w:r>
    </w:p>
    <w:p w14:paraId="6BECC032" w14:textId="77777777" w:rsidR="00F629BB" w:rsidRDefault="00F629BB" w:rsidP="005009C6">
      <w:pPr>
        <w:pStyle w:val="a9"/>
        <w:rPr>
          <w:rFonts w:cs="Times New Roman"/>
          <w:szCs w:val="28"/>
        </w:rPr>
      </w:pPr>
    </w:p>
    <w:p w14:paraId="60AC0FFF" w14:textId="1D554D5A" w:rsidR="00F629BB" w:rsidRDefault="00A222EB" w:rsidP="00F629BB">
      <w:pPr>
        <w:pStyle w:val="a9"/>
        <w:ind w:firstLine="0"/>
        <w:jc w:val="center"/>
      </w:pPr>
      <w:r w:rsidRPr="00A222EB">
        <w:drawing>
          <wp:inline distT="0" distB="0" distL="0" distR="0" wp14:anchorId="6C854485" wp14:editId="6C7FB355">
            <wp:extent cx="5940425" cy="2256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C1FC" w14:textId="38776ABB" w:rsidR="00F629BB" w:rsidRDefault="00F629BB" w:rsidP="00F629BB">
      <w:pPr>
        <w:pStyle w:val="a9"/>
        <w:ind w:firstLine="0"/>
        <w:jc w:val="center"/>
      </w:pPr>
      <w:r>
        <w:rPr>
          <w:szCs w:val="28"/>
        </w:rPr>
        <w:t xml:space="preserve">Рисунок </w:t>
      </w:r>
      <w:r w:rsidR="005F7E55">
        <w:rPr>
          <w:szCs w:val="28"/>
        </w:rPr>
        <w:t>1</w:t>
      </w:r>
      <w:r>
        <w:rPr>
          <w:szCs w:val="28"/>
        </w:rPr>
        <w:t xml:space="preserve"> – Результ</w:t>
      </w:r>
      <w:r w:rsidRPr="007C4585">
        <w:t>а</w:t>
      </w:r>
      <w:r>
        <w:t>т выполнения тест</w:t>
      </w:r>
      <w:r w:rsidRPr="007C4585">
        <w:t>а</w:t>
      </w:r>
      <w:r>
        <w:t xml:space="preserve"> 1</w:t>
      </w:r>
    </w:p>
    <w:p w14:paraId="349CBAC8" w14:textId="77777777" w:rsidR="00F629BB" w:rsidRDefault="00F629BB" w:rsidP="00F629BB">
      <w:pPr>
        <w:pStyle w:val="a9"/>
        <w:ind w:firstLine="0"/>
      </w:pPr>
    </w:p>
    <w:p w14:paraId="34FAEB17" w14:textId="0E08A8C1" w:rsidR="00863640" w:rsidRDefault="00A222EB" w:rsidP="00F629BB">
      <w:pPr>
        <w:pStyle w:val="a9"/>
        <w:ind w:firstLine="0"/>
        <w:jc w:val="center"/>
      </w:pPr>
      <w:r w:rsidRPr="00A222EB">
        <w:drawing>
          <wp:inline distT="0" distB="0" distL="0" distR="0" wp14:anchorId="7D3E9E85" wp14:editId="48898038">
            <wp:extent cx="5940425" cy="2249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D5F9" w14:textId="1F5E17E3" w:rsidR="00F629BB" w:rsidRDefault="00F629BB" w:rsidP="00F629BB">
      <w:pPr>
        <w:pStyle w:val="a9"/>
        <w:ind w:firstLine="0"/>
        <w:jc w:val="center"/>
      </w:pPr>
      <w:r>
        <w:rPr>
          <w:szCs w:val="28"/>
        </w:rPr>
        <w:t xml:space="preserve">Рисунок </w:t>
      </w:r>
      <w:r w:rsidR="005F7E55">
        <w:rPr>
          <w:szCs w:val="28"/>
        </w:rPr>
        <w:t>2</w:t>
      </w:r>
      <w:r>
        <w:rPr>
          <w:szCs w:val="28"/>
        </w:rPr>
        <w:t xml:space="preserve"> – Результ</w:t>
      </w:r>
      <w:r w:rsidRPr="007C4585">
        <w:t>а</w:t>
      </w:r>
      <w:r>
        <w:t>т выполнения тест</w:t>
      </w:r>
      <w:r w:rsidRPr="007C4585">
        <w:t>а</w:t>
      </w:r>
      <w:r>
        <w:t xml:space="preserve"> 2</w:t>
      </w:r>
    </w:p>
    <w:p w14:paraId="1EFB6E98" w14:textId="2ECE8F91" w:rsidR="00F629BB" w:rsidRDefault="00F629BB" w:rsidP="00F629BB">
      <w:pPr>
        <w:pStyle w:val="a9"/>
        <w:ind w:firstLine="0"/>
        <w:jc w:val="center"/>
      </w:pPr>
    </w:p>
    <w:p w14:paraId="4566790E" w14:textId="7BED9478" w:rsidR="00F629BB" w:rsidRDefault="00A222EB" w:rsidP="00F629BB">
      <w:pPr>
        <w:pStyle w:val="a9"/>
        <w:ind w:firstLine="0"/>
        <w:jc w:val="center"/>
      </w:pPr>
      <w:r w:rsidRPr="00A222EB">
        <w:drawing>
          <wp:inline distT="0" distB="0" distL="0" distR="0" wp14:anchorId="6465A8A4" wp14:editId="0D85A3A2">
            <wp:extent cx="5940425" cy="2348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F34F" w14:textId="2F6468BA" w:rsidR="00F629BB" w:rsidRDefault="00F629BB" w:rsidP="00F629BB">
      <w:pPr>
        <w:pStyle w:val="a9"/>
        <w:ind w:firstLine="0"/>
        <w:jc w:val="center"/>
      </w:pPr>
      <w:r>
        <w:rPr>
          <w:szCs w:val="28"/>
        </w:rPr>
        <w:t xml:space="preserve">Рисунок </w:t>
      </w:r>
      <w:r w:rsidR="005F7E55">
        <w:rPr>
          <w:szCs w:val="28"/>
        </w:rPr>
        <w:t>3</w:t>
      </w:r>
      <w:r>
        <w:rPr>
          <w:szCs w:val="28"/>
        </w:rPr>
        <w:t xml:space="preserve"> – Результ</w:t>
      </w:r>
      <w:r w:rsidRPr="007C4585">
        <w:t>а</w:t>
      </w:r>
      <w:r>
        <w:t>т выполнения тест</w:t>
      </w:r>
      <w:r w:rsidRPr="007C4585">
        <w:t>а</w:t>
      </w:r>
      <w:r>
        <w:t xml:space="preserve"> 3</w:t>
      </w:r>
    </w:p>
    <w:p w14:paraId="58679F86" w14:textId="77777777" w:rsidR="00043306" w:rsidRDefault="00043306" w:rsidP="00043306">
      <w:pPr>
        <w:pStyle w:val="a9"/>
        <w:jc w:val="center"/>
      </w:pPr>
    </w:p>
    <w:p w14:paraId="25D3DC32" w14:textId="127F4F53" w:rsidR="004550F1" w:rsidRPr="00514982" w:rsidRDefault="00D00B30">
      <w:r>
        <w:br w:type="page"/>
      </w:r>
    </w:p>
    <w:p w14:paraId="65920685" w14:textId="714C3E36" w:rsidR="00F629BB" w:rsidRDefault="005F7E55" w:rsidP="003C30F9">
      <w:pPr>
        <w:pStyle w:val="12"/>
        <w:rPr>
          <w:rFonts w:eastAsia="Times New Roman"/>
        </w:rPr>
      </w:pPr>
      <w:bookmarkStart w:id="11" w:name="_Toc118559262"/>
      <w:r>
        <w:rPr>
          <w:rFonts w:eastAsia="Times New Roman"/>
        </w:rPr>
        <w:lastRenderedPageBreak/>
        <w:t>5</w:t>
      </w:r>
      <w:r w:rsidR="00205433">
        <w:rPr>
          <w:rFonts w:eastAsia="Times New Roman"/>
        </w:rPr>
        <w:t xml:space="preserve"> </w:t>
      </w:r>
      <w:r w:rsidR="00205433" w:rsidRPr="00205433">
        <w:rPr>
          <w:rFonts w:eastAsia="Times New Roman"/>
        </w:rPr>
        <w:t>Исходный код</w:t>
      </w:r>
      <w:bookmarkEnd w:id="11"/>
    </w:p>
    <w:p w14:paraId="7460177A" w14:textId="1477CC50" w:rsidR="003C30F9" w:rsidRDefault="005F7E55" w:rsidP="00654757">
      <w:pPr>
        <w:pStyle w:val="23"/>
        <w:rPr>
          <w:lang w:val="en-US"/>
        </w:rPr>
      </w:pPr>
      <w:bookmarkStart w:id="12" w:name="_Toc118559263"/>
      <w:r w:rsidRPr="00326E86">
        <w:rPr>
          <w:lang w:val="en-US"/>
        </w:rPr>
        <w:t>5</w:t>
      </w:r>
      <w:r w:rsidR="00654757" w:rsidRPr="00DF21D4">
        <w:rPr>
          <w:lang w:val="en-US"/>
        </w:rPr>
        <w:t xml:space="preserve">.1 </w:t>
      </w:r>
      <w:r w:rsidR="00654757">
        <w:t>Кл</w:t>
      </w:r>
      <w:r w:rsidR="00654757" w:rsidRPr="007C4585">
        <w:t>а</w:t>
      </w:r>
      <w:r w:rsidR="00654757">
        <w:t>сс</w:t>
      </w:r>
      <w:r w:rsidR="00654757" w:rsidRPr="00DF21D4">
        <w:rPr>
          <w:lang w:val="en-US"/>
        </w:rPr>
        <w:t xml:space="preserve"> </w:t>
      </w:r>
      <w:r w:rsidR="00E37E49" w:rsidRPr="00E37E49">
        <w:rPr>
          <w:lang w:val="en-US"/>
        </w:rPr>
        <w:t>Controller</w:t>
      </w:r>
      <w:bookmarkEnd w:id="12"/>
    </w:p>
    <w:p w14:paraId="783A030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package com.company;</w:t>
      </w:r>
    </w:p>
    <w:p w14:paraId="6492128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2DEBFA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javafx.application.Application;</w:t>
      </w:r>
    </w:p>
    <w:p w14:paraId="466B635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javafx.scene.layout.FlowPane;</w:t>
      </w:r>
    </w:p>
    <w:p w14:paraId="20CF4CF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javafx.stage.Stage;</w:t>
      </w:r>
    </w:p>
    <w:p w14:paraId="4BC7537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javafx.scene.Scene;</w:t>
      </w:r>
    </w:p>
    <w:p w14:paraId="38DA435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javafx.scene.chart.LineChart;</w:t>
      </w:r>
    </w:p>
    <w:p w14:paraId="285545A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javafx.scene.chart.NumberAxis;</w:t>
      </w:r>
    </w:p>
    <w:p w14:paraId="6A5DFF9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javafx.scene.chart.XYChart;</w:t>
      </w:r>
    </w:p>
    <w:p w14:paraId="3323419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6A97E96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public class Controller extends Application {</w:t>
      </w:r>
    </w:p>
    <w:p w14:paraId="60E1694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28FF13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args) {</w:t>
      </w:r>
    </w:p>
    <w:p w14:paraId="272524C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launch(args);</w:t>
      </w:r>
    </w:p>
    <w:p w14:paraId="57005AF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AF189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F50192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EE29A8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void start(Stage stage) {</w:t>
      </w:r>
    </w:p>
    <w:p w14:paraId="464F1C5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stage.setTitle("");</w:t>
      </w:r>
    </w:p>
    <w:p w14:paraId="63FDF8C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определение осей</w:t>
      </w:r>
    </w:p>
    <w:p w14:paraId="213E1B0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final NumberAxis xAxis = new NumberAxis();</w:t>
      </w:r>
    </w:p>
    <w:p w14:paraId="66A0880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final NumberAxis yAxis = new NumberAxis();</w:t>
      </w:r>
    </w:p>
    <w:p w14:paraId="378E76B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создание графика</w:t>
      </w:r>
    </w:p>
    <w:p w14:paraId="6F6E0B7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final LineChart&lt;Number,Number&gt; lineChart = new LineChart&lt;Number,Number&gt;(xAxis,yAxis);</w:t>
      </w:r>
    </w:p>
    <w:p w14:paraId="6BBB007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00EAC0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Делаем график искомой функции</w:t>
      </w:r>
    </w:p>
    <w:p w14:paraId="4DEA62A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XYChart.Series series1 = new XYChart.Series();</w:t>
      </w:r>
    </w:p>
    <w:p w14:paraId="33D89AC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series</w:t>
      </w:r>
      <w:r w:rsidRPr="00E37E49">
        <w:rPr>
          <w:rFonts w:ascii="Courier New" w:hAnsi="Courier New" w:cs="Courier New"/>
          <w:sz w:val="24"/>
          <w:szCs w:val="24"/>
        </w:rPr>
        <w:t>1.</w:t>
      </w:r>
      <w:r w:rsidRPr="00E37E49">
        <w:rPr>
          <w:rFonts w:ascii="Courier New" w:hAnsi="Courier New" w:cs="Courier New"/>
          <w:sz w:val="24"/>
          <w:szCs w:val="24"/>
          <w:lang w:val="en-US"/>
        </w:rPr>
        <w:t>setName</w:t>
      </w:r>
      <w:r w:rsidRPr="00E37E49">
        <w:rPr>
          <w:rFonts w:ascii="Courier New" w:hAnsi="Courier New" w:cs="Courier New"/>
          <w:sz w:val="24"/>
          <w:szCs w:val="24"/>
        </w:rPr>
        <w:t>("Искомая функция");</w:t>
      </w:r>
    </w:p>
    <w:p w14:paraId="17B5DB0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36A020C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создаем популяцию с 20ю особями, по 100 признаков у каждой</w:t>
      </w:r>
    </w:p>
    <w:p w14:paraId="3816B44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Population population = new Population(20, 100);</w:t>
      </w:r>
    </w:p>
    <w:p w14:paraId="5A0F124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population.createPopulation(); // заполняем популяцию особями</w:t>
      </w:r>
    </w:p>
    <w:p w14:paraId="0F3C619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A78C21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double[] x = population.getxForRequiredFunc();</w:t>
      </w:r>
    </w:p>
    <w:p w14:paraId="25BB875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double[] y = population.getRequiredFunction();//ln</w:t>
      </w:r>
    </w:p>
    <w:p w14:paraId="2644B07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x.length; i++){</w:t>
      </w:r>
    </w:p>
    <w:p w14:paraId="34316E4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series1.getData().add(new XYChart.Data(x[i], y[i]));</w:t>
      </w:r>
    </w:p>
    <w:p w14:paraId="675FD54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8710C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29BEE1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определение осей</w:t>
      </w:r>
    </w:p>
    <w:p w14:paraId="630A115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final NumberAxis xAxis2 = new NumberAxis();</w:t>
      </w:r>
    </w:p>
    <w:p w14:paraId="1447415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final NumberAxis yAxis2 = new NumberAxis();</w:t>
      </w:r>
    </w:p>
    <w:p w14:paraId="0CA29C8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создание графика</w:t>
      </w:r>
    </w:p>
    <w:p w14:paraId="555C569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final LineChart&lt;Number,Number&gt; lineChart2 = new LineChart&lt;Number,Number&gt;(xAxis2, yAxis2);</w:t>
      </w:r>
    </w:p>
    <w:p w14:paraId="5272AD6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47249D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выполняем генетический алгоритм</w:t>
      </w:r>
    </w:p>
    <w:p w14:paraId="7F888523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population</w:t>
      </w:r>
      <w:r w:rsidRPr="00326E86">
        <w:rPr>
          <w:rFonts w:ascii="Courier New" w:hAnsi="Courier New" w:cs="Courier New"/>
          <w:sz w:val="24"/>
          <w:szCs w:val="24"/>
          <w:lang w:val="en-US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startGeneticAlg</w:t>
      </w:r>
      <w:r w:rsidRPr="00326E8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689876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EADAD6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// Делаем график признаков особи с наименьшим эвклидовым расстоянием</w:t>
      </w:r>
    </w:p>
    <w:p w14:paraId="77E112C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XYChart.Series series2 = new XYChart.Series();</w:t>
      </w:r>
    </w:p>
    <w:p w14:paraId="109AC43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series2.setName("Признаки особи");</w:t>
      </w:r>
    </w:p>
    <w:p w14:paraId="1C6592E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FC1482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double[] y2 = population.getIndWithMinEuclidDist().getSigns();</w:t>
      </w:r>
    </w:p>
    <w:p w14:paraId="34F9449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</w:t>
      </w:r>
      <w:r w:rsidRPr="00E37E49">
        <w:rPr>
          <w:rFonts w:ascii="Courier New" w:hAnsi="Courier New" w:cs="Courier New"/>
          <w:sz w:val="24"/>
          <w:szCs w:val="24"/>
        </w:rPr>
        <w:t xml:space="preserve">[] </w:t>
      </w:r>
      <w:r w:rsidRPr="00E37E49">
        <w:rPr>
          <w:rFonts w:ascii="Courier New" w:hAnsi="Courier New" w:cs="Courier New"/>
          <w:sz w:val="24"/>
          <w:szCs w:val="24"/>
          <w:lang w:val="en-US"/>
        </w:rPr>
        <w:t>x</w:t>
      </w:r>
      <w:r w:rsidRPr="00E37E49">
        <w:rPr>
          <w:rFonts w:ascii="Courier New" w:hAnsi="Courier New" w:cs="Courier New"/>
          <w:sz w:val="24"/>
          <w:szCs w:val="24"/>
        </w:rPr>
        <w:t xml:space="preserve">2 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x</w:t>
      </w:r>
      <w:r w:rsidRPr="00E37E49">
        <w:rPr>
          <w:rFonts w:ascii="Courier New" w:hAnsi="Courier New" w:cs="Courier New"/>
          <w:sz w:val="24"/>
          <w:szCs w:val="24"/>
        </w:rPr>
        <w:t>;</w:t>
      </w:r>
    </w:p>
    <w:p w14:paraId="59C9925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500485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все х и у вбиваем в график поточечно</w:t>
      </w:r>
    </w:p>
    <w:p w14:paraId="16E3C33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0; i &lt; x.length; i++){</w:t>
      </w:r>
    </w:p>
    <w:p w14:paraId="3AC4E2C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series2.getData().add(new XYChart.Data(x2[i], y2[i]));</w:t>
      </w:r>
    </w:p>
    <w:p w14:paraId="2E3BF4C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2A815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2B1850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FlowPane root = new FlowPane(lineChart, lineChart2);</w:t>
      </w:r>
    </w:p>
    <w:p w14:paraId="1F4A53B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Scene scene  = new Scene(root);</w:t>
      </w:r>
    </w:p>
    <w:p w14:paraId="017B31A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6E2BE1A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lineChart.getData().add(series1);</w:t>
      </w:r>
    </w:p>
    <w:p w14:paraId="247BA5C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lineChart2.getData().add(series2);</w:t>
      </w:r>
    </w:p>
    <w:p w14:paraId="36944D1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25D435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stage.setScene(scene);</w:t>
      </w:r>
    </w:p>
    <w:p w14:paraId="7EEE3DD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stage.show();</w:t>
      </w:r>
    </w:p>
    <w:p w14:paraId="14C7797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532A0F" w14:textId="438A7BCE" w:rsidR="00654757" w:rsidRPr="00D54A42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0FD0D" w14:textId="77777777" w:rsidR="00C42CB1" w:rsidRDefault="00C42CB1" w:rsidP="00C42CB1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7BE7854" w14:textId="58401523" w:rsidR="00C42CB1" w:rsidRPr="00DF21D4" w:rsidRDefault="005F7E55" w:rsidP="00D54A42">
      <w:pPr>
        <w:pStyle w:val="23"/>
        <w:rPr>
          <w:lang w:val="en-US"/>
        </w:rPr>
      </w:pPr>
      <w:bookmarkStart w:id="13" w:name="_Toc118559264"/>
      <w:r w:rsidRPr="00326E86">
        <w:rPr>
          <w:lang w:val="en-US"/>
        </w:rPr>
        <w:t>5</w:t>
      </w:r>
      <w:r w:rsidR="00C42CB1" w:rsidRPr="00DF21D4">
        <w:rPr>
          <w:lang w:val="en-US"/>
        </w:rPr>
        <w:t xml:space="preserve">.2 </w:t>
      </w:r>
      <w:r w:rsidR="00C42CB1">
        <w:t>Кл</w:t>
      </w:r>
      <w:r w:rsidR="00C42CB1" w:rsidRPr="007C4585">
        <w:t>а</w:t>
      </w:r>
      <w:r w:rsidR="00C42CB1">
        <w:t>сс</w:t>
      </w:r>
      <w:r w:rsidR="00C42CB1" w:rsidRPr="00DF21D4">
        <w:rPr>
          <w:lang w:val="en-US"/>
        </w:rPr>
        <w:t xml:space="preserve"> </w:t>
      </w:r>
      <w:r w:rsidR="00E37E49" w:rsidRPr="00E37E49">
        <w:rPr>
          <w:lang w:val="en-US"/>
        </w:rPr>
        <w:t>Individidual</w:t>
      </w:r>
      <w:bookmarkEnd w:id="13"/>
    </w:p>
    <w:p w14:paraId="58EEFAD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package com.company;</w:t>
      </w:r>
    </w:p>
    <w:p w14:paraId="6318EF3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E9E72F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java.math.BigDecimal;</w:t>
      </w:r>
    </w:p>
    <w:p w14:paraId="2FAD40F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java.util.Arrays;</w:t>
      </w:r>
    </w:p>
    <w:p w14:paraId="24A2891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A72222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public class Individidual implements Comparable&lt;Individidual&gt;{</w:t>
      </w:r>
    </w:p>
    <w:p w14:paraId="57941F9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numberOfSigns</w:t>
      </w:r>
      <w:r w:rsidRPr="00E37E49">
        <w:rPr>
          <w:rFonts w:ascii="Courier New" w:hAnsi="Courier New" w:cs="Courier New"/>
          <w:sz w:val="24"/>
          <w:szCs w:val="24"/>
        </w:rPr>
        <w:t>; // количество признаков</w:t>
      </w:r>
    </w:p>
    <w:p w14:paraId="688D726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double</w:t>
      </w:r>
      <w:r w:rsidRPr="00E37E49">
        <w:rPr>
          <w:rFonts w:ascii="Courier New" w:hAnsi="Courier New" w:cs="Courier New"/>
          <w:sz w:val="24"/>
          <w:szCs w:val="24"/>
        </w:rPr>
        <w:t xml:space="preserve">[]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signs</w:t>
      </w:r>
      <w:r w:rsidRPr="00E37E49">
        <w:rPr>
          <w:rFonts w:ascii="Courier New" w:hAnsi="Courier New" w:cs="Courier New"/>
          <w:sz w:val="24"/>
          <w:szCs w:val="24"/>
        </w:rPr>
        <w:t>; // массив признаков для текущей особи</w:t>
      </w:r>
    </w:p>
    <w:p w14:paraId="156B6F6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559D97E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double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euclidDist</w:t>
      </w:r>
      <w:r w:rsidRPr="00E37E49">
        <w:rPr>
          <w:rFonts w:ascii="Courier New" w:hAnsi="Courier New" w:cs="Courier New"/>
          <w:sz w:val="24"/>
          <w:szCs w:val="24"/>
        </w:rPr>
        <w:t>; // эвклидово расстояние между особью и искомой функцией</w:t>
      </w:r>
    </w:p>
    <w:p w14:paraId="19D9A92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E3AF90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public Individidual(int numberOfSigns) {</w:t>
      </w:r>
    </w:p>
    <w:p w14:paraId="4770AD2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this.numberOfSigns = numberOfSigns;</w:t>
      </w:r>
    </w:p>
    <w:p w14:paraId="48AEA32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signs = new double[numberOfSigns];</w:t>
      </w:r>
    </w:p>
    <w:p w14:paraId="6EB6ED8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C361B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4892F5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void setSigns(double[] signs) {</w:t>
      </w:r>
    </w:p>
    <w:p w14:paraId="0DEA899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this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signs</w:t>
      </w:r>
      <w:r w:rsidRPr="00E37E49">
        <w:rPr>
          <w:rFonts w:ascii="Courier New" w:hAnsi="Courier New" w:cs="Courier New"/>
          <w:sz w:val="24"/>
          <w:szCs w:val="24"/>
        </w:rPr>
        <w:t xml:space="preserve"> 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signs</w:t>
      </w:r>
      <w:r w:rsidRPr="00E37E49">
        <w:rPr>
          <w:rFonts w:ascii="Courier New" w:hAnsi="Courier New" w:cs="Courier New"/>
          <w:sz w:val="24"/>
          <w:szCs w:val="24"/>
        </w:rPr>
        <w:t>;</w:t>
      </w:r>
    </w:p>
    <w:p w14:paraId="79ADC71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1ABB97A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9B56A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2FB5885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СКРЕЩИВАНИЕ (двуточечный оператор кроссинговера)</w:t>
      </w:r>
    </w:p>
    <w:p w14:paraId="623C8AA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В каждой хромосоме определяются две точки оператора кроссинговера,</w:t>
      </w:r>
    </w:p>
    <w:p w14:paraId="47A138E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хромосомы обмениваются участками, расположенными между двумя точками оператора кроссинговера.</w:t>
      </w:r>
    </w:p>
    <w:p w14:paraId="0F120F1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Точки оператора кроссинговера в двухточечном операторе кроссинговера также определяются случайно.</w:t>
      </w:r>
    </w:p>
    <w:p w14:paraId="42DA2FF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parent</w:t>
      </w:r>
      <w:r w:rsidRPr="00E37E49">
        <w:rPr>
          <w:rFonts w:ascii="Courier New" w:hAnsi="Courier New" w:cs="Courier New"/>
          <w:sz w:val="24"/>
          <w:szCs w:val="24"/>
        </w:rPr>
        <w:t>1 - первый родитель</w:t>
      </w:r>
    </w:p>
    <w:p w14:paraId="476ED03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parent</w:t>
      </w:r>
      <w:r w:rsidRPr="00E37E49">
        <w:rPr>
          <w:rFonts w:ascii="Courier New" w:hAnsi="Courier New" w:cs="Courier New"/>
          <w:sz w:val="24"/>
          <w:szCs w:val="24"/>
        </w:rPr>
        <w:t>2 - второй родитель</w:t>
      </w:r>
    </w:p>
    <w:p w14:paraId="01361A9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individiduals</w:t>
      </w:r>
      <w:r w:rsidRPr="00E37E49">
        <w:rPr>
          <w:rFonts w:ascii="Courier New" w:hAnsi="Courier New" w:cs="Courier New"/>
          <w:sz w:val="24"/>
          <w:szCs w:val="24"/>
        </w:rPr>
        <w:t xml:space="preserve"> - результат скрещивания (два потомка).</w:t>
      </w:r>
    </w:p>
    <w:p w14:paraId="13A688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6D8A6D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Individidual[] crossoverByTwoPoints(Individidual parent1, Individidual parent2){</w:t>
      </w:r>
    </w:p>
    <w:p w14:paraId="70860FF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int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countOfSigns</w:t>
      </w:r>
      <w:r w:rsidRPr="00E37E49">
        <w:rPr>
          <w:rFonts w:ascii="Courier New" w:hAnsi="Courier New" w:cs="Courier New"/>
          <w:sz w:val="24"/>
          <w:szCs w:val="24"/>
        </w:rPr>
        <w:t xml:space="preserve"> 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parent</w:t>
      </w:r>
      <w:r w:rsidRPr="00E37E49">
        <w:rPr>
          <w:rFonts w:ascii="Courier New" w:hAnsi="Courier New" w:cs="Courier New"/>
          <w:sz w:val="24"/>
          <w:szCs w:val="24"/>
        </w:rPr>
        <w:t>1.</w:t>
      </w:r>
      <w:r w:rsidRPr="00E37E49">
        <w:rPr>
          <w:rFonts w:ascii="Courier New" w:hAnsi="Courier New" w:cs="Courier New"/>
          <w:sz w:val="24"/>
          <w:szCs w:val="24"/>
          <w:lang w:val="en-US"/>
        </w:rPr>
        <w:t>getNumberOfSigns</w:t>
      </w:r>
      <w:r w:rsidRPr="00E37E49">
        <w:rPr>
          <w:rFonts w:ascii="Courier New" w:hAnsi="Courier New" w:cs="Courier New"/>
          <w:sz w:val="24"/>
          <w:szCs w:val="24"/>
        </w:rPr>
        <w:t>(); // количество признаков в особи</w:t>
      </w:r>
    </w:p>
    <w:p w14:paraId="622038D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0931B1E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точка разреза, после которой выполняется разрез хромосомы (получаем рандомно от 1 до последнего признака)</w:t>
      </w:r>
    </w:p>
    <w:p w14:paraId="5281BE6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int idOfCuttingPoint1 = WorkWithNumbers.getRandomFromTo(1, countOfSigns);</w:t>
      </w:r>
    </w:p>
    <w:p w14:paraId="56737CE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int idOfCuttingPoint2 = WorkWithNumbers.getRandomFromTo(1, countOfSigns);</w:t>
      </w:r>
    </w:p>
    <w:p w14:paraId="278C1FF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5B3CD8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// определяем левую (меньшую) точку</w:t>
      </w:r>
    </w:p>
    <w:p w14:paraId="1DDFA83B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int</w:t>
      </w: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leftPoint</w:t>
      </w: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rightPoint</w:t>
      </w:r>
      <w:r w:rsidRPr="00326E8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45952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if (idOfCuttingPoint1 &lt; idOfCuttingPoint2){</w:t>
      </w:r>
    </w:p>
    <w:p w14:paraId="1078027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leftPoint = idOfCuttingPoint1;</w:t>
      </w:r>
    </w:p>
    <w:p w14:paraId="6702538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rightPoint = idOfCuttingPoint2;</w:t>
      </w:r>
    </w:p>
    <w:p w14:paraId="5F4B883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 else if (idOfCuttingPoint1 == idOfCuttingPoint2){</w:t>
      </w:r>
    </w:p>
    <w:p w14:paraId="6FB63AF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leftPoint = idOfCuttingPoint1 - 1;</w:t>
      </w:r>
    </w:p>
    <w:p w14:paraId="3D01E9E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rightPoint = idOfCuttingPoint2;</w:t>
      </w:r>
    </w:p>
    <w:p w14:paraId="0D7735A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3151653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leftPoint = idOfCuttingPoint2;</w:t>
      </w:r>
    </w:p>
    <w:p w14:paraId="1AA4AEE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rightPoint = idOfCuttingPoint1;</w:t>
      </w:r>
    </w:p>
    <w:p w14:paraId="3AD65EB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CFC259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03AD18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создаем два потомка</w:t>
      </w:r>
    </w:p>
    <w:p w14:paraId="6B85AA7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Individidual child1 = new Individidual(countOfSigns);</w:t>
      </w:r>
    </w:p>
    <w:p w14:paraId="01E9A9C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Individidual child2 = new Individidual(countOfSigns);</w:t>
      </w:r>
    </w:p>
    <w:p w14:paraId="7C239DB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D65A46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// до точки разрыва признаки оставляем те же</w:t>
      </w:r>
    </w:p>
    <w:p w14:paraId="3F612C8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0; i &lt; leftPoint; i++){</w:t>
      </w:r>
    </w:p>
    <w:p w14:paraId="0DF635E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child1.signs[i] = parent1.signs[i];</w:t>
      </w:r>
    </w:p>
    <w:p w14:paraId="397E7FE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child2.signs[i] = parent2.signs[i];</w:t>
      </w:r>
    </w:p>
    <w:p w14:paraId="44FCFE4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38B4E42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0EA29D7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После точки разрыва до следующей точки признаки меняем</w:t>
      </w:r>
    </w:p>
    <w:p w14:paraId="0F80AA0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leftPoint; i &lt; rightPoint; i++){</w:t>
      </w:r>
    </w:p>
    <w:p w14:paraId="56071A9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child1.signs[i] = parent2.signs[i];</w:t>
      </w:r>
    </w:p>
    <w:p w14:paraId="6994FDF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child2.signs[i] = parent1.signs[i];</w:t>
      </w:r>
    </w:p>
    <w:p w14:paraId="13DF82B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00A555E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61DC7E9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После правой точки разрыва признаки оставляем те же</w:t>
      </w:r>
    </w:p>
    <w:p w14:paraId="62F054B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rightPoint; i &lt; countOfSigns; i++){</w:t>
      </w:r>
    </w:p>
    <w:p w14:paraId="38F0010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child1.signs[i] = parent1.signs[i];</w:t>
      </w:r>
    </w:p>
    <w:p w14:paraId="6A65052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child2.signs[i] = parent2.signs[i];</w:t>
      </w:r>
    </w:p>
    <w:p w14:paraId="408349D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07B4781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316F48D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Записываем детей в массив и возвращаем</w:t>
      </w:r>
    </w:p>
    <w:p w14:paraId="154B4FE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 new Individidual[]{child1, child2};</w:t>
      </w:r>
    </w:p>
    <w:p w14:paraId="05462AC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6FE44C3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44DBD9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556F266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Мутация особи при помощи прибавления к признаку числа, т.е.</w:t>
      </w:r>
    </w:p>
    <w:p w14:paraId="2420B0A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увеличиваем/уменьшаем признак на шаг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>, чтобы приблизить его к искомой функции.</w:t>
      </w:r>
    </w:p>
    <w:p w14:paraId="1526E1B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fitnessFunc</w:t>
      </w:r>
      <w:r w:rsidRPr="00E37E49">
        <w:rPr>
          <w:rFonts w:ascii="Courier New" w:hAnsi="Courier New" w:cs="Courier New"/>
          <w:sz w:val="24"/>
          <w:szCs w:val="24"/>
        </w:rPr>
        <w:t xml:space="preserve"> - искомая функция (с ней мы сравниваем признаки)</w:t>
      </w:r>
    </w:p>
    <w:p w14:paraId="0FAD456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054B5A4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void mutateInStepIncrease(double[] fitnessFunc) {</w:t>
      </w:r>
    </w:p>
    <w:p w14:paraId="36D4216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для каждого признака особи:</w:t>
      </w:r>
    </w:p>
    <w:p w14:paraId="03132A3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numberOfSigns; ++i) {</w:t>
      </w:r>
    </w:p>
    <w:p w14:paraId="11465A3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double step = getStep(signs[i], fitnessFunc[i]); // вычисляем шаг, который будем прибавлять к признаку</w:t>
      </w:r>
    </w:p>
    <w:p w14:paraId="5300B81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signs</w:t>
      </w:r>
      <w:r w:rsidRPr="00E37E49">
        <w:rPr>
          <w:rFonts w:ascii="Courier New" w:hAnsi="Courier New" w:cs="Courier New"/>
          <w:sz w:val="24"/>
          <w:szCs w:val="24"/>
        </w:rPr>
        <w:t>[</w:t>
      </w:r>
      <w:r w:rsidRPr="00E37E49">
        <w:rPr>
          <w:rFonts w:ascii="Courier New" w:hAnsi="Courier New" w:cs="Courier New"/>
          <w:sz w:val="24"/>
          <w:szCs w:val="24"/>
          <w:lang w:val="en-US"/>
        </w:rPr>
        <w:t>i</w:t>
      </w:r>
      <w:r w:rsidRPr="00E37E49">
        <w:rPr>
          <w:rFonts w:ascii="Courier New" w:hAnsi="Courier New" w:cs="Courier New"/>
          <w:sz w:val="24"/>
          <w:szCs w:val="24"/>
        </w:rPr>
        <w:t xml:space="preserve">] +=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>; // увеличиваем признак на найденный шаг</w:t>
      </w:r>
    </w:p>
    <w:p w14:paraId="5DA34AB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signs[i] = WorkWithNumbers.round(signs[i], 10); // округляем</w:t>
      </w:r>
    </w:p>
    <w:p w14:paraId="5C75E15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31537DE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6B1308C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5445652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0547854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Функция для вычисления числа (шага), на которое нужно увеличить признак, чтобы приблизить его к искомой функции.</w:t>
      </w:r>
    </w:p>
    <w:p w14:paraId="23D0E06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Здесь определяем, в какую сторону будем двигать точку (признак) - вверх или вниз.</w:t>
      </w:r>
    </w:p>
    <w:p w14:paraId="1F3D2FE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Если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отрицательный, то будем двигать вниз (уменьшать значение признака)</w:t>
      </w:r>
    </w:p>
    <w:p w14:paraId="09626C2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Если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положительный, то будем двигать вверх (увеличивать значение признака)</w:t>
      </w:r>
    </w:p>
    <w:p w14:paraId="1FDC14D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gen</w:t>
      </w:r>
      <w:r w:rsidRPr="00E37E49">
        <w:rPr>
          <w:rFonts w:ascii="Courier New" w:hAnsi="Courier New" w:cs="Courier New"/>
          <w:sz w:val="24"/>
          <w:szCs w:val="24"/>
        </w:rPr>
        <w:t xml:space="preserve"> - признак, который будем сравнивать с точкой искомой функции</w:t>
      </w:r>
    </w:p>
    <w:p w14:paraId="5917916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fitness</w:t>
      </w:r>
      <w:r w:rsidRPr="00E37E49">
        <w:rPr>
          <w:rFonts w:ascii="Courier New" w:hAnsi="Courier New" w:cs="Courier New"/>
          <w:sz w:val="24"/>
          <w:szCs w:val="24"/>
        </w:rPr>
        <w:t xml:space="preserve"> - точка искомой функции</w:t>
      </w:r>
    </w:p>
    <w:p w14:paraId="783229C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- число, которое будем прибавлять к признаку для того, чтобы приблизить его к точке искомой функции</w:t>
      </w:r>
    </w:p>
    <w:p w14:paraId="377ABAA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A58359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double getStep(double gen, double fitness){</w:t>
      </w:r>
    </w:p>
    <w:p w14:paraId="250DE6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double euclid = WorkWithNumbers.getEuclideanDistance(gen, fitness);// эвклидово расст между признаками и искомой функцией</w:t>
      </w:r>
    </w:p>
    <w:p w14:paraId="21428A6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>; // число, которое будем прибавлять к признаку для того, чтобы приблизить его к точке искомой функции</w:t>
      </w:r>
    </w:p>
    <w:p w14:paraId="10C397E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3AA6A17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сначала ставим 00.1, чтобы проверить: уменьшится ли эвклидово расстояние после того, как признак увеличится на это число</w:t>
      </w:r>
    </w:p>
    <w:p w14:paraId="258DA0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это нужно для того, чтобы понять - в какую сторону изменять признак (уменьшать или увеличивать)</w:t>
      </w:r>
    </w:p>
    <w:p w14:paraId="454517E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= 0.001;</w:t>
      </w:r>
    </w:p>
    <w:p w14:paraId="06B229A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7BF4720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считаем эвклид расст между точкой искомой функции и признаком, увеличенным на шаг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</w:p>
    <w:p w14:paraId="6BC7ADF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double euclidWithStep = WorkWithNumbers.getEuclideanDistance(gen + step, fitness);</w:t>
      </w:r>
    </w:p>
    <w:p w14:paraId="6669CF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453A55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 xml:space="preserve">// сравниваем эвклидовые расстояние до и после увеличения на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</w:p>
    <w:p w14:paraId="17FA8AA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if</w:t>
      </w:r>
      <w:r w:rsidRPr="00E37E49">
        <w:rPr>
          <w:rFonts w:ascii="Courier New" w:hAnsi="Courier New" w:cs="Courier New"/>
          <w:sz w:val="24"/>
          <w:szCs w:val="24"/>
        </w:rPr>
        <w:t xml:space="preserve"> (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euclidWithStep</w:t>
      </w:r>
      <w:r w:rsidRPr="00E37E49">
        <w:rPr>
          <w:rFonts w:ascii="Courier New" w:hAnsi="Courier New" w:cs="Courier New"/>
          <w:sz w:val="24"/>
          <w:szCs w:val="24"/>
        </w:rPr>
        <w:t xml:space="preserve"> &lt;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</w:t>
      </w:r>
      <w:r w:rsidRPr="00E37E49">
        <w:rPr>
          <w:rFonts w:ascii="Courier New" w:hAnsi="Courier New" w:cs="Courier New"/>
          <w:sz w:val="24"/>
          <w:szCs w:val="24"/>
        </w:rPr>
        <w:t>){ // если увеличенное значение меньше исходного, тогда будем прибавлять (идем вверх по оси У)</w:t>
      </w:r>
    </w:p>
    <w:p w14:paraId="01A58A7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= 0.001;</w:t>
      </w:r>
    </w:p>
    <w:p w14:paraId="46BE161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}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else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if</w:t>
      </w:r>
      <w:r w:rsidRPr="00E37E49">
        <w:rPr>
          <w:rFonts w:ascii="Courier New" w:hAnsi="Courier New" w:cs="Courier New"/>
          <w:sz w:val="24"/>
          <w:szCs w:val="24"/>
        </w:rPr>
        <w:t xml:space="preserve"> (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</w:t>
      </w:r>
      <w:r w:rsidRPr="00E37E49">
        <w:rPr>
          <w:rFonts w:ascii="Courier New" w:hAnsi="Courier New" w:cs="Courier New"/>
          <w:sz w:val="24"/>
          <w:szCs w:val="24"/>
        </w:rPr>
        <w:t xml:space="preserve"> ==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euclidWithStep</w:t>
      </w:r>
      <w:r w:rsidRPr="00E37E49">
        <w:rPr>
          <w:rFonts w:ascii="Courier New" w:hAnsi="Courier New" w:cs="Courier New"/>
          <w:sz w:val="24"/>
          <w:szCs w:val="24"/>
        </w:rPr>
        <w:t>){  // если равны, то оставляем шаг 0, так как изменений нет</w:t>
      </w:r>
    </w:p>
    <w:p w14:paraId="0561DA1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= 0;</w:t>
      </w:r>
    </w:p>
    <w:p w14:paraId="15F8FEC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}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else</w:t>
      </w:r>
      <w:r w:rsidRPr="00E37E49">
        <w:rPr>
          <w:rFonts w:ascii="Courier New" w:hAnsi="Courier New" w:cs="Courier New"/>
          <w:sz w:val="24"/>
          <w:szCs w:val="24"/>
        </w:rPr>
        <w:t xml:space="preserve"> { // если увеличенное значение меньше исходного, тогда будем уменьшать (идем вниз по оси У)</w:t>
      </w:r>
    </w:p>
    <w:p w14:paraId="0C52B7E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 = -0.001;</w:t>
      </w:r>
    </w:p>
    <w:p w14:paraId="5C66588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5E5E8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step;</w:t>
      </w:r>
    </w:p>
    <w:p w14:paraId="085D18B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89FC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6B2042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int getNumberOfSigns() {</w:t>
      </w:r>
    </w:p>
    <w:p w14:paraId="165715A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numberOfSigns;</w:t>
      </w:r>
    </w:p>
    <w:p w14:paraId="25E58ED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A4ACC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285721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double[] getSigns() {</w:t>
      </w:r>
    </w:p>
    <w:p w14:paraId="4476928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signs</w:t>
      </w:r>
      <w:r w:rsidRPr="00E37E49">
        <w:rPr>
          <w:rFonts w:ascii="Courier New" w:hAnsi="Courier New" w:cs="Courier New"/>
          <w:sz w:val="24"/>
          <w:szCs w:val="24"/>
        </w:rPr>
        <w:t>;</w:t>
      </w:r>
    </w:p>
    <w:p w14:paraId="13E02B6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19EDA02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C26BA0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04BCB7E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Считаем эвклидово расстояние между признаками и искомой функцией</w:t>
      </w:r>
    </w:p>
    <w:p w14:paraId="56E6F1D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 @param requiredFunction - искомая функция</w:t>
      </w:r>
    </w:p>
    <w:p w14:paraId="74D8299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14:paraId="23C1061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void countEuclidDistanceForSignsWithRequiredFunc(double[] requiredFunction) {</w:t>
      </w:r>
    </w:p>
    <w:p w14:paraId="3F14421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this.euclidDist = WorkWithNumbers.getEuclideanDistance(this.signs, requiredFunction);</w:t>
      </w:r>
    </w:p>
    <w:p w14:paraId="0738C8C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7BFC6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78F8B8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8E9BC0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String toString() {</w:t>
      </w:r>
    </w:p>
    <w:p w14:paraId="59DE17A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"Individidual{" +</w:t>
      </w:r>
    </w:p>
    <w:p w14:paraId="383F333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"signs=" + Arrays.toString(signs) +</w:t>
      </w:r>
    </w:p>
    <w:p w14:paraId="6B9CD05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", euclidDist=" + euclidDist +</w:t>
      </w:r>
    </w:p>
    <w:p w14:paraId="79F1BA7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'}';</w:t>
      </w:r>
    </w:p>
    <w:p w14:paraId="498BB38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745BA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DEDD6C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double getEuclidDist() {</w:t>
      </w:r>
    </w:p>
    <w:p w14:paraId="2856B0A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WorkWithNumbers.round(euclidDist, 10);</w:t>
      </w:r>
    </w:p>
    <w:p w14:paraId="20C4788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4F7AF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02C9BD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14:paraId="4A6244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 переопределенная функция от Comparable.</w:t>
      </w:r>
    </w:p>
    <w:p w14:paraId="36F4001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</w:rPr>
        <w:t>* нужна для того, чтобы сравнивать две особи между собой. Сравниваем особи по значению эвклидова расстояния</w:t>
      </w:r>
    </w:p>
    <w:p w14:paraId="49B577F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</w:t>
      </w:r>
      <w:r w:rsidRPr="00E37E49">
        <w:rPr>
          <w:rFonts w:ascii="Courier New" w:hAnsi="Courier New" w:cs="Courier New"/>
          <w:sz w:val="24"/>
          <w:szCs w:val="24"/>
        </w:rPr>
        <w:t xml:space="preserve"> - особь, с которой сравниваем</w:t>
      </w:r>
    </w:p>
    <w:p w14:paraId="51C8C66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 @return 1 - больше,</w:t>
      </w:r>
    </w:p>
    <w:p w14:paraId="1E703EA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         -1 - меньше,</w:t>
      </w:r>
    </w:p>
    <w:p w14:paraId="532143D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         0 - равны</w:t>
      </w:r>
    </w:p>
    <w:p w14:paraId="3E349CD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14:paraId="0372E3F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9A0431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int compareTo(Individidual ind) {</w:t>
      </w:r>
    </w:p>
    <w:p w14:paraId="443B74D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BigDecimal bd1 = BigDecimal.valueOf(this.getEuclidDist());</w:t>
      </w:r>
    </w:p>
    <w:p w14:paraId="37FE5CF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BigDecimal bd2 = BigDecimal.valueOf(ind.getEuclidDist());</w:t>
      </w:r>
    </w:p>
    <w:p w14:paraId="3441F33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bd1.compareTo(bd2);</w:t>
      </w:r>
    </w:p>
    <w:p w14:paraId="611C12E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2E7D9CF" w14:textId="0D0E92F9" w:rsidR="00C42CB1" w:rsidRDefault="00E37E49" w:rsidP="00E37E49">
      <w:pPr>
        <w:pStyle w:val="a9"/>
        <w:rPr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2DB9C" w14:textId="6D0FD5B9" w:rsidR="00C42CB1" w:rsidRDefault="00C42CB1" w:rsidP="00C42CB1">
      <w:pPr>
        <w:pStyle w:val="a9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E0A47DC" w14:textId="6455B6EC" w:rsidR="00C42CB1" w:rsidRPr="00C42CB1" w:rsidRDefault="005F7E55" w:rsidP="00C42CB1">
      <w:pPr>
        <w:pStyle w:val="23"/>
        <w:rPr>
          <w:lang w:val="en-US"/>
        </w:rPr>
      </w:pPr>
      <w:bookmarkStart w:id="14" w:name="_Toc118559265"/>
      <w:r w:rsidRPr="00326E86">
        <w:rPr>
          <w:lang w:val="en-US"/>
        </w:rPr>
        <w:t>5</w:t>
      </w:r>
      <w:r w:rsidR="00C42CB1" w:rsidRPr="00C42CB1">
        <w:rPr>
          <w:lang w:val="en-US"/>
        </w:rPr>
        <w:t xml:space="preserve">.3 </w:t>
      </w:r>
      <w:r w:rsidR="00C42CB1">
        <w:t>Кл</w:t>
      </w:r>
      <w:r w:rsidR="00C42CB1" w:rsidRPr="007C4585">
        <w:t>а</w:t>
      </w:r>
      <w:r w:rsidR="00C42CB1">
        <w:t>сс</w:t>
      </w:r>
      <w:r w:rsidR="00C42CB1" w:rsidRPr="00C42CB1">
        <w:rPr>
          <w:lang w:val="en-US"/>
        </w:rPr>
        <w:t xml:space="preserve"> </w:t>
      </w:r>
      <w:r w:rsidR="00E37E49" w:rsidRPr="00E37E49">
        <w:rPr>
          <w:lang w:val="en-US"/>
        </w:rPr>
        <w:t>Population</w:t>
      </w:r>
      <w:bookmarkEnd w:id="14"/>
    </w:p>
    <w:p w14:paraId="634FF9F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package com.company;</w:t>
      </w:r>
    </w:p>
    <w:p w14:paraId="0E36298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java.util.*;</w:t>
      </w:r>
    </w:p>
    <w:p w14:paraId="4EE469A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BB6E3D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bookmarkStart w:id="15" w:name="_Hlk118558992"/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Population </w:t>
      </w:r>
      <w:bookmarkEnd w:id="15"/>
      <w:r w:rsidRPr="00E37E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4EBE3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List&lt;Individidual&gt; population = new ArrayList&lt;&gt;(); // список особей в популяции</w:t>
      </w:r>
    </w:p>
    <w:p w14:paraId="41E31B8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int numberOfIndividual;  // количество особей</w:t>
      </w:r>
    </w:p>
    <w:p w14:paraId="40A470B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int numberOfSigns; // количество признаков</w:t>
      </w:r>
    </w:p>
    <w:p w14:paraId="7F8633A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A77F5C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private double[] requiredFunction; // искомая функция (Y)</w:t>
      </w:r>
    </w:p>
    <w:p w14:paraId="471C3C4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private double[] xForRequiredFunc; // x для искомой функции</w:t>
      </w:r>
    </w:p>
    <w:p w14:paraId="2141C5C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34DA73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Population(int numberOfIndividual, int numberOfSigns) {</w:t>
      </w:r>
    </w:p>
    <w:p w14:paraId="05155BE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this.numberOfIndividual = numberOfIndividual;</w:t>
      </w:r>
    </w:p>
    <w:p w14:paraId="1F735BE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this.numberOfSigns = numberOfSigns;</w:t>
      </w:r>
    </w:p>
    <w:p w14:paraId="27995C2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16FFBB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Находим искомую функцию</w:t>
      </w:r>
    </w:p>
    <w:p w14:paraId="0019396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xForRequiredFunc = WorkWithNumbers.getArrayFromTo(0.1, 0.1, 100);</w:t>
      </w:r>
    </w:p>
    <w:p w14:paraId="62BC2A0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requiredFunction = WorkWithNumbers.getFunction(xForRequiredFunc);</w:t>
      </w:r>
    </w:p>
    <w:p w14:paraId="67A4B01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405867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304E1C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Population() {</w:t>
      </w:r>
    </w:p>
    <w:p w14:paraId="7D56082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6884765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3CBDF40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5E4872E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Запускает генетический алгоритм. Здесь в цикле размножение, мутация и удаление особей.</w:t>
      </w:r>
    </w:p>
    <w:p w14:paraId="1C6C31F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Остановка цикла в случае, если эвклидово рассояние &lt;= 0.5</w:t>
      </w:r>
    </w:p>
    <w:p w14:paraId="7DC6108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*/</w:t>
      </w:r>
    </w:p>
    <w:p w14:paraId="3275A4B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void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startGeneticAlg</w:t>
      </w:r>
      <w:r w:rsidRPr="00E37E49">
        <w:rPr>
          <w:rFonts w:ascii="Courier New" w:hAnsi="Courier New" w:cs="Courier New"/>
          <w:sz w:val="24"/>
          <w:szCs w:val="24"/>
        </w:rPr>
        <w:t>(){</w:t>
      </w:r>
    </w:p>
    <w:p w14:paraId="663C38C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Здесь в цикле будем размножать, уничтожать особи до тех пор, пока эвклидово расстояние не будет равно 0,5.</w:t>
      </w:r>
    </w:p>
    <w:p w14:paraId="2F5AE44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final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double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EUCLIDDIST</w:t>
      </w:r>
      <w:r w:rsidRPr="00E37E49">
        <w:rPr>
          <w:rFonts w:ascii="Courier New" w:hAnsi="Courier New" w:cs="Courier New"/>
          <w:sz w:val="24"/>
          <w:szCs w:val="24"/>
        </w:rPr>
        <w:t xml:space="preserve"> = 0.01; // Остановить мутационный процесс при достижении эвклидова расстояния = 0,5.</w:t>
      </w:r>
    </w:p>
    <w:p w14:paraId="4CF4B4F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double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minEuclid</w:t>
      </w:r>
      <w:r w:rsidRPr="00E37E49">
        <w:rPr>
          <w:rFonts w:ascii="Courier New" w:hAnsi="Courier New" w:cs="Courier New"/>
          <w:sz w:val="24"/>
          <w:szCs w:val="24"/>
        </w:rPr>
        <w:t>; // посчитанное эвклидово расстояние для особей</w:t>
      </w:r>
    </w:p>
    <w:p w14:paraId="62D01A0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Individidual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indWithMinEuclidDist</w:t>
      </w:r>
      <w:r w:rsidRPr="00E37E49">
        <w:rPr>
          <w:rFonts w:ascii="Courier New" w:hAnsi="Courier New" w:cs="Courier New"/>
          <w:sz w:val="24"/>
          <w:szCs w:val="24"/>
        </w:rPr>
        <w:t>; // особь с минимальным эвклидовым расстоянием</w:t>
      </w:r>
    </w:p>
    <w:p w14:paraId="6483BA1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C86D0A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int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count</w:t>
      </w:r>
      <w:r w:rsidRPr="00E37E49">
        <w:rPr>
          <w:rFonts w:ascii="Courier New" w:hAnsi="Courier New" w:cs="Courier New"/>
          <w:sz w:val="24"/>
          <w:szCs w:val="24"/>
        </w:rPr>
        <w:t xml:space="preserve"> = 0; // кол-во популяций, прошедших цикл</w:t>
      </w:r>
    </w:p>
    <w:p w14:paraId="4AFEAD3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</w:t>
      </w:r>
      <w:r w:rsidRPr="00E37E49">
        <w:rPr>
          <w:rFonts w:ascii="Courier New" w:hAnsi="Courier New" w:cs="Courier New"/>
          <w:sz w:val="24"/>
          <w:szCs w:val="24"/>
        </w:rPr>
        <w:t xml:space="preserve"> {</w:t>
      </w:r>
    </w:p>
    <w:p w14:paraId="27490DE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// 3. Создать алгоритм, размножения и мутации, способный на каждом шаге удваивать популяцию.</w:t>
      </w:r>
    </w:p>
    <w:p w14:paraId="38A7EDE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crossoverByTwoPointOperator</w:t>
      </w:r>
      <w:r w:rsidRPr="00E37E49">
        <w:rPr>
          <w:rFonts w:ascii="Courier New" w:hAnsi="Courier New" w:cs="Courier New"/>
          <w:sz w:val="24"/>
          <w:szCs w:val="24"/>
        </w:rPr>
        <w:t>(); // двухточечный кроссовер</w:t>
      </w:r>
    </w:p>
    <w:p w14:paraId="1D5D8DB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913133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mutatePopulation</w:t>
      </w:r>
      <w:r w:rsidRPr="00E37E49">
        <w:rPr>
          <w:rFonts w:ascii="Courier New" w:hAnsi="Courier New" w:cs="Courier New"/>
          <w:sz w:val="24"/>
          <w:szCs w:val="24"/>
        </w:rPr>
        <w:t>();</w:t>
      </w:r>
    </w:p>
    <w:p w14:paraId="5BD57F2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87C926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// 4. Уничтожать половину удвоенной популяции, эвклидово расстояние признаков</w:t>
      </w:r>
    </w:p>
    <w:p w14:paraId="4E0A387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// которых максимально удалено от искомой функции.</w:t>
      </w:r>
    </w:p>
    <w:p w14:paraId="7924F10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delete</w:t>
      </w:r>
      <w:r w:rsidRPr="00E37E49">
        <w:rPr>
          <w:rFonts w:ascii="Courier New" w:hAnsi="Courier New" w:cs="Courier New"/>
          <w:sz w:val="24"/>
          <w:szCs w:val="24"/>
        </w:rPr>
        <w:t>();</w:t>
      </w:r>
    </w:p>
    <w:p w14:paraId="193FF53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5AFC82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// тут просто выводим, чтобы отслеживать набор особей</w:t>
      </w:r>
    </w:p>
    <w:p w14:paraId="039E535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System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out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println</w:t>
      </w:r>
      <w:r w:rsidRPr="00E37E49">
        <w:rPr>
          <w:rFonts w:ascii="Courier New" w:hAnsi="Courier New" w:cs="Courier New"/>
          <w:sz w:val="24"/>
          <w:szCs w:val="24"/>
        </w:rPr>
        <w:t>("************* Популяция после удаления *************");</w:t>
      </w:r>
    </w:p>
    <w:p w14:paraId="6BEFFBE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0; i &lt; population.size(); i++){</w:t>
      </w:r>
    </w:p>
    <w:p w14:paraId="709FE22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Individidual ind = population.get(i);</w:t>
      </w:r>
    </w:p>
    <w:p w14:paraId="40B4AB9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System.out.println(i + ") " + ind.toString() + " euclid=" + ind.getEuclidDist());</w:t>
      </w:r>
    </w:p>
    <w:p w14:paraId="6E27B89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04E05E0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E850EB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// Ищем минимальное эвклидовое расстояние</w:t>
      </w:r>
    </w:p>
    <w:p w14:paraId="41931F5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indWithMinEuclidDist = getIndWithMinEuclidDist(); // особь с min dist</w:t>
      </w:r>
    </w:p>
    <w:p w14:paraId="4426D6D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minEuclid = indWithMinEuclidDist.getEuclidDist();</w:t>
      </w:r>
    </w:p>
    <w:p w14:paraId="210C44A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System.out.println("МИНИМАЛЬНОЕ ЭВКЛИДОВОЕ РАССТОЯНИЕ = " + minEuclid);</w:t>
      </w:r>
    </w:p>
    <w:p w14:paraId="6EB2990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count</w:t>
      </w:r>
      <w:r w:rsidRPr="00E37E49">
        <w:rPr>
          <w:rFonts w:ascii="Courier New" w:hAnsi="Courier New" w:cs="Courier New"/>
          <w:sz w:val="24"/>
          <w:szCs w:val="24"/>
        </w:rPr>
        <w:t>++;</w:t>
      </w:r>
    </w:p>
    <w:p w14:paraId="54A489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72DF28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} </w:t>
      </w:r>
      <w:r w:rsidRPr="00E37E49">
        <w:rPr>
          <w:rFonts w:ascii="Courier New" w:hAnsi="Courier New" w:cs="Courier New"/>
          <w:sz w:val="24"/>
          <w:szCs w:val="24"/>
          <w:lang w:val="en-US"/>
        </w:rPr>
        <w:t>while</w:t>
      </w:r>
      <w:r w:rsidRPr="00E37E49">
        <w:rPr>
          <w:rFonts w:ascii="Courier New" w:hAnsi="Courier New" w:cs="Courier New"/>
          <w:sz w:val="24"/>
          <w:szCs w:val="24"/>
        </w:rPr>
        <w:t xml:space="preserve"> (</w:t>
      </w:r>
      <w:r w:rsidRPr="00E37E49">
        <w:rPr>
          <w:rFonts w:ascii="Courier New" w:hAnsi="Courier New" w:cs="Courier New"/>
          <w:sz w:val="24"/>
          <w:szCs w:val="24"/>
          <w:lang w:val="en-US"/>
        </w:rPr>
        <w:t>minEuclid</w:t>
      </w:r>
      <w:r w:rsidRPr="00E37E49">
        <w:rPr>
          <w:rFonts w:ascii="Courier New" w:hAnsi="Courier New" w:cs="Courier New"/>
          <w:sz w:val="24"/>
          <w:szCs w:val="24"/>
        </w:rPr>
        <w:t xml:space="preserve"> &gt;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EUCLIDDIST</w:t>
      </w:r>
      <w:r w:rsidRPr="00E37E49">
        <w:rPr>
          <w:rFonts w:ascii="Courier New" w:hAnsi="Courier New" w:cs="Courier New"/>
          <w:sz w:val="24"/>
          <w:szCs w:val="24"/>
        </w:rPr>
        <w:t>); // 5. Остановить мутационный процесс при достижении эвклидова расстояния = 0,5.</w:t>
      </w:r>
    </w:p>
    <w:p w14:paraId="48BE3E0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55F28C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System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out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println</w:t>
      </w:r>
      <w:r w:rsidRPr="00E37E49">
        <w:rPr>
          <w:rFonts w:ascii="Courier New" w:hAnsi="Courier New" w:cs="Courier New"/>
          <w:sz w:val="24"/>
          <w:szCs w:val="24"/>
        </w:rPr>
        <w:t xml:space="preserve">("Количество поколений, прошедших через цикл: " +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count</w:t>
      </w:r>
      <w:r w:rsidRPr="00E37E49">
        <w:rPr>
          <w:rFonts w:ascii="Courier New" w:hAnsi="Courier New" w:cs="Courier New"/>
          <w:sz w:val="24"/>
          <w:szCs w:val="24"/>
        </w:rPr>
        <w:t>);</w:t>
      </w:r>
    </w:p>
    <w:p w14:paraId="6EAB382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3995E0F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5E3875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44CC163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Создаем начальную популяцию. Создаем 20 особей и заполняем признаки особей рандомными числами при помощи </w:t>
      </w:r>
      <w:r w:rsidRPr="00E37E49">
        <w:rPr>
          <w:rFonts w:ascii="Courier New" w:hAnsi="Courier New" w:cs="Courier New"/>
          <w:sz w:val="24"/>
          <w:szCs w:val="24"/>
          <w:lang w:val="en-US"/>
        </w:rPr>
        <w:t>getRandomArray</w:t>
      </w:r>
      <w:r w:rsidRPr="00E37E49">
        <w:rPr>
          <w:rFonts w:ascii="Courier New" w:hAnsi="Courier New" w:cs="Courier New"/>
          <w:sz w:val="24"/>
          <w:szCs w:val="24"/>
        </w:rPr>
        <w:t>()</w:t>
      </w:r>
    </w:p>
    <w:p w14:paraId="647DB86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*/</w:t>
      </w:r>
    </w:p>
    <w:p w14:paraId="4618925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void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createPopulation</w:t>
      </w:r>
      <w:r w:rsidRPr="00E37E49">
        <w:rPr>
          <w:rFonts w:ascii="Courier New" w:hAnsi="Courier New" w:cs="Courier New"/>
          <w:sz w:val="24"/>
          <w:szCs w:val="24"/>
        </w:rPr>
        <w:t>(){</w:t>
      </w:r>
    </w:p>
    <w:p w14:paraId="37B24F7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создаем 20 особей, у каждой 100 признаков</w:t>
      </w:r>
    </w:p>
    <w:p w14:paraId="4EA090B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0; i &lt; numberOfIndividual; i++){</w:t>
      </w:r>
    </w:p>
    <w:p w14:paraId="00DC33D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double[] signs = WorkWithNumbers.getRandomArray(numberOfSigns, 0.0, 2.0); // массив признаков для текущей особи</w:t>
      </w:r>
    </w:p>
    <w:p w14:paraId="1ABE836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Individidual individidual = new Individidual(numberOfSigns); // создаем особь</w:t>
      </w:r>
    </w:p>
    <w:p w14:paraId="19C398E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FCE9C4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individidual.setSigns(signs); // добавляем особи признаки</w:t>
      </w:r>
    </w:p>
    <w:p w14:paraId="344DCEE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population.add(individidual); // добавляем особь в популяцию</w:t>
      </w:r>
    </w:p>
    <w:p w14:paraId="28086A3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65DE723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21D0FD2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698C921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50CD5CC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Размножение (Двухточечный ОПЕРАТОР КРОССИНГОВЕРА)</w:t>
      </w:r>
    </w:p>
    <w:p w14:paraId="716D827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В каждой хромосоме определяются две точки оператора кроссинговера,</w:t>
      </w:r>
    </w:p>
    <w:p w14:paraId="11328A8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и хромосомы обмениваются участками, расположенными между двумя точками оператора кроссинговера.</w:t>
      </w:r>
    </w:p>
    <w:p w14:paraId="5AF88C7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Точки оператора кроссинговера в двухточечном операторе кроссинговера также определяются случайно.</w:t>
      </w:r>
    </w:p>
    <w:p w14:paraId="0C32B3D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*/</w:t>
      </w:r>
    </w:p>
    <w:p w14:paraId="102AE2F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void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crossoverByTwoPointOperator</w:t>
      </w:r>
      <w:r w:rsidRPr="00E37E49">
        <w:rPr>
          <w:rFonts w:ascii="Courier New" w:hAnsi="Courier New" w:cs="Courier New"/>
          <w:sz w:val="24"/>
          <w:szCs w:val="24"/>
        </w:rPr>
        <w:t>(){</w:t>
      </w:r>
    </w:p>
    <w:p w14:paraId="585170E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1. выбираются 2 особи случайно из текущей популяции</w:t>
      </w:r>
    </w:p>
    <w:p w14:paraId="4765F61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// 1.1 для этого перемешаем arraуlist</w:t>
      </w:r>
    </w:p>
    <w:p w14:paraId="2D9F6AF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Collections.shuffle(population);</w:t>
      </w:r>
    </w:p>
    <w:p w14:paraId="57D8251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A1360D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// 1.2 и будем брать особи по порядку и попарно скрещивать</w:t>
      </w:r>
    </w:p>
    <w:p w14:paraId="7475B84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Population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resOfCrossover</w:t>
      </w:r>
      <w:r w:rsidRPr="00E37E49">
        <w:rPr>
          <w:rFonts w:ascii="Courier New" w:hAnsi="Courier New" w:cs="Courier New"/>
          <w:sz w:val="24"/>
          <w:szCs w:val="24"/>
        </w:rPr>
        <w:t xml:space="preserve"> 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new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Population</w:t>
      </w:r>
      <w:r w:rsidRPr="00E37E49">
        <w:rPr>
          <w:rFonts w:ascii="Courier New" w:hAnsi="Courier New" w:cs="Courier New"/>
          <w:sz w:val="24"/>
          <w:szCs w:val="24"/>
        </w:rPr>
        <w:t>(); // здесь храним результат скрещивания, новые сооби</w:t>
      </w:r>
    </w:p>
    <w:p w14:paraId="632BFFF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(int i = 0; i &lt; population.size() - 1; i += 2){</w:t>
      </w:r>
    </w:p>
    <w:p w14:paraId="2A06B39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// берем родителей</w:t>
      </w:r>
    </w:p>
    <w:p w14:paraId="5E23948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Individidual parent1 = population.get(i);</w:t>
      </w:r>
    </w:p>
    <w:p w14:paraId="160694A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Individidual parent2 = population.get(i + 1);</w:t>
      </w:r>
    </w:p>
    <w:p w14:paraId="1581A3B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971425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</w:rPr>
        <w:t>// скрещиваем и получаем еще две особи</w:t>
      </w:r>
    </w:p>
    <w:p w14:paraId="790A242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Individidual[] children = Individidual.crossoverByTwoPoints(parent1, parent2);</w:t>
      </w:r>
    </w:p>
    <w:p w14:paraId="15198FE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// вносим особи в популяцию</w:t>
      </w:r>
    </w:p>
    <w:p w14:paraId="10B2A9D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resOfCrossover.addInd(children[0]);</w:t>
      </w:r>
    </w:p>
    <w:p w14:paraId="312AB94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resOfCrossover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addInd</w:t>
      </w:r>
      <w:r w:rsidRPr="00E37E49">
        <w:rPr>
          <w:rFonts w:ascii="Courier New" w:hAnsi="Courier New" w:cs="Courier New"/>
          <w:sz w:val="24"/>
          <w:szCs w:val="24"/>
        </w:rPr>
        <w:t>(</w:t>
      </w:r>
      <w:r w:rsidRPr="00E37E49">
        <w:rPr>
          <w:rFonts w:ascii="Courier New" w:hAnsi="Courier New" w:cs="Courier New"/>
          <w:sz w:val="24"/>
          <w:szCs w:val="24"/>
          <w:lang w:val="en-US"/>
        </w:rPr>
        <w:t>children</w:t>
      </w:r>
      <w:r w:rsidRPr="00E37E49">
        <w:rPr>
          <w:rFonts w:ascii="Courier New" w:hAnsi="Courier New" w:cs="Courier New"/>
          <w:sz w:val="24"/>
          <w:szCs w:val="24"/>
        </w:rPr>
        <w:t>[1]);</w:t>
      </w:r>
    </w:p>
    <w:p w14:paraId="4F11E12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}</w:t>
      </w:r>
    </w:p>
    <w:p w14:paraId="7BF6AC1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135E1C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после того как посчитали новые особи добавляем их в общую популяцию:</w:t>
      </w:r>
    </w:p>
    <w:p w14:paraId="4B2351E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(Individidual ind:</w:t>
      </w:r>
    </w:p>
    <w:p w14:paraId="2509F71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resOfCrossover.getPopulation()) {</w:t>
      </w:r>
    </w:p>
    <w:p w14:paraId="0A59F87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population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add</w:t>
      </w:r>
      <w:r w:rsidRPr="00E37E49">
        <w:rPr>
          <w:rFonts w:ascii="Courier New" w:hAnsi="Courier New" w:cs="Courier New"/>
          <w:sz w:val="24"/>
          <w:szCs w:val="24"/>
        </w:rPr>
        <w:t>(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</w:t>
      </w:r>
      <w:r w:rsidRPr="00E37E49">
        <w:rPr>
          <w:rFonts w:ascii="Courier New" w:hAnsi="Courier New" w:cs="Courier New"/>
          <w:sz w:val="24"/>
          <w:szCs w:val="24"/>
        </w:rPr>
        <w:t>);</w:t>
      </w:r>
    </w:p>
    <w:p w14:paraId="389DBA6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}</w:t>
      </w:r>
    </w:p>
    <w:p w14:paraId="1605051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59A03C7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733D3CA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Метод для добавления особи в популяцию</w:t>
      </w:r>
    </w:p>
    <w:p w14:paraId="0F4DE50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</w:t>
      </w:r>
      <w:r w:rsidRPr="00E37E49">
        <w:rPr>
          <w:rFonts w:ascii="Courier New" w:hAnsi="Courier New" w:cs="Courier New"/>
          <w:sz w:val="24"/>
          <w:szCs w:val="24"/>
        </w:rPr>
        <w:t xml:space="preserve"> - особь, которую нужно добавить</w:t>
      </w:r>
    </w:p>
    <w:p w14:paraId="3A584DA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8A6FEA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void addInd(Individidual ind) {</w:t>
      </w:r>
    </w:p>
    <w:p w14:paraId="6983BBA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population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add</w:t>
      </w:r>
      <w:r w:rsidRPr="00E37E49">
        <w:rPr>
          <w:rFonts w:ascii="Courier New" w:hAnsi="Courier New" w:cs="Courier New"/>
          <w:sz w:val="24"/>
          <w:szCs w:val="24"/>
        </w:rPr>
        <w:t>(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</w:t>
      </w:r>
      <w:r w:rsidRPr="00E37E49">
        <w:rPr>
          <w:rFonts w:ascii="Courier New" w:hAnsi="Courier New" w:cs="Courier New"/>
          <w:sz w:val="24"/>
          <w:szCs w:val="24"/>
        </w:rPr>
        <w:t>);</w:t>
      </w:r>
    </w:p>
    <w:p w14:paraId="7DC3135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3FC8EAD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19E6CB1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4609408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Проводим мутацию для каждой особи</w:t>
      </w:r>
    </w:p>
    <w:p w14:paraId="6BFCCCA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5C445EE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void mutatePopulation(){</w:t>
      </w:r>
    </w:p>
    <w:p w14:paraId="45F90F1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(Individidual el:</w:t>
      </w:r>
    </w:p>
    <w:p w14:paraId="7EC4E36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population) {</w:t>
      </w:r>
    </w:p>
    <w:p w14:paraId="6254145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el.mutateInStepIncrease(requiredFunction);</w:t>
      </w:r>
    </w:p>
    <w:p w14:paraId="4E9E5E6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C98396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DE45A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8223A4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/**</w:t>
      </w:r>
    </w:p>
    <w:p w14:paraId="5423B61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 Метод для поиска и удаления максимально отдаленных особей. </w:t>
      </w:r>
      <w:r w:rsidRPr="00E37E49">
        <w:rPr>
          <w:rFonts w:ascii="Courier New" w:hAnsi="Courier New" w:cs="Courier New"/>
          <w:sz w:val="24"/>
          <w:szCs w:val="24"/>
        </w:rPr>
        <w:t>Сначала сортируем по эвклидову</w:t>
      </w:r>
    </w:p>
    <w:p w14:paraId="790DCF5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расстоянию, а затем удаляем вторую часть с наибольшими значениями.</w:t>
      </w:r>
    </w:p>
    <w:p w14:paraId="21D8634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*/</w:t>
      </w:r>
    </w:p>
    <w:p w14:paraId="0564408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void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delete</w:t>
      </w:r>
      <w:r w:rsidRPr="00E37E49">
        <w:rPr>
          <w:rFonts w:ascii="Courier New" w:hAnsi="Courier New" w:cs="Courier New"/>
          <w:sz w:val="24"/>
          <w:szCs w:val="24"/>
        </w:rPr>
        <w:t>() {</w:t>
      </w:r>
    </w:p>
    <w:p w14:paraId="720C504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здесь сортируем популяцию по возрастанию эвклидового расстояния</w:t>
      </w:r>
    </w:p>
    <w:p w14:paraId="5D71DBA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sortByEuclid</w:t>
      </w:r>
      <w:r w:rsidRPr="00E37E49">
        <w:rPr>
          <w:rFonts w:ascii="Courier New" w:hAnsi="Courier New" w:cs="Courier New"/>
          <w:sz w:val="24"/>
          <w:szCs w:val="24"/>
        </w:rPr>
        <w:t>();</w:t>
      </w:r>
    </w:p>
    <w:p w14:paraId="7404D11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77D5378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удаляем половину (элементы, которые идут после среднего)</w:t>
      </w:r>
    </w:p>
    <w:p w14:paraId="49BFA19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int mid = population.size() / 2; // индекс среднего элемента</w:t>
      </w:r>
    </w:p>
    <w:p w14:paraId="57A6E13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System.out.println("mid=" + mid);</w:t>
      </w:r>
    </w:p>
    <w:p w14:paraId="381AE02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A155A6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// формируем новую популяцию</w:t>
      </w:r>
    </w:p>
    <w:p w14:paraId="203B254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в нее включаем половину особей (тех, у кого эвклидово расстояние минимально)</w:t>
      </w:r>
    </w:p>
    <w:p w14:paraId="1810C25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ArrayList&lt;Individidual&gt; newPopulation = new ArrayList&lt;&gt;();</w:t>
      </w:r>
    </w:p>
    <w:p w14:paraId="55FB94D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mid; i++){</w:t>
      </w:r>
    </w:p>
    <w:p w14:paraId="2F8AAA4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newPopulation.add(population.get(i));</w:t>
      </w:r>
    </w:p>
    <w:p w14:paraId="75B3C81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0D0F700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449580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теперь новая популяция заняла место старой:</w:t>
      </w:r>
    </w:p>
    <w:p w14:paraId="2CC36AE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population</w:t>
      </w:r>
      <w:r w:rsidRPr="00E37E49">
        <w:rPr>
          <w:rFonts w:ascii="Courier New" w:hAnsi="Courier New" w:cs="Courier New"/>
          <w:sz w:val="24"/>
          <w:szCs w:val="24"/>
        </w:rPr>
        <w:t xml:space="preserve"> 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newPopulation</w:t>
      </w:r>
      <w:r w:rsidRPr="00E37E49">
        <w:rPr>
          <w:rFonts w:ascii="Courier New" w:hAnsi="Courier New" w:cs="Courier New"/>
          <w:sz w:val="24"/>
          <w:szCs w:val="24"/>
        </w:rPr>
        <w:t>;</w:t>
      </w:r>
    </w:p>
    <w:p w14:paraId="5FE7D4C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5BDB12D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7E6D8FB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4C2EB39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Функция для сортировки особей по возрастанию по эвклидовому расстоянию между</w:t>
      </w:r>
    </w:p>
    <w:p w14:paraId="36ABD77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признаками особи и искомой функцией</w:t>
      </w:r>
    </w:p>
    <w:p w14:paraId="7975812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*/</w:t>
      </w:r>
    </w:p>
    <w:p w14:paraId="2BE9040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void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sortByEuclid</w:t>
      </w:r>
      <w:r w:rsidRPr="00E37E49">
        <w:rPr>
          <w:rFonts w:ascii="Courier New" w:hAnsi="Courier New" w:cs="Courier New"/>
          <w:sz w:val="24"/>
          <w:szCs w:val="24"/>
        </w:rPr>
        <w:t>(){</w:t>
      </w:r>
    </w:p>
    <w:p w14:paraId="254D077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// считаем эвклидово расстояние для всех особей</w:t>
      </w:r>
    </w:p>
    <w:p w14:paraId="1724488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 (Individidual ind:</w:t>
      </w:r>
    </w:p>
    <w:p w14:paraId="65FF5D4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population) {</w:t>
      </w:r>
    </w:p>
    <w:p w14:paraId="10A943E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ind.countEuclidDistanceForSignsWithRequiredFunc(requiredFunction); // сравниваем с искомой функцией</w:t>
      </w:r>
    </w:p>
    <w:p w14:paraId="489EE51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C7539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3DF609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здесь сортируем популяцию по возрастанию</w:t>
      </w:r>
    </w:p>
    <w:p w14:paraId="2B8A31D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Collections.sort(population, new Comparator&lt;Individidual&gt;() {</w:t>
      </w:r>
    </w:p>
    <w:p w14:paraId="6FA5DD0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91DB8B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public int compare(Individidual o1, Individidual o2) {</w:t>
      </w:r>
    </w:p>
    <w:p w14:paraId="1444873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   return o1.compareTo(o2);</w:t>
      </w:r>
    </w:p>
    <w:p w14:paraId="24044C6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F3FC2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521E7F1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FDDA3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3AA23F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313176A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String toString() {</w:t>
      </w:r>
    </w:p>
    <w:p w14:paraId="51A1643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String formatted = "";</w:t>
      </w:r>
    </w:p>
    <w:p w14:paraId="378E8EB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306ACB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population.size(); i++){</w:t>
      </w:r>
    </w:p>
    <w:p w14:paraId="621BFFC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formatted += i + ") ";</w:t>
      </w:r>
    </w:p>
    <w:p w14:paraId="6731654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formatted += population.get(i).toString();</w:t>
      </w:r>
    </w:p>
    <w:p w14:paraId="6D06BCF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formatted</w:t>
      </w:r>
      <w:r w:rsidRPr="00E37E49">
        <w:rPr>
          <w:rFonts w:ascii="Courier New" w:hAnsi="Courier New" w:cs="Courier New"/>
          <w:sz w:val="24"/>
          <w:szCs w:val="24"/>
        </w:rPr>
        <w:t xml:space="preserve"> += "\</w:t>
      </w:r>
      <w:r w:rsidRPr="00E37E49">
        <w:rPr>
          <w:rFonts w:ascii="Courier New" w:hAnsi="Courier New" w:cs="Courier New"/>
          <w:sz w:val="24"/>
          <w:szCs w:val="24"/>
          <w:lang w:val="en-US"/>
        </w:rPr>
        <w:t>n</w:t>
      </w:r>
      <w:r w:rsidRPr="00E37E49">
        <w:rPr>
          <w:rFonts w:ascii="Courier New" w:hAnsi="Courier New" w:cs="Courier New"/>
          <w:sz w:val="24"/>
          <w:szCs w:val="24"/>
        </w:rPr>
        <w:t>";</w:t>
      </w:r>
    </w:p>
    <w:p w14:paraId="368C32B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}</w:t>
      </w:r>
    </w:p>
    <w:p w14:paraId="3B82480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1011510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formatted</w:t>
      </w:r>
      <w:r w:rsidRPr="00E37E49">
        <w:rPr>
          <w:rFonts w:ascii="Courier New" w:hAnsi="Courier New" w:cs="Courier New"/>
          <w:sz w:val="24"/>
          <w:szCs w:val="24"/>
        </w:rPr>
        <w:t>;</w:t>
      </w:r>
    </w:p>
    <w:p w14:paraId="035EBE1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}</w:t>
      </w:r>
    </w:p>
    <w:p w14:paraId="64AEF01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63E632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426D8D4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Выводит особь с минимальным эвклидовым расстоянием.</w:t>
      </w:r>
    </w:p>
    <w:p w14:paraId="7FD0CD2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особь с наименьшим значением эвклидового расстояния среди всей популяции</w:t>
      </w:r>
    </w:p>
    <w:p w14:paraId="085B498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311FA8E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Individidual getIndWithMinEuclidDist(){</w:t>
      </w:r>
    </w:p>
    <w:p w14:paraId="269FE4B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минимум = первому элементу</w:t>
      </w:r>
    </w:p>
    <w:p w14:paraId="5F14F8F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Individidual indWithMinEuclid = population.get(0);</w:t>
      </w:r>
    </w:p>
    <w:p w14:paraId="429F40E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28A4B8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смотрим по всей популяции</w:t>
      </w:r>
    </w:p>
    <w:p w14:paraId="3E7FE01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(Individidual ind:</w:t>
      </w:r>
    </w:p>
    <w:p w14:paraId="4AC5BEB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 population) {</w:t>
      </w:r>
    </w:p>
    <w:p w14:paraId="1F32F1F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double minEuclidDist = indWithMinEuclid.getEuclidDist(); // смотрим минимум на данный момент</w:t>
      </w:r>
    </w:p>
    <w:p w14:paraId="007A398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if</w:t>
      </w:r>
      <w:r w:rsidRPr="00E37E49">
        <w:rPr>
          <w:rFonts w:ascii="Courier New" w:hAnsi="Courier New" w:cs="Courier New"/>
          <w:sz w:val="24"/>
          <w:szCs w:val="24"/>
        </w:rPr>
        <w:t xml:space="preserve"> (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</w:t>
      </w:r>
      <w:r w:rsidRPr="00E37E49">
        <w:rPr>
          <w:rFonts w:ascii="Courier New" w:hAnsi="Courier New" w:cs="Courier New"/>
          <w:sz w:val="24"/>
          <w:szCs w:val="24"/>
        </w:rPr>
        <w:t>.</w:t>
      </w:r>
      <w:r w:rsidRPr="00E37E49">
        <w:rPr>
          <w:rFonts w:ascii="Courier New" w:hAnsi="Courier New" w:cs="Courier New"/>
          <w:sz w:val="24"/>
          <w:szCs w:val="24"/>
          <w:lang w:val="en-US"/>
        </w:rPr>
        <w:t>getEuclidDist</w:t>
      </w:r>
      <w:r w:rsidRPr="00E37E49">
        <w:rPr>
          <w:rFonts w:ascii="Courier New" w:hAnsi="Courier New" w:cs="Courier New"/>
          <w:sz w:val="24"/>
          <w:szCs w:val="24"/>
        </w:rPr>
        <w:t xml:space="preserve">() &lt; </w:t>
      </w:r>
      <w:r w:rsidRPr="00E37E49">
        <w:rPr>
          <w:rFonts w:ascii="Courier New" w:hAnsi="Courier New" w:cs="Courier New"/>
          <w:sz w:val="24"/>
          <w:szCs w:val="24"/>
          <w:lang w:val="en-US"/>
        </w:rPr>
        <w:t>minEuclidDist</w:t>
      </w:r>
      <w:r w:rsidRPr="00E37E49">
        <w:rPr>
          <w:rFonts w:ascii="Courier New" w:hAnsi="Courier New" w:cs="Courier New"/>
          <w:sz w:val="24"/>
          <w:szCs w:val="24"/>
        </w:rPr>
        <w:t>){ // если он меньше то это новый минимум</w:t>
      </w:r>
    </w:p>
    <w:p w14:paraId="6BFD8F8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indWithMinEuclid = ind;</w:t>
      </w:r>
    </w:p>
    <w:p w14:paraId="7977798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77DBC1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DA63B1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D35AEC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indWithMinEuclid;</w:t>
      </w:r>
    </w:p>
    <w:p w14:paraId="6F7E144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DDC74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132F1F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List&lt;Individidual&gt; getPopulation() {</w:t>
      </w:r>
    </w:p>
    <w:p w14:paraId="3A7A79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population;</w:t>
      </w:r>
    </w:p>
    <w:p w14:paraId="078601B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FCA6B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993ACA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double[] getRequiredFunction() {</w:t>
      </w:r>
    </w:p>
    <w:p w14:paraId="0152EF5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requiredFunction;</w:t>
      </w:r>
    </w:p>
    <w:p w14:paraId="65B4955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D17E3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EE52E2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double[] getxForRequiredFunc() {</w:t>
      </w:r>
    </w:p>
    <w:p w14:paraId="09292E6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xForRequiredFunc;</w:t>
      </w:r>
    </w:p>
    <w:p w14:paraId="0BE68FF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2CFEE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0BF091B" w14:textId="1D1DBF6F" w:rsidR="00C42CB1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45C71D" w14:textId="77777777" w:rsidR="00E37E49" w:rsidRPr="00DF21D4" w:rsidRDefault="00E37E49" w:rsidP="00E37E49">
      <w:pPr>
        <w:pStyle w:val="a9"/>
        <w:rPr>
          <w:lang w:val="en-US"/>
        </w:rPr>
      </w:pPr>
    </w:p>
    <w:p w14:paraId="409EC710" w14:textId="7D8BCDC9" w:rsidR="003D24B7" w:rsidRDefault="005F7E55" w:rsidP="003D24B7">
      <w:pPr>
        <w:pStyle w:val="23"/>
        <w:rPr>
          <w:lang w:val="en-US"/>
        </w:rPr>
      </w:pPr>
      <w:bookmarkStart w:id="16" w:name="_Toc118559266"/>
      <w:r w:rsidRPr="00326E86">
        <w:rPr>
          <w:lang w:val="en-US"/>
        </w:rPr>
        <w:t>5</w:t>
      </w:r>
      <w:r w:rsidR="003D24B7" w:rsidRPr="00C42CB1">
        <w:rPr>
          <w:lang w:val="en-US"/>
        </w:rPr>
        <w:t>.</w:t>
      </w:r>
      <w:r w:rsidR="003D24B7" w:rsidRPr="00DF21D4">
        <w:rPr>
          <w:lang w:val="en-US"/>
        </w:rPr>
        <w:t>4</w:t>
      </w:r>
      <w:r w:rsidR="003D24B7" w:rsidRPr="00C42CB1">
        <w:rPr>
          <w:lang w:val="en-US"/>
        </w:rPr>
        <w:t xml:space="preserve"> </w:t>
      </w:r>
      <w:r w:rsidR="003D24B7">
        <w:t>Кл</w:t>
      </w:r>
      <w:r w:rsidR="003D24B7" w:rsidRPr="007C4585">
        <w:t>а</w:t>
      </w:r>
      <w:r w:rsidR="003D24B7">
        <w:t>сс</w:t>
      </w:r>
      <w:r w:rsidR="003D24B7" w:rsidRPr="00C42CB1">
        <w:rPr>
          <w:lang w:val="en-US"/>
        </w:rPr>
        <w:t xml:space="preserve"> </w:t>
      </w:r>
      <w:r w:rsidR="00E37E49" w:rsidRPr="00E37E49">
        <w:rPr>
          <w:lang w:val="en-US"/>
        </w:rPr>
        <w:t>WorkWithNumbers</w:t>
      </w:r>
      <w:bookmarkEnd w:id="16"/>
    </w:p>
    <w:p w14:paraId="361064D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package com.company;</w:t>
      </w:r>
    </w:p>
    <w:p w14:paraId="2DF8E53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07E64C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import java.util.Random;</w:t>
      </w:r>
    </w:p>
    <w:p w14:paraId="4BECA1B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0050CF9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public</w:t>
      </w: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class</w:t>
      </w: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bookmarkStart w:id="17" w:name="_Hlk118559041"/>
      <w:r w:rsidRPr="00E37E49">
        <w:rPr>
          <w:rFonts w:ascii="Courier New" w:hAnsi="Courier New" w:cs="Courier New"/>
          <w:sz w:val="24"/>
          <w:szCs w:val="24"/>
          <w:lang w:val="en-US"/>
        </w:rPr>
        <w:t>WorkWithNumbers</w:t>
      </w: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bookmarkEnd w:id="17"/>
      <w:r w:rsidRPr="00326E8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F9355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2540CC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/**</w:t>
      </w:r>
    </w:p>
    <w:p w14:paraId="1D7B138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Получить рандомное число от </w:t>
      </w:r>
      <w:r w:rsidRPr="00E37E49">
        <w:rPr>
          <w:rFonts w:ascii="Courier New" w:hAnsi="Courier New" w:cs="Courier New"/>
          <w:sz w:val="24"/>
          <w:szCs w:val="24"/>
          <w:lang w:val="en-US"/>
        </w:rPr>
        <w:t>a</w:t>
      </w:r>
      <w:r w:rsidRPr="00E37E49">
        <w:rPr>
          <w:rFonts w:ascii="Courier New" w:hAnsi="Courier New" w:cs="Courier New"/>
          <w:sz w:val="24"/>
          <w:szCs w:val="24"/>
        </w:rPr>
        <w:t xml:space="preserve"> до </w:t>
      </w:r>
      <w:r w:rsidRPr="00E37E49">
        <w:rPr>
          <w:rFonts w:ascii="Courier New" w:hAnsi="Courier New" w:cs="Courier New"/>
          <w:sz w:val="24"/>
          <w:szCs w:val="24"/>
          <w:lang w:val="en-US"/>
        </w:rPr>
        <w:t>b</w:t>
      </w:r>
    </w:p>
    <w:p w14:paraId="15A8BE7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a</w:t>
      </w:r>
      <w:r w:rsidRPr="00E37E49">
        <w:rPr>
          <w:rFonts w:ascii="Courier New" w:hAnsi="Courier New" w:cs="Courier New"/>
          <w:sz w:val="24"/>
          <w:szCs w:val="24"/>
        </w:rPr>
        <w:t xml:space="preserve"> Начальное значение диапазона - "от"</w:t>
      </w:r>
    </w:p>
    <w:p w14:paraId="059EC8D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b</w:t>
      </w:r>
      <w:r w:rsidRPr="00E37E49">
        <w:rPr>
          <w:rFonts w:ascii="Courier New" w:hAnsi="Courier New" w:cs="Courier New"/>
          <w:sz w:val="24"/>
          <w:szCs w:val="24"/>
        </w:rPr>
        <w:t xml:space="preserve"> Конечное значение диапазона - "до"</w:t>
      </w:r>
    </w:p>
    <w:p w14:paraId="378AFCF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рандомное число от </w:t>
      </w:r>
      <w:r w:rsidRPr="00E37E49">
        <w:rPr>
          <w:rFonts w:ascii="Courier New" w:hAnsi="Courier New" w:cs="Courier New"/>
          <w:sz w:val="24"/>
          <w:szCs w:val="24"/>
          <w:lang w:val="en-US"/>
        </w:rPr>
        <w:t>a</w:t>
      </w:r>
      <w:r w:rsidRPr="00E37E49">
        <w:rPr>
          <w:rFonts w:ascii="Courier New" w:hAnsi="Courier New" w:cs="Courier New"/>
          <w:sz w:val="24"/>
          <w:szCs w:val="24"/>
        </w:rPr>
        <w:t xml:space="preserve"> до </w:t>
      </w:r>
      <w:r w:rsidRPr="00E37E49">
        <w:rPr>
          <w:rFonts w:ascii="Courier New" w:hAnsi="Courier New" w:cs="Courier New"/>
          <w:sz w:val="24"/>
          <w:szCs w:val="24"/>
          <w:lang w:val="en-US"/>
        </w:rPr>
        <w:t>b</w:t>
      </w:r>
    </w:p>
    <w:p w14:paraId="6A17D0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2EB005A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1D4CDF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// static Random random = new Random();</w:t>
      </w:r>
    </w:p>
    <w:p w14:paraId="4BEDC2A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int getRandomFromTo(int a, int b){</w:t>
      </w:r>
    </w:p>
    <w:p w14:paraId="7B51AFF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// return a + (random.nextInt(1) * b);</w:t>
      </w:r>
    </w:p>
    <w:p w14:paraId="07D9CB5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(int) (a + (Math.random() * b));</w:t>
      </w:r>
    </w:p>
    <w:p w14:paraId="495A8C4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31C3E75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38FD2B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7F94BBC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Общая формула евклидова расстояния для </w:t>
      </w:r>
      <w:r w:rsidRPr="00E37E49">
        <w:rPr>
          <w:rFonts w:ascii="Courier New" w:hAnsi="Courier New" w:cs="Courier New"/>
          <w:sz w:val="24"/>
          <w:szCs w:val="24"/>
          <w:lang w:val="en-US"/>
        </w:rPr>
        <w:t>n</w:t>
      </w:r>
      <w:r w:rsidRPr="00E37E49">
        <w:rPr>
          <w:rFonts w:ascii="Courier New" w:hAnsi="Courier New" w:cs="Courier New"/>
          <w:sz w:val="24"/>
          <w:szCs w:val="24"/>
        </w:rPr>
        <w:t>-мерного случая (</w:t>
      </w:r>
      <w:r w:rsidRPr="00E37E49">
        <w:rPr>
          <w:rFonts w:ascii="Courier New" w:hAnsi="Courier New" w:cs="Courier New"/>
          <w:sz w:val="24"/>
          <w:szCs w:val="24"/>
          <w:lang w:val="en-US"/>
        </w:rPr>
        <w:t>n</w:t>
      </w:r>
      <w:r w:rsidRPr="00E37E49">
        <w:rPr>
          <w:rFonts w:ascii="Courier New" w:hAnsi="Courier New" w:cs="Courier New"/>
          <w:sz w:val="24"/>
          <w:szCs w:val="24"/>
        </w:rPr>
        <w:t xml:space="preserve"> переменных)</w:t>
      </w:r>
    </w:p>
    <w:p w14:paraId="07F5C68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x</w:t>
      </w:r>
      <w:r w:rsidRPr="00E37E49">
        <w:rPr>
          <w:rFonts w:ascii="Courier New" w:hAnsi="Courier New" w:cs="Courier New"/>
          <w:sz w:val="24"/>
          <w:szCs w:val="24"/>
        </w:rPr>
        <w:t xml:space="preserve"> - первая точка</w:t>
      </w:r>
    </w:p>
    <w:p w14:paraId="7ACEB44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y</w:t>
      </w:r>
      <w:r w:rsidRPr="00E37E49">
        <w:rPr>
          <w:rFonts w:ascii="Courier New" w:hAnsi="Courier New" w:cs="Courier New"/>
          <w:sz w:val="24"/>
          <w:szCs w:val="24"/>
        </w:rPr>
        <w:t xml:space="preserve"> - вторая точка</w:t>
      </w:r>
    </w:p>
    <w:p w14:paraId="66E8378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5A7278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double getEuclideanDistance(double[] x, double[] y){</w:t>
      </w:r>
    </w:p>
    <w:p w14:paraId="28A579E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 d = 0;</w:t>
      </w:r>
    </w:p>
    <w:p w14:paraId="6F4294E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6857DAD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x.length; i++){</w:t>
      </w:r>
    </w:p>
    <w:p w14:paraId="0D72E0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d += Math.pow( ( x[i] - y[i] ), 2 );</w:t>
      </w:r>
    </w:p>
    <w:p w14:paraId="0B2497D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5E0E8A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 = Math.sqrt(d);</w:t>
      </w:r>
    </w:p>
    <w:p w14:paraId="7049D2D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B2B48B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d;</w:t>
      </w:r>
    </w:p>
    <w:p w14:paraId="26918BF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38B45E4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7A9081F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14D6838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Общая формула евклидова расстояния для 2-мерного случая</w:t>
      </w:r>
    </w:p>
    <w:p w14:paraId="047F83C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x</w:t>
      </w:r>
      <w:r w:rsidRPr="00E37E49">
        <w:rPr>
          <w:rFonts w:ascii="Courier New" w:hAnsi="Courier New" w:cs="Courier New"/>
          <w:sz w:val="24"/>
          <w:szCs w:val="24"/>
        </w:rPr>
        <w:t xml:space="preserve"> - первая точка</w:t>
      </w:r>
    </w:p>
    <w:p w14:paraId="2AEECDD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y</w:t>
      </w:r>
      <w:r w:rsidRPr="00E37E49">
        <w:rPr>
          <w:rFonts w:ascii="Courier New" w:hAnsi="Courier New" w:cs="Courier New"/>
          <w:sz w:val="24"/>
          <w:szCs w:val="24"/>
        </w:rPr>
        <w:t xml:space="preserve"> - вторая точка</w:t>
      </w:r>
    </w:p>
    <w:p w14:paraId="265CAB6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4C2905A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double getEuclideanDistance(double x, double y){</w:t>
      </w:r>
    </w:p>
    <w:p w14:paraId="5CCBCDE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 d;</w:t>
      </w:r>
    </w:p>
    <w:p w14:paraId="11A82EF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 = Math.pow( (x - y), 2 );</w:t>
      </w:r>
    </w:p>
    <w:p w14:paraId="7C1F0EE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 = Math.sqrt(d);</w:t>
      </w:r>
    </w:p>
    <w:p w14:paraId="4E8B84D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d;</w:t>
      </w:r>
    </w:p>
    <w:p w14:paraId="59740C8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5411DB3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4C13484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1AC7FB2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04FB8FB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Создание массива </w:t>
      </w:r>
      <w:r w:rsidRPr="00E37E49">
        <w:rPr>
          <w:rFonts w:ascii="Courier New" w:hAnsi="Courier New" w:cs="Courier New"/>
          <w:sz w:val="24"/>
          <w:szCs w:val="24"/>
          <w:lang w:val="en-US"/>
        </w:rPr>
        <w:t>double</w:t>
      </w:r>
      <w:r w:rsidRPr="00E37E49">
        <w:rPr>
          <w:rFonts w:ascii="Courier New" w:hAnsi="Courier New" w:cs="Courier New"/>
          <w:sz w:val="24"/>
          <w:szCs w:val="24"/>
        </w:rPr>
        <w:t xml:space="preserve"> со случайными числами</w:t>
      </w:r>
    </w:p>
    <w:p w14:paraId="41C62DD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countOfElements</w:t>
      </w:r>
      <w:r w:rsidRPr="00E37E49">
        <w:rPr>
          <w:rFonts w:ascii="Courier New" w:hAnsi="Courier New" w:cs="Courier New"/>
          <w:sz w:val="24"/>
          <w:szCs w:val="24"/>
        </w:rPr>
        <w:t xml:space="preserve"> - количество элементов, которые нужно сгенерировать</w:t>
      </w:r>
    </w:p>
    <w:p w14:paraId="6AD84A7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rangeMin</w:t>
      </w:r>
      <w:r w:rsidRPr="00E37E49">
        <w:rPr>
          <w:rFonts w:ascii="Courier New" w:hAnsi="Courier New" w:cs="Courier New"/>
          <w:sz w:val="24"/>
          <w:szCs w:val="24"/>
        </w:rPr>
        <w:t xml:space="preserve"> - от этого числа начнется генериция</w:t>
      </w:r>
    </w:p>
    <w:p w14:paraId="06ADC97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lastRenderedPageBreak/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rangeMax</w:t>
      </w:r>
      <w:r w:rsidRPr="00E37E49">
        <w:rPr>
          <w:rFonts w:ascii="Courier New" w:hAnsi="Courier New" w:cs="Courier New"/>
          <w:sz w:val="24"/>
          <w:szCs w:val="24"/>
        </w:rPr>
        <w:t xml:space="preserve"> - до этого числа будем генерировать</w:t>
      </w:r>
    </w:p>
    <w:p w14:paraId="5417AFD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 @return массив чисел</w:t>
      </w:r>
    </w:p>
    <w:p w14:paraId="2BC135A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*/</w:t>
      </w:r>
    </w:p>
    <w:p w14:paraId="2E3509A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double[] getRandomArray(int countOfElements, double rangeMin, double rangeMax) {</w:t>
      </w:r>
    </w:p>
    <w:p w14:paraId="43BF793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double[] randomArray = new double[countOfElements];</w:t>
      </w:r>
    </w:p>
    <w:p w14:paraId="239B473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Random r = new Random();</w:t>
      </w:r>
    </w:p>
    <w:p w14:paraId="1708075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A0D44FB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for(int i = 0; i &lt; countOfElements; ++i) {</w:t>
      </w:r>
    </w:p>
    <w:p w14:paraId="5A1C1E8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randomArray[i] = rangeMin + (rangeMax - rangeMin) * r.nextDouble();</w:t>
      </w:r>
    </w:p>
    <w:p w14:paraId="03CB4C7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randomArray[i] = round(randomArray[i], 10);</w:t>
      </w:r>
    </w:p>
    <w:p w14:paraId="2940AED9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6E86">
        <w:rPr>
          <w:rFonts w:ascii="Courier New" w:hAnsi="Courier New" w:cs="Courier New"/>
          <w:sz w:val="24"/>
          <w:szCs w:val="24"/>
        </w:rPr>
        <w:t>}</w:t>
      </w:r>
    </w:p>
    <w:p w14:paraId="318070DB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277659FA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326E86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randomArray</w:t>
      </w:r>
      <w:r w:rsidRPr="00326E86">
        <w:rPr>
          <w:rFonts w:ascii="Courier New" w:hAnsi="Courier New" w:cs="Courier New"/>
          <w:sz w:val="24"/>
          <w:szCs w:val="24"/>
        </w:rPr>
        <w:t>;</w:t>
      </w:r>
    </w:p>
    <w:p w14:paraId="02668C30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</w:rPr>
        <w:t xml:space="preserve">    }</w:t>
      </w:r>
    </w:p>
    <w:p w14:paraId="331CC20A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714CC0B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/**</w:t>
      </w:r>
    </w:p>
    <w:p w14:paraId="288B11F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Создание массива с заданным шагом от точки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start</w:t>
      </w:r>
      <w:r w:rsidRPr="00E37E49">
        <w:rPr>
          <w:rFonts w:ascii="Courier New" w:hAnsi="Courier New" w:cs="Courier New"/>
          <w:sz w:val="24"/>
          <w:szCs w:val="24"/>
        </w:rPr>
        <w:t xml:space="preserve"> до точки </w:t>
      </w:r>
      <w:r w:rsidRPr="00E37E49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7A3CFB9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 xml:space="preserve"> - шаг</w:t>
      </w:r>
    </w:p>
    <w:p w14:paraId="108C6E9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start</w:t>
      </w:r>
      <w:r w:rsidRPr="00E37E49">
        <w:rPr>
          <w:rFonts w:ascii="Courier New" w:hAnsi="Courier New" w:cs="Courier New"/>
          <w:sz w:val="24"/>
          <w:szCs w:val="24"/>
        </w:rPr>
        <w:t xml:space="preserve"> - начальная точка</w:t>
      </w:r>
    </w:p>
    <w:p w14:paraId="767AE985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countOfElements</w:t>
      </w:r>
      <w:r w:rsidRPr="00E37E49">
        <w:rPr>
          <w:rFonts w:ascii="Courier New" w:hAnsi="Courier New" w:cs="Courier New"/>
          <w:sz w:val="24"/>
          <w:szCs w:val="24"/>
        </w:rPr>
        <w:t xml:space="preserve"> - кол-во элементов, которое нужно сгенерить</w:t>
      </w:r>
    </w:p>
    <w:p w14:paraId="645D97A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758F400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double[] getArrayFromTo(double step, double start, int countOfElements){</w:t>
      </w:r>
    </w:p>
    <w:p w14:paraId="1398110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double[] result = new double[countOfElements];</w:t>
      </w:r>
    </w:p>
    <w:p w14:paraId="4BD2144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result[0] = start;</w:t>
      </w:r>
    </w:p>
    <w:p w14:paraId="5560E6B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0180158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k = 1; k &lt; countOfElements; k++){</w:t>
      </w:r>
    </w:p>
    <w:p w14:paraId="29C5EEF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result</w:t>
      </w:r>
      <w:r w:rsidRPr="00E37E49">
        <w:rPr>
          <w:rFonts w:ascii="Courier New" w:hAnsi="Courier New" w:cs="Courier New"/>
          <w:sz w:val="24"/>
          <w:szCs w:val="24"/>
        </w:rPr>
        <w:t>[</w:t>
      </w:r>
      <w:r w:rsidRPr="00E37E49">
        <w:rPr>
          <w:rFonts w:ascii="Courier New" w:hAnsi="Courier New" w:cs="Courier New"/>
          <w:sz w:val="24"/>
          <w:szCs w:val="24"/>
          <w:lang w:val="en-US"/>
        </w:rPr>
        <w:t>k</w:t>
      </w:r>
      <w:r w:rsidRPr="00E37E49">
        <w:rPr>
          <w:rFonts w:ascii="Courier New" w:hAnsi="Courier New" w:cs="Courier New"/>
          <w:sz w:val="24"/>
          <w:szCs w:val="24"/>
        </w:rPr>
        <w:t xml:space="preserve">] =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result</w:t>
      </w:r>
      <w:r w:rsidRPr="00E37E49">
        <w:rPr>
          <w:rFonts w:ascii="Courier New" w:hAnsi="Courier New" w:cs="Courier New"/>
          <w:sz w:val="24"/>
          <w:szCs w:val="24"/>
        </w:rPr>
        <w:t>[</w:t>
      </w:r>
      <w:r w:rsidRPr="00E37E49">
        <w:rPr>
          <w:rFonts w:ascii="Courier New" w:hAnsi="Courier New" w:cs="Courier New"/>
          <w:sz w:val="24"/>
          <w:szCs w:val="24"/>
          <w:lang w:val="en-US"/>
        </w:rPr>
        <w:t>k</w:t>
      </w:r>
      <w:r w:rsidRPr="00E37E49">
        <w:rPr>
          <w:rFonts w:ascii="Courier New" w:hAnsi="Courier New" w:cs="Courier New"/>
          <w:sz w:val="24"/>
          <w:szCs w:val="24"/>
        </w:rPr>
        <w:t xml:space="preserve"> - 1] + </w:t>
      </w:r>
      <w:r w:rsidRPr="00E37E49">
        <w:rPr>
          <w:rFonts w:ascii="Courier New" w:hAnsi="Courier New" w:cs="Courier New"/>
          <w:sz w:val="24"/>
          <w:szCs w:val="24"/>
          <w:lang w:val="en-US"/>
        </w:rPr>
        <w:t>step</w:t>
      </w:r>
      <w:r w:rsidRPr="00E37E49">
        <w:rPr>
          <w:rFonts w:ascii="Courier New" w:hAnsi="Courier New" w:cs="Courier New"/>
          <w:sz w:val="24"/>
          <w:szCs w:val="24"/>
        </w:rPr>
        <w:t>; // считаем значение прибавив к нему шаг</w:t>
      </w:r>
    </w:p>
    <w:p w14:paraId="296CA8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result[k] = round(result[k], 10); // округляем</w:t>
      </w:r>
    </w:p>
    <w:p w14:paraId="487B0D1C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26E86">
        <w:rPr>
          <w:rFonts w:ascii="Courier New" w:hAnsi="Courier New" w:cs="Courier New"/>
          <w:sz w:val="24"/>
          <w:szCs w:val="24"/>
        </w:rPr>
        <w:t>}</w:t>
      </w:r>
    </w:p>
    <w:p w14:paraId="33B2CAD2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326E86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result</w:t>
      </w:r>
      <w:r w:rsidRPr="00326E86">
        <w:rPr>
          <w:rFonts w:ascii="Courier New" w:hAnsi="Courier New" w:cs="Courier New"/>
          <w:sz w:val="24"/>
          <w:szCs w:val="24"/>
        </w:rPr>
        <w:t>;</w:t>
      </w:r>
    </w:p>
    <w:p w14:paraId="6D1B9BC6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</w:rPr>
        <w:t xml:space="preserve">    }</w:t>
      </w:r>
    </w:p>
    <w:p w14:paraId="5733F1B1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7ECBE96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/**</w:t>
      </w:r>
    </w:p>
    <w:p w14:paraId="6FC5963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создаем искомую функцию</w:t>
      </w:r>
    </w:p>
    <w:p w14:paraId="0A20A39C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x</w:t>
      </w:r>
      <w:r w:rsidRPr="00E37E49">
        <w:rPr>
          <w:rFonts w:ascii="Courier New" w:hAnsi="Courier New" w:cs="Courier New"/>
          <w:sz w:val="24"/>
          <w:szCs w:val="24"/>
        </w:rPr>
        <w:t xml:space="preserve"> - массив иксов</w:t>
      </w:r>
    </w:p>
    <w:p w14:paraId="2131533E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массив </w:t>
      </w:r>
      <w:r w:rsidRPr="00E37E49">
        <w:rPr>
          <w:rFonts w:ascii="Courier New" w:hAnsi="Courier New" w:cs="Courier New"/>
          <w:sz w:val="24"/>
          <w:szCs w:val="24"/>
          <w:lang w:val="en-US"/>
        </w:rPr>
        <w:t>Y</w:t>
      </w:r>
      <w:r w:rsidRPr="00E37E49">
        <w:rPr>
          <w:rFonts w:ascii="Courier New" w:hAnsi="Courier New" w:cs="Courier New"/>
          <w:sz w:val="24"/>
          <w:szCs w:val="24"/>
        </w:rPr>
        <w:t xml:space="preserve"> = искомая функция для ГА</w:t>
      </w:r>
    </w:p>
    <w:p w14:paraId="7C53348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1F1247E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public static double[] getFunction(double[] x){</w:t>
      </w:r>
    </w:p>
    <w:p w14:paraId="1B5D395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задаем размер массива</w:t>
      </w:r>
    </w:p>
    <w:p w14:paraId="626CAE71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int countOfElements = x.length;</w:t>
      </w:r>
    </w:p>
    <w:p w14:paraId="7E6D12F8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double[] y = new double[countOfElements];</w:t>
      </w:r>
    </w:p>
    <w:p w14:paraId="397D9FD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369DCB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// здесь заполняем массив.</w:t>
      </w:r>
    </w:p>
    <w:p w14:paraId="2F460C2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countOfElements; i++){</w:t>
      </w:r>
    </w:p>
    <w:p w14:paraId="2D4C6D83" w14:textId="58DC14BB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y[i] = Math.</w:t>
      </w:r>
      <w:r w:rsidR="00A222EB">
        <w:rPr>
          <w:rFonts w:ascii="Courier New" w:hAnsi="Courier New" w:cs="Courier New"/>
          <w:sz w:val="24"/>
          <w:szCs w:val="24"/>
          <w:lang w:val="en-US"/>
        </w:rPr>
        <w:t>cos</w:t>
      </w:r>
      <w:r w:rsidRPr="00E37E49">
        <w:rPr>
          <w:rFonts w:ascii="Courier New" w:hAnsi="Courier New" w:cs="Courier New"/>
          <w:sz w:val="24"/>
          <w:szCs w:val="24"/>
          <w:lang w:val="en-US"/>
        </w:rPr>
        <w:t>(</w:t>
      </w:r>
      <w:r w:rsidR="00A222EB">
        <w:rPr>
          <w:rFonts w:ascii="Courier New" w:hAnsi="Courier New" w:cs="Courier New"/>
          <w:sz w:val="24"/>
          <w:szCs w:val="24"/>
          <w:lang w:val="en-US"/>
        </w:rPr>
        <w:t>2*</w:t>
      </w:r>
      <w:r w:rsidRPr="00E37E49">
        <w:rPr>
          <w:rFonts w:ascii="Courier New" w:hAnsi="Courier New" w:cs="Courier New"/>
          <w:sz w:val="24"/>
          <w:szCs w:val="24"/>
          <w:lang w:val="en-US"/>
        </w:rPr>
        <w:t>x[i]);</w:t>
      </w:r>
    </w:p>
    <w:p w14:paraId="6812096A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    y[i] = round(y[i], 10);</w:t>
      </w:r>
    </w:p>
    <w:p w14:paraId="170004A6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326E8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BEFF4F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185583F2" w14:textId="77777777" w:rsidR="00E37E49" w:rsidRPr="00326E86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y</w:t>
      </w:r>
      <w:r w:rsidRPr="00326E8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B39356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326E8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7E49">
        <w:rPr>
          <w:rFonts w:ascii="Courier New" w:hAnsi="Courier New" w:cs="Courier New"/>
          <w:sz w:val="24"/>
          <w:szCs w:val="24"/>
        </w:rPr>
        <w:t>}</w:t>
      </w:r>
    </w:p>
    <w:p w14:paraId="3B281B7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</w:p>
    <w:p w14:paraId="0CB27A2D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/**</w:t>
      </w:r>
    </w:p>
    <w:p w14:paraId="3605D0F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Округление</w:t>
      </w:r>
    </w:p>
    <w:p w14:paraId="182D50B2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value</w:t>
      </w:r>
      <w:r w:rsidRPr="00E37E49">
        <w:rPr>
          <w:rFonts w:ascii="Courier New" w:hAnsi="Courier New" w:cs="Courier New"/>
          <w:sz w:val="24"/>
          <w:szCs w:val="24"/>
        </w:rPr>
        <w:t xml:space="preserve"> число, которое нужно округлить</w:t>
      </w:r>
    </w:p>
    <w:p w14:paraId="1D7D776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param</w:t>
      </w:r>
      <w:r w:rsidRPr="00E37E49">
        <w:rPr>
          <w:rFonts w:ascii="Courier New" w:hAnsi="Courier New" w:cs="Courier New"/>
          <w:sz w:val="24"/>
          <w:szCs w:val="24"/>
        </w:rPr>
        <w:t xml:space="preserve"> </w:t>
      </w:r>
      <w:r w:rsidRPr="00E37E49">
        <w:rPr>
          <w:rFonts w:ascii="Courier New" w:hAnsi="Courier New" w:cs="Courier New"/>
          <w:sz w:val="24"/>
          <w:szCs w:val="24"/>
          <w:lang w:val="en-US"/>
        </w:rPr>
        <w:t>precision</w:t>
      </w:r>
      <w:r w:rsidRPr="00E37E49">
        <w:rPr>
          <w:rFonts w:ascii="Courier New" w:hAnsi="Courier New" w:cs="Courier New"/>
          <w:sz w:val="24"/>
          <w:szCs w:val="24"/>
        </w:rPr>
        <w:t xml:space="preserve"> - до какого знака</w:t>
      </w:r>
    </w:p>
    <w:p w14:paraId="715ABA3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* @</w:t>
      </w:r>
      <w:r w:rsidRPr="00E37E49">
        <w:rPr>
          <w:rFonts w:ascii="Courier New" w:hAnsi="Courier New" w:cs="Courier New"/>
          <w:sz w:val="24"/>
          <w:szCs w:val="24"/>
          <w:lang w:val="en-US"/>
        </w:rPr>
        <w:t>return</w:t>
      </w:r>
      <w:r w:rsidRPr="00E37E49">
        <w:rPr>
          <w:rFonts w:ascii="Courier New" w:hAnsi="Courier New" w:cs="Courier New"/>
          <w:sz w:val="24"/>
          <w:szCs w:val="24"/>
        </w:rPr>
        <w:t xml:space="preserve"> округленное число</w:t>
      </w:r>
    </w:p>
    <w:p w14:paraId="40A64C8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</w:rPr>
        <w:t xml:space="preserve">     </w:t>
      </w:r>
      <w:r w:rsidRPr="00E37E49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46D2F01F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static double round(double value, int precision) {</w:t>
      </w:r>
    </w:p>
    <w:p w14:paraId="2552B2A0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int scale = (int) Math.pow(10, precision);</w:t>
      </w:r>
    </w:p>
    <w:p w14:paraId="709B6409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    return (double) Math.round(value * scale) / scale;</w:t>
      </w:r>
    </w:p>
    <w:p w14:paraId="1459AB27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F07B0A3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75104344" w14:textId="77777777" w:rsidR="00E37E49" w:rsidRPr="00E37E49" w:rsidRDefault="00E37E49" w:rsidP="00E37E49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3BCDC301" w14:textId="0BF170AE" w:rsidR="003D24B7" w:rsidRPr="003D24B7" w:rsidRDefault="00E37E49" w:rsidP="00E37E49">
      <w:pPr>
        <w:pStyle w:val="a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37E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870356" w14:textId="2E6647F5" w:rsidR="00C42CB1" w:rsidRDefault="00C42CB1" w:rsidP="00C42CB1">
      <w:pPr>
        <w:pStyle w:val="a9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BB66624" w14:textId="14E5027E" w:rsidR="00F435C4" w:rsidRPr="00F36107" w:rsidRDefault="00F435C4" w:rsidP="00E37E49">
      <w:pPr>
        <w:pStyle w:val="a9"/>
        <w:ind w:firstLine="0"/>
      </w:pPr>
    </w:p>
    <w:sectPr w:rsidR="00F435C4" w:rsidRPr="00F36107" w:rsidSect="005F7E5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9E39" w14:textId="77777777" w:rsidR="00C74518" w:rsidRDefault="00C74518" w:rsidP="001A0000">
      <w:pPr>
        <w:spacing w:after="0" w:line="240" w:lineRule="auto"/>
      </w:pPr>
      <w:r>
        <w:separator/>
      </w:r>
    </w:p>
  </w:endnote>
  <w:endnote w:type="continuationSeparator" w:id="0">
    <w:p w14:paraId="592C8CCB" w14:textId="77777777" w:rsidR="00C74518" w:rsidRDefault="00C74518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41356657"/>
      <w:docPartObj>
        <w:docPartGallery w:val="Page Numbers (Bottom of Page)"/>
        <w:docPartUnique/>
      </w:docPartObj>
    </w:sdtPr>
    <w:sdtContent>
      <w:p w14:paraId="441A0189" w14:textId="524B7571" w:rsidR="00F36107" w:rsidRPr="001A0000" w:rsidRDefault="00F36107">
        <w:pPr>
          <w:pStyle w:val="af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00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00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0000">
          <w:rPr>
            <w:rFonts w:ascii="Times New Roman" w:hAnsi="Times New Roman" w:cs="Times New Roman"/>
            <w:sz w:val="28"/>
            <w:szCs w:val="28"/>
          </w:rPr>
          <w:t>2</w: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FD3C48" w14:textId="77777777" w:rsidR="00F36107" w:rsidRPr="001A0000" w:rsidRDefault="00F36107">
    <w:pPr>
      <w:pStyle w:val="af7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8A6B" w14:textId="0AC4856E" w:rsidR="005F7E55" w:rsidRPr="005F7E55" w:rsidRDefault="005F7E55">
    <w:pPr>
      <w:pStyle w:val="af7"/>
      <w:jc w:val="center"/>
      <w:rPr>
        <w:rFonts w:ascii="Times New Roman" w:hAnsi="Times New Roman" w:cs="Times New Roman"/>
        <w:sz w:val="28"/>
        <w:szCs w:val="28"/>
      </w:rPr>
    </w:pPr>
  </w:p>
  <w:p w14:paraId="4F4C7B10" w14:textId="77777777" w:rsidR="00F36107" w:rsidRDefault="00F36107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9CD60" w14:textId="77777777" w:rsidR="00C74518" w:rsidRDefault="00C74518" w:rsidP="001A0000">
      <w:pPr>
        <w:spacing w:after="0" w:line="240" w:lineRule="auto"/>
      </w:pPr>
      <w:r>
        <w:separator/>
      </w:r>
    </w:p>
  </w:footnote>
  <w:footnote w:type="continuationSeparator" w:id="0">
    <w:p w14:paraId="284F9795" w14:textId="77777777" w:rsidR="00C74518" w:rsidRDefault="00C74518" w:rsidP="001A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22792"/>
    <w:multiLevelType w:val="multilevel"/>
    <w:tmpl w:val="9C8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BA2114"/>
    <w:multiLevelType w:val="multilevel"/>
    <w:tmpl w:val="38FEB4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C4687B"/>
    <w:multiLevelType w:val="multilevel"/>
    <w:tmpl w:val="E27A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6755D86"/>
    <w:multiLevelType w:val="multilevel"/>
    <w:tmpl w:val="652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D66B01"/>
    <w:multiLevelType w:val="hybridMultilevel"/>
    <w:tmpl w:val="DA2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8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E6591"/>
    <w:multiLevelType w:val="multilevel"/>
    <w:tmpl w:val="887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57304">
    <w:abstractNumId w:val="11"/>
  </w:num>
  <w:num w:numId="2" w16cid:durableId="221597034">
    <w:abstractNumId w:val="6"/>
  </w:num>
  <w:num w:numId="3" w16cid:durableId="496580342">
    <w:abstractNumId w:val="5"/>
  </w:num>
  <w:num w:numId="4" w16cid:durableId="1333874100">
    <w:abstractNumId w:val="17"/>
  </w:num>
  <w:num w:numId="5" w16cid:durableId="1201472770">
    <w:abstractNumId w:val="8"/>
  </w:num>
  <w:num w:numId="6" w16cid:durableId="1077478695">
    <w:abstractNumId w:val="4"/>
  </w:num>
  <w:num w:numId="7" w16cid:durableId="1540849089">
    <w:abstractNumId w:val="9"/>
  </w:num>
  <w:num w:numId="8" w16cid:durableId="90202909">
    <w:abstractNumId w:val="7"/>
  </w:num>
  <w:num w:numId="9" w16cid:durableId="1703628173">
    <w:abstractNumId w:val="2"/>
  </w:num>
  <w:num w:numId="10" w16cid:durableId="857893140">
    <w:abstractNumId w:val="18"/>
  </w:num>
  <w:num w:numId="11" w16cid:durableId="1028215354">
    <w:abstractNumId w:val="1"/>
  </w:num>
  <w:num w:numId="12" w16cid:durableId="1739404345">
    <w:abstractNumId w:val="13"/>
  </w:num>
  <w:num w:numId="13" w16cid:durableId="1375228794">
    <w:abstractNumId w:val="0"/>
  </w:num>
  <w:num w:numId="14" w16cid:durableId="1032267320">
    <w:abstractNumId w:val="16"/>
  </w:num>
  <w:num w:numId="15" w16cid:durableId="2061126144">
    <w:abstractNumId w:val="15"/>
  </w:num>
  <w:num w:numId="16" w16cid:durableId="651522660">
    <w:abstractNumId w:val="14"/>
  </w:num>
  <w:num w:numId="17" w16cid:durableId="2073849871">
    <w:abstractNumId w:val="12"/>
  </w:num>
  <w:num w:numId="18" w16cid:durableId="38627545">
    <w:abstractNumId w:val="3"/>
  </w:num>
  <w:num w:numId="19" w16cid:durableId="81531812">
    <w:abstractNumId w:val="10"/>
  </w:num>
  <w:num w:numId="20" w16cid:durableId="18229612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5"/>
    <w:rsid w:val="00000EB5"/>
    <w:rsid w:val="0004272C"/>
    <w:rsid w:val="00043306"/>
    <w:rsid w:val="00075FEB"/>
    <w:rsid w:val="00077D02"/>
    <w:rsid w:val="00094C46"/>
    <w:rsid w:val="000C4D19"/>
    <w:rsid w:val="000E62A2"/>
    <w:rsid w:val="000F35C6"/>
    <w:rsid w:val="001818CA"/>
    <w:rsid w:val="001A0000"/>
    <w:rsid w:val="001B507E"/>
    <w:rsid w:val="001D438C"/>
    <w:rsid w:val="00205433"/>
    <w:rsid w:val="002637BF"/>
    <w:rsid w:val="002D1C05"/>
    <w:rsid w:val="002E3E29"/>
    <w:rsid w:val="00306500"/>
    <w:rsid w:val="00316F3D"/>
    <w:rsid w:val="00326E86"/>
    <w:rsid w:val="00331123"/>
    <w:rsid w:val="00394242"/>
    <w:rsid w:val="003A51BD"/>
    <w:rsid w:val="003A5662"/>
    <w:rsid w:val="003C30F9"/>
    <w:rsid w:val="003D24B7"/>
    <w:rsid w:val="003D49B2"/>
    <w:rsid w:val="0040141D"/>
    <w:rsid w:val="004330CD"/>
    <w:rsid w:val="00433A59"/>
    <w:rsid w:val="0044782D"/>
    <w:rsid w:val="004550F1"/>
    <w:rsid w:val="004A47BB"/>
    <w:rsid w:val="004C2E13"/>
    <w:rsid w:val="004C523D"/>
    <w:rsid w:val="004F400A"/>
    <w:rsid w:val="004F5A61"/>
    <w:rsid w:val="005009C6"/>
    <w:rsid w:val="00514982"/>
    <w:rsid w:val="00522382"/>
    <w:rsid w:val="0052615A"/>
    <w:rsid w:val="00527335"/>
    <w:rsid w:val="005323F7"/>
    <w:rsid w:val="0055591D"/>
    <w:rsid w:val="005A2DA0"/>
    <w:rsid w:val="005E68EA"/>
    <w:rsid w:val="005F0969"/>
    <w:rsid w:val="005F7E55"/>
    <w:rsid w:val="006020EA"/>
    <w:rsid w:val="00630E8F"/>
    <w:rsid w:val="00635614"/>
    <w:rsid w:val="00645A90"/>
    <w:rsid w:val="00654757"/>
    <w:rsid w:val="00675F66"/>
    <w:rsid w:val="00695FE3"/>
    <w:rsid w:val="006B739B"/>
    <w:rsid w:val="006C7F34"/>
    <w:rsid w:val="006D70E5"/>
    <w:rsid w:val="007645B0"/>
    <w:rsid w:val="007C21D4"/>
    <w:rsid w:val="007C4585"/>
    <w:rsid w:val="00851BE2"/>
    <w:rsid w:val="00863640"/>
    <w:rsid w:val="008673F4"/>
    <w:rsid w:val="008760C9"/>
    <w:rsid w:val="008E6149"/>
    <w:rsid w:val="008F0198"/>
    <w:rsid w:val="008F7B55"/>
    <w:rsid w:val="00915FEA"/>
    <w:rsid w:val="0092134D"/>
    <w:rsid w:val="00937A74"/>
    <w:rsid w:val="009459D3"/>
    <w:rsid w:val="00954F10"/>
    <w:rsid w:val="009A1623"/>
    <w:rsid w:val="009A4484"/>
    <w:rsid w:val="009D6C69"/>
    <w:rsid w:val="00A170D5"/>
    <w:rsid w:val="00A222EB"/>
    <w:rsid w:val="00A706FC"/>
    <w:rsid w:val="00A719A5"/>
    <w:rsid w:val="00A76BF1"/>
    <w:rsid w:val="00AC04C6"/>
    <w:rsid w:val="00B44349"/>
    <w:rsid w:val="00B80B65"/>
    <w:rsid w:val="00B82C81"/>
    <w:rsid w:val="00BB4B0C"/>
    <w:rsid w:val="00BD6535"/>
    <w:rsid w:val="00BF5849"/>
    <w:rsid w:val="00C21152"/>
    <w:rsid w:val="00C21299"/>
    <w:rsid w:val="00C42CB1"/>
    <w:rsid w:val="00C47992"/>
    <w:rsid w:val="00C74518"/>
    <w:rsid w:val="00C74975"/>
    <w:rsid w:val="00C756BB"/>
    <w:rsid w:val="00C85406"/>
    <w:rsid w:val="00C95EEE"/>
    <w:rsid w:val="00CB1A04"/>
    <w:rsid w:val="00CC5495"/>
    <w:rsid w:val="00CC7D6C"/>
    <w:rsid w:val="00CE39AE"/>
    <w:rsid w:val="00CE6AD4"/>
    <w:rsid w:val="00CF2303"/>
    <w:rsid w:val="00D00B30"/>
    <w:rsid w:val="00D26E44"/>
    <w:rsid w:val="00D461FB"/>
    <w:rsid w:val="00D54A42"/>
    <w:rsid w:val="00D65704"/>
    <w:rsid w:val="00D74324"/>
    <w:rsid w:val="00D76135"/>
    <w:rsid w:val="00DD23B3"/>
    <w:rsid w:val="00DF21D4"/>
    <w:rsid w:val="00E1768F"/>
    <w:rsid w:val="00E37E49"/>
    <w:rsid w:val="00ED6340"/>
    <w:rsid w:val="00EE00B1"/>
    <w:rsid w:val="00EF1E2A"/>
    <w:rsid w:val="00F03FFF"/>
    <w:rsid w:val="00F05CDF"/>
    <w:rsid w:val="00F36107"/>
    <w:rsid w:val="00F435C4"/>
    <w:rsid w:val="00F629BB"/>
    <w:rsid w:val="00FC79C2"/>
    <w:rsid w:val="00FD32EF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B783"/>
  <w15:docId w15:val="{7E4A2FB7-334A-4EC2-855F-37E03F5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4330CD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4"/>
    <w:link w:val="50"/>
    <w:uiPriority w:val="9"/>
    <w:qFormat/>
    <w:rsid w:val="007C4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44782D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8760C9"/>
    <w:pPr>
      <w:tabs>
        <w:tab w:val="right" w:leader="dot" w:pos="9345"/>
      </w:tabs>
      <w:spacing w:after="0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4">
    <w:name w:val="заголовок 4"/>
    <w:basedOn w:val="a4"/>
    <w:next w:val="a4"/>
    <w:rsid w:val="007C458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2">
    <w:name w:val="Subtitle"/>
    <w:basedOn w:val="a4"/>
    <w:link w:val="af3"/>
    <w:qFormat/>
    <w:rsid w:val="007C458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Подзаголовок Знак"/>
    <w:basedOn w:val="a5"/>
    <w:link w:val="af2"/>
    <w:rsid w:val="007C45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7C4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Normal (Web)"/>
    <w:basedOn w:val="a4"/>
    <w:uiPriority w:val="99"/>
    <w:semiHidden/>
    <w:unhideWhenUsed/>
    <w:rsid w:val="007C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0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4"/>
    <w:link w:val="HTML0"/>
    <w:uiPriority w:val="99"/>
    <w:semiHidden/>
    <w:unhideWhenUsed/>
    <w:rsid w:val="00C4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42C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4"/>
    <w:link w:val="af6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5"/>
    <w:link w:val="af5"/>
    <w:uiPriority w:val="99"/>
    <w:rsid w:val="001A0000"/>
  </w:style>
  <w:style w:type="paragraph" w:styleId="af7">
    <w:name w:val="footer"/>
    <w:basedOn w:val="a4"/>
    <w:link w:val="af8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5"/>
    <w:link w:val="af7"/>
    <w:uiPriority w:val="99"/>
    <w:rsid w:val="001A0000"/>
  </w:style>
  <w:style w:type="paragraph" w:customStyle="1" w:styleId="af9">
    <w:name w:val="Михейко Абзац"/>
    <w:basedOn w:val="a4"/>
    <w:qFormat/>
    <w:rsid w:val="008760C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styleId="afa">
    <w:name w:val="Placeholder Text"/>
    <w:basedOn w:val="a5"/>
    <w:uiPriority w:val="99"/>
    <w:semiHidden/>
    <w:rsid w:val="00326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%20&#1082;&#1091;&#1088;&#1089;%204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118</TotalTime>
  <Pages>23</Pages>
  <Words>4066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Юлия Михейко</cp:lastModifiedBy>
  <cp:revision>7</cp:revision>
  <dcterms:created xsi:type="dcterms:W3CDTF">2021-03-28T16:29:00Z</dcterms:created>
  <dcterms:modified xsi:type="dcterms:W3CDTF">2022-11-05T09:26:00Z</dcterms:modified>
</cp:coreProperties>
</file>
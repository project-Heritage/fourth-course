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72DE" w14:textId="5D0A6F25" w:rsidR="00ED6340" w:rsidRDefault="00855170" w:rsidP="00855170">
      <w:pPr>
        <w:pStyle w:val="a9"/>
      </w:pPr>
      <w:r>
        <w:t>Оценка условий труда по параметрам микроклимата</w:t>
      </w:r>
    </w:p>
    <w:p w14:paraId="7456C338" w14:textId="3F8C20F2" w:rsidR="00855170" w:rsidRDefault="00855170" w:rsidP="00855170">
      <w:pPr>
        <w:pStyle w:val="a9"/>
        <w:rPr>
          <w:lang w:eastAsia="en-US"/>
        </w:rPr>
      </w:pPr>
    </w:p>
    <w:p w14:paraId="7DD8C970" w14:textId="74296D88" w:rsidR="00855170" w:rsidRPr="00855170" w:rsidRDefault="00855170" w:rsidP="00855170">
      <w:pPr>
        <w:pStyle w:val="a9"/>
        <w:rPr>
          <w:lang w:eastAsia="en-US"/>
        </w:rPr>
      </w:pPr>
      <w:r>
        <w:rPr>
          <w:lang w:eastAsia="en-US"/>
        </w:rPr>
        <w:t>Цель работы: Выполнить инструментальные замеры параметров микроклимата на рабочих местах и оценить соответствие условий труда по нормативным требованиям.</w:t>
      </w:r>
    </w:p>
    <w:sectPr w:rsidR="00855170" w:rsidRPr="00855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70"/>
    <w:rsid w:val="00000EB5"/>
    <w:rsid w:val="00075FEB"/>
    <w:rsid w:val="001818CA"/>
    <w:rsid w:val="001B507E"/>
    <w:rsid w:val="001D438C"/>
    <w:rsid w:val="002E3E29"/>
    <w:rsid w:val="00306500"/>
    <w:rsid w:val="004F5A61"/>
    <w:rsid w:val="00675F66"/>
    <w:rsid w:val="007C21D4"/>
    <w:rsid w:val="00855170"/>
    <w:rsid w:val="008673F4"/>
    <w:rsid w:val="00915FEA"/>
    <w:rsid w:val="00937A74"/>
    <w:rsid w:val="009459D3"/>
    <w:rsid w:val="00A170D5"/>
    <w:rsid w:val="00B44349"/>
    <w:rsid w:val="00B80B65"/>
    <w:rsid w:val="00C21152"/>
    <w:rsid w:val="00CE6AD4"/>
    <w:rsid w:val="00CF2303"/>
    <w:rsid w:val="00D76135"/>
    <w:rsid w:val="00ED6340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01009"/>
  <w15:docId w15:val="{CCDD191F-6220-4390-9DC0-385A2F3B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</cp:revision>
  <dcterms:created xsi:type="dcterms:W3CDTF">2023-02-11T04:06:00Z</dcterms:created>
  <dcterms:modified xsi:type="dcterms:W3CDTF">2023-02-11T04:08:00Z</dcterms:modified>
</cp:coreProperties>
</file>
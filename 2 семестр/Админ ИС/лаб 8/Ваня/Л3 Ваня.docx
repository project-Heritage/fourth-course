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4A01F7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6779FB18" w:rsidR="008E7C3F" w:rsidRPr="004A01F7" w:rsidRDefault="004F60B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4F60BF">
              <w:rPr>
                <w:rFonts w:ascii="Times New Roman" w:hAnsi="Times New Roman" w:cs="Times New Roman"/>
                <w:sz w:val="28"/>
                <w:szCs w:val="28"/>
              </w:rPr>
              <w:t>Средства безопасности в Ubuntu Server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3C2C1729" w:rsidR="008E7C3F" w:rsidRPr="008E7C3F" w:rsidRDefault="009433F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Малиновцев И.А.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</w:t>
            </w:r>
            <w:proofErr w:type="spellEnd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162E9F99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 w:rsidR="001D777D"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28844256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5318AEC6" w14:textId="0C4326A5" w:rsidR="00EA11A5" w:rsidRPr="00EA11A5" w:rsidRDefault="00EF2EE7" w:rsidP="00EA11A5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817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8170E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9817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8844256" w:history="1">
        <w:r w:rsidR="00EA11A5" w:rsidRPr="00EA11A5">
          <w:rPr>
            <w:rStyle w:val="ad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_Toc128844256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F5CF19" w14:textId="1DE51DDE" w:rsidR="00EA11A5" w:rsidRPr="00EA11A5" w:rsidRDefault="00782B38" w:rsidP="00EA11A5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57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_Toc128844257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16E4E0" w14:textId="6D2878E1" w:rsidR="00EA11A5" w:rsidRPr="00EA11A5" w:rsidRDefault="00782B38" w:rsidP="00EA11A5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58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Основные меры и средства для обеспечения защиты сервера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_Toc128844258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572358" w14:textId="5256D1DD" w:rsidR="00EA11A5" w:rsidRPr="00EA11A5" w:rsidRDefault="00782B38" w:rsidP="00EA11A5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59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 Средства безопасности в Ubuntu Server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_Toc128844259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F3A2C2" w14:textId="0EB7D8CA" w:rsidR="00EA11A5" w:rsidRPr="00EA11A5" w:rsidRDefault="00782B38" w:rsidP="00EA11A5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0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 Управление пользователем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_Toc128844260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B7EABA" w14:textId="6A60F75B" w:rsidR="00EA11A5" w:rsidRPr="00EA11A5" w:rsidRDefault="00782B38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1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2.1.1 Создание суперпользователя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_Toc128844261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B4E452" w14:textId="157DD22D" w:rsidR="00EA11A5" w:rsidRPr="00EA11A5" w:rsidRDefault="00782B38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2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2.1.2 Создание пользователя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_Toc128844262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A7F647" w14:textId="08BD0206" w:rsidR="00EA11A5" w:rsidRPr="00EA11A5" w:rsidRDefault="00782B38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3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2.1.3 Безопасность профиля пользователя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_Toc128844263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9FEF7D" w14:textId="5690A212" w:rsidR="00EA11A5" w:rsidRPr="00EA11A5" w:rsidRDefault="00782B38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4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2.1.4 Политика паролей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_Toc128844264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B36540" w14:textId="508AD67A" w:rsidR="00EA11A5" w:rsidRPr="00EA11A5" w:rsidRDefault="00782B38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5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2.1.5 Время жизни пароля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_Toc128844265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403619" w14:textId="140E6148" w:rsidR="00EA11A5" w:rsidRPr="00EA11A5" w:rsidRDefault="00782B38" w:rsidP="00EA11A5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6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2.2 Безопасность консоли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_Toc128844266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681BA6" w14:textId="775E0873" w:rsidR="00EA11A5" w:rsidRPr="00EA11A5" w:rsidRDefault="00782B38" w:rsidP="00EA11A5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7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 Firewall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_Toc128844267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F97C7B" w14:textId="57FA28D9" w:rsidR="00EA11A5" w:rsidRPr="00EA11A5" w:rsidRDefault="00782B38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8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2.3.1 Настройка ufw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_Toc128844268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2957F9" w14:textId="666F08D7" w:rsidR="00EA11A5" w:rsidRPr="00EA11A5" w:rsidRDefault="00782B38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9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2.3.2 Интеграция приложений в ufw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_Toc128844269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20A466" w14:textId="42BF0F73" w:rsidR="00EA11A5" w:rsidRPr="00EA11A5" w:rsidRDefault="00782B38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0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2.3.3 Маскировка IP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_Toc128844270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4FDF0E" w14:textId="77D191B1" w:rsidR="00EA11A5" w:rsidRPr="00EA11A5" w:rsidRDefault="00782B38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1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2.3.3 Журналы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_Toc128844271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2CFBA0" w14:textId="708982CD" w:rsidR="00EA11A5" w:rsidRPr="00EA11A5" w:rsidRDefault="00782B38" w:rsidP="00EA11A5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2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 AppArmor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_Toc128844272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BDCCF1" w14:textId="4D6D6E72" w:rsidR="00EA11A5" w:rsidRPr="00EA11A5" w:rsidRDefault="00782B38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3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2.4.1 Установ</w:t>
        </w:r>
        <w:r w:rsidR="00B73EE6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ка </w:t>
        </w:r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apparmor</w:t>
        </w:r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-</w:t>
        </w:r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profiles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_Toc128844273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6C0CA7" w14:textId="6465F742" w:rsidR="00EA11A5" w:rsidRPr="00EA11A5" w:rsidRDefault="00782B38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4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2.4.2 Использование AppArmor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_Toc128844274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2E0F07" w14:textId="178AF3A5" w:rsidR="00EA11A5" w:rsidRPr="00EA11A5" w:rsidRDefault="00782B38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5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2.4.3 Профили AppArmor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_Toc128844275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034766" w14:textId="0CB51337" w:rsidR="00EA11A5" w:rsidRPr="00EA11A5" w:rsidRDefault="00782B38" w:rsidP="00EA11A5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6" w:history="1">
        <w:r w:rsidR="00EA11A5"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3 Заключение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_Toc128844276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66D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F5437" w14:textId="12D6F551" w:rsidR="002D5C79" w:rsidRDefault="00EF2EE7" w:rsidP="0098170E">
      <w:pPr>
        <w:pStyle w:val="12"/>
        <w:spacing w:before="0" w:after="0"/>
        <w:ind w:firstLine="0"/>
        <w:rPr>
          <w:rFonts w:eastAsia="Times New Roman" w:cs="Times New Roman"/>
        </w:rPr>
      </w:pPr>
      <w:r w:rsidRPr="0098170E">
        <w:rPr>
          <w:rFonts w:eastAsia="Times New Roman" w:cs="Times New Roman"/>
        </w:rPr>
        <w:fldChar w:fldCharType="end"/>
      </w:r>
      <w:bookmarkStart w:id="2" w:name="_Toc115903610"/>
    </w:p>
    <w:p w14:paraId="0BC4DD77" w14:textId="47FFBF67" w:rsidR="002D5C79" w:rsidRPr="002D5C79" w:rsidRDefault="002D5C79" w:rsidP="002D5C7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3AC4CDB5" w14:textId="193C8537" w:rsidR="004166E1" w:rsidRPr="004A01F7" w:rsidRDefault="008E7C3F" w:rsidP="004A01F7">
      <w:pPr>
        <w:pStyle w:val="12"/>
      </w:pPr>
      <w:bookmarkStart w:id="3" w:name="_Toc128844257"/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2CE4E999" w14:textId="4CE90372" w:rsidR="0039616A" w:rsidRPr="001244D3" w:rsidRDefault="0039616A" w:rsidP="0039616A">
      <w:pPr>
        <w:pStyle w:val="aa"/>
      </w:pPr>
      <w:r w:rsidRPr="001244D3">
        <w:rPr>
          <w:b/>
        </w:rPr>
        <w:t>Цель работы:</w:t>
      </w:r>
      <w:r w:rsidR="00CC5C7F">
        <w:t xml:space="preserve"> </w:t>
      </w:r>
      <w:r w:rsidR="004F60BF">
        <w:t>п</w:t>
      </w:r>
      <w:r w:rsidR="004F60BF" w:rsidRPr="004F60BF">
        <w:t>олучить начальные навыки практического администрирования программных средств безопасно</w:t>
      </w:r>
      <w:r w:rsidR="00147680">
        <w:t>с</w:t>
      </w:r>
      <w:r w:rsidR="004F60BF" w:rsidRPr="004F60BF">
        <w:t xml:space="preserve">ти в операционной системе </w:t>
      </w:r>
      <w:proofErr w:type="spellStart"/>
      <w:r w:rsidR="004F60BF" w:rsidRPr="004F60BF">
        <w:t>UbuntuServer</w:t>
      </w:r>
      <w:proofErr w:type="spellEnd"/>
      <w:r w:rsidR="004F60BF" w:rsidRPr="004F60BF">
        <w:t xml:space="preserve">, изучить управление пользователями, Firewall, </w:t>
      </w:r>
      <w:proofErr w:type="spellStart"/>
      <w:r w:rsidR="004F60BF" w:rsidRPr="004F60BF">
        <w:t>AppArmor</w:t>
      </w:r>
      <w:proofErr w:type="spellEnd"/>
      <w:r w:rsidR="004F60BF" w:rsidRPr="004F60BF">
        <w:t>.</w:t>
      </w:r>
    </w:p>
    <w:p w14:paraId="264F018A" w14:textId="77777777" w:rsidR="004F60BF" w:rsidRPr="001244D3" w:rsidRDefault="0039616A" w:rsidP="004F60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Требования к отчетным документам:</w:t>
      </w:r>
      <w:r w:rsidRPr="001244D3">
        <w:rPr>
          <w:rFonts w:ascii="Times New Roman" w:hAnsi="Times New Roman" w:cs="Times New Roman"/>
          <w:sz w:val="28"/>
          <w:szCs w:val="28"/>
        </w:rPr>
        <w:t xml:space="preserve"> </w:t>
      </w:r>
      <w:r w:rsidR="004F60BF" w:rsidRPr="001244D3">
        <w:rPr>
          <w:rFonts w:ascii="Times New Roman" w:hAnsi="Times New Roman" w:cs="Times New Roman"/>
          <w:sz w:val="28"/>
          <w:szCs w:val="28"/>
        </w:rPr>
        <w:t>Отчетный документ представляется в печатном или электронном виде,</w:t>
      </w:r>
      <w:r w:rsidR="004F60BF" w:rsidRPr="0097320F">
        <w:rPr>
          <w:rFonts w:ascii="Times New Roman" w:hAnsi="Times New Roman" w:cs="Times New Roman"/>
          <w:sz w:val="28"/>
          <w:szCs w:val="28"/>
        </w:rPr>
        <w:t xml:space="preserve"> </w:t>
      </w:r>
      <w:r w:rsidR="004F60BF" w:rsidRPr="001244D3">
        <w:rPr>
          <w:rFonts w:ascii="Times New Roman" w:hAnsi="Times New Roman" w:cs="Times New Roman"/>
          <w:sz w:val="28"/>
          <w:szCs w:val="28"/>
        </w:rPr>
        <w:t xml:space="preserve">в форматах </w:t>
      </w:r>
      <w:r w:rsidR="004F60BF" w:rsidRPr="001244D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F60BF" w:rsidRPr="001244D3">
        <w:rPr>
          <w:rFonts w:ascii="Times New Roman" w:hAnsi="Times New Roman" w:cs="Times New Roman"/>
          <w:sz w:val="28"/>
          <w:szCs w:val="28"/>
        </w:rPr>
        <w:t xml:space="preserve">, </w:t>
      </w:r>
      <w:r w:rsidR="004F60BF" w:rsidRPr="001244D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4F60BF" w:rsidRPr="001244D3">
        <w:rPr>
          <w:rFonts w:ascii="Times New Roman" w:hAnsi="Times New Roman" w:cs="Times New Roman"/>
          <w:sz w:val="28"/>
          <w:szCs w:val="28"/>
        </w:rPr>
        <w:t>(</w:t>
      </w:r>
      <w:r w:rsidR="004F60BF" w:rsidRPr="001244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F60BF" w:rsidRPr="001244D3">
        <w:rPr>
          <w:rFonts w:ascii="Times New Roman" w:hAnsi="Times New Roman" w:cs="Times New Roman"/>
          <w:sz w:val="28"/>
          <w:szCs w:val="28"/>
        </w:rPr>
        <w:t>).</w:t>
      </w:r>
    </w:p>
    <w:p w14:paraId="3FFAC667" w14:textId="77777777" w:rsidR="004F60BF" w:rsidRPr="001244D3" w:rsidRDefault="004F60BF" w:rsidP="004F60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Отчет должен содержать следующие главы:</w:t>
      </w:r>
    </w:p>
    <w:p w14:paraId="129A2AE6" w14:textId="77777777" w:rsidR="004F60BF" w:rsidRPr="003146FE" w:rsidRDefault="004F60BF" w:rsidP="004F60BF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6FE">
        <w:rPr>
          <w:rFonts w:ascii="Times New Roman" w:hAnsi="Times New Roman" w:cs="Times New Roman"/>
          <w:sz w:val="28"/>
          <w:szCs w:val="28"/>
        </w:rPr>
        <w:t>Введение</w:t>
      </w:r>
      <w:r w:rsidRPr="003146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6C65FD" w14:textId="749B56F7" w:rsidR="004F60BF" w:rsidRPr="003146FE" w:rsidRDefault="004F60BF" w:rsidP="004F60BF">
      <w:pPr>
        <w:pStyle w:val="aa"/>
        <w:numPr>
          <w:ilvl w:val="0"/>
          <w:numId w:val="29"/>
        </w:numPr>
        <w:rPr>
          <w:rFonts w:cs="Times New Roman"/>
          <w:szCs w:val="28"/>
        </w:rPr>
      </w:pPr>
      <w:r w:rsidRPr="003146FE">
        <w:rPr>
          <w:rFonts w:cs="Times New Roman"/>
          <w:szCs w:val="28"/>
        </w:rPr>
        <w:t xml:space="preserve">Теоретическая часть. Основные меры и средства для обеспечения защиты сервера </w:t>
      </w:r>
      <w:r w:rsidRPr="004F60BF">
        <w:t>и сети от любого набора потенциальных угроз безопасности.</w:t>
      </w:r>
    </w:p>
    <w:p w14:paraId="3C9169BC" w14:textId="7CDD61AF" w:rsidR="004F60BF" w:rsidRPr="003146FE" w:rsidRDefault="004F60BF" w:rsidP="004F60BF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6FE">
        <w:rPr>
          <w:rFonts w:ascii="Times New Roman" w:hAnsi="Times New Roman" w:cs="Times New Roman"/>
          <w:sz w:val="28"/>
          <w:szCs w:val="28"/>
        </w:rPr>
        <w:t xml:space="preserve">Практическая часть (привести использованные команды и скриншоты). </w:t>
      </w:r>
    </w:p>
    <w:p w14:paraId="31922E6F" w14:textId="53F979FF" w:rsidR="004F60BF" w:rsidRDefault="004F60BF" w:rsidP="004F60BF">
      <w:pPr>
        <w:pStyle w:val="a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6FE">
        <w:rPr>
          <w:rFonts w:ascii="Times New Roman" w:hAnsi="Times New Roman" w:cs="Times New Roman"/>
          <w:sz w:val="28"/>
          <w:szCs w:val="28"/>
        </w:rPr>
        <w:t>3.1.  Управление пользователем</w:t>
      </w:r>
      <w:r>
        <w:rPr>
          <w:rFonts w:ascii="Times New Roman" w:hAnsi="Times New Roman" w:cs="Times New Roman"/>
          <w:sz w:val="28"/>
          <w:szCs w:val="28"/>
        </w:rPr>
        <w:t>. Определение суперпользователя, добавление и удаление пользователя. Безопасность профиля пользователя. Политика паролей.</w:t>
      </w:r>
    </w:p>
    <w:p w14:paraId="500C29B2" w14:textId="77777777" w:rsidR="004F60BF" w:rsidRDefault="004F60BF" w:rsidP="004F60BF">
      <w:pPr>
        <w:pStyle w:val="a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Безопасность консоли.</w:t>
      </w:r>
    </w:p>
    <w:p w14:paraId="7DA8758A" w14:textId="77777777" w:rsidR="004F60BF" w:rsidRDefault="004F60BF" w:rsidP="004F60BF">
      <w:pPr>
        <w:pStyle w:val="a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</w:t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>
        <w:rPr>
          <w:rFonts w:ascii="Times New Roman" w:hAnsi="Times New Roman" w:cs="Times New Roman"/>
          <w:sz w:val="28"/>
          <w:szCs w:val="28"/>
        </w:rPr>
        <w:t xml:space="preserve">.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ufw</w:t>
      </w:r>
      <w:proofErr w:type="spellEnd"/>
      <w:r w:rsidRPr="00BD5F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Интеграция приложений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ufw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Маскировка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00D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Журналы.</w:t>
      </w:r>
    </w:p>
    <w:p w14:paraId="42B23435" w14:textId="77777777" w:rsidR="004F60BF" w:rsidRPr="003146FE" w:rsidRDefault="004F60BF" w:rsidP="004F60BF">
      <w:pPr>
        <w:pStyle w:val="a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AppArmor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AppArmor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Профили.</w:t>
      </w:r>
    </w:p>
    <w:p w14:paraId="49899F82" w14:textId="77777777" w:rsidR="004F60BF" w:rsidRPr="00294ED6" w:rsidRDefault="004F60BF" w:rsidP="004F60BF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>Заключение (полученные результаты).</w:t>
      </w:r>
    </w:p>
    <w:p w14:paraId="340F2D16" w14:textId="25CAF356" w:rsidR="0075062A" w:rsidRDefault="00F9169C" w:rsidP="004F60BF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br w:type="page"/>
      </w:r>
    </w:p>
    <w:p w14:paraId="135D9E6F" w14:textId="0FA26A3B" w:rsidR="004F60BF" w:rsidRDefault="005F623B" w:rsidP="004F60BF">
      <w:pPr>
        <w:pStyle w:val="12"/>
      </w:pPr>
      <w:bookmarkStart w:id="4" w:name="_Toc128844258"/>
      <w:r>
        <w:lastRenderedPageBreak/>
        <w:t xml:space="preserve">1 </w:t>
      </w:r>
      <w:r w:rsidRPr="005F623B">
        <w:t>Основные меры и средства для обеспечения защиты сервера</w:t>
      </w:r>
      <w:bookmarkEnd w:id="4"/>
    </w:p>
    <w:p w14:paraId="3F389F4E" w14:textId="77777777" w:rsidR="005F623B" w:rsidRDefault="005F623B" w:rsidP="005F623B">
      <w:pPr>
        <w:pStyle w:val="aa"/>
      </w:pPr>
      <w:r>
        <w:t xml:space="preserve">Безопасность всегда должна учитываться, когда устанавливаются, разворачиваются и используются любые типы компьютерных систем. Хотя </w:t>
      </w:r>
      <w:proofErr w:type="spellStart"/>
      <w:r>
        <w:t>свежеустановленная</w:t>
      </w:r>
      <w:proofErr w:type="spellEnd"/>
      <w:r>
        <w:t xml:space="preserve"> Ubuntu сравнительно безопасна для немедленного использования в интернете, важно иметь сбалансированное понимание состояния безопасности ваших систем, исходя из их использования после развертывания.</w:t>
      </w:r>
    </w:p>
    <w:p w14:paraId="7A445198" w14:textId="77777777" w:rsidR="005F623B" w:rsidRDefault="005F623B" w:rsidP="005F623B">
      <w:pPr>
        <w:pStyle w:val="aa"/>
      </w:pPr>
      <w:r>
        <w:t>Для обеспечения защиты создаются физические препятствия к проникновению злоумышленников к аппаратуре. Устанавливается контроль над всеми ресурсами системы. Криптографическое преобразование информации с целью маскировки проводится при передаче ее по линиям связи на большие расстояния. Заключительный этап – создание свода правил безопасности, принуждение всех сотрудников организации к их исполнению.</w:t>
      </w:r>
    </w:p>
    <w:p w14:paraId="29FB2164" w14:textId="77777777" w:rsidR="005F623B" w:rsidRDefault="005F623B" w:rsidP="005F623B">
      <w:pPr>
        <w:pStyle w:val="aa"/>
      </w:pPr>
      <w:r>
        <w:t>Главным образом обеспечение безопасности локальных сетей зависит от программных средств. К таковым относятся:</w:t>
      </w:r>
    </w:p>
    <w:p w14:paraId="223CC5D5" w14:textId="77777777" w:rsidR="005F623B" w:rsidRDefault="005F623B" w:rsidP="005F623B">
      <w:pPr>
        <w:pStyle w:val="aa"/>
      </w:pPr>
      <w:r>
        <w:t>•</w:t>
      </w:r>
      <w:r>
        <w:tab/>
        <w:t>Межсетевые экраны. Это промежуточные элементы компьютерной сети, которые служат для фильтрации входящего и исходящего трафика. Риск несанкционированного доступа к информации становится меньше.</w:t>
      </w:r>
    </w:p>
    <w:p w14:paraId="107E4151" w14:textId="77777777" w:rsidR="005F623B" w:rsidRDefault="005F623B" w:rsidP="005F623B">
      <w:pPr>
        <w:pStyle w:val="aa"/>
      </w:pPr>
      <w:r>
        <w:t>•</w:t>
      </w:r>
      <w:r>
        <w:tab/>
        <w:t>Прокси-серверы. Производят ограничение маршрутизации между глобальной и локальной частями сети.</w:t>
      </w:r>
    </w:p>
    <w:p w14:paraId="569C7819" w14:textId="77777777" w:rsidR="005F623B" w:rsidRDefault="005F623B" w:rsidP="005F623B">
      <w:pPr>
        <w:pStyle w:val="aa"/>
      </w:pPr>
      <w:r>
        <w:t>•</w:t>
      </w:r>
      <w:r>
        <w:tab/>
        <w:t>VPN. Позволяют передавать информацию по зашифрованным каналам.</w:t>
      </w:r>
    </w:p>
    <w:p w14:paraId="4BB82F59" w14:textId="77777777" w:rsidR="005F623B" w:rsidRDefault="005F623B" w:rsidP="005F623B">
      <w:pPr>
        <w:pStyle w:val="aa"/>
      </w:pPr>
      <w:r>
        <w:t>•</w:t>
      </w:r>
      <w:r>
        <w:tab/>
        <w:t>Разные наборы протоколов, которые нужны для создания защищенного соединения и установления контроля над элементами локальной сети.</w:t>
      </w:r>
    </w:p>
    <w:p w14:paraId="73FD421F" w14:textId="77777777" w:rsidR="005F623B" w:rsidRDefault="005F623B" w:rsidP="005F623B">
      <w:pPr>
        <w:pStyle w:val="aa"/>
      </w:pPr>
      <w:r>
        <w:t>Эти приложения, встроенные в оперативную систему и специализированные, шифруют данные. Данные разграничивают потоки информации.</w:t>
      </w:r>
    </w:p>
    <w:p w14:paraId="55DE8277" w14:textId="77777777" w:rsidR="005F623B" w:rsidRDefault="005F623B" w:rsidP="005F623B">
      <w:pPr>
        <w:pStyle w:val="aa"/>
      </w:pPr>
      <w:r>
        <w:t>К средствам физической защиты относят систему архивирования и размножения информации. Для крупномасштабных корпоративных сетей рекомендовано организовывать отдельный архивационный сервер.</w:t>
      </w:r>
    </w:p>
    <w:p w14:paraId="64D221F6" w14:textId="543FFBF3" w:rsidR="005F623B" w:rsidRPr="005F623B" w:rsidRDefault="005F623B" w:rsidP="005F623B">
      <w:pPr>
        <w:pStyle w:val="aa"/>
      </w:pPr>
      <w:r>
        <w:t>Разумеется, наиболее надежными считаются комплексные способы защиты компьютерных сетей, сочетающие в себе набор мер безопасности, и чем их больше, тем лучше. В данном случае специалисты наряду с обеспечением стандартных решений разрабатывают специальные планы действий на случай возникновения нештатных ситуаций.</w:t>
      </w:r>
    </w:p>
    <w:p w14:paraId="75E5E6EE" w14:textId="35B1889F" w:rsidR="004F60BF" w:rsidRDefault="004F60BF">
      <w:r>
        <w:br w:type="page"/>
      </w:r>
    </w:p>
    <w:p w14:paraId="76D31273" w14:textId="19C79D2E" w:rsidR="005F623B" w:rsidRDefault="005F623B" w:rsidP="005F623B">
      <w:pPr>
        <w:pStyle w:val="12"/>
      </w:pPr>
      <w:bookmarkStart w:id="5" w:name="_Toc128844259"/>
      <w:r>
        <w:lastRenderedPageBreak/>
        <w:t xml:space="preserve">2 </w:t>
      </w:r>
      <w:r w:rsidRPr="005F623B">
        <w:t>Средства безопасности в Ubuntu Server</w:t>
      </w:r>
      <w:bookmarkEnd w:id="5"/>
    </w:p>
    <w:p w14:paraId="19E5ACE1" w14:textId="3D198CE1" w:rsidR="005F623B" w:rsidRDefault="005F623B" w:rsidP="005F623B">
      <w:pPr>
        <w:pStyle w:val="23"/>
      </w:pPr>
      <w:bookmarkStart w:id="6" w:name="_Toc128844260"/>
      <w:r>
        <w:t xml:space="preserve">2.1 </w:t>
      </w:r>
      <w:r w:rsidRPr="005F623B">
        <w:t>Управление пользователем</w:t>
      </w:r>
      <w:bookmarkEnd w:id="6"/>
    </w:p>
    <w:p w14:paraId="183E5827" w14:textId="6792294F" w:rsidR="00DF2E6B" w:rsidRPr="00DF2E6B" w:rsidRDefault="00DF2E6B" w:rsidP="007A77F0">
      <w:pPr>
        <w:pStyle w:val="3"/>
      </w:pPr>
      <w:bookmarkStart w:id="7" w:name="_Toc128844261"/>
      <w:r>
        <w:t>2.1.1 Создание суперпользователя</w:t>
      </w:r>
      <w:bookmarkEnd w:id="7"/>
    </w:p>
    <w:p w14:paraId="06048072" w14:textId="75C038DA" w:rsidR="00D055C1" w:rsidRDefault="005C696A" w:rsidP="00D055C1">
      <w:pPr>
        <w:pStyle w:val="aa"/>
      </w:pPr>
      <w:r>
        <w:t xml:space="preserve">Для полноценного использования операционной системы был настроен </w:t>
      </w:r>
      <w:r>
        <w:rPr>
          <w:lang w:val="en-US"/>
        </w:rPr>
        <w:t>root</w:t>
      </w:r>
      <w:r w:rsidRPr="00451AF6">
        <w:t>-</w:t>
      </w:r>
      <w:r>
        <w:t xml:space="preserve">пользователь. Для задания пароля </w:t>
      </w:r>
      <w:r>
        <w:rPr>
          <w:lang w:val="en-US"/>
        </w:rPr>
        <w:t>root</w:t>
      </w:r>
      <w:r>
        <w:t xml:space="preserve"> была использована команда</w:t>
      </w:r>
      <w:r w:rsidRPr="00451AF6">
        <w:t xml:space="preserve"> </w:t>
      </w:r>
      <w:proofErr w:type="spellStart"/>
      <w:r w:rsidRPr="00451AF6">
        <w:rPr>
          <w:rFonts w:ascii="Courier New" w:hAnsi="Courier New" w:cs="Courier New"/>
        </w:rPr>
        <w:t>sudo</w:t>
      </w:r>
      <w:proofErr w:type="spellEnd"/>
      <w:r w:rsidRPr="00451AF6">
        <w:rPr>
          <w:rFonts w:ascii="Courier New" w:hAnsi="Courier New" w:cs="Courier New"/>
        </w:rPr>
        <w:t xml:space="preserve"> </w:t>
      </w:r>
      <w:proofErr w:type="spellStart"/>
      <w:r w:rsidRPr="00451AF6">
        <w:rPr>
          <w:rFonts w:ascii="Courier New" w:hAnsi="Courier New" w:cs="Courier New"/>
        </w:rPr>
        <w:t>passwd</w:t>
      </w:r>
      <w:proofErr w:type="spellEnd"/>
      <w:r>
        <w:t>.</w:t>
      </w:r>
    </w:p>
    <w:p w14:paraId="12478532" w14:textId="18FB915E" w:rsidR="005C696A" w:rsidRDefault="00D055C1" w:rsidP="005C696A">
      <w:pPr>
        <w:pStyle w:val="aa"/>
        <w:ind w:firstLine="0"/>
        <w:jc w:val="center"/>
      </w:pPr>
      <w:r w:rsidRPr="00BD70B6">
        <w:rPr>
          <w:noProof/>
        </w:rPr>
        <w:drawing>
          <wp:inline distT="0" distB="0" distL="0" distR="0" wp14:anchorId="048CB3ED" wp14:editId="4BEB3275">
            <wp:extent cx="4017415" cy="589915"/>
            <wp:effectExtent l="0" t="0" r="254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085" t="68737" r="29515" b="19963"/>
                    <a:stretch/>
                  </pic:blipFill>
                  <pic:spPr bwMode="auto">
                    <a:xfrm>
                      <a:off x="0" y="0"/>
                      <a:ext cx="4033916" cy="592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D9CB7" w14:textId="75F378FE" w:rsidR="005C696A" w:rsidRDefault="005C696A" w:rsidP="005C696A">
      <w:pPr>
        <w:pStyle w:val="aa"/>
        <w:ind w:firstLine="0"/>
        <w:jc w:val="center"/>
      </w:pPr>
      <w:r>
        <w:t>Рисунок 1 – Задание пароля суперпользователя</w:t>
      </w:r>
    </w:p>
    <w:p w14:paraId="3D2EF639" w14:textId="6D47A07A" w:rsidR="005F623B" w:rsidRDefault="005F623B" w:rsidP="005C696A">
      <w:pPr>
        <w:pStyle w:val="aa"/>
        <w:ind w:firstLine="0"/>
        <w:jc w:val="center"/>
      </w:pPr>
    </w:p>
    <w:p w14:paraId="6FE44DEC" w14:textId="43DEDA6C" w:rsidR="00DF2E6B" w:rsidRDefault="00DF2E6B" w:rsidP="007A77F0">
      <w:pPr>
        <w:pStyle w:val="3"/>
      </w:pPr>
      <w:bookmarkStart w:id="8" w:name="_Toc128844262"/>
      <w:r>
        <w:t>2.1.2 Создание пользователя</w:t>
      </w:r>
      <w:bookmarkEnd w:id="8"/>
    </w:p>
    <w:p w14:paraId="1DFC44D6" w14:textId="71E97ED6" w:rsidR="00B27D5A" w:rsidRDefault="005C696A" w:rsidP="00B27D5A">
      <w:pPr>
        <w:pStyle w:val="aa"/>
        <w:keepNext/>
      </w:pPr>
      <w:r w:rsidRPr="005C696A">
        <w:t>Для добавления учетной записи пользователя использу</w:t>
      </w:r>
      <w:r>
        <w:t>ется</w:t>
      </w:r>
      <w:r w:rsidRPr="005C696A">
        <w:t xml:space="preserve"> команд</w:t>
      </w:r>
      <w:r>
        <w:t>а</w:t>
      </w:r>
      <w:r w:rsidRPr="005C696A">
        <w:t xml:space="preserve"> </w:t>
      </w:r>
      <w:proofErr w:type="spellStart"/>
      <w:r w:rsidRPr="005C696A">
        <w:rPr>
          <w:rFonts w:ascii="Courier New" w:hAnsi="Courier New" w:cs="Courier New"/>
        </w:rPr>
        <w:t>sudo</w:t>
      </w:r>
      <w:proofErr w:type="spellEnd"/>
      <w:r w:rsidRPr="005C696A">
        <w:rPr>
          <w:rFonts w:ascii="Courier New" w:hAnsi="Courier New" w:cs="Courier New"/>
        </w:rPr>
        <w:t xml:space="preserve"> </w:t>
      </w:r>
      <w:proofErr w:type="spellStart"/>
      <w:r w:rsidRPr="005C696A">
        <w:rPr>
          <w:rFonts w:ascii="Courier New" w:hAnsi="Courier New" w:cs="Courier New"/>
        </w:rPr>
        <w:t>adduser</w:t>
      </w:r>
      <w:proofErr w:type="spellEnd"/>
      <w:r w:rsidRPr="005C696A">
        <w:rPr>
          <w:rFonts w:ascii="Courier New" w:hAnsi="Courier New" w:cs="Courier New"/>
        </w:rPr>
        <w:t xml:space="preserve"> «</w:t>
      </w:r>
      <w:proofErr w:type="spellStart"/>
      <w:r w:rsidRPr="005C696A">
        <w:rPr>
          <w:rFonts w:ascii="Courier New" w:hAnsi="Courier New" w:cs="Courier New"/>
        </w:rPr>
        <w:t>username</w:t>
      </w:r>
      <w:proofErr w:type="spellEnd"/>
      <w:r w:rsidRPr="005C696A">
        <w:rPr>
          <w:rFonts w:ascii="Courier New" w:hAnsi="Courier New" w:cs="Courier New"/>
        </w:rPr>
        <w:t>»</w:t>
      </w:r>
      <w:r w:rsidRPr="005C696A">
        <w:t>, указыва</w:t>
      </w:r>
      <w:r>
        <w:t>ется</w:t>
      </w:r>
      <w:r w:rsidRPr="005C696A">
        <w:t xml:space="preserve"> пароль и дополнительн</w:t>
      </w:r>
      <w:r>
        <w:t>ая</w:t>
      </w:r>
      <w:r w:rsidRPr="005C696A">
        <w:t xml:space="preserve"> информаци</w:t>
      </w:r>
      <w:r>
        <w:t>я</w:t>
      </w:r>
      <w:r w:rsidRPr="005C696A">
        <w:t xml:space="preserve"> о пользователе</w:t>
      </w:r>
      <w:r>
        <w:t xml:space="preserve">. Указание дополнительной информации является </w:t>
      </w:r>
      <w:r w:rsidRPr="005C696A">
        <w:t>обязательно</w:t>
      </w:r>
      <w:r>
        <w:t>й</w:t>
      </w:r>
      <w:r w:rsidRPr="005C696A">
        <w:t xml:space="preserve">, поэтому </w:t>
      </w:r>
      <w:r>
        <w:t xml:space="preserve">данные поля </w:t>
      </w:r>
      <w:r w:rsidRPr="005C696A">
        <w:t>можно оставить пустыми.</w:t>
      </w:r>
    </w:p>
    <w:p w14:paraId="096ACA76" w14:textId="29A911A3" w:rsidR="0019602C" w:rsidRDefault="005378A4" w:rsidP="0019602C">
      <w:pPr>
        <w:pStyle w:val="aa"/>
        <w:ind w:firstLine="0"/>
        <w:jc w:val="center"/>
      </w:pPr>
      <w:r w:rsidRPr="005378A4">
        <w:drawing>
          <wp:inline distT="0" distB="0" distL="0" distR="0" wp14:anchorId="56166C00" wp14:editId="353A0CA9">
            <wp:extent cx="5068007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F41A" w14:textId="5C108BEF" w:rsidR="0019602C" w:rsidRDefault="0019602C" w:rsidP="0019602C">
      <w:pPr>
        <w:pStyle w:val="aa"/>
        <w:ind w:firstLine="0"/>
        <w:jc w:val="center"/>
      </w:pPr>
      <w:r>
        <w:t xml:space="preserve">Рисунок </w:t>
      </w:r>
      <w:r w:rsidRPr="009433FF">
        <w:t>2</w:t>
      </w:r>
      <w:r>
        <w:t xml:space="preserve"> – Создание нового пользователя</w:t>
      </w:r>
    </w:p>
    <w:p w14:paraId="01D5294B" w14:textId="699DDC8A" w:rsidR="0019602C" w:rsidRDefault="0019602C" w:rsidP="0019602C">
      <w:pPr>
        <w:pStyle w:val="aa"/>
        <w:ind w:firstLine="0"/>
        <w:jc w:val="center"/>
      </w:pPr>
    </w:p>
    <w:p w14:paraId="6822801C" w14:textId="318553FB" w:rsidR="0019602C" w:rsidRPr="0019602C" w:rsidRDefault="0019602C" w:rsidP="0019602C">
      <w:pPr>
        <w:pStyle w:val="aa"/>
      </w:pPr>
      <w:r>
        <w:t xml:space="preserve">Для просмотра списка всех существующих пользователей можно воспользоваться командой </w:t>
      </w:r>
      <w:proofErr w:type="spellStart"/>
      <w:r w:rsidRPr="0019602C">
        <w:rPr>
          <w:rFonts w:ascii="Courier New" w:hAnsi="Courier New" w:cs="Courier New"/>
        </w:rPr>
        <w:t>cut</w:t>
      </w:r>
      <w:proofErr w:type="spellEnd"/>
      <w:r w:rsidRPr="0019602C">
        <w:rPr>
          <w:rFonts w:ascii="Courier New" w:hAnsi="Courier New" w:cs="Courier New"/>
        </w:rPr>
        <w:t xml:space="preserve"> -d: -f1 /</w:t>
      </w:r>
      <w:proofErr w:type="spellStart"/>
      <w:r w:rsidRPr="0019602C">
        <w:rPr>
          <w:rFonts w:ascii="Courier New" w:hAnsi="Courier New" w:cs="Courier New"/>
        </w:rPr>
        <w:t>etc</w:t>
      </w:r>
      <w:proofErr w:type="spellEnd"/>
      <w:r w:rsidRPr="0019602C">
        <w:rPr>
          <w:rFonts w:ascii="Courier New" w:hAnsi="Courier New" w:cs="Courier New"/>
        </w:rPr>
        <w:t>/</w:t>
      </w:r>
      <w:proofErr w:type="spellStart"/>
      <w:r w:rsidRPr="0019602C">
        <w:rPr>
          <w:rFonts w:ascii="Courier New" w:hAnsi="Courier New" w:cs="Courier New"/>
        </w:rPr>
        <w:t>passwd</w:t>
      </w:r>
      <w:proofErr w:type="spellEnd"/>
      <w:r>
        <w:t>.</w:t>
      </w:r>
    </w:p>
    <w:p w14:paraId="3848EAF7" w14:textId="0918E70A" w:rsidR="0019602C" w:rsidRDefault="005378A4" w:rsidP="0019602C">
      <w:pPr>
        <w:pStyle w:val="aa"/>
        <w:ind w:firstLine="0"/>
        <w:jc w:val="center"/>
      </w:pPr>
      <w:r w:rsidRPr="005378A4">
        <w:drawing>
          <wp:inline distT="0" distB="0" distL="0" distR="0" wp14:anchorId="1B6430C2" wp14:editId="6DAF4DA8">
            <wp:extent cx="3781953" cy="1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B024" w14:textId="30529CD8" w:rsidR="00DF2E6B" w:rsidRDefault="00DF2E6B" w:rsidP="00DF2E6B">
      <w:pPr>
        <w:pStyle w:val="aa"/>
        <w:ind w:firstLine="0"/>
        <w:jc w:val="center"/>
      </w:pPr>
      <w:bookmarkStart w:id="9" w:name="_Hlk128836527"/>
      <w:r>
        <w:t>Рисунок 3 – Просмотр списка пользователей</w:t>
      </w:r>
    </w:p>
    <w:bookmarkEnd w:id="9"/>
    <w:p w14:paraId="7B0AA402" w14:textId="6C57D206" w:rsidR="0019602C" w:rsidRDefault="0019602C" w:rsidP="0019602C">
      <w:pPr>
        <w:pStyle w:val="aa"/>
        <w:ind w:firstLine="0"/>
        <w:jc w:val="center"/>
      </w:pPr>
    </w:p>
    <w:p w14:paraId="00211BEE" w14:textId="444875E0" w:rsidR="00DF2E6B" w:rsidRPr="00DF2E6B" w:rsidRDefault="00DF2E6B" w:rsidP="00DF2E6B">
      <w:pPr>
        <w:pStyle w:val="aa"/>
      </w:pPr>
      <w:r w:rsidRPr="00A47B78">
        <w:t xml:space="preserve">Для удаления пользователя и его первичной группы, используется команда </w:t>
      </w:r>
      <w:proofErr w:type="spellStart"/>
      <w:r w:rsidRPr="00A47B78">
        <w:rPr>
          <w:rFonts w:ascii="Courier New" w:hAnsi="Courier New" w:cs="Courier New"/>
        </w:rPr>
        <w:t>sudo</w:t>
      </w:r>
      <w:proofErr w:type="spellEnd"/>
      <w:r w:rsidRPr="00A47B78">
        <w:rPr>
          <w:rFonts w:ascii="Courier New" w:hAnsi="Courier New" w:cs="Courier New"/>
        </w:rPr>
        <w:t xml:space="preserve"> </w:t>
      </w:r>
      <w:proofErr w:type="spellStart"/>
      <w:r w:rsidRPr="00A47B78">
        <w:rPr>
          <w:rFonts w:ascii="Courier New" w:hAnsi="Courier New" w:cs="Courier New"/>
        </w:rPr>
        <w:t>deluser</w:t>
      </w:r>
      <w:proofErr w:type="spellEnd"/>
      <w:r w:rsidRPr="00A47B78">
        <w:rPr>
          <w:rFonts w:ascii="Courier New" w:hAnsi="Courier New" w:cs="Courier New"/>
        </w:rPr>
        <w:t xml:space="preserve"> </w:t>
      </w:r>
      <w:proofErr w:type="spellStart"/>
      <w:r w:rsidRPr="00A47B78">
        <w:rPr>
          <w:rFonts w:ascii="Courier New" w:hAnsi="Courier New" w:cs="Courier New"/>
          <w:lang w:val="en-US"/>
        </w:rPr>
        <w:t>test</w:t>
      </w:r>
      <w:r w:rsidR="005378A4" w:rsidRPr="00A47B78">
        <w:rPr>
          <w:rFonts w:ascii="Courier New" w:hAnsi="Courier New" w:cs="Courier New"/>
          <w:lang w:val="en-US"/>
        </w:rPr>
        <w:t>user</w:t>
      </w:r>
      <w:proofErr w:type="spellEnd"/>
      <w:r w:rsidRPr="00A47B78">
        <w:t>.</w:t>
      </w:r>
    </w:p>
    <w:p w14:paraId="24F0AAD1" w14:textId="16E55BCB" w:rsidR="00DF2E6B" w:rsidRDefault="00A47B78" w:rsidP="0019602C">
      <w:pPr>
        <w:pStyle w:val="aa"/>
        <w:ind w:firstLine="0"/>
        <w:jc w:val="center"/>
      </w:pPr>
      <w:r w:rsidRPr="00A47B78">
        <w:drawing>
          <wp:inline distT="0" distB="0" distL="0" distR="0" wp14:anchorId="77FF3304" wp14:editId="14550A1B">
            <wp:extent cx="3391373" cy="90500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B018" w14:textId="6ECC96F1" w:rsidR="00DF2E6B" w:rsidRDefault="00DF2E6B" w:rsidP="00DF2E6B">
      <w:pPr>
        <w:pStyle w:val="aa"/>
        <w:ind w:firstLine="0"/>
        <w:jc w:val="center"/>
      </w:pPr>
      <w:r>
        <w:t>Рисунок 4 – Удаление пользователя</w:t>
      </w:r>
    </w:p>
    <w:p w14:paraId="0B1E0040" w14:textId="18FC60AF" w:rsidR="00DF2E6B" w:rsidRDefault="00DF2E6B" w:rsidP="0019602C">
      <w:pPr>
        <w:pStyle w:val="aa"/>
        <w:ind w:firstLine="0"/>
        <w:jc w:val="center"/>
      </w:pPr>
    </w:p>
    <w:p w14:paraId="2515CD5A" w14:textId="58223AFC" w:rsidR="00DF2E6B" w:rsidRDefault="00A47B78" w:rsidP="0019602C">
      <w:pPr>
        <w:pStyle w:val="aa"/>
        <w:ind w:firstLine="0"/>
        <w:jc w:val="center"/>
      </w:pPr>
      <w:r w:rsidRPr="00A47B78">
        <w:drawing>
          <wp:inline distT="0" distB="0" distL="0" distR="0" wp14:anchorId="343DBA40" wp14:editId="3F1F07E3">
            <wp:extent cx="4677428" cy="151468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9067" w14:textId="36A428CC" w:rsidR="00DF2E6B" w:rsidRDefault="00DF2E6B" w:rsidP="00DF2E6B">
      <w:pPr>
        <w:pStyle w:val="aa"/>
        <w:ind w:firstLine="0"/>
        <w:jc w:val="center"/>
      </w:pPr>
      <w:r>
        <w:t>Рисунок 5 – Просмотр списка пользователей после удаления</w:t>
      </w:r>
    </w:p>
    <w:p w14:paraId="36A1300A" w14:textId="52BDF2F9" w:rsidR="00DF2E6B" w:rsidRDefault="00DF2E6B" w:rsidP="0019602C">
      <w:pPr>
        <w:pStyle w:val="aa"/>
        <w:ind w:firstLine="0"/>
        <w:jc w:val="center"/>
      </w:pPr>
    </w:p>
    <w:p w14:paraId="5C1F24A1" w14:textId="738DA0D2" w:rsidR="00DF2E6B" w:rsidRDefault="00B27D5A" w:rsidP="007A77F0">
      <w:pPr>
        <w:pStyle w:val="3"/>
      </w:pPr>
      <w:bookmarkStart w:id="10" w:name="_Toc128844263"/>
      <w:r>
        <w:t xml:space="preserve">2.1.3 </w:t>
      </w:r>
      <w:r w:rsidRPr="00B27D5A">
        <w:t>Безопасность профиля пользователя</w:t>
      </w:r>
      <w:bookmarkEnd w:id="10"/>
    </w:p>
    <w:p w14:paraId="04169D7A" w14:textId="6B2A1EFB" w:rsidR="00B27D5A" w:rsidRDefault="00B27D5A" w:rsidP="00B27D5A">
      <w:pPr>
        <w:pStyle w:val="aa"/>
      </w:pPr>
      <w:r>
        <w:t xml:space="preserve">Когда создается новый пользователь, утилита </w:t>
      </w:r>
      <w:proofErr w:type="spellStart"/>
      <w:r w:rsidRPr="009F223F">
        <w:rPr>
          <w:rFonts w:ascii="Courier New" w:hAnsi="Courier New" w:cs="Courier New"/>
        </w:rPr>
        <w:t>adduser</w:t>
      </w:r>
      <w:proofErr w:type="spellEnd"/>
      <w:r>
        <w:t xml:space="preserve"> создает новый именной каталог </w:t>
      </w:r>
      <w:r w:rsidRPr="009F223F">
        <w:rPr>
          <w:rFonts w:ascii="Courier New" w:hAnsi="Courier New" w:cs="Courier New"/>
        </w:rPr>
        <w:t>/</w:t>
      </w:r>
      <w:proofErr w:type="spellStart"/>
      <w:r w:rsidRPr="009F223F">
        <w:rPr>
          <w:rFonts w:ascii="Courier New" w:hAnsi="Courier New" w:cs="Courier New"/>
        </w:rPr>
        <w:t>home</w:t>
      </w:r>
      <w:proofErr w:type="spellEnd"/>
      <w:r w:rsidRPr="009F223F">
        <w:rPr>
          <w:rFonts w:ascii="Courier New" w:hAnsi="Courier New" w:cs="Courier New"/>
        </w:rPr>
        <w:t>/"</w:t>
      </w:r>
      <w:proofErr w:type="spellStart"/>
      <w:r w:rsidRPr="009F223F">
        <w:rPr>
          <w:rFonts w:ascii="Courier New" w:hAnsi="Courier New" w:cs="Courier New"/>
        </w:rPr>
        <w:t>username</w:t>
      </w:r>
      <w:proofErr w:type="spellEnd"/>
      <w:r w:rsidRPr="009F223F">
        <w:rPr>
          <w:rFonts w:ascii="Courier New" w:hAnsi="Courier New" w:cs="Courier New"/>
        </w:rPr>
        <w:t>"</w:t>
      </w:r>
      <w:r>
        <w:t xml:space="preserve">. Профиль по умолчанию формируется по содержимому, находящемуся в каталоге </w:t>
      </w:r>
      <w:r w:rsidRPr="009F223F">
        <w:rPr>
          <w:rFonts w:ascii="Courier New" w:hAnsi="Courier New" w:cs="Courier New"/>
        </w:rPr>
        <w:t>/</w:t>
      </w:r>
      <w:proofErr w:type="spellStart"/>
      <w:r w:rsidRPr="009F223F">
        <w:rPr>
          <w:rFonts w:ascii="Courier New" w:hAnsi="Courier New" w:cs="Courier New"/>
        </w:rPr>
        <w:t>etc</w:t>
      </w:r>
      <w:proofErr w:type="spellEnd"/>
      <w:r w:rsidRPr="009F223F">
        <w:rPr>
          <w:rFonts w:ascii="Courier New" w:hAnsi="Courier New" w:cs="Courier New"/>
        </w:rPr>
        <w:t>/</w:t>
      </w:r>
      <w:proofErr w:type="spellStart"/>
      <w:r w:rsidRPr="009F223F">
        <w:rPr>
          <w:rFonts w:ascii="Courier New" w:hAnsi="Courier New" w:cs="Courier New"/>
        </w:rPr>
        <w:t>skel</w:t>
      </w:r>
      <w:proofErr w:type="spellEnd"/>
      <w:r>
        <w:t>, который включает все основы для формирования профилей.</w:t>
      </w:r>
    </w:p>
    <w:p w14:paraId="72A416ED" w14:textId="77777777" w:rsidR="00B27D5A" w:rsidRDefault="00B27D5A" w:rsidP="00B27D5A">
      <w:pPr>
        <w:pStyle w:val="aa"/>
      </w:pPr>
      <w:r>
        <w:t>По умолчанию пользовательские домашние каталоги создаются с правами чтения/выполнения для всех. Это означает, что все пользователи просматривать и получать доступ к содержимому других домашних каталогов, поэтому нужно уделять внимание правам доступа на пользовательские домашние каталоги для поддержания конфиденциальности.</w:t>
      </w:r>
    </w:p>
    <w:p w14:paraId="24E1C4B6" w14:textId="48D8B178" w:rsidR="00DF2E6B" w:rsidRPr="00B27D5A" w:rsidRDefault="00B27D5A" w:rsidP="00B27D5A">
      <w:pPr>
        <w:pStyle w:val="aa"/>
      </w:pPr>
      <w:r>
        <w:t>Для проверки прав доступа на домашние каталоги существующих пользователей используе</w:t>
      </w:r>
      <w:r w:rsidR="009F223F">
        <w:t>тся</w:t>
      </w:r>
      <w:r>
        <w:t xml:space="preserve"> команд</w:t>
      </w:r>
      <w:r w:rsidR="009F223F">
        <w:t>а</w:t>
      </w:r>
      <w:r>
        <w:t xml:space="preserve"> </w:t>
      </w:r>
      <w:proofErr w:type="spellStart"/>
      <w:r w:rsidRPr="009F223F">
        <w:rPr>
          <w:rFonts w:ascii="Courier New" w:hAnsi="Courier New" w:cs="Courier New"/>
        </w:rPr>
        <w:t>ls</w:t>
      </w:r>
      <w:proofErr w:type="spellEnd"/>
      <w:r w:rsidRPr="009F223F">
        <w:rPr>
          <w:rFonts w:ascii="Courier New" w:hAnsi="Courier New" w:cs="Courier New"/>
        </w:rPr>
        <w:t xml:space="preserve"> -</w:t>
      </w:r>
      <w:proofErr w:type="spellStart"/>
      <w:r w:rsidRPr="009F223F">
        <w:rPr>
          <w:rFonts w:ascii="Courier New" w:hAnsi="Courier New" w:cs="Courier New"/>
        </w:rPr>
        <w:t>ld</w:t>
      </w:r>
      <w:proofErr w:type="spellEnd"/>
      <w:r w:rsidRPr="009F223F">
        <w:rPr>
          <w:rFonts w:ascii="Courier New" w:hAnsi="Courier New" w:cs="Courier New"/>
        </w:rPr>
        <w:t xml:space="preserve"> /</w:t>
      </w:r>
      <w:proofErr w:type="spellStart"/>
      <w:r w:rsidRPr="009F223F">
        <w:rPr>
          <w:rFonts w:ascii="Courier New" w:hAnsi="Courier New" w:cs="Courier New"/>
        </w:rPr>
        <w:t>home</w:t>
      </w:r>
      <w:proofErr w:type="spellEnd"/>
      <w:r w:rsidRPr="009F223F">
        <w:rPr>
          <w:rFonts w:ascii="Courier New" w:hAnsi="Courier New" w:cs="Courier New"/>
        </w:rPr>
        <w:t>/</w:t>
      </w:r>
      <w:proofErr w:type="spellStart"/>
      <w:r w:rsidRPr="009F223F">
        <w:rPr>
          <w:rFonts w:ascii="Courier New" w:hAnsi="Courier New" w:cs="Courier New"/>
        </w:rPr>
        <w:t>username</w:t>
      </w:r>
      <w:proofErr w:type="spellEnd"/>
      <w:r>
        <w:t>.</w:t>
      </w:r>
    </w:p>
    <w:p w14:paraId="3A7E8D25" w14:textId="153FA869" w:rsidR="00B27D5A" w:rsidRDefault="005378A4" w:rsidP="0019602C">
      <w:pPr>
        <w:pStyle w:val="aa"/>
        <w:ind w:firstLine="0"/>
        <w:jc w:val="center"/>
      </w:pPr>
      <w:r w:rsidRPr="005378A4">
        <w:drawing>
          <wp:inline distT="0" distB="0" distL="0" distR="0" wp14:anchorId="462C6F88" wp14:editId="22CC42E8">
            <wp:extent cx="5940425" cy="678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9B3C" w14:textId="2A2C9935" w:rsidR="00B27D5A" w:rsidRDefault="009F223F" w:rsidP="0019602C">
      <w:pPr>
        <w:pStyle w:val="aa"/>
        <w:ind w:firstLine="0"/>
        <w:jc w:val="center"/>
      </w:pPr>
      <w:r>
        <w:t>Рисунок 6 – Проверка прав доступа</w:t>
      </w:r>
    </w:p>
    <w:p w14:paraId="4B55DB2F" w14:textId="041EBA2E" w:rsidR="00DF2E6B" w:rsidRDefault="00DF2E6B" w:rsidP="0019602C">
      <w:pPr>
        <w:pStyle w:val="aa"/>
        <w:ind w:firstLine="0"/>
        <w:jc w:val="center"/>
      </w:pPr>
    </w:p>
    <w:p w14:paraId="29D92EFC" w14:textId="3C6CD6DD" w:rsidR="005E59B3" w:rsidRPr="005E59B3" w:rsidRDefault="005E59B3" w:rsidP="005E59B3">
      <w:pPr>
        <w:pStyle w:val="aa"/>
      </w:pPr>
      <w:r w:rsidRPr="005E59B3">
        <w:t xml:space="preserve">Чтобы удалить права чтения для всех, используем команду </w:t>
      </w:r>
      <w:proofErr w:type="spellStart"/>
      <w:r w:rsidRPr="005E59B3">
        <w:rPr>
          <w:rFonts w:ascii="Courier New" w:hAnsi="Courier New" w:cs="Courier New"/>
        </w:rPr>
        <w:t>sudo</w:t>
      </w:r>
      <w:proofErr w:type="spellEnd"/>
      <w:r w:rsidRPr="005E59B3">
        <w:rPr>
          <w:rFonts w:ascii="Courier New" w:hAnsi="Courier New" w:cs="Courier New"/>
        </w:rPr>
        <w:t xml:space="preserve"> </w:t>
      </w:r>
      <w:proofErr w:type="spellStart"/>
      <w:r w:rsidRPr="005E59B3">
        <w:rPr>
          <w:rFonts w:ascii="Courier New" w:hAnsi="Courier New" w:cs="Courier New"/>
        </w:rPr>
        <w:t>chmod</w:t>
      </w:r>
      <w:proofErr w:type="spellEnd"/>
      <w:r w:rsidRPr="005E59B3">
        <w:rPr>
          <w:rFonts w:ascii="Courier New" w:hAnsi="Courier New" w:cs="Courier New"/>
        </w:rPr>
        <w:t xml:space="preserve"> 0750 /</w:t>
      </w:r>
      <w:proofErr w:type="spellStart"/>
      <w:r w:rsidRPr="005E59B3">
        <w:rPr>
          <w:rFonts w:ascii="Courier New" w:hAnsi="Courier New" w:cs="Courier New"/>
        </w:rPr>
        <w:t>home</w:t>
      </w:r>
      <w:proofErr w:type="spellEnd"/>
      <w:r w:rsidRPr="005E59B3">
        <w:rPr>
          <w:rFonts w:ascii="Courier New" w:hAnsi="Courier New" w:cs="Courier New"/>
        </w:rPr>
        <w:t>/</w:t>
      </w:r>
      <w:proofErr w:type="spellStart"/>
      <w:r w:rsidRPr="005E59B3">
        <w:rPr>
          <w:rFonts w:ascii="Courier New" w:hAnsi="Courier New" w:cs="Courier New"/>
        </w:rPr>
        <w:t>username</w:t>
      </w:r>
      <w:proofErr w:type="spellEnd"/>
      <w:r w:rsidRPr="005E59B3">
        <w:t>.</w:t>
      </w:r>
    </w:p>
    <w:p w14:paraId="56816557" w14:textId="1671CEA5" w:rsidR="00DF2E6B" w:rsidRDefault="00DF2E6B" w:rsidP="0019602C">
      <w:pPr>
        <w:pStyle w:val="aa"/>
        <w:ind w:firstLine="0"/>
        <w:jc w:val="center"/>
      </w:pPr>
    </w:p>
    <w:p w14:paraId="27114A3D" w14:textId="778B7E1B" w:rsidR="005E59B3" w:rsidRDefault="005E59B3" w:rsidP="007A77F0">
      <w:pPr>
        <w:pStyle w:val="3"/>
      </w:pPr>
      <w:bookmarkStart w:id="11" w:name="_Toc128844264"/>
      <w:r>
        <w:t xml:space="preserve">2.1.4 </w:t>
      </w:r>
      <w:r w:rsidRPr="005E59B3">
        <w:t>Политика паролей</w:t>
      </w:r>
      <w:bookmarkEnd w:id="11"/>
    </w:p>
    <w:p w14:paraId="03D32AB1" w14:textId="24A480BC" w:rsidR="005E59B3" w:rsidRDefault="005E59B3" w:rsidP="005E59B3">
      <w:pPr>
        <w:pStyle w:val="aa"/>
        <w:rPr>
          <w:rFonts w:ascii="Courier New" w:hAnsi="Courier New" w:cs="Courier New"/>
        </w:rPr>
      </w:pPr>
      <w:r>
        <w:t xml:space="preserve">Строгая политика паролей – один из наиболее важных аспектов подхода к безопасности. По умолчанию Ubuntu требует минимальную длину пароля в 6 символов, также, как и некоторые основные проверки на разброс значений. </w:t>
      </w:r>
      <w:r>
        <w:lastRenderedPageBreak/>
        <w:t xml:space="preserve">Эти параметры управляются файлом </w:t>
      </w:r>
      <w:r w:rsidRPr="005E59B3">
        <w:rPr>
          <w:rFonts w:ascii="Courier New" w:hAnsi="Courier New" w:cs="Courier New"/>
        </w:rPr>
        <w:t>/</w:t>
      </w:r>
      <w:proofErr w:type="spellStart"/>
      <w:r w:rsidRPr="005E59B3">
        <w:rPr>
          <w:rFonts w:ascii="Courier New" w:hAnsi="Courier New" w:cs="Courier New"/>
        </w:rPr>
        <w:t>etc</w:t>
      </w:r>
      <w:proofErr w:type="spellEnd"/>
      <w:r w:rsidRPr="005E59B3">
        <w:rPr>
          <w:rFonts w:ascii="Courier New" w:hAnsi="Courier New" w:cs="Courier New"/>
        </w:rPr>
        <w:t>/</w:t>
      </w:r>
      <w:proofErr w:type="spellStart"/>
      <w:proofErr w:type="gramStart"/>
      <w:r w:rsidRPr="005E59B3">
        <w:rPr>
          <w:rFonts w:ascii="Courier New" w:hAnsi="Courier New" w:cs="Courier New"/>
        </w:rPr>
        <w:t>pam.d</w:t>
      </w:r>
      <w:proofErr w:type="spellEnd"/>
      <w:proofErr w:type="gramEnd"/>
      <w:r w:rsidRPr="005E59B3">
        <w:rPr>
          <w:rFonts w:ascii="Courier New" w:hAnsi="Courier New" w:cs="Courier New"/>
        </w:rPr>
        <w:t>/</w:t>
      </w:r>
      <w:proofErr w:type="spellStart"/>
      <w:r w:rsidRPr="005E59B3">
        <w:rPr>
          <w:rFonts w:ascii="Courier New" w:hAnsi="Courier New" w:cs="Courier New"/>
        </w:rPr>
        <w:t>common-password</w:t>
      </w:r>
      <w:proofErr w:type="spellEnd"/>
      <w:r>
        <w:t xml:space="preserve">. Для доступа к данному файлу необходимо применить команду </w:t>
      </w:r>
      <w:proofErr w:type="spellStart"/>
      <w:r w:rsidRPr="005E59B3">
        <w:rPr>
          <w:rFonts w:ascii="Courier New" w:hAnsi="Courier New" w:cs="Courier New"/>
          <w:lang w:val="en-US"/>
        </w:rPr>
        <w:t>sudo</w:t>
      </w:r>
      <w:proofErr w:type="spellEnd"/>
      <w:r w:rsidRPr="005E59B3">
        <w:rPr>
          <w:rFonts w:ascii="Courier New" w:hAnsi="Courier New" w:cs="Courier New"/>
        </w:rPr>
        <w:t xml:space="preserve"> </w:t>
      </w:r>
      <w:r w:rsidRPr="005E59B3">
        <w:rPr>
          <w:rFonts w:ascii="Courier New" w:hAnsi="Courier New" w:cs="Courier New"/>
          <w:lang w:val="en-US"/>
        </w:rPr>
        <w:t>nano</w:t>
      </w:r>
      <w:r w:rsidRPr="005E59B3">
        <w:t xml:space="preserve"> </w:t>
      </w:r>
      <w:r w:rsidRPr="005E59B3">
        <w:rPr>
          <w:rFonts w:ascii="Courier New" w:hAnsi="Courier New" w:cs="Courier New"/>
        </w:rPr>
        <w:t>/</w:t>
      </w:r>
      <w:proofErr w:type="spellStart"/>
      <w:r w:rsidRPr="005E59B3">
        <w:rPr>
          <w:rFonts w:ascii="Courier New" w:hAnsi="Courier New" w:cs="Courier New"/>
        </w:rPr>
        <w:t>etc</w:t>
      </w:r>
      <w:proofErr w:type="spellEnd"/>
      <w:r w:rsidRPr="005E59B3">
        <w:rPr>
          <w:rFonts w:ascii="Courier New" w:hAnsi="Courier New" w:cs="Courier New"/>
        </w:rPr>
        <w:t>/</w:t>
      </w:r>
      <w:proofErr w:type="spellStart"/>
      <w:proofErr w:type="gramStart"/>
      <w:r w:rsidRPr="005E59B3">
        <w:rPr>
          <w:rFonts w:ascii="Courier New" w:hAnsi="Courier New" w:cs="Courier New"/>
        </w:rPr>
        <w:t>pam.d</w:t>
      </w:r>
      <w:proofErr w:type="spellEnd"/>
      <w:proofErr w:type="gramEnd"/>
      <w:r w:rsidRPr="005E59B3">
        <w:rPr>
          <w:rFonts w:ascii="Courier New" w:hAnsi="Courier New" w:cs="Courier New"/>
        </w:rPr>
        <w:t>/</w:t>
      </w:r>
      <w:proofErr w:type="spellStart"/>
      <w:r w:rsidRPr="005E59B3">
        <w:rPr>
          <w:rFonts w:ascii="Courier New" w:hAnsi="Courier New" w:cs="Courier New"/>
        </w:rPr>
        <w:t>common-password</w:t>
      </w:r>
      <w:proofErr w:type="spellEnd"/>
      <w:r w:rsidRPr="005E59B3">
        <w:rPr>
          <w:rFonts w:ascii="Courier New" w:hAnsi="Courier New" w:cs="Courier New"/>
        </w:rPr>
        <w:t>.</w:t>
      </w:r>
    </w:p>
    <w:p w14:paraId="55EB7AF8" w14:textId="7CBB37B0" w:rsidR="005E59B3" w:rsidRDefault="005378A4" w:rsidP="005E59B3">
      <w:pPr>
        <w:pStyle w:val="aa"/>
        <w:ind w:firstLine="0"/>
        <w:jc w:val="center"/>
      </w:pPr>
      <w:r w:rsidRPr="005378A4">
        <w:drawing>
          <wp:inline distT="0" distB="0" distL="0" distR="0" wp14:anchorId="35546688" wp14:editId="642A7A61">
            <wp:extent cx="5940425" cy="44951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D76F" w14:textId="54D0947B" w:rsidR="005E59B3" w:rsidRDefault="005E59B3" w:rsidP="005E59B3">
      <w:pPr>
        <w:pStyle w:val="aa"/>
        <w:ind w:firstLine="0"/>
        <w:jc w:val="center"/>
      </w:pPr>
      <w:r>
        <w:t xml:space="preserve">Рисунок </w:t>
      </w:r>
      <w:r w:rsidRPr="00CA2CB0">
        <w:t>7</w:t>
      </w:r>
      <w:r>
        <w:t xml:space="preserve"> – Файл </w:t>
      </w:r>
      <w:proofErr w:type="spellStart"/>
      <w:r w:rsidRPr="005E59B3">
        <w:t>common-password</w:t>
      </w:r>
      <w:proofErr w:type="spellEnd"/>
    </w:p>
    <w:p w14:paraId="20AC7819" w14:textId="77777777" w:rsidR="005E59B3" w:rsidRPr="005E59B3" w:rsidRDefault="005E59B3" w:rsidP="005E59B3">
      <w:pPr>
        <w:pStyle w:val="aa"/>
        <w:ind w:firstLine="0"/>
        <w:jc w:val="center"/>
      </w:pPr>
    </w:p>
    <w:p w14:paraId="0B0AE56A" w14:textId="03CB1A73" w:rsidR="005E59B3" w:rsidRPr="005E59B3" w:rsidRDefault="005E59B3" w:rsidP="005E59B3">
      <w:pPr>
        <w:pStyle w:val="aa"/>
      </w:pPr>
      <w:r>
        <w:t xml:space="preserve">Для того, чтобы установить минимальную длину пароля в 8 символов, необходимо дописать в конце переменной </w:t>
      </w:r>
      <w:proofErr w:type="spellStart"/>
      <w:r w:rsidRPr="005E59B3">
        <w:rPr>
          <w:rFonts w:ascii="Courier New" w:hAnsi="Courier New" w:cs="Courier New"/>
        </w:rPr>
        <w:t>password</w:t>
      </w:r>
      <w:proofErr w:type="spellEnd"/>
      <w:r w:rsidRPr="005E59B3">
        <w:rPr>
          <w:rFonts w:ascii="Courier New" w:hAnsi="Courier New" w:cs="Courier New"/>
        </w:rPr>
        <w:t xml:space="preserve"> [</w:t>
      </w:r>
      <w:proofErr w:type="spellStart"/>
      <w:r w:rsidRPr="005E59B3">
        <w:rPr>
          <w:rFonts w:ascii="Courier New" w:hAnsi="Courier New" w:cs="Courier New"/>
        </w:rPr>
        <w:t>success</w:t>
      </w:r>
      <w:proofErr w:type="spellEnd"/>
      <w:r w:rsidRPr="005E59B3">
        <w:rPr>
          <w:rFonts w:ascii="Courier New" w:hAnsi="Courier New" w:cs="Courier New"/>
        </w:rPr>
        <w:t>=</w:t>
      </w:r>
      <w:r w:rsidR="00CA2CB0">
        <w:rPr>
          <w:rFonts w:ascii="Courier New" w:hAnsi="Courier New" w:cs="Courier New"/>
        </w:rPr>
        <w:t>1</w:t>
      </w:r>
      <w:r w:rsidRPr="005E59B3">
        <w:rPr>
          <w:rFonts w:ascii="Courier New" w:hAnsi="Courier New" w:cs="Courier New"/>
        </w:rPr>
        <w:t xml:space="preserve"> </w:t>
      </w:r>
      <w:proofErr w:type="spellStart"/>
      <w:r w:rsidRPr="005E59B3">
        <w:rPr>
          <w:rFonts w:ascii="Courier New" w:hAnsi="Courier New" w:cs="Courier New"/>
        </w:rPr>
        <w:t>default</w:t>
      </w:r>
      <w:proofErr w:type="spellEnd"/>
      <w:r w:rsidRPr="005E59B3">
        <w:rPr>
          <w:rFonts w:ascii="Courier New" w:hAnsi="Courier New" w:cs="Courier New"/>
        </w:rPr>
        <w:t>=</w:t>
      </w:r>
      <w:proofErr w:type="spellStart"/>
      <w:r w:rsidRPr="005E59B3">
        <w:rPr>
          <w:rFonts w:ascii="Courier New" w:hAnsi="Courier New" w:cs="Courier New"/>
        </w:rPr>
        <w:t>ignore</w:t>
      </w:r>
      <w:proofErr w:type="spellEnd"/>
      <w:r w:rsidRPr="005E59B3">
        <w:rPr>
          <w:rFonts w:ascii="Courier New" w:hAnsi="Courier New" w:cs="Courier New"/>
        </w:rPr>
        <w:t xml:space="preserve">] pam_unix.so </w:t>
      </w:r>
      <w:proofErr w:type="spellStart"/>
      <w:r w:rsidRPr="005E59B3">
        <w:rPr>
          <w:rFonts w:ascii="Courier New" w:hAnsi="Courier New" w:cs="Courier New"/>
        </w:rPr>
        <w:t>obscure</w:t>
      </w:r>
      <w:proofErr w:type="spellEnd"/>
      <w:r w:rsidRPr="005E59B3">
        <w:rPr>
          <w:rFonts w:ascii="Courier New" w:hAnsi="Courier New" w:cs="Courier New"/>
        </w:rPr>
        <w:t xml:space="preserve"> </w:t>
      </w:r>
      <w:proofErr w:type="spellStart"/>
      <w:r w:rsidR="00CA2CB0">
        <w:rPr>
          <w:rFonts w:ascii="Courier New" w:hAnsi="Courier New" w:cs="Courier New"/>
          <w:lang w:val="en-US"/>
        </w:rPr>
        <w:t>yescrypt</w:t>
      </w:r>
      <w:proofErr w:type="spellEnd"/>
      <w:r w:rsidRPr="005E59B3">
        <w:rPr>
          <w:rFonts w:ascii="Courier New" w:hAnsi="Courier New" w:cs="Courier New"/>
        </w:rPr>
        <w:t xml:space="preserve"> </w:t>
      </w:r>
      <w:proofErr w:type="spellStart"/>
      <w:r w:rsidRPr="005E59B3">
        <w:rPr>
          <w:rFonts w:ascii="Courier New" w:hAnsi="Courier New" w:cs="Courier New"/>
        </w:rPr>
        <w:t>min</w:t>
      </w:r>
      <w:proofErr w:type="spellEnd"/>
      <w:r w:rsidRPr="005E59B3">
        <w:rPr>
          <w:rFonts w:ascii="Courier New" w:hAnsi="Courier New" w:cs="Courier New"/>
        </w:rPr>
        <w:t>=8</w:t>
      </w:r>
      <w:r>
        <w:t>.</w:t>
      </w:r>
    </w:p>
    <w:p w14:paraId="460C2F4D" w14:textId="07507D59" w:rsidR="005E59B3" w:rsidRDefault="005378A4" w:rsidP="0019602C">
      <w:pPr>
        <w:pStyle w:val="aa"/>
        <w:ind w:firstLine="0"/>
        <w:jc w:val="center"/>
      </w:pPr>
      <w:r w:rsidRPr="005378A4">
        <w:drawing>
          <wp:inline distT="0" distB="0" distL="0" distR="0" wp14:anchorId="35E5823E" wp14:editId="70A5A0DB">
            <wp:extent cx="5940425" cy="599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624B" w14:textId="4D3DCD60" w:rsidR="00CA2CB0" w:rsidRDefault="00CA2CB0" w:rsidP="00CA2CB0">
      <w:pPr>
        <w:pStyle w:val="aa"/>
        <w:ind w:firstLine="0"/>
        <w:jc w:val="center"/>
      </w:pPr>
      <w:r>
        <w:t xml:space="preserve">Рисунок </w:t>
      </w:r>
      <w:r w:rsidRPr="00732A01">
        <w:t>8</w:t>
      </w:r>
      <w:r>
        <w:t xml:space="preserve"> – Изменение файла </w:t>
      </w:r>
      <w:proofErr w:type="spellStart"/>
      <w:r w:rsidRPr="005E59B3">
        <w:t>common-password</w:t>
      </w:r>
      <w:proofErr w:type="spellEnd"/>
    </w:p>
    <w:p w14:paraId="238D3DC0" w14:textId="77777777" w:rsidR="005E59B3" w:rsidRDefault="005E59B3" w:rsidP="0019602C">
      <w:pPr>
        <w:pStyle w:val="aa"/>
        <w:ind w:firstLine="0"/>
        <w:jc w:val="center"/>
      </w:pPr>
    </w:p>
    <w:p w14:paraId="5AA8B769" w14:textId="0421B521" w:rsidR="00DF2E6B" w:rsidRPr="00732A01" w:rsidRDefault="00732A01" w:rsidP="00732A01">
      <w:pPr>
        <w:pStyle w:val="aa"/>
      </w:pPr>
      <w:r w:rsidRPr="00732A01">
        <w:t xml:space="preserve">Базовые проверки на качество и минимальную длину пароля не применяются к администратору, использующего команды уровня </w:t>
      </w:r>
      <w:proofErr w:type="spellStart"/>
      <w:r w:rsidRPr="00732A01">
        <w:t>sudo</w:t>
      </w:r>
      <w:proofErr w:type="spellEnd"/>
      <w:r w:rsidRPr="00732A01">
        <w:t xml:space="preserve"> для настройки нового пользователя.</w:t>
      </w:r>
    </w:p>
    <w:p w14:paraId="7A5E6098" w14:textId="39D65C02" w:rsidR="00DF2E6B" w:rsidRDefault="00DF2E6B" w:rsidP="0019602C">
      <w:pPr>
        <w:pStyle w:val="aa"/>
        <w:ind w:firstLine="0"/>
        <w:jc w:val="center"/>
      </w:pPr>
    </w:p>
    <w:p w14:paraId="6F947E8F" w14:textId="300038F3" w:rsidR="00732A01" w:rsidRDefault="00732A01" w:rsidP="007A77F0">
      <w:pPr>
        <w:pStyle w:val="3"/>
      </w:pPr>
      <w:bookmarkStart w:id="12" w:name="_Toc128844265"/>
      <w:r>
        <w:t xml:space="preserve">2.1.5 </w:t>
      </w:r>
      <w:r w:rsidRPr="00732A01">
        <w:t>Время жизни пароля</w:t>
      </w:r>
      <w:bookmarkEnd w:id="12"/>
    </w:p>
    <w:p w14:paraId="3B119EB4" w14:textId="48171A28" w:rsidR="00732A01" w:rsidRDefault="00732A01" w:rsidP="00732A01">
      <w:pPr>
        <w:pStyle w:val="aa"/>
      </w:pPr>
      <w:r>
        <w:t xml:space="preserve">При создании учетных записей пользователей возможно создать политику минимального и максимального времени жизни пароля чтобы заставлять пользователей менять их пароли по истечении определенного времени. </w:t>
      </w:r>
    </w:p>
    <w:p w14:paraId="4D6F3CFD" w14:textId="765EAD0C" w:rsidR="00732A01" w:rsidRPr="00732A01" w:rsidRDefault="00732A01" w:rsidP="00732A01">
      <w:pPr>
        <w:pStyle w:val="aa"/>
      </w:pPr>
      <w:r>
        <w:lastRenderedPageBreak/>
        <w:t xml:space="preserve">Для простого просмотра текущего статуса учетной записи пользователя используется команда </w:t>
      </w:r>
      <w:proofErr w:type="spellStart"/>
      <w:r w:rsidRPr="00732A01">
        <w:rPr>
          <w:rFonts w:ascii="Courier New" w:hAnsi="Courier New" w:cs="Courier New"/>
        </w:rPr>
        <w:t>sudo</w:t>
      </w:r>
      <w:proofErr w:type="spellEnd"/>
      <w:r w:rsidRPr="00732A01">
        <w:rPr>
          <w:rFonts w:ascii="Courier New" w:hAnsi="Courier New" w:cs="Courier New"/>
        </w:rPr>
        <w:t xml:space="preserve"> </w:t>
      </w:r>
      <w:proofErr w:type="spellStart"/>
      <w:r w:rsidRPr="00732A01">
        <w:rPr>
          <w:rFonts w:ascii="Courier New" w:hAnsi="Courier New" w:cs="Courier New"/>
        </w:rPr>
        <w:t>chage</w:t>
      </w:r>
      <w:proofErr w:type="spellEnd"/>
      <w:r w:rsidRPr="00732A01">
        <w:rPr>
          <w:rFonts w:ascii="Courier New" w:hAnsi="Courier New" w:cs="Courier New"/>
        </w:rPr>
        <w:t xml:space="preserve"> -l </w:t>
      </w:r>
      <w:proofErr w:type="spellStart"/>
      <w:r>
        <w:rPr>
          <w:rFonts w:ascii="Courier New" w:hAnsi="Courier New" w:cs="Courier New"/>
          <w:lang w:val="en-US"/>
        </w:rPr>
        <w:t>test</w:t>
      </w:r>
      <w:r w:rsidR="005378A4">
        <w:rPr>
          <w:rFonts w:ascii="Courier New" w:hAnsi="Courier New" w:cs="Courier New"/>
          <w:lang w:val="en-US"/>
        </w:rPr>
        <w:t>user</w:t>
      </w:r>
      <w:proofErr w:type="spellEnd"/>
      <w:r w:rsidRPr="00732A01">
        <w:t>.</w:t>
      </w:r>
    </w:p>
    <w:p w14:paraId="3D70BA22" w14:textId="3AEB2D8B" w:rsidR="00732A01" w:rsidRDefault="00AC6505" w:rsidP="0019602C">
      <w:pPr>
        <w:pStyle w:val="aa"/>
        <w:ind w:firstLine="0"/>
        <w:jc w:val="center"/>
      </w:pPr>
      <w:r w:rsidRPr="00AC6505">
        <w:drawing>
          <wp:inline distT="0" distB="0" distL="0" distR="0" wp14:anchorId="6B3F0A7B" wp14:editId="46E31B47">
            <wp:extent cx="5940425" cy="1644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4FA3" w14:textId="1D009154" w:rsidR="001E105D" w:rsidRDefault="001E105D" w:rsidP="001E105D">
      <w:pPr>
        <w:pStyle w:val="aa"/>
        <w:ind w:firstLine="0"/>
        <w:jc w:val="center"/>
      </w:pPr>
      <w:r>
        <w:t xml:space="preserve">Рисунок </w:t>
      </w:r>
      <w:r w:rsidRPr="001E105D">
        <w:t>9</w:t>
      </w:r>
      <w:r>
        <w:t xml:space="preserve"> – Просмотр статуса учетной записи</w:t>
      </w:r>
    </w:p>
    <w:p w14:paraId="55EC0DE5" w14:textId="39D41736" w:rsidR="00732A01" w:rsidRDefault="00732A01" w:rsidP="0019602C">
      <w:pPr>
        <w:pStyle w:val="aa"/>
        <w:ind w:firstLine="0"/>
        <w:jc w:val="center"/>
      </w:pPr>
    </w:p>
    <w:p w14:paraId="188B4856" w14:textId="6C8B387B" w:rsidR="001E105D" w:rsidRDefault="001E105D" w:rsidP="001E105D">
      <w:pPr>
        <w:pStyle w:val="aa"/>
      </w:pPr>
      <w:r>
        <w:t xml:space="preserve">Результат данной команды демонстрирует отсутствие каких-либо </w:t>
      </w:r>
      <w:r w:rsidRPr="001E105D">
        <w:t>применённых политик</w:t>
      </w:r>
      <w:r>
        <w:t>.</w:t>
      </w:r>
    </w:p>
    <w:p w14:paraId="3402BFFE" w14:textId="3C00364B" w:rsidR="00E21972" w:rsidRPr="00E21972" w:rsidRDefault="00E21972" w:rsidP="001E105D">
      <w:pPr>
        <w:pStyle w:val="aa"/>
      </w:pPr>
      <w:r>
        <w:t xml:space="preserve">Для изменения параметров учетной записи необходимо применить команду </w:t>
      </w:r>
      <w:proofErr w:type="spellStart"/>
      <w:r w:rsidRPr="00E21972">
        <w:rPr>
          <w:rFonts w:ascii="Courier New" w:hAnsi="Courier New" w:cs="Courier New"/>
          <w:lang w:val="en-US"/>
        </w:rPr>
        <w:t>sudo</w:t>
      </w:r>
      <w:proofErr w:type="spellEnd"/>
      <w:r w:rsidRPr="00E21972">
        <w:rPr>
          <w:rFonts w:ascii="Courier New" w:hAnsi="Courier New" w:cs="Courier New"/>
        </w:rPr>
        <w:t xml:space="preserve"> </w:t>
      </w:r>
      <w:proofErr w:type="spellStart"/>
      <w:r w:rsidRPr="00E21972">
        <w:rPr>
          <w:rFonts w:ascii="Courier New" w:hAnsi="Courier New" w:cs="Courier New"/>
          <w:lang w:val="en-US"/>
        </w:rPr>
        <w:t>chage</w:t>
      </w:r>
      <w:proofErr w:type="spellEnd"/>
      <w:r w:rsidRPr="00E21972">
        <w:rPr>
          <w:rFonts w:ascii="Courier New" w:hAnsi="Courier New" w:cs="Courier New"/>
        </w:rPr>
        <w:t xml:space="preserve"> </w:t>
      </w:r>
      <w:proofErr w:type="spellStart"/>
      <w:r w:rsidRPr="00E21972">
        <w:rPr>
          <w:rFonts w:ascii="Courier New" w:hAnsi="Courier New" w:cs="Courier New"/>
          <w:lang w:val="en-US"/>
        </w:rPr>
        <w:t>test</w:t>
      </w:r>
      <w:r w:rsidR="00AC6505">
        <w:rPr>
          <w:rFonts w:ascii="Courier New" w:hAnsi="Courier New" w:cs="Courier New"/>
          <w:lang w:val="en-US"/>
        </w:rPr>
        <w:t>user</w:t>
      </w:r>
      <w:proofErr w:type="spellEnd"/>
      <w:r w:rsidRPr="00E21972">
        <w:t>.</w:t>
      </w:r>
    </w:p>
    <w:p w14:paraId="15D035C1" w14:textId="04B3B090" w:rsidR="001E105D" w:rsidRDefault="00AC6505" w:rsidP="0019602C">
      <w:pPr>
        <w:pStyle w:val="aa"/>
        <w:ind w:firstLine="0"/>
        <w:jc w:val="center"/>
      </w:pPr>
      <w:r w:rsidRPr="00AC6505">
        <w:drawing>
          <wp:inline distT="0" distB="0" distL="0" distR="0" wp14:anchorId="7C893CE1" wp14:editId="6F53297B">
            <wp:extent cx="5940425" cy="26708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872F" w14:textId="77D66EAB" w:rsidR="00E21972" w:rsidRDefault="00E21972" w:rsidP="00E21972">
      <w:pPr>
        <w:pStyle w:val="aa"/>
        <w:ind w:firstLine="0"/>
        <w:jc w:val="center"/>
      </w:pPr>
      <w:r>
        <w:t>Рисунок 10 – Просмотр статуса учетной записи после редактирования</w:t>
      </w:r>
    </w:p>
    <w:p w14:paraId="6E224ECE" w14:textId="7860872F" w:rsidR="00732A01" w:rsidRDefault="00732A01" w:rsidP="0019602C">
      <w:pPr>
        <w:pStyle w:val="aa"/>
        <w:ind w:firstLine="0"/>
        <w:jc w:val="center"/>
      </w:pPr>
    </w:p>
    <w:p w14:paraId="2A2F1A06" w14:textId="710074A2" w:rsidR="00E21972" w:rsidRDefault="007A77F0" w:rsidP="007A77F0">
      <w:pPr>
        <w:pStyle w:val="23"/>
      </w:pPr>
      <w:bookmarkStart w:id="13" w:name="_Toc128844266"/>
      <w:r>
        <w:t xml:space="preserve">2.2 </w:t>
      </w:r>
      <w:r w:rsidRPr="007A77F0">
        <w:t>Безопасность консоли</w:t>
      </w:r>
      <w:bookmarkEnd w:id="13"/>
    </w:p>
    <w:p w14:paraId="4D499CBC" w14:textId="77777777" w:rsidR="00B645DA" w:rsidRDefault="00B645DA" w:rsidP="00B645DA">
      <w:pPr>
        <w:pStyle w:val="aa"/>
      </w:pPr>
      <w:r>
        <w:t>Безопасность консоли стоит рассматривать просто как один из компонентов общей физической безопасности. Блокируемая "ширма" (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door</w:t>
      </w:r>
      <w:proofErr w:type="spellEnd"/>
      <w:r>
        <w:t>) может защитить от случайного криминала и очень сильно замедлить активное воздействие, поэтому очень желательно соблюдать простейшие предосторожности по отношению к безопасности консоли.</w:t>
      </w:r>
    </w:p>
    <w:p w14:paraId="398756E6" w14:textId="36964EE9" w:rsidR="00B645DA" w:rsidRDefault="00B645DA" w:rsidP="00B645DA">
      <w:pPr>
        <w:pStyle w:val="aa"/>
      </w:pPr>
      <w:r>
        <w:t xml:space="preserve">Для начала необходимо отключить сочетание </w:t>
      </w:r>
      <w:proofErr w:type="spellStart"/>
      <w:r>
        <w:t>Ctrl+Alt+Delete</w:t>
      </w:r>
      <w:proofErr w:type="spellEnd"/>
      <w:r>
        <w:t>, так как любой пользователь, имеющий физический доступ к клавиатуре может просто нажать данную комбинацию клавиш для перезагрузки сервера без необходимости входить в систему. Для</w:t>
      </w:r>
      <w:r w:rsidRPr="00B645DA">
        <w:t xml:space="preserve"> </w:t>
      </w:r>
      <w:r>
        <w:t>этого</w:t>
      </w:r>
      <w:r w:rsidRPr="00B645DA">
        <w:t xml:space="preserve"> </w:t>
      </w:r>
      <w:r>
        <w:t xml:space="preserve">необходимо </w:t>
      </w:r>
      <w:r w:rsidR="00DE7CCF">
        <w:t>использовать следующие команды:</w:t>
      </w:r>
    </w:p>
    <w:p w14:paraId="3EECF03A" w14:textId="77777777" w:rsidR="00DE7CCF" w:rsidRPr="00DE7CCF" w:rsidRDefault="00DE7CCF" w:rsidP="00DE7CCF">
      <w:pPr>
        <w:pStyle w:val="aa"/>
        <w:rPr>
          <w:rFonts w:ascii="Courier New" w:hAnsi="Courier New" w:cs="Courier New"/>
          <w:lang w:val="en-US"/>
        </w:rPr>
      </w:pPr>
      <w:proofErr w:type="spellStart"/>
      <w:r w:rsidRPr="00DE7CCF">
        <w:rPr>
          <w:rFonts w:ascii="Courier New" w:hAnsi="Courier New" w:cs="Courier New"/>
          <w:lang w:val="en-US"/>
        </w:rPr>
        <w:t>sudo</w:t>
      </w:r>
      <w:proofErr w:type="spellEnd"/>
      <w:r w:rsidRPr="00DE7CCF">
        <w:rPr>
          <w:rFonts w:ascii="Courier New" w:hAnsi="Courier New" w:cs="Courier New"/>
          <w:lang w:val="en-US"/>
        </w:rPr>
        <w:t xml:space="preserve"> </w:t>
      </w:r>
      <w:proofErr w:type="spellStart"/>
      <w:r w:rsidRPr="00DE7CCF">
        <w:rPr>
          <w:rFonts w:ascii="Courier New" w:hAnsi="Courier New" w:cs="Courier New"/>
          <w:lang w:val="en-US"/>
        </w:rPr>
        <w:t>systemctl</w:t>
      </w:r>
      <w:proofErr w:type="spellEnd"/>
      <w:r w:rsidRPr="00DE7CCF">
        <w:rPr>
          <w:rFonts w:ascii="Courier New" w:hAnsi="Courier New" w:cs="Courier New"/>
          <w:lang w:val="en-US"/>
        </w:rPr>
        <w:t xml:space="preserve"> mask ctrl-alt-</w:t>
      </w:r>
      <w:proofErr w:type="spellStart"/>
      <w:proofErr w:type="gramStart"/>
      <w:r w:rsidRPr="00DE7CCF">
        <w:rPr>
          <w:rFonts w:ascii="Courier New" w:hAnsi="Courier New" w:cs="Courier New"/>
          <w:lang w:val="en-US"/>
        </w:rPr>
        <w:t>del.target</w:t>
      </w:r>
      <w:proofErr w:type="spellEnd"/>
      <w:proofErr w:type="gramEnd"/>
    </w:p>
    <w:p w14:paraId="70B82642" w14:textId="22C8BF8F" w:rsidR="00DE7CCF" w:rsidRPr="00DE7CCF" w:rsidRDefault="00DE7CCF" w:rsidP="00DE7CCF">
      <w:pPr>
        <w:pStyle w:val="aa"/>
        <w:rPr>
          <w:rFonts w:ascii="Courier New" w:hAnsi="Courier New" w:cs="Courier New"/>
        </w:rPr>
      </w:pPr>
      <w:proofErr w:type="spellStart"/>
      <w:r w:rsidRPr="00DE7CCF">
        <w:rPr>
          <w:rFonts w:ascii="Courier New" w:hAnsi="Courier New" w:cs="Courier New"/>
        </w:rPr>
        <w:t>sudo</w:t>
      </w:r>
      <w:proofErr w:type="spellEnd"/>
      <w:r w:rsidRPr="00DE7CCF">
        <w:rPr>
          <w:rFonts w:ascii="Courier New" w:hAnsi="Courier New" w:cs="Courier New"/>
        </w:rPr>
        <w:t xml:space="preserve"> </w:t>
      </w:r>
      <w:proofErr w:type="spellStart"/>
      <w:r w:rsidRPr="00DE7CCF">
        <w:rPr>
          <w:rFonts w:ascii="Courier New" w:hAnsi="Courier New" w:cs="Courier New"/>
        </w:rPr>
        <w:t>systemctl</w:t>
      </w:r>
      <w:proofErr w:type="spellEnd"/>
      <w:r w:rsidRPr="00DE7CCF">
        <w:rPr>
          <w:rFonts w:ascii="Courier New" w:hAnsi="Courier New" w:cs="Courier New"/>
        </w:rPr>
        <w:t xml:space="preserve"> </w:t>
      </w:r>
      <w:proofErr w:type="spellStart"/>
      <w:r w:rsidRPr="00DE7CCF">
        <w:rPr>
          <w:rFonts w:ascii="Courier New" w:hAnsi="Courier New" w:cs="Courier New"/>
        </w:rPr>
        <w:t>daemon-reload</w:t>
      </w:r>
      <w:proofErr w:type="spellEnd"/>
    </w:p>
    <w:p w14:paraId="43FC0406" w14:textId="34CF091D" w:rsidR="00E21972" w:rsidRPr="00B645DA" w:rsidRDefault="0052544E" w:rsidP="0019602C">
      <w:pPr>
        <w:pStyle w:val="aa"/>
        <w:ind w:firstLine="0"/>
        <w:jc w:val="center"/>
      </w:pPr>
      <w:r w:rsidRPr="0052544E">
        <w:lastRenderedPageBreak/>
        <w:drawing>
          <wp:inline distT="0" distB="0" distL="0" distR="0" wp14:anchorId="059D5A3B" wp14:editId="009B41DC">
            <wp:extent cx="4753638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9443" w14:textId="54B21A72" w:rsidR="00DE7CCF" w:rsidRDefault="00DE7CCF" w:rsidP="00DE7CCF">
      <w:pPr>
        <w:pStyle w:val="aa"/>
        <w:ind w:firstLine="0"/>
        <w:jc w:val="center"/>
      </w:pPr>
      <w:r>
        <w:t>Рисунок 11 – Отключение сочетания клавиш</w:t>
      </w:r>
    </w:p>
    <w:p w14:paraId="778A213F" w14:textId="6069E532" w:rsidR="00732A01" w:rsidRDefault="00732A01" w:rsidP="0019602C">
      <w:pPr>
        <w:pStyle w:val="aa"/>
        <w:ind w:firstLine="0"/>
        <w:jc w:val="center"/>
      </w:pPr>
    </w:p>
    <w:p w14:paraId="598AAA92" w14:textId="78D107AA" w:rsidR="00D33315" w:rsidRDefault="00D33315" w:rsidP="00D33315">
      <w:pPr>
        <w:pStyle w:val="23"/>
      </w:pPr>
      <w:bookmarkStart w:id="14" w:name="_Toc128844267"/>
      <w:r>
        <w:t>2.</w:t>
      </w:r>
      <w:r w:rsidR="00856069">
        <w:t>3</w:t>
      </w:r>
      <w:r>
        <w:t xml:space="preserve"> </w:t>
      </w:r>
      <w:r w:rsidRPr="00D33315">
        <w:t>Firewall</w:t>
      </w:r>
      <w:bookmarkEnd w:id="14"/>
    </w:p>
    <w:p w14:paraId="22B82AAE" w14:textId="22D1B41F" w:rsidR="00D33315" w:rsidRDefault="009A4238" w:rsidP="009A4238">
      <w:pPr>
        <w:pStyle w:val="3"/>
      </w:pPr>
      <w:bookmarkStart w:id="15" w:name="_Toc128844268"/>
      <w:r>
        <w:t>2.</w:t>
      </w:r>
      <w:r w:rsidR="00856069">
        <w:t>3</w:t>
      </w:r>
      <w:r>
        <w:t xml:space="preserve">.1 </w:t>
      </w:r>
      <w:r w:rsidRPr="009A4238">
        <w:t xml:space="preserve">Настройка </w:t>
      </w:r>
      <w:proofErr w:type="spellStart"/>
      <w:r w:rsidRPr="009A4238">
        <w:t>ufw</w:t>
      </w:r>
      <w:bookmarkEnd w:id="15"/>
      <w:proofErr w:type="spellEnd"/>
    </w:p>
    <w:p w14:paraId="341E93D5" w14:textId="44C61AFA" w:rsidR="009A4238" w:rsidRDefault="009A4238" w:rsidP="009A4238">
      <w:pPr>
        <w:pStyle w:val="aa"/>
      </w:pPr>
      <w:r w:rsidRPr="009A4238">
        <w:t xml:space="preserve">Инструмент для настройки сетевой защиты Ubuntu по умолчанию – это </w:t>
      </w:r>
      <w:proofErr w:type="spellStart"/>
      <w:r w:rsidRPr="009A4238">
        <w:t>ufw</w:t>
      </w:r>
      <w:proofErr w:type="spellEnd"/>
      <w:r w:rsidRPr="009A4238">
        <w:t xml:space="preserve">. Он разработан для легкой настройки </w:t>
      </w:r>
      <w:proofErr w:type="spellStart"/>
      <w:r w:rsidRPr="009A4238">
        <w:t>iptables</w:t>
      </w:r>
      <w:proofErr w:type="spellEnd"/>
      <w:r w:rsidRPr="009A4238">
        <w:t xml:space="preserve"> и предоставляет дружественный способ создания сетевой защиты для IPv4 и IPv6.</w:t>
      </w:r>
    </w:p>
    <w:p w14:paraId="7F05CFB1" w14:textId="23DDC250" w:rsidR="009A4238" w:rsidRPr="009A4238" w:rsidRDefault="009A4238" w:rsidP="009A4238">
      <w:pPr>
        <w:pStyle w:val="aa"/>
      </w:pPr>
      <w:r w:rsidRPr="009A4238">
        <w:t xml:space="preserve">По умолчанию </w:t>
      </w:r>
      <w:proofErr w:type="spellStart"/>
      <w:r w:rsidRPr="009A4238">
        <w:t>ufw</w:t>
      </w:r>
      <w:proofErr w:type="spellEnd"/>
      <w:r w:rsidRPr="009A4238">
        <w:t xml:space="preserve"> отключен, чтобы включить </w:t>
      </w:r>
      <w:r>
        <w:t xml:space="preserve">необходимо ввести </w:t>
      </w:r>
      <w:r w:rsidRPr="009A4238">
        <w:t xml:space="preserve">в терминале команду </w:t>
      </w:r>
      <w:proofErr w:type="spellStart"/>
      <w:r w:rsidRPr="002D32E7">
        <w:rPr>
          <w:rFonts w:ascii="Courier New" w:hAnsi="Courier New" w:cs="Courier New"/>
        </w:rPr>
        <w:t>sudo</w:t>
      </w:r>
      <w:proofErr w:type="spellEnd"/>
      <w:r w:rsidRPr="002D32E7">
        <w:rPr>
          <w:rFonts w:ascii="Courier New" w:hAnsi="Courier New" w:cs="Courier New"/>
        </w:rPr>
        <w:t xml:space="preserve"> </w:t>
      </w:r>
      <w:proofErr w:type="spellStart"/>
      <w:r w:rsidRPr="002D32E7">
        <w:rPr>
          <w:rFonts w:ascii="Courier New" w:hAnsi="Courier New" w:cs="Courier New"/>
        </w:rPr>
        <w:t>ufw</w:t>
      </w:r>
      <w:proofErr w:type="spellEnd"/>
      <w:r w:rsidRPr="002D32E7">
        <w:rPr>
          <w:rFonts w:ascii="Courier New" w:hAnsi="Courier New" w:cs="Courier New"/>
        </w:rPr>
        <w:t xml:space="preserve"> </w:t>
      </w:r>
      <w:proofErr w:type="spellStart"/>
      <w:r w:rsidRPr="002D32E7">
        <w:rPr>
          <w:rFonts w:ascii="Courier New" w:hAnsi="Courier New" w:cs="Courier New"/>
        </w:rPr>
        <w:t>enable</w:t>
      </w:r>
      <w:proofErr w:type="spellEnd"/>
      <w:r>
        <w:t>.</w:t>
      </w:r>
      <w:r w:rsidRPr="009A4238">
        <w:t xml:space="preserve"> </w:t>
      </w:r>
    </w:p>
    <w:p w14:paraId="0F97C64F" w14:textId="709564BA" w:rsidR="009A4238" w:rsidRDefault="00246B70" w:rsidP="0019602C">
      <w:pPr>
        <w:pStyle w:val="aa"/>
        <w:ind w:firstLine="0"/>
        <w:jc w:val="center"/>
      </w:pPr>
      <w:r w:rsidRPr="00246B70">
        <w:drawing>
          <wp:inline distT="0" distB="0" distL="0" distR="0" wp14:anchorId="2E46161A" wp14:editId="51CAB7E4">
            <wp:extent cx="4210638" cy="48584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8E7F" w14:textId="746A45D8" w:rsidR="002D32E7" w:rsidRPr="002D32E7" w:rsidRDefault="002D32E7" w:rsidP="002D32E7">
      <w:pPr>
        <w:pStyle w:val="aa"/>
        <w:ind w:firstLine="0"/>
        <w:jc w:val="center"/>
      </w:pPr>
      <w:r>
        <w:t>Рисунок 1</w:t>
      </w:r>
      <w:r w:rsidRPr="009433FF">
        <w:t>2</w:t>
      </w:r>
      <w:r>
        <w:t xml:space="preserve"> – Включение утилиты </w:t>
      </w:r>
      <w:proofErr w:type="spellStart"/>
      <w:r>
        <w:rPr>
          <w:lang w:val="en-US"/>
        </w:rPr>
        <w:t>ufw</w:t>
      </w:r>
      <w:proofErr w:type="spellEnd"/>
    </w:p>
    <w:p w14:paraId="1B7377CD" w14:textId="0D742E37" w:rsidR="009A4238" w:rsidRDefault="009A4238" w:rsidP="0019602C">
      <w:pPr>
        <w:pStyle w:val="aa"/>
        <w:ind w:firstLine="0"/>
        <w:jc w:val="center"/>
      </w:pPr>
    </w:p>
    <w:p w14:paraId="3D1D9B78" w14:textId="010C6B1B" w:rsidR="002D32E7" w:rsidRPr="002D32E7" w:rsidRDefault="002D32E7" w:rsidP="002D32E7">
      <w:pPr>
        <w:pStyle w:val="aa"/>
      </w:pPr>
      <w:r>
        <w:t>Д</w:t>
      </w:r>
      <w:r w:rsidRPr="002D32E7">
        <w:t xml:space="preserve">ля выключения </w:t>
      </w:r>
      <w:r>
        <w:t xml:space="preserve">используется команда </w:t>
      </w:r>
      <w:proofErr w:type="spellStart"/>
      <w:r w:rsidRPr="002D32E7">
        <w:rPr>
          <w:rFonts w:ascii="Courier New" w:hAnsi="Courier New" w:cs="Courier New"/>
        </w:rPr>
        <w:t>sudo</w:t>
      </w:r>
      <w:proofErr w:type="spellEnd"/>
      <w:r w:rsidRPr="002D32E7">
        <w:rPr>
          <w:rFonts w:ascii="Courier New" w:hAnsi="Courier New" w:cs="Courier New"/>
        </w:rPr>
        <w:t xml:space="preserve"> </w:t>
      </w:r>
      <w:proofErr w:type="spellStart"/>
      <w:r w:rsidRPr="002D32E7">
        <w:rPr>
          <w:rFonts w:ascii="Courier New" w:hAnsi="Courier New" w:cs="Courier New"/>
        </w:rPr>
        <w:t>ufw</w:t>
      </w:r>
      <w:proofErr w:type="spellEnd"/>
      <w:r w:rsidRPr="002D32E7">
        <w:rPr>
          <w:rFonts w:ascii="Courier New" w:hAnsi="Courier New" w:cs="Courier New"/>
        </w:rPr>
        <w:t xml:space="preserve"> </w:t>
      </w:r>
      <w:proofErr w:type="spellStart"/>
      <w:r w:rsidRPr="002D32E7">
        <w:rPr>
          <w:rFonts w:ascii="Courier New" w:hAnsi="Courier New" w:cs="Courier New"/>
        </w:rPr>
        <w:t>disable</w:t>
      </w:r>
      <w:proofErr w:type="spellEnd"/>
      <w:r w:rsidRPr="002D32E7">
        <w:t>.</w:t>
      </w:r>
    </w:p>
    <w:p w14:paraId="04073A3C" w14:textId="3981C5E4" w:rsidR="002D32E7" w:rsidRDefault="00246B70" w:rsidP="0019602C">
      <w:pPr>
        <w:pStyle w:val="aa"/>
        <w:ind w:firstLine="0"/>
        <w:jc w:val="center"/>
      </w:pPr>
      <w:r w:rsidRPr="00246B70">
        <w:drawing>
          <wp:inline distT="0" distB="0" distL="0" distR="0" wp14:anchorId="42919717" wp14:editId="665E3055">
            <wp:extent cx="4153480" cy="5906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E099" w14:textId="7DA103E6" w:rsidR="002D32E7" w:rsidRPr="002D32E7" w:rsidRDefault="002D32E7" w:rsidP="002D32E7">
      <w:pPr>
        <w:pStyle w:val="aa"/>
        <w:ind w:firstLine="0"/>
        <w:jc w:val="center"/>
      </w:pPr>
      <w:r>
        <w:t xml:space="preserve">Рисунок 13 – Отключение утилиты </w:t>
      </w:r>
      <w:proofErr w:type="spellStart"/>
      <w:r>
        <w:rPr>
          <w:lang w:val="en-US"/>
        </w:rPr>
        <w:t>ufw</w:t>
      </w:r>
      <w:proofErr w:type="spellEnd"/>
    </w:p>
    <w:p w14:paraId="01E683BF" w14:textId="5EDCF619" w:rsidR="009A4238" w:rsidRDefault="009A4238" w:rsidP="0019602C">
      <w:pPr>
        <w:pStyle w:val="aa"/>
        <w:ind w:firstLine="0"/>
        <w:jc w:val="center"/>
      </w:pPr>
    </w:p>
    <w:p w14:paraId="5DDA1052" w14:textId="4A1C7C51" w:rsidR="00DF53F6" w:rsidRDefault="00DF53F6" w:rsidP="00DF53F6">
      <w:pPr>
        <w:pStyle w:val="aa"/>
      </w:pPr>
      <w:r w:rsidRPr="00DF53F6">
        <w:t xml:space="preserve">Принципы работы </w:t>
      </w:r>
      <w:proofErr w:type="spellStart"/>
      <w:r w:rsidRPr="00DF53F6">
        <w:t>ufw</w:t>
      </w:r>
      <w:proofErr w:type="spellEnd"/>
      <w:r w:rsidRPr="00DF53F6">
        <w:t xml:space="preserve"> таковы: входящие и исходящие пакеты проверяются на предмет соответствия имеющимся правилам фильтрации, после чего выполняется действие, установленное для этого правила. Если подходящее правило не будет найдено, используется действие, установленное по умолчанию</w:t>
      </w:r>
    </w:p>
    <w:p w14:paraId="4E95E11B" w14:textId="7E0E0C39" w:rsidR="00DF53F6" w:rsidRDefault="00DF53F6" w:rsidP="00DF53F6">
      <w:pPr>
        <w:pStyle w:val="aa"/>
      </w:pPr>
      <w:r>
        <w:t xml:space="preserve">Для </w:t>
      </w:r>
      <w:r w:rsidRPr="00DF53F6">
        <w:t>сброса всех настроек и возвра</w:t>
      </w:r>
      <w:r>
        <w:t>та</w:t>
      </w:r>
      <w:r w:rsidRPr="00DF53F6">
        <w:t xml:space="preserve"> </w:t>
      </w:r>
      <w:r>
        <w:rPr>
          <w:lang w:val="en-US"/>
        </w:rPr>
        <w:t>firewall</w:t>
      </w:r>
      <w:r w:rsidRPr="00DF53F6">
        <w:t xml:space="preserve"> к изначальному состоянию</w:t>
      </w:r>
      <w:r>
        <w:t xml:space="preserve"> применяется команда </w:t>
      </w:r>
      <w:proofErr w:type="spellStart"/>
      <w:r w:rsidRPr="00DF53F6">
        <w:rPr>
          <w:rFonts w:ascii="Courier New" w:hAnsi="Courier New" w:cs="Courier New"/>
        </w:rPr>
        <w:t>sudo</w:t>
      </w:r>
      <w:proofErr w:type="spellEnd"/>
      <w:r w:rsidRPr="00DF53F6">
        <w:rPr>
          <w:rFonts w:ascii="Courier New" w:hAnsi="Courier New" w:cs="Courier New"/>
        </w:rPr>
        <w:t xml:space="preserve"> </w:t>
      </w:r>
      <w:proofErr w:type="spellStart"/>
      <w:r w:rsidRPr="00DF53F6">
        <w:rPr>
          <w:rFonts w:ascii="Courier New" w:hAnsi="Courier New" w:cs="Courier New"/>
        </w:rPr>
        <w:t>ufw</w:t>
      </w:r>
      <w:proofErr w:type="spellEnd"/>
      <w:r w:rsidRPr="00DF53F6">
        <w:rPr>
          <w:rFonts w:ascii="Courier New" w:hAnsi="Courier New" w:cs="Courier New"/>
        </w:rPr>
        <w:t xml:space="preserve"> </w:t>
      </w:r>
      <w:proofErr w:type="spellStart"/>
      <w:r w:rsidRPr="00DF53F6">
        <w:rPr>
          <w:rFonts w:ascii="Courier New" w:hAnsi="Courier New" w:cs="Courier New"/>
        </w:rPr>
        <w:t>reset</w:t>
      </w:r>
      <w:proofErr w:type="spellEnd"/>
      <w:r>
        <w:t>.</w:t>
      </w:r>
    </w:p>
    <w:p w14:paraId="3BB45B57" w14:textId="6E096E23" w:rsidR="00732A01" w:rsidRPr="00B645DA" w:rsidRDefault="00246B70" w:rsidP="0019602C">
      <w:pPr>
        <w:pStyle w:val="aa"/>
        <w:ind w:firstLine="0"/>
        <w:jc w:val="center"/>
      </w:pPr>
      <w:r w:rsidRPr="00246B70">
        <w:drawing>
          <wp:inline distT="0" distB="0" distL="0" distR="0" wp14:anchorId="7AD33404" wp14:editId="1DF5B139">
            <wp:extent cx="5940425" cy="15125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C1F1" w14:textId="067B3A2D" w:rsidR="005171F2" w:rsidRPr="002D32E7" w:rsidRDefault="005171F2" w:rsidP="005171F2">
      <w:pPr>
        <w:pStyle w:val="aa"/>
        <w:ind w:firstLine="0"/>
        <w:jc w:val="center"/>
      </w:pPr>
      <w:r>
        <w:t>Рисунок 1</w:t>
      </w:r>
      <w:r w:rsidRPr="009433FF">
        <w:t>4</w:t>
      </w:r>
      <w:r>
        <w:t xml:space="preserve"> – Сброс утилиты </w:t>
      </w:r>
      <w:proofErr w:type="spellStart"/>
      <w:r>
        <w:rPr>
          <w:lang w:val="en-US"/>
        </w:rPr>
        <w:t>ufw</w:t>
      </w:r>
      <w:proofErr w:type="spellEnd"/>
    </w:p>
    <w:p w14:paraId="378B80F0" w14:textId="40737297" w:rsidR="0019602C" w:rsidRDefault="0019602C" w:rsidP="0019602C">
      <w:pPr>
        <w:pStyle w:val="aa"/>
        <w:ind w:firstLine="0"/>
        <w:jc w:val="center"/>
      </w:pPr>
    </w:p>
    <w:p w14:paraId="27FFE512" w14:textId="187560D7" w:rsidR="005171F2" w:rsidRPr="0042412D" w:rsidRDefault="0042412D" w:rsidP="0042412D">
      <w:pPr>
        <w:pStyle w:val="3"/>
      </w:pPr>
      <w:bookmarkStart w:id="16" w:name="_Toc128844269"/>
      <w:r>
        <w:t>2.</w:t>
      </w:r>
      <w:r w:rsidR="00856069">
        <w:t>3</w:t>
      </w:r>
      <w:r>
        <w:t xml:space="preserve">.2 </w:t>
      </w:r>
      <w:r w:rsidRPr="0042412D">
        <w:t xml:space="preserve">Интеграция </w:t>
      </w:r>
      <w:r>
        <w:t>п</w:t>
      </w:r>
      <w:r w:rsidRPr="0042412D">
        <w:t xml:space="preserve">риложений в </w:t>
      </w:r>
      <w:proofErr w:type="spellStart"/>
      <w:r w:rsidRPr="0042412D">
        <w:t>ufw</w:t>
      </w:r>
      <w:bookmarkEnd w:id="16"/>
      <w:proofErr w:type="spellEnd"/>
    </w:p>
    <w:p w14:paraId="2BEF4025" w14:textId="77777777" w:rsidR="00084C6D" w:rsidRDefault="00084C6D" w:rsidP="00084C6D">
      <w:pPr>
        <w:pStyle w:val="aa"/>
      </w:pPr>
      <w:r>
        <w:t xml:space="preserve">Приложения, которые открывают порты, можно включать в профили </w:t>
      </w:r>
      <w:proofErr w:type="spellStart"/>
      <w:r>
        <w:t>ufw</w:t>
      </w:r>
      <w:proofErr w:type="spellEnd"/>
      <w:r>
        <w:t>, они детализируют какие порты необходимы этому приложению для корректной работы. Профили содержатся в /</w:t>
      </w:r>
      <w:proofErr w:type="spellStart"/>
      <w:r>
        <w:t>etc</w:t>
      </w:r>
      <w:proofErr w:type="spellEnd"/>
      <w:r>
        <w:t>/</w:t>
      </w:r>
      <w:proofErr w:type="spellStart"/>
      <w:r>
        <w:t>ufw</w:t>
      </w:r>
      <w:proofErr w:type="spellEnd"/>
      <w:r>
        <w:t>/</w:t>
      </w:r>
      <w:proofErr w:type="spellStart"/>
      <w:proofErr w:type="gramStart"/>
      <w:r>
        <w:t>applications.d</w:t>
      </w:r>
      <w:proofErr w:type="spellEnd"/>
      <w:proofErr w:type="gramEnd"/>
      <w:r>
        <w:t>, и могут быть отредактированы, если порты по умолчанию были изменены.</w:t>
      </w:r>
    </w:p>
    <w:p w14:paraId="6CC49A56" w14:textId="2C1BDF7F" w:rsidR="0042412D" w:rsidRPr="0042412D" w:rsidRDefault="00084C6D" w:rsidP="00084C6D">
      <w:pPr>
        <w:pStyle w:val="aa"/>
      </w:pPr>
      <w:r>
        <w:lastRenderedPageBreak/>
        <w:t xml:space="preserve">Для того, чтобы посмотреть для каких приложений установлен профиль необходимо применить команду </w:t>
      </w:r>
      <w:proofErr w:type="spellStart"/>
      <w:r w:rsidRPr="00360A12">
        <w:rPr>
          <w:rFonts w:ascii="Courier New" w:hAnsi="Courier New" w:cs="Courier New"/>
        </w:rPr>
        <w:t>sudo</w:t>
      </w:r>
      <w:proofErr w:type="spellEnd"/>
      <w:r w:rsidRPr="00360A12">
        <w:rPr>
          <w:rFonts w:ascii="Courier New" w:hAnsi="Courier New" w:cs="Courier New"/>
        </w:rPr>
        <w:t xml:space="preserve"> </w:t>
      </w:r>
      <w:proofErr w:type="spellStart"/>
      <w:r w:rsidRPr="00360A12">
        <w:rPr>
          <w:rFonts w:ascii="Courier New" w:hAnsi="Courier New" w:cs="Courier New"/>
        </w:rPr>
        <w:t>ufw</w:t>
      </w:r>
      <w:proofErr w:type="spellEnd"/>
      <w:r w:rsidRPr="00360A12">
        <w:rPr>
          <w:rFonts w:ascii="Courier New" w:hAnsi="Courier New" w:cs="Courier New"/>
        </w:rPr>
        <w:t xml:space="preserve"> </w:t>
      </w:r>
      <w:proofErr w:type="spellStart"/>
      <w:r w:rsidRPr="00360A12">
        <w:rPr>
          <w:rFonts w:ascii="Courier New" w:hAnsi="Courier New" w:cs="Courier New"/>
        </w:rPr>
        <w:t>app</w:t>
      </w:r>
      <w:proofErr w:type="spellEnd"/>
      <w:r w:rsidRPr="00360A12">
        <w:rPr>
          <w:rFonts w:ascii="Courier New" w:hAnsi="Courier New" w:cs="Courier New"/>
        </w:rPr>
        <w:t xml:space="preserve"> </w:t>
      </w:r>
      <w:proofErr w:type="spellStart"/>
      <w:r w:rsidRPr="00360A12">
        <w:rPr>
          <w:rFonts w:ascii="Courier New" w:hAnsi="Courier New" w:cs="Courier New"/>
        </w:rPr>
        <w:t>list</w:t>
      </w:r>
      <w:proofErr w:type="spellEnd"/>
      <w:r w:rsidR="00360A12">
        <w:t>.</w:t>
      </w:r>
    </w:p>
    <w:p w14:paraId="3D54A771" w14:textId="0C851D9C" w:rsidR="0042412D" w:rsidRDefault="00246B70" w:rsidP="0019602C">
      <w:pPr>
        <w:pStyle w:val="aa"/>
        <w:ind w:firstLine="0"/>
        <w:jc w:val="center"/>
      </w:pPr>
      <w:r w:rsidRPr="00246B70">
        <w:drawing>
          <wp:inline distT="0" distB="0" distL="0" distR="0" wp14:anchorId="69CD91FB" wp14:editId="0E663FC0">
            <wp:extent cx="3562847" cy="80973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6F66" w14:textId="75B7AF4F" w:rsidR="00075FE5" w:rsidRPr="00075FE5" w:rsidRDefault="00075FE5" w:rsidP="00075FE5">
      <w:pPr>
        <w:pStyle w:val="aa"/>
        <w:ind w:firstLine="0"/>
        <w:jc w:val="center"/>
      </w:pPr>
      <w:r>
        <w:t xml:space="preserve">Рисунок 15 – Просмотр списка приложений интегрированных с </w:t>
      </w:r>
      <w:proofErr w:type="spellStart"/>
      <w:r>
        <w:rPr>
          <w:lang w:val="en-US"/>
        </w:rPr>
        <w:t>ufw</w:t>
      </w:r>
      <w:proofErr w:type="spellEnd"/>
    </w:p>
    <w:p w14:paraId="6BC49815" w14:textId="22CD5958" w:rsidR="005171F2" w:rsidRDefault="005171F2" w:rsidP="0019602C">
      <w:pPr>
        <w:pStyle w:val="aa"/>
        <w:ind w:firstLine="0"/>
        <w:jc w:val="center"/>
      </w:pPr>
    </w:p>
    <w:p w14:paraId="5BF23D9F" w14:textId="3CDB136E" w:rsidR="005171F2" w:rsidRDefault="00D70FF7" w:rsidP="00D70FF7">
      <w:pPr>
        <w:pStyle w:val="aa"/>
      </w:pPr>
      <w:r w:rsidRPr="00D70FF7">
        <w:t xml:space="preserve">разрешить трафик по порту, используя профиль приложения, можно командой </w:t>
      </w:r>
      <w:proofErr w:type="spellStart"/>
      <w:r w:rsidRPr="00D70FF7">
        <w:rPr>
          <w:rFonts w:ascii="Courier New" w:hAnsi="Courier New" w:cs="Courier New"/>
        </w:rPr>
        <w:t>sudo</w:t>
      </w:r>
      <w:proofErr w:type="spellEnd"/>
      <w:r w:rsidRPr="00D70FF7">
        <w:rPr>
          <w:rFonts w:ascii="Courier New" w:hAnsi="Courier New" w:cs="Courier New"/>
        </w:rPr>
        <w:t xml:space="preserve"> </w:t>
      </w:r>
      <w:proofErr w:type="spellStart"/>
      <w:r w:rsidRPr="00D70FF7">
        <w:rPr>
          <w:rFonts w:ascii="Courier New" w:hAnsi="Courier New" w:cs="Courier New"/>
        </w:rPr>
        <w:t>ufw</w:t>
      </w:r>
      <w:proofErr w:type="spellEnd"/>
      <w:r w:rsidRPr="00D70FF7">
        <w:rPr>
          <w:rFonts w:ascii="Courier New" w:hAnsi="Courier New" w:cs="Courier New"/>
        </w:rPr>
        <w:t xml:space="preserve"> </w:t>
      </w:r>
      <w:proofErr w:type="spellStart"/>
      <w:r w:rsidRPr="00D70FF7">
        <w:rPr>
          <w:rFonts w:ascii="Courier New" w:hAnsi="Courier New" w:cs="Courier New"/>
        </w:rPr>
        <w:t>allow</w:t>
      </w:r>
      <w:proofErr w:type="spellEnd"/>
      <w:r w:rsidRPr="00D70FF7">
        <w:rPr>
          <w:rFonts w:ascii="Courier New" w:hAnsi="Courier New" w:cs="Courier New"/>
        </w:rPr>
        <w:t xml:space="preserve"> </w:t>
      </w:r>
      <w:r w:rsidR="009013EF">
        <w:rPr>
          <w:rFonts w:ascii="Courier New" w:hAnsi="Courier New" w:cs="Courier New"/>
          <w:lang w:val="en-US"/>
        </w:rPr>
        <w:t>OpenSSH</w:t>
      </w:r>
      <w:r>
        <w:rPr>
          <w:rFonts w:ascii="Courier New" w:hAnsi="Courier New" w:cs="Courier New"/>
        </w:rPr>
        <w:t>.</w:t>
      </w:r>
    </w:p>
    <w:p w14:paraId="53E92295" w14:textId="269D8952" w:rsidR="00D70FF7" w:rsidRDefault="00246B70" w:rsidP="0019602C">
      <w:pPr>
        <w:pStyle w:val="aa"/>
        <w:ind w:firstLine="0"/>
        <w:jc w:val="center"/>
      </w:pPr>
      <w:r w:rsidRPr="00246B70">
        <w:drawing>
          <wp:inline distT="0" distB="0" distL="0" distR="0" wp14:anchorId="04A9E7E2" wp14:editId="05317B75">
            <wp:extent cx="2810267" cy="75258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41A8" w14:textId="01AF0B8D" w:rsidR="00D70FF7" w:rsidRDefault="009013EF" w:rsidP="0019602C">
      <w:pPr>
        <w:pStyle w:val="aa"/>
        <w:ind w:firstLine="0"/>
        <w:jc w:val="center"/>
      </w:pPr>
      <w:r>
        <w:t>Рисунок 16 – Разрешение работы с трафиком</w:t>
      </w:r>
    </w:p>
    <w:p w14:paraId="11118123" w14:textId="6793C4C6" w:rsidR="00D70FF7" w:rsidRDefault="00D70FF7" w:rsidP="0019602C">
      <w:pPr>
        <w:pStyle w:val="aa"/>
        <w:ind w:firstLine="0"/>
        <w:jc w:val="center"/>
      </w:pPr>
    </w:p>
    <w:p w14:paraId="2AF0CE73" w14:textId="6D677DCF" w:rsidR="00D70FF7" w:rsidRPr="00991757" w:rsidRDefault="00991757" w:rsidP="00991757">
      <w:pPr>
        <w:pStyle w:val="aa"/>
      </w:pPr>
      <w:r w:rsidRPr="00991757">
        <w:t xml:space="preserve">Для просмотра деталей какие порты, протоколы и прочее определены для приложения </w:t>
      </w:r>
      <w:r>
        <w:t>используется</w:t>
      </w:r>
      <w:r w:rsidRPr="00991757">
        <w:t xml:space="preserve"> команд</w:t>
      </w:r>
      <w:r>
        <w:t>а</w:t>
      </w:r>
      <w:r w:rsidRPr="00991757">
        <w:t xml:space="preserve"> </w:t>
      </w:r>
      <w:proofErr w:type="spellStart"/>
      <w:r w:rsidRPr="00991757">
        <w:rPr>
          <w:rFonts w:ascii="Courier New" w:hAnsi="Courier New" w:cs="Courier New"/>
        </w:rPr>
        <w:t>sudo</w:t>
      </w:r>
      <w:proofErr w:type="spellEnd"/>
      <w:r w:rsidRPr="00991757">
        <w:rPr>
          <w:rFonts w:ascii="Courier New" w:hAnsi="Courier New" w:cs="Courier New"/>
        </w:rPr>
        <w:t xml:space="preserve"> </w:t>
      </w:r>
      <w:proofErr w:type="spellStart"/>
      <w:r w:rsidRPr="00991757">
        <w:rPr>
          <w:rFonts w:ascii="Courier New" w:hAnsi="Courier New" w:cs="Courier New"/>
        </w:rPr>
        <w:t>ufw</w:t>
      </w:r>
      <w:proofErr w:type="spellEnd"/>
      <w:r w:rsidRPr="00991757">
        <w:rPr>
          <w:rFonts w:ascii="Courier New" w:hAnsi="Courier New" w:cs="Courier New"/>
        </w:rPr>
        <w:t xml:space="preserve"> </w:t>
      </w:r>
      <w:proofErr w:type="spellStart"/>
      <w:r w:rsidRPr="00991757">
        <w:rPr>
          <w:rFonts w:ascii="Courier New" w:hAnsi="Courier New" w:cs="Courier New"/>
        </w:rPr>
        <w:t>app</w:t>
      </w:r>
      <w:proofErr w:type="spellEnd"/>
      <w:r w:rsidRPr="00991757">
        <w:rPr>
          <w:rFonts w:ascii="Courier New" w:hAnsi="Courier New" w:cs="Courier New"/>
        </w:rPr>
        <w:t xml:space="preserve"> </w:t>
      </w:r>
      <w:proofErr w:type="spellStart"/>
      <w:r w:rsidRPr="00991757">
        <w:rPr>
          <w:rFonts w:ascii="Courier New" w:hAnsi="Courier New" w:cs="Courier New"/>
        </w:rPr>
        <w:t>info</w:t>
      </w:r>
      <w:proofErr w:type="spellEnd"/>
      <w:r w:rsidRPr="009917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OpenSSH</w:t>
      </w:r>
      <w:r>
        <w:t>.</w:t>
      </w:r>
    </w:p>
    <w:p w14:paraId="43611002" w14:textId="6F0DA872" w:rsidR="00991757" w:rsidRDefault="00246B70" w:rsidP="0019602C">
      <w:pPr>
        <w:pStyle w:val="aa"/>
        <w:ind w:firstLine="0"/>
        <w:jc w:val="center"/>
      </w:pPr>
      <w:r w:rsidRPr="00246B70">
        <w:drawing>
          <wp:inline distT="0" distB="0" distL="0" distR="0" wp14:anchorId="7A040CFB" wp14:editId="6A7304DD">
            <wp:extent cx="5940425" cy="12179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511F" w14:textId="2D1DBB34" w:rsidR="00991757" w:rsidRDefault="00991757" w:rsidP="00991757">
      <w:pPr>
        <w:pStyle w:val="aa"/>
        <w:ind w:firstLine="0"/>
        <w:jc w:val="center"/>
      </w:pPr>
      <w:r>
        <w:t>Рисунок 17 – Проверка порта</w:t>
      </w:r>
      <w:r w:rsidR="0085209A">
        <w:t>,</w:t>
      </w:r>
      <w:r w:rsidR="009C5B6E">
        <w:t xml:space="preserve"> используемого приложением</w:t>
      </w:r>
    </w:p>
    <w:p w14:paraId="6519AD3F" w14:textId="25184333" w:rsidR="00991757" w:rsidRDefault="00991757" w:rsidP="0019602C">
      <w:pPr>
        <w:pStyle w:val="aa"/>
        <w:ind w:firstLine="0"/>
        <w:jc w:val="center"/>
      </w:pPr>
    </w:p>
    <w:p w14:paraId="2ED6B1ED" w14:textId="6DADF581" w:rsidR="00991757" w:rsidRDefault="0085209A" w:rsidP="0085209A">
      <w:pPr>
        <w:pStyle w:val="3"/>
      </w:pPr>
      <w:bookmarkStart w:id="17" w:name="_Toc128844270"/>
      <w:r>
        <w:t>2.</w:t>
      </w:r>
      <w:r w:rsidR="00856069">
        <w:t>3</w:t>
      </w:r>
      <w:r>
        <w:t xml:space="preserve">.3 </w:t>
      </w:r>
      <w:r w:rsidRPr="0085209A">
        <w:t>Маскировка IP</w:t>
      </w:r>
      <w:bookmarkEnd w:id="17"/>
    </w:p>
    <w:p w14:paraId="7725A3AC" w14:textId="61AF079B" w:rsidR="005171F2" w:rsidRDefault="00AD50F9" w:rsidP="00AD50F9">
      <w:pPr>
        <w:pStyle w:val="aa"/>
      </w:pPr>
      <w:r w:rsidRPr="00AD50F9">
        <w:t xml:space="preserve">Цель маскировки </w:t>
      </w:r>
      <w:proofErr w:type="spellStart"/>
      <w:r w:rsidRPr="00AD50F9">
        <w:t>ip</w:t>
      </w:r>
      <w:proofErr w:type="spellEnd"/>
      <w:r w:rsidRPr="00AD50F9">
        <w:t xml:space="preserve">-адреса состоит в том, чтобы компьютеры с частными, не маршрутизируемыми </w:t>
      </w:r>
      <w:proofErr w:type="spellStart"/>
      <w:r w:rsidRPr="00AD50F9">
        <w:t>ip</w:t>
      </w:r>
      <w:proofErr w:type="spellEnd"/>
      <w:r w:rsidRPr="00AD50F9">
        <w:t>-адресами в сети могли иметь доступ к Интернету через компьютер, выполняющий маскировку. Трафик из частной сети, попадающий в Интернет, должен быть правильно выпущен для корректного ответа, отправленного именно тому компьютеру, который послал запрос.</w:t>
      </w:r>
    </w:p>
    <w:p w14:paraId="12C3C092" w14:textId="14004492" w:rsidR="00AD50F9" w:rsidRDefault="00AD50F9" w:rsidP="00AD50F9">
      <w:pPr>
        <w:pStyle w:val="aa"/>
      </w:pPr>
      <w:r w:rsidRPr="00AD50F9">
        <w:t xml:space="preserve">Маскировка </w:t>
      </w:r>
      <w:proofErr w:type="spellStart"/>
      <w:r w:rsidRPr="00AD50F9">
        <w:t>ip</w:t>
      </w:r>
      <w:proofErr w:type="spellEnd"/>
      <w:r w:rsidRPr="00AD50F9">
        <w:t xml:space="preserve">-адреса может быть достигнута с использованием различных правил 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t xml:space="preserve">. Это возможно благодаря дополнению к 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t xml:space="preserve">, которым является </w:t>
      </w:r>
      <w:proofErr w:type="spellStart"/>
      <w:r w:rsidRPr="00AD50F9">
        <w:rPr>
          <w:rFonts w:ascii="Courier New" w:hAnsi="Courier New" w:cs="Courier New"/>
        </w:rPr>
        <w:t>iptables-restore</w:t>
      </w:r>
      <w:proofErr w:type="spellEnd"/>
      <w:r w:rsidRPr="00AD50F9">
        <w:t xml:space="preserve"> с файлами правил, расположенных в </w:t>
      </w:r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etc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rPr>
          <w:rFonts w:ascii="Courier New" w:hAnsi="Courier New" w:cs="Courier New"/>
        </w:rPr>
        <w:t>/*.</w:t>
      </w:r>
      <w:proofErr w:type="spellStart"/>
      <w:r w:rsidRPr="00AD50F9">
        <w:rPr>
          <w:rFonts w:ascii="Courier New" w:hAnsi="Courier New" w:cs="Courier New"/>
        </w:rPr>
        <w:t>rules</w:t>
      </w:r>
      <w:proofErr w:type="spellEnd"/>
      <w:r w:rsidRPr="00AD50F9">
        <w:t xml:space="preserve">. Эти файлы являются отличным способом для добавления правил в </w:t>
      </w:r>
      <w:proofErr w:type="spellStart"/>
      <w:r w:rsidRPr="00AD50F9">
        <w:rPr>
          <w:rFonts w:ascii="Courier New" w:hAnsi="Courier New" w:cs="Courier New"/>
        </w:rPr>
        <w:t>iptables</w:t>
      </w:r>
      <w:proofErr w:type="spellEnd"/>
      <w:r w:rsidRPr="00AD50F9">
        <w:t xml:space="preserve"> без использования 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t>.</w:t>
      </w:r>
    </w:p>
    <w:p w14:paraId="02202AEC" w14:textId="1C6CD529" w:rsidR="00AD50F9" w:rsidRDefault="00AD50F9" w:rsidP="00AD50F9">
      <w:pPr>
        <w:pStyle w:val="aa"/>
      </w:pPr>
      <w:r w:rsidRPr="00AD50F9">
        <w:t>Для начала</w:t>
      </w:r>
      <w:r>
        <w:t xml:space="preserve"> необходимо</w:t>
      </w:r>
      <w:r w:rsidRPr="00AD50F9">
        <w:t xml:space="preserve"> активир</w:t>
      </w:r>
      <w:r>
        <w:t>овать</w:t>
      </w:r>
      <w:r w:rsidRPr="00AD50F9">
        <w:t xml:space="preserve"> перенаправление в </w:t>
      </w:r>
      <w:proofErr w:type="spellStart"/>
      <w:r w:rsidRPr="00AD50F9">
        <w:t>ufw</w:t>
      </w:r>
      <w:proofErr w:type="spellEnd"/>
      <w:r w:rsidRPr="00AD50F9">
        <w:t>, измени</w:t>
      </w:r>
      <w:r>
        <w:t>в</w:t>
      </w:r>
      <w:r w:rsidRPr="00AD50F9">
        <w:t xml:space="preserve"> конфигурацию двух файлов. </w:t>
      </w:r>
      <w:r>
        <w:t>В п</w:t>
      </w:r>
      <w:r w:rsidRPr="00AD50F9">
        <w:t>ерв</w:t>
      </w:r>
      <w:r>
        <w:t>ом</w:t>
      </w:r>
      <w:r w:rsidRPr="00AD50F9">
        <w:t xml:space="preserve"> файл</w:t>
      </w:r>
      <w:r>
        <w:t>е</w:t>
      </w:r>
      <w:r w:rsidRPr="00AD50F9">
        <w:t xml:space="preserve"> </w:t>
      </w:r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etc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default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t xml:space="preserve"> </w:t>
      </w:r>
      <w:r>
        <w:t xml:space="preserve">необходимо </w:t>
      </w:r>
      <w:r w:rsidRPr="00AD50F9">
        <w:t>измени</w:t>
      </w:r>
      <w:r>
        <w:t>ть</w:t>
      </w:r>
      <w:r w:rsidRPr="00AD50F9">
        <w:t xml:space="preserve"> значение в строке </w:t>
      </w:r>
      <w:r w:rsidRPr="00AD50F9">
        <w:rPr>
          <w:rFonts w:ascii="Courier New" w:hAnsi="Courier New" w:cs="Courier New"/>
        </w:rPr>
        <w:t>DEFAULT_FORWARD_POLICY</w:t>
      </w:r>
      <w:r w:rsidRPr="00AD50F9">
        <w:t xml:space="preserve"> на </w:t>
      </w:r>
      <w:r w:rsidRPr="00AD50F9">
        <w:rPr>
          <w:rFonts w:ascii="Courier New" w:hAnsi="Courier New" w:cs="Courier New"/>
        </w:rPr>
        <w:t>“ACCEPT”</w:t>
      </w:r>
      <w:r w:rsidRPr="00AD50F9">
        <w:t xml:space="preserve">. </w:t>
      </w:r>
    </w:p>
    <w:p w14:paraId="5C4607F5" w14:textId="2FB43C39" w:rsidR="00AD50F9" w:rsidRDefault="00E70AEF" w:rsidP="00E70AEF">
      <w:pPr>
        <w:pStyle w:val="aa"/>
        <w:ind w:firstLine="0"/>
        <w:jc w:val="center"/>
      </w:pPr>
      <w:r w:rsidRPr="00E70AEF">
        <w:rPr>
          <w:noProof/>
        </w:rPr>
        <w:lastRenderedPageBreak/>
        <w:drawing>
          <wp:inline distT="0" distB="0" distL="0" distR="0" wp14:anchorId="0E78B2A0" wp14:editId="47695A26">
            <wp:extent cx="3801005" cy="7144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1712" w14:textId="59B16B2D" w:rsidR="00E70AEF" w:rsidRPr="009433FF" w:rsidRDefault="00E70AEF" w:rsidP="00E70AEF">
      <w:pPr>
        <w:pStyle w:val="aa"/>
        <w:ind w:firstLine="0"/>
        <w:jc w:val="center"/>
      </w:pPr>
      <w:r>
        <w:t>Рисунок 18 – Редактирование файла</w:t>
      </w:r>
      <w:r w:rsidR="00784C27" w:rsidRPr="009433FF">
        <w:t xml:space="preserve"> </w:t>
      </w:r>
      <w:proofErr w:type="spellStart"/>
      <w:r w:rsidR="00784C27" w:rsidRPr="00784C27">
        <w:rPr>
          <w:lang w:val="en-US"/>
        </w:rPr>
        <w:t>ufw</w:t>
      </w:r>
      <w:proofErr w:type="spellEnd"/>
    </w:p>
    <w:p w14:paraId="381F2ED9" w14:textId="77777777" w:rsidR="00AD50F9" w:rsidRDefault="00AD50F9" w:rsidP="00AD50F9">
      <w:pPr>
        <w:pStyle w:val="aa"/>
      </w:pPr>
    </w:p>
    <w:p w14:paraId="69535D1E" w14:textId="6BC9E594" w:rsidR="00AD50F9" w:rsidRPr="00AD50F9" w:rsidRDefault="00AD50F9" w:rsidP="00AD50F9">
      <w:pPr>
        <w:pStyle w:val="aa"/>
      </w:pPr>
      <w:r>
        <w:t xml:space="preserve">Во втором </w:t>
      </w:r>
      <w:r w:rsidRPr="00AD50F9">
        <w:t>файл</w:t>
      </w:r>
      <w:r>
        <w:t>е</w:t>
      </w:r>
      <w:r w:rsidRPr="00AD50F9">
        <w:t xml:space="preserve"> </w:t>
      </w:r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etc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sysctl.conf</w:t>
      </w:r>
      <w:proofErr w:type="spellEnd"/>
      <w:r w:rsidRPr="00AD50F9">
        <w:t xml:space="preserve">, </w:t>
      </w:r>
      <w:r>
        <w:t>изменить</w:t>
      </w:r>
      <w:r w:rsidRPr="00AD50F9">
        <w:t xml:space="preserve">: </w:t>
      </w:r>
      <w:proofErr w:type="spellStart"/>
      <w:r w:rsidRPr="00AD50F9">
        <w:rPr>
          <w:rFonts w:ascii="Courier New" w:hAnsi="Courier New" w:cs="Courier New"/>
        </w:rPr>
        <w:t>net</w:t>
      </w:r>
      <w:proofErr w:type="spellEnd"/>
      <w:r w:rsidRPr="00AD50F9">
        <w:rPr>
          <w:rFonts w:ascii="Courier New" w:hAnsi="Courier New" w:cs="Courier New"/>
        </w:rPr>
        <w:t>/ipv4/</w:t>
      </w:r>
      <w:proofErr w:type="spellStart"/>
      <w:r w:rsidRPr="00AD50F9">
        <w:rPr>
          <w:rFonts w:ascii="Courier New" w:hAnsi="Courier New" w:cs="Courier New"/>
        </w:rPr>
        <w:t>ip_forward</w:t>
      </w:r>
      <w:proofErr w:type="spellEnd"/>
      <w:r w:rsidRPr="00AD50F9">
        <w:rPr>
          <w:rFonts w:ascii="Courier New" w:hAnsi="Courier New" w:cs="Courier New"/>
        </w:rPr>
        <w:t>=1</w:t>
      </w:r>
      <w:r w:rsidRPr="00AD50F9">
        <w:t xml:space="preserve">. Аналогично для IPv6: </w:t>
      </w:r>
      <w:proofErr w:type="spellStart"/>
      <w:r w:rsidRPr="00AD50F9">
        <w:rPr>
          <w:rFonts w:ascii="Courier New" w:hAnsi="Courier New" w:cs="Courier New"/>
        </w:rPr>
        <w:t>net</w:t>
      </w:r>
      <w:proofErr w:type="spellEnd"/>
      <w:r w:rsidRPr="00AD50F9">
        <w:rPr>
          <w:rFonts w:ascii="Courier New" w:hAnsi="Courier New" w:cs="Courier New"/>
        </w:rPr>
        <w:t>/ipv6/</w:t>
      </w:r>
      <w:proofErr w:type="spellStart"/>
      <w:r w:rsidRPr="00AD50F9">
        <w:rPr>
          <w:rFonts w:ascii="Courier New" w:hAnsi="Courier New" w:cs="Courier New"/>
        </w:rPr>
        <w:t>conf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default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forwarding</w:t>
      </w:r>
      <w:proofErr w:type="spellEnd"/>
      <w:r w:rsidRPr="00AD50F9">
        <w:rPr>
          <w:rFonts w:ascii="Courier New" w:hAnsi="Courier New" w:cs="Courier New"/>
        </w:rPr>
        <w:t>=1</w:t>
      </w:r>
      <w:r w:rsidRPr="00AD50F9">
        <w:t>.</w:t>
      </w:r>
    </w:p>
    <w:p w14:paraId="2965FEA3" w14:textId="0EEEA518" w:rsidR="005171F2" w:rsidRDefault="004B1528" w:rsidP="0019602C">
      <w:pPr>
        <w:pStyle w:val="aa"/>
        <w:ind w:firstLine="0"/>
        <w:jc w:val="center"/>
      </w:pPr>
      <w:r w:rsidRPr="004B1528">
        <w:rPr>
          <w:noProof/>
        </w:rPr>
        <w:drawing>
          <wp:inline distT="0" distB="0" distL="0" distR="0" wp14:anchorId="7440528C" wp14:editId="62ABB3FA">
            <wp:extent cx="5353797" cy="885949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90BA" w14:textId="15D83983" w:rsidR="004B1528" w:rsidRPr="00784C27" w:rsidRDefault="004B1528" w:rsidP="004B1528">
      <w:pPr>
        <w:pStyle w:val="aa"/>
        <w:ind w:firstLine="0"/>
        <w:jc w:val="center"/>
      </w:pPr>
      <w:r>
        <w:t>Рисунок 19 – Редактирование файла</w:t>
      </w:r>
      <w:r w:rsidR="00784C27" w:rsidRPr="00784C27">
        <w:t xml:space="preserve"> </w:t>
      </w:r>
      <w:proofErr w:type="spellStart"/>
      <w:r w:rsidR="00784C27" w:rsidRPr="00784C27">
        <w:rPr>
          <w:lang w:val="en-US"/>
        </w:rPr>
        <w:t>sysctl</w:t>
      </w:r>
      <w:proofErr w:type="spellEnd"/>
      <w:r w:rsidR="00784C27" w:rsidRPr="00784C27">
        <w:t>.</w:t>
      </w:r>
      <w:r w:rsidR="00784C27" w:rsidRPr="00784C27">
        <w:rPr>
          <w:lang w:val="en-US"/>
        </w:rPr>
        <w:t>conf</w:t>
      </w:r>
    </w:p>
    <w:p w14:paraId="623C4A52" w14:textId="41D7E0E4" w:rsidR="0085209A" w:rsidRDefault="0085209A" w:rsidP="0019602C">
      <w:pPr>
        <w:pStyle w:val="aa"/>
        <w:ind w:firstLine="0"/>
        <w:jc w:val="center"/>
      </w:pPr>
    </w:p>
    <w:p w14:paraId="11DB577C" w14:textId="385EF551" w:rsidR="00254343" w:rsidRDefault="00254343" w:rsidP="00254343">
      <w:pPr>
        <w:pStyle w:val="aa"/>
      </w:pPr>
      <w:r>
        <w:t>Далее</w:t>
      </w:r>
      <w:r w:rsidRPr="00254343">
        <w:t xml:space="preserve"> </w:t>
      </w:r>
      <w:r>
        <w:t xml:space="preserve">необходимо добавить </w:t>
      </w:r>
      <w:r w:rsidRPr="00254343">
        <w:t xml:space="preserve">правила в файл </w:t>
      </w:r>
      <w:r w:rsidRPr="00254343">
        <w:rPr>
          <w:rFonts w:ascii="Courier New" w:hAnsi="Courier New" w:cs="Courier New"/>
        </w:rPr>
        <w:t>/</w:t>
      </w:r>
      <w:proofErr w:type="spellStart"/>
      <w:r w:rsidRPr="00254343">
        <w:rPr>
          <w:rFonts w:ascii="Courier New" w:hAnsi="Courier New" w:cs="Courier New"/>
        </w:rPr>
        <w:t>etc</w:t>
      </w:r>
      <w:proofErr w:type="spellEnd"/>
      <w:r w:rsidRPr="00254343">
        <w:rPr>
          <w:rFonts w:ascii="Courier New" w:hAnsi="Courier New" w:cs="Courier New"/>
        </w:rPr>
        <w:t>/</w:t>
      </w:r>
      <w:proofErr w:type="spellStart"/>
      <w:r w:rsidRPr="00254343">
        <w:rPr>
          <w:rFonts w:ascii="Courier New" w:hAnsi="Courier New" w:cs="Courier New"/>
        </w:rPr>
        <w:t>ufw</w:t>
      </w:r>
      <w:proofErr w:type="spellEnd"/>
      <w:r w:rsidRPr="00254343">
        <w:rPr>
          <w:rFonts w:ascii="Courier New" w:hAnsi="Courier New" w:cs="Courier New"/>
        </w:rPr>
        <w:t>/</w:t>
      </w:r>
      <w:proofErr w:type="spellStart"/>
      <w:r w:rsidRPr="00254343">
        <w:rPr>
          <w:rFonts w:ascii="Courier New" w:hAnsi="Courier New" w:cs="Courier New"/>
        </w:rPr>
        <w:t>before.rules</w:t>
      </w:r>
      <w:proofErr w:type="spellEnd"/>
      <w:r w:rsidRPr="00254343">
        <w:t xml:space="preserve">. Правила по умолчанию описаны лишь в таблице </w:t>
      </w:r>
      <w:proofErr w:type="spellStart"/>
      <w:r w:rsidRPr="00254343">
        <w:rPr>
          <w:rFonts w:ascii="Courier New" w:hAnsi="Courier New" w:cs="Courier New"/>
        </w:rPr>
        <w:t>filter</w:t>
      </w:r>
      <w:proofErr w:type="spellEnd"/>
      <w:r w:rsidRPr="00254343">
        <w:t xml:space="preserve">, для работы маскировки нужно отредактировать таблицу </w:t>
      </w:r>
      <w:proofErr w:type="spellStart"/>
      <w:r w:rsidRPr="00254343">
        <w:t>nat</w:t>
      </w:r>
      <w:proofErr w:type="spellEnd"/>
      <w:r>
        <w:t>,</w:t>
      </w:r>
      <w:r w:rsidRPr="00254343">
        <w:t xml:space="preserve"> </w:t>
      </w:r>
      <w:r>
        <w:t>д</w:t>
      </w:r>
      <w:r w:rsidRPr="00254343">
        <w:t>обави</w:t>
      </w:r>
      <w:r>
        <w:t>в</w:t>
      </w:r>
      <w:r w:rsidRPr="00254343">
        <w:t xml:space="preserve"> следующие строки в начало файла конфигурации сразу после заголовка с комментарием</w:t>
      </w:r>
    </w:p>
    <w:p w14:paraId="39A2216A" w14:textId="77777777" w:rsidR="002011F1" w:rsidRPr="009433FF" w:rsidRDefault="002011F1" w:rsidP="002011F1">
      <w:pPr>
        <w:pStyle w:val="aa"/>
        <w:rPr>
          <w:rFonts w:ascii="Courier New" w:hAnsi="Courier New" w:cs="Courier New"/>
          <w:lang w:val="en-US"/>
        </w:rPr>
      </w:pPr>
      <w:r w:rsidRPr="009433FF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9433FF">
        <w:rPr>
          <w:rFonts w:ascii="Courier New" w:hAnsi="Courier New" w:cs="Courier New"/>
          <w:lang w:val="en-US"/>
        </w:rPr>
        <w:t>nat</w:t>
      </w:r>
      <w:proofErr w:type="spellEnd"/>
      <w:proofErr w:type="gramEnd"/>
      <w:r w:rsidRPr="009433FF">
        <w:rPr>
          <w:rFonts w:ascii="Courier New" w:hAnsi="Courier New" w:cs="Courier New"/>
          <w:lang w:val="en-US"/>
        </w:rPr>
        <w:t xml:space="preserve"> Table rules</w:t>
      </w:r>
    </w:p>
    <w:p w14:paraId="1BE8A15F" w14:textId="77777777" w:rsidR="002011F1" w:rsidRPr="009433FF" w:rsidRDefault="002011F1" w:rsidP="002011F1">
      <w:pPr>
        <w:pStyle w:val="aa"/>
        <w:rPr>
          <w:rFonts w:ascii="Courier New" w:hAnsi="Courier New" w:cs="Courier New"/>
          <w:lang w:val="en-US"/>
        </w:rPr>
      </w:pPr>
      <w:r w:rsidRPr="009433FF">
        <w:rPr>
          <w:rFonts w:ascii="Courier New" w:hAnsi="Courier New" w:cs="Courier New"/>
          <w:lang w:val="en-US"/>
        </w:rPr>
        <w:t>*</w:t>
      </w:r>
      <w:proofErr w:type="spellStart"/>
      <w:proofErr w:type="gramStart"/>
      <w:r w:rsidRPr="009433FF">
        <w:rPr>
          <w:rFonts w:ascii="Courier New" w:hAnsi="Courier New" w:cs="Courier New"/>
          <w:lang w:val="en-US"/>
        </w:rPr>
        <w:t>nat</w:t>
      </w:r>
      <w:proofErr w:type="spellEnd"/>
      <w:proofErr w:type="gramEnd"/>
    </w:p>
    <w:p w14:paraId="46838663" w14:textId="77777777" w:rsidR="002011F1" w:rsidRPr="009433FF" w:rsidRDefault="002011F1" w:rsidP="002011F1">
      <w:pPr>
        <w:pStyle w:val="aa"/>
        <w:rPr>
          <w:rFonts w:ascii="Courier New" w:hAnsi="Courier New" w:cs="Courier New"/>
          <w:lang w:val="en-US"/>
        </w:rPr>
      </w:pPr>
      <w:proofErr w:type="gramStart"/>
      <w:r w:rsidRPr="009433FF">
        <w:rPr>
          <w:rFonts w:ascii="Courier New" w:hAnsi="Courier New" w:cs="Courier New"/>
          <w:lang w:val="en-US"/>
        </w:rPr>
        <w:t>:POSTROUTING</w:t>
      </w:r>
      <w:proofErr w:type="gramEnd"/>
      <w:r w:rsidRPr="009433FF">
        <w:rPr>
          <w:rFonts w:ascii="Courier New" w:hAnsi="Courier New" w:cs="Courier New"/>
          <w:lang w:val="en-US"/>
        </w:rPr>
        <w:t xml:space="preserve"> ACCEPT [0:0]</w:t>
      </w:r>
    </w:p>
    <w:p w14:paraId="3EC76BBE" w14:textId="77777777" w:rsidR="002011F1" w:rsidRPr="009433FF" w:rsidRDefault="002011F1" w:rsidP="002011F1">
      <w:pPr>
        <w:pStyle w:val="aa"/>
        <w:rPr>
          <w:rFonts w:ascii="Courier New" w:hAnsi="Courier New" w:cs="Courier New"/>
          <w:lang w:val="en-US"/>
        </w:rPr>
      </w:pPr>
    </w:p>
    <w:p w14:paraId="037D2175" w14:textId="77777777" w:rsidR="002011F1" w:rsidRPr="009433FF" w:rsidRDefault="002011F1" w:rsidP="002011F1">
      <w:pPr>
        <w:pStyle w:val="aa"/>
        <w:rPr>
          <w:rFonts w:ascii="Courier New" w:hAnsi="Courier New" w:cs="Courier New"/>
          <w:lang w:val="en-US"/>
        </w:rPr>
      </w:pPr>
      <w:r w:rsidRPr="009433FF">
        <w:rPr>
          <w:rFonts w:ascii="Courier New" w:hAnsi="Courier New" w:cs="Courier New"/>
          <w:lang w:val="en-US"/>
        </w:rPr>
        <w:t># Forward traffic from eth1 through eth0.</w:t>
      </w:r>
    </w:p>
    <w:p w14:paraId="72793947" w14:textId="77777777" w:rsidR="002011F1" w:rsidRPr="009433FF" w:rsidRDefault="002011F1" w:rsidP="002011F1">
      <w:pPr>
        <w:pStyle w:val="aa"/>
        <w:rPr>
          <w:rFonts w:ascii="Courier New" w:hAnsi="Courier New" w:cs="Courier New"/>
          <w:lang w:val="en-US"/>
        </w:rPr>
      </w:pPr>
      <w:r w:rsidRPr="009433FF">
        <w:rPr>
          <w:rFonts w:ascii="Courier New" w:hAnsi="Courier New" w:cs="Courier New"/>
          <w:lang w:val="en-US"/>
        </w:rPr>
        <w:t>-A POSTROUTING -s 192.168.0.0/24 -o eth0 -j MASQUERADE</w:t>
      </w:r>
    </w:p>
    <w:p w14:paraId="2F974657" w14:textId="77777777" w:rsidR="002011F1" w:rsidRPr="009433FF" w:rsidRDefault="002011F1" w:rsidP="002011F1">
      <w:pPr>
        <w:pStyle w:val="aa"/>
        <w:rPr>
          <w:rFonts w:ascii="Courier New" w:hAnsi="Courier New" w:cs="Courier New"/>
          <w:lang w:val="en-US"/>
        </w:rPr>
      </w:pPr>
    </w:p>
    <w:p w14:paraId="597240A9" w14:textId="77777777" w:rsidR="002011F1" w:rsidRPr="009433FF" w:rsidRDefault="002011F1" w:rsidP="002011F1">
      <w:pPr>
        <w:pStyle w:val="aa"/>
        <w:rPr>
          <w:rFonts w:ascii="Courier New" w:hAnsi="Courier New" w:cs="Courier New"/>
          <w:lang w:val="en-US"/>
        </w:rPr>
      </w:pPr>
      <w:r w:rsidRPr="009433FF">
        <w:rPr>
          <w:rFonts w:ascii="Courier New" w:hAnsi="Courier New" w:cs="Courier New"/>
          <w:lang w:val="en-US"/>
        </w:rPr>
        <w:t xml:space="preserve"># don't delete the 'COMMIT' line or these </w:t>
      </w:r>
      <w:proofErr w:type="spellStart"/>
      <w:r w:rsidRPr="009433FF">
        <w:rPr>
          <w:rFonts w:ascii="Courier New" w:hAnsi="Courier New" w:cs="Courier New"/>
          <w:lang w:val="en-US"/>
        </w:rPr>
        <w:t>nat</w:t>
      </w:r>
      <w:proofErr w:type="spellEnd"/>
      <w:r w:rsidRPr="009433FF">
        <w:rPr>
          <w:rFonts w:ascii="Courier New" w:hAnsi="Courier New" w:cs="Courier New"/>
          <w:lang w:val="en-US"/>
        </w:rPr>
        <w:t xml:space="preserve"> table rules won't be processed</w:t>
      </w:r>
    </w:p>
    <w:p w14:paraId="76950960" w14:textId="0F27710F" w:rsidR="00254343" w:rsidRPr="002011F1" w:rsidRDefault="002011F1" w:rsidP="002011F1">
      <w:pPr>
        <w:pStyle w:val="aa"/>
        <w:rPr>
          <w:rFonts w:ascii="Courier New" w:hAnsi="Courier New" w:cs="Courier New"/>
        </w:rPr>
      </w:pPr>
      <w:r w:rsidRPr="002011F1">
        <w:rPr>
          <w:rFonts w:ascii="Courier New" w:hAnsi="Courier New" w:cs="Courier New"/>
        </w:rPr>
        <w:t>COMMIT</w:t>
      </w:r>
    </w:p>
    <w:p w14:paraId="09BE3429" w14:textId="56D988E8" w:rsidR="0085209A" w:rsidRPr="00835AB8" w:rsidRDefault="006324DC" w:rsidP="0019602C">
      <w:pPr>
        <w:pStyle w:val="aa"/>
        <w:ind w:firstLine="0"/>
        <w:jc w:val="center"/>
        <w:rPr>
          <w:lang w:val="en-US"/>
        </w:rPr>
      </w:pPr>
      <w:r w:rsidRPr="006324DC">
        <w:rPr>
          <w:noProof/>
          <w:lang w:val="en-US"/>
        </w:rPr>
        <w:drawing>
          <wp:inline distT="0" distB="0" distL="0" distR="0" wp14:anchorId="72662271" wp14:editId="16F3C8A4">
            <wp:extent cx="5940425" cy="2109470"/>
            <wp:effectExtent l="0" t="0" r="3175" b="508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344A" w14:textId="105AA44E" w:rsidR="006324DC" w:rsidRPr="00784C27" w:rsidRDefault="006324DC" w:rsidP="006324DC">
      <w:pPr>
        <w:pStyle w:val="aa"/>
        <w:ind w:firstLine="0"/>
        <w:jc w:val="center"/>
      </w:pPr>
      <w:r>
        <w:t xml:space="preserve">Рисунок </w:t>
      </w:r>
      <w:r w:rsidRPr="00784C27">
        <w:t>20</w:t>
      </w:r>
      <w:r>
        <w:t xml:space="preserve"> – Редактирование файла</w:t>
      </w:r>
      <w:r w:rsidR="00784C27" w:rsidRPr="00784C27">
        <w:t xml:space="preserve"> </w:t>
      </w:r>
      <w:r w:rsidR="00784C27" w:rsidRPr="00784C27">
        <w:rPr>
          <w:lang w:val="en-US"/>
        </w:rPr>
        <w:t>before</w:t>
      </w:r>
      <w:r w:rsidR="00784C27" w:rsidRPr="00784C27">
        <w:t>.</w:t>
      </w:r>
      <w:r w:rsidR="00784C27" w:rsidRPr="00784C27">
        <w:rPr>
          <w:lang w:val="en-US"/>
        </w:rPr>
        <w:t>rules</w:t>
      </w:r>
    </w:p>
    <w:p w14:paraId="1EC67745" w14:textId="066989D9" w:rsidR="0085209A" w:rsidRDefault="0085209A" w:rsidP="0019602C">
      <w:pPr>
        <w:pStyle w:val="aa"/>
        <w:ind w:firstLine="0"/>
        <w:jc w:val="center"/>
      </w:pPr>
    </w:p>
    <w:p w14:paraId="19D9FDE9" w14:textId="4F31757B" w:rsidR="00784C27" w:rsidRPr="00784C27" w:rsidRDefault="00784C27" w:rsidP="00784C27">
      <w:pPr>
        <w:pStyle w:val="aa"/>
      </w:pPr>
      <w:r>
        <w:lastRenderedPageBreak/>
        <w:t>Далее необходимо</w:t>
      </w:r>
      <w:r w:rsidRPr="00784C27">
        <w:t xml:space="preserve"> выключи</w:t>
      </w:r>
      <w:r>
        <w:t>ть</w:t>
      </w:r>
      <w:r w:rsidRPr="00784C27">
        <w:t xml:space="preserve"> и повторно включи</w:t>
      </w:r>
      <w:r>
        <w:t>ть</w:t>
      </w:r>
      <w:r w:rsidRPr="00784C27">
        <w:t xml:space="preserve"> </w:t>
      </w:r>
      <w:proofErr w:type="spellStart"/>
      <w:r w:rsidRPr="00784C27">
        <w:t>ufw</w:t>
      </w:r>
      <w:proofErr w:type="spellEnd"/>
      <w:r w:rsidRPr="00784C27">
        <w:t xml:space="preserve"> для применения изменений командой </w:t>
      </w:r>
      <w:proofErr w:type="spellStart"/>
      <w:r w:rsidRPr="00784C27">
        <w:rPr>
          <w:rFonts w:ascii="Courier New" w:hAnsi="Courier New" w:cs="Courier New"/>
        </w:rPr>
        <w:t>sudo</w:t>
      </w:r>
      <w:proofErr w:type="spellEnd"/>
      <w:r w:rsidRPr="00784C27">
        <w:rPr>
          <w:rFonts w:ascii="Courier New" w:hAnsi="Courier New" w:cs="Courier New"/>
        </w:rPr>
        <w:t xml:space="preserve"> </w:t>
      </w:r>
      <w:proofErr w:type="spellStart"/>
      <w:r w:rsidRPr="00784C27">
        <w:rPr>
          <w:rFonts w:ascii="Courier New" w:hAnsi="Courier New" w:cs="Courier New"/>
        </w:rPr>
        <w:t>ufw</w:t>
      </w:r>
      <w:proofErr w:type="spellEnd"/>
      <w:r w:rsidRPr="00784C27">
        <w:rPr>
          <w:rFonts w:ascii="Courier New" w:hAnsi="Courier New" w:cs="Courier New"/>
        </w:rPr>
        <w:t xml:space="preserve"> </w:t>
      </w:r>
      <w:proofErr w:type="spellStart"/>
      <w:r w:rsidRPr="00784C27">
        <w:rPr>
          <w:rFonts w:ascii="Courier New" w:hAnsi="Courier New" w:cs="Courier New"/>
        </w:rPr>
        <w:t>disable</w:t>
      </w:r>
      <w:proofErr w:type="spellEnd"/>
      <w:r w:rsidRPr="00784C27">
        <w:rPr>
          <w:rFonts w:ascii="Courier New" w:hAnsi="Courier New" w:cs="Courier New"/>
        </w:rPr>
        <w:t xml:space="preserve"> &amp;&amp; </w:t>
      </w:r>
      <w:proofErr w:type="spellStart"/>
      <w:r w:rsidRPr="00784C27">
        <w:rPr>
          <w:rFonts w:ascii="Courier New" w:hAnsi="Courier New" w:cs="Courier New"/>
        </w:rPr>
        <w:t>sudo</w:t>
      </w:r>
      <w:proofErr w:type="spellEnd"/>
      <w:r w:rsidRPr="00784C27">
        <w:rPr>
          <w:rFonts w:ascii="Courier New" w:hAnsi="Courier New" w:cs="Courier New"/>
        </w:rPr>
        <w:t xml:space="preserve"> </w:t>
      </w:r>
      <w:proofErr w:type="spellStart"/>
      <w:r w:rsidRPr="00784C27">
        <w:rPr>
          <w:rFonts w:ascii="Courier New" w:hAnsi="Courier New" w:cs="Courier New"/>
        </w:rPr>
        <w:t>ufw</w:t>
      </w:r>
      <w:proofErr w:type="spellEnd"/>
      <w:r w:rsidRPr="00784C27">
        <w:rPr>
          <w:rFonts w:ascii="Courier New" w:hAnsi="Courier New" w:cs="Courier New"/>
        </w:rPr>
        <w:t xml:space="preserve"> </w:t>
      </w:r>
      <w:proofErr w:type="spellStart"/>
      <w:r w:rsidRPr="00784C27">
        <w:rPr>
          <w:rFonts w:ascii="Courier New" w:hAnsi="Courier New" w:cs="Courier New"/>
        </w:rPr>
        <w:t>enable</w:t>
      </w:r>
      <w:proofErr w:type="spellEnd"/>
      <w:r>
        <w:t xml:space="preserve">. </w:t>
      </w:r>
      <w:r w:rsidRPr="00784C27">
        <w:t>IP маскировка теперь должна быть включена.</w:t>
      </w:r>
    </w:p>
    <w:p w14:paraId="0D241208" w14:textId="1EA91C58" w:rsidR="00784C27" w:rsidRPr="00784C27" w:rsidRDefault="00246B70" w:rsidP="0019602C">
      <w:pPr>
        <w:pStyle w:val="aa"/>
        <w:ind w:firstLine="0"/>
        <w:jc w:val="center"/>
      </w:pPr>
      <w:r w:rsidRPr="00246B70">
        <w:drawing>
          <wp:inline distT="0" distB="0" distL="0" distR="0" wp14:anchorId="58B115AA" wp14:editId="1C98EF5B">
            <wp:extent cx="5058481" cy="695422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6267" w14:textId="4A838A8C" w:rsidR="00784C27" w:rsidRPr="004137A6" w:rsidRDefault="004137A6" w:rsidP="0019602C">
      <w:pPr>
        <w:pStyle w:val="aa"/>
        <w:ind w:firstLine="0"/>
        <w:jc w:val="center"/>
      </w:pPr>
      <w:r>
        <w:t xml:space="preserve">Рисунок </w:t>
      </w:r>
      <w:r w:rsidRPr="00784C27">
        <w:t>2</w:t>
      </w:r>
      <w:r w:rsidRPr="009433FF">
        <w:t>1</w:t>
      </w:r>
      <w:r>
        <w:t xml:space="preserve"> – Перезапуск </w:t>
      </w:r>
      <w:proofErr w:type="spellStart"/>
      <w:r>
        <w:rPr>
          <w:lang w:val="en-US"/>
        </w:rPr>
        <w:t>ufw</w:t>
      </w:r>
      <w:proofErr w:type="spellEnd"/>
    </w:p>
    <w:p w14:paraId="36304589" w14:textId="1634C3F2" w:rsidR="00784C27" w:rsidRDefault="00784C27" w:rsidP="0019602C">
      <w:pPr>
        <w:pStyle w:val="aa"/>
        <w:ind w:firstLine="0"/>
        <w:jc w:val="center"/>
      </w:pPr>
    </w:p>
    <w:p w14:paraId="014DDCA1" w14:textId="662B739B" w:rsidR="00BD6FF7" w:rsidRDefault="00BD6FF7" w:rsidP="00BD6FF7">
      <w:pPr>
        <w:pStyle w:val="3"/>
      </w:pPr>
      <w:bookmarkStart w:id="18" w:name="_Toc128844271"/>
      <w:r>
        <w:t>2.</w:t>
      </w:r>
      <w:r w:rsidR="00856069">
        <w:t>3</w:t>
      </w:r>
      <w:r>
        <w:t xml:space="preserve">.3 </w:t>
      </w:r>
      <w:r w:rsidRPr="00BD6FF7">
        <w:t>Журналы</w:t>
      </w:r>
      <w:bookmarkEnd w:id="18"/>
    </w:p>
    <w:p w14:paraId="6B155074" w14:textId="77777777" w:rsidR="00BD6FF7" w:rsidRDefault="00BD6FF7" w:rsidP="00BD6FF7">
      <w:pPr>
        <w:pStyle w:val="aa"/>
      </w:pPr>
      <w:r>
        <w:t xml:space="preserve">Firewall крайне необходимы для обнаружения атак, возникающих проблем с правилами, а также обнаружения повышенной активности в сети. В настройках </w:t>
      </w:r>
      <w:proofErr w:type="spellStart"/>
      <w:r>
        <w:t>firewall</w:t>
      </w:r>
      <w:proofErr w:type="spellEnd"/>
      <w:r>
        <w:t xml:space="preserve"> необходимо включить журналирование для правил, которое должно быть указано перед списком правил (правил, которые решают дальнейшую судьбу пакета, такие как ACCEPT, DROP или REJECT).</w:t>
      </w:r>
    </w:p>
    <w:p w14:paraId="020E4075" w14:textId="47787335" w:rsidR="00BD6FF7" w:rsidRPr="00BD6FF7" w:rsidRDefault="00BD6FF7" w:rsidP="00BD6FF7">
      <w:pPr>
        <w:pStyle w:val="aa"/>
      </w:pPr>
      <w:r>
        <w:t xml:space="preserve">При использовании </w:t>
      </w:r>
      <w:proofErr w:type="spellStart"/>
      <w:r>
        <w:t>ufw</w:t>
      </w:r>
      <w:proofErr w:type="spellEnd"/>
      <w:r>
        <w:t xml:space="preserve"> журналирование можно включить командой </w:t>
      </w:r>
      <w:proofErr w:type="spellStart"/>
      <w:r w:rsidRPr="00BD6FF7">
        <w:rPr>
          <w:rFonts w:ascii="Courier New" w:hAnsi="Courier New" w:cs="Courier New"/>
        </w:rPr>
        <w:t>sudo</w:t>
      </w:r>
      <w:proofErr w:type="spellEnd"/>
      <w:r w:rsidRPr="00BD6FF7">
        <w:rPr>
          <w:rFonts w:ascii="Courier New" w:hAnsi="Courier New" w:cs="Courier New"/>
        </w:rPr>
        <w:t xml:space="preserve"> </w:t>
      </w:r>
      <w:proofErr w:type="spellStart"/>
      <w:r w:rsidRPr="00BD6FF7">
        <w:rPr>
          <w:rFonts w:ascii="Courier New" w:hAnsi="Courier New" w:cs="Courier New"/>
        </w:rPr>
        <w:t>ufw</w:t>
      </w:r>
      <w:proofErr w:type="spellEnd"/>
      <w:r w:rsidRPr="00BD6FF7">
        <w:rPr>
          <w:rFonts w:ascii="Courier New" w:hAnsi="Courier New" w:cs="Courier New"/>
        </w:rPr>
        <w:t xml:space="preserve"> </w:t>
      </w:r>
      <w:proofErr w:type="spellStart"/>
      <w:r w:rsidRPr="00BD6FF7">
        <w:rPr>
          <w:rFonts w:ascii="Courier New" w:hAnsi="Courier New" w:cs="Courier New"/>
        </w:rPr>
        <w:t>logging</w:t>
      </w:r>
      <w:proofErr w:type="spellEnd"/>
      <w:r w:rsidRPr="00BD6FF7">
        <w:rPr>
          <w:rFonts w:ascii="Courier New" w:hAnsi="Courier New" w:cs="Courier New"/>
        </w:rPr>
        <w:t xml:space="preserve"> </w:t>
      </w:r>
      <w:proofErr w:type="spellStart"/>
      <w:r w:rsidRPr="00BD6FF7">
        <w:rPr>
          <w:rFonts w:ascii="Courier New" w:hAnsi="Courier New" w:cs="Courier New"/>
        </w:rPr>
        <w:t>on</w:t>
      </w:r>
      <w:proofErr w:type="spellEnd"/>
      <w:r>
        <w:t>.</w:t>
      </w:r>
    </w:p>
    <w:p w14:paraId="162A049F" w14:textId="1C881BFF" w:rsidR="00BD6FF7" w:rsidRPr="00784C27" w:rsidRDefault="00246B70" w:rsidP="0019602C">
      <w:pPr>
        <w:pStyle w:val="aa"/>
        <w:ind w:firstLine="0"/>
        <w:jc w:val="center"/>
      </w:pPr>
      <w:r w:rsidRPr="00246B70">
        <w:drawing>
          <wp:inline distT="0" distB="0" distL="0" distR="0" wp14:anchorId="2CA6D25D" wp14:editId="16E113A1">
            <wp:extent cx="4048690" cy="60968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770B" w14:textId="069BA347" w:rsidR="00784C27" w:rsidRDefault="00BD6FF7" w:rsidP="0019602C">
      <w:pPr>
        <w:pStyle w:val="aa"/>
        <w:ind w:firstLine="0"/>
        <w:jc w:val="center"/>
      </w:pPr>
      <w:r>
        <w:t xml:space="preserve">Рисунок </w:t>
      </w:r>
      <w:r w:rsidRPr="00784C27">
        <w:t>2</w:t>
      </w:r>
      <w:r>
        <w:t xml:space="preserve">2 – Включение </w:t>
      </w:r>
      <w:r w:rsidR="00A6192D">
        <w:t>журналирования</w:t>
      </w:r>
    </w:p>
    <w:p w14:paraId="4924F08E" w14:textId="292D448A" w:rsidR="00BD6FF7" w:rsidRDefault="00BD6FF7" w:rsidP="0019602C">
      <w:pPr>
        <w:pStyle w:val="aa"/>
        <w:ind w:firstLine="0"/>
        <w:jc w:val="center"/>
      </w:pPr>
    </w:p>
    <w:p w14:paraId="48AB2A83" w14:textId="609FB4AF" w:rsidR="00BD6FF7" w:rsidRPr="00BD6FF7" w:rsidRDefault="00BD6FF7" w:rsidP="00BD6FF7">
      <w:pPr>
        <w:pStyle w:val="aa"/>
      </w:pPr>
      <w:r>
        <w:t xml:space="preserve">Для выключения журналирования используется команда </w:t>
      </w:r>
      <w:proofErr w:type="spellStart"/>
      <w:r w:rsidRPr="00BD6FF7">
        <w:rPr>
          <w:rFonts w:ascii="Courier New" w:hAnsi="Courier New" w:cs="Courier New"/>
        </w:rPr>
        <w:t>sudo</w:t>
      </w:r>
      <w:proofErr w:type="spellEnd"/>
      <w:r w:rsidRPr="00BD6FF7">
        <w:rPr>
          <w:rFonts w:ascii="Courier New" w:hAnsi="Courier New" w:cs="Courier New"/>
        </w:rPr>
        <w:t xml:space="preserve"> </w:t>
      </w:r>
      <w:proofErr w:type="spellStart"/>
      <w:r w:rsidRPr="00BD6FF7">
        <w:rPr>
          <w:rFonts w:ascii="Courier New" w:hAnsi="Courier New" w:cs="Courier New"/>
        </w:rPr>
        <w:t>ufw</w:t>
      </w:r>
      <w:proofErr w:type="spellEnd"/>
      <w:r w:rsidRPr="00BD6FF7">
        <w:rPr>
          <w:rFonts w:ascii="Courier New" w:hAnsi="Courier New" w:cs="Courier New"/>
        </w:rPr>
        <w:t xml:space="preserve"> </w:t>
      </w:r>
      <w:proofErr w:type="spellStart"/>
      <w:r w:rsidRPr="00BD6FF7">
        <w:rPr>
          <w:rFonts w:ascii="Courier New" w:hAnsi="Courier New" w:cs="Courier New"/>
        </w:rPr>
        <w:t>logging</w:t>
      </w:r>
      <w:proofErr w:type="spellEnd"/>
      <w:r w:rsidRPr="00BD6F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off</w:t>
      </w:r>
      <w:r>
        <w:rPr>
          <w:rFonts w:ascii="Courier New" w:hAnsi="Courier New" w:cs="Courier New"/>
        </w:rPr>
        <w:t>.</w:t>
      </w:r>
    </w:p>
    <w:p w14:paraId="0D3E17DB" w14:textId="2D8BE9CD" w:rsidR="00BD6FF7" w:rsidRPr="00784C27" w:rsidRDefault="00246B70" w:rsidP="0019602C">
      <w:pPr>
        <w:pStyle w:val="aa"/>
        <w:ind w:firstLine="0"/>
        <w:jc w:val="center"/>
      </w:pPr>
      <w:r w:rsidRPr="00246B70">
        <w:drawing>
          <wp:inline distT="0" distB="0" distL="0" distR="0" wp14:anchorId="6B95379C" wp14:editId="56834937">
            <wp:extent cx="2791215" cy="54300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5968" w14:textId="1F7ADABB" w:rsidR="00BD6FF7" w:rsidRDefault="00BD6FF7" w:rsidP="00BD6FF7">
      <w:pPr>
        <w:pStyle w:val="aa"/>
        <w:ind w:firstLine="0"/>
        <w:jc w:val="center"/>
      </w:pPr>
      <w:r>
        <w:t xml:space="preserve">Рисунок </w:t>
      </w:r>
      <w:r w:rsidRPr="00784C27">
        <w:t>2</w:t>
      </w:r>
      <w:r>
        <w:t xml:space="preserve">3 – Выключение </w:t>
      </w:r>
      <w:r w:rsidR="00A6192D">
        <w:t>журналирования</w:t>
      </w:r>
    </w:p>
    <w:p w14:paraId="5693B834" w14:textId="7C0E76E2" w:rsidR="0085209A" w:rsidRPr="00784C27" w:rsidRDefault="0085209A" w:rsidP="0019602C">
      <w:pPr>
        <w:pStyle w:val="aa"/>
        <w:ind w:firstLine="0"/>
        <w:jc w:val="center"/>
      </w:pPr>
    </w:p>
    <w:p w14:paraId="51F3ADB1" w14:textId="4FA0B431" w:rsidR="0085209A" w:rsidRDefault="00856069" w:rsidP="004D42CE">
      <w:pPr>
        <w:pStyle w:val="23"/>
      </w:pPr>
      <w:bookmarkStart w:id="19" w:name="_Toc128844272"/>
      <w:r>
        <w:t xml:space="preserve">2.4 </w:t>
      </w:r>
      <w:proofErr w:type="spellStart"/>
      <w:r w:rsidRPr="00856069">
        <w:t>AppArmor</w:t>
      </w:r>
      <w:bookmarkEnd w:id="19"/>
      <w:proofErr w:type="spellEnd"/>
    </w:p>
    <w:p w14:paraId="632D8D79" w14:textId="1EE0A821" w:rsidR="00DA0C19" w:rsidRPr="00DA0C19" w:rsidRDefault="00DA0C19" w:rsidP="005F073A">
      <w:pPr>
        <w:pStyle w:val="3"/>
      </w:pPr>
      <w:bookmarkStart w:id="20" w:name="_Toc128844273"/>
      <w:r>
        <w:t xml:space="preserve">2.4.1 Установка </w:t>
      </w:r>
      <w:proofErr w:type="spellStart"/>
      <w:r w:rsidR="005F073A" w:rsidRPr="008310F3">
        <w:rPr>
          <w:lang w:val="en-US"/>
        </w:rPr>
        <w:t>apparmor</w:t>
      </w:r>
      <w:proofErr w:type="spellEnd"/>
      <w:r w:rsidR="005F073A" w:rsidRPr="008310F3">
        <w:t>-</w:t>
      </w:r>
      <w:r w:rsidR="005F073A" w:rsidRPr="008310F3">
        <w:rPr>
          <w:lang w:val="en-US"/>
        </w:rPr>
        <w:t>profiles</w:t>
      </w:r>
      <w:bookmarkEnd w:id="20"/>
    </w:p>
    <w:p w14:paraId="1161A076" w14:textId="77777777" w:rsidR="008310F3" w:rsidRDefault="008310F3" w:rsidP="008310F3">
      <w:pPr>
        <w:pStyle w:val="aa"/>
      </w:pPr>
      <w:proofErr w:type="spellStart"/>
      <w:r>
        <w:t>AppArmor</w:t>
      </w:r>
      <w:proofErr w:type="spellEnd"/>
      <w:r>
        <w:t xml:space="preserve"> – это реализация Модуля безопасности Linux по управлению доступом на основе имен. Он устанавливается и загружается по умолчанию. Принцип работы </w:t>
      </w:r>
      <w:proofErr w:type="spellStart"/>
      <w:r>
        <w:t>Apparmor</w:t>
      </w:r>
      <w:proofErr w:type="spellEnd"/>
      <w:r>
        <w:t xml:space="preserve">: модуль использует профили приложений для определения какие файлы и права доступа требуются приложению, поэтому необязательно полностью включать или отключать </w:t>
      </w:r>
      <w:proofErr w:type="spellStart"/>
      <w:r>
        <w:t>Apparmor</w:t>
      </w:r>
      <w:proofErr w:type="spellEnd"/>
      <w:r>
        <w:t xml:space="preserve">, можно контролировать доступ только для отдельных приложений. Некоторые пакеты устанавливают свои собственные профили, а дополнительные профили можно найти в пакете </w:t>
      </w:r>
      <w:proofErr w:type="spellStart"/>
      <w:r>
        <w:t>apparmor-profiles</w:t>
      </w:r>
      <w:proofErr w:type="spellEnd"/>
      <w:r>
        <w:t>.</w:t>
      </w:r>
    </w:p>
    <w:p w14:paraId="22272D72" w14:textId="54073B11" w:rsidR="003537C0" w:rsidRDefault="008310F3" w:rsidP="003537C0">
      <w:pPr>
        <w:pStyle w:val="aa"/>
      </w:pPr>
      <w:r>
        <w:t>Для</w:t>
      </w:r>
      <w:r w:rsidRPr="008310F3">
        <w:t xml:space="preserve"> </w:t>
      </w:r>
      <w:r>
        <w:t>того</w:t>
      </w:r>
      <w:r w:rsidRPr="008310F3">
        <w:t xml:space="preserve">, </w:t>
      </w:r>
      <w:r>
        <w:t>чтобы</w:t>
      </w:r>
      <w:r w:rsidRPr="008310F3">
        <w:t xml:space="preserve"> </w:t>
      </w:r>
      <w:r>
        <w:t>установить</w:t>
      </w:r>
      <w:r w:rsidRPr="008310F3">
        <w:t xml:space="preserve"> </w:t>
      </w:r>
      <w:r>
        <w:t>пакет</w:t>
      </w:r>
      <w:r w:rsidRPr="008310F3">
        <w:t xml:space="preserve"> </w:t>
      </w:r>
      <w:proofErr w:type="spellStart"/>
      <w:r w:rsidRPr="008310F3">
        <w:rPr>
          <w:lang w:val="en-US"/>
        </w:rPr>
        <w:t>apparmor</w:t>
      </w:r>
      <w:proofErr w:type="spellEnd"/>
      <w:r w:rsidRPr="008310F3">
        <w:t>-</w:t>
      </w:r>
      <w:r w:rsidRPr="008310F3">
        <w:rPr>
          <w:lang w:val="en-US"/>
        </w:rPr>
        <w:t>profiles</w:t>
      </w:r>
      <w:r w:rsidRPr="008310F3">
        <w:t xml:space="preserve">, </w:t>
      </w:r>
      <w:r>
        <w:t>выполняется</w:t>
      </w:r>
      <w:r w:rsidRPr="008310F3">
        <w:t xml:space="preserve"> </w:t>
      </w:r>
      <w:r>
        <w:t>команда</w:t>
      </w:r>
      <w:r w:rsidRPr="008310F3">
        <w:t xml:space="preserve"> </w:t>
      </w:r>
      <w:proofErr w:type="spellStart"/>
      <w:r w:rsidRPr="008310F3">
        <w:rPr>
          <w:rFonts w:ascii="Courier New" w:hAnsi="Courier New" w:cs="Courier New"/>
          <w:lang w:val="en-US"/>
        </w:rPr>
        <w:t>sudo</w:t>
      </w:r>
      <w:proofErr w:type="spellEnd"/>
      <w:r w:rsidRPr="008310F3">
        <w:rPr>
          <w:rFonts w:ascii="Courier New" w:hAnsi="Courier New" w:cs="Courier New"/>
        </w:rPr>
        <w:t xml:space="preserve"> </w:t>
      </w:r>
      <w:r w:rsidRPr="008310F3">
        <w:rPr>
          <w:rFonts w:ascii="Courier New" w:hAnsi="Courier New" w:cs="Courier New"/>
          <w:lang w:val="en-US"/>
        </w:rPr>
        <w:t>apt</w:t>
      </w:r>
      <w:r w:rsidRPr="008310F3">
        <w:rPr>
          <w:rFonts w:ascii="Courier New" w:hAnsi="Courier New" w:cs="Courier New"/>
        </w:rPr>
        <w:t>-</w:t>
      </w:r>
      <w:r w:rsidRPr="008310F3">
        <w:rPr>
          <w:rFonts w:ascii="Courier New" w:hAnsi="Courier New" w:cs="Courier New"/>
          <w:lang w:val="en-US"/>
        </w:rPr>
        <w:t>get</w:t>
      </w:r>
      <w:r w:rsidRPr="008310F3">
        <w:rPr>
          <w:rFonts w:ascii="Courier New" w:hAnsi="Courier New" w:cs="Courier New"/>
        </w:rPr>
        <w:t xml:space="preserve"> </w:t>
      </w:r>
      <w:r w:rsidRPr="008310F3">
        <w:rPr>
          <w:rFonts w:ascii="Courier New" w:hAnsi="Courier New" w:cs="Courier New"/>
          <w:lang w:val="en-US"/>
        </w:rPr>
        <w:t>install</w:t>
      </w:r>
      <w:r w:rsidRPr="008310F3">
        <w:rPr>
          <w:rFonts w:ascii="Courier New" w:hAnsi="Courier New" w:cs="Courier New"/>
        </w:rPr>
        <w:t xml:space="preserve"> </w:t>
      </w:r>
      <w:proofErr w:type="spellStart"/>
      <w:r w:rsidRPr="008310F3">
        <w:rPr>
          <w:rFonts w:ascii="Courier New" w:hAnsi="Courier New" w:cs="Courier New"/>
          <w:lang w:val="en-US"/>
        </w:rPr>
        <w:t>apparmor</w:t>
      </w:r>
      <w:proofErr w:type="spellEnd"/>
      <w:r w:rsidRPr="008310F3">
        <w:rPr>
          <w:rFonts w:ascii="Courier New" w:hAnsi="Courier New" w:cs="Courier New"/>
        </w:rPr>
        <w:t>-</w:t>
      </w:r>
      <w:r w:rsidRPr="008310F3">
        <w:rPr>
          <w:rFonts w:ascii="Courier New" w:hAnsi="Courier New" w:cs="Courier New"/>
          <w:lang w:val="en-US"/>
        </w:rPr>
        <w:t>utils</w:t>
      </w:r>
      <w:r w:rsidRPr="008310F3">
        <w:rPr>
          <w:rFonts w:ascii="Courier New" w:hAnsi="Courier New" w:cs="Courier New"/>
        </w:rPr>
        <w:t xml:space="preserve"> </w:t>
      </w:r>
      <w:proofErr w:type="spellStart"/>
      <w:r w:rsidRPr="008310F3">
        <w:rPr>
          <w:rFonts w:ascii="Courier New" w:hAnsi="Courier New" w:cs="Courier New"/>
          <w:lang w:val="en-US"/>
        </w:rPr>
        <w:t>apparmor</w:t>
      </w:r>
      <w:proofErr w:type="spellEnd"/>
      <w:r w:rsidRPr="008310F3">
        <w:rPr>
          <w:rFonts w:ascii="Courier New" w:hAnsi="Courier New" w:cs="Courier New"/>
        </w:rPr>
        <w:t>-</w:t>
      </w:r>
      <w:r w:rsidRPr="008310F3">
        <w:rPr>
          <w:rFonts w:ascii="Courier New" w:hAnsi="Courier New" w:cs="Courier New"/>
          <w:lang w:val="en-US"/>
        </w:rPr>
        <w:t>profiles</w:t>
      </w:r>
      <w:r>
        <w:t>.</w:t>
      </w:r>
    </w:p>
    <w:p w14:paraId="2257D4EF" w14:textId="0E9FC3CC" w:rsidR="008310F3" w:rsidRPr="008310F3" w:rsidRDefault="008310F3" w:rsidP="0019602C">
      <w:pPr>
        <w:pStyle w:val="aa"/>
        <w:ind w:firstLine="0"/>
        <w:jc w:val="center"/>
      </w:pPr>
      <w:r w:rsidRPr="008310F3">
        <w:rPr>
          <w:noProof/>
        </w:rPr>
        <w:lastRenderedPageBreak/>
        <w:drawing>
          <wp:inline distT="0" distB="0" distL="0" distR="0" wp14:anchorId="31E6F69C" wp14:editId="0BBDE250">
            <wp:extent cx="5654394" cy="4495800"/>
            <wp:effectExtent l="0" t="0" r="381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4803" t="4801"/>
                    <a:stretch/>
                  </pic:blipFill>
                  <pic:spPr bwMode="auto">
                    <a:xfrm>
                      <a:off x="0" y="0"/>
                      <a:ext cx="5655097" cy="449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D70C4" w14:textId="4E0998AB" w:rsidR="008310F3" w:rsidRPr="008310F3" w:rsidRDefault="008310F3" w:rsidP="0019602C">
      <w:pPr>
        <w:pStyle w:val="aa"/>
        <w:ind w:firstLine="0"/>
        <w:jc w:val="center"/>
      </w:pPr>
      <w:r>
        <w:t xml:space="preserve">Рисунок </w:t>
      </w:r>
      <w:r w:rsidRPr="00784C27">
        <w:t>2</w:t>
      </w:r>
      <w:r w:rsidRPr="008310F3">
        <w:t>4</w:t>
      </w:r>
      <w:r>
        <w:t xml:space="preserve"> – Установка пакета </w:t>
      </w:r>
      <w:proofErr w:type="spellStart"/>
      <w:r w:rsidRPr="008310F3">
        <w:t>apparmor-profiles</w:t>
      </w:r>
      <w:proofErr w:type="spellEnd"/>
    </w:p>
    <w:p w14:paraId="2E78CAB6" w14:textId="77777777" w:rsidR="008310F3" w:rsidRPr="008310F3" w:rsidRDefault="008310F3" w:rsidP="0019602C">
      <w:pPr>
        <w:pStyle w:val="aa"/>
        <w:ind w:firstLine="0"/>
        <w:jc w:val="center"/>
      </w:pPr>
    </w:p>
    <w:p w14:paraId="414F4ABA" w14:textId="77777777" w:rsidR="00450552" w:rsidRDefault="00450552" w:rsidP="00450552">
      <w:pPr>
        <w:pStyle w:val="aa"/>
      </w:pPr>
      <w:r>
        <w:t xml:space="preserve">Профили </w:t>
      </w:r>
      <w:proofErr w:type="spellStart"/>
      <w:r>
        <w:t>AppArmor</w:t>
      </w:r>
      <w:proofErr w:type="spellEnd"/>
      <w:r>
        <w:t xml:space="preserve"> имеют два режима выполнения:</w:t>
      </w:r>
    </w:p>
    <w:p w14:paraId="19F2AB39" w14:textId="77777777" w:rsidR="00450552" w:rsidRDefault="00450552" w:rsidP="00450552">
      <w:pPr>
        <w:pStyle w:val="aa"/>
      </w:pPr>
      <w:r>
        <w:t>1.</w:t>
      </w:r>
      <w:r>
        <w:tab/>
        <w:t>Фиксации/Обучения (</w:t>
      </w:r>
      <w:proofErr w:type="spellStart"/>
      <w:r>
        <w:t>complain</w:t>
      </w:r>
      <w:proofErr w:type="spellEnd"/>
      <w:r>
        <w:t>): нарушения профиля разрешаются и сохраняются в журнале. Полезно для тестирования и разработки новых профилей</w:t>
      </w:r>
    </w:p>
    <w:p w14:paraId="3CD9A9E6" w14:textId="0D9F6188" w:rsidR="004D42CE" w:rsidRPr="00450552" w:rsidRDefault="00450552" w:rsidP="00450552">
      <w:pPr>
        <w:pStyle w:val="aa"/>
      </w:pPr>
      <w:r>
        <w:t>2.</w:t>
      </w:r>
      <w:r>
        <w:tab/>
        <w:t>Предписаний/Ограничений (</w:t>
      </w:r>
      <w:proofErr w:type="spellStart"/>
      <w:r>
        <w:t>enforce</w:t>
      </w:r>
      <w:proofErr w:type="spellEnd"/>
      <w:r>
        <w:t>): принуждает следовать политике профиля, при этом также записывает нарушения в журнал.</w:t>
      </w:r>
    </w:p>
    <w:p w14:paraId="6D5980D3" w14:textId="3DA85811" w:rsidR="00450552" w:rsidRDefault="00C96BA7" w:rsidP="00C96BA7">
      <w:pPr>
        <w:pStyle w:val="3"/>
      </w:pPr>
      <w:bookmarkStart w:id="21" w:name="_Toc128844274"/>
      <w:r>
        <w:t xml:space="preserve">2.4.2 </w:t>
      </w:r>
      <w:r w:rsidRPr="00C96BA7">
        <w:t xml:space="preserve">Использование </w:t>
      </w:r>
      <w:proofErr w:type="spellStart"/>
      <w:r w:rsidRPr="00C96BA7">
        <w:t>AppArmor</w:t>
      </w:r>
      <w:bookmarkEnd w:id="21"/>
      <w:proofErr w:type="spellEnd"/>
    </w:p>
    <w:p w14:paraId="5B7FA522" w14:textId="6CB9B949" w:rsidR="00AC1E6B" w:rsidRDefault="00AC1E6B" w:rsidP="00AC1E6B">
      <w:pPr>
        <w:pStyle w:val="aa"/>
      </w:pPr>
      <w:r>
        <w:t xml:space="preserve">Пакет </w:t>
      </w:r>
      <w:proofErr w:type="spellStart"/>
      <w:r>
        <w:t>apparmor-utils</w:t>
      </w:r>
      <w:proofErr w:type="spellEnd"/>
      <w:r>
        <w:t xml:space="preserve"> содержит утилиты командной строки, которые можно использовать для изменения режима выполнения </w:t>
      </w:r>
      <w:proofErr w:type="spellStart"/>
      <w:r>
        <w:t>AppArmor</w:t>
      </w:r>
      <w:proofErr w:type="spellEnd"/>
      <w:r>
        <w:t xml:space="preserve">, поиска статуса профиля, создания новых профилей и другой функционал. </w:t>
      </w:r>
      <w:r w:rsidR="00205E01">
        <w:t>О</w:t>
      </w:r>
      <w:r>
        <w:t>сновны</w:t>
      </w:r>
      <w:r w:rsidR="00205E01">
        <w:t>ми</w:t>
      </w:r>
      <w:r>
        <w:t xml:space="preserve"> команд</w:t>
      </w:r>
      <w:r w:rsidR="00205E01">
        <w:t>ами являются</w:t>
      </w:r>
      <w:r>
        <w:t>:</w:t>
      </w:r>
    </w:p>
    <w:p w14:paraId="4AEEEAE8" w14:textId="77777777" w:rsidR="00AC1E6B" w:rsidRDefault="00AC1E6B" w:rsidP="00AC1E6B">
      <w:pPr>
        <w:pStyle w:val="aa"/>
      </w:pPr>
      <w:r>
        <w:t>•</w:t>
      </w:r>
      <w:r>
        <w:tab/>
      </w:r>
      <w:proofErr w:type="spellStart"/>
      <w:r>
        <w:t>apparmor_status</w:t>
      </w:r>
      <w:proofErr w:type="spellEnd"/>
      <w:r>
        <w:t xml:space="preserve">. Используется для просмотра текущего статуса профиля </w:t>
      </w:r>
      <w:proofErr w:type="spellStart"/>
      <w:r>
        <w:t>AppArmor</w:t>
      </w:r>
      <w:proofErr w:type="spellEnd"/>
      <w:r>
        <w:t xml:space="preserve">. </w:t>
      </w:r>
    </w:p>
    <w:p w14:paraId="4AB6B327" w14:textId="6D50ED9A" w:rsidR="00AC1E6B" w:rsidRDefault="00AC1E6B" w:rsidP="00AC1E6B">
      <w:pPr>
        <w:pStyle w:val="aa"/>
      </w:pPr>
      <w:r>
        <w:t>•</w:t>
      </w:r>
      <w:r>
        <w:tab/>
      </w:r>
      <w:proofErr w:type="spellStart"/>
      <w:r>
        <w:t>aa-complain</w:t>
      </w:r>
      <w:proofErr w:type="spellEnd"/>
      <w:r>
        <w:t>. Переводит профиль в режим обучения.</w:t>
      </w:r>
    </w:p>
    <w:p w14:paraId="7E475458" w14:textId="03450DB4" w:rsidR="00C96BA7" w:rsidRDefault="00AC1E6B" w:rsidP="00AC1E6B">
      <w:pPr>
        <w:pStyle w:val="aa"/>
      </w:pPr>
      <w:r>
        <w:t>•</w:t>
      </w:r>
      <w:r>
        <w:tab/>
      </w:r>
      <w:proofErr w:type="spellStart"/>
      <w:r>
        <w:t>aa-enforce</w:t>
      </w:r>
      <w:proofErr w:type="spellEnd"/>
      <w:r>
        <w:t>. Переводит профиль в режим ограничений.</w:t>
      </w:r>
    </w:p>
    <w:p w14:paraId="0B2B55CC" w14:textId="286CFD7C" w:rsidR="00570C92" w:rsidRPr="00C96BA7" w:rsidRDefault="00570C92" w:rsidP="00AC1E6B">
      <w:pPr>
        <w:pStyle w:val="aa"/>
      </w:pPr>
      <w:r>
        <w:t xml:space="preserve">Проверка статуса утилит осуществляется командой </w:t>
      </w:r>
      <w:proofErr w:type="spellStart"/>
      <w:r w:rsidRPr="00570C92">
        <w:rPr>
          <w:rFonts w:ascii="Courier New" w:hAnsi="Courier New" w:cs="Courier New"/>
        </w:rPr>
        <w:t>sudo</w:t>
      </w:r>
      <w:proofErr w:type="spellEnd"/>
      <w:r w:rsidRPr="00570C92">
        <w:rPr>
          <w:rFonts w:ascii="Courier New" w:hAnsi="Courier New" w:cs="Courier New"/>
        </w:rPr>
        <w:t xml:space="preserve"> </w:t>
      </w:r>
      <w:proofErr w:type="spellStart"/>
      <w:r w:rsidRPr="00570C92">
        <w:rPr>
          <w:rFonts w:ascii="Courier New" w:hAnsi="Courier New" w:cs="Courier New"/>
        </w:rPr>
        <w:t>apparmor_status</w:t>
      </w:r>
      <w:proofErr w:type="spellEnd"/>
      <w:r>
        <w:t>.</w:t>
      </w:r>
    </w:p>
    <w:p w14:paraId="04B43651" w14:textId="02E9B148" w:rsidR="00450552" w:rsidRDefault="001F318B" w:rsidP="0019602C">
      <w:pPr>
        <w:pStyle w:val="aa"/>
        <w:ind w:firstLine="0"/>
        <w:jc w:val="center"/>
      </w:pPr>
      <w:r w:rsidRPr="001F318B">
        <w:lastRenderedPageBreak/>
        <w:drawing>
          <wp:inline distT="0" distB="0" distL="0" distR="0" wp14:anchorId="5A42D07A" wp14:editId="4915863F">
            <wp:extent cx="5940425" cy="571373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BA79" w14:textId="1E80A32B" w:rsidR="0091400F" w:rsidRDefault="00B058BE" w:rsidP="0019602C">
      <w:pPr>
        <w:pStyle w:val="aa"/>
        <w:ind w:firstLine="0"/>
        <w:jc w:val="center"/>
      </w:pPr>
      <w:r>
        <w:t xml:space="preserve">Рисунок </w:t>
      </w:r>
      <w:r w:rsidRPr="00784C27">
        <w:t>2</w:t>
      </w:r>
      <w:r>
        <w:t>5 – Проверка статуса утилит</w:t>
      </w:r>
    </w:p>
    <w:p w14:paraId="48007400" w14:textId="546EF37F" w:rsidR="00B967AD" w:rsidRDefault="00B967AD" w:rsidP="0019602C">
      <w:pPr>
        <w:pStyle w:val="aa"/>
        <w:ind w:firstLine="0"/>
        <w:jc w:val="center"/>
      </w:pPr>
    </w:p>
    <w:p w14:paraId="662F3E1B" w14:textId="3D6E7025" w:rsidR="001F318B" w:rsidRPr="001F318B" w:rsidRDefault="00B967AD" w:rsidP="001F318B">
      <w:pPr>
        <w:pStyle w:val="aa"/>
        <w:rPr>
          <w:rFonts w:ascii="Courier New" w:hAnsi="Courier New" w:cs="Courier New"/>
        </w:rPr>
      </w:pPr>
      <w:r w:rsidRPr="00B967AD">
        <w:rPr>
          <w:lang w:val="en-US"/>
        </w:rPr>
        <w:t>aa</w:t>
      </w:r>
      <w:r w:rsidRPr="009433FF">
        <w:t>-</w:t>
      </w:r>
      <w:r w:rsidRPr="00B967AD">
        <w:rPr>
          <w:lang w:val="en-US"/>
        </w:rPr>
        <w:t>complain</w:t>
      </w:r>
      <w:r w:rsidRPr="009433FF">
        <w:t xml:space="preserve"> </w:t>
      </w:r>
      <w:r>
        <w:t>переводит</w:t>
      </w:r>
      <w:r w:rsidRPr="009433FF">
        <w:t xml:space="preserve"> </w:t>
      </w:r>
      <w:r>
        <w:t>профиль</w:t>
      </w:r>
      <w:r w:rsidRPr="009433FF">
        <w:t xml:space="preserve"> </w:t>
      </w:r>
      <w:r>
        <w:t>в</w:t>
      </w:r>
      <w:r w:rsidRPr="009433FF">
        <w:t xml:space="preserve"> </w:t>
      </w:r>
      <w:r>
        <w:t>режим</w:t>
      </w:r>
      <w:r w:rsidRPr="009433FF">
        <w:t xml:space="preserve"> </w:t>
      </w:r>
      <w:r>
        <w:t>обучения</w:t>
      </w:r>
      <w:r w:rsidRPr="009433FF">
        <w:t xml:space="preserve"> (</w:t>
      </w:r>
      <w:r w:rsidRPr="00B967AD">
        <w:rPr>
          <w:lang w:val="en-US"/>
        </w:rPr>
        <w:t>complain</w:t>
      </w:r>
      <w:r w:rsidRPr="009433FF">
        <w:t xml:space="preserve">). </w:t>
      </w:r>
      <w:proofErr w:type="spellStart"/>
      <w:r w:rsidRPr="00B967AD">
        <w:rPr>
          <w:rFonts w:ascii="Courier New" w:hAnsi="Courier New" w:cs="Courier New"/>
          <w:lang w:val="en-US"/>
        </w:rPr>
        <w:t>sudo</w:t>
      </w:r>
      <w:proofErr w:type="spellEnd"/>
      <w:r w:rsidRPr="009433FF">
        <w:rPr>
          <w:rFonts w:ascii="Courier New" w:hAnsi="Courier New" w:cs="Courier New"/>
        </w:rPr>
        <w:t xml:space="preserve"> </w:t>
      </w:r>
      <w:r w:rsidRPr="00B967AD">
        <w:rPr>
          <w:rFonts w:ascii="Courier New" w:hAnsi="Courier New" w:cs="Courier New"/>
          <w:lang w:val="en-US"/>
        </w:rPr>
        <w:t>aa</w:t>
      </w:r>
      <w:r w:rsidRPr="009433FF">
        <w:rPr>
          <w:rFonts w:ascii="Courier New" w:hAnsi="Courier New" w:cs="Courier New"/>
        </w:rPr>
        <w:t>-</w:t>
      </w:r>
      <w:r w:rsidRPr="00B967AD">
        <w:rPr>
          <w:rFonts w:ascii="Courier New" w:hAnsi="Courier New" w:cs="Courier New"/>
          <w:lang w:val="en-US"/>
        </w:rPr>
        <w:t>complain</w:t>
      </w:r>
      <w:r w:rsidRPr="009433FF">
        <w:rPr>
          <w:rFonts w:ascii="Courier New" w:hAnsi="Courier New" w:cs="Courier New"/>
        </w:rPr>
        <w:t xml:space="preserve"> /</w:t>
      </w:r>
      <w:r w:rsidRPr="00B967AD">
        <w:rPr>
          <w:rFonts w:ascii="Courier New" w:hAnsi="Courier New" w:cs="Courier New"/>
          <w:lang w:val="en-US"/>
        </w:rPr>
        <w:t>path</w:t>
      </w:r>
      <w:r w:rsidRPr="009433FF">
        <w:rPr>
          <w:rFonts w:ascii="Courier New" w:hAnsi="Courier New" w:cs="Courier New"/>
        </w:rPr>
        <w:t>/</w:t>
      </w:r>
      <w:r w:rsidRPr="00B967AD">
        <w:rPr>
          <w:rFonts w:ascii="Courier New" w:hAnsi="Courier New" w:cs="Courier New"/>
          <w:lang w:val="en-US"/>
        </w:rPr>
        <w:t>to</w:t>
      </w:r>
      <w:r w:rsidRPr="009433FF">
        <w:rPr>
          <w:rFonts w:ascii="Courier New" w:hAnsi="Courier New" w:cs="Courier New"/>
        </w:rPr>
        <w:t>/</w:t>
      </w:r>
      <w:r w:rsidRPr="00B967AD">
        <w:rPr>
          <w:rFonts w:ascii="Courier New" w:hAnsi="Courier New" w:cs="Courier New"/>
          <w:lang w:val="en-US"/>
        </w:rPr>
        <w:t>bin</w:t>
      </w:r>
    </w:p>
    <w:p w14:paraId="1D6782DD" w14:textId="7AECB6D7" w:rsidR="0091400F" w:rsidRPr="00B967AD" w:rsidRDefault="00DE2779" w:rsidP="0019602C">
      <w:pPr>
        <w:pStyle w:val="aa"/>
        <w:ind w:firstLine="0"/>
        <w:jc w:val="center"/>
        <w:rPr>
          <w:lang w:val="en-US"/>
        </w:rPr>
      </w:pPr>
      <w:r w:rsidRPr="00DE2779">
        <w:rPr>
          <w:noProof/>
          <w:lang w:val="en-US"/>
        </w:rPr>
        <w:drawing>
          <wp:inline distT="0" distB="0" distL="0" distR="0" wp14:anchorId="50C40661" wp14:editId="2ED9F730">
            <wp:extent cx="3496706" cy="662940"/>
            <wp:effectExtent l="0" t="0" r="889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6274" t="26678"/>
                    <a:stretch/>
                  </pic:blipFill>
                  <pic:spPr bwMode="auto">
                    <a:xfrm>
                      <a:off x="0" y="0"/>
                      <a:ext cx="3500013" cy="663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2CFC6" w14:textId="3C2B469A" w:rsidR="00DE2779" w:rsidRPr="004D769A" w:rsidRDefault="00DE2779" w:rsidP="00DE2779">
      <w:pPr>
        <w:pStyle w:val="af6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26 – </w:t>
      </w:r>
      <w:r w:rsidRPr="004D769A">
        <w:rPr>
          <w:i w:val="0"/>
          <w:iCs w:val="0"/>
          <w:color w:val="auto"/>
          <w:sz w:val="28"/>
          <w:szCs w:val="28"/>
        </w:rPr>
        <w:t>Перевод профиля в режим обучения</w:t>
      </w:r>
    </w:p>
    <w:p w14:paraId="474AA70E" w14:textId="15F79BE8" w:rsidR="0091400F" w:rsidRPr="00DE2779" w:rsidRDefault="0091400F" w:rsidP="0019602C">
      <w:pPr>
        <w:pStyle w:val="aa"/>
        <w:ind w:firstLine="0"/>
        <w:jc w:val="center"/>
      </w:pPr>
    </w:p>
    <w:p w14:paraId="1C6F3413" w14:textId="712D74B9" w:rsidR="001F318B" w:rsidRDefault="00DE2779" w:rsidP="001F318B">
      <w:pPr>
        <w:pStyle w:val="aa"/>
      </w:pPr>
      <w:proofErr w:type="spellStart"/>
      <w:r>
        <w:t>aa-enforce</w:t>
      </w:r>
      <w:proofErr w:type="spellEnd"/>
      <w:r>
        <w:t xml:space="preserve"> переводит профиль в режим ограничений (</w:t>
      </w:r>
      <w:proofErr w:type="spellStart"/>
      <w:r>
        <w:t>enforce</w:t>
      </w:r>
      <w:proofErr w:type="spellEnd"/>
      <w:r>
        <w:t xml:space="preserve">). </w:t>
      </w:r>
      <w:proofErr w:type="spellStart"/>
      <w:r w:rsidRPr="00DE2779">
        <w:rPr>
          <w:rFonts w:ascii="Courier New" w:hAnsi="Courier New" w:cs="Courier New"/>
          <w:lang w:val="en-US"/>
        </w:rPr>
        <w:t>sudo</w:t>
      </w:r>
      <w:proofErr w:type="spellEnd"/>
      <w:r w:rsidRPr="00DE2779">
        <w:rPr>
          <w:rFonts w:ascii="Courier New" w:hAnsi="Courier New" w:cs="Courier New"/>
          <w:lang w:val="en-US"/>
        </w:rPr>
        <w:t xml:space="preserve"> aa-enforce /path/to/bin</w:t>
      </w:r>
    </w:p>
    <w:p w14:paraId="24AF03C2" w14:textId="1A3C755D" w:rsidR="0091400F" w:rsidRPr="00DE2779" w:rsidRDefault="00DE2779" w:rsidP="0019602C">
      <w:pPr>
        <w:pStyle w:val="aa"/>
        <w:ind w:firstLine="0"/>
        <w:jc w:val="center"/>
      </w:pPr>
      <w:r w:rsidRPr="00DE2779">
        <w:rPr>
          <w:noProof/>
        </w:rPr>
        <w:drawing>
          <wp:inline distT="0" distB="0" distL="0" distR="0" wp14:anchorId="44BBC3E3" wp14:editId="1523D203">
            <wp:extent cx="3547872" cy="629107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7474" t="25108" r="1898" b="11384"/>
                    <a:stretch/>
                  </pic:blipFill>
                  <pic:spPr bwMode="auto">
                    <a:xfrm>
                      <a:off x="0" y="0"/>
                      <a:ext cx="3548367" cy="62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F3FB5" w14:textId="77777777" w:rsidR="00DE2779" w:rsidRPr="004D769A" w:rsidRDefault="00DE2779" w:rsidP="00DE2779">
      <w:pPr>
        <w:pStyle w:val="af6"/>
        <w:ind w:firstLine="0"/>
        <w:rPr>
          <w:i w:val="0"/>
          <w:iCs w:val="0"/>
          <w:color w:val="auto"/>
          <w:sz w:val="28"/>
          <w:szCs w:val="28"/>
        </w:rPr>
      </w:pPr>
      <w:r w:rsidRPr="004D769A">
        <w:rPr>
          <w:i w:val="0"/>
          <w:iCs w:val="0"/>
          <w:color w:val="auto"/>
          <w:sz w:val="28"/>
          <w:szCs w:val="28"/>
        </w:rPr>
        <w:t>Рисунок 27 – Перевод профиля в режим ограничений</w:t>
      </w:r>
    </w:p>
    <w:p w14:paraId="27C35135" w14:textId="113A9C61" w:rsidR="00450552" w:rsidRDefault="00450552" w:rsidP="0019602C">
      <w:pPr>
        <w:pStyle w:val="aa"/>
        <w:ind w:firstLine="0"/>
        <w:jc w:val="center"/>
      </w:pPr>
    </w:p>
    <w:p w14:paraId="108DF3CE" w14:textId="13A0F000" w:rsidR="00DE2779" w:rsidRPr="00DE2779" w:rsidRDefault="00DE2779" w:rsidP="00DE2779">
      <w:pPr>
        <w:pStyle w:val="3"/>
      </w:pPr>
      <w:bookmarkStart w:id="22" w:name="_Toc128844275"/>
      <w:r>
        <w:lastRenderedPageBreak/>
        <w:t xml:space="preserve">2.4.3 </w:t>
      </w:r>
      <w:r w:rsidRPr="00DE2779">
        <w:t>Профили</w:t>
      </w:r>
      <w:r>
        <w:t xml:space="preserve"> </w:t>
      </w:r>
      <w:proofErr w:type="spellStart"/>
      <w:r w:rsidRPr="00C96BA7">
        <w:t>AppArmor</w:t>
      </w:r>
      <w:bookmarkEnd w:id="22"/>
      <w:proofErr w:type="spellEnd"/>
    </w:p>
    <w:p w14:paraId="2EABD622" w14:textId="77777777" w:rsidR="00DE2779" w:rsidRDefault="00DE2779" w:rsidP="00DE2779">
      <w:pPr>
        <w:pStyle w:val="aa"/>
      </w:pPr>
      <w:r>
        <w:t xml:space="preserve">Профили </w:t>
      </w:r>
      <w:proofErr w:type="spellStart"/>
      <w:r>
        <w:t>AppArmor</w:t>
      </w:r>
      <w:proofErr w:type="spellEnd"/>
      <w:r>
        <w:t xml:space="preserve"> – это простые текстовые файлы, которые расположены в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apparmor.d</w:t>
      </w:r>
      <w:proofErr w:type="spellEnd"/>
      <w:proofErr w:type="gramEnd"/>
      <w:r>
        <w:t>/. Файлы профиля называются соответственно полному пути до исполняемого файла, которым они управляют, с заменой символа «/» на «.». Например, /</w:t>
      </w:r>
      <w:proofErr w:type="spellStart"/>
      <w:r>
        <w:t>etc</w:t>
      </w:r>
      <w:proofErr w:type="spellEnd"/>
      <w:r>
        <w:t>/</w:t>
      </w:r>
      <w:proofErr w:type="spellStart"/>
      <w:r>
        <w:t>apparmor.d</w:t>
      </w:r>
      <w:proofErr w:type="spellEnd"/>
      <w:r>
        <w:t>/</w:t>
      </w:r>
      <w:proofErr w:type="spellStart"/>
      <w:r>
        <w:t>bin.ping</w:t>
      </w:r>
      <w:proofErr w:type="spellEnd"/>
      <w:r>
        <w:t xml:space="preserve"> — это профиль </w:t>
      </w:r>
      <w:proofErr w:type="spellStart"/>
      <w:r>
        <w:t>AppArmor</w:t>
      </w:r>
      <w:proofErr w:type="spellEnd"/>
      <w:r>
        <w:t xml:space="preserve"> для команды /</w:t>
      </w:r>
      <w:proofErr w:type="spellStart"/>
      <w:r>
        <w:t>bin</w:t>
      </w:r>
      <w:proofErr w:type="spellEnd"/>
      <w:r>
        <w:t>/</w:t>
      </w:r>
      <w:proofErr w:type="spellStart"/>
      <w:r>
        <w:t>ping</w:t>
      </w:r>
      <w:proofErr w:type="spellEnd"/>
      <w:r>
        <w:t>. Существует два основных типа правил, используемых в профиле:</w:t>
      </w:r>
    </w:p>
    <w:p w14:paraId="1142A57B" w14:textId="77777777" w:rsidR="00DE2779" w:rsidRDefault="00DE2779" w:rsidP="00DE2779">
      <w:pPr>
        <w:pStyle w:val="aa"/>
      </w:pPr>
      <w:r>
        <w:t>1. Записи путей (</w:t>
      </w:r>
      <w:proofErr w:type="spellStart"/>
      <w:r>
        <w:t>Path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): которые описывают к каким файлам приложение имеет доступ в файловой системе. </w:t>
      </w:r>
    </w:p>
    <w:p w14:paraId="44D30BF7" w14:textId="77777777" w:rsidR="00DE2779" w:rsidRDefault="00DE2779" w:rsidP="00DE2779">
      <w:pPr>
        <w:pStyle w:val="aa"/>
      </w:pPr>
      <w:r>
        <w:t>2. Записи разрешений (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entries</w:t>
      </w:r>
      <w:proofErr w:type="spellEnd"/>
      <w:r>
        <w:t>): определяют какие права ограничиваемый процесс имеет право использовать</w:t>
      </w:r>
    </w:p>
    <w:p w14:paraId="5F893DAD" w14:textId="01A5EB4B" w:rsidR="00450552" w:rsidRPr="00DE2779" w:rsidRDefault="00DE2779" w:rsidP="00DE2779">
      <w:pPr>
        <w:pStyle w:val="aa"/>
      </w:pPr>
      <w:r>
        <w:t>В качестве примера продемонстрирован /</w:t>
      </w:r>
      <w:proofErr w:type="spellStart"/>
      <w:r>
        <w:t>etc</w:t>
      </w:r>
      <w:proofErr w:type="spellEnd"/>
      <w:r>
        <w:t>/</w:t>
      </w:r>
      <w:proofErr w:type="spellStart"/>
      <w:r>
        <w:t>apparmor.d</w:t>
      </w:r>
      <w:proofErr w:type="spellEnd"/>
      <w:r>
        <w:t>/</w:t>
      </w:r>
      <w:proofErr w:type="spellStart"/>
      <w:r>
        <w:t>bin.ping</w:t>
      </w:r>
      <w:proofErr w:type="spellEnd"/>
      <w:r>
        <w:t xml:space="preserve"> с помощью команды </w:t>
      </w:r>
      <w:proofErr w:type="spellStart"/>
      <w:r w:rsidRPr="00DE2779">
        <w:rPr>
          <w:rFonts w:ascii="Courier New" w:hAnsi="Courier New" w:cs="Courier New"/>
          <w:lang w:val="en-US"/>
        </w:rPr>
        <w:t>sudo</w:t>
      </w:r>
      <w:proofErr w:type="spellEnd"/>
      <w:r w:rsidRPr="00DE2779">
        <w:rPr>
          <w:rFonts w:ascii="Courier New" w:hAnsi="Courier New" w:cs="Courier New"/>
        </w:rPr>
        <w:t xml:space="preserve"> </w:t>
      </w:r>
      <w:r w:rsidRPr="00DE2779">
        <w:rPr>
          <w:rFonts w:ascii="Courier New" w:hAnsi="Courier New" w:cs="Courier New"/>
          <w:lang w:val="en-US"/>
        </w:rPr>
        <w:t>nano</w:t>
      </w:r>
      <w:r w:rsidRPr="00DE2779">
        <w:rPr>
          <w:rFonts w:ascii="Courier New" w:hAnsi="Courier New" w:cs="Courier New"/>
        </w:rPr>
        <w:t xml:space="preserve"> /</w:t>
      </w:r>
      <w:proofErr w:type="spellStart"/>
      <w:r w:rsidRPr="00DE2779">
        <w:rPr>
          <w:rFonts w:ascii="Courier New" w:hAnsi="Courier New" w:cs="Courier New"/>
        </w:rPr>
        <w:t>etc</w:t>
      </w:r>
      <w:proofErr w:type="spellEnd"/>
      <w:r w:rsidRPr="00DE2779">
        <w:rPr>
          <w:rFonts w:ascii="Courier New" w:hAnsi="Courier New" w:cs="Courier New"/>
        </w:rPr>
        <w:t>/</w:t>
      </w:r>
      <w:proofErr w:type="spellStart"/>
      <w:r w:rsidRPr="00DE2779">
        <w:rPr>
          <w:rFonts w:ascii="Courier New" w:hAnsi="Courier New" w:cs="Courier New"/>
        </w:rPr>
        <w:t>apparmor.d</w:t>
      </w:r>
      <w:proofErr w:type="spellEnd"/>
      <w:r w:rsidRPr="00DE2779">
        <w:rPr>
          <w:rFonts w:ascii="Courier New" w:hAnsi="Courier New" w:cs="Courier New"/>
        </w:rPr>
        <w:t>/</w:t>
      </w:r>
      <w:proofErr w:type="spellStart"/>
      <w:r w:rsidRPr="00DE2779">
        <w:rPr>
          <w:rFonts w:ascii="Courier New" w:hAnsi="Courier New" w:cs="Courier New"/>
        </w:rPr>
        <w:t>bin.ping</w:t>
      </w:r>
      <w:proofErr w:type="spellEnd"/>
    </w:p>
    <w:p w14:paraId="0D9BD94B" w14:textId="6AB74FF6" w:rsidR="004D42CE" w:rsidRDefault="001F318B" w:rsidP="0019602C">
      <w:pPr>
        <w:pStyle w:val="aa"/>
        <w:ind w:firstLine="0"/>
        <w:jc w:val="center"/>
      </w:pPr>
      <w:r w:rsidRPr="001F318B">
        <w:drawing>
          <wp:inline distT="0" distB="0" distL="0" distR="0" wp14:anchorId="158373A6" wp14:editId="2CA63755">
            <wp:extent cx="5940425" cy="44392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9ED9" w14:textId="1AD4F622" w:rsidR="005A2FF7" w:rsidRPr="00FE1591" w:rsidRDefault="005A2FF7" w:rsidP="005A2FF7">
      <w:pPr>
        <w:pStyle w:val="af6"/>
        <w:rPr>
          <w:i w:val="0"/>
          <w:iCs w:val="0"/>
          <w:sz w:val="28"/>
          <w:szCs w:val="28"/>
        </w:rPr>
      </w:pPr>
      <w:r w:rsidRPr="00777A84">
        <w:rPr>
          <w:i w:val="0"/>
          <w:iCs w:val="0"/>
          <w:color w:val="auto"/>
          <w:sz w:val="28"/>
          <w:szCs w:val="28"/>
        </w:rPr>
        <w:t>Рисунок</w:t>
      </w:r>
      <w:r w:rsidRPr="00FE1591">
        <w:rPr>
          <w:i w:val="0"/>
          <w:iCs w:val="0"/>
          <w:color w:val="auto"/>
          <w:sz w:val="28"/>
          <w:szCs w:val="28"/>
        </w:rPr>
        <w:t xml:space="preserve"> 28 – </w:t>
      </w:r>
      <w:r>
        <w:rPr>
          <w:i w:val="0"/>
          <w:iCs w:val="0"/>
          <w:color w:val="auto"/>
          <w:sz w:val="28"/>
          <w:szCs w:val="28"/>
        </w:rPr>
        <w:t>Файл</w:t>
      </w:r>
      <w:r w:rsidRPr="00FE1591">
        <w:rPr>
          <w:i w:val="0"/>
          <w:iCs w:val="0"/>
          <w:color w:val="auto"/>
          <w:sz w:val="28"/>
          <w:szCs w:val="28"/>
        </w:rPr>
        <w:t xml:space="preserve"> /</w:t>
      </w:r>
      <w:proofErr w:type="spellStart"/>
      <w:r w:rsidRPr="00777A84">
        <w:rPr>
          <w:i w:val="0"/>
          <w:iCs w:val="0"/>
          <w:color w:val="auto"/>
          <w:sz w:val="28"/>
          <w:szCs w:val="28"/>
          <w:lang w:val="en-US"/>
        </w:rPr>
        <w:t>etc</w:t>
      </w:r>
      <w:proofErr w:type="spellEnd"/>
      <w:r w:rsidRPr="00FE1591">
        <w:rPr>
          <w:i w:val="0"/>
          <w:iCs w:val="0"/>
          <w:color w:val="auto"/>
          <w:sz w:val="28"/>
          <w:szCs w:val="28"/>
        </w:rPr>
        <w:t>/</w:t>
      </w:r>
      <w:proofErr w:type="spellStart"/>
      <w:r w:rsidRPr="00777A84">
        <w:rPr>
          <w:i w:val="0"/>
          <w:iCs w:val="0"/>
          <w:color w:val="auto"/>
          <w:sz w:val="28"/>
          <w:szCs w:val="28"/>
          <w:lang w:val="en-US"/>
        </w:rPr>
        <w:t>apparmor</w:t>
      </w:r>
      <w:proofErr w:type="spellEnd"/>
      <w:r w:rsidRPr="00FE1591">
        <w:rPr>
          <w:i w:val="0"/>
          <w:iCs w:val="0"/>
          <w:color w:val="auto"/>
          <w:sz w:val="28"/>
          <w:szCs w:val="28"/>
        </w:rPr>
        <w:t>.</w:t>
      </w:r>
      <w:r w:rsidRPr="00777A84">
        <w:rPr>
          <w:i w:val="0"/>
          <w:iCs w:val="0"/>
          <w:color w:val="auto"/>
          <w:sz w:val="28"/>
          <w:szCs w:val="28"/>
          <w:lang w:val="en-US"/>
        </w:rPr>
        <w:t>d</w:t>
      </w:r>
      <w:r w:rsidRPr="00FE1591">
        <w:rPr>
          <w:i w:val="0"/>
          <w:iCs w:val="0"/>
          <w:color w:val="auto"/>
          <w:sz w:val="28"/>
          <w:szCs w:val="28"/>
        </w:rPr>
        <w:t>/</w:t>
      </w:r>
      <w:r w:rsidRPr="00777A84">
        <w:rPr>
          <w:i w:val="0"/>
          <w:iCs w:val="0"/>
          <w:color w:val="auto"/>
          <w:sz w:val="28"/>
          <w:szCs w:val="28"/>
          <w:lang w:val="en-US"/>
        </w:rPr>
        <w:t>bin</w:t>
      </w:r>
      <w:r w:rsidRPr="00FE1591">
        <w:rPr>
          <w:i w:val="0"/>
          <w:iCs w:val="0"/>
          <w:color w:val="auto"/>
          <w:sz w:val="28"/>
          <w:szCs w:val="28"/>
        </w:rPr>
        <w:t>.</w:t>
      </w:r>
      <w:r w:rsidRPr="00777A84">
        <w:rPr>
          <w:i w:val="0"/>
          <w:iCs w:val="0"/>
          <w:color w:val="auto"/>
          <w:sz w:val="28"/>
          <w:szCs w:val="28"/>
          <w:lang w:val="en-US"/>
        </w:rPr>
        <w:t>ping</w:t>
      </w:r>
    </w:p>
    <w:p w14:paraId="520BDE62" w14:textId="2C5F3B48" w:rsidR="00DE2779" w:rsidRPr="00FE1591" w:rsidRDefault="00DE2779" w:rsidP="0019602C">
      <w:pPr>
        <w:pStyle w:val="aa"/>
        <w:ind w:firstLine="0"/>
        <w:jc w:val="center"/>
      </w:pPr>
    </w:p>
    <w:p w14:paraId="5C71FF4A" w14:textId="2DC94F6F" w:rsidR="00DE2779" w:rsidRPr="00FE1591" w:rsidRDefault="00DE2779" w:rsidP="0019602C">
      <w:pPr>
        <w:pStyle w:val="aa"/>
        <w:ind w:firstLine="0"/>
        <w:jc w:val="center"/>
      </w:pPr>
    </w:p>
    <w:p w14:paraId="1EF91EFB" w14:textId="1521D8B6" w:rsidR="00DE3A92" w:rsidRPr="00DE3A92" w:rsidRDefault="00DE3A92" w:rsidP="00DE3A92">
      <w:pPr>
        <w:pStyle w:val="aa"/>
      </w:pPr>
      <w:r>
        <w:rPr>
          <w:lang w:val="en-US"/>
        </w:rPr>
        <w:t>C</w:t>
      </w:r>
      <w:r w:rsidRPr="00DE3A92">
        <w:t xml:space="preserve"> </w:t>
      </w:r>
      <w:r>
        <w:t xml:space="preserve">помощью команды </w:t>
      </w:r>
      <w:proofErr w:type="spellStart"/>
      <w:r w:rsidRPr="00DE3A92">
        <w:t>aa-genprof</w:t>
      </w:r>
      <w:proofErr w:type="spellEnd"/>
      <w:r>
        <w:t xml:space="preserve"> возможно создать новый профиль.</w:t>
      </w:r>
    </w:p>
    <w:p w14:paraId="16393E78" w14:textId="7E7B77DB" w:rsidR="00DE3A92" w:rsidRPr="00DE2779" w:rsidRDefault="001F318B" w:rsidP="0019602C">
      <w:pPr>
        <w:pStyle w:val="aa"/>
        <w:ind w:firstLine="0"/>
        <w:jc w:val="center"/>
      </w:pPr>
      <w:r w:rsidRPr="001F318B">
        <w:drawing>
          <wp:inline distT="0" distB="0" distL="0" distR="0" wp14:anchorId="61B1FF7F" wp14:editId="3D131883">
            <wp:extent cx="4848184" cy="98051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12544" cy="9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5370" w14:textId="20A031DC" w:rsidR="0085209A" w:rsidRPr="001F318B" w:rsidRDefault="00FE1591" w:rsidP="001F318B">
      <w:pPr>
        <w:pStyle w:val="af6"/>
        <w:rPr>
          <w:i w:val="0"/>
          <w:iCs w:val="0"/>
          <w:color w:val="auto"/>
          <w:sz w:val="28"/>
          <w:szCs w:val="28"/>
        </w:rPr>
      </w:pPr>
      <w:r w:rsidRPr="00777A84">
        <w:rPr>
          <w:i w:val="0"/>
          <w:iCs w:val="0"/>
          <w:color w:val="auto"/>
          <w:sz w:val="28"/>
          <w:szCs w:val="28"/>
        </w:rPr>
        <w:t>Рисунок 29</w:t>
      </w:r>
      <w:r>
        <w:rPr>
          <w:i w:val="0"/>
          <w:iCs w:val="0"/>
          <w:color w:val="auto"/>
          <w:sz w:val="28"/>
          <w:szCs w:val="28"/>
        </w:rPr>
        <w:t xml:space="preserve"> – Создание нового профиля</w:t>
      </w:r>
    </w:p>
    <w:p w14:paraId="57C88E74" w14:textId="216B2379" w:rsidR="00276996" w:rsidRPr="00276996" w:rsidRDefault="00276996" w:rsidP="00276996">
      <w:pPr>
        <w:pStyle w:val="aa"/>
      </w:pPr>
      <w:r>
        <w:lastRenderedPageBreak/>
        <w:t>Дополнительно п</w:t>
      </w:r>
      <w:r w:rsidRPr="00276996">
        <w:t xml:space="preserve">рограмма </w:t>
      </w:r>
      <w:proofErr w:type="spellStart"/>
      <w:r w:rsidRPr="00276996">
        <w:t>aa-logprof</w:t>
      </w:r>
      <w:proofErr w:type="spellEnd"/>
      <w:r w:rsidRPr="00276996">
        <w:t xml:space="preserve"> может быть использована для сканирования файлов журнала </w:t>
      </w:r>
      <w:proofErr w:type="spellStart"/>
      <w:r w:rsidRPr="00276996">
        <w:t>AppArmor</w:t>
      </w:r>
      <w:proofErr w:type="spellEnd"/>
      <w:r w:rsidRPr="00276996">
        <w:t xml:space="preserve"> для проверки сообщений, их рассмотрения (анализа) и обновления профилей.</w:t>
      </w:r>
    </w:p>
    <w:p w14:paraId="19AD4EE4" w14:textId="43437FD3" w:rsidR="00276996" w:rsidRDefault="001F318B" w:rsidP="0019602C">
      <w:pPr>
        <w:pStyle w:val="aa"/>
        <w:ind w:firstLine="0"/>
        <w:jc w:val="center"/>
      </w:pPr>
      <w:r w:rsidRPr="001F318B">
        <w:drawing>
          <wp:inline distT="0" distB="0" distL="0" distR="0" wp14:anchorId="0F8BA097" wp14:editId="3E5A0787">
            <wp:extent cx="5940425" cy="173926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47F3" w14:textId="3131FD68" w:rsidR="00276996" w:rsidRPr="00DE2779" w:rsidRDefault="00575A0D" w:rsidP="0019602C">
      <w:pPr>
        <w:pStyle w:val="aa"/>
        <w:ind w:firstLine="0"/>
        <w:jc w:val="center"/>
      </w:pPr>
      <w:r w:rsidRPr="00575A0D">
        <w:t>Рисунок 30 – Сканирование файлов журнала</w:t>
      </w:r>
    </w:p>
    <w:p w14:paraId="179DF143" w14:textId="77777777" w:rsidR="0019602C" w:rsidRPr="00DE2779" w:rsidRDefault="0019602C" w:rsidP="0019602C">
      <w:pPr>
        <w:pStyle w:val="aa"/>
        <w:ind w:firstLine="0"/>
        <w:jc w:val="center"/>
      </w:pPr>
    </w:p>
    <w:p w14:paraId="00DBD562" w14:textId="4A891E01" w:rsidR="005F623B" w:rsidRPr="00DE2779" w:rsidRDefault="005F623B">
      <w:r w:rsidRPr="00DE2779">
        <w:br w:type="page"/>
      </w:r>
    </w:p>
    <w:p w14:paraId="3C157BFE" w14:textId="57BC8433" w:rsidR="00CE63EA" w:rsidRDefault="005F623B" w:rsidP="00CE63EA">
      <w:pPr>
        <w:pStyle w:val="12"/>
      </w:pPr>
      <w:bookmarkStart w:id="23" w:name="_Toc128844276"/>
      <w:r>
        <w:lastRenderedPageBreak/>
        <w:t>3</w:t>
      </w:r>
      <w:r w:rsidR="00CE63EA">
        <w:t xml:space="preserve"> Заключение</w:t>
      </w:r>
      <w:bookmarkEnd w:id="23"/>
    </w:p>
    <w:p w14:paraId="677EE66D" w14:textId="728DDC6F" w:rsidR="0001595B" w:rsidRDefault="00FB2808" w:rsidP="00A243EA">
      <w:pPr>
        <w:pStyle w:val="aa"/>
        <w:rPr>
          <w:rFonts w:cs="Times New Roman"/>
        </w:rPr>
      </w:pPr>
      <w:r w:rsidRPr="0074738F">
        <w:t xml:space="preserve">В результате выполнения лабораторной работы были получены навыки </w:t>
      </w:r>
      <w:r w:rsidRPr="0074738F">
        <w:rPr>
          <w:rFonts w:cs="Times New Roman"/>
        </w:rPr>
        <w:t xml:space="preserve">практического </w:t>
      </w:r>
      <w:r w:rsidR="0062120E">
        <w:rPr>
          <w:rFonts w:cs="Times New Roman"/>
        </w:rPr>
        <w:t>использования функционала суперпользователя, изучены средства управления пользователем, произведена соответствующая настройка.</w:t>
      </w:r>
    </w:p>
    <w:p w14:paraId="5ED4D9B5" w14:textId="308F646E" w:rsidR="0062120E" w:rsidRPr="00EE3E63" w:rsidRDefault="0062120E" w:rsidP="00B93580">
      <w:pPr>
        <w:pStyle w:val="aa"/>
      </w:pPr>
      <w:r>
        <w:rPr>
          <w:rFonts w:cs="Times New Roman"/>
        </w:rPr>
        <w:t xml:space="preserve">Дополнительно проведено ознакомление с функционалом утилит </w:t>
      </w:r>
      <w:r>
        <w:rPr>
          <w:rFonts w:cs="Times New Roman"/>
          <w:lang w:val="en-US"/>
        </w:rPr>
        <w:t>Firewall</w:t>
      </w:r>
      <w:r w:rsidRPr="0062120E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proofErr w:type="spellStart"/>
      <w:r>
        <w:rPr>
          <w:rFonts w:cs="Times New Roman"/>
          <w:lang w:val="en-US"/>
        </w:rPr>
        <w:t>AppArmor</w:t>
      </w:r>
      <w:proofErr w:type="spellEnd"/>
      <w:r>
        <w:rPr>
          <w:rFonts w:cs="Times New Roman"/>
        </w:rPr>
        <w:t>.</w:t>
      </w:r>
    </w:p>
    <w:sectPr w:rsidR="0062120E" w:rsidRPr="00EE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176F0" w14:textId="77777777" w:rsidR="00782B38" w:rsidRDefault="00782B38">
      <w:pPr>
        <w:spacing w:after="0" w:line="240" w:lineRule="auto"/>
      </w:pPr>
      <w:r>
        <w:separator/>
      </w:r>
    </w:p>
  </w:endnote>
  <w:endnote w:type="continuationSeparator" w:id="0">
    <w:p w14:paraId="10CA192A" w14:textId="77777777" w:rsidR="00782B38" w:rsidRDefault="0078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3"/>
      <w:framePr w:wrap="around" w:vAnchor="text" w:hAnchor="margin" w:xAlign="center" w:y="1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end"/>
    </w:r>
  </w:p>
  <w:p w14:paraId="35BFA859" w14:textId="77777777" w:rsidR="008E7C3F" w:rsidRDefault="008E7C3F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3"/>
      <w:framePr w:wrap="around" w:vAnchor="text" w:hAnchor="margin" w:xAlign="center" w:y="1"/>
      <w:ind w:firstLine="0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separate"/>
    </w:r>
    <w:r>
      <w:rPr>
        <w:rStyle w:val="af5"/>
        <w:rFonts w:eastAsiaTheme="majorEastAsia"/>
        <w:noProof/>
      </w:rPr>
      <w:t>5</w:t>
    </w:r>
    <w:r>
      <w:rPr>
        <w:rStyle w:val="af5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3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2147" w14:textId="77777777" w:rsidR="00782B38" w:rsidRDefault="00782B38">
      <w:pPr>
        <w:spacing w:after="0" w:line="240" w:lineRule="auto"/>
      </w:pPr>
      <w:r>
        <w:separator/>
      </w:r>
    </w:p>
  </w:footnote>
  <w:footnote w:type="continuationSeparator" w:id="0">
    <w:p w14:paraId="3BDCD00F" w14:textId="77777777" w:rsidR="00782B38" w:rsidRDefault="00782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B5F67"/>
    <w:multiLevelType w:val="hybridMultilevel"/>
    <w:tmpl w:val="D1E2553E"/>
    <w:lvl w:ilvl="0" w:tplc="78AE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6385B75"/>
    <w:multiLevelType w:val="hybridMultilevel"/>
    <w:tmpl w:val="47F62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CB2756"/>
    <w:multiLevelType w:val="hybridMultilevel"/>
    <w:tmpl w:val="AD2C1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636E56"/>
    <w:multiLevelType w:val="hybridMultilevel"/>
    <w:tmpl w:val="3B769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7364B2"/>
    <w:multiLevelType w:val="hybridMultilevel"/>
    <w:tmpl w:val="E9366FFA"/>
    <w:lvl w:ilvl="0" w:tplc="EC761E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A204CA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564C90"/>
    <w:multiLevelType w:val="hybridMultilevel"/>
    <w:tmpl w:val="F4BC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6" w15:restartNumberingAfterBreak="0">
    <w:nsid w:val="6F7F272F"/>
    <w:multiLevelType w:val="hybridMultilevel"/>
    <w:tmpl w:val="ABAED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00C2F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DD2416B"/>
    <w:multiLevelType w:val="hybridMultilevel"/>
    <w:tmpl w:val="C7129FFC"/>
    <w:lvl w:ilvl="0" w:tplc="376E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5"/>
  </w:num>
  <w:num w:numId="5">
    <w:abstractNumId w:val="11"/>
  </w:num>
  <w:num w:numId="6">
    <w:abstractNumId w:val="5"/>
  </w:num>
  <w:num w:numId="7">
    <w:abstractNumId w:val="12"/>
  </w:num>
  <w:num w:numId="8">
    <w:abstractNumId w:val="10"/>
  </w:num>
  <w:num w:numId="9">
    <w:abstractNumId w:val="2"/>
  </w:num>
  <w:num w:numId="10">
    <w:abstractNumId w:val="27"/>
  </w:num>
  <w:num w:numId="11">
    <w:abstractNumId w:val="1"/>
  </w:num>
  <w:num w:numId="12">
    <w:abstractNumId w:val="23"/>
  </w:num>
  <w:num w:numId="13">
    <w:abstractNumId w:val="0"/>
  </w:num>
  <w:num w:numId="14">
    <w:abstractNumId w:val="24"/>
  </w:num>
  <w:num w:numId="15">
    <w:abstractNumId w:val="9"/>
  </w:num>
  <w:num w:numId="16">
    <w:abstractNumId w:val="19"/>
  </w:num>
  <w:num w:numId="17">
    <w:abstractNumId w:val="20"/>
  </w:num>
  <w:num w:numId="18">
    <w:abstractNumId w:val="16"/>
  </w:num>
  <w:num w:numId="19">
    <w:abstractNumId w:val="21"/>
  </w:num>
  <w:num w:numId="20">
    <w:abstractNumId w:val="3"/>
  </w:num>
  <w:num w:numId="21">
    <w:abstractNumId w:val="4"/>
  </w:num>
  <w:num w:numId="22">
    <w:abstractNumId w:val="29"/>
  </w:num>
  <w:num w:numId="23">
    <w:abstractNumId w:val="14"/>
  </w:num>
  <w:num w:numId="24">
    <w:abstractNumId w:val="17"/>
  </w:num>
  <w:num w:numId="25">
    <w:abstractNumId w:val="13"/>
  </w:num>
  <w:num w:numId="26">
    <w:abstractNumId w:val="18"/>
  </w:num>
  <w:num w:numId="27">
    <w:abstractNumId w:val="28"/>
  </w:num>
  <w:num w:numId="28">
    <w:abstractNumId w:val="22"/>
  </w:num>
  <w:num w:numId="29">
    <w:abstractNumId w:val="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0473"/>
    <w:rsid w:val="0001595B"/>
    <w:rsid w:val="00016034"/>
    <w:rsid w:val="000212DF"/>
    <w:rsid w:val="00021C1B"/>
    <w:rsid w:val="000230D4"/>
    <w:rsid w:val="000236B6"/>
    <w:rsid w:val="000239E4"/>
    <w:rsid w:val="00026087"/>
    <w:rsid w:val="000263D5"/>
    <w:rsid w:val="000268F6"/>
    <w:rsid w:val="0004132B"/>
    <w:rsid w:val="00042061"/>
    <w:rsid w:val="00043FAB"/>
    <w:rsid w:val="0004730D"/>
    <w:rsid w:val="0005144A"/>
    <w:rsid w:val="00051D3D"/>
    <w:rsid w:val="00052B9A"/>
    <w:rsid w:val="0005554F"/>
    <w:rsid w:val="00055D7D"/>
    <w:rsid w:val="00055FE7"/>
    <w:rsid w:val="00060260"/>
    <w:rsid w:val="00065444"/>
    <w:rsid w:val="000668CF"/>
    <w:rsid w:val="000720B3"/>
    <w:rsid w:val="00073AF5"/>
    <w:rsid w:val="00075FE5"/>
    <w:rsid w:val="00075FEB"/>
    <w:rsid w:val="00077753"/>
    <w:rsid w:val="00083011"/>
    <w:rsid w:val="00083A5E"/>
    <w:rsid w:val="00084C6D"/>
    <w:rsid w:val="00085BEA"/>
    <w:rsid w:val="00093DDD"/>
    <w:rsid w:val="00093FC0"/>
    <w:rsid w:val="00097BDF"/>
    <w:rsid w:val="000A0675"/>
    <w:rsid w:val="000A0F14"/>
    <w:rsid w:val="000A0FAB"/>
    <w:rsid w:val="000A52AE"/>
    <w:rsid w:val="000A5E2C"/>
    <w:rsid w:val="000B1040"/>
    <w:rsid w:val="000B1523"/>
    <w:rsid w:val="000B6914"/>
    <w:rsid w:val="000C1D7B"/>
    <w:rsid w:val="000C3258"/>
    <w:rsid w:val="000E426E"/>
    <w:rsid w:val="000E54B1"/>
    <w:rsid w:val="000E7F2E"/>
    <w:rsid w:val="000F3039"/>
    <w:rsid w:val="00102DA2"/>
    <w:rsid w:val="0010512C"/>
    <w:rsid w:val="001071AF"/>
    <w:rsid w:val="00111DA8"/>
    <w:rsid w:val="001122AA"/>
    <w:rsid w:val="00112306"/>
    <w:rsid w:val="00122473"/>
    <w:rsid w:val="00122811"/>
    <w:rsid w:val="00123128"/>
    <w:rsid w:val="00123A0B"/>
    <w:rsid w:val="00124C0B"/>
    <w:rsid w:val="0012503E"/>
    <w:rsid w:val="00127D1E"/>
    <w:rsid w:val="001358F1"/>
    <w:rsid w:val="00137139"/>
    <w:rsid w:val="00137AD5"/>
    <w:rsid w:val="001403C1"/>
    <w:rsid w:val="0014247B"/>
    <w:rsid w:val="001430CD"/>
    <w:rsid w:val="0014407D"/>
    <w:rsid w:val="00145A19"/>
    <w:rsid w:val="001475AE"/>
    <w:rsid w:val="00147680"/>
    <w:rsid w:val="00151318"/>
    <w:rsid w:val="00152A87"/>
    <w:rsid w:val="00152EE4"/>
    <w:rsid w:val="00155326"/>
    <w:rsid w:val="00156694"/>
    <w:rsid w:val="00172F72"/>
    <w:rsid w:val="0017692F"/>
    <w:rsid w:val="001818CA"/>
    <w:rsid w:val="00186B73"/>
    <w:rsid w:val="00186F3F"/>
    <w:rsid w:val="0019602C"/>
    <w:rsid w:val="001A1BAD"/>
    <w:rsid w:val="001A1ECE"/>
    <w:rsid w:val="001B0507"/>
    <w:rsid w:val="001B0668"/>
    <w:rsid w:val="001B3DB5"/>
    <w:rsid w:val="001B4F79"/>
    <w:rsid w:val="001B507E"/>
    <w:rsid w:val="001B639D"/>
    <w:rsid w:val="001B668B"/>
    <w:rsid w:val="001C119F"/>
    <w:rsid w:val="001C394C"/>
    <w:rsid w:val="001D1A35"/>
    <w:rsid w:val="001D438C"/>
    <w:rsid w:val="001D777D"/>
    <w:rsid w:val="001E105D"/>
    <w:rsid w:val="001E7BCB"/>
    <w:rsid w:val="001F1A72"/>
    <w:rsid w:val="001F1B52"/>
    <w:rsid w:val="001F1C48"/>
    <w:rsid w:val="001F318B"/>
    <w:rsid w:val="001F49BD"/>
    <w:rsid w:val="00200829"/>
    <w:rsid w:val="002011F1"/>
    <w:rsid w:val="00205774"/>
    <w:rsid w:val="00205E01"/>
    <w:rsid w:val="00213083"/>
    <w:rsid w:val="00214200"/>
    <w:rsid w:val="002147B0"/>
    <w:rsid w:val="00216700"/>
    <w:rsid w:val="002235AD"/>
    <w:rsid w:val="00224C8C"/>
    <w:rsid w:val="002257DA"/>
    <w:rsid w:val="002260C0"/>
    <w:rsid w:val="002274A5"/>
    <w:rsid w:val="00231125"/>
    <w:rsid w:val="0023329A"/>
    <w:rsid w:val="0024131D"/>
    <w:rsid w:val="00244060"/>
    <w:rsid w:val="00246B70"/>
    <w:rsid w:val="0025003B"/>
    <w:rsid w:val="00252B44"/>
    <w:rsid w:val="00253657"/>
    <w:rsid w:val="00254343"/>
    <w:rsid w:val="00255625"/>
    <w:rsid w:val="0025638D"/>
    <w:rsid w:val="00270589"/>
    <w:rsid w:val="00272E7A"/>
    <w:rsid w:val="0027317C"/>
    <w:rsid w:val="00276996"/>
    <w:rsid w:val="002810CD"/>
    <w:rsid w:val="0028717D"/>
    <w:rsid w:val="00287F49"/>
    <w:rsid w:val="00290E1E"/>
    <w:rsid w:val="00293A18"/>
    <w:rsid w:val="00294564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1F2A"/>
    <w:rsid w:val="002C377E"/>
    <w:rsid w:val="002C44F7"/>
    <w:rsid w:val="002D32E7"/>
    <w:rsid w:val="002D5C79"/>
    <w:rsid w:val="002D5EAC"/>
    <w:rsid w:val="002E3E29"/>
    <w:rsid w:val="002E4101"/>
    <w:rsid w:val="002F07B4"/>
    <w:rsid w:val="002F3851"/>
    <w:rsid w:val="002F3D7E"/>
    <w:rsid w:val="002F70DC"/>
    <w:rsid w:val="003035EC"/>
    <w:rsid w:val="00304584"/>
    <w:rsid w:val="003056F6"/>
    <w:rsid w:val="003059DF"/>
    <w:rsid w:val="003062A4"/>
    <w:rsid w:val="00306500"/>
    <w:rsid w:val="00306B32"/>
    <w:rsid w:val="0031047E"/>
    <w:rsid w:val="00315B01"/>
    <w:rsid w:val="003160F7"/>
    <w:rsid w:val="00321E82"/>
    <w:rsid w:val="003250D6"/>
    <w:rsid w:val="003262D8"/>
    <w:rsid w:val="00331E83"/>
    <w:rsid w:val="00336D78"/>
    <w:rsid w:val="00340EC3"/>
    <w:rsid w:val="00342872"/>
    <w:rsid w:val="00344540"/>
    <w:rsid w:val="00344FAD"/>
    <w:rsid w:val="00346FF9"/>
    <w:rsid w:val="003522DF"/>
    <w:rsid w:val="003537C0"/>
    <w:rsid w:val="003545D4"/>
    <w:rsid w:val="00354F9A"/>
    <w:rsid w:val="00360A12"/>
    <w:rsid w:val="00364EF6"/>
    <w:rsid w:val="003659AA"/>
    <w:rsid w:val="00373220"/>
    <w:rsid w:val="00373DF9"/>
    <w:rsid w:val="00381EA9"/>
    <w:rsid w:val="0038343A"/>
    <w:rsid w:val="00383FF8"/>
    <w:rsid w:val="0038610A"/>
    <w:rsid w:val="003904C6"/>
    <w:rsid w:val="00392AE4"/>
    <w:rsid w:val="0039616A"/>
    <w:rsid w:val="00397FEE"/>
    <w:rsid w:val="003A0356"/>
    <w:rsid w:val="003A7F5C"/>
    <w:rsid w:val="003B2066"/>
    <w:rsid w:val="003B2A23"/>
    <w:rsid w:val="003B2A88"/>
    <w:rsid w:val="003C1753"/>
    <w:rsid w:val="003C31A4"/>
    <w:rsid w:val="003C5337"/>
    <w:rsid w:val="003C6D16"/>
    <w:rsid w:val="003D0ABC"/>
    <w:rsid w:val="003D38D4"/>
    <w:rsid w:val="003D479E"/>
    <w:rsid w:val="003D4B6F"/>
    <w:rsid w:val="003D706F"/>
    <w:rsid w:val="003E1C59"/>
    <w:rsid w:val="003E1E07"/>
    <w:rsid w:val="003E37D8"/>
    <w:rsid w:val="003E3B60"/>
    <w:rsid w:val="003E7113"/>
    <w:rsid w:val="003F3031"/>
    <w:rsid w:val="003F40EE"/>
    <w:rsid w:val="003F43CB"/>
    <w:rsid w:val="00400124"/>
    <w:rsid w:val="00401DCD"/>
    <w:rsid w:val="00406681"/>
    <w:rsid w:val="00410243"/>
    <w:rsid w:val="004137A6"/>
    <w:rsid w:val="00416212"/>
    <w:rsid w:val="004166E1"/>
    <w:rsid w:val="004177CA"/>
    <w:rsid w:val="00423F67"/>
    <w:rsid w:val="0042412D"/>
    <w:rsid w:val="004262A3"/>
    <w:rsid w:val="00430823"/>
    <w:rsid w:val="00435973"/>
    <w:rsid w:val="004504F8"/>
    <w:rsid w:val="00450552"/>
    <w:rsid w:val="00451AF6"/>
    <w:rsid w:val="00457EC4"/>
    <w:rsid w:val="00462AFA"/>
    <w:rsid w:val="00462B68"/>
    <w:rsid w:val="00462D8F"/>
    <w:rsid w:val="00464C66"/>
    <w:rsid w:val="00467985"/>
    <w:rsid w:val="0047132D"/>
    <w:rsid w:val="00475CE8"/>
    <w:rsid w:val="00480214"/>
    <w:rsid w:val="00483433"/>
    <w:rsid w:val="00491586"/>
    <w:rsid w:val="00494359"/>
    <w:rsid w:val="004944AD"/>
    <w:rsid w:val="004A01F7"/>
    <w:rsid w:val="004A1EE9"/>
    <w:rsid w:val="004A4215"/>
    <w:rsid w:val="004A5F3E"/>
    <w:rsid w:val="004B1528"/>
    <w:rsid w:val="004B2793"/>
    <w:rsid w:val="004C4857"/>
    <w:rsid w:val="004C5B45"/>
    <w:rsid w:val="004D1245"/>
    <w:rsid w:val="004D31BD"/>
    <w:rsid w:val="004D371F"/>
    <w:rsid w:val="004D3C13"/>
    <w:rsid w:val="004D42CE"/>
    <w:rsid w:val="004D5C51"/>
    <w:rsid w:val="004D7F2C"/>
    <w:rsid w:val="004E299F"/>
    <w:rsid w:val="004E3FC2"/>
    <w:rsid w:val="004E4498"/>
    <w:rsid w:val="004E6AB2"/>
    <w:rsid w:val="004F2241"/>
    <w:rsid w:val="004F451F"/>
    <w:rsid w:val="004F4A25"/>
    <w:rsid w:val="004F5A61"/>
    <w:rsid w:val="004F60BF"/>
    <w:rsid w:val="004F7DE5"/>
    <w:rsid w:val="0050065F"/>
    <w:rsid w:val="00500AE0"/>
    <w:rsid w:val="00507F3C"/>
    <w:rsid w:val="00512D52"/>
    <w:rsid w:val="00514570"/>
    <w:rsid w:val="005171F2"/>
    <w:rsid w:val="0052048C"/>
    <w:rsid w:val="0052544E"/>
    <w:rsid w:val="0053585D"/>
    <w:rsid w:val="005378A4"/>
    <w:rsid w:val="00537D7E"/>
    <w:rsid w:val="005414C4"/>
    <w:rsid w:val="00541747"/>
    <w:rsid w:val="00542291"/>
    <w:rsid w:val="005466D5"/>
    <w:rsid w:val="00550395"/>
    <w:rsid w:val="00552B3C"/>
    <w:rsid w:val="005534F6"/>
    <w:rsid w:val="00555BF1"/>
    <w:rsid w:val="00561858"/>
    <w:rsid w:val="00570C92"/>
    <w:rsid w:val="00573058"/>
    <w:rsid w:val="00575A0D"/>
    <w:rsid w:val="00577B11"/>
    <w:rsid w:val="00577E27"/>
    <w:rsid w:val="005834BC"/>
    <w:rsid w:val="005842A5"/>
    <w:rsid w:val="00584BC2"/>
    <w:rsid w:val="00585132"/>
    <w:rsid w:val="00594217"/>
    <w:rsid w:val="00595374"/>
    <w:rsid w:val="005A1FF7"/>
    <w:rsid w:val="005A2FF7"/>
    <w:rsid w:val="005A4106"/>
    <w:rsid w:val="005A600C"/>
    <w:rsid w:val="005A742C"/>
    <w:rsid w:val="005A777C"/>
    <w:rsid w:val="005A77D4"/>
    <w:rsid w:val="005B2240"/>
    <w:rsid w:val="005C532C"/>
    <w:rsid w:val="005C629D"/>
    <w:rsid w:val="005C696A"/>
    <w:rsid w:val="005D707C"/>
    <w:rsid w:val="005E0B3D"/>
    <w:rsid w:val="005E1E29"/>
    <w:rsid w:val="005E4731"/>
    <w:rsid w:val="005E59B3"/>
    <w:rsid w:val="005E667D"/>
    <w:rsid w:val="005E7FA0"/>
    <w:rsid w:val="005F073A"/>
    <w:rsid w:val="005F18F9"/>
    <w:rsid w:val="005F623B"/>
    <w:rsid w:val="005F6AFE"/>
    <w:rsid w:val="00601888"/>
    <w:rsid w:val="00602BBB"/>
    <w:rsid w:val="00604C47"/>
    <w:rsid w:val="00611DF7"/>
    <w:rsid w:val="00613903"/>
    <w:rsid w:val="00617F9F"/>
    <w:rsid w:val="0062120E"/>
    <w:rsid w:val="006324DC"/>
    <w:rsid w:val="0063676C"/>
    <w:rsid w:val="00642261"/>
    <w:rsid w:val="00644BCB"/>
    <w:rsid w:val="00645690"/>
    <w:rsid w:val="00647E50"/>
    <w:rsid w:val="00650521"/>
    <w:rsid w:val="00653B52"/>
    <w:rsid w:val="00653FB7"/>
    <w:rsid w:val="006554C4"/>
    <w:rsid w:val="00657170"/>
    <w:rsid w:val="00660DB5"/>
    <w:rsid w:val="00662050"/>
    <w:rsid w:val="006646AC"/>
    <w:rsid w:val="0066493E"/>
    <w:rsid w:val="00665D13"/>
    <w:rsid w:val="006716A4"/>
    <w:rsid w:val="00675F10"/>
    <w:rsid w:val="00675F66"/>
    <w:rsid w:val="006805E4"/>
    <w:rsid w:val="00680A42"/>
    <w:rsid w:val="00687347"/>
    <w:rsid w:val="006906C9"/>
    <w:rsid w:val="00691A10"/>
    <w:rsid w:val="00691AE8"/>
    <w:rsid w:val="00693D67"/>
    <w:rsid w:val="006A0E2B"/>
    <w:rsid w:val="006A2416"/>
    <w:rsid w:val="006B2D24"/>
    <w:rsid w:val="006B3221"/>
    <w:rsid w:val="006B55BD"/>
    <w:rsid w:val="006C2E9C"/>
    <w:rsid w:val="006D4640"/>
    <w:rsid w:val="006E04C5"/>
    <w:rsid w:val="006F6D6B"/>
    <w:rsid w:val="0070085E"/>
    <w:rsid w:val="007027BA"/>
    <w:rsid w:val="00704869"/>
    <w:rsid w:val="00704986"/>
    <w:rsid w:val="00712185"/>
    <w:rsid w:val="0071235E"/>
    <w:rsid w:val="007144FE"/>
    <w:rsid w:val="0072136A"/>
    <w:rsid w:val="00722D00"/>
    <w:rsid w:val="00732A01"/>
    <w:rsid w:val="00733CFD"/>
    <w:rsid w:val="00733E09"/>
    <w:rsid w:val="00734315"/>
    <w:rsid w:val="00744D62"/>
    <w:rsid w:val="0075062A"/>
    <w:rsid w:val="007532AB"/>
    <w:rsid w:val="00753E2D"/>
    <w:rsid w:val="00754B25"/>
    <w:rsid w:val="007607F5"/>
    <w:rsid w:val="0076360C"/>
    <w:rsid w:val="00773233"/>
    <w:rsid w:val="00773ED1"/>
    <w:rsid w:val="00782B38"/>
    <w:rsid w:val="007841E7"/>
    <w:rsid w:val="0078431F"/>
    <w:rsid w:val="00784C27"/>
    <w:rsid w:val="00785C9D"/>
    <w:rsid w:val="007974A7"/>
    <w:rsid w:val="007A18AB"/>
    <w:rsid w:val="007A3005"/>
    <w:rsid w:val="007A3AD3"/>
    <w:rsid w:val="007A459F"/>
    <w:rsid w:val="007A4F5F"/>
    <w:rsid w:val="007A77F0"/>
    <w:rsid w:val="007B4431"/>
    <w:rsid w:val="007B6D97"/>
    <w:rsid w:val="007C21D4"/>
    <w:rsid w:val="007C3C52"/>
    <w:rsid w:val="007C6EFE"/>
    <w:rsid w:val="007D4A8D"/>
    <w:rsid w:val="007D651E"/>
    <w:rsid w:val="007D6882"/>
    <w:rsid w:val="007E1EB7"/>
    <w:rsid w:val="007E2E29"/>
    <w:rsid w:val="007E3319"/>
    <w:rsid w:val="007E6DC8"/>
    <w:rsid w:val="007F1159"/>
    <w:rsid w:val="007F13CB"/>
    <w:rsid w:val="007F2A3C"/>
    <w:rsid w:val="007F2BE0"/>
    <w:rsid w:val="007F331D"/>
    <w:rsid w:val="007F5443"/>
    <w:rsid w:val="00800A37"/>
    <w:rsid w:val="00802F8B"/>
    <w:rsid w:val="008030EB"/>
    <w:rsid w:val="00816FCB"/>
    <w:rsid w:val="008236E4"/>
    <w:rsid w:val="0082428F"/>
    <w:rsid w:val="008301BB"/>
    <w:rsid w:val="008310F3"/>
    <w:rsid w:val="00832C2E"/>
    <w:rsid w:val="00833FA2"/>
    <w:rsid w:val="00835AB8"/>
    <w:rsid w:val="00840389"/>
    <w:rsid w:val="008457E1"/>
    <w:rsid w:val="0084658D"/>
    <w:rsid w:val="008466FA"/>
    <w:rsid w:val="00846C75"/>
    <w:rsid w:val="00847EE2"/>
    <w:rsid w:val="00850A64"/>
    <w:rsid w:val="0085209A"/>
    <w:rsid w:val="008531B4"/>
    <w:rsid w:val="00854640"/>
    <w:rsid w:val="00856069"/>
    <w:rsid w:val="00860E6E"/>
    <w:rsid w:val="008673F4"/>
    <w:rsid w:val="0086752C"/>
    <w:rsid w:val="00867A95"/>
    <w:rsid w:val="0087174A"/>
    <w:rsid w:val="00872572"/>
    <w:rsid w:val="00872776"/>
    <w:rsid w:val="00881EE4"/>
    <w:rsid w:val="0088594E"/>
    <w:rsid w:val="00886EA2"/>
    <w:rsid w:val="00887C1C"/>
    <w:rsid w:val="0089026A"/>
    <w:rsid w:val="00890EB1"/>
    <w:rsid w:val="00892ADC"/>
    <w:rsid w:val="00893098"/>
    <w:rsid w:val="008947DF"/>
    <w:rsid w:val="008A5A4A"/>
    <w:rsid w:val="008B2D62"/>
    <w:rsid w:val="008B3701"/>
    <w:rsid w:val="008B5D14"/>
    <w:rsid w:val="008B7030"/>
    <w:rsid w:val="008C3D7E"/>
    <w:rsid w:val="008C763C"/>
    <w:rsid w:val="008D0B47"/>
    <w:rsid w:val="008D2184"/>
    <w:rsid w:val="008D46F2"/>
    <w:rsid w:val="008E0CFE"/>
    <w:rsid w:val="008E122D"/>
    <w:rsid w:val="008E286A"/>
    <w:rsid w:val="008E57A8"/>
    <w:rsid w:val="008E6680"/>
    <w:rsid w:val="008E7C3F"/>
    <w:rsid w:val="008F1112"/>
    <w:rsid w:val="008F13FD"/>
    <w:rsid w:val="008F27C1"/>
    <w:rsid w:val="008F42E9"/>
    <w:rsid w:val="008F4DF8"/>
    <w:rsid w:val="008F6865"/>
    <w:rsid w:val="008F6B72"/>
    <w:rsid w:val="008F73CF"/>
    <w:rsid w:val="0090094B"/>
    <w:rsid w:val="009013EF"/>
    <w:rsid w:val="0090224D"/>
    <w:rsid w:val="00905E85"/>
    <w:rsid w:val="0091001B"/>
    <w:rsid w:val="00912316"/>
    <w:rsid w:val="0091250E"/>
    <w:rsid w:val="00913541"/>
    <w:rsid w:val="00913BFD"/>
    <w:rsid w:val="0091400F"/>
    <w:rsid w:val="00915FEA"/>
    <w:rsid w:val="009169FE"/>
    <w:rsid w:val="00920018"/>
    <w:rsid w:val="00921A13"/>
    <w:rsid w:val="00927383"/>
    <w:rsid w:val="00927F88"/>
    <w:rsid w:val="009310D6"/>
    <w:rsid w:val="00934C36"/>
    <w:rsid w:val="00937A1A"/>
    <w:rsid w:val="00937A74"/>
    <w:rsid w:val="0094231F"/>
    <w:rsid w:val="009433FF"/>
    <w:rsid w:val="00943E1F"/>
    <w:rsid w:val="009459D3"/>
    <w:rsid w:val="009462EB"/>
    <w:rsid w:val="00950809"/>
    <w:rsid w:val="009515AC"/>
    <w:rsid w:val="009558EC"/>
    <w:rsid w:val="009619F5"/>
    <w:rsid w:val="00962FAB"/>
    <w:rsid w:val="009708E6"/>
    <w:rsid w:val="0098170E"/>
    <w:rsid w:val="00983179"/>
    <w:rsid w:val="00987F62"/>
    <w:rsid w:val="00990F14"/>
    <w:rsid w:val="00991757"/>
    <w:rsid w:val="00992C88"/>
    <w:rsid w:val="009945FE"/>
    <w:rsid w:val="009968A9"/>
    <w:rsid w:val="009A1D9F"/>
    <w:rsid w:val="009A3EDD"/>
    <w:rsid w:val="009A4238"/>
    <w:rsid w:val="009B01B1"/>
    <w:rsid w:val="009B11DC"/>
    <w:rsid w:val="009B7DC4"/>
    <w:rsid w:val="009C06D0"/>
    <w:rsid w:val="009C0F31"/>
    <w:rsid w:val="009C1318"/>
    <w:rsid w:val="009C4B31"/>
    <w:rsid w:val="009C5759"/>
    <w:rsid w:val="009C5B6E"/>
    <w:rsid w:val="009C60F7"/>
    <w:rsid w:val="009C6C3C"/>
    <w:rsid w:val="009D1C58"/>
    <w:rsid w:val="009D3DE0"/>
    <w:rsid w:val="009D51DD"/>
    <w:rsid w:val="009E0CF4"/>
    <w:rsid w:val="009E48C7"/>
    <w:rsid w:val="009E54C6"/>
    <w:rsid w:val="009E7665"/>
    <w:rsid w:val="009F0658"/>
    <w:rsid w:val="009F1583"/>
    <w:rsid w:val="009F223F"/>
    <w:rsid w:val="009F4F9D"/>
    <w:rsid w:val="009F54DD"/>
    <w:rsid w:val="009F5754"/>
    <w:rsid w:val="00A009B3"/>
    <w:rsid w:val="00A0320D"/>
    <w:rsid w:val="00A05202"/>
    <w:rsid w:val="00A10DCE"/>
    <w:rsid w:val="00A14961"/>
    <w:rsid w:val="00A170D5"/>
    <w:rsid w:val="00A170DB"/>
    <w:rsid w:val="00A20D91"/>
    <w:rsid w:val="00A20FF0"/>
    <w:rsid w:val="00A21B81"/>
    <w:rsid w:val="00A22AF7"/>
    <w:rsid w:val="00A22CCB"/>
    <w:rsid w:val="00A23679"/>
    <w:rsid w:val="00A23AED"/>
    <w:rsid w:val="00A243EA"/>
    <w:rsid w:val="00A25088"/>
    <w:rsid w:val="00A2587E"/>
    <w:rsid w:val="00A25F7C"/>
    <w:rsid w:val="00A26B42"/>
    <w:rsid w:val="00A26E90"/>
    <w:rsid w:val="00A27F9D"/>
    <w:rsid w:val="00A3323E"/>
    <w:rsid w:val="00A33523"/>
    <w:rsid w:val="00A375F4"/>
    <w:rsid w:val="00A40B68"/>
    <w:rsid w:val="00A4150D"/>
    <w:rsid w:val="00A415A7"/>
    <w:rsid w:val="00A41D97"/>
    <w:rsid w:val="00A4365F"/>
    <w:rsid w:val="00A43A81"/>
    <w:rsid w:val="00A47B78"/>
    <w:rsid w:val="00A54EA7"/>
    <w:rsid w:val="00A5590E"/>
    <w:rsid w:val="00A5704D"/>
    <w:rsid w:val="00A60C67"/>
    <w:rsid w:val="00A6192D"/>
    <w:rsid w:val="00A70420"/>
    <w:rsid w:val="00A82FA8"/>
    <w:rsid w:val="00A85DE1"/>
    <w:rsid w:val="00A91A65"/>
    <w:rsid w:val="00AA14D7"/>
    <w:rsid w:val="00AA3DA0"/>
    <w:rsid w:val="00AB08C0"/>
    <w:rsid w:val="00AB1934"/>
    <w:rsid w:val="00AB65BA"/>
    <w:rsid w:val="00AC0304"/>
    <w:rsid w:val="00AC1E6B"/>
    <w:rsid w:val="00AC2790"/>
    <w:rsid w:val="00AC6505"/>
    <w:rsid w:val="00AD1D02"/>
    <w:rsid w:val="00AD2C1D"/>
    <w:rsid w:val="00AD2C4E"/>
    <w:rsid w:val="00AD30E0"/>
    <w:rsid w:val="00AD50F9"/>
    <w:rsid w:val="00AD5855"/>
    <w:rsid w:val="00AD779D"/>
    <w:rsid w:val="00AE02A1"/>
    <w:rsid w:val="00AE050E"/>
    <w:rsid w:val="00AE6EAE"/>
    <w:rsid w:val="00AE6F71"/>
    <w:rsid w:val="00AF075F"/>
    <w:rsid w:val="00AF492C"/>
    <w:rsid w:val="00B0008D"/>
    <w:rsid w:val="00B01763"/>
    <w:rsid w:val="00B04501"/>
    <w:rsid w:val="00B04538"/>
    <w:rsid w:val="00B048BA"/>
    <w:rsid w:val="00B04D1D"/>
    <w:rsid w:val="00B058BE"/>
    <w:rsid w:val="00B0602A"/>
    <w:rsid w:val="00B14692"/>
    <w:rsid w:val="00B171A9"/>
    <w:rsid w:val="00B1727D"/>
    <w:rsid w:val="00B27AAF"/>
    <w:rsid w:val="00B27D5A"/>
    <w:rsid w:val="00B36C31"/>
    <w:rsid w:val="00B43666"/>
    <w:rsid w:val="00B44349"/>
    <w:rsid w:val="00B450B8"/>
    <w:rsid w:val="00B57857"/>
    <w:rsid w:val="00B57A1B"/>
    <w:rsid w:val="00B645DA"/>
    <w:rsid w:val="00B64908"/>
    <w:rsid w:val="00B71611"/>
    <w:rsid w:val="00B7265C"/>
    <w:rsid w:val="00B73504"/>
    <w:rsid w:val="00B73EE6"/>
    <w:rsid w:val="00B80B65"/>
    <w:rsid w:val="00B84475"/>
    <w:rsid w:val="00B854C3"/>
    <w:rsid w:val="00B87C8F"/>
    <w:rsid w:val="00B93580"/>
    <w:rsid w:val="00B94B93"/>
    <w:rsid w:val="00B967AD"/>
    <w:rsid w:val="00B9699E"/>
    <w:rsid w:val="00BA056D"/>
    <w:rsid w:val="00BA19AD"/>
    <w:rsid w:val="00BA1BC6"/>
    <w:rsid w:val="00BA2B15"/>
    <w:rsid w:val="00BB148C"/>
    <w:rsid w:val="00BB1E6A"/>
    <w:rsid w:val="00BB2E0F"/>
    <w:rsid w:val="00BB4971"/>
    <w:rsid w:val="00BB7493"/>
    <w:rsid w:val="00BC39A9"/>
    <w:rsid w:val="00BD14CA"/>
    <w:rsid w:val="00BD2092"/>
    <w:rsid w:val="00BD3B92"/>
    <w:rsid w:val="00BD4B99"/>
    <w:rsid w:val="00BD6488"/>
    <w:rsid w:val="00BD6FF7"/>
    <w:rsid w:val="00BE100F"/>
    <w:rsid w:val="00BE23B3"/>
    <w:rsid w:val="00BE3515"/>
    <w:rsid w:val="00BE7B36"/>
    <w:rsid w:val="00BF4F3A"/>
    <w:rsid w:val="00BF5439"/>
    <w:rsid w:val="00C0107A"/>
    <w:rsid w:val="00C0330A"/>
    <w:rsid w:val="00C03596"/>
    <w:rsid w:val="00C03A0D"/>
    <w:rsid w:val="00C10A2F"/>
    <w:rsid w:val="00C10AC8"/>
    <w:rsid w:val="00C146B5"/>
    <w:rsid w:val="00C16AA7"/>
    <w:rsid w:val="00C21152"/>
    <w:rsid w:val="00C23D63"/>
    <w:rsid w:val="00C304BA"/>
    <w:rsid w:val="00C31848"/>
    <w:rsid w:val="00C3763B"/>
    <w:rsid w:val="00C442E4"/>
    <w:rsid w:val="00C57337"/>
    <w:rsid w:val="00C61771"/>
    <w:rsid w:val="00C77FAF"/>
    <w:rsid w:val="00C924F9"/>
    <w:rsid w:val="00C9374F"/>
    <w:rsid w:val="00C96BA7"/>
    <w:rsid w:val="00CA0700"/>
    <w:rsid w:val="00CA2CB0"/>
    <w:rsid w:val="00CA2D8A"/>
    <w:rsid w:val="00CA3FDF"/>
    <w:rsid w:val="00CB70D1"/>
    <w:rsid w:val="00CC14F4"/>
    <w:rsid w:val="00CC1BF7"/>
    <w:rsid w:val="00CC5C7F"/>
    <w:rsid w:val="00CC7920"/>
    <w:rsid w:val="00CD5F36"/>
    <w:rsid w:val="00CE0A94"/>
    <w:rsid w:val="00CE63EA"/>
    <w:rsid w:val="00CE6AD4"/>
    <w:rsid w:val="00CE7487"/>
    <w:rsid w:val="00CE75C0"/>
    <w:rsid w:val="00CE798D"/>
    <w:rsid w:val="00CF2303"/>
    <w:rsid w:val="00CF2813"/>
    <w:rsid w:val="00CF5B9B"/>
    <w:rsid w:val="00D024E9"/>
    <w:rsid w:val="00D04F09"/>
    <w:rsid w:val="00D055C1"/>
    <w:rsid w:val="00D17ED1"/>
    <w:rsid w:val="00D2060D"/>
    <w:rsid w:val="00D24617"/>
    <w:rsid w:val="00D33315"/>
    <w:rsid w:val="00D34A24"/>
    <w:rsid w:val="00D37BBE"/>
    <w:rsid w:val="00D430DD"/>
    <w:rsid w:val="00D5108A"/>
    <w:rsid w:val="00D55B78"/>
    <w:rsid w:val="00D56D92"/>
    <w:rsid w:val="00D5730C"/>
    <w:rsid w:val="00D6069F"/>
    <w:rsid w:val="00D608A1"/>
    <w:rsid w:val="00D613B0"/>
    <w:rsid w:val="00D6538A"/>
    <w:rsid w:val="00D655C4"/>
    <w:rsid w:val="00D70FF7"/>
    <w:rsid w:val="00D75001"/>
    <w:rsid w:val="00D76135"/>
    <w:rsid w:val="00D81BE3"/>
    <w:rsid w:val="00D86AB2"/>
    <w:rsid w:val="00D877D9"/>
    <w:rsid w:val="00D922FF"/>
    <w:rsid w:val="00DA060B"/>
    <w:rsid w:val="00DA0C19"/>
    <w:rsid w:val="00DA39B3"/>
    <w:rsid w:val="00DB0975"/>
    <w:rsid w:val="00DB4125"/>
    <w:rsid w:val="00DB4A5C"/>
    <w:rsid w:val="00DC34C3"/>
    <w:rsid w:val="00DC4385"/>
    <w:rsid w:val="00DC7285"/>
    <w:rsid w:val="00DC78DA"/>
    <w:rsid w:val="00DD00BA"/>
    <w:rsid w:val="00DD4DCE"/>
    <w:rsid w:val="00DD5BB5"/>
    <w:rsid w:val="00DD7173"/>
    <w:rsid w:val="00DE0E54"/>
    <w:rsid w:val="00DE2779"/>
    <w:rsid w:val="00DE3A92"/>
    <w:rsid w:val="00DE45C1"/>
    <w:rsid w:val="00DE7CCF"/>
    <w:rsid w:val="00DE7E36"/>
    <w:rsid w:val="00DF1090"/>
    <w:rsid w:val="00DF1FAC"/>
    <w:rsid w:val="00DF2E6B"/>
    <w:rsid w:val="00DF53F6"/>
    <w:rsid w:val="00E04842"/>
    <w:rsid w:val="00E05083"/>
    <w:rsid w:val="00E153A7"/>
    <w:rsid w:val="00E15A12"/>
    <w:rsid w:val="00E16A28"/>
    <w:rsid w:val="00E21972"/>
    <w:rsid w:val="00E22842"/>
    <w:rsid w:val="00E22A00"/>
    <w:rsid w:val="00E22DC4"/>
    <w:rsid w:val="00E23F2B"/>
    <w:rsid w:val="00E25AA1"/>
    <w:rsid w:val="00E32892"/>
    <w:rsid w:val="00E331BE"/>
    <w:rsid w:val="00E343C6"/>
    <w:rsid w:val="00E36E47"/>
    <w:rsid w:val="00E37960"/>
    <w:rsid w:val="00E41DA0"/>
    <w:rsid w:val="00E42294"/>
    <w:rsid w:val="00E42A8C"/>
    <w:rsid w:val="00E4329C"/>
    <w:rsid w:val="00E45104"/>
    <w:rsid w:val="00E46026"/>
    <w:rsid w:val="00E46867"/>
    <w:rsid w:val="00E503F8"/>
    <w:rsid w:val="00E5319D"/>
    <w:rsid w:val="00E539EF"/>
    <w:rsid w:val="00E57AB5"/>
    <w:rsid w:val="00E60A2B"/>
    <w:rsid w:val="00E616E5"/>
    <w:rsid w:val="00E64F0E"/>
    <w:rsid w:val="00E677D0"/>
    <w:rsid w:val="00E70AEF"/>
    <w:rsid w:val="00E74E73"/>
    <w:rsid w:val="00E76727"/>
    <w:rsid w:val="00E800F6"/>
    <w:rsid w:val="00E82691"/>
    <w:rsid w:val="00E82FCA"/>
    <w:rsid w:val="00E878F6"/>
    <w:rsid w:val="00E90425"/>
    <w:rsid w:val="00E9094A"/>
    <w:rsid w:val="00E90D40"/>
    <w:rsid w:val="00E921DA"/>
    <w:rsid w:val="00E94CB4"/>
    <w:rsid w:val="00E9620C"/>
    <w:rsid w:val="00E96699"/>
    <w:rsid w:val="00EA11A5"/>
    <w:rsid w:val="00EA1A25"/>
    <w:rsid w:val="00EA470E"/>
    <w:rsid w:val="00EA5278"/>
    <w:rsid w:val="00EA7C7C"/>
    <w:rsid w:val="00EB1FCF"/>
    <w:rsid w:val="00EB5323"/>
    <w:rsid w:val="00EB5515"/>
    <w:rsid w:val="00EB668E"/>
    <w:rsid w:val="00EC0C85"/>
    <w:rsid w:val="00EC2EB0"/>
    <w:rsid w:val="00EC4709"/>
    <w:rsid w:val="00EC6A99"/>
    <w:rsid w:val="00ED1B69"/>
    <w:rsid w:val="00ED6340"/>
    <w:rsid w:val="00EE01C4"/>
    <w:rsid w:val="00EE1B6C"/>
    <w:rsid w:val="00EE27EF"/>
    <w:rsid w:val="00EE3E63"/>
    <w:rsid w:val="00EE7087"/>
    <w:rsid w:val="00EF1E62"/>
    <w:rsid w:val="00EF2EE7"/>
    <w:rsid w:val="00EF47E2"/>
    <w:rsid w:val="00EF5DFD"/>
    <w:rsid w:val="00EF6D21"/>
    <w:rsid w:val="00EF6ED0"/>
    <w:rsid w:val="00F02236"/>
    <w:rsid w:val="00F076AC"/>
    <w:rsid w:val="00F0794E"/>
    <w:rsid w:val="00F07E2E"/>
    <w:rsid w:val="00F2123E"/>
    <w:rsid w:val="00F265EC"/>
    <w:rsid w:val="00F26FEE"/>
    <w:rsid w:val="00F313BE"/>
    <w:rsid w:val="00F3436C"/>
    <w:rsid w:val="00F358BF"/>
    <w:rsid w:val="00F4038E"/>
    <w:rsid w:val="00F4370A"/>
    <w:rsid w:val="00F462A9"/>
    <w:rsid w:val="00F529AF"/>
    <w:rsid w:val="00F5486D"/>
    <w:rsid w:val="00F54B37"/>
    <w:rsid w:val="00F54D63"/>
    <w:rsid w:val="00F54F4C"/>
    <w:rsid w:val="00F5658F"/>
    <w:rsid w:val="00F57D7E"/>
    <w:rsid w:val="00F6162D"/>
    <w:rsid w:val="00F629A8"/>
    <w:rsid w:val="00F673C6"/>
    <w:rsid w:val="00F81731"/>
    <w:rsid w:val="00F841F8"/>
    <w:rsid w:val="00F85B9A"/>
    <w:rsid w:val="00F876F5"/>
    <w:rsid w:val="00F9169C"/>
    <w:rsid w:val="00F92C37"/>
    <w:rsid w:val="00FA051C"/>
    <w:rsid w:val="00FA0B6D"/>
    <w:rsid w:val="00FA2899"/>
    <w:rsid w:val="00FA38DE"/>
    <w:rsid w:val="00FA4349"/>
    <w:rsid w:val="00FB2808"/>
    <w:rsid w:val="00FB2EF4"/>
    <w:rsid w:val="00FC3DCD"/>
    <w:rsid w:val="00FC5C21"/>
    <w:rsid w:val="00FC7E77"/>
    <w:rsid w:val="00FD04F6"/>
    <w:rsid w:val="00FD3B07"/>
    <w:rsid w:val="00FD6A07"/>
    <w:rsid w:val="00FE1591"/>
    <w:rsid w:val="00FE25E8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link w:val="a9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d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a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3">
    <w:name w:val="footer"/>
    <w:basedOn w:val="a4"/>
    <w:link w:val="af4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Нижний колонтитул Знак"/>
    <w:basedOn w:val="a5"/>
    <w:link w:val="af3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basedOn w:val="a5"/>
    <w:link w:val="a8"/>
    <w:uiPriority w:val="34"/>
    <w:rsid w:val="007F331D"/>
  </w:style>
  <w:style w:type="character" w:customStyle="1" w:styleId="mw-headline">
    <w:name w:val="mw-headline"/>
    <w:basedOn w:val="a5"/>
    <w:rsid w:val="004A5F3E"/>
  </w:style>
  <w:style w:type="paragraph" w:styleId="HTML">
    <w:name w:val="HTML Preformatted"/>
    <w:basedOn w:val="a4"/>
    <w:link w:val="HTML0"/>
    <w:uiPriority w:val="99"/>
    <w:unhideWhenUsed/>
    <w:rsid w:val="003E1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3E1E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5"/>
    <w:uiPriority w:val="99"/>
    <w:semiHidden/>
    <w:unhideWhenUsed/>
    <w:rsid w:val="003E1E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5"/>
    <w:rsid w:val="003E1E07"/>
  </w:style>
  <w:style w:type="character" w:customStyle="1" w:styleId="hljs-operator">
    <w:name w:val="hljs-operator"/>
    <w:basedOn w:val="a5"/>
    <w:rsid w:val="003E1E07"/>
  </w:style>
  <w:style w:type="character" w:customStyle="1" w:styleId="hljs-number">
    <w:name w:val="hljs-number"/>
    <w:basedOn w:val="a5"/>
    <w:rsid w:val="003E1E07"/>
  </w:style>
  <w:style w:type="paragraph" w:styleId="af6">
    <w:name w:val="caption"/>
    <w:basedOn w:val="a4"/>
    <w:next w:val="a4"/>
    <w:uiPriority w:val="35"/>
    <w:unhideWhenUsed/>
    <w:qFormat/>
    <w:rsid w:val="00DE2779"/>
    <w:pPr>
      <w:spacing w:after="0" w:line="240" w:lineRule="auto"/>
      <w:ind w:firstLine="425"/>
      <w:jc w:val="center"/>
    </w:pPr>
    <w:rPr>
      <w:rFonts w:ascii="Times New Roman" w:eastAsia="Calibri" w:hAnsi="Times New Roman" w:cs="Times New Roman"/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1454</TotalTime>
  <Pages>17</Pages>
  <Words>2514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762</cp:revision>
  <dcterms:created xsi:type="dcterms:W3CDTF">2022-10-12T07:51:00Z</dcterms:created>
  <dcterms:modified xsi:type="dcterms:W3CDTF">2023-03-04T10:18:00Z</dcterms:modified>
</cp:coreProperties>
</file>
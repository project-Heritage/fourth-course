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7076D85B" w:rsidR="008E7C3F" w:rsidRPr="004A01F7" w:rsidRDefault="004A01F7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A01F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и настройка </w:t>
            </w:r>
            <w:r w:rsidR="001D777D">
              <w:rPr>
                <w:rFonts w:ascii="Times New Roman" w:hAnsi="Times New Roman" w:cs="Times New Roman"/>
                <w:sz w:val="28"/>
                <w:szCs w:val="28"/>
              </w:rPr>
              <w:t xml:space="preserve">операционной системы </w:t>
            </w:r>
            <w:r w:rsidR="001D777D" w:rsidRPr="001D777D">
              <w:rPr>
                <w:rFonts w:ascii="Times New Roman" w:hAnsi="Times New Roman" w:cs="Times New Roman"/>
                <w:sz w:val="28"/>
                <w:szCs w:val="28"/>
              </w:rPr>
              <w:t>Ubuntu 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61C979B0" w:rsidR="008E7C3F" w:rsidRPr="008E7C3F" w:rsidRDefault="00770EF1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684516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C625639" w14:textId="7F76EEC1" w:rsidR="004E3FC2" w:rsidRPr="004E3FC2" w:rsidRDefault="00EF2EE7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E3FC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6845164" w:history="1">
        <w:r w:rsidR="004E3FC2" w:rsidRPr="004E3FC2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_Toc126845164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2D63F" w14:textId="74460740" w:rsidR="004E3FC2" w:rsidRPr="004E3FC2" w:rsidRDefault="00CB5768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5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_Toc126845165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20D60" w14:textId="2AF58450" w:rsidR="004E3FC2" w:rsidRPr="004E3FC2" w:rsidRDefault="00CB5768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6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об исследуемой системе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_Toc126845166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7D13A" w14:textId="276FB67B" w:rsidR="004E3FC2" w:rsidRPr="004E3FC2" w:rsidRDefault="00CB5768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7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настройки и установки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_Toc126845167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625E23" w14:textId="7DD78946" w:rsidR="004E3FC2" w:rsidRPr="004E3FC2" w:rsidRDefault="00CB5768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8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Настройка виртуальной машины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_Toc126845168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C223D0" w14:textId="6CCC5EE8" w:rsidR="004E3FC2" w:rsidRPr="004E3FC2" w:rsidRDefault="00CB5768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69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Установка операционной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_Toc126845169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E4846D" w14:textId="57DA59FE" w:rsidR="004E3FC2" w:rsidRPr="004E3FC2" w:rsidRDefault="00CB5768" w:rsidP="004E3FC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0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Настройка </w:t>
        </w:r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SSH</w:t>
        </w:r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соединения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_Toc126845170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B94DB4" w14:textId="5CD9F3CC" w:rsidR="004E3FC2" w:rsidRPr="004E3FC2" w:rsidRDefault="00CB5768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1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Тестирование системы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_Toc126845171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E69F6D" w14:textId="49DC83B9" w:rsidR="004E3FC2" w:rsidRPr="004E3FC2" w:rsidRDefault="00CB5768" w:rsidP="004E3FC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6845172" w:history="1">
        <w:r w:rsidR="004E3FC2" w:rsidRPr="004E3FC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_Toc126845172 \h </w:instrTex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43C0C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E3FC2" w:rsidRPr="004E3FC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2A7ED272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4E3FC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68451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8C4929F" w14:textId="740AFCC0" w:rsidR="003D38D4" w:rsidRPr="001D777D" w:rsidRDefault="004A01F7" w:rsidP="008457E1">
      <w:pPr>
        <w:pStyle w:val="a9"/>
      </w:pPr>
      <w:r w:rsidRPr="00CE63EA">
        <w:rPr>
          <w:b/>
          <w:bCs/>
        </w:rPr>
        <w:t>Цель работы</w:t>
      </w:r>
      <w:r w:rsidRPr="004A01F7">
        <w:t xml:space="preserve">: </w:t>
      </w:r>
      <w:r>
        <w:t>о</w:t>
      </w:r>
      <w:r w:rsidRPr="004A01F7">
        <w:t xml:space="preserve">своить </w:t>
      </w:r>
      <w:r w:rsidR="001D777D">
        <w:t xml:space="preserve">процесс установки и настройки операционной системы </w:t>
      </w:r>
      <w:r w:rsidR="001D777D">
        <w:rPr>
          <w:lang w:val="en-US"/>
        </w:rPr>
        <w:t>Ubuntu</w:t>
      </w:r>
      <w:r w:rsidR="001D777D">
        <w:t>.</w:t>
      </w:r>
    </w:p>
    <w:p w14:paraId="7CD3747B" w14:textId="57288686" w:rsidR="004A01F7" w:rsidRDefault="004A01F7" w:rsidP="008457E1">
      <w:pPr>
        <w:pStyle w:val="a9"/>
      </w:pPr>
    </w:p>
    <w:p w14:paraId="65D4D87C" w14:textId="77777777" w:rsidR="004A01F7" w:rsidRPr="0005144A" w:rsidRDefault="004A01F7" w:rsidP="004A01F7">
      <w:pPr>
        <w:pStyle w:val="a9"/>
        <w:rPr>
          <w:b/>
          <w:bCs/>
        </w:rPr>
      </w:pPr>
      <w:r w:rsidRPr="0005144A">
        <w:rPr>
          <w:b/>
          <w:bCs/>
        </w:rPr>
        <w:t>Задание:</w:t>
      </w:r>
    </w:p>
    <w:p w14:paraId="3181E876" w14:textId="2266811C" w:rsidR="004A01F7" w:rsidRPr="0005144A" w:rsidRDefault="004A01F7" w:rsidP="0005144A">
      <w:pPr>
        <w:pStyle w:val="a9"/>
        <w:numPr>
          <w:ilvl w:val="0"/>
          <w:numId w:val="24"/>
        </w:numPr>
        <w:ind w:left="0" w:firstLine="709"/>
      </w:pPr>
      <w:r w:rsidRPr="0005144A">
        <w:t>Прочитать и изучить информацию о</w:t>
      </w:r>
      <w:r w:rsidR="0005144A" w:rsidRPr="0005144A">
        <w:t>б операционной</w:t>
      </w:r>
      <w:r w:rsidRPr="0005144A">
        <w:t xml:space="preserve"> систе</w:t>
      </w:r>
      <w:r w:rsidR="0005144A" w:rsidRPr="0005144A">
        <w:t xml:space="preserve">ме </w:t>
      </w:r>
      <w:r w:rsidR="0005144A" w:rsidRPr="0005144A">
        <w:rPr>
          <w:lang w:val="en-US"/>
        </w:rPr>
        <w:t>Ubuntu</w:t>
      </w:r>
      <w:r w:rsidRPr="0005144A">
        <w:t>.</w:t>
      </w:r>
    </w:p>
    <w:p w14:paraId="09E11CF4" w14:textId="018A781C" w:rsidR="004A01F7" w:rsidRPr="0005144A" w:rsidRDefault="0005144A" w:rsidP="0005144A">
      <w:pPr>
        <w:pStyle w:val="a9"/>
        <w:numPr>
          <w:ilvl w:val="0"/>
          <w:numId w:val="24"/>
        </w:numPr>
        <w:ind w:left="0" w:firstLine="709"/>
      </w:pPr>
      <w:r w:rsidRPr="0005144A">
        <w:t xml:space="preserve">Установить </w:t>
      </w:r>
      <w:r w:rsidRPr="0005144A">
        <w:rPr>
          <w:lang w:val="en-US"/>
        </w:rPr>
        <w:t>VirtualBox</w:t>
      </w:r>
      <w:r w:rsidRPr="0005144A">
        <w:t xml:space="preserve"> и операционную систему.</w:t>
      </w:r>
    </w:p>
    <w:p w14:paraId="384FF083" w14:textId="382E84B1" w:rsidR="0005144A" w:rsidRPr="0005144A" w:rsidRDefault="0005144A" w:rsidP="0005144A">
      <w:pPr>
        <w:pStyle w:val="a9"/>
        <w:numPr>
          <w:ilvl w:val="0"/>
          <w:numId w:val="24"/>
        </w:numPr>
        <w:ind w:left="0" w:firstLine="709"/>
      </w:pPr>
      <w:r w:rsidRPr="0005144A">
        <w:t xml:space="preserve">Настроить сервер для удаленного подключения с помощью </w:t>
      </w:r>
      <w:r w:rsidRPr="0005144A">
        <w:rPr>
          <w:lang w:val="en-US"/>
        </w:rPr>
        <w:t>SSH</w:t>
      </w:r>
      <w:r w:rsidRPr="0005144A">
        <w:t>.</w:t>
      </w:r>
    </w:p>
    <w:p w14:paraId="3E75F76B" w14:textId="150E9C46" w:rsidR="004A01F7" w:rsidRPr="0005144A" w:rsidRDefault="004A01F7" w:rsidP="0005144A">
      <w:pPr>
        <w:pStyle w:val="a9"/>
        <w:numPr>
          <w:ilvl w:val="0"/>
          <w:numId w:val="24"/>
        </w:numPr>
        <w:ind w:left="0" w:firstLine="709"/>
      </w:pPr>
      <w:r w:rsidRPr="0005144A">
        <w:t>Написать отчет.</w:t>
      </w:r>
    </w:p>
    <w:p w14:paraId="0E31964D" w14:textId="1F5FBCA6" w:rsidR="004A01F7" w:rsidRPr="0005144A" w:rsidRDefault="004A01F7" w:rsidP="004A01F7">
      <w:pPr>
        <w:pStyle w:val="a9"/>
      </w:pPr>
    </w:p>
    <w:p w14:paraId="3468E12B" w14:textId="7CDE3306" w:rsidR="004A01F7" w:rsidRPr="0005144A" w:rsidRDefault="004A01F7" w:rsidP="004A01F7">
      <w:pPr>
        <w:pStyle w:val="a9"/>
      </w:pPr>
      <w:r w:rsidRPr="0005144A">
        <w:rPr>
          <w:b/>
          <w:bCs/>
        </w:rPr>
        <w:t xml:space="preserve">Требования к отчетным документам: </w:t>
      </w:r>
      <w:r w:rsidRPr="0005144A">
        <w:t xml:space="preserve">отчетный документ представляется в печатном или электронном виде, в форматах </w:t>
      </w:r>
      <w:proofErr w:type="spellStart"/>
      <w:r w:rsidRPr="0005144A">
        <w:t>pdf</w:t>
      </w:r>
      <w:proofErr w:type="spellEnd"/>
      <w:r w:rsidRPr="0005144A">
        <w:t xml:space="preserve">, </w:t>
      </w:r>
      <w:proofErr w:type="spellStart"/>
      <w:r w:rsidRPr="0005144A">
        <w:t>doc</w:t>
      </w:r>
      <w:proofErr w:type="spellEnd"/>
      <w:r w:rsidRPr="0005144A">
        <w:t>(x).</w:t>
      </w:r>
    </w:p>
    <w:p w14:paraId="3692F9A0" w14:textId="77777777" w:rsidR="004A01F7" w:rsidRPr="0005144A" w:rsidRDefault="004A01F7" w:rsidP="004A01F7">
      <w:pPr>
        <w:pStyle w:val="a9"/>
      </w:pPr>
      <w:r w:rsidRPr="0005144A">
        <w:t>Отчет должен содержать следующие главы:</w:t>
      </w:r>
    </w:p>
    <w:p w14:paraId="3F7F4225" w14:textId="77777777" w:rsidR="004A01F7" w:rsidRPr="0005144A" w:rsidRDefault="004A01F7" w:rsidP="004A01F7">
      <w:pPr>
        <w:pStyle w:val="a9"/>
      </w:pPr>
      <w:r w:rsidRPr="0005144A">
        <w:t>1.</w:t>
      </w:r>
      <w:r w:rsidRPr="0005144A">
        <w:tab/>
        <w:t>Введение</w:t>
      </w:r>
    </w:p>
    <w:p w14:paraId="1019692D" w14:textId="77777777" w:rsidR="004A01F7" w:rsidRPr="0005144A" w:rsidRDefault="004A01F7" w:rsidP="004A01F7">
      <w:pPr>
        <w:pStyle w:val="a9"/>
      </w:pPr>
      <w:r w:rsidRPr="0005144A">
        <w:t>2.</w:t>
      </w:r>
      <w:r w:rsidRPr="0005144A">
        <w:tab/>
        <w:t>Краткая информация об исследуемой системе.</w:t>
      </w:r>
    </w:p>
    <w:p w14:paraId="39E48DC2" w14:textId="77777777" w:rsidR="004A01F7" w:rsidRPr="0005144A" w:rsidRDefault="004A01F7" w:rsidP="004A01F7">
      <w:pPr>
        <w:pStyle w:val="a9"/>
      </w:pPr>
      <w:r w:rsidRPr="0005144A">
        <w:t>3.</w:t>
      </w:r>
      <w:r w:rsidRPr="0005144A">
        <w:tab/>
        <w:t>Описание настройки и установки системы.</w:t>
      </w:r>
    </w:p>
    <w:p w14:paraId="101F1DFA" w14:textId="382A35B9" w:rsidR="004A01F7" w:rsidRPr="0005144A" w:rsidRDefault="004A01F7" w:rsidP="004A01F7">
      <w:pPr>
        <w:pStyle w:val="a9"/>
      </w:pPr>
      <w:r w:rsidRPr="0005144A">
        <w:t>4.</w:t>
      </w:r>
      <w:r w:rsidRPr="0005144A">
        <w:tab/>
        <w:t xml:space="preserve">Тестирование системы, удаленное подключение к </w:t>
      </w:r>
      <w:r w:rsidR="0005144A" w:rsidRPr="0005144A">
        <w:t>серверу</w:t>
      </w:r>
      <w:r w:rsidRPr="0005144A">
        <w:t xml:space="preserve"> с помощью выбранного программного средства.</w:t>
      </w:r>
    </w:p>
    <w:p w14:paraId="36D4FA61" w14:textId="73585BB2" w:rsidR="004A01F7" w:rsidRDefault="004A01F7" w:rsidP="004A01F7">
      <w:pPr>
        <w:pStyle w:val="a9"/>
      </w:pPr>
      <w:r w:rsidRPr="0005144A">
        <w:t>5.</w:t>
      </w:r>
      <w:r w:rsidRPr="0005144A">
        <w:tab/>
        <w:t>Заключение (в свободной форме).</w:t>
      </w:r>
    </w:p>
    <w:p w14:paraId="1FC2B8DF" w14:textId="0C3B0A92" w:rsidR="004A01F7" w:rsidRDefault="004A01F7" w:rsidP="004A01F7">
      <w:pPr>
        <w:pStyle w:val="a9"/>
      </w:pPr>
    </w:p>
    <w:p w14:paraId="5011486C" w14:textId="77777777" w:rsidR="004A01F7" w:rsidRDefault="004A01F7" w:rsidP="004A01F7">
      <w:pPr>
        <w:pStyle w:val="a9"/>
      </w:pP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6C9A3058" w:rsidR="00A41D97" w:rsidRDefault="00CE63EA" w:rsidP="00CE63EA">
      <w:pPr>
        <w:pStyle w:val="12"/>
      </w:pPr>
      <w:bookmarkStart w:id="4" w:name="_Toc126845166"/>
      <w:r>
        <w:lastRenderedPageBreak/>
        <w:t>2 Краткая информация об исследуемой системе</w:t>
      </w:r>
      <w:bookmarkEnd w:id="4"/>
    </w:p>
    <w:p w14:paraId="58D2F1E3" w14:textId="77777777" w:rsidR="00214200" w:rsidRDefault="001D777D" w:rsidP="001D777D">
      <w:pPr>
        <w:pStyle w:val="a9"/>
      </w:pPr>
      <w:r w:rsidRPr="001D777D">
        <w:t>Linux Ubuntu Server – это бесплатная серверная операционная система на базе ядра Linux. Ubuntu Server можно использовать в качестве платформы для Web-серверов, серверов баз данных, DNS-серверов, файловых серверов и других типов серверов. Ubuntu очень популярный дистрибутив Linux, в том числе и серверный вариант, который активно используется организациями разных размеров, за счет того</w:t>
      </w:r>
      <w:r>
        <w:t>,</w:t>
      </w:r>
      <w:r w:rsidRPr="001D777D">
        <w:t xml:space="preserve"> что главной особенностью Ubuntu Server, да и всех серверных операционных систем на базе Linux, является надежность, производительность и безопасность.</w:t>
      </w:r>
    </w:p>
    <w:p w14:paraId="3B2BE3A7" w14:textId="71F55949" w:rsidR="00214200" w:rsidRDefault="00214200" w:rsidP="001D777D">
      <w:pPr>
        <w:pStyle w:val="a9"/>
      </w:pPr>
      <w:r w:rsidRPr="00214200">
        <w:t xml:space="preserve">Oracle VM </w:t>
      </w:r>
      <w:proofErr w:type="spellStart"/>
      <w:r w:rsidRPr="00214200">
        <w:t>VirtualBox</w:t>
      </w:r>
      <w:proofErr w:type="spellEnd"/>
      <w:r w:rsidRPr="00214200">
        <w:t xml:space="preserve"> — </w:t>
      </w:r>
      <w:r w:rsidR="00773ED1" w:rsidRPr="00214200">
        <w:t>кроссплатформенное</w:t>
      </w:r>
      <w:r w:rsidRPr="00214200">
        <w:t xml:space="preserve"> ПО для виртуализации с открытым кодом — позволяет разработчикам быстрее поставлять код за счет возможности запускать на одном устройстве несколько операционных систем. ИТ-департаменты и поставщики решений используют </w:t>
      </w:r>
      <w:proofErr w:type="spellStart"/>
      <w:r w:rsidRPr="00214200">
        <w:t>VirtualBox</w:t>
      </w:r>
      <w:proofErr w:type="spellEnd"/>
      <w:r w:rsidRPr="00214200">
        <w:t xml:space="preserve"> для снижения операционных затрат и сокращения сроков, необходимых для безопасного развертывания приложений в локальных средах и в облаке.</w:t>
      </w:r>
    </w:p>
    <w:p w14:paraId="10AEBD12" w14:textId="2F967C50" w:rsidR="00CE63EA" w:rsidRDefault="00CE63EA" w:rsidP="001D777D">
      <w:pPr>
        <w:pStyle w:val="a9"/>
      </w:pPr>
      <w:r>
        <w:br w:type="page"/>
      </w:r>
    </w:p>
    <w:p w14:paraId="585C48EA" w14:textId="5179632F" w:rsidR="00CE63EA" w:rsidRDefault="00CE63EA" w:rsidP="00CE63EA">
      <w:pPr>
        <w:pStyle w:val="12"/>
      </w:pPr>
      <w:bookmarkStart w:id="5" w:name="_Toc126845167"/>
      <w:r>
        <w:lastRenderedPageBreak/>
        <w:t>3 Описание настройки и установки системы</w:t>
      </w:r>
      <w:bookmarkEnd w:id="5"/>
    </w:p>
    <w:p w14:paraId="38DEDD6A" w14:textId="30086D46" w:rsidR="00595374" w:rsidRPr="00595374" w:rsidRDefault="00595374" w:rsidP="00595374">
      <w:pPr>
        <w:pStyle w:val="23"/>
      </w:pPr>
      <w:bookmarkStart w:id="6" w:name="_Toc126845168"/>
      <w:r>
        <w:t>3.1 Настройка виртуальной машины</w:t>
      </w:r>
      <w:bookmarkEnd w:id="6"/>
    </w:p>
    <w:p w14:paraId="50DB0A30" w14:textId="7544F090" w:rsidR="00B171A9" w:rsidRPr="00214200" w:rsidRDefault="00214200" w:rsidP="00287F49">
      <w:pPr>
        <w:pStyle w:val="a9"/>
      </w:pPr>
      <w:r>
        <w:t xml:space="preserve">В качестве среды для виртуализации операционной системы использовался </w:t>
      </w:r>
      <w:r>
        <w:rPr>
          <w:lang w:val="en-US"/>
        </w:rPr>
        <w:t>Virtual</w:t>
      </w:r>
      <w:r w:rsidRPr="00214200">
        <w:t xml:space="preserve"> </w:t>
      </w:r>
      <w:r>
        <w:rPr>
          <w:lang w:val="en-US"/>
        </w:rPr>
        <w:t>Box</w:t>
      </w:r>
      <w:r>
        <w:t>.</w:t>
      </w:r>
    </w:p>
    <w:p w14:paraId="1AA7B9BE" w14:textId="4E2CEC65" w:rsidR="00B04D1D" w:rsidRDefault="00595374" w:rsidP="00AD2C4E">
      <w:pPr>
        <w:pStyle w:val="a9"/>
      </w:pPr>
      <w:r>
        <w:t>В данном ПО была создана виртуальная машина.</w:t>
      </w:r>
    </w:p>
    <w:p w14:paraId="5179AA2E" w14:textId="77777777" w:rsidR="00E82FCA" w:rsidRDefault="00595374" w:rsidP="00AD2C4E">
      <w:pPr>
        <w:pStyle w:val="a9"/>
      </w:pPr>
      <w:r>
        <w:t xml:space="preserve">На первом этапом настройки было задано имя машины, директория для хранения и </w:t>
      </w:r>
      <w:r>
        <w:rPr>
          <w:lang w:val="en-US"/>
        </w:rPr>
        <w:t>ISO</w:t>
      </w:r>
      <w:r>
        <w:t>-образ операционной системы.</w:t>
      </w:r>
    </w:p>
    <w:p w14:paraId="03C94487" w14:textId="7879B082" w:rsidR="00E82FCA" w:rsidRDefault="00CC781B" w:rsidP="00E82FCA">
      <w:pPr>
        <w:pStyle w:val="a9"/>
        <w:ind w:firstLine="0"/>
        <w:jc w:val="center"/>
      </w:pPr>
      <w:r w:rsidRPr="00F77209">
        <w:rPr>
          <w:noProof/>
          <w:lang w:val="en-US"/>
        </w:rPr>
        <w:drawing>
          <wp:inline distT="0" distB="0" distL="0" distR="0" wp14:anchorId="6F7563B5" wp14:editId="320CC78E">
            <wp:extent cx="5569489" cy="2957098"/>
            <wp:effectExtent l="19050" t="19050" r="1270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914" cy="2973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D8B09" w14:textId="58720C41" w:rsidR="00E82FCA" w:rsidRDefault="00E82FCA" w:rsidP="00E82FCA">
      <w:pPr>
        <w:pStyle w:val="a9"/>
        <w:ind w:firstLine="0"/>
        <w:jc w:val="center"/>
      </w:pPr>
      <w:r>
        <w:t>Рисунок 1 – Задание первичных настроек для виртуальной машины</w:t>
      </w:r>
    </w:p>
    <w:p w14:paraId="2A4D0FED" w14:textId="77777777" w:rsidR="00E82FCA" w:rsidRDefault="00E82FCA" w:rsidP="00E82FCA">
      <w:pPr>
        <w:pStyle w:val="a9"/>
        <w:ind w:firstLine="0"/>
        <w:jc w:val="center"/>
      </w:pPr>
    </w:p>
    <w:p w14:paraId="2C75CAE4" w14:textId="4438FACB" w:rsidR="00595374" w:rsidRDefault="00E82FCA" w:rsidP="00AD2C4E">
      <w:pPr>
        <w:pStyle w:val="a9"/>
      </w:pPr>
      <w:r>
        <w:t xml:space="preserve">С помощью заданных параметров </w:t>
      </w:r>
      <w:r>
        <w:rPr>
          <w:lang w:val="en-US"/>
        </w:rPr>
        <w:t>Virtual</w:t>
      </w:r>
      <w:r w:rsidRPr="00E82FCA">
        <w:t xml:space="preserve"> </w:t>
      </w:r>
      <w:r>
        <w:rPr>
          <w:lang w:val="en-US"/>
        </w:rPr>
        <w:t>Box</w:t>
      </w:r>
      <w:r>
        <w:t xml:space="preserve"> автоматически определил </w:t>
      </w:r>
      <w:r>
        <w:rPr>
          <w:lang w:val="en-US"/>
        </w:rPr>
        <w:t>Linux</w:t>
      </w:r>
      <w:r w:rsidRPr="00E82FCA">
        <w:t xml:space="preserve"> </w:t>
      </w:r>
      <w:r>
        <w:rPr>
          <w:lang w:val="en-US"/>
        </w:rPr>
        <w:t>Ubuntu</w:t>
      </w:r>
      <w:r w:rsidRPr="00E82FCA">
        <w:t xml:space="preserve"> </w:t>
      </w:r>
      <w:r>
        <w:t>в качестве целевой ОС для установки.</w:t>
      </w:r>
      <w:r w:rsidRPr="00E82FCA">
        <w:t xml:space="preserve"> </w:t>
      </w:r>
    </w:p>
    <w:p w14:paraId="58FA29F1" w14:textId="1027E77C" w:rsidR="00373220" w:rsidRDefault="00373220" w:rsidP="00AD2C4E">
      <w:pPr>
        <w:pStyle w:val="a9"/>
      </w:pPr>
    </w:p>
    <w:p w14:paraId="65E826DC" w14:textId="0D1145CC" w:rsidR="00373220" w:rsidRDefault="00373220" w:rsidP="00AD2C4E">
      <w:pPr>
        <w:pStyle w:val="a9"/>
      </w:pPr>
      <w:r>
        <w:t xml:space="preserve">Далее настроено оборудование для использования виртуальной машиной. На данном этапе было выделено </w:t>
      </w:r>
      <w:r w:rsidR="001250D7">
        <w:t>4096</w:t>
      </w:r>
      <w:r>
        <w:t xml:space="preserve"> МБ (</w:t>
      </w:r>
      <w:r w:rsidR="001250D7">
        <w:t>4</w:t>
      </w:r>
      <w:r>
        <w:t xml:space="preserve"> ГБ) оперативной памяти и </w:t>
      </w:r>
      <w:r w:rsidR="001250D7">
        <w:t>2</w:t>
      </w:r>
      <w:r>
        <w:t xml:space="preserve"> логических ядра процессора.</w:t>
      </w:r>
    </w:p>
    <w:p w14:paraId="61949738" w14:textId="139390B5" w:rsidR="00373220" w:rsidRDefault="00CC781B" w:rsidP="00373220">
      <w:pPr>
        <w:pStyle w:val="a9"/>
        <w:ind w:firstLine="0"/>
        <w:jc w:val="center"/>
      </w:pPr>
      <w:r w:rsidRPr="00F77209">
        <w:rPr>
          <w:noProof/>
          <w:lang w:val="en-US"/>
        </w:rPr>
        <w:drawing>
          <wp:inline distT="0" distB="0" distL="0" distR="0" wp14:anchorId="1F233943" wp14:editId="375191D4">
            <wp:extent cx="5207180" cy="2787553"/>
            <wp:effectExtent l="19050" t="19050" r="12700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258" cy="2790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4982E" w14:textId="234FDA22" w:rsidR="005E7FA0" w:rsidRPr="00E82FCA" w:rsidRDefault="005E7FA0" w:rsidP="00CC781B">
      <w:pPr>
        <w:pStyle w:val="a9"/>
        <w:ind w:firstLine="0"/>
        <w:jc w:val="center"/>
      </w:pPr>
      <w:r>
        <w:t xml:space="preserve">Рисунок 2 – </w:t>
      </w:r>
      <w:r w:rsidR="00EB668E">
        <w:t>Настройка оборудования</w:t>
      </w:r>
    </w:p>
    <w:p w14:paraId="5A7DAC68" w14:textId="2DAB6D03" w:rsidR="00EB668E" w:rsidRDefault="00EB668E" w:rsidP="00EB668E">
      <w:pPr>
        <w:pStyle w:val="a9"/>
      </w:pPr>
      <w:r>
        <w:lastRenderedPageBreak/>
        <w:t xml:space="preserve">Следующим этапом был создан виртуальный жесткий диск объемом </w:t>
      </w:r>
      <w:r w:rsidR="001250D7">
        <w:t>25</w:t>
      </w:r>
      <w:r>
        <w:t xml:space="preserve"> ГБ для установки операционной системы. Диск создан без выделения полного объема, что позволило сохранить свободное место до необходимости.</w:t>
      </w:r>
    </w:p>
    <w:p w14:paraId="723FE655" w14:textId="18B9F2EC" w:rsidR="00EB668E" w:rsidRDefault="00CC781B" w:rsidP="00CC781B">
      <w:pPr>
        <w:pStyle w:val="a9"/>
        <w:ind w:firstLine="0"/>
        <w:jc w:val="center"/>
      </w:pPr>
      <w:r w:rsidRPr="00F77209">
        <w:rPr>
          <w:noProof/>
          <w:lang w:val="en-US"/>
        </w:rPr>
        <w:drawing>
          <wp:inline distT="0" distB="0" distL="0" distR="0" wp14:anchorId="30A915F6" wp14:editId="66921C64">
            <wp:extent cx="5940425" cy="3186430"/>
            <wp:effectExtent l="19050" t="19050" r="22225" b="139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5D35B" w14:textId="2F21CAC0" w:rsidR="00EB668E" w:rsidRDefault="00EB668E" w:rsidP="00EB668E">
      <w:pPr>
        <w:pStyle w:val="a9"/>
        <w:ind w:firstLine="0"/>
        <w:jc w:val="center"/>
      </w:pPr>
      <w:r>
        <w:t>Рисунок 3 – Создание виртуального жесткого диска</w:t>
      </w:r>
    </w:p>
    <w:p w14:paraId="3E6BFE11" w14:textId="4FFEB59B" w:rsidR="00EB668E" w:rsidRDefault="00EB668E" w:rsidP="00EB668E">
      <w:pPr>
        <w:pStyle w:val="a9"/>
        <w:ind w:firstLine="0"/>
        <w:jc w:val="center"/>
      </w:pPr>
    </w:p>
    <w:p w14:paraId="7989D691" w14:textId="3639A999" w:rsidR="00EB668E" w:rsidRPr="00C16AA7" w:rsidRDefault="00584BC2" w:rsidP="00C16AA7">
      <w:pPr>
        <w:pStyle w:val="a9"/>
      </w:pPr>
      <w:r>
        <w:t xml:space="preserve">Заключительным этапом в создании виртуальной машины был настроен дополнительный сетевой адаптер с типом подключения «Виртуальный адаптер хоста».  </w:t>
      </w:r>
      <w:r w:rsidRPr="00584BC2">
        <w:t xml:space="preserve">Виртуальный адаптер хоста – это тип сетевого соединения </w:t>
      </w:r>
      <w:proofErr w:type="spellStart"/>
      <w:r w:rsidRPr="00584BC2">
        <w:t>VirtualBox</w:t>
      </w:r>
      <w:proofErr w:type="spellEnd"/>
      <w:r w:rsidRPr="00584BC2">
        <w:t xml:space="preserve">, </w:t>
      </w:r>
      <w:r>
        <w:t>при котором</w:t>
      </w:r>
      <w:r w:rsidRPr="00584BC2">
        <w:t xml:space="preserve"> VB создаёт хозяйский интерфейс, который может быть разделён между гостевыми машинами.</w:t>
      </w:r>
    </w:p>
    <w:p w14:paraId="0C15DE72" w14:textId="16052D82" w:rsidR="00C16AA7" w:rsidRDefault="00CC781B" w:rsidP="00EB668E">
      <w:pPr>
        <w:pStyle w:val="a9"/>
        <w:ind w:firstLine="0"/>
        <w:jc w:val="center"/>
      </w:pPr>
      <w:r w:rsidRPr="002B70C1">
        <w:rPr>
          <w:noProof/>
        </w:rPr>
        <w:drawing>
          <wp:inline distT="0" distB="0" distL="0" distR="0" wp14:anchorId="5FAF8D78" wp14:editId="3F783A75">
            <wp:extent cx="5362455" cy="3438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383" cy="34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C17" w14:textId="4532B8EE" w:rsidR="00584BC2" w:rsidRDefault="00584BC2" w:rsidP="00584BC2">
      <w:pPr>
        <w:pStyle w:val="a9"/>
        <w:ind w:firstLine="0"/>
        <w:jc w:val="center"/>
      </w:pPr>
      <w:r>
        <w:t>Рисунок 4 – Настройка сетевого адаптера</w:t>
      </w:r>
    </w:p>
    <w:p w14:paraId="45ED6391" w14:textId="3F119B1A" w:rsidR="00584BC2" w:rsidRDefault="00584BC2" w:rsidP="00584BC2">
      <w:pPr>
        <w:pStyle w:val="a9"/>
        <w:ind w:firstLine="0"/>
        <w:jc w:val="center"/>
      </w:pPr>
    </w:p>
    <w:p w14:paraId="2177FDBA" w14:textId="134D94C7" w:rsidR="00584BC2" w:rsidRDefault="00584BC2" w:rsidP="00584BC2">
      <w:pPr>
        <w:pStyle w:val="a9"/>
        <w:ind w:firstLine="0"/>
        <w:jc w:val="center"/>
      </w:pPr>
    </w:p>
    <w:p w14:paraId="22513F5B" w14:textId="3E54FAF3" w:rsidR="00584BC2" w:rsidRDefault="00CC1BF7" w:rsidP="00CC1BF7">
      <w:pPr>
        <w:pStyle w:val="23"/>
      </w:pPr>
      <w:bookmarkStart w:id="7" w:name="_Toc126845169"/>
      <w:r>
        <w:t>3.2 Установка операционной системы</w:t>
      </w:r>
      <w:bookmarkEnd w:id="7"/>
    </w:p>
    <w:p w14:paraId="5D2C12BF" w14:textId="1DBC5EE2" w:rsidR="00CC1BF7" w:rsidRDefault="00CC1BF7" w:rsidP="00CC1BF7">
      <w:pPr>
        <w:pStyle w:val="a9"/>
      </w:pPr>
      <w:r>
        <w:t>Установка операционной системы состояла из последовательных взаимодействий с пользователей с помощью графического интерфейса.</w:t>
      </w:r>
    </w:p>
    <w:p w14:paraId="5F51627A" w14:textId="617D026A" w:rsidR="00CC1BF7" w:rsidRPr="00CC1BF7" w:rsidRDefault="00CC1BF7" w:rsidP="00423F67">
      <w:pPr>
        <w:pStyle w:val="a9"/>
      </w:pPr>
      <w:r>
        <w:t>В первом окне установки пользователю предлагается выбрать язык системы.</w:t>
      </w:r>
    </w:p>
    <w:p w14:paraId="27B3109E" w14:textId="342003AE" w:rsidR="00C16AA7" w:rsidRDefault="00285BC3" w:rsidP="00EB668E">
      <w:pPr>
        <w:pStyle w:val="a9"/>
        <w:ind w:firstLine="0"/>
        <w:jc w:val="center"/>
      </w:pPr>
      <w:r w:rsidRPr="00F9306B">
        <w:rPr>
          <w:noProof/>
        </w:rPr>
        <w:drawing>
          <wp:inline distT="0" distB="0" distL="0" distR="0" wp14:anchorId="4B39F92F" wp14:editId="59465016">
            <wp:extent cx="4021668" cy="33815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0575" cy="33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DB54" w14:textId="26C48EAD" w:rsidR="00A25088" w:rsidRDefault="00A25088" w:rsidP="00A25088">
      <w:pPr>
        <w:pStyle w:val="a9"/>
        <w:ind w:firstLine="0"/>
        <w:jc w:val="center"/>
      </w:pPr>
      <w:r>
        <w:t>Рисунок 5 – Выбор языка системы</w:t>
      </w:r>
    </w:p>
    <w:p w14:paraId="2274171D" w14:textId="5DA259EA" w:rsidR="00CC1BF7" w:rsidRDefault="00CC1BF7" w:rsidP="00EB668E">
      <w:pPr>
        <w:pStyle w:val="a9"/>
        <w:ind w:firstLine="0"/>
        <w:jc w:val="center"/>
      </w:pPr>
    </w:p>
    <w:p w14:paraId="69A8521A" w14:textId="796292B9" w:rsidR="00423F67" w:rsidRDefault="00A25088" w:rsidP="00423F67">
      <w:pPr>
        <w:pStyle w:val="a9"/>
      </w:pPr>
      <w:r>
        <w:t>Далее задается имя пользователя и пароль для учетной записи.</w:t>
      </w:r>
    </w:p>
    <w:p w14:paraId="2DCAF389" w14:textId="674E7D75" w:rsidR="00A25088" w:rsidRDefault="00285BC3" w:rsidP="00EB668E">
      <w:pPr>
        <w:pStyle w:val="a9"/>
        <w:ind w:firstLine="0"/>
        <w:jc w:val="center"/>
      </w:pPr>
      <w:r w:rsidRPr="00F9306B">
        <w:rPr>
          <w:noProof/>
        </w:rPr>
        <w:drawing>
          <wp:inline distT="0" distB="0" distL="0" distR="0" wp14:anchorId="492FDCA7" wp14:editId="62FDCBA9">
            <wp:extent cx="4466467" cy="3647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051" cy="36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5868" w14:textId="797B3BF9" w:rsidR="00A25088" w:rsidRDefault="00A25088" w:rsidP="006173F5">
      <w:pPr>
        <w:pStyle w:val="a9"/>
        <w:ind w:firstLine="0"/>
        <w:jc w:val="center"/>
      </w:pPr>
      <w:r>
        <w:t>Рисунок 6 – Создание пользователя</w:t>
      </w:r>
    </w:p>
    <w:p w14:paraId="519819B0" w14:textId="20C6EF05" w:rsidR="00A25088" w:rsidRDefault="00A25088" w:rsidP="00A25088">
      <w:pPr>
        <w:pStyle w:val="a9"/>
      </w:pPr>
      <w:r>
        <w:lastRenderedPageBreak/>
        <w:t xml:space="preserve">Следующим этапом выступала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  <w:r>
        <w:t>.</w:t>
      </w:r>
    </w:p>
    <w:p w14:paraId="1EBBE718" w14:textId="299D529F" w:rsidR="00423F67" w:rsidRDefault="00A25088" w:rsidP="00423F67">
      <w:pPr>
        <w:pStyle w:val="a9"/>
      </w:pPr>
      <w:proofErr w:type="spellStart"/>
      <w:r w:rsidRPr="00A25088">
        <w:t>OpenSSH</w:t>
      </w:r>
      <w:proofErr w:type="spellEnd"/>
      <w:r w:rsidRPr="00A25088">
        <w:t xml:space="preserve"> — это набор инструментов для удаленного управления и передачи данных между сетевыми компьютерами.</w:t>
      </w:r>
    </w:p>
    <w:p w14:paraId="0249B015" w14:textId="74DE4466" w:rsidR="00A25088" w:rsidRDefault="00727ABF" w:rsidP="00EB668E">
      <w:pPr>
        <w:pStyle w:val="a9"/>
        <w:ind w:firstLine="0"/>
        <w:jc w:val="center"/>
      </w:pPr>
      <w:r w:rsidRPr="00F9306B">
        <w:rPr>
          <w:noProof/>
        </w:rPr>
        <w:drawing>
          <wp:inline distT="0" distB="0" distL="0" distR="0" wp14:anchorId="0DF2E31C" wp14:editId="530F0D4D">
            <wp:extent cx="5418386" cy="453105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347" cy="45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F5F6" w14:textId="7CB65C77" w:rsidR="00A25088" w:rsidRDefault="00A25088" w:rsidP="00A25088">
      <w:pPr>
        <w:pStyle w:val="a9"/>
        <w:ind w:firstLine="0"/>
        <w:jc w:val="center"/>
      </w:pPr>
      <w:r>
        <w:t xml:space="preserve">Рисунок 7 – Установка </w:t>
      </w:r>
      <w:r>
        <w:rPr>
          <w:lang w:val="en-US"/>
        </w:rPr>
        <w:t>SSH</w:t>
      </w:r>
      <w:r w:rsidRPr="00A25088">
        <w:t xml:space="preserve"> </w:t>
      </w:r>
      <w:r>
        <w:rPr>
          <w:lang w:val="en-US"/>
        </w:rPr>
        <w:t>Server</w:t>
      </w:r>
    </w:p>
    <w:p w14:paraId="25FCC34C" w14:textId="77777777" w:rsidR="00A25088" w:rsidRDefault="00A25088" w:rsidP="00A25088">
      <w:pPr>
        <w:pStyle w:val="a9"/>
        <w:ind w:firstLine="0"/>
        <w:jc w:val="center"/>
      </w:pPr>
    </w:p>
    <w:p w14:paraId="4BC2CEC5" w14:textId="016E573F" w:rsidR="00A25088" w:rsidRPr="00A25088" w:rsidRDefault="00A25088" w:rsidP="00727ABF">
      <w:pPr>
        <w:pStyle w:val="23"/>
      </w:pPr>
      <w:bookmarkStart w:id="8" w:name="_Toc126845170"/>
      <w:r>
        <w:lastRenderedPageBreak/>
        <w:t>3.</w:t>
      </w:r>
      <w:r w:rsidR="00D877D9">
        <w:t>3</w:t>
      </w:r>
      <w:r>
        <w:t xml:space="preserve"> Настройка </w:t>
      </w:r>
      <w:r>
        <w:rPr>
          <w:lang w:val="en-US"/>
        </w:rPr>
        <w:t>SSH</w:t>
      </w:r>
      <w:r>
        <w:t xml:space="preserve"> соединения</w:t>
      </w:r>
      <w:bookmarkEnd w:id="8"/>
    </w:p>
    <w:p w14:paraId="7B144B7B" w14:textId="54A0AD23" w:rsidR="00423F67" w:rsidRDefault="00451AF6" w:rsidP="00727ABF">
      <w:pPr>
        <w:pStyle w:val="a9"/>
        <w:keepNext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38E99E01" w14:textId="5FBB1CD9" w:rsidR="00A25088" w:rsidRDefault="00727ABF" w:rsidP="00EB668E">
      <w:pPr>
        <w:pStyle w:val="a9"/>
        <w:ind w:firstLine="0"/>
        <w:jc w:val="center"/>
      </w:pPr>
      <w:r w:rsidRPr="00F9306B">
        <w:rPr>
          <w:noProof/>
        </w:rPr>
        <w:drawing>
          <wp:inline distT="0" distB="0" distL="0" distR="0" wp14:anchorId="284E928A" wp14:editId="2519CD24">
            <wp:extent cx="5193691" cy="433316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3044" cy="43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7C9E" w14:textId="7DDD3CF4" w:rsidR="00451AF6" w:rsidRDefault="00451AF6" w:rsidP="00451AF6">
      <w:pPr>
        <w:pStyle w:val="a9"/>
        <w:ind w:firstLine="0"/>
        <w:jc w:val="center"/>
      </w:pPr>
      <w:r>
        <w:t>Рисунок 8 – Задание пароля</w:t>
      </w:r>
    </w:p>
    <w:p w14:paraId="67623040" w14:textId="3CE1FCAA" w:rsidR="00A25088" w:rsidRDefault="00A25088" w:rsidP="00EB668E">
      <w:pPr>
        <w:pStyle w:val="a9"/>
        <w:ind w:firstLine="0"/>
        <w:jc w:val="center"/>
      </w:pPr>
    </w:p>
    <w:p w14:paraId="44A6D16F" w14:textId="1EAAC51F" w:rsidR="00A25088" w:rsidRPr="00A23AED" w:rsidRDefault="00451AF6" w:rsidP="00451AF6">
      <w:pPr>
        <w:pStyle w:val="a9"/>
        <w:rPr>
          <w:rFonts w:cs="Times New Roman"/>
        </w:rPr>
      </w:pPr>
      <w:r>
        <w:t xml:space="preserve">Далее был скорректирован файл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  <w:r>
        <w:t xml:space="preserve">: </w:t>
      </w:r>
      <w:r w:rsidRPr="00451AF6">
        <w:rPr>
          <w:rFonts w:ascii="Courier New" w:hAnsi="Courier New" w:cs="Courier New"/>
        </w:rPr>
        <w:t xml:space="preserve">#PermitRootLogin </w:t>
      </w:r>
      <w:proofErr w:type="spellStart"/>
      <w:r w:rsidRPr="00451AF6">
        <w:rPr>
          <w:rFonts w:ascii="Courier New" w:hAnsi="Courier New" w:cs="Courier New"/>
        </w:rPr>
        <w:t>prohibit-password</w:t>
      </w:r>
      <w:proofErr w:type="spellEnd"/>
      <w:r>
        <w:t xml:space="preserve"> был заменен на </w:t>
      </w:r>
      <w:proofErr w:type="spellStart"/>
      <w:r w:rsidRPr="00451AF6">
        <w:rPr>
          <w:rFonts w:ascii="Courier New" w:hAnsi="Courier New" w:cs="Courier New"/>
        </w:rPr>
        <w:t>PermitRootLogin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yes</w:t>
      </w:r>
      <w:proofErr w:type="spellEnd"/>
      <w:r>
        <w:rPr>
          <w:rFonts w:cs="Times New Roman"/>
        </w:rPr>
        <w:t>. Данное изменение позволило открыть возможность</w:t>
      </w:r>
      <w:r w:rsidR="00A23AED">
        <w:rPr>
          <w:rFonts w:cs="Times New Roman"/>
        </w:rPr>
        <w:t xml:space="preserve"> удаленного</w:t>
      </w:r>
      <w:r>
        <w:rPr>
          <w:rFonts w:cs="Times New Roman"/>
        </w:rPr>
        <w:t xml:space="preserve"> подключения </w:t>
      </w:r>
      <w:r w:rsidR="00A23AED">
        <w:rPr>
          <w:rFonts w:cs="Times New Roman"/>
        </w:rPr>
        <w:t xml:space="preserve">к системе с помощью </w:t>
      </w:r>
      <w:proofErr w:type="spellStart"/>
      <w:r w:rsidR="00A23AED">
        <w:rPr>
          <w:rFonts w:cs="Times New Roman"/>
          <w:lang w:val="en-US"/>
        </w:rPr>
        <w:t>ssh</w:t>
      </w:r>
      <w:proofErr w:type="spellEnd"/>
      <w:r w:rsidR="00A23AED">
        <w:rPr>
          <w:rFonts w:cs="Times New Roman"/>
        </w:rPr>
        <w:t>.</w:t>
      </w:r>
    </w:p>
    <w:p w14:paraId="4201EE10" w14:textId="35771A2E" w:rsidR="00451AF6" w:rsidRDefault="00727ABF" w:rsidP="00EB668E">
      <w:pPr>
        <w:pStyle w:val="a9"/>
        <w:ind w:firstLine="0"/>
        <w:jc w:val="center"/>
      </w:pPr>
      <w:r w:rsidRPr="002B70C1">
        <w:rPr>
          <w:noProof/>
        </w:rPr>
        <w:lastRenderedPageBreak/>
        <w:drawing>
          <wp:inline distT="0" distB="0" distL="0" distR="0" wp14:anchorId="3534350C" wp14:editId="669F1B47">
            <wp:extent cx="4792540" cy="4019483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8671" cy="40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5874" w14:textId="21EB0220" w:rsidR="00785C9D" w:rsidRDefault="00785C9D" w:rsidP="00785C9D">
      <w:pPr>
        <w:pStyle w:val="a9"/>
        <w:ind w:firstLine="0"/>
        <w:jc w:val="center"/>
      </w:pPr>
      <w:r>
        <w:t xml:space="preserve">Рисунок 9 – Изменение файла </w:t>
      </w:r>
      <w:proofErr w:type="spellStart"/>
      <w:r>
        <w:rPr>
          <w:lang w:val="en-US"/>
        </w:rPr>
        <w:t>sshd</w:t>
      </w:r>
      <w:proofErr w:type="spellEnd"/>
      <w:r w:rsidRPr="00451AF6">
        <w:t>_</w:t>
      </w:r>
      <w:r>
        <w:rPr>
          <w:lang w:val="en-US"/>
        </w:rPr>
        <w:t>config</w:t>
      </w:r>
    </w:p>
    <w:p w14:paraId="053AF9BB" w14:textId="64BF8A00" w:rsidR="00451AF6" w:rsidRDefault="00451AF6" w:rsidP="00EB668E">
      <w:pPr>
        <w:pStyle w:val="a9"/>
        <w:ind w:firstLine="0"/>
        <w:jc w:val="center"/>
      </w:pPr>
    </w:p>
    <w:p w14:paraId="3E13FE29" w14:textId="200A4E7A" w:rsidR="00423F67" w:rsidRDefault="008D46F2" w:rsidP="00423F67">
      <w:pPr>
        <w:pStyle w:val="a9"/>
      </w:pPr>
      <w:r>
        <w:t xml:space="preserve">После было создано соединение для первичного </w:t>
      </w:r>
      <w:r>
        <w:rPr>
          <w:lang w:val="en-US"/>
        </w:rPr>
        <w:t>SSH</w:t>
      </w:r>
      <w:r>
        <w:t xml:space="preserve">-подключения с помощью команды </w:t>
      </w:r>
      <w:proofErr w:type="spellStart"/>
      <w:r w:rsidRPr="008D46F2">
        <w:rPr>
          <w:rFonts w:ascii="Courier New" w:hAnsi="Courier New" w:cs="Courier New"/>
        </w:rPr>
        <w:t>ifconfig</w:t>
      </w:r>
      <w:proofErr w:type="spellEnd"/>
      <w:r w:rsidRPr="008D46F2">
        <w:rPr>
          <w:rFonts w:ascii="Courier New" w:hAnsi="Courier New" w:cs="Courier New"/>
        </w:rPr>
        <w:t xml:space="preserve"> enp0s8 192.168.56.101</w:t>
      </w:r>
      <w:r w:rsidR="00AC0304">
        <w:rPr>
          <w:rFonts w:ascii="Courier New" w:hAnsi="Courier New" w:cs="Courier New"/>
        </w:rPr>
        <w:t xml:space="preserve"> </w:t>
      </w:r>
      <w:r w:rsidR="00AC0304" w:rsidRPr="00AC0304">
        <w:rPr>
          <w:rFonts w:cs="Times New Roman"/>
        </w:rPr>
        <w:t xml:space="preserve">и перезагрузки сервера командой </w:t>
      </w:r>
      <w:proofErr w:type="spellStart"/>
      <w:r w:rsidR="00AC0304" w:rsidRPr="00AC0304">
        <w:rPr>
          <w:rFonts w:ascii="Courier New" w:hAnsi="Courier New" w:cs="Courier New"/>
        </w:rPr>
        <w:t>sudo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service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ssh</w:t>
      </w:r>
      <w:proofErr w:type="spellEnd"/>
      <w:r w:rsidR="00AC0304" w:rsidRPr="00AC0304">
        <w:rPr>
          <w:rFonts w:ascii="Courier New" w:hAnsi="Courier New" w:cs="Courier New"/>
        </w:rPr>
        <w:t xml:space="preserve"> </w:t>
      </w:r>
      <w:proofErr w:type="spellStart"/>
      <w:r w:rsidR="00AC0304" w:rsidRPr="00AC0304">
        <w:rPr>
          <w:rFonts w:ascii="Courier New" w:hAnsi="Courier New" w:cs="Courier New"/>
        </w:rPr>
        <w:t>restart</w:t>
      </w:r>
      <w:proofErr w:type="spellEnd"/>
      <w:r>
        <w:t>.</w:t>
      </w:r>
    </w:p>
    <w:p w14:paraId="059A2C57" w14:textId="1E415284" w:rsidR="008D46F2" w:rsidRDefault="00727ABF" w:rsidP="00EB668E">
      <w:pPr>
        <w:pStyle w:val="a9"/>
        <w:ind w:firstLine="0"/>
        <w:jc w:val="center"/>
      </w:pPr>
      <w:r w:rsidRPr="002B70C1">
        <w:rPr>
          <w:noProof/>
        </w:rPr>
        <w:drawing>
          <wp:inline distT="0" distB="0" distL="0" distR="0" wp14:anchorId="4B074A86" wp14:editId="0EFF857E">
            <wp:extent cx="4637304" cy="38625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767" cy="38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799" w14:textId="4EE53240" w:rsidR="00CE63EA" w:rsidRDefault="008D46F2" w:rsidP="00727ABF">
      <w:pPr>
        <w:pStyle w:val="a9"/>
        <w:ind w:firstLine="0"/>
        <w:jc w:val="center"/>
      </w:pPr>
      <w:r>
        <w:t>Рисунок 10 – Открытие соединения</w:t>
      </w:r>
    </w:p>
    <w:p w14:paraId="7615A091" w14:textId="77C609B6" w:rsidR="00CE63EA" w:rsidRDefault="00CE63EA" w:rsidP="00CE63EA">
      <w:pPr>
        <w:pStyle w:val="12"/>
      </w:pPr>
      <w:bookmarkStart w:id="9" w:name="_Toc126845171"/>
      <w:r>
        <w:lastRenderedPageBreak/>
        <w:t>4 Тестирование системы</w:t>
      </w:r>
      <w:bookmarkEnd w:id="9"/>
    </w:p>
    <w:p w14:paraId="1665BB5F" w14:textId="38FDF6CD" w:rsidR="00FE25E8" w:rsidRDefault="00EA7C7C" w:rsidP="00C9374F">
      <w:pPr>
        <w:pStyle w:val="a9"/>
      </w:pPr>
      <w:r>
        <w:t xml:space="preserve">Для тестирования </w:t>
      </w:r>
      <w:r w:rsidR="00C9374F">
        <w:t xml:space="preserve">удаленного подключения использовался </w:t>
      </w:r>
      <w:r w:rsidR="00C9374F">
        <w:rPr>
          <w:lang w:val="en-US"/>
        </w:rPr>
        <w:t>PowerShell</w:t>
      </w:r>
      <w:r w:rsidR="00C9374F" w:rsidRPr="00C9374F">
        <w:t>.</w:t>
      </w:r>
      <w:r w:rsidR="00D613B0">
        <w:t xml:space="preserve"> В данном программном средстве был указан тип подключения, пользователь и </w:t>
      </w:r>
      <w:proofErr w:type="spellStart"/>
      <w:r w:rsidR="00D613B0">
        <w:rPr>
          <w:lang w:val="en-US"/>
        </w:rPr>
        <w:t>ip</w:t>
      </w:r>
      <w:proofErr w:type="spellEnd"/>
      <w:r w:rsidR="00D613B0">
        <w:t>-адрес машины.</w:t>
      </w:r>
    </w:p>
    <w:p w14:paraId="01F1D8A3" w14:textId="17E41087" w:rsidR="00D613B0" w:rsidRDefault="00727ABF" w:rsidP="00D613B0">
      <w:pPr>
        <w:pStyle w:val="a9"/>
        <w:ind w:firstLine="0"/>
        <w:jc w:val="center"/>
      </w:pPr>
      <w:r w:rsidRPr="002B70C1">
        <w:rPr>
          <w:noProof/>
        </w:rPr>
        <w:drawing>
          <wp:inline distT="0" distB="0" distL="0" distR="0" wp14:anchorId="235ACAF5" wp14:editId="24559D14">
            <wp:extent cx="5940425" cy="3978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1811" w14:textId="45744814" w:rsidR="00D613B0" w:rsidRDefault="00D613B0" w:rsidP="00D613B0">
      <w:pPr>
        <w:pStyle w:val="a9"/>
        <w:ind w:firstLine="0"/>
        <w:jc w:val="center"/>
      </w:pPr>
      <w:r>
        <w:t xml:space="preserve">Рисунок 11 – Подключение через </w:t>
      </w:r>
      <w:r>
        <w:rPr>
          <w:lang w:val="en-US"/>
        </w:rPr>
        <w:t>PowerShell</w:t>
      </w:r>
    </w:p>
    <w:p w14:paraId="492FC96E" w14:textId="18FDF139" w:rsidR="00D613B0" w:rsidRDefault="00D613B0" w:rsidP="00D613B0">
      <w:pPr>
        <w:pStyle w:val="a9"/>
        <w:ind w:firstLine="0"/>
        <w:jc w:val="center"/>
      </w:pPr>
    </w:p>
    <w:p w14:paraId="611BD5E5" w14:textId="0A80F92D" w:rsidR="00D613B0" w:rsidRPr="00D613B0" w:rsidRDefault="00D613B0" w:rsidP="00D613B0">
      <w:pPr>
        <w:pStyle w:val="a9"/>
      </w:pPr>
      <w:r>
        <w:t xml:space="preserve">Для работы с файлами сервера с помощью графического интерфейса использовалась программа </w:t>
      </w:r>
      <w:r>
        <w:rPr>
          <w:lang w:val="en-US"/>
        </w:rPr>
        <w:t>WinSCP</w:t>
      </w:r>
      <w:r>
        <w:t xml:space="preserve">. </w:t>
      </w:r>
      <w:proofErr w:type="spellStart"/>
      <w:r w:rsidRPr="00D613B0">
        <w:t>WinSCP</w:t>
      </w:r>
      <w:proofErr w:type="spellEnd"/>
      <w:r w:rsidRPr="00D613B0">
        <w:t xml:space="preserve"> — свободный графический клиент протоколов SFTP и SCP, предназначенный для Windows. Распространяется по лицензии GNU GPL. Обеспечивает защищённое копирование файлов между компьютером и серверами, поддерживающими эти протоколы.</w:t>
      </w:r>
    </w:p>
    <w:p w14:paraId="360EEE24" w14:textId="1075A836" w:rsidR="00D613B0" w:rsidRDefault="00727ABF" w:rsidP="00D613B0">
      <w:pPr>
        <w:pStyle w:val="a9"/>
        <w:ind w:firstLine="0"/>
        <w:jc w:val="center"/>
      </w:pPr>
      <w:r w:rsidRPr="002B70C1">
        <w:rPr>
          <w:noProof/>
        </w:rPr>
        <w:lastRenderedPageBreak/>
        <w:drawing>
          <wp:inline distT="0" distB="0" distL="0" distR="0" wp14:anchorId="0CC2EBAC" wp14:editId="346B5841">
            <wp:extent cx="5940425" cy="35344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3AC8" w14:textId="566E8BEB" w:rsidR="00354F9A" w:rsidRPr="00354F9A" w:rsidRDefault="00354F9A" w:rsidP="00354F9A">
      <w:pPr>
        <w:pStyle w:val="a9"/>
        <w:ind w:firstLine="0"/>
        <w:jc w:val="center"/>
      </w:pPr>
      <w:r>
        <w:t>Рисунок 1</w:t>
      </w:r>
      <w:r w:rsidR="00EB5323">
        <w:t>2</w:t>
      </w:r>
      <w:r>
        <w:t xml:space="preserve"> – Подключение через </w:t>
      </w:r>
      <w:r>
        <w:rPr>
          <w:lang w:val="en-US"/>
        </w:rPr>
        <w:t>WinSCP</w:t>
      </w:r>
    </w:p>
    <w:p w14:paraId="2FFD66D6" w14:textId="10F837CF" w:rsidR="00D613B0" w:rsidRDefault="00D613B0" w:rsidP="00D613B0">
      <w:pPr>
        <w:pStyle w:val="a9"/>
        <w:ind w:firstLine="0"/>
        <w:jc w:val="center"/>
      </w:pPr>
    </w:p>
    <w:p w14:paraId="1D81B361" w14:textId="371D373C" w:rsidR="00354F9A" w:rsidRDefault="00727ABF" w:rsidP="00D613B0">
      <w:pPr>
        <w:pStyle w:val="a9"/>
        <w:ind w:firstLine="0"/>
        <w:jc w:val="center"/>
      </w:pPr>
      <w:r w:rsidRPr="00D97602">
        <w:rPr>
          <w:noProof/>
        </w:rPr>
        <w:drawing>
          <wp:inline distT="0" distB="0" distL="0" distR="0" wp14:anchorId="76DCD46E" wp14:editId="1C6ABC9C">
            <wp:extent cx="5940425" cy="3525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F592" w14:textId="7FF41D13" w:rsidR="00EB5323" w:rsidRDefault="00EB5323" w:rsidP="00EB5323">
      <w:pPr>
        <w:pStyle w:val="a9"/>
        <w:ind w:firstLine="0"/>
        <w:jc w:val="center"/>
      </w:pPr>
      <w:r>
        <w:t>Рисунок 13 – Результат подключения</w:t>
      </w:r>
    </w:p>
    <w:p w14:paraId="530C54D7" w14:textId="1B1FAE86" w:rsidR="00EB5323" w:rsidRDefault="00EB5323" w:rsidP="00EB5323">
      <w:pPr>
        <w:pStyle w:val="a9"/>
        <w:ind w:firstLine="0"/>
        <w:jc w:val="center"/>
      </w:pPr>
    </w:p>
    <w:p w14:paraId="29770C2B" w14:textId="3870A6DD" w:rsidR="00EB5323" w:rsidRDefault="006716A4" w:rsidP="006716A4">
      <w:pPr>
        <w:pStyle w:val="a9"/>
      </w:pPr>
      <w:r>
        <w:t xml:space="preserve">Дополнительно для увеличения периода </w:t>
      </w:r>
      <w:r w:rsidR="00364EF6">
        <w:rPr>
          <w:lang w:val="en-US"/>
        </w:rPr>
        <w:t>SSH</w:t>
      </w:r>
      <w:r w:rsidR="00364EF6">
        <w:t xml:space="preserve"> сессии</w:t>
      </w:r>
      <w:r>
        <w:t xml:space="preserve"> в файл </w:t>
      </w:r>
      <w:proofErr w:type="spellStart"/>
      <w:r>
        <w:rPr>
          <w:lang w:val="en-US"/>
        </w:rPr>
        <w:t>sshd</w:t>
      </w:r>
      <w:proofErr w:type="spellEnd"/>
      <w:r w:rsidRPr="006716A4">
        <w:t>_</w:t>
      </w:r>
      <w:r>
        <w:rPr>
          <w:lang w:val="en-US"/>
        </w:rPr>
        <w:t>config</w:t>
      </w:r>
      <w:r w:rsidRPr="006716A4">
        <w:t xml:space="preserve"> </w:t>
      </w:r>
      <w:r>
        <w:t>были добавлены параметры:</w:t>
      </w:r>
    </w:p>
    <w:p w14:paraId="745FE93F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TCPKeepAlive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673C6">
        <w:rPr>
          <w:rFonts w:ascii="Courier New" w:hAnsi="Courier New" w:cs="Courier New"/>
          <w:sz w:val="24"/>
          <w:szCs w:val="24"/>
        </w:rPr>
        <w:t>yes</w:t>
      </w:r>
      <w:proofErr w:type="spellEnd"/>
    </w:p>
    <w:p w14:paraId="1E840BE7" w14:textId="77777777" w:rsidR="00364EF6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ClientAliveInterval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300</w:t>
      </w:r>
    </w:p>
    <w:p w14:paraId="00CEFF5C" w14:textId="4AC953B1" w:rsidR="006716A4" w:rsidRPr="00F673C6" w:rsidRDefault="00364EF6" w:rsidP="00364EF6">
      <w:pPr>
        <w:pStyle w:val="a9"/>
        <w:rPr>
          <w:rFonts w:ascii="Courier New" w:hAnsi="Courier New" w:cs="Courier New"/>
          <w:sz w:val="24"/>
          <w:szCs w:val="24"/>
        </w:rPr>
      </w:pPr>
      <w:proofErr w:type="spellStart"/>
      <w:r w:rsidRPr="00F673C6">
        <w:rPr>
          <w:rFonts w:ascii="Courier New" w:hAnsi="Courier New" w:cs="Courier New"/>
          <w:sz w:val="24"/>
          <w:szCs w:val="24"/>
        </w:rPr>
        <w:t>ClientAliveCountMax</w:t>
      </w:r>
      <w:proofErr w:type="spellEnd"/>
      <w:r w:rsidRPr="00F673C6">
        <w:rPr>
          <w:rFonts w:ascii="Courier New" w:hAnsi="Courier New" w:cs="Courier New"/>
          <w:sz w:val="24"/>
          <w:szCs w:val="24"/>
        </w:rPr>
        <w:t xml:space="preserve"> 60</w:t>
      </w:r>
    </w:p>
    <w:p w14:paraId="332CFBD6" w14:textId="7DBE5F22" w:rsidR="00EB5323" w:rsidRDefault="00727ABF" w:rsidP="00EB5323">
      <w:pPr>
        <w:pStyle w:val="a9"/>
        <w:ind w:firstLine="0"/>
        <w:jc w:val="center"/>
      </w:pPr>
      <w:r w:rsidRPr="004B15BA">
        <w:rPr>
          <w:noProof/>
        </w:rPr>
        <w:lastRenderedPageBreak/>
        <w:drawing>
          <wp:inline distT="0" distB="0" distL="0" distR="0" wp14:anchorId="0B548920" wp14:editId="00B53607">
            <wp:extent cx="5940425" cy="3475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050" w14:textId="106A495D" w:rsidR="006716A4" w:rsidRDefault="006716A4" w:rsidP="006716A4">
      <w:pPr>
        <w:pStyle w:val="a9"/>
        <w:ind w:firstLine="0"/>
        <w:jc w:val="center"/>
      </w:pPr>
      <w:r>
        <w:t>Рисунок 14 – Добавление параметров</w:t>
      </w:r>
    </w:p>
    <w:p w14:paraId="4B39375B" w14:textId="78B8AD20" w:rsidR="00EB5323" w:rsidRDefault="00EB5323" w:rsidP="00EB5323">
      <w:pPr>
        <w:pStyle w:val="a9"/>
        <w:ind w:firstLine="0"/>
        <w:jc w:val="center"/>
      </w:pPr>
    </w:p>
    <w:p w14:paraId="5FD68A14" w14:textId="14F70F54" w:rsidR="006716A4" w:rsidRPr="00F673C6" w:rsidRDefault="00F673C6" w:rsidP="00F673C6">
      <w:pPr>
        <w:pStyle w:val="a9"/>
      </w:pPr>
      <w:r>
        <w:t xml:space="preserve">Для постоянной возможности подключения по </w:t>
      </w:r>
      <w:r>
        <w:rPr>
          <w:lang w:val="en-US"/>
        </w:rPr>
        <w:t>SSH</w:t>
      </w:r>
      <w:r>
        <w:t xml:space="preserve"> был скорректирован файл </w:t>
      </w:r>
      <w:r w:rsidRPr="00F673C6">
        <w:t>00-installer-</w:t>
      </w:r>
      <w:proofErr w:type="gramStart"/>
      <w:r w:rsidRPr="00F673C6">
        <w:t>config.yaml</w:t>
      </w:r>
      <w:proofErr w:type="gramEnd"/>
      <w:r>
        <w:t>.</w:t>
      </w:r>
    </w:p>
    <w:p w14:paraId="630C901A" w14:textId="19EE8F44" w:rsidR="006716A4" w:rsidRDefault="00727ABF" w:rsidP="00EB5323">
      <w:pPr>
        <w:pStyle w:val="a9"/>
        <w:ind w:firstLine="0"/>
        <w:jc w:val="center"/>
      </w:pPr>
      <w:r w:rsidRPr="00F86C5D">
        <w:rPr>
          <w:noProof/>
        </w:rPr>
        <w:drawing>
          <wp:inline distT="0" distB="0" distL="0" distR="0" wp14:anchorId="6FFAEFFA" wp14:editId="0782B63C">
            <wp:extent cx="5940425" cy="30448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07AA" w14:textId="69F0C38E" w:rsidR="00F673C6" w:rsidRDefault="00F673C6" w:rsidP="00F673C6">
      <w:pPr>
        <w:pStyle w:val="a9"/>
        <w:ind w:firstLine="0"/>
        <w:jc w:val="center"/>
      </w:pPr>
      <w:r>
        <w:t xml:space="preserve">Рисунок 15 – Скорректированный файл </w:t>
      </w:r>
      <w:r w:rsidRPr="00F673C6">
        <w:t>00-installer-</w:t>
      </w:r>
      <w:proofErr w:type="gramStart"/>
      <w:r w:rsidRPr="00F673C6">
        <w:t>config.yaml</w:t>
      </w:r>
      <w:proofErr w:type="gramEnd"/>
    </w:p>
    <w:p w14:paraId="6AC9327A" w14:textId="77777777" w:rsidR="00D613B0" w:rsidRDefault="00D613B0" w:rsidP="00F673C6">
      <w:pPr>
        <w:pStyle w:val="a9"/>
        <w:ind w:firstLine="0"/>
      </w:pPr>
    </w:p>
    <w:p w14:paraId="099AFB45" w14:textId="462C1B39" w:rsidR="00D613B0" w:rsidRDefault="00D613B0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51D2BFB" w14:textId="77777777" w:rsidR="00D613B0" w:rsidRPr="00D613B0" w:rsidRDefault="00D613B0" w:rsidP="00D613B0">
      <w:pPr>
        <w:pStyle w:val="a9"/>
        <w:ind w:firstLine="0"/>
        <w:jc w:val="center"/>
      </w:pPr>
    </w:p>
    <w:p w14:paraId="3C157BFE" w14:textId="2533C579" w:rsidR="00CE63EA" w:rsidRDefault="00CE63EA" w:rsidP="00CE63EA">
      <w:pPr>
        <w:pStyle w:val="12"/>
      </w:pPr>
      <w:bookmarkStart w:id="10" w:name="_Toc126845172"/>
      <w:r>
        <w:t>5 Заключение</w:t>
      </w:r>
      <w:bookmarkEnd w:id="10"/>
    </w:p>
    <w:p w14:paraId="374881F6" w14:textId="77777777" w:rsidR="005C532C" w:rsidRDefault="005C532C" w:rsidP="005C532C">
      <w:pPr>
        <w:pStyle w:val="a9"/>
      </w:pPr>
      <w:r w:rsidRPr="005C532C">
        <w:t>Основной упор в Ubuntu делался на удобство и простоту использования, чтобы каждый желающий без проблем мог познакомиться с операционной системой на базе Linux</w:t>
      </w:r>
      <w:r>
        <w:t xml:space="preserve">. </w:t>
      </w:r>
    </w:p>
    <w:p w14:paraId="215C8EF4" w14:textId="4D1199DD" w:rsidR="00016034" w:rsidRDefault="005C532C" w:rsidP="005C532C">
      <w:pPr>
        <w:pStyle w:val="a9"/>
      </w:pPr>
      <w:r w:rsidRPr="005C532C">
        <w:t>Одной из особенностей является минималистичный консольный установщик системы на сервер, который позволяет быстро и удобно выполнить установку нужного функционала. Сразу же из стандартного установщика можно выбрать финальный функционал сервера в виде готовой роли.</w:t>
      </w:r>
    </w:p>
    <w:p w14:paraId="31094E67" w14:textId="1516CD59" w:rsidR="005C532C" w:rsidRPr="00016034" w:rsidRDefault="005C532C" w:rsidP="005C532C">
      <w:pPr>
        <w:pStyle w:val="a9"/>
      </w:pPr>
      <w:r w:rsidRPr="005C532C">
        <w:t xml:space="preserve">После установки системы </w:t>
      </w:r>
      <w:proofErr w:type="spellStart"/>
      <w:r w:rsidRPr="005C532C">
        <w:t>по-умолчанию</w:t>
      </w:r>
      <w:proofErr w:type="spellEnd"/>
      <w:r>
        <w:t xml:space="preserve"> не</w:t>
      </w:r>
      <w:r w:rsidRPr="005C532C">
        <w:t xml:space="preserve"> настроена учетная запись </w:t>
      </w:r>
      <w:proofErr w:type="spellStart"/>
      <w:r w:rsidRPr="005C532C">
        <w:t>root</w:t>
      </w:r>
      <w:proofErr w:type="spellEnd"/>
      <w:r w:rsidRPr="005C532C">
        <w:t>, как</w:t>
      </w:r>
      <w:r>
        <w:t>,</w:t>
      </w:r>
      <w:r w:rsidRPr="005C532C">
        <w:t xml:space="preserve"> к примеру, в RHEL или </w:t>
      </w:r>
      <w:proofErr w:type="spellStart"/>
      <w:r w:rsidRPr="005C532C">
        <w:t>Centos</w:t>
      </w:r>
      <w:proofErr w:type="spellEnd"/>
      <w:r w:rsidRPr="005C532C">
        <w:t xml:space="preserve">. Подключиться к серверу по </w:t>
      </w:r>
      <w:proofErr w:type="spellStart"/>
      <w:r w:rsidRPr="005C532C">
        <w:t>ssh</w:t>
      </w:r>
      <w:proofErr w:type="spellEnd"/>
      <w:r w:rsidRPr="005C532C">
        <w:t xml:space="preserve"> можно только под обычной учетной записью и потом с помощью </w:t>
      </w:r>
      <w:proofErr w:type="spellStart"/>
      <w:r w:rsidRPr="005C532C">
        <w:t>sudo</w:t>
      </w:r>
      <w:proofErr w:type="spellEnd"/>
      <w:r w:rsidRPr="005C532C">
        <w:t xml:space="preserve"> получить права </w:t>
      </w:r>
      <w:proofErr w:type="spellStart"/>
      <w:r w:rsidRPr="005C532C">
        <w:t>root</w:t>
      </w:r>
      <w:proofErr w:type="spellEnd"/>
      <w:r w:rsidRPr="005C532C">
        <w:t xml:space="preserve">. </w:t>
      </w:r>
    </w:p>
    <w:sectPr w:rsidR="005C532C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B645" w14:textId="77777777" w:rsidR="00CB5768" w:rsidRDefault="00CB5768">
      <w:pPr>
        <w:spacing w:after="0" w:line="240" w:lineRule="auto"/>
      </w:pPr>
      <w:r>
        <w:separator/>
      </w:r>
    </w:p>
  </w:endnote>
  <w:endnote w:type="continuationSeparator" w:id="0">
    <w:p w14:paraId="60E1E8CB" w14:textId="77777777" w:rsidR="00CB5768" w:rsidRDefault="00CB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E40C" w14:textId="77777777" w:rsidR="00CB5768" w:rsidRDefault="00CB5768">
      <w:pPr>
        <w:spacing w:after="0" w:line="240" w:lineRule="auto"/>
      </w:pPr>
      <w:r>
        <w:separator/>
      </w:r>
    </w:p>
  </w:footnote>
  <w:footnote w:type="continuationSeparator" w:id="0">
    <w:p w14:paraId="2D731955" w14:textId="77777777" w:rsidR="00CB5768" w:rsidRDefault="00CB5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2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1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2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8"/>
  </w:num>
  <w:num w:numId="16">
    <w:abstractNumId w:val="16"/>
  </w:num>
  <w:num w:numId="17">
    <w:abstractNumId w:val="17"/>
  </w:num>
  <w:num w:numId="18">
    <w:abstractNumId w:val="14"/>
  </w:num>
  <w:num w:numId="19">
    <w:abstractNumId w:val="18"/>
  </w:num>
  <w:num w:numId="20">
    <w:abstractNumId w:val="3"/>
  </w:num>
  <w:num w:numId="21">
    <w:abstractNumId w:val="4"/>
  </w:num>
  <w:num w:numId="22">
    <w:abstractNumId w:val="23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6034"/>
    <w:rsid w:val="000230D4"/>
    <w:rsid w:val="000236B6"/>
    <w:rsid w:val="000239E4"/>
    <w:rsid w:val="000263D5"/>
    <w:rsid w:val="000268F6"/>
    <w:rsid w:val="0004132B"/>
    <w:rsid w:val="00042061"/>
    <w:rsid w:val="0005144A"/>
    <w:rsid w:val="00051D3D"/>
    <w:rsid w:val="00052B9A"/>
    <w:rsid w:val="0005554F"/>
    <w:rsid w:val="00055D7D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52AE"/>
    <w:rsid w:val="000B1040"/>
    <w:rsid w:val="000B1523"/>
    <w:rsid w:val="000B6914"/>
    <w:rsid w:val="000C3258"/>
    <w:rsid w:val="000E54B1"/>
    <w:rsid w:val="000E7F2E"/>
    <w:rsid w:val="000F3039"/>
    <w:rsid w:val="00102DA2"/>
    <w:rsid w:val="0010512C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50D7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74A5"/>
    <w:rsid w:val="00231125"/>
    <w:rsid w:val="0023329A"/>
    <w:rsid w:val="0024131D"/>
    <w:rsid w:val="00244060"/>
    <w:rsid w:val="00253657"/>
    <w:rsid w:val="0025638D"/>
    <w:rsid w:val="00272E7A"/>
    <w:rsid w:val="0027317C"/>
    <w:rsid w:val="002810CD"/>
    <w:rsid w:val="00285BC3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45D4"/>
    <w:rsid w:val="00354F9A"/>
    <w:rsid w:val="00364EF6"/>
    <w:rsid w:val="003659AA"/>
    <w:rsid w:val="00373220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4215"/>
    <w:rsid w:val="004B2793"/>
    <w:rsid w:val="004C5B45"/>
    <w:rsid w:val="004D371F"/>
    <w:rsid w:val="004D3C13"/>
    <w:rsid w:val="004D5C51"/>
    <w:rsid w:val="004D7F2C"/>
    <w:rsid w:val="004E299F"/>
    <w:rsid w:val="004E3FC2"/>
    <w:rsid w:val="004E4498"/>
    <w:rsid w:val="004E6AB2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414C4"/>
    <w:rsid w:val="00541747"/>
    <w:rsid w:val="00542291"/>
    <w:rsid w:val="00550395"/>
    <w:rsid w:val="005534F6"/>
    <w:rsid w:val="00555BF1"/>
    <w:rsid w:val="00561858"/>
    <w:rsid w:val="00573058"/>
    <w:rsid w:val="00577B11"/>
    <w:rsid w:val="00577E27"/>
    <w:rsid w:val="005834BC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3F5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D00"/>
    <w:rsid w:val="00727ABF"/>
    <w:rsid w:val="00743C0C"/>
    <w:rsid w:val="00744D62"/>
    <w:rsid w:val="0075062A"/>
    <w:rsid w:val="007532AB"/>
    <w:rsid w:val="00753E2D"/>
    <w:rsid w:val="00754B25"/>
    <w:rsid w:val="007607F5"/>
    <w:rsid w:val="0076360C"/>
    <w:rsid w:val="00770EF1"/>
    <w:rsid w:val="00773233"/>
    <w:rsid w:val="00773ED1"/>
    <w:rsid w:val="007841E7"/>
    <w:rsid w:val="00785C9D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73F4"/>
    <w:rsid w:val="0086752C"/>
    <w:rsid w:val="00867A95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D0B47"/>
    <w:rsid w:val="008D46F2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90224D"/>
    <w:rsid w:val="0091001B"/>
    <w:rsid w:val="0091250E"/>
    <w:rsid w:val="00915FEA"/>
    <w:rsid w:val="009169FE"/>
    <w:rsid w:val="00927383"/>
    <w:rsid w:val="009310D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1B81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5855"/>
    <w:rsid w:val="00AD779D"/>
    <w:rsid w:val="00AE02A1"/>
    <w:rsid w:val="00AE050E"/>
    <w:rsid w:val="00AE6EAE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D7A4E"/>
    <w:rsid w:val="00BE100F"/>
    <w:rsid w:val="00BE23B3"/>
    <w:rsid w:val="00BE3515"/>
    <w:rsid w:val="00BE7B36"/>
    <w:rsid w:val="00BF5439"/>
    <w:rsid w:val="00C0107A"/>
    <w:rsid w:val="00C03A0D"/>
    <w:rsid w:val="00C10A2F"/>
    <w:rsid w:val="00C10AC8"/>
    <w:rsid w:val="00C146B5"/>
    <w:rsid w:val="00C16AA7"/>
    <w:rsid w:val="00C21152"/>
    <w:rsid w:val="00C3763B"/>
    <w:rsid w:val="00C442E4"/>
    <w:rsid w:val="00C61771"/>
    <w:rsid w:val="00C77FAF"/>
    <w:rsid w:val="00C924F9"/>
    <w:rsid w:val="00C9374F"/>
    <w:rsid w:val="00CA0700"/>
    <w:rsid w:val="00CB5768"/>
    <w:rsid w:val="00CC14F4"/>
    <w:rsid w:val="00CC1BF7"/>
    <w:rsid w:val="00CC781B"/>
    <w:rsid w:val="00CC7920"/>
    <w:rsid w:val="00CD5F36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77D9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D00BA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31BE"/>
    <w:rsid w:val="00E343C6"/>
    <w:rsid w:val="00E36E47"/>
    <w:rsid w:val="00E41DA0"/>
    <w:rsid w:val="00E42294"/>
    <w:rsid w:val="00E45104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94A"/>
    <w:rsid w:val="00E90D40"/>
    <w:rsid w:val="00E94CB4"/>
    <w:rsid w:val="00E96699"/>
    <w:rsid w:val="00EA5278"/>
    <w:rsid w:val="00EA7C7C"/>
    <w:rsid w:val="00EB1FCF"/>
    <w:rsid w:val="00EB5323"/>
    <w:rsid w:val="00EB668E"/>
    <w:rsid w:val="00EC0C85"/>
    <w:rsid w:val="00EC4709"/>
    <w:rsid w:val="00EC6A99"/>
    <w:rsid w:val="00ED6340"/>
    <w:rsid w:val="00EE01C4"/>
    <w:rsid w:val="00EE1B6C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673C6"/>
    <w:rsid w:val="00F81731"/>
    <w:rsid w:val="00F841F8"/>
    <w:rsid w:val="00F85B9A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785</TotalTime>
  <Pages>14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512</cp:revision>
  <dcterms:created xsi:type="dcterms:W3CDTF">2022-10-12T07:51:00Z</dcterms:created>
  <dcterms:modified xsi:type="dcterms:W3CDTF">2023-02-09T07:04:00Z</dcterms:modified>
</cp:coreProperties>
</file>
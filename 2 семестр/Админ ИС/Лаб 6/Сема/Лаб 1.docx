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Pr="00F864C7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05D9AF77" w:rsidR="008E7C3F" w:rsidRPr="004A01F7" w:rsidRDefault="00983179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983179">
              <w:rPr>
                <w:rFonts w:ascii="Times New Roman" w:hAnsi="Times New Roman" w:cs="Times New Roman"/>
                <w:sz w:val="28"/>
                <w:szCs w:val="28"/>
              </w:rPr>
              <w:t>Настройка операционной системы Ubuntu Server. Управление пакетами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369C6CE1" w:rsidR="008E7C3F" w:rsidRPr="008E7C3F" w:rsidRDefault="00377245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724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ФИО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</w:t>
            </w:r>
            <w:proofErr w:type="spellEnd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7458158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7352F05F" w14:textId="132F3090" w:rsidR="00CD27E2" w:rsidRPr="00CD27E2" w:rsidRDefault="00EF2EE7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D27E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D27E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CD27E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7458158" w:history="1">
        <w:r w:rsidR="00CD27E2" w:rsidRPr="00CD27E2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_Toc127458158 \h </w:instrTex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2E19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DC582F" w14:textId="284D9BE6" w:rsidR="00CD27E2" w:rsidRPr="00CD27E2" w:rsidRDefault="00A21CD9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59" w:history="1"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_Toc127458159 \h </w:instrTex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2E19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2FDDA9" w14:textId="37870D3B" w:rsidR="00CD27E2" w:rsidRPr="00CD27E2" w:rsidRDefault="00A21CD9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0" w:history="1"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Информация о системе управления пакетами в ОС Ubuntu Server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_Toc127458160 \h </w:instrTex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2E1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578D62" w14:textId="0C391F18" w:rsidR="00CD27E2" w:rsidRPr="00CD27E2" w:rsidRDefault="00A21CD9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1" w:history="1"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Тестирование инструментов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_Toc127458161 \h </w:instrTex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2E1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D7E582" w14:textId="35AE606C" w:rsidR="00CD27E2" w:rsidRPr="00CD27E2" w:rsidRDefault="00A21CD9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2" w:history="1"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3.1 </w:t>
        </w:r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pkg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_Toc127458162 \h </w:instrTex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2E1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8C7E47" w14:textId="7F6E4F38" w:rsidR="00CD27E2" w:rsidRPr="00CD27E2" w:rsidRDefault="00A21CD9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3" w:history="1"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 Пакетный менеджер APT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_Toc127458163 \h </w:instrTex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2E1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D5194D" w14:textId="3B923162" w:rsidR="00CD27E2" w:rsidRPr="00CD27E2" w:rsidRDefault="00A21CD9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4" w:history="1"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3.2 </w:t>
        </w:r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Aptitude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_Toc127458164 \h </w:instrTex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2E1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385897" w14:textId="20022570" w:rsidR="00CD27E2" w:rsidRPr="00CD27E2" w:rsidRDefault="00A21CD9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5" w:history="1"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3.3 </w:t>
        </w:r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unattended</w:t>
        </w:r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-</w:t>
        </w:r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upgrades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_Toc127458165 \h </w:instrTex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2E1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AB8CD8" w14:textId="4B29B807" w:rsidR="00CD27E2" w:rsidRPr="00CD27E2" w:rsidRDefault="00A21CD9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6" w:history="1"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Настройка системных репозиториев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_Toc127458166 \h </w:instrTex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2E19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471B33" w14:textId="44343CA0" w:rsidR="00CD27E2" w:rsidRPr="00CD27E2" w:rsidRDefault="00A21CD9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167" w:history="1">
        <w:r w:rsidR="00CD27E2" w:rsidRPr="00CD27E2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_Toc127458167 \h </w:instrTex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62E19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CD27E2" w:rsidRPr="00CD27E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00EB607A" w:rsidR="002D5C79" w:rsidRDefault="00EF2EE7" w:rsidP="00377245">
      <w:pPr>
        <w:pStyle w:val="a9"/>
      </w:pPr>
      <w:r w:rsidRPr="00CD27E2"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193C8537" w:rsidR="004166E1" w:rsidRPr="004A01F7" w:rsidRDefault="008E7C3F" w:rsidP="004A01F7">
      <w:pPr>
        <w:pStyle w:val="12"/>
      </w:pPr>
      <w:bookmarkStart w:id="3" w:name="_Toc127458159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75036B42" w14:textId="7EA33EED" w:rsidR="00983179" w:rsidRPr="005532BE" w:rsidRDefault="00983179" w:rsidP="00983179">
      <w:pPr>
        <w:pStyle w:val="a9"/>
      </w:pPr>
      <w:r w:rsidRPr="005532BE">
        <w:rPr>
          <w:b/>
        </w:rPr>
        <w:t>Цель работы:</w:t>
      </w:r>
      <w:r w:rsidRPr="005532BE">
        <w:t xml:space="preserve"> </w:t>
      </w:r>
      <w:r>
        <w:t>п</w:t>
      </w:r>
      <w:r w:rsidRPr="005532BE">
        <w:t xml:space="preserve">олучить начальные навыки практического администрирования серверной операционной системы на примере </w:t>
      </w:r>
      <w:r w:rsidRPr="005532BE">
        <w:rPr>
          <w:lang w:val="en-US"/>
        </w:rPr>
        <w:t>Ubuntu</w:t>
      </w:r>
      <w:r w:rsidRPr="005532BE">
        <w:t xml:space="preserve"> </w:t>
      </w:r>
      <w:r w:rsidRPr="005532BE">
        <w:rPr>
          <w:lang w:val="en-US"/>
        </w:rPr>
        <w:t>Server</w:t>
      </w:r>
      <w:r w:rsidRPr="005532BE">
        <w:t>.</w:t>
      </w:r>
    </w:p>
    <w:p w14:paraId="1F36B41F" w14:textId="57B20355" w:rsidR="00983179" w:rsidRPr="005532BE" w:rsidRDefault="00983179" w:rsidP="00983179">
      <w:pPr>
        <w:pStyle w:val="a9"/>
      </w:pPr>
      <w:r w:rsidRPr="005532BE">
        <w:rPr>
          <w:b/>
        </w:rPr>
        <w:t>Требования к отчетным документам:</w:t>
      </w:r>
      <w:r w:rsidRPr="005532BE">
        <w:t xml:space="preserve"> Отчетный документ представляется в печатном или электронном виде, в форматах </w:t>
      </w:r>
      <w:r w:rsidRPr="005532BE">
        <w:rPr>
          <w:lang w:val="en-US"/>
        </w:rPr>
        <w:t>pdf</w:t>
      </w:r>
      <w:r w:rsidRPr="005532BE">
        <w:t xml:space="preserve">, </w:t>
      </w:r>
      <w:r w:rsidRPr="005532BE">
        <w:rPr>
          <w:lang w:val="en-US"/>
        </w:rPr>
        <w:t>doc</w:t>
      </w:r>
      <w:r w:rsidRPr="005532BE">
        <w:t>(</w:t>
      </w:r>
      <w:r w:rsidRPr="005532BE">
        <w:rPr>
          <w:lang w:val="en-US"/>
        </w:rPr>
        <w:t>x</w:t>
      </w:r>
      <w:r w:rsidRPr="005532BE">
        <w:t>).</w:t>
      </w:r>
    </w:p>
    <w:p w14:paraId="10A8C788" w14:textId="77777777" w:rsidR="00983179" w:rsidRPr="005532BE" w:rsidRDefault="00983179" w:rsidP="00983179">
      <w:pPr>
        <w:pStyle w:val="a9"/>
      </w:pPr>
      <w:r w:rsidRPr="005532BE">
        <w:t>Отчет должен содержать следующие главы:</w:t>
      </w:r>
    </w:p>
    <w:p w14:paraId="35FB5DB6" w14:textId="77777777" w:rsidR="00983179" w:rsidRPr="005532BE" w:rsidRDefault="00983179" w:rsidP="00983179">
      <w:pPr>
        <w:pStyle w:val="a9"/>
      </w:pPr>
      <w:r w:rsidRPr="005532BE">
        <w:t>1. Введение</w:t>
      </w:r>
    </w:p>
    <w:p w14:paraId="0746D687" w14:textId="77777777" w:rsidR="00983179" w:rsidRPr="005532BE" w:rsidRDefault="00983179" w:rsidP="00983179">
      <w:pPr>
        <w:pStyle w:val="a9"/>
      </w:pPr>
      <w:r w:rsidRPr="005532BE">
        <w:t xml:space="preserve">2.1. Теоретическая часть. Информация о системе управления пакетами в ОС </w:t>
      </w:r>
      <w:r w:rsidRPr="005532BE">
        <w:rPr>
          <w:lang w:val="en-US"/>
        </w:rPr>
        <w:t>Ubuntu</w:t>
      </w:r>
      <w:r w:rsidRPr="005532BE">
        <w:t xml:space="preserve"> </w:t>
      </w:r>
      <w:r w:rsidRPr="005532BE">
        <w:rPr>
          <w:lang w:val="en-US"/>
        </w:rPr>
        <w:t>Server</w:t>
      </w:r>
      <w:r w:rsidRPr="005532BE">
        <w:t>.</w:t>
      </w:r>
    </w:p>
    <w:p w14:paraId="43A0B07D" w14:textId="77777777" w:rsidR="00983179" w:rsidRPr="00983179" w:rsidRDefault="00983179" w:rsidP="00983179">
      <w:pPr>
        <w:pStyle w:val="a9"/>
      </w:pPr>
      <w:r w:rsidRPr="005532BE">
        <w:t>2.2. Практическая часть. Протестировать инструменты (</w:t>
      </w:r>
      <w:proofErr w:type="spellStart"/>
      <w:r w:rsidR="00A21CD9">
        <w:fldChar w:fldCharType="begin"/>
      </w:r>
      <w:r w:rsidR="00A21CD9">
        <w:instrText xml:space="preserve"> HYPERLINK "https://help.ubuntu.ru/wiki/%D1%80%D1%83%D0%BA%D0%BE%D0%B2%D0%BE%D0%</w:instrText>
      </w:r>
      <w:r w:rsidR="00A21CD9">
        <w:instrText xml:space="preserve">B4%D1%81%D1%82%D0%B2%D0%BE_%D0%BF%D0%BE_ubuntu_server/%D1%83%D0%BF%D1%80%D0%B0%D0%B2%D0%BB%D0%B5%D0%BD%D0%B8%D0%B5_%D0%BF%D0%B0%D0%BA%D0%B5%D1%82%D0%B0%D0%BC%D0%B8/dpkg" \o "wiki:руководство_по_ubuntu_server:управление_пакетами:dpkg" </w:instrText>
      </w:r>
      <w:r w:rsidR="00A21CD9">
        <w:fldChar w:fldCharType="separate"/>
      </w:r>
      <w:r w:rsidRPr="005532BE">
        <w:rPr>
          <w:rStyle w:val="ac"/>
          <w:rFonts w:cs="Times New Roman"/>
          <w:color w:val="auto"/>
          <w:sz w:val="24"/>
          <w:szCs w:val="24"/>
          <w:shd w:val="clear" w:color="auto" w:fill="F7F7F7"/>
        </w:rPr>
        <w:t>dpkg</w:t>
      </w:r>
      <w:proofErr w:type="spellEnd"/>
      <w:r w:rsidR="00A21CD9">
        <w:rPr>
          <w:rStyle w:val="ac"/>
          <w:rFonts w:cs="Times New Roman"/>
          <w:color w:val="auto"/>
          <w:sz w:val="24"/>
          <w:szCs w:val="24"/>
          <w:shd w:val="clear" w:color="auto" w:fill="F7F7F7"/>
        </w:rPr>
        <w:fldChar w:fldCharType="end"/>
      </w:r>
      <w:r w:rsidRPr="005532BE">
        <w:t xml:space="preserve">, </w:t>
      </w:r>
      <w:hyperlink r:id="rId10" w:tooltip="wiki:руководство_по_ubuntu_server:управление_пакетами:apt-get" w:history="1">
        <w:proofErr w:type="spellStart"/>
        <w:r w:rsidRPr="005532BE">
          <w:rPr>
            <w:rStyle w:val="ac"/>
            <w:rFonts w:cs="Times New Roman"/>
            <w:color w:val="auto"/>
            <w:sz w:val="24"/>
            <w:szCs w:val="24"/>
            <w:shd w:val="clear" w:color="auto" w:fill="F7F7F7"/>
          </w:rPr>
          <w:t>Apt</w:t>
        </w:r>
        <w:proofErr w:type="spellEnd"/>
        <w:r w:rsidRPr="005532BE">
          <w:rPr>
            <w:rStyle w:val="ac"/>
            <w:rFonts w:cs="Times New Roman"/>
            <w:color w:val="auto"/>
            <w:sz w:val="24"/>
            <w:szCs w:val="24"/>
            <w:shd w:val="clear" w:color="auto" w:fill="F7F7F7"/>
          </w:rPr>
          <w:t>-Get</w:t>
        </w:r>
      </w:hyperlink>
      <w:r w:rsidRPr="005532BE">
        <w:t xml:space="preserve">, </w:t>
      </w:r>
      <w:hyperlink r:id="rId11" w:tooltip="wiki:руководство_по_ubuntu_server:управление_пакетами:aptitude" w:history="1">
        <w:proofErr w:type="spellStart"/>
        <w:r w:rsidRPr="005532BE">
          <w:rPr>
            <w:rStyle w:val="ac"/>
            <w:rFonts w:cs="Times New Roman"/>
            <w:color w:val="auto"/>
            <w:sz w:val="24"/>
            <w:szCs w:val="24"/>
            <w:shd w:val="clear" w:color="auto" w:fill="F7F7F7"/>
          </w:rPr>
          <w:t>Aptitude</w:t>
        </w:r>
        <w:proofErr w:type="spellEnd"/>
      </w:hyperlink>
      <w:r w:rsidRPr="005532BE">
        <w:t xml:space="preserve">, </w:t>
      </w:r>
      <w:proofErr w:type="spellStart"/>
      <w:r w:rsidRPr="005532BE">
        <w:rPr>
          <w:shd w:val="clear" w:color="auto" w:fill="F7F7F7"/>
        </w:rPr>
        <w:t>unattended-upgrades</w:t>
      </w:r>
      <w:proofErr w:type="spellEnd"/>
      <w:r w:rsidRPr="005532BE">
        <w:t xml:space="preserve">) для взаимодействия с системой управления пакетами </w:t>
      </w:r>
      <w:r w:rsidRPr="005532BE">
        <w:rPr>
          <w:lang w:val="en-US"/>
        </w:rPr>
        <w:t>Ubuntu</w:t>
      </w:r>
      <w:r w:rsidRPr="005532BE">
        <w:t xml:space="preserve">. </w:t>
      </w:r>
      <w:r w:rsidRPr="00983179">
        <w:t>(привести использованные команды и скриншоты).</w:t>
      </w:r>
    </w:p>
    <w:p w14:paraId="5011486C" w14:textId="301D7787" w:rsidR="004A01F7" w:rsidRDefault="00983179" w:rsidP="00983179">
      <w:pPr>
        <w:pStyle w:val="a9"/>
      </w:pPr>
      <w:r w:rsidRPr="00983179">
        <w:t>3. Заключение (полученные результаты). Сравнение пакетных менеджеров.</w:t>
      </w:r>
    </w:p>
    <w:p w14:paraId="340F2D16" w14:textId="4863752A" w:rsidR="0075062A" w:rsidRPr="00CE63EA" w:rsidRDefault="00F9169C" w:rsidP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D171FB5" w14:textId="729F323B" w:rsidR="00A41D97" w:rsidRDefault="00CE63EA" w:rsidP="00CE63EA">
      <w:pPr>
        <w:pStyle w:val="12"/>
      </w:pPr>
      <w:bookmarkStart w:id="4" w:name="_Toc127458160"/>
      <w:r>
        <w:lastRenderedPageBreak/>
        <w:t xml:space="preserve">2 </w:t>
      </w:r>
      <w:r w:rsidR="00983179" w:rsidRPr="00983179">
        <w:t>Информация о системе управления пакетами в ОС Ubuntu Server</w:t>
      </w:r>
      <w:bookmarkEnd w:id="4"/>
    </w:p>
    <w:p w14:paraId="4EE6BFFF" w14:textId="79244701" w:rsidR="00983179" w:rsidRDefault="00983179" w:rsidP="00983179">
      <w:pPr>
        <w:pStyle w:val="a9"/>
      </w:pPr>
      <w:r>
        <w:t xml:space="preserve">Менеджер пакетов — это программа, предназначенная для установки и удаления приложения. Также менеджер пакетов позволяет отслеживать зависимости между программами и </w:t>
      </w:r>
      <w:r w:rsidR="00C0783D">
        <w:t xml:space="preserve">сохранять </w:t>
      </w:r>
      <w:r>
        <w:t>систему в целостности.</w:t>
      </w:r>
    </w:p>
    <w:p w14:paraId="05606D09" w14:textId="77777777" w:rsidR="00983179" w:rsidRDefault="00983179" w:rsidP="00983179">
      <w:pPr>
        <w:pStyle w:val="a9"/>
      </w:pPr>
    </w:p>
    <w:p w14:paraId="10AEBD12" w14:textId="4602CE72" w:rsidR="00CE63EA" w:rsidRDefault="00983179" w:rsidP="00983179">
      <w:pPr>
        <w:pStyle w:val="a9"/>
      </w:pPr>
      <w:r>
        <w:t>Для установки и удаления приложений в Ubuntu использ</w:t>
      </w:r>
      <w:r w:rsidR="00E90425">
        <w:t>уется</w:t>
      </w:r>
      <w:r>
        <w:t xml:space="preserve"> менеджер пакетов. Он автоматически </w:t>
      </w:r>
      <w:r w:rsidR="00E90425">
        <w:t>скачивает</w:t>
      </w:r>
      <w:r>
        <w:t xml:space="preserve"> из интернета </w:t>
      </w:r>
      <w:r w:rsidR="00E90425">
        <w:t>необходимое</w:t>
      </w:r>
      <w:r>
        <w:t xml:space="preserve"> приложение и устан</w:t>
      </w:r>
      <w:r w:rsidR="00E90425">
        <w:t>авливает</w:t>
      </w:r>
      <w:r>
        <w:t xml:space="preserve"> его. </w:t>
      </w:r>
      <w:r w:rsidR="00CE63EA">
        <w:br w:type="page"/>
      </w:r>
    </w:p>
    <w:p w14:paraId="585C48EA" w14:textId="46DE2E2D" w:rsidR="00CE63EA" w:rsidRDefault="00CE63EA" w:rsidP="00CE63EA">
      <w:pPr>
        <w:pStyle w:val="12"/>
      </w:pPr>
      <w:bookmarkStart w:id="5" w:name="_Toc127458161"/>
      <w:r>
        <w:lastRenderedPageBreak/>
        <w:t xml:space="preserve">3 </w:t>
      </w:r>
      <w:r w:rsidR="007E6DC8">
        <w:t>Тестирование инструментов</w:t>
      </w:r>
      <w:bookmarkEnd w:id="5"/>
    </w:p>
    <w:p w14:paraId="38DEDD6A" w14:textId="5D23E529" w:rsidR="00595374" w:rsidRPr="00595374" w:rsidRDefault="00595374" w:rsidP="00595374">
      <w:pPr>
        <w:pStyle w:val="23"/>
      </w:pPr>
      <w:bookmarkStart w:id="6" w:name="_Toc127458162"/>
      <w:r>
        <w:t>3.1</w:t>
      </w:r>
      <w:bookmarkEnd w:id="6"/>
      <w:r w:rsidR="00F864C7" w:rsidRPr="00F864C7">
        <w:t xml:space="preserve"> Низкоуровневый менеджер пакетов </w:t>
      </w:r>
      <w:proofErr w:type="spellStart"/>
      <w:r w:rsidR="00F864C7" w:rsidRPr="00F864C7">
        <w:rPr>
          <w:lang w:val="en-US"/>
        </w:rPr>
        <w:t>Dpkg</w:t>
      </w:r>
      <w:proofErr w:type="spellEnd"/>
    </w:p>
    <w:p w14:paraId="4276C093" w14:textId="77777777" w:rsidR="00F864C7" w:rsidRDefault="00F864C7" w:rsidP="007E6DC8">
      <w:pPr>
        <w:pStyle w:val="a9"/>
      </w:pPr>
      <w:r w:rsidRPr="00F864C7">
        <w:t xml:space="preserve">Основой системы управления пакетами в </w:t>
      </w:r>
      <w:r w:rsidRPr="00F864C7">
        <w:rPr>
          <w:lang w:val="en-US"/>
        </w:rPr>
        <w:t>Debian</w:t>
      </w:r>
      <w:r w:rsidRPr="00F864C7">
        <w:t xml:space="preserve"> является </w:t>
      </w:r>
      <w:proofErr w:type="spellStart"/>
      <w:r w:rsidRPr="00F864C7">
        <w:rPr>
          <w:lang w:val="en-US"/>
        </w:rPr>
        <w:t>dpkg</w:t>
      </w:r>
      <w:proofErr w:type="spellEnd"/>
      <w:r w:rsidRPr="00F864C7">
        <w:t xml:space="preserve"> - достаточно низкоуровневая утилита, предназначенная для получения информации, установки и удаления пакетов. Назвать ее менеджером пакетов в современном смысле этого слова достаточно затруднительно, </w:t>
      </w:r>
      <w:proofErr w:type="spellStart"/>
      <w:r w:rsidRPr="00F864C7">
        <w:rPr>
          <w:lang w:val="en-US"/>
        </w:rPr>
        <w:t>dpkg</w:t>
      </w:r>
      <w:proofErr w:type="spellEnd"/>
      <w:r w:rsidRPr="00F864C7">
        <w:t xml:space="preserve"> не умеет работать с репозиториями и разрешать зависимости. Но тем не менее этот инструмент достаточно широко используется по сей день и навыки работы с ним необходимо иметь каждому администратору.</w:t>
      </w:r>
    </w:p>
    <w:p w14:paraId="789C2AB9" w14:textId="2B46494C" w:rsidR="007E6DC8" w:rsidRDefault="007E6DC8" w:rsidP="007E6DC8">
      <w:pPr>
        <w:pStyle w:val="a9"/>
        <w:rPr>
          <w:rFonts w:cs="Times New Roman"/>
        </w:rPr>
      </w:pPr>
      <w:r w:rsidRPr="007E6DC8">
        <w:t>Для получения списка пакетов</w:t>
      </w:r>
      <w:r>
        <w:t xml:space="preserve"> используется команда </w:t>
      </w:r>
      <w:proofErr w:type="spellStart"/>
      <w:r w:rsidR="00055FE7" w:rsidRPr="00055FE7">
        <w:rPr>
          <w:rFonts w:ascii="Courier New" w:hAnsi="Courier New" w:cs="Courier New"/>
        </w:rPr>
        <w:t>dpkg</w:t>
      </w:r>
      <w:proofErr w:type="spellEnd"/>
      <w:r w:rsidR="00055FE7" w:rsidRPr="00055FE7">
        <w:rPr>
          <w:rFonts w:ascii="Courier New" w:hAnsi="Courier New" w:cs="Courier New"/>
        </w:rPr>
        <w:t xml:space="preserve"> -l</w:t>
      </w:r>
      <w:r w:rsidR="00055FE7" w:rsidRPr="00055FE7">
        <w:rPr>
          <w:rFonts w:cs="Times New Roman"/>
        </w:rPr>
        <w:t>.</w:t>
      </w:r>
    </w:p>
    <w:p w14:paraId="1DDF61D2" w14:textId="0AAA409B" w:rsidR="00055FE7" w:rsidRDefault="00E6430A" w:rsidP="00055FE7">
      <w:pPr>
        <w:pStyle w:val="a9"/>
        <w:ind w:firstLine="0"/>
        <w:jc w:val="center"/>
      </w:pPr>
      <w:r w:rsidRPr="00E6430A">
        <w:rPr>
          <w:noProof/>
        </w:rPr>
        <w:drawing>
          <wp:inline distT="0" distB="0" distL="0" distR="0" wp14:anchorId="407D2458" wp14:editId="56688E4D">
            <wp:extent cx="5940425" cy="4546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B630" w14:textId="5C8A1C4D" w:rsidR="00055FE7" w:rsidRDefault="00055FE7" w:rsidP="00055FE7">
      <w:pPr>
        <w:pStyle w:val="a9"/>
        <w:ind w:firstLine="0"/>
        <w:jc w:val="center"/>
        <w:rPr>
          <w:rFonts w:ascii="Courier New" w:hAnsi="Courier New" w:cs="Courier New"/>
        </w:rPr>
      </w:pPr>
      <w:r>
        <w:t xml:space="preserve">Рисунок 1 – Вызов команды </w:t>
      </w:r>
      <w:proofErr w:type="spellStart"/>
      <w:r w:rsidRPr="00055FE7">
        <w:rPr>
          <w:rFonts w:ascii="Courier New" w:hAnsi="Courier New" w:cs="Courier New"/>
        </w:rPr>
        <w:t>dpkg</w:t>
      </w:r>
      <w:proofErr w:type="spellEnd"/>
      <w:r w:rsidRPr="00055FE7">
        <w:rPr>
          <w:rFonts w:ascii="Courier New" w:hAnsi="Courier New" w:cs="Courier New"/>
        </w:rPr>
        <w:t xml:space="preserve"> -l</w:t>
      </w:r>
    </w:p>
    <w:p w14:paraId="3017577D" w14:textId="0A84223E" w:rsidR="00055FE7" w:rsidRDefault="00055FE7" w:rsidP="00055FE7">
      <w:pPr>
        <w:pStyle w:val="a9"/>
        <w:ind w:firstLine="0"/>
        <w:jc w:val="center"/>
        <w:rPr>
          <w:rFonts w:ascii="Courier New" w:hAnsi="Courier New" w:cs="Courier New"/>
        </w:rPr>
      </w:pPr>
    </w:p>
    <w:p w14:paraId="4FA07888" w14:textId="7A3A22DC" w:rsidR="00537D7E" w:rsidRPr="00537D7E" w:rsidRDefault="00537D7E" w:rsidP="00537D7E">
      <w:pPr>
        <w:pStyle w:val="a9"/>
      </w:pPr>
      <w:r w:rsidRPr="00537D7E">
        <w:t>В зависимости от количества пакетов в системе, эта команда может породить большой объем вывода.</w:t>
      </w:r>
      <w:r>
        <w:t xml:space="preserve"> Для поиска определенного пакета используется команда </w:t>
      </w:r>
      <w:proofErr w:type="spellStart"/>
      <w:r w:rsidRPr="00537D7E">
        <w:rPr>
          <w:rFonts w:ascii="Courier New" w:hAnsi="Courier New" w:cs="Courier New"/>
        </w:rPr>
        <w:t>dpkg</w:t>
      </w:r>
      <w:proofErr w:type="spellEnd"/>
      <w:r w:rsidRPr="00537D7E">
        <w:rPr>
          <w:rFonts w:ascii="Courier New" w:hAnsi="Courier New" w:cs="Courier New"/>
        </w:rPr>
        <w:t xml:space="preserve"> -l | </w:t>
      </w:r>
      <w:proofErr w:type="spellStart"/>
      <w:r w:rsidRPr="00537D7E">
        <w:rPr>
          <w:rFonts w:ascii="Courier New" w:hAnsi="Courier New" w:cs="Courier New"/>
        </w:rPr>
        <w:t>grep</w:t>
      </w:r>
      <w:proofErr w:type="spellEnd"/>
      <w:r w:rsidRPr="00537D7E">
        <w:rPr>
          <w:rFonts w:ascii="Courier New" w:hAnsi="Courier New" w:cs="Courier New"/>
        </w:rPr>
        <w:t xml:space="preserve"> </w:t>
      </w:r>
      <w:r w:rsidR="00565B0D">
        <w:rPr>
          <w:rFonts w:ascii="Courier New" w:hAnsi="Courier New" w:cs="Courier New"/>
          <w:lang w:val="en-US"/>
        </w:rPr>
        <w:t>bolt</w:t>
      </w:r>
      <w:r>
        <w:t>.</w:t>
      </w:r>
    </w:p>
    <w:p w14:paraId="2C7596EF" w14:textId="7F153607" w:rsidR="00055FE7" w:rsidRDefault="002E15D1" w:rsidP="00055FE7">
      <w:pPr>
        <w:pStyle w:val="a9"/>
        <w:ind w:firstLine="0"/>
        <w:jc w:val="center"/>
        <w:rPr>
          <w:rFonts w:ascii="Courier New" w:hAnsi="Courier New" w:cs="Courier New"/>
        </w:rPr>
      </w:pPr>
      <w:r w:rsidRPr="002E15D1">
        <w:rPr>
          <w:rFonts w:ascii="Courier New" w:hAnsi="Courier New" w:cs="Courier New"/>
          <w:noProof/>
        </w:rPr>
        <w:drawing>
          <wp:inline distT="0" distB="0" distL="0" distR="0" wp14:anchorId="6BC6AE31" wp14:editId="4E11FAB3">
            <wp:extent cx="5940425" cy="7410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0A95" w14:textId="1DE19A9E" w:rsidR="008F73CF" w:rsidRPr="000A73BE" w:rsidRDefault="008F73CF" w:rsidP="008F73CF">
      <w:pPr>
        <w:pStyle w:val="a9"/>
        <w:ind w:firstLine="0"/>
        <w:jc w:val="center"/>
        <w:rPr>
          <w:rFonts w:ascii="Courier New" w:hAnsi="Courier New" w:cs="Courier New"/>
        </w:rPr>
      </w:pPr>
      <w:r>
        <w:t xml:space="preserve">Рисунок </w:t>
      </w:r>
      <w:r w:rsidRPr="008F73CF">
        <w:t>2</w:t>
      </w:r>
      <w:r>
        <w:t xml:space="preserve"> – Вызов команды </w:t>
      </w:r>
      <w:proofErr w:type="spellStart"/>
      <w:r w:rsidRPr="00537D7E">
        <w:rPr>
          <w:rFonts w:ascii="Courier New" w:hAnsi="Courier New" w:cs="Courier New"/>
        </w:rPr>
        <w:t>dpkg</w:t>
      </w:r>
      <w:proofErr w:type="spellEnd"/>
      <w:r w:rsidRPr="00537D7E">
        <w:rPr>
          <w:rFonts w:ascii="Courier New" w:hAnsi="Courier New" w:cs="Courier New"/>
        </w:rPr>
        <w:t xml:space="preserve"> -l | </w:t>
      </w:r>
      <w:proofErr w:type="spellStart"/>
      <w:r w:rsidRPr="00537D7E">
        <w:rPr>
          <w:rFonts w:ascii="Courier New" w:hAnsi="Courier New" w:cs="Courier New"/>
        </w:rPr>
        <w:t>grep</w:t>
      </w:r>
      <w:proofErr w:type="spellEnd"/>
      <w:r w:rsidRPr="00537D7E">
        <w:rPr>
          <w:rFonts w:ascii="Courier New" w:hAnsi="Courier New" w:cs="Courier New"/>
        </w:rPr>
        <w:t xml:space="preserve"> </w:t>
      </w:r>
      <w:r w:rsidR="00565B0D">
        <w:rPr>
          <w:rFonts w:ascii="Courier New" w:hAnsi="Courier New" w:cs="Courier New"/>
          <w:lang w:val="en-US"/>
        </w:rPr>
        <w:t>bolt</w:t>
      </w:r>
    </w:p>
    <w:p w14:paraId="55F8C0C0" w14:textId="37C3F4B8" w:rsidR="00055FE7" w:rsidRDefault="00055FE7" w:rsidP="00055FE7">
      <w:pPr>
        <w:pStyle w:val="a9"/>
        <w:ind w:firstLine="0"/>
        <w:jc w:val="center"/>
      </w:pPr>
    </w:p>
    <w:p w14:paraId="739000DF" w14:textId="7E55E71F" w:rsidR="000C1D7B" w:rsidRPr="000A0FAB" w:rsidRDefault="000A0FAB" w:rsidP="000C1D7B">
      <w:pPr>
        <w:pStyle w:val="a9"/>
      </w:pPr>
      <w:r w:rsidRPr="000A0FAB">
        <w:lastRenderedPageBreak/>
        <w:t xml:space="preserve">Для получения списка файлов, установленных </w:t>
      </w:r>
      <w:r w:rsidR="00850A64" w:rsidRPr="000A0FAB">
        <w:t>пакетом,</w:t>
      </w:r>
      <w:r w:rsidRPr="000A0FAB">
        <w:t xml:space="preserve"> </w:t>
      </w:r>
      <w:r>
        <w:t xml:space="preserve">используется команда </w:t>
      </w:r>
      <w:proofErr w:type="spellStart"/>
      <w:r w:rsidRPr="000A0FAB">
        <w:rPr>
          <w:rFonts w:ascii="Courier New" w:hAnsi="Courier New" w:cs="Courier New"/>
        </w:rPr>
        <w:t>dpkg</w:t>
      </w:r>
      <w:proofErr w:type="spellEnd"/>
      <w:r w:rsidRPr="000A0FAB">
        <w:rPr>
          <w:rFonts w:ascii="Courier New" w:hAnsi="Courier New" w:cs="Courier New"/>
        </w:rPr>
        <w:t xml:space="preserve"> -L </w:t>
      </w:r>
      <w:r w:rsidR="003A0CDA">
        <w:rPr>
          <w:rFonts w:ascii="Courier New" w:hAnsi="Courier New" w:cs="Courier New"/>
          <w:lang w:val="en-US"/>
        </w:rPr>
        <w:t>bolt</w:t>
      </w:r>
      <w:r>
        <w:t>.</w:t>
      </w:r>
    </w:p>
    <w:p w14:paraId="67CA926B" w14:textId="6A94BEC0" w:rsidR="000C1D7B" w:rsidRDefault="00DA67E2" w:rsidP="00055FE7">
      <w:pPr>
        <w:pStyle w:val="a9"/>
        <w:ind w:firstLine="0"/>
        <w:jc w:val="center"/>
      </w:pPr>
      <w:r w:rsidRPr="00DA67E2">
        <w:rPr>
          <w:noProof/>
        </w:rPr>
        <w:drawing>
          <wp:inline distT="0" distB="0" distL="0" distR="0" wp14:anchorId="6766BACB" wp14:editId="46766385">
            <wp:extent cx="5940425" cy="4497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BE5A" w14:textId="2CD9C3D4" w:rsidR="00850A64" w:rsidRDefault="00850A64" w:rsidP="00850A64">
      <w:pPr>
        <w:pStyle w:val="a9"/>
        <w:ind w:firstLine="0"/>
        <w:jc w:val="center"/>
        <w:rPr>
          <w:rFonts w:ascii="Courier New" w:hAnsi="Courier New" w:cs="Courier New"/>
        </w:rPr>
      </w:pPr>
      <w:r>
        <w:t xml:space="preserve">Рисунок </w:t>
      </w:r>
      <w:r w:rsidR="00C31848">
        <w:t>3</w:t>
      </w:r>
      <w:r>
        <w:t xml:space="preserve"> – Вызов команды </w:t>
      </w:r>
      <w:proofErr w:type="spellStart"/>
      <w:r w:rsidRPr="000A0FAB">
        <w:rPr>
          <w:rFonts w:ascii="Courier New" w:hAnsi="Courier New" w:cs="Courier New"/>
        </w:rPr>
        <w:t>dpkg</w:t>
      </w:r>
      <w:proofErr w:type="spellEnd"/>
      <w:r w:rsidRPr="000A0FAB">
        <w:rPr>
          <w:rFonts w:ascii="Courier New" w:hAnsi="Courier New" w:cs="Courier New"/>
        </w:rPr>
        <w:t xml:space="preserve"> -L </w:t>
      </w:r>
      <w:r w:rsidR="003A0CDA">
        <w:rPr>
          <w:rFonts w:ascii="Courier New" w:hAnsi="Courier New" w:cs="Courier New"/>
          <w:lang w:val="en-US"/>
        </w:rPr>
        <w:t>bolt</w:t>
      </w:r>
    </w:p>
    <w:p w14:paraId="1AF89360" w14:textId="4D3A9A93" w:rsidR="00537D7E" w:rsidRDefault="00537D7E" w:rsidP="00055FE7">
      <w:pPr>
        <w:pStyle w:val="a9"/>
        <w:ind w:firstLine="0"/>
        <w:jc w:val="center"/>
      </w:pPr>
    </w:p>
    <w:p w14:paraId="5C48C4EE" w14:textId="0A428A73" w:rsidR="00537D7E" w:rsidRDefault="00F6162D" w:rsidP="00F6162D">
      <w:pPr>
        <w:pStyle w:val="a9"/>
        <w:rPr>
          <w:rFonts w:cs="Times New Roman"/>
        </w:rPr>
      </w:pPr>
      <w:r>
        <w:t xml:space="preserve">Для получения информации о принадлежности </w:t>
      </w:r>
      <w:r w:rsidR="00E46867">
        <w:t xml:space="preserve">определенного файла к пакету используется команда </w:t>
      </w:r>
      <w:proofErr w:type="spellStart"/>
      <w:r w:rsidR="007974A7" w:rsidRPr="007974A7">
        <w:rPr>
          <w:rFonts w:ascii="Courier New" w:hAnsi="Courier New" w:cs="Courier New"/>
        </w:rPr>
        <w:t>dpkg</w:t>
      </w:r>
      <w:proofErr w:type="spellEnd"/>
      <w:r w:rsidR="007974A7" w:rsidRPr="007974A7">
        <w:rPr>
          <w:rFonts w:ascii="Courier New" w:hAnsi="Courier New" w:cs="Courier New"/>
        </w:rPr>
        <w:t xml:space="preserve"> -S /</w:t>
      </w:r>
      <w:proofErr w:type="spellStart"/>
      <w:r w:rsidR="007974A7" w:rsidRPr="007974A7">
        <w:rPr>
          <w:rFonts w:ascii="Courier New" w:hAnsi="Courier New" w:cs="Courier New"/>
        </w:rPr>
        <w:t>etc</w:t>
      </w:r>
      <w:proofErr w:type="spellEnd"/>
      <w:r w:rsidR="007974A7" w:rsidRPr="007974A7">
        <w:rPr>
          <w:rFonts w:ascii="Courier New" w:hAnsi="Courier New" w:cs="Courier New"/>
        </w:rPr>
        <w:t>/</w:t>
      </w:r>
      <w:proofErr w:type="spellStart"/>
      <w:r w:rsidR="007974A7" w:rsidRPr="007974A7">
        <w:rPr>
          <w:rFonts w:ascii="Courier New" w:hAnsi="Courier New" w:cs="Courier New"/>
        </w:rPr>
        <w:t>host.conf</w:t>
      </w:r>
      <w:proofErr w:type="spellEnd"/>
      <w:r w:rsidR="007974A7" w:rsidRPr="007974A7">
        <w:rPr>
          <w:rFonts w:cs="Times New Roman"/>
        </w:rPr>
        <w:t>.</w:t>
      </w:r>
    </w:p>
    <w:p w14:paraId="35C60B69" w14:textId="50757212" w:rsidR="002257DA" w:rsidRPr="007974A7" w:rsidRDefault="002257DA" w:rsidP="00F6162D">
      <w:pPr>
        <w:pStyle w:val="a9"/>
        <w:rPr>
          <w:rFonts w:cs="Times New Roman"/>
        </w:rPr>
      </w:pPr>
      <w:r w:rsidRPr="002257DA">
        <w:rPr>
          <w:rFonts w:cs="Times New Roman"/>
        </w:rPr>
        <w:t>Вывод указывает, что /</w:t>
      </w:r>
      <w:proofErr w:type="spellStart"/>
      <w:r w:rsidRPr="002257DA">
        <w:rPr>
          <w:rFonts w:cs="Times New Roman"/>
        </w:rPr>
        <w:t>etc</w:t>
      </w:r>
      <w:proofErr w:type="spellEnd"/>
      <w:r w:rsidRPr="002257DA">
        <w:rPr>
          <w:rFonts w:cs="Times New Roman"/>
        </w:rPr>
        <w:t>/</w:t>
      </w:r>
      <w:proofErr w:type="spellStart"/>
      <w:r w:rsidRPr="002257DA">
        <w:rPr>
          <w:rFonts w:cs="Times New Roman"/>
        </w:rPr>
        <w:t>host.conf</w:t>
      </w:r>
      <w:proofErr w:type="spellEnd"/>
      <w:r w:rsidRPr="002257DA">
        <w:rPr>
          <w:rFonts w:cs="Times New Roman"/>
        </w:rPr>
        <w:t xml:space="preserve"> принадлежит пакету </w:t>
      </w:r>
      <w:proofErr w:type="spellStart"/>
      <w:r w:rsidRPr="002257DA">
        <w:rPr>
          <w:rFonts w:cs="Times New Roman"/>
        </w:rPr>
        <w:t>base-files</w:t>
      </w:r>
      <w:proofErr w:type="spellEnd"/>
      <w:r w:rsidRPr="002257DA">
        <w:rPr>
          <w:rFonts w:cs="Times New Roman"/>
        </w:rPr>
        <w:t>.</w:t>
      </w:r>
    </w:p>
    <w:p w14:paraId="19B02D71" w14:textId="4DF05C3A" w:rsidR="00537D7E" w:rsidRDefault="00BC5924" w:rsidP="00055FE7">
      <w:pPr>
        <w:pStyle w:val="a9"/>
        <w:ind w:firstLine="0"/>
        <w:jc w:val="center"/>
      </w:pPr>
      <w:r w:rsidRPr="00BC5924">
        <w:rPr>
          <w:noProof/>
        </w:rPr>
        <w:drawing>
          <wp:inline distT="0" distB="0" distL="0" distR="0" wp14:anchorId="190F02D3" wp14:editId="6FEC25C0">
            <wp:extent cx="2943636" cy="676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C694" w14:textId="12FB5F92" w:rsidR="00537D7E" w:rsidRDefault="007974A7" w:rsidP="00055FE7">
      <w:pPr>
        <w:pStyle w:val="a9"/>
        <w:ind w:firstLine="0"/>
        <w:jc w:val="center"/>
      </w:pPr>
      <w:r>
        <w:t xml:space="preserve">Рисунок </w:t>
      </w:r>
      <w:r w:rsidRPr="007974A7">
        <w:t>4</w:t>
      </w:r>
      <w:r>
        <w:t xml:space="preserve"> – Вызов команды </w:t>
      </w:r>
      <w:proofErr w:type="spellStart"/>
      <w:r w:rsidRPr="007974A7">
        <w:rPr>
          <w:rFonts w:ascii="Courier New" w:hAnsi="Courier New" w:cs="Courier New"/>
        </w:rPr>
        <w:t>dpkg</w:t>
      </w:r>
      <w:proofErr w:type="spellEnd"/>
      <w:r w:rsidRPr="007974A7">
        <w:rPr>
          <w:rFonts w:ascii="Courier New" w:hAnsi="Courier New" w:cs="Courier New"/>
        </w:rPr>
        <w:t xml:space="preserve"> -S /</w:t>
      </w:r>
      <w:proofErr w:type="spellStart"/>
      <w:r w:rsidRPr="007974A7">
        <w:rPr>
          <w:rFonts w:ascii="Courier New" w:hAnsi="Courier New" w:cs="Courier New"/>
        </w:rPr>
        <w:t>etc</w:t>
      </w:r>
      <w:proofErr w:type="spellEnd"/>
      <w:r w:rsidRPr="007974A7">
        <w:rPr>
          <w:rFonts w:ascii="Courier New" w:hAnsi="Courier New" w:cs="Courier New"/>
        </w:rPr>
        <w:t>/</w:t>
      </w:r>
      <w:proofErr w:type="spellStart"/>
      <w:r w:rsidRPr="007974A7">
        <w:rPr>
          <w:rFonts w:ascii="Courier New" w:hAnsi="Courier New" w:cs="Courier New"/>
        </w:rPr>
        <w:t>host.conf</w:t>
      </w:r>
      <w:proofErr w:type="spellEnd"/>
    </w:p>
    <w:p w14:paraId="33E54C35" w14:textId="7EA94DEA" w:rsidR="00537D7E" w:rsidRDefault="00537D7E" w:rsidP="00055FE7">
      <w:pPr>
        <w:pStyle w:val="a9"/>
        <w:ind w:firstLine="0"/>
        <w:jc w:val="center"/>
      </w:pPr>
    </w:p>
    <w:p w14:paraId="401F00D8" w14:textId="6847EF8B" w:rsidR="00537D7E" w:rsidRDefault="008C763C" w:rsidP="007974A7">
      <w:pPr>
        <w:pStyle w:val="a9"/>
      </w:pPr>
      <w:r>
        <w:t xml:space="preserve">Команда </w:t>
      </w:r>
      <w:proofErr w:type="spellStart"/>
      <w:r w:rsidRPr="008C763C">
        <w:t>sudo</w:t>
      </w:r>
      <w:proofErr w:type="spellEnd"/>
      <w:r w:rsidRPr="008C763C">
        <w:t xml:space="preserve"> </w:t>
      </w:r>
      <w:proofErr w:type="spellStart"/>
      <w:r w:rsidRPr="008C763C">
        <w:t>dpkg</w:t>
      </w:r>
      <w:proofErr w:type="spellEnd"/>
      <w:r w:rsidRPr="008C763C">
        <w:t xml:space="preserve"> -i</w:t>
      </w:r>
      <w:r>
        <w:t xml:space="preserve"> позволяет устанавливать локальный </w:t>
      </w:r>
      <w:r w:rsidRPr="008C763C">
        <w:t>.</w:t>
      </w:r>
      <w:r>
        <w:rPr>
          <w:lang w:val="en-US"/>
        </w:rPr>
        <w:t>deb</w:t>
      </w:r>
      <w:r w:rsidRPr="008C763C">
        <w:t xml:space="preserve"> </w:t>
      </w:r>
      <w:r>
        <w:t>файлы.</w:t>
      </w:r>
    </w:p>
    <w:p w14:paraId="2ABDA766" w14:textId="184B8FA0" w:rsidR="008C763C" w:rsidRPr="008C763C" w:rsidRDefault="008C763C" w:rsidP="007974A7">
      <w:pPr>
        <w:pStyle w:val="a9"/>
        <w:rPr>
          <w:rFonts w:ascii="Courier New" w:hAnsi="Courier New" w:cs="Courier New"/>
          <w:lang w:val="en-US"/>
        </w:rPr>
      </w:pPr>
      <w:proofErr w:type="spellStart"/>
      <w:r w:rsidRPr="008C763C">
        <w:rPr>
          <w:rFonts w:ascii="Courier New" w:hAnsi="Courier New" w:cs="Courier New"/>
          <w:lang w:val="en-US"/>
        </w:rPr>
        <w:t>sudo</w:t>
      </w:r>
      <w:proofErr w:type="spellEnd"/>
      <w:r w:rsidRPr="008C763C">
        <w:rPr>
          <w:rFonts w:ascii="Courier New" w:hAnsi="Courier New" w:cs="Courier New"/>
          <w:lang w:val="en-US"/>
        </w:rPr>
        <w:t xml:space="preserve"> </w:t>
      </w:r>
      <w:proofErr w:type="spellStart"/>
      <w:r w:rsidRPr="008C763C">
        <w:rPr>
          <w:rFonts w:ascii="Courier New" w:hAnsi="Courier New" w:cs="Courier New"/>
          <w:lang w:val="en-US"/>
        </w:rPr>
        <w:t>dpkg</w:t>
      </w:r>
      <w:proofErr w:type="spellEnd"/>
      <w:r w:rsidRPr="008C763C">
        <w:rPr>
          <w:rFonts w:ascii="Courier New" w:hAnsi="Courier New" w:cs="Courier New"/>
          <w:lang w:val="en-US"/>
        </w:rPr>
        <w:t xml:space="preserve"> -i </w:t>
      </w:r>
      <w:r w:rsidR="00270589">
        <w:rPr>
          <w:rFonts w:ascii="Courier New" w:hAnsi="Courier New" w:cs="Courier New"/>
          <w:lang w:val="en-US"/>
        </w:rPr>
        <w:t>/</w:t>
      </w:r>
      <w:proofErr w:type="spellStart"/>
      <w:r w:rsidR="00270589">
        <w:rPr>
          <w:rFonts w:ascii="Courier New" w:hAnsi="Courier New" w:cs="Courier New"/>
          <w:lang w:val="en-US"/>
        </w:rPr>
        <w:t>etc</w:t>
      </w:r>
      <w:proofErr w:type="spellEnd"/>
      <w:r w:rsidR="00270589">
        <w:rPr>
          <w:rFonts w:ascii="Courier New" w:hAnsi="Courier New" w:cs="Courier New"/>
          <w:lang w:val="en-US"/>
        </w:rPr>
        <w:t>/</w:t>
      </w:r>
      <w:r w:rsidR="003522DF" w:rsidRPr="003522DF">
        <w:rPr>
          <w:rFonts w:ascii="Courier New" w:hAnsi="Courier New" w:cs="Courier New"/>
          <w:lang w:val="en-US"/>
        </w:rPr>
        <w:t>zip_3.0-12_amd64</w:t>
      </w:r>
      <w:r w:rsidRPr="008C763C">
        <w:rPr>
          <w:rFonts w:ascii="Courier New" w:hAnsi="Courier New" w:cs="Courier New"/>
          <w:lang w:val="en-US"/>
        </w:rPr>
        <w:t>.deb</w:t>
      </w:r>
    </w:p>
    <w:p w14:paraId="0F19AF37" w14:textId="4DAFECE7" w:rsidR="00270589" w:rsidRPr="00270589" w:rsidRDefault="00270589" w:rsidP="00270589">
      <w:pPr>
        <w:pStyle w:val="a9"/>
      </w:pPr>
      <w:r>
        <w:t xml:space="preserve">Удаление пакета выполняется с помощью команды </w:t>
      </w:r>
      <w:proofErr w:type="spellStart"/>
      <w:r w:rsidRPr="00270589">
        <w:rPr>
          <w:rFonts w:ascii="Courier New" w:hAnsi="Courier New" w:cs="Courier New"/>
        </w:rPr>
        <w:t>sudo</w:t>
      </w:r>
      <w:proofErr w:type="spellEnd"/>
      <w:r w:rsidRPr="00270589">
        <w:rPr>
          <w:rFonts w:ascii="Courier New" w:hAnsi="Courier New" w:cs="Courier New"/>
        </w:rPr>
        <w:t xml:space="preserve"> </w:t>
      </w:r>
      <w:proofErr w:type="spellStart"/>
      <w:r w:rsidRPr="00270589">
        <w:rPr>
          <w:rFonts w:ascii="Courier New" w:hAnsi="Courier New" w:cs="Courier New"/>
        </w:rPr>
        <w:t>dpkg</w:t>
      </w:r>
      <w:proofErr w:type="spellEnd"/>
      <w:r w:rsidRPr="00270589">
        <w:rPr>
          <w:rFonts w:ascii="Courier New" w:hAnsi="Courier New" w:cs="Courier New"/>
        </w:rPr>
        <w:t xml:space="preserve"> -r</w:t>
      </w:r>
      <w:r>
        <w:t>.</w:t>
      </w:r>
    </w:p>
    <w:p w14:paraId="6A6A2730" w14:textId="1E2D362F" w:rsidR="007974A7" w:rsidRPr="00270589" w:rsidRDefault="00270589" w:rsidP="00270589">
      <w:pPr>
        <w:pStyle w:val="a9"/>
      </w:pPr>
      <w:proofErr w:type="spellStart"/>
      <w:r w:rsidRPr="00270589">
        <w:rPr>
          <w:rFonts w:ascii="Courier New" w:hAnsi="Courier New" w:cs="Courier New"/>
        </w:rPr>
        <w:t>sudo</w:t>
      </w:r>
      <w:proofErr w:type="spellEnd"/>
      <w:r w:rsidRPr="00270589">
        <w:rPr>
          <w:rFonts w:ascii="Courier New" w:hAnsi="Courier New" w:cs="Courier New"/>
        </w:rPr>
        <w:t xml:space="preserve"> </w:t>
      </w:r>
      <w:proofErr w:type="spellStart"/>
      <w:r w:rsidRPr="00270589">
        <w:rPr>
          <w:rFonts w:ascii="Courier New" w:hAnsi="Courier New" w:cs="Courier New"/>
        </w:rPr>
        <w:t>dpkg</w:t>
      </w:r>
      <w:proofErr w:type="spellEnd"/>
      <w:r w:rsidRPr="00270589">
        <w:rPr>
          <w:rFonts w:ascii="Courier New" w:hAnsi="Courier New" w:cs="Courier New"/>
        </w:rPr>
        <w:t xml:space="preserve"> -r </w:t>
      </w:r>
      <w:r w:rsidRPr="00270589">
        <w:rPr>
          <w:rFonts w:ascii="Courier New" w:hAnsi="Courier New" w:cs="Courier New"/>
          <w:lang w:val="en-US"/>
        </w:rPr>
        <w:t>zip</w:t>
      </w:r>
      <w:r>
        <w:t>.</w:t>
      </w:r>
    </w:p>
    <w:p w14:paraId="39C45C26" w14:textId="518E5724" w:rsidR="007974A7" w:rsidRDefault="007974A7" w:rsidP="00055FE7">
      <w:pPr>
        <w:pStyle w:val="a9"/>
        <w:ind w:firstLine="0"/>
        <w:jc w:val="center"/>
      </w:pPr>
    </w:p>
    <w:p w14:paraId="5CB1F21E" w14:textId="4050562F" w:rsidR="003C5337" w:rsidRPr="003C5337" w:rsidRDefault="00E32892" w:rsidP="00E32892">
      <w:pPr>
        <w:pStyle w:val="23"/>
      </w:pPr>
      <w:bookmarkStart w:id="7" w:name="_Toc127458163"/>
      <w:r>
        <w:t xml:space="preserve">3.2 </w:t>
      </w:r>
      <w:r w:rsidRPr="00E32892">
        <w:t>Пакетный менеджер APT</w:t>
      </w:r>
      <w:bookmarkEnd w:id="7"/>
    </w:p>
    <w:p w14:paraId="1268D54A" w14:textId="77777777" w:rsidR="001E5074" w:rsidRDefault="001E5074" w:rsidP="001E5074">
      <w:pPr>
        <w:pStyle w:val="a9"/>
      </w:pPr>
      <w:r>
        <w:t xml:space="preserve">Настоящим пакетным менеджером в </w:t>
      </w:r>
      <w:proofErr w:type="spellStart"/>
      <w:r>
        <w:t>Debain</w:t>
      </w:r>
      <w:proofErr w:type="spellEnd"/>
      <w:r>
        <w:t xml:space="preserve"> является APT (Advanced </w:t>
      </w:r>
      <w:proofErr w:type="spellStart"/>
      <w:r>
        <w:t>Package</w:t>
      </w:r>
      <w:proofErr w:type="spellEnd"/>
      <w:r>
        <w:t xml:space="preserve"> Tool, Улучшенный инструмент для работы с пакетами), который умеет работать с репозиториями, разрешать зависимости и взаимодействовать с </w:t>
      </w:r>
      <w:proofErr w:type="spellStart"/>
      <w:r>
        <w:t>dpkg</w:t>
      </w:r>
      <w:proofErr w:type="spellEnd"/>
      <w:r>
        <w:t>, которая, собственно, и занимается установкой пакетов.</w:t>
      </w:r>
    </w:p>
    <w:p w14:paraId="6F95935F" w14:textId="6C0FAC2F" w:rsidR="00EB493E" w:rsidRDefault="001E5074" w:rsidP="00EB493E">
      <w:pPr>
        <w:pStyle w:val="a9"/>
      </w:pPr>
      <w:r>
        <w:lastRenderedPageBreak/>
        <w:t xml:space="preserve">Перед началом работы с </w:t>
      </w:r>
      <w:proofErr w:type="spellStart"/>
      <w:r>
        <w:t>apt</w:t>
      </w:r>
      <w:proofErr w:type="spellEnd"/>
      <w:r>
        <w:t xml:space="preserve"> необходимо обновить внутренний список пакетов менеджера</w:t>
      </w:r>
      <w:r w:rsidR="00EB493E" w:rsidRPr="00EB493E">
        <w:t>.</w:t>
      </w:r>
    </w:p>
    <w:p w14:paraId="273D7822" w14:textId="77777777" w:rsidR="00EB493E" w:rsidRDefault="00EB493E" w:rsidP="00EB493E">
      <w:pPr>
        <w:pStyle w:val="a9"/>
      </w:pPr>
      <w:r>
        <w:t xml:space="preserve">Команда </w:t>
      </w:r>
      <w:proofErr w:type="spellStart"/>
      <w:r w:rsidRPr="007F1159">
        <w:t>sudo</w:t>
      </w:r>
      <w:proofErr w:type="spellEnd"/>
      <w:r w:rsidRPr="007F1159">
        <w:t xml:space="preserve"> </w:t>
      </w:r>
      <w:proofErr w:type="spellStart"/>
      <w:r w:rsidRPr="007F1159">
        <w:t>apt-get</w:t>
      </w:r>
      <w:proofErr w:type="spellEnd"/>
      <w:r w:rsidRPr="007F1159">
        <w:t xml:space="preserve"> </w:t>
      </w:r>
      <w:proofErr w:type="spellStart"/>
      <w:r w:rsidRPr="007F1159">
        <w:t>update</w:t>
      </w:r>
      <w:proofErr w:type="spellEnd"/>
      <w:r>
        <w:t xml:space="preserve"> обновляет локальный индекс пакетов до последних изменений в репозиториях.</w:t>
      </w:r>
    </w:p>
    <w:p w14:paraId="7C367CA0" w14:textId="77777777" w:rsidR="00EB493E" w:rsidRPr="003059DF" w:rsidRDefault="00EB493E" w:rsidP="00EB493E">
      <w:pPr>
        <w:pStyle w:val="a9"/>
        <w:rPr>
          <w:rFonts w:ascii="Courier New" w:hAnsi="Courier New" w:cs="Courier New"/>
        </w:rPr>
      </w:pPr>
      <w:proofErr w:type="spellStart"/>
      <w:r w:rsidRPr="003059DF">
        <w:rPr>
          <w:rFonts w:ascii="Courier New" w:hAnsi="Courier New" w:cs="Courier New"/>
        </w:rPr>
        <w:t>sudo</w:t>
      </w:r>
      <w:proofErr w:type="spellEnd"/>
      <w:r w:rsidRPr="003059DF">
        <w:rPr>
          <w:rFonts w:ascii="Courier New" w:hAnsi="Courier New" w:cs="Courier New"/>
        </w:rPr>
        <w:t xml:space="preserve"> </w:t>
      </w:r>
      <w:proofErr w:type="spellStart"/>
      <w:r w:rsidRPr="003059DF">
        <w:rPr>
          <w:rFonts w:ascii="Courier New" w:hAnsi="Courier New" w:cs="Courier New"/>
        </w:rPr>
        <w:t>apt-get</w:t>
      </w:r>
      <w:proofErr w:type="spellEnd"/>
      <w:r w:rsidRPr="003059DF">
        <w:rPr>
          <w:rFonts w:ascii="Courier New" w:hAnsi="Courier New" w:cs="Courier New"/>
        </w:rPr>
        <w:t xml:space="preserve"> </w:t>
      </w:r>
      <w:proofErr w:type="spellStart"/>
      <w:r w:rsidRPr="003059DF">
        <w:rPr>
          <w:rFonts w:ascii="Courier New" w:hAnsi="Courier New" w:cs="Courier New"/>
        </w:rPr>
        <w:t>update</w:t>
      </w:r>
      <w:proofErr w:type="spellEnd"/>
    </w:p>
    <w:p w14:paraId="515802E1" w14:textId="77777777" w:rsidR="00EB493E" w:rsidRPr="008E0CFE" w:rsidRDefault="00EB493E" w:rsidP="00EB493E">
      <w:pPr>
        <w:pStyle w:val="a9"/>
        <w:ind w:firstLine="0"/>
        <w:jc w:val="center"/>
      </w:pPr>
      <w:r w:rsidRPr="009F4B62">
        <w:rPr>
          <w:noProof/>
        </w:rPr>
        <w:drawing>
          <wp:inline distT="0" distB="0" distL="0" distR="0" wp14:anchorId="4C604BFD" wp14:editId="2550017A">
            <wp:extent cx="5940425" cy="41382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5C36" w14:textId="6FE25E7E" w:rsidR="00EB493E" w:rsidRPr="003059DF" w:rsidRDefault="00EB493E" w:rsidP="00EB493E">
      <w:pPr>
        <w:pStyle w:val="a9"/>
        <w:ind w:firstLine="0"/>
        <w:jc w:val="center"/>
        <w:rPr>
          <w:rFonts w:ascii="Courier New" w:hAnsi="Courier New" w:cs="Courier New"/>
        </w:rPr>
      </w:pPr>
      <w:r>
        <w:t>Рисунок</w:t>
      </w:r>
      <w:r w:rsidRPr="003059DF">
        <w:t xml:space="preserve"> </w:t>
      </w:r>
      <w:r w:rsidR="00184633">
        <w:t>5</w:t>
      </w:r>
      <w:r w:rsidRPr="003059DF">
        <w:t xml:space="preserve"> – </w:t>
      </w:r>
      <w:r>
        <w:t>Вызов</w:t>
      </w:r>
      <w:r w:rsidRPr="003059DF">
        <w:t xml:space="preserve"> </w:t>
      </w:r>
      <w:r>
        <w:t>команды</w:t>
      </w:r>
      <w:r w:rsidRPr="003059DF">
        <w:t xml:space="preserve"> </w:t>
      </w:r>
      <w:proofErr w:type="spellStart"/>
      <w:r w:rsidRPr="003059DF">
        <w:rPr>
          <w:rFonts w:ascii="Courier New" w:hAnsi="Courier New" w:cs="Courier New"/>
          <w:lang w:val="en-US"/>
        </w:rPr>
        <w:t>sudo</w:t>
      </w:r>
      <w:proofErr w:type="spellEnd"/>
      <w:r w:rsidRPr="003059DF">
        <w:rPr>
          <w:rFonts w:ascii="Courier New" w:hAnsi="Courier New" w:cs="Courier New"/>
        </w:rPr>
        <w:t xml:space="preserve"> </w:t>
      </w:r>
      <w:r w:rsidRPr="003059DF">
        <w:rPr>
          <w:rFonts w:ascii="Courier New" w:hAnsi="Courier New" w:cs="Courier New"/>
          <w:lang w:val="en-US"/>
        </w:rPr>
        <w:t>apt</w:t>
      </w:r>
      <w:r w:rsidRPr="003059DF">
        <w:rPr>
          <w:rFonts w:ascii="Courier New" w:hAnsi="Courier New" w:cs="Courier New"/>
        </w:rPr>
        <w:t>-</w:t>
      </w:r>
      <w:r w:rsidRPr="003059DF">
        <w:rPr>
          <w:rFonts w:ascii="Courier New" w:hAnsi="Courier New" w:cs="Courier New"/>
          <w:lang w:val="en-US"/>
        </w:rPr>
        <w:t>get</w:t>
      </w:r>
      <w:r w:rsidRPr="003059DF">
        <w:rPr>
          <w:rFonts w:ascii="Courier New" w:hAnsi="Courier New" w:cs="Courier New"/>
        </w:rPr>
        <w:t xml:space="preserve"> </w:t>
      </w:r>
      <w:r w:rsidRPr="003059DF">
        <w:rPr>
          <w:rFonts w:ascii="Courier New" w:hAnsi="Courier New" w:cs="Courier New"/>
          <w:lang w:val="en-US"/>
        </w:rPr>
        <w:t>update</w:t>
      </w:r>
    </w:p>
    <w:p w14:paraId="3CA561BA" w14:textId="77777777" w:rsidR="00EB493E" w:rsidRPr="003059DF" w:rsidRDefault="00EB493E" w:rsidP="00EB493E">
      <w:pPr>
        <w:pStyle w:val="a9"/>
        <w:ind w:firstLine="0"/>
        <w:jc w:val="center"/>
      </w:pPr>
    </w:p>
    <w:p w14:paraId="2FA2FBCE" w14:textId="77777777" w:rsidR="00EB493E" w:rsidRPr="00AE6F71" w:rsidRDefault="00EB493E" w:rsidP="00EB493E">
      <w:pPr>
        <w:pStyle w:val="a9"/>
      </w:pPr>
      <w:r>
        <w:t xml:space="preserve">Для обновления системы используется команда </w:t>
      </w:r>
      <w:proofErr w:type="spellStart"/>
      <w:r w:rsidRPr="00AE6F71">
        <w:rPr>
          <w:rFonts w:ascii="Courier New" w:hAnsi="Courier New" w:cs="Courier New"/>
        </w:rPr>
        <w:t>sudo</w:t>
      </w:r>
      <w:proofErr w:type="spellEnd"/>
      <w:r w:rsidRPr="00AE6F71">
        <w:rPr>
          <w:rFonts w:ascii="Courier New" w:hAnsi="Courier New" w:cs="Courier New"/>
        </w:rPr>
        <w:t xml:space="preserve"> </w:t>
      </w:r>
      <w:proofErr w:type="spellStart"/>
      <w:r w:rsidRPr="00AE6F71">
        <w:rPr>
          <w:rFonts w:ascii="Courier New" w:hAnsi="Courier New" w:cs="Courier New"/>
        </w:rPr>
        <w:t>apt-get</w:t>
      </w:r>
      <w:proofErr w:type="spellEnd"/>
      <w:r w:rsidRPr="00AE6F71">
        <w:rPr>
          <w:rFonts w:ascii="Courier New" w:hAnsi="Courier New" w:cs="Courier New"/>
        </w:rPr>
        <w:t xml:space="preserve"> </w:t>
      </w:r>
      <w:proofErr w:type="spellStart"/>
      <w:r w:rsidRPr="00AE6F71">
        <w:rPr>
          <w:rFonts w:ascii="Courier New" w:hAnsi="Courier New" w:cs="Courier New"/>
        </w:rPr>
        <w:t>upgrade</w:t>
      </w:r>
      <w:proofErr w:type="spellEnd"/>
      <w:r>
        <w:t>.</w:t>
      </w:r>
    </w:p>
    <w:p w14:paraId="1AA2E282" w14:textId="77777777" w:rsidR="00EB493E" w:rsidRPr="002260C0" w:rsidRDefault="00EB493E" w:rsidP="00EB493E">
      <w:pPr>
        <w:pStyle w:val="a9"/>
        <w:ind w:firstLine="0"/>
        <w:jc w:val="center"/>
        <w:rPr>
          <w:lang w:val="en-US"/>
        </w:rPr>
      </w:pPr>
      <w:r w:rsidRPr="009F4B62">
        <w:rPr>
          <w:noProof/>
          <w:lang w:val="en-US"/>
        </w:rPr>
        <w:drawing>
          <wp:inline distT="0" distB="0" distL="0" distR="0" wp14:anchorId="095573A0" wp14:editId="2E416D7C">
            <wp:extent cx="5940425" cy="1088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5271" w14:textId="497D2885" w:rsidR="00EB493E" w:rsidRDefault="00EB493E" w:rsidP="00EB493E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  <w:r>
        <w:t>Рисунок</w:t>
      </w:r>
      <w:r w:rsidRPr="002260C0">
        <w:rPr>
          <w:lang w:val="en-US"/>
        </w:rPr>
        <w:t xml:space="preserve"> </w:t>
      </w:r>
      <w:r w:rsidR="00184633" w:rsidRPr="00184633">
        <w:rPr>
          <w:lang w:val="en-US"/>
        </w:rPr>
        <w:t>6</w:t>
      </w:r>
      <w:r w:rsidRPr="002260C0">
        <w:rPr>
          <w:lang w:val="en-US"/>
        </w:rPr>
        <w:t xml:space="preserve"> – </w:t>
      </w:r>
      <w:r>
        <w:t>Вызов</w:t>
      </w:r>
      <w:r w:rsidRPr="002260C0">
        <w:rPr>
          <w:lang w:val="en-US"/>
        </w:rPr>
        <w:t xml:space="preserve"> </w:t>
      </w:r>
      <w:r>
        <w:t>команды</w:t>
      </w:r>
      <w:r w:rsidRPr="002260C0">
        <w:rPr>
          <w:lang w:val="en-US"/>
        </w:rPr>
        <w:t xml:space="preserve"> </w:t>
      </w:r>
      <w:proofErr w:type="spellStart"/>
      <w:r w:rsidRPr="002260C0">
        <w:rPr>
          <w:rFonts w:ascii="Courier New" w:hAnsi="Courier New" w:cs="Courier New"/>
          <w:lang w:val="en-US"/>
        </w:rPr>
        <w:t>sudo</w:t>
      </w:r>
      <w:proofErr w:type="spellEnd"/>
      <w:r w:rsidRPr="002260C0">
        <w:rPr>
          <w:rFonts w:ascii="Courier New" w:hAnsi="Courier New" w:cs="Courier New"/>
          <w:lang w:val="en-US"/>
        </w:rPr>
        <w:t xml:space="preserve"> apt-get upgrade</w:t>
      </w:r>
    </w:p>
    <w:p w14:paraId="20CA4E85" w14:textId="77777777" w:rsidR="007C33EE" w:rsidRDefault="007C33EE" w:rsidP="00EB493E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</w:p>
    <w:p w14:paraId="2DAC42AE" w14:textId="34EC1B84" w:rsidR="001E5074" w:rsidRDefault="006D58B2" w:rsidP="006D58B2">
      <w:pPr>
        <w:pStyle w:val="a9"/>
      </w:pPr>
      <w:r w:rsidRPr="006D58B2">
        <w:t>Это безопасный способ обновления, при котором обновляются только установленные пакеты и не происходит установки новых пакетов, если они затрагивают текущие версии, также не удаляются убранные из репозитория пакеты.</w:t>
      </w:r>
    </w:p>
    <w:p w14:paraId="60E8762F" w14:textId="77777777" w:rsidR="006D58B2" w:rsidRPr="006D58B2" w:rsidRDefault="006D58B2" w:rsidP="006D58B2">
      <w:pPr>
        <w:pStyle w:val="a9"/>
      </w:pPr>
    </w:p>
    <w:p w14:paraId="62541070" w14:textId="4E87459A" w:rsidR="0004730D" w:rsidRPr="0004730D" w:rsidRDefault="0004730D" w:rsidP="0004730D">
      <w:pPr>
        <w:pStyle w:val="a9"/>
      </w:pPr>
      <w:r w:rsidRPr="0004730D">
        <w:t xml:space="preserve">Установка пакетов с использованием инструмента </w:t>
      </w:r>
      <w:proofErr w:type="spellStart"/>
      <w:r w:rsidRPr="0004730D">
        <w:rPr>
          <w:rFonts w:ascii="Courier New" w:hAnsi="Courier New" w:cs="Courier New"/>
        </w:rPr>
        <w:t>apt</w:t>
      </w:r>
      <w:proofErr w:type="spellEnd"/>
      <w:r w:rsidRPr="0004730D">
        <w:rPr>
          <w:rFonts w:ascii="Courier New" w:hAnsi="Courier New" w:cs="Courier New"/>
        </w:rPr>
        <w:t xml:space="preserve"> </w:t>
      </w:r>
      <w:proofErr w:type="spellStart"/>
      <w:r w:rsidRPr="0004730D">
        <w:rPr>
          <w:rFonts w:ascii="Courier New" w:hAnsi="Courier New" w:cs="Courier New"/>
        </w:rPr>
        <w:t>install</w:t>
      </w:r>
      <w:proofErr w:type="spellEnd"/>
      <w:r w:rsidRPr="0004730D">
        <w:rPr>
          <w:rFonts w:ascii="Courier New" w:hAnsi="Courier New" w:cs="Courier New"/>
        </w:rPr>
        <w:t xml:space="preserve"> </w:t>
      </w:r>
      <w:r w:rsidR="008E62FB">
        <w:rPr>
          <w:rFonts w:ascii="Courier New" w:hAnsi="Courier New" w:cs="Courier New"/>
          <w:lang w:val="en-US"/>
        </w:rPr>
        <w:t>zip</w:t>
      </w:r>
      <w:r>
        <w:t>.</w:t>
      </w:r>
    </w:p>
    <w:p w14:paraId="289966BF" w14:textId="0AC79131" w:rsidR="007974A7" w:rsidRDefault="008E62FB" w:rsidP="00055FE7">
      <w:pPr>
        <w:pStyle w:val="a9"/>
        <w:ind w:firstLine="0"/>
        <w:jc w:val="center"/>
      </w:pPr>
      <w:r w:rsidRPr="008E62FB">
        <w:rPr>
          <w:noProof/>
        </w:rPr>
        <w:lastRenderedPageBreak/>
        <w:drawing>
          <wp:inline distT="0" distB="0" distL="0" distR="0" wp14:anchorId="2519CC82" wp14:editId="530F64C8">
            <wp:extent cx="4645025" cy="3475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2111" cy="34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B21A" w14:textId="43025C87" w:rsidR="005842A5" w:rsidRPr="008E62FB" w:rsidRDefault="005842A5" w:rsidP="005842A5">
      <w:pPr>
        <w:pStyle w:val="a9"/>
        <w:ind w:firstLine="0"/>
        <w:jc w:val="center"/>
        <w:rPr>
          <w:rFonts w:ascii="Courier New" w:hAnsi="Courier New" w:cs="Courier New"/>
        </w:rPr>
      </w:pPr>
      <w:r>
        <w:t>Рисунок</w:t>
      </w:r>
      <w:r w:rsidRPr="008E62FB">
        <w:t xml:space="preserve"> </w:t>
      </w:r>
      <w:r w:rsidR="00184633">
        <w:t>7</w:t>
      </w:r>
      <w:r w:rsidRPr="008E62FB">
        <w:t xml:space="preserve"> – </w:t>
      </w:r>
      <w:r>
        <w:t>Вызов</w:t>
      </w:r>
      <w:r w:rsidRPr="008E62FB">
        <w:t xml:space="preserve"> </w:t>
      </w:r>
      <w:r>
        <w:t>команды</w:t>
      </w:r>
      <w:r w:rsidRPr="008E62FB">
        <w:t xml:space="preserve"> </w:t>
      </w:r>
      <w:r w:rsidRPr="005842A5">
        <w:rPr>
          <w:rFonts w:ascii="Courier New" w:hAnsi="Courier New" w:cs="Courier New"/>
          <w:lang w:val="en-US"/>
        </w:rPr>
        <w:t>apt</w:t>
      </w:r>
      <w:r w:rsidRPr="008E62FB">
        <w:rPr>
          <w:rFonts w:ascii="Courier New" w:hAnsi="Courier New" w:cs="Courier New"/>
        </w:rPr>
        <w:t xml:space="preserve"> </w:t>
      </w:r>
      <w:r w:rsidRPr="005842A5">
        <w:rPr>
          <w:rFonts w:ascii="Courier New" w:hAnsi="Courier New" w:cs="Courier New"/>
          <w:lang w:val="en-US"/>
        </w:rPr>
        <w:t>install</w:t>
      </w:r>
      <w:r w:rsidRPr="008E62FB">
        <w:rPr>
          <w:rFonts w:ascii="Courier New" w:hAnsi="Courier New" w:cs="Courier New"/>
        </w:rPr>
        <w:t xml:space="preserve"> </w:t>
      </w:r>
      <w:r w:rsidR="008E62FB">
        <w:rPr>
          <w:rFonts w:ascii="Courier New" w:hAnsi="Courier New" w:cs="Courier New"/>
          <w:lang w:val="en-US"/>
        </w:rPr>
        <w:t>zip</w:t>
      </w:r>
    </w:p>
    <w:p w14:paraId="33CBE1F1" w14:textId="2FA7ABA0" w:rsidR="003C5337" w:rsidRPr="008E62FB" w:rsidRDefault="003C5337" w:rsidP="00055FE7">
      <w:pPr>
        <w:pStyle w:val="a9"/>
        <w:ind w:firstLine="0"/>
        <w:jc w:val="center"/>
      </w:pPr>
    </w:p>
    <w:p w14:paraId="4E6FE121" w14:textId="680385F8" w:rsidR="003C5337" w:rsidRPr="00C03596" w:rsidRDefault="00C03596" w:rsidP="00C03596">
      <w:pPr>
        <w:pStyle w:val="a9"/>
        <w:rPr>
          <w:rFonts w:cs="Times New Roman"/>
        </w:rPr>
      </w:pPr>
      <w:r>
        <w:t xml:space="preserve">Удаление предметов с помощью пакета </w:t>
      </w:r>
      <w:proofErr w:type="spellStart"/>
      <w:r w:rsidRPr="00C03596">
        <w:rPr>
          <w:rFonts w:ascii="Courier New" w:hAnsi="Courier New" w:cs="Courier New"/>
        </w:rPr>
        <w:t>sudo</w:t>
      </w:r>
      <w:proofErr w:type="spellEnd"/>
      <w:r w:rsidRPr="00C03596">
        <w:rPr>
          <w:rFonts w:ascii="Courier New" w:hAnsi="Courier New" w:cs="Courier New"/>
        </w:rPr>
        <w:t xml:space="preserve"> </w:t>
      </w:r>
      <w:proofErr w:type="spellStart"/>
      <w:r w:rsidRPr="00C03596">
        <w:rPr>
          <w:rFonts w:ascii="Courier New" w:hAnsi="Courier New" w:cs="Courier New"/>
        </w:rPr>
        <w:t>apt-get</w:t>
      </w:r>
      <w:proofErr w:type="spellEnd"/>
      <w:r w:rsidRPr="00C03596">
        <w:rPr>
          <w:rFonts w:ascii="Courier New" w:hAnsi="Courier New" w:cs="Courier New"/>
        </w:rPr>
        <w:t xml:space="preserve"> </w:t>
      </w:r>
      <w:proofErr w:type="spellStart"/>
      <w:r w:rsidRPr="00C03596">
        <w:rPr>
          <w:rFonts w:ascii="Courier New" w:hAnsi="Courier New" w:cs="Courier New"/>
        </w:rPr>
        <w:t>remove</w:t>
      </w:r>
      <w:proofErr w:type="spellEnd"/>
      <w:r w:rsidRPr="00C03596">
        <w:rPr>
          <w:rFonts w:ascii="Courier New" w:hAnsi="Courier New" w:cs="Courier New"/>
        </w:rPr>
        <w:t xml:space="preserve"> </w:t>
      </w:r>
      <w:r w:rsidR="008E62FB">
        <w:rPr>
          <w:rFonts w:ascii="Courier New" w:hAnsi="Courier New" w:cs="Courier New"/>
          <w:lang w:val="en-US"/>
        </w:rPr>
        <w:t>zip</w:t>
      </w:r>
      <w:r>
        <w:rPr>
          <w:rFonts w:cs="Times New Roman"/>
        </w:rPr>
        <w:t>.</w:t>
      </w:r>
    </w:p>
    <w:p w14:paraId="380BFC75" w14:textId="711ED76F" w:rsidR="00C03596" w:rsidRPr="00C03596" w:rsidRDefault="0072204D" w:rsidP="00055FE7">
      <w:pPr>
        <w:pStyle w:val="a9"/>
        <w:ind w:firstLine="0"/>
        <w:jc w:val="center"/>
      </w:pPr>
      <w:r w:rsidRPr="0072204D">
        <w:rPr>
          <w:noProof/>
        </w:rPr>
        <w:drawing>
          <wp:inline distT="0" distB="0" distL="0" distR="0" wp14:anchorId="473BBCA1" wp14:editId="217D92B1">
            <wp:extent cx="5940425" cy="1050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F2FA" w14:textId="5B256FF9" w:rsidR="00C03596" w:rsidRPr="00C0783D" w:rsidRDefault="00C03596" w:rsidP="00C03596">
      <w:pPr>
        <w:pStyle w:val="a9"/>
        <w:ind w:firstLine="0"/>
        <w:jc w:val="center"/>
        <w:rPr>
          <w:rFonts w:ascii="Courier New" w:hAnsi="Courier New" w:cs="Courier New"/>
        </w:rPr>
      </w:pPr>
      <w:r>
        <w:t>Рисунок</w:t>
      </w:r>
      <w:r w:rsidRPr="00C0783D">
        <w:t xml:space="preserve"> </w:t>
      </w:r>
      <w:r w:rsidR="00184633">
        <w:t>8</w:t>
      </w:r>
      <w:r w:rsidRPr="00C0783D">
        <w:t xml:space="preserve"> – </w:t>
      </w:r>
      <w:r>
        <w:t>Вызов</w:t>
      </w:r>
      <w:r w:rsidRPr="00C0783D">
        <w:t xml:space="preserve"> </w:t>
      </w:r>
      <w:r>
        <w:t>команды</w:t>
      </w:r>
      <w:r w:rsidRPr="00C0783D">
        <w:t xml:space="preserve"> </w:t>
      </w:r>
      <w:proofErr w:type="spellStart"/>
      <w:r w:rsidRPr="00C03596">
        <w:rPr>
          <w:rFonts w:ascii="Courier New" w:hAnsi="Courier New" w:cs="Courier New"/>
          <w:lang w:val="en-US"/>
        </w:rPr>
        <w:t>sudo</w:t>
      </w:r>
      <w:proofErr w:type="spellEnd"/>
      <w:r w:rsidRPr="00C0783D">
        <w:rPr>
          <w:rFonts w:ascii="Courier New" w:hAnsi="Courier New" w:cs="Courier New"/>
        </w:rPr>
        <w:t xml:space="preserve"> </w:t>
      </w:r>
      <w:r w:rsidRPr="00C03596">
        <w:rPr>
          <w:rFonts w:ascii="Courier New" w:hAnsi="Courier New" w:cs="Courier New"/>
          <w:lang w:val="en-US"/>
        </w:rPr>
        <w:t>apt</w:t>
      </w:r>
      <w:r w:rsidRPr="00C0783D">
        <w:rPr>
          <w:rFonts w:ascii="Courier New" w:hAnsi="Courier New" w:cs="Courier New"/>
        </w:rPr>
        <w:t>-</w:t>
      </w:r>
      <w:r w:rsidRPr="00C03596">
        <w:rPr>
          <w:rFonts w:ascii="Courier New" w:hAnsi="Courier New" w:cs="Courier New"/>
          <w:lang w:val="en-US"/>
        </w:rPr>
        <w:t>get</w:t>
      </w:r>
      <w:r w:rsidRPr="00C0783D">
        <w:rPr>
          <w:rFonts w:ascii="Courier New" w:hAnsi="Courier New" w:cs="Courier New"/>
        </w:rPr>
        <w:t xml:space="preserve"> </w:t>
      </w:r>
      <w:r w:rsidRPr="00C03596">
        <w:rPr>
          <w:rFonts w:ascii="Courier New" w:hAnsi="Courier New" w:cs="Courier New"/>
          <w:lang w:val="en-US"/>
        </w:rPr>
        <w:t>remove</w:t>
      </w:r>
      <w:r w:rsidRPr="00C0783D">
        <w:rPr>
          <w:rFonts w:ascii="Courier New" w:hAnsi="Courier New" w:cs="Courier New"/>
        </w:rPr>
        <w:t xml:space="preserve"> </w:t>
      </w:r>
      <w:r w:rsidR="008E62FB">
        <w:rPr>
          <w:rFonts w:ascii="Courier New" w:hAnsi="Courier New" w:cs="Courier New"/>
          <w:lang w:val="en-US"/>
        </w:rPr>
        <w:t>zip</w:t>
      </w:r>
    </w:p>
    <w:p w14:paraId="54D706A4" w14:textId="0B2BC9BB" w:rsidR="00C03596" w:rsidRPr="00C0783D" w:rsidRDefault="00C03596" w:rsidP="00055FE7">
      <w:pPr>
        <w:pStyle w:val="a9"/>
        <w:ind w:firstLine="0"/>
        <w:jc w:val="center"/>
      </w:pPr>
    </w:p>
    <w:p w14:paraId="25ED39D5" w14:textId="62B932AC" w:rsidR="003C5337" w:rsidRDefault="00954528" w:rsidP="00954528">
      <w:pPr>
        <w:pStyle w:val="a9"/>
      </w:pPr>
      <w:r w:rsidRPr="00954528">
        <w:t>Это удалит сам пакет, но оставит его конфигурационные файлы (если они были изменены) и прочие данные. Для полного удаления пакета со всеми его данными используйте другую команду:</w:t>
      </w:r>
    </w:p>
    <w:p w14:paraId="75D9CB38" w14:textId="48789AA1" w:rsidR="00954528" w:rsidRDefault="00BD5E10" w:rsidP="00954528">
      <w:pPr>
        <w:pStyle w:val="a9"/>
        <w:rPr>
          <w:rFonts w:ascii="Courier New" w:hAnsi="Courier New" w:cs="Courier New"/>
        </w:rPr>
      </w:pPr>
      <w:proofErr w:type="spellStart"/>
      <w:r w:rsidRPr="00BD5E10">
        <w:rPr>
          <w:rFonts w:ascii="Courier New" w:hAnsi="Courier New" w:cs="Courier New"/>
        </w:rPr>
        <w:t>apt</w:t>
      </w:r>
      <w:proofErr w:type="spellEnd"/>
      <w:r w:rsidRPr="00BD5E10">
        <w:rPr>
          <w:rFonts w:ascii="Courier New" w:hAnsi="Courier New" w:cs="Courier New"/>
        </w:rPr>
        <w:t xml:space="preserve"> </w:t>
      </w:r>
      <w:proofErr w:type="spellStart"/>
      <w:r w:rsidRPr="00BD5E10">
        <w:rPr>
          <w:rFonts w:ascii="Courier New" w:hAnsi="Courier New" w:cs="Courier New"/>
        </w:rPr>
        <w:t>purge</w:t>
      </w:r>
      <w:proofErr w:type="spellEnd"/>
      <w:r w:rsidRPr="00BD5E10">
        <w:rPr>
          <w:rFonts w:ascii="Courier New" w:hAnsi="Courier New" w:cs="Courier New"/>
        </w:rPr>
        <w:t xml:space="preserve"> </w:t>
      </w:r>
      <w:proofErr w:type="spellStart"/>
      <w:r w:rsidRPr="00BD5E10">
        <w:rPr>
          <w:rFonts w:ascii="Courier New" w:hAnsi="Courier New" w:cs="Courier New"/>
        </w:rPr>
        <w:t>имя_пакета</w:t>
      </w:r>
      <w:proofErr w:type="spellEnd"/>
    </w:p>
    <w:p w14:paraId="55D0EC8D" w14:textId="77777777" w:rsidR="00BD5E10" w:rsidRPr="00BD5E10" w:rsidRDefault="00BD5E10" w:rsidP="00954528">
      <w:pPr>
        <w:pStyle w:val="a9"/>
        <w:rPr>
          <w:rFonts w:ascii="Courier New" w:hAnsi="Courier New" w:cs="Courier New"/>
        </w:rPr>
      </w:pPr>
    </w:p>
    <w:p w14:paraId="15E082A2" w14:textId="735199EE" w:rsidR="00AE6F71" w:rsidRPr="00BF4F3A" w:rsidRDefault="00BF4F3A" w:rsidP="00BF4F3A">
      <w:pPr>
        <w:pStyle w:val="a9"/>
        <w:rPr>
          <w:rFonts w:cs="Times New Roman"/>
        </w:rPr>
      </w:pPr>
      <w:r>
        <w:t xml:space="preserve">Вызов справки пакетного менеджера осуществляется командой </w:t>
      </w:r>
      <w:proofErr w:type="spellStart"/>
      <w:r w:rsidRPr="00BF4F3A">
        <w:rPr>
          <w:rFonts w:ascii="Courier New" w:hAnsi="Courier New" w:cs="Courier New"/>
        </w:rPr>
        <w:t>apt-get</w:t>
      </w:r>
      <w:proofErr w:type="spellEnd"/>
      <w:r w:rsidRPr="00BF4F3A">
        <w:rPr>
          <w:rFonts w:ascii="Courier New" w:hAnsi="Courier New" w:cs="Courier New"/>
        </w:rPr>
        <w:t xml:space="preserve"> </w:t>
      </w:r>
      <w:proofErr w:type="spellStart"/>
      <w:r w:rsidRPr="00BF4F3A">
        <w:rPr>
          <w:rFonts w:ascii="Courier New" w:hAnsi="Courier New" w:cs="Courier New"/>
        </w:rPr>
        <w:t>help</w:t>
      </w:r>
      <w:proofErr w:type="spellEnd"/>
      <w:r>
        <w:rPr>
          <w:rFonts w:cs="Times New Roman"/>
        </w:rPr>
        <w:t>.</w:t>
      </w:r>
    </w:p>
    <w:p w14:paraId="75BF681F" w14:textId="0CD7D35F" w:rsidR="002260C0" w:rsidRPr="00EB5515" w:rsidRDefault="009F4B62" w:rsidP="00055FE7">
      <w:pPr>
        <w:pStyle w:val="a9"/>
        <w:ind w:firstLine="0"/>
        <w:jc w:val="center"/>
        <w:rPr>
          <w:lang w:val="en-US"/>
        </w:rPr>
      </w:pPr>
      <w:r w:rsidRPr="009F4B62">
        <w:rPr>
          <w:noProof/>
          <w:lang w:val="en-US"/>
        </w:rPr>
        <w:lastRenderedPageBreak/>
        <w:drawing>
          <wp:inline distT="0" distB="0" distL="0" distR="0" wp14:anchorId="4ED48CCC" wp14:editId="1550F411">
            <wp:extent cx="5940425" cy="44659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A94" w14:textId="4BDC63F8" w:rsidR="002260C0" w:rsidRPr="00EB5515" w:rsidRDefault="00EB5515" w:rsidP="00055FE7">
      <w:pPr>
        <w:pStyle w:val="a9"/>
        <w:ind w:firstLine="0"/>
        <w:jc w:val="center"/>
      </w:pPr>
      <w:r>
        <w:t>Рисунок</w:t>
      </w:r>
      <w:r w:rsidRPr="00EB5515">
        <w:t xml:space="preserve"> </w:t>
      </w:r>
      <w:r w:rsidR="00E7534E">
        <w:t>9</w:t>
      </w:r>
      <w:r w:rsidRPr="00EB5515">
        <w:t xml:space="preserve"> – </w:t>
      </w:r>
      <w:r>
        <w:t>Вызов</w:t>
      </w:r>
      <w:r w:rsidRPr="00EB5515">
        <w:t xml:space="preserve"> </w:t>
      </w:r>
      <w:r>
        <w:t>команды</w:t>
      </w:r>
      <w:r w:rsidRPr="00EB5515">
        <w:t xml:space="preserve"> </w:t>
      </w:r>
      <w:proofErr w:type="spellStart"/>
      <w:r w:rsidRPr="00BF4F3A">
        <w:rPr>
          <w:rFonts w:ascii="Courier New" w:hAnsi="Courier New" w:cs="Courier New"/>
        </w:rPr>
        <w:t>apt-get</w:t>
      </w:r>
      <w:proofErr w:type="spellEnd"/>
      <w:r w:rsidRPr="00BF4F3A">
        <w:rPr>
          <w:rFonts w:ascii="Courier New" w:hAnsi="Courier New" w:cs="Courier New"/>
        </w:rPr>
        <w:t xml:space="preserve"> </w:t>
      </w:r>
      <w:proofErr w:type="spellStart"/>
      <w:r w:rsidRPr="00BF4F3A">
        <w:rPr>
          <w:rFonts w:ascii="Courier New" w:hAnsi="Courier New" w:cs="Courier New"/>
        </w:rPr>
        <w:t>help</w:t>
      </w:r>
      <w:proofErr w:type="spellEnd"/>
    </w:p>
    <w:p w14:paraId="60F55FE6" w14:textId="5C30AC31" w:rsidR="00AE6F71" w:rsidRDefault="00AE6F71" w:rsidP="00055FE7">
      <w:pPr>
        <w:pStyle w:val="a9"/>
        <w:ind w:firstLine="0"/>
        <w:jc w:val="center"/>
      </w:pPr>
    </w:p>
    <w:p w14:paraId="524AAE17" w14:textId="63989908" w:rsidR="00EB5515" w:rsidRPr="00AD30E0" w:rsidRDefault="00A20FF0" w:rsidP="00A20FF0">
      <w:pPr>
        <w:pStyle w:val="23"/>
      </w:pPr>
      <w:bookmarkStart w:id="8" w:name="_Toc127458164"/>
      <w:r w:rsidRPr="00AD30E0">
        <w:t xml:space="preserve">3.2 </w:t>
      </w:r>
      <w:r w:rsidR="00C57337">
        <w:rPr>
          <w:lang w:val="en-US"/>
        </w:rPr>
        <w:t>A</w:t>
      </w:r>
      <w:r w:rsidR="00C57337" w:rsidRPr="00C57337">
        <w:rPr>
          <w:lang w:val="en-US"/>
        </w:rPr>
        <w:t>ptitude</w:t>
      </w:r>
      <w:bookmarkEnd w:id="8"/>
    </w:p>
    <w:p w14:paraId="3ED6E7A1" w14:textId="398EE3D8" w:rsidR="00AD30E0" w:rsidRPr="00AD30E0" w:rsidRDefault="00AD30E0" w:rsidP="00EE27EF">
      <w:pPr>
        <w:pStyle w:val="a9"/>
      </w:pPr>
      <w:proofErr w:type="spellStart"/>
      <w:r w:rsidRPr="00AD30E0">
        <w:t>Aptitude</w:t>
      </w:r>
      <w:proofErr w:type="spellEnd"/>
      <w:r w:rsidRPr="00AD30E0">
        <w:t xml:space="preserve"> является текстовым интерфейсом для пакетной системы </w:t>
      </w:r>
      <w:proofErr w:type="spellStart"/>
      <w:r w:rsidRPr="00AD30E0">
        <w:t>Debian</w:t>
      </w:r>
      <w:proofErr w:type="spellEnd"/>
      <w:r w:rsidRPr="00AD30E0">
        <w:t xml:space="preserve"> GNU/Linux.</w:t>
      </w:r>
    </w:p>
    <w:p w14:paraId="6BAB71FB" w14:textId="04FB10CA" w:rsidR="00EB5515" w:rsidRDefault="00AD30E0" w:rsidP="00AD30E0">
      <w:pPr>
        <w:pStyle w:val="a9"/>
      </w:pPr>
      <w:r w:rsidRPr="00AD30E0">
        <w:t>Он позволяет пользователю просматривать список пакетов и выполнять такие задачи по</w:t>
      </w:r>
      <w:r>
        <w:t xml:space="preserve"> </w:t>
      </w:r>
      <w:r w:rsidRPr="00AD30E0">
        <w:t>управлению пакетами как установка, обновление и удаление пакетов. Действия могут быть</w:t>
      </w:r>
      <w:r>
        <w:t xml:space="preserve"> </w:t>
      </w:r>
      <w:r w:rsidRPr="00AD30E0">
        <w:t>выполнены из визуального интерфейса или из командной строки.</w:t>
      </w:r>
    </w:p>
    <w:p w14:paraId="2EBFD081" w14:textId="70420671" w:rsidR="00DE0E54" w:rsidRDefault="00B854C3" w:rsidP="00B854C3">
      <w:pPr>
        <w:pStyle w:val="a9"/>
      </w:pPr>
      <w:proofErr w:type="spellStart"/>
      <w:r w:rsidRPr="00DE0E54">
        <w:t>I</w:t>
      </w:r>
      <w:r w:rsidR="00DE0E54" w:rsidRPr="00DE0E54">
        <w:t>nstall</w:t>
      </w:r>
      <w:proofErr w:type="spellEnd"/>
      <w:r w:rsidRPr="00B854C3">
        <w:t xml:space="preserve"> </w:t>
      </w:r>
      <w:r>
        <w:t>–</w:t>
      </w:r>
      <w:r w:rsidR="00DE0E54" w:rsidRPr="00DE0E54">
        <w:t xml:space="preserve"> установить один или несколько пакетов</w:t>
      </w:r>
      <w:r w:rsidR="00DE0E54">
        <w:t>.</w:t>
      </w:r>
    </w:p>
    <w:p w14:paraId="64D336FF" w14:textId="556CB409" w:rsidR="00DE0E54" w:rsidRPr="00DE0E54" w:rsidRDefault="00DE0E54" w:rsidP="00DE0E54">
      <w:pPr>
        <w:pStyle w:val="a9"/>
        <w:rPr>
          <w:rFonts w:ascii="Courier New" w:hAnsi="Courier New" w:cs="Courier New"/>
        </w:rPr>
      </w:pPr>
      <w:proofErr w:type="spellStart"/>
      <w:r w:rsidRPr="00DE0E54">
        <w:rPr>
          <w:rFonts w:ascii="Courier New" w:hAnsi="Courier New" w:cs="Courier New"/>
        </w:rPr>
        <w:t>aptitude</w:t>
      </w:r>
      <w:proofErr w:type="spellEnd"/>
      <w:r w:rsidRPr="00DE0E54">
        <w:rPr>
          <w:rFonts w:ascii="Courier New" w:hAnsi="Courier New" w:cs="Courier New"/>
        </w:rPr>
        <w:t xml:space="preserve"> </w:t>
      </w:r>
      <w:proofErr w:type="spellStart"/>
      <w:r w:rsidRPr="00DE0E54">
        <w:rPr>
          <w:rFonts w:ascii="Courier New" w:hAnsi="Courier New" w:cs="Courier New"/>
        </w:rPr>
        <w:t>install</w:t>
      </w:r>
      <w:proofErr w:type="spellEnd"/>
      <w:r w:rsidRPr="00DE0E54">
        <w:rPr>
          <w:rFonts w:ascii="Courier New" w:hAnsi="Courier New" w:cs="Courier New"/>
        </w:rPr>
        <w:t xml:space="preserve"> </w:t>
      </w:r>
      <w:proofErr w:type="spellStart"/>
      <w:r w:rsidRPr="00DE0E54">
        <w:rPr>
          <w:rFonts w:ascii="Courier New" w:hAnsi="Courier New" w:cs="Courier New"/>
        </w:rPr>
        <w:t>apt</w:t>
      </w:r>
      <w:proofErr w:type="spellEnd"/>
      <w:r w:rsidRPr="00DE0E54">
        <w:rPr>
          <w:rFonts w:ascii="Courier New" w:hAnsi="Courier New" w:cs="Courier New"/>
        </w:rPr>
        <w:t>=0.3.1</w:t>
      </w:r>
    </w:p>
    <w:p w14:paraId="696E19F3" w14:textId="7F452C97" w:rsidR="00EB5515" w:rsidRDefault="00DE0E54" w:rsidP="00055FE7">
      <w:pPr>
        <w:pStyle w:val="a9"/>
        <w:ind w:firstLine="0"/>
        <w:jc w:val="center"/>
      </w:pPr>
      <w:r w:rsidRPr="00DE0E54">
        <w:rPr>
          <w:noProof/>
        </w:rPr>
        <w:drawing>
          <wp:inline distT="0" distB="0" distL="0" distR="0" wp14:anchorId="1BCC86F5" wp14:editId="13996318">
            <wp:extent cx="5940425" cy="7823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5CF0" w14:textId="08C96D33" w:rsidR="00DE0E54" w:rsidRPr="00DE0E54" w:rsidRDefault="00DE0E54" w:rsidP="00DE0E54">
      <w:pPr>
        <w:pStyle w:val="a9"/>
        <w:rPr>
          <w:rFonts w:ascii="Courier New" w:hAnsi="Courier New" w:cs="Courier New"/>
          <w:lang w:val="en-US"/>
        </w:rPr>
      </w:pPr>
      <w:r>
        <w:t>Рисунок</w:t>
      </w:r>
      <w:r w:rsidRPr="00DE0E54">
        <w:rPr>
          <w:lang w:val="en-US"/>
        </w:rPr>
        <w:t xml:space="preserve"> 1</w:t>
      </w:r>
      <w:r w:rsidR="00E7534E" w:rsidRPr="00E7534E">
        <w:rPr>
          <w:lang w:val="en-US"/>
        </w:rPr>
        <w:t>0</w:t>
      </w:r>
      <w:r w:rsidRPr="00DE0E54">
        <w:rPr>
          <w:lang w:val="en-US"/>
        </w:rPr>
        <w:t xml:space="preserve"> – </w:t>
      </w:r>
      <w:r>
        <w:t>Вызов</w:t>
      </w:r>
      <w:r w:rsidRPr="00DE0E54">
        <w:rPr>
          <w:lang w:val="en-US"/>
        </w:rPr>
        <w:t xml:space="preserve"> </w:t>
      </w:r>
      <w:r>
        <w:t>команды</w:t>
      </w:r>
      <w:r w:rsidRPr="00DE0E54">
        <w:rPr>
          <w:lang w:val="en-US"/>
        </w:rPr>
        <w:t xml:space="preserve"> </w:t>
      </w:r>
      <w:r w:rsidRPr="00DE0E54">
        <w:rPr>
          <w:rFonts w:ascii="Courier New" w:hAnsi="Courier New" w:cs="Courier New"/>
          <w:lang w:val="en-US"/>
        </w:rPr>
        <w:t>aptitude install apt=0.3.1</w:t>
      </w:r>
    </w:p>
    <w:p w14:paraId="35A06C79" w14:textId="4AC052DB" w:rsidR="00DE0E54" w:rsidRDefault="00DE0E54" w:rsidP="00DE0E54">
      <w:pPr>
        <w:pStyle w:val="a9"/>
        <w:ind w:firstLine="0"/>
        <w:jc w:val="center"/>
        <w:rPr>
          <w:lang w:val="en-US"/>
        </w:rPr>
      </w:pPr>
    </w:p>
    <w:p w14:paraId="4F376836" w14:textId="65917A14" w:rsidR="00DE0E54" w:rsidRDefault="00DE0E54" w:rsidP="00DE0E54">
      <w:pPr>
        <w:pStyle w:val="a9"/>
      </w:pPr>
      <w:proofErr w:type="spellStart"/>
      <w:r w:rsidRPr="00DE0E54">
        <w:t>remove</w:t>
      </w:r>
      <w:proofErr w:type="spellEnd"/>
      <w:r w:rsidRPr="00DE0E54">
        <w:t xml:space="preserve">, </w:t>
      </w:r>
      <w:proofErr w:type="spellStart"/>
      <w:r w:rsidRPr="00DE0E54">
        <w:t>purge</w:t>
      </w:r>
      <w:proofErr w:type="spellEnd"/>
      <w:r w:rsidRPr="00DE0E54">
        <w:t xml:space="preserve">, </w:t>
      </w:r>
      <w:proofErr w:type="spellStart"/>
      <w:r w:rsidRPr="00DE0E54">
        <w:t>reinstall</w:t>
      </w:r>
      <w:proofErr w:type="spellEnd"/>
      <w:r w:rsidR="00B854C3" w:rsidRPr="00B854C3">
        <w:t xml:space="preserve"> </w:t>
      </w:r>
      <w:r w:rsidR="00B854C3">
        <w:t>–</w:t>
      </w:r>
      <w:r w:rsidR="00B854C3" w:rsidRPr="00B854C3">
        <w:t xml:space="preserve"> </w:t>
      </w:r>
      <w:r w:rsidR="00B854C3">
        <w:t>э</w:t>
      </w:r>
      <w:r w:rsidR="00B854C3" w:rsidRPr="00B854C3">
        <w:t>ти команды аналогичны «установке», но применяют указанное действие ко всем пакетам, указанным в командной строке, для которых оно не переопределено.</w:t>
      </w:r>
    </w:p>
    <w:p w14:paraId="6F0126C1" w14:textId="1CBC0384" w:rsidR="004C4857" w:rsidRPr="004C4857" w:rsidRDefault="004C4857" w:rsidP="004C4857">
      <w:pPr>
        <w:pStyle w:val="a9"/>
      </w:pPr>
      <w:r w:rsidRPr="004C4857">
        <w:t>Например, «</w:t>
      </w:r>
      <w:proofErr w:type="spellStart"/>
      <w:r w:rsidRPr="004C4857">
        <w:rPr>
          <w:rFonts w:ascii="Courier New" w:hAnsi="Courier New" w:cs="Courier New"/>
        </w:rPr>
        <w:t>aptitude</w:t>
      </w:r>
      <w:proofErr w:type="spellEnd"/>
      <w:r w:rsidRPr="004C4857">
        <w:rPr>
          <w:rFonts w:ascii="Courier New" w:hAnsi="Courier New" w:cs="Courier New"/>
        </w:rPr>
        <w:t xml:space="preserve"> </w:t>
      </w:r>
      <w:proofErr w:type="spellStart"/>
      <w:r w:rsidRPr="004C4857">
        <w:rPr>
          <w:rFonts w:ascii="Courier New" w:hAnsi="Courier New" w:cs="Courier New"/>
        </w:rPr>
        <w:t>remove</w:t>
      </w:r>
      <w:proofErr w:type="spellEnd"/>
      <w:r w:rsidRPr="004C4857">
        <w:rPr>
          <w:rFonts w:ascii="Courier New" w:hAnsi="Courier New" w:cs="Courier New"/>
        </w:rPr>
        <w:t xml:space="preserve"> '~</w:t>
      </w:r>
      <w:proofErr w:type="spellStart"/>
      <w:r w:rsidRPr="004C4857">
        <w:rPr>
          <w:rFonts w:ascii="Courier New" w:hAnsi="Courier New" w:cs="Courier New"/>
        </w:rPr>
        <w:t>ndeity</w:t>
      </w:r>
      <w:proofErr w:type="spellEnd"/>
      <w:r w:rsidRPr="004C4857">
        <w:rPr>
          <w:rFonts w:ascii="Courier New" w:hAnsi="Courier New" w:cs="Courier New"/>
        </w:rPr>
        <w:t>'</w:t>
      </w:r>
      <w:r w:rsidRPr="004C4857">
        <w:t>» удалит все пакеты, чье имя содержит «</w:t>
      </w:r>
      <w:proofErr w:type="spellStart"/>
      <w:r w:rsidRPr="004C4857">
        <w:t>deity</w:t>
      </w:r>
      <w:proofErr w:type="spellEnd"/>
      <w:r w:rsidRPr="004C4857">
        <w:t>».</w:t>
      </w:r>
    </w:p>
    <w:p w14:paraId="7006FB37" w14:textId="0E186D7C" w:rsidR="00DE0E54" w:rsidRPr="00B854C3" w:rsidRDefault="004C4857" w:rsidP="00055FE7">
      <w:pPr>
        <w:pStyle w:val="a9"/>
        <w:ind w:firstLine="0"/>
        <w:jc w:val="center"/>
      </w:pPr>
      <w:r w:rsidRPr="004C4857">
        <w:rPr>
          <w:noProof/>
        </w:rPr>
        <w:lastRenderedPageBreak/>
        <w:drawing>
          <wp:inline distT="0" distB="0" distL="0" distR="0" wp14:anchorId="5A2CEC2A" wp14:editId="710F8078">
            <wp:extent cx="4409636" cy="1746413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671" cy="17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113C" w14:textId="6809038A" w:rsidR="00DE0E54" w:rsidRPr="004C4857" w:rsidRDefault="004C4857" w:rsidP="00055FE7">
      <w:pPr>
        <w:pStyle w:val="a9"/>
        <w:ind w:firstLine="0"/>
        <w:jc w:val="center"/>
      </w:pPr>
      <w:r>
        <w:t>Рисунок</w:t>
      </w:r>
      <w:r w:rsidRPr="004C4857">
        <w:t xml:space="preserve"> 1</w:t>
      </w:r>
      <w:r w:rsidR="00E7534E">
        <w:t>1</w:t>
      </w:r>
      <w:r w:rsidRPr="004C4857">
        <w:t xml:space="preserve"> – </w:t>
      </w:r>
      <w:r>
        <w:t>Вызов</w:t>
      </w:r>
      <w:r w:rsidRPr="004C4857">
        <w:t xml:space="preserve"> </w:t>
      </w:r>
      <w:r>
        <w:t>команды</w:t>
      </w:r>
      <w:r w:rsidRPr="004C4857"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remove</w:t>
      </w:r>
      <w:r w:rsidRPr="004C4857">
        <w:rPr>
          <w:rFonts w:ascii="Courier New" w:hAnsi="Courier New" w:cs="Courier New"/>
        </w:rPr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nmap</w:t>
      </w:r>
      <w:proofErr w:type="spellEnd"/>
    </w:p>
    <w:p w14:paraId="42AD1493" w14:textId="07AC3EE6" w:rsidR="00DE0E54" w:rsidRDefault="00DE0E54" w:rsidP="00055FE7">
      <w:pPr>
        <w:pStyle w:val="a9"/>
        <w:ind w:firstLine="0"/>
        <w:jc w:val="center"/>
      </w:pPr>
    </w:p>
    <w:p w14:paraId="75F5AB8F" w14:textId="6FB43FCC" w:rsidR="004C4857" w:rsidRPr="004C4857" w:rsidRDefault="004C4857" w:rsidP="004C4857">
      <w:pPr>
        <w:pStyle w:val="a9"/>
      </w:pPr>
      <w:r>
        <w:t>Update</w:t>
      </w:r>
      <w:r w:rsidRPr="004C4857">
        <w:t xml:space="preserve"> </w:t>
      </w:r>
      <w:r>
        <w:t>–</w:t>
      </w:r>
      <w:r w:rsidRPr="004C4857">
        <w:t xml:space="preserve"> </w:t>
      </w:r>
      <w:r>
        <w:t xml:space="preserve">обновляет список доступных пакетов из источников </w:t>
      </w:r>
      <w:proofErr w:type="spellStart"/>
      <w:r>
        <w:t>apt</w:t>
      </w:r>
      <w:proofErr w:type="spellEnd"/>
      <w:r>
        <w:t xml:space="preserve"> (это эквивалентно «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»).</w:t>
      </w:r>
    </w:p>
    <w:p w14:paraId="22534237" w14:textId="57D9F512" w:rsidR="004C4857" w:rsidRDefault="004C4857" w:rsidP="00055FE7">
      <w:pPr>
        <w:pStyle w:val="a9"/>
        <w:ind w:firstLine="0"/>
        <w:jc w:val="center"/>
      </w:pPr>
      <w:r w:rsidRPr="004C4857">
        <w:rPr>
          <w:noProof/>
        </w:rPr>
        <w:drawing>
          <wp:inline distT="0" distB="0" distL="0" distR="0" wp14:anchorId="5F9BA01C" wp14:editId="743382A3">
            <wp:extent cx="4751900" cy="1100225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5093" cy="11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6B82" w14:textId="04A8DD24" w:rsidR="004C4857" w:rsidRPr="00F57D7E" w:rsidRDefault="004C4857" w:rsidP="004C4857">
      <w:pPr>
        <w:pStyle w:val="a9"/>
        <w:ind w:firstLine="0"/>
        <w:jc w:val="center"/>
      </w:pPr>
      <w:r>
        <w:t>Рисунок</w:t>
      </w:r>
      <w:r w:rsidRPr="004C4857">
        <w:t xml:space="preserve"> 1</w:t>
      </w:r>
      <w:r w:rsidR="00E7534E">
        <w:t>2</w:t>
      </w:r>
      <w:r w:rsidRPr="004C4857">
        <w:t xml:space="preserve"> – </w:t>
      </w:r>
      <w:r>
        <w:t>Вызов</w:t>
      </w:r>
      <w:r w:rsidRPr="004C4857">
        <w:t xml:space="preserve"> </w:t>
      </w:r>
      <w:r>
        <w:t>команды</w:t>
      </w:r>
      <w:r w:rsidRPr="004C4857"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4C4857">
        <w:rPr>
          <w:rFonts w:ascii="Courier New" w:hAnsi="Courier New" w:cs="Courier New"/>
        </w:rPr>
        <w:t xml:space="preserve"> </w:t>
      </w:r>
      <w:r w:rsidR="00F57D7E">
        <w:rPr>
          <w:rFonts w:ascii="Courier New" w:hAnsi="Courier New" w:cs="Courier New"/>
          <w:lang w:val="en-US"/>
        </w:rPr>
        <w:t>update</w:t>
      </w:r>
    </w:p>
    <w:p w14:paraId="378FEE0E" w14:textId="4E1E2C44" w:rsidR="004C4857" w:rsidRDefault="004C4857" w:rsidP="00055FE7">
      <w:pPr>
        <w:pStyle w:val="a9"/>
        <w:ind w:firstLine="0"/>
        <w:jc w:val="center"/>
      </w:pPr>
    </w:p>
    <w:p w14:paraId="76950258" w14:textId="7DD03F39" w:rsidR="00E46026" w:rsidRPr="00E46026" w:rsidRDefault="00E46026" w:rsidP="004D31BD">
      <w:pPr>
        <w:pStyle w:val="a9"/>
        <w:ind w:firstLine="0"/>
        <w:jc w:val="center"/>
      </w:pPr>
      <w:proofErr w:type="spellStart"/>
      <w:r>
        <w:t>safe-upgrade</w:t>
      </w:r>
      <w:proofErr w:type="spellEnd"/>
      <w:r>
        <w:t xml:space="preserve"> – обновляет установленные пакеты до их наиболее свежих версий. Установленные пакеты не будут удалены до тех пор, пока они не станут неиспользуемыми.</w:t>
      </w:r>
      <w:r w:rsidRPr="00E46026">
        <w:rPr>
          <w:noProof/>
        </w:rPr>
        <w:t xml:space="preserve"> </w:t>
      </w:r>
      <w:r w:rsidRPr="00E46026">
        <w:rPr>
          <w:noProof/>
        </w:rPr>
        <w:drawing>
          <wp:inline distT="0" distB="0" distL="0" distR="0" wp14:anchorId="58CCA6B1" wp14:editId="5203786F">
            <wp:extent cx="5413731" cy="64062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0187" cy="6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2EAA" w14:textId="56317FB3" w:rsidR="00E46026" w:rsidRPr="00F57D7E" w:rsidRDefault="00E46026" w:rsidP="00E46026">
      <w:pPr>
        <w:pStyle w:val="a9"/>
        <w:ind w:firstLine="0"/>
        <w:jc w:val="center"/>
      </w:pPr>
      <w:r>
        <w:t>Рисунок</w:t>
      </w:r>
      <w:r w:rsidRPr="004C4857">
        <w:t xml:space="preserve"> 1</w:t>
      </w:r>
      <w:r w:rsidR="00E7534E">
        <w:t>3</w:t>
      </w:r>
      <w:r w:rsidRPr="004C4857">
        <w:t xml:space="preserve"> – </w:t>
      </w:r>
      <w:r>
        <w:t>Вызов</w:t>
      </w:r>
      <w:r w:rsidRPr="004C4857">
        <w:t xml:space="preserve"> </w:t>
      </w:r>
      <w:r>
        <w:t>команды</w:t>
      </w:r>
      <w:r w:rsidRPr="004C4857"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4C4857">
        <w:rPr>
          <w:rFonts w:ascii="Courier New" w:hAnsi="Courier New" w:cs="Courier New"/>
        </w:rPr>
        <w:t xml:space="preserve"> </w:t>
      </w:r>
      <w:r w:rsidRPr="00E46026">
        <w:rPr>
          <w:rFonts w:ascii="Courier New" w:hAnsi="Courier New" w:cs="Courier New"/>
          <w:lang w:val="en-US"/>
        </w:rPr>
        <w:t>safe</w:t>
      </w:r>
      <w:r w:rsidRPr="00E46026">
        <w:rPr>
          <w:rFonts w:ascii="Courier New" w:hAnsi="Courier New" w:cs="Courier New"/>
        </w:rPr>
        <w:t>-</w:t>
      </w:r>
      <w:r w:rsidRPr="00E46026">
        <w:rPr>
          <w:rFonts w:ascii="Courier New" w:hAnsi="Courier New" w:cs="Courier New"/>
          <w:lang w:val="en-US"/>
        </w:rPr>
        <w:t>upgrade</w:t>
      </w:r>
    </w:p>
    <w:p w14:paraId="1AD22E53" w14:textId="0C47F5F4" w:rsidR="004C4857" w:rsidRDefault="004C4857" w:rsidP="00055FE7">
      <w:pPr>
        <w:pStyle w:val="a9"/>
        <w:ind w:firstLine="0"/>
        <w:jc w:val="center"/>
      </w:pPr>
    </w:p>
    <w:p w14:paraId="3FB35646" w14:textId="65C43C01" w:rsidR="004C4857" w:rsidRPr="00D86AB2" w:rsidRDefault="00D86AB2" w:rsidP="00D86AB2">
      <w:pPr>
        <w:pStyle w:val="a9"/>
      </w:pPr>
      <w:r>
        <w:t>Show</w:t>
      </w:r>
      <w:r w:rsidRPr="00D86AB2">
        <w:t xml:space="preserve"> </w:t>
      </w:r>
      <w:r>
        <w:t>–</w:t>
      </w:r>
      <w:r w:rsidRPr="00D86AB2">
        <w:t xml:space="preserve"> </w:t>
      </w:r>
      <w:r>
        <w:t>отображает подробную информацию об одном или нескольких пакетах.</w:t>
      </w:r>
    </w:p>
    <w:p w14:paraId="2E9DA481" w14:textId="2FB5589C" w:rsidR="00AE6F71" w:rsidRPr="00934C36" w:rsidRDefault="00934C36" w:rsidP="00055FE7">
      <w:pPr>
        <w:pStyle w:val="a9"/>
        <w:ind w:firstLine="0"/>
        <w:jc w:val="center"/>
        <w:rPr>
          <w:lang w:val="en-US"/>
        </w:rPr>
      </w:pPr>
      <w:r w:rsidRPr="00934C36">
        <w:rPr>
          <w:noProof/>
          <w:lang w:val="en-US"/>
        </w:rPr>
        <w:drawing>
          <wp:inline distT="0" distB="0" distL="0" distR="0" wp14:anchorId="5B1521FD" wp14:editId="69CC9900">
            <wp:extent cx="4769993" cy="254127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660" cy="25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AE3" w14:textId="708FA366" w:rsidR="00AE6F71" w:rsidRDefault="00934C36" w:rsidP="004D31BD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  <w:r>
        <w:t>Рисунок</w:t>
      </w:r>
      <w:r w:rsidRPr="00377245">
        <w:rPr>
          <w:lang w:val="en-US"/>
        </w:rPr>
        <w:t xml:space="preserve"> 1</w:t>
      </w:r>
      <w:r w:rsidR="00E7534E" w:rsidRPr="00377245">
        <w:rPr>
          <w:lang w:val="en-US"/>
        </w:rPr>
        <w:t>4</w:t>
      </w:r>
      <w:r w:rsidRPr="00377245">
        <w:rPr>
          <w:lang w:val="en-US"/>
        </w:rPr>
        <w:t xml:space="preserve"> – </w:t>
      </w:r>
      <w:r>
        <w:t>Вызов</w:t>
      </w:r>
      <w:r w:rsidRPr="00377245">
        <w:rPr>
          <w:lang w:val="en-US"/>
        </w:rPr>
        <w:t xml:space="preserve"> </w:t>
      </w:r>
      <w:r>
        <w:t>команды</w:t>
      </w:r>
      <w:r w:rsidRPr="00377245">
        <w:rPr>
          <w:lang w:val="en-US"/>
        </w:rPr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377245">
        <w:rPr>
          <w:rFonts w:ascii="Courier New" w:hAnsi="Courier New" w:cs="Courier New"/>
          <w:lang w:val="en-US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37724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show</w:t>
      </w:r>
    </w:p>
    <w:p w14:paraId="517C7EC2" w14:textId="3017B850" w:rsidR="00EB469E" w:rsidRDefault="00EB469E" w:rsidP="004D31BD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</w:p>
    <w:p w14:paraId="190694C1" w14:textId="77777777" w:rsidR="00EB469E" w:rsidRPr="00377245" w:rsidRDefault="00EB469E" w:rsidP="00EB469E">
      <w:pPr>
        <w:pStyle w:val="a9"/>
        <w:rPr>
          <w:lang w:val="en-US"/>
        </w:rPr>
      </w:pPr>
    </w:p>
    <w:p w14:paraId="168F0F68" w14:textId="77777777" w:rsidR="00EB469E" w:rsidRPr="00377245" w:rsidRDefault="00EB469E" w:rsidP="00EB469E">
      <w:pPr>
        <w:pStyle w:val="23"/>
        <w:rPr>
          <w:lang w:val="en-US"/>
        </w:rPr>
      </w:pPr>
      <w:bookmarkStart w:id="9" w:name="_Toc127457607"/>
      <w:bookmarkStart w:id="10" w:name="_Toc127458165"/>
      <w:r w:rsidRPr="00377245">
        <w:rPr>
          <w:lang w:val="en-US"/>
        </w:rPr>
        <w:t xml:space="preserve">3.3 </w:t>
      </w:r>
      <w:r w:rsidRPr="00C93372">
        <w:rPr>
          <w:lang w:val="en-US"/>
        </w:rPr>
        <w:t>unattended</w:t>
      </w:r>
      <w:r w:rsidRPr="00377245">
        <w:rPr>
          <w:lang w:val="en-US"/>
        </w:rPr>
        <w:t>-</w:t>
      </w:r>
      <w:r w:rsidRPr="00C93372">
        <w:rPr>
          <w:lang w:val="en-US"/>
        </w:rPr>
        <w:t>upgrades</w:t>
      </w:r>
      <w:bookmarkEnd w:id="9"/>
      <w:bookmarkEnd w:id="10"/>
    </w:p>
    <w:p w14:paraId="094EC75A" w14:textId="77777777" w:rsidR="00EB469E" w:rsidRDefault="00EB469E" w:rsidP="00EB469E">
      <w:pPr>
        <w:pStyle w:val="a9"/>
      </w:pPr>
      <w:r w:rsidRPr="001743E3">
        <w:rPr>
          <w:lang w:val="en-US"/>
        </w:rPr>
        <w:t>Unattended</w:t>
      </w:r>
      <w:r w:rsidRPr="001743E3">
        <w:t xml:space="preserve"> </w:t>
      </w:r>
      <w:r w:rsidRPr="001743E3">
        <w:rPr>
          <w:lang w:val="en-US"/>
        </w:rPr>
        <w:t>upgrades</w:t>
      </w:r>
      <w:r w:rsidRPr="001743E3">
        <w:t xml:space="preserve"> — это </w:t>
      </w:r>
      <w:r>
        <w:t>предустановленный</w:t>
      </w:r>
      <w:r w:rsidRPr="001743E3">
        <w:t xml:space="preserve"> </w:t>
      </w:r>
      <w:r>
        <w:t>в</w:t>
      </w:r>
      <w:r w:rsidRPr="001743E3">
        <w:t xml:space="preserve"> </w:t>
      </w:r>
      <w:r w:rsidRPr="001743E3">
        <w:rPr>
          <w:lang w:val="en-US"/>
        </w:rPr>
        <w:t>Debian</w:t>
      </w:r>
      <w:r w:rsidRPr="001743E3">
        <w:t>/</w:t>
      </w:r>
      <w:r w:rsidRPr="001743E3">
        <w:rPr>
          <w:lang w:val="en-US"/>
        </w:rPr>
        <w:t>Ubuntu</w:t>
      </w:r>
      <w:r w:rsidRPr="001743E3">
        <w:t xml:space="preserve"> (и других основанных на них дистрибутивов </w:t>
      </w:r>
      <w:r w:rsidRPr="001743E3">
        <w:rPr>
          <w:lang w:val="en-US"/>
        </w:rPr>
        <w:t>GNU</w:t>
      </w:r>
      <w:r w:rsidRPr="001743E3">
        <w:t>/</w:t>
      </w:r>
      <w:r w:rsidRPr="001743E3">
        <w:rPr>
          <w:lang w:val="en-US"/>
        </w:rPr>
        <w:t>Linux</w:t>
      </w:r>
      <w:r w:rsidRPr="001743E3">
        <w:t xml:space="preserve">) механизм автоматических обновлений. По умолчанию он включён в системе благодаря наличию установленного пакета </w:t>
      </w:r>
      <w:r w:rsidRPr="001743E3">
        <w:rPr>
          <w:lang w:val="en-US"/>
        </w:rPr>
        <w:t>unattended</w:t>
      </w:r>
      <w:r w:rsidRPr="001743E3">
        <w:t>-</w:t>
      </w:r>
      <w:r w:rsidRPr="001743E3">
        <w:rPr>
          <w:lang w:val="en-US"/>
        </w:rPr>
        <w:t>upgrades</w:t>
      </w:r>
      <w:r w:rsidRPr="001743E3">
        <w:t xml:space="preserve"> и конфигурационного файла </w:t>
      </w:r>
      <w:proofErr w:type="gramStart"/>
      <w:r w:rsidRPr="001743E3">
        <w:t>/</w:t>
      </w:r>
      <w:proofErr w:type="spellStart"/>
      <w:r w:rsidRPr="001743E3">
        <w:rPr>
          <w:lang w:val="en-US"/>
        </w:rPr>
        <w:t>etc</w:t>
      </w:r>
      <w:proofErr w:type="spellEnd"/>
      <w:r w:rsidRPr="001743E3">
        <w:t>/</w:t>
      </w:r>
      <w:r w:rsidRPr="001743E3">
        <w:rPr>
          <w:lang w:val="en-US"/>
        </w:rPr>
        <w:t>apt</w:t>
      </w:r>
      <w:r w:rsidRPr="001743E3">
        <w:t>/</w:t>
      </w:r>
      <w:r w:rsidRPr="001743E3">
        <w:rPr>
          <w:lang w:val="en-US"/>
        </w:rPr>
        <w:t>apt</w:t>
      </w:r>
      <w:r w:rsidRPr="001743E3">
        <w:t>.</w:t>
      </w:r>
      <w:r w:rsidRPr="001743E3">
        <w:rPr>
          <w:lang w:val="en-US"/>
        </w:rPr>
        <w:t>conf</w:t>
      </w:r>
      <w:r w:rsidRPr="001743E3">
        <w:t>.</w:t>
      </w:r>
      <w:r w:rsidRPr="001743E3">
        <w:rPr>
          <w:lang w:val="en-US"/>
        </w:rPr>
        <w:t>d</w:t>
      </w:r>
      <w:proofErr w:type="gramEnd"/>
      <w:r w:rsidRPr="001743E3">
        <w:t>/50</w:t>
      </w:r>
      <w:r w:rsidRPr="001743E3">
        <w:rPr>
          <w:lang w:val="en-US"/>
        </w:rPr>
        <w:t>unattended</w:t>
      </w:r>
      <w:r w:rsidRPr="001743E3">
        <w:t>-</w:t>
      </w:r>
      <w:r w:rsidRPr="001743E3">
        <w:rPr>
          <w:lang w:val="en-US"/>
        </w:rPr>
        <w:t>upgrades</w:t>
      </w:r>
      <w:r w:rsidRPr="001743E3">
        <w:t xml:space="preserve">, настроен на обновления пакетов только из </w:t>
      </w:r>
      <w:r w:rsidRPr="001743E3">
        <w:rPr>
          <w:lang w:val="en-US"/>
        </w:rPr>
        <w:t>security</w:t>
      </w:r>
      <w:r w:rsidRPr="001743E3">
        <w:t xml:space="preserve">-репозитория, куда попадают, например, критичные исправления для пакета </w:t>
      </w:r>
      <w:proofErr w:type="spellStart"/>
      <w:r w:rsidRPr="001743E3">
        <w:rPr>
          <w:lang w:val="en-US"/>
        </w:rPr>
        <w:t>libssl</w:t>
      </w:r>
      <w:proofErr w:type="spellEnd"/>
      <w:r w:rsidRPr="001743E3">
        <w:t xml:space="preserve">, которые выходят в результате очередного пополнения базы уязвимостей </w:t>
      </w:r>
      <w:r w:rsidRPr="001743E3">
        <w:rPr>
          <w:lang w:val="en-US"/>
        </w:rPr>
        <w:t>CVE</w:t>
      </w:r>
      <w:r w:rsidRPr="001743E3">
        <w:t>.</w:t>
      </w:r>
    </w:p>
    <w:p w14:paraId="2E426E82" w14:textId="1073D405" w:rsidR="00EB469E" w:rsidRDefault="00EB60E9" w:rsidP="00EB469E">
      <w:pPr>
        <w:pStyle w:val="a9"/>
        <w:ind w:firstLine="0"/>
        <w:jc w:val="center"/>
      </w:pPr>
      <w:r w:rsidRPr="00EB60E9">
        <w:rPr>
          <w:noProof/>
        </w:rPr>
        <w:drawing>
          <wp:inline distT="0" distB="0" distL="0" distR="0" wp14:anchorId="46998598" wp14:editId="43F0C991">
            <wp:extent cx="5940425" cy="44888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4E83" w14:textId="15AADCFA" w:rsidR="00EB469E" w:rsidRDefault="00EB469E" w:rsidP="00EB469E">
      <w:pPr>
        <w:pStyle w:val="a9"/>
        <w:ind w:firstLine="0"/>
        <w:jc w:val="center"/>
      </w:pPr>
      <w:r>
        <w:t>Рисунок</w:t>
      </w:r>
      <w:r w:rsidRPr="00934C36">
        <w:t xml:space="preserve"> 1</w:t>
      </w:r>
      <w:r w:rsidR="00E46F90">
        <w:t>5</w:t>
      </w:r>
      <w:r w:rsidRPr="00934C36">
        <w:t xml:space="preserve"> – </w:t>
      </w:r>
      <w:r>
        <w:t xml:space="preserve">Файл </w:t>
      </w:r>
      <w:r w:rsidRPr="001743E3">
        <w:t>50</w:t>
      </w:r>
      <w:r w:rsidRPr="001743E3">
        <w:rPr>
          <w:lang w:val="en-US"/>
        </w:rPr>
        <w:t>unattended</w:t>
      </w:r>
      <w:r w:rsidRPr="001743E3">
        <w:t>-</w:t>
      </w:r>
      <w:r w:rsidRPr="001743E3">
        <w:rPr>
          <w:lang w:val="en-US"/>
        </w:rPr>
        <w:t>upgrades</w:t>
      </w:r>
    </w:p>
    <w:p w14:paraId="324ED6E6" w14:textId="77777777" w:rsidR="00EB469E" w:rsidRDefault="00EB469E" w:rsidP="00EB469E">
      <w:pPr>
        <w:pStyle w:val="a9"/>
      </w:pPr>
    </w:p>
    <w:p w14:paraId="15971132" w14:textId="77777777" w:rsidR="00EB469E" w:rsidRPr="00412402" w:rsidRDefault="00EB469E" w:rsidP="00EB469E">
      <w:pPr>
        <w:pStyle w:val="a9"/>
      </w:pPr>
      <w:r w:rsidRPr="00016885">
        <w:t xml:space="preserve">Это описания репозиториев, в минимальном варианте нам нужно указать </w:t>
      </w:r>
      <w:proofErr w:type="spellStart"/>
      <w:r w:rsidRPr="00016885">
        <w:t>origin</w:t>
      </w:r>
      <w:proofErr w:type="spellEnd"/>
      <w:r w:rsidRPr="00016885">
        <w:t xml:space="preserve"> </w:t>
      </w:r>
      <w:r>
        <w:t>–</w:t>
      </w:r>
      <w:r w:rsidRPr="00016885">
        <w:t xml:space="preserve"> источник и кодовое имя дистрибутива - </w:t>
      </w:r>
      <w:proofErr w:type="spellStart"/>
      <w:r w:rsidRPr="00016885">
        <w:t>codename</w:t>
      </w:r>
      <w:proofErr w:type="spellEnd"/>
      <w:r w:rsidRPr="00016885">
        <w:t>, в его качестве используется переменная ${</w:t>
      </w:r>
      <w:proofErr w:type="spellStart"/>
      <w:r w:rsidRPr="00016885">
        <w:t>distro_codename</w:t>
      </w:r>
      <w:proofErr w:type="spellEnd"/>
      <w:r w:rsidRPr="00016885">
        <w:t xml:space="preserve">}, которая вернет имя дистрибутива, так для </w:t>
      </w:r>
      <w:proofErr w:type="spellStart"/>
      <w:r w:rsidRPr="00016885">
        <w:t>Debian</w:t>
      </w:r>
      <w:proofErr w:type="spellEnd"/>
      <w:r w:rsidRPr="00016885">
        <w:t xml:space="preserve"> 11 — это будет </w:t>
      </w:r>
      <w:proofErr w:type="spellStart"/>
      <w:r w:rsidRPr="00016885">
        <w:t>bullseye</w:t>
      </w:r>
      <w:proofErr w:type="spellEnd"/>
      <w:r w:rsidRPr="00016885">
        <w:t xml:space="preserve">. Для </w:t>
      </w:r>
      <w:proofErr w:type="spellStart"/>
      <w:r w:rsidRPr="00016885">
        <w:t>origin</w:t>
      </w:r>
      <w:proofErr w:type="spellEnd"/>
      <w:r w:rsidRPr="00016885">
        <w:t xml:space="preserve"> тоже можно использовать переменную ${</w:t>
      </w:r>
      <w:proofErr w:type="spellStart"/>
      <w:r w:rsidRPr="00016885">
        <w:t>distro_id</w:t>
      </w:r>
      <w:proofErr w:type="spellEnd"/>
      <w:r w:rsidRPr="00016885">
        <w:t>}, так, например, сделано в Ubuntu.</w:t>
      </w:r>
    </w:p>
    <w:p w14:paraId="5F7B6442" w14:textId="77777777" w:rsidR="00EB469E" w:rsidRPr="008947DF" w:rsidRDefault="00EB469E" w:rsidP="00EB469E">
      <w:pPr>
        <w:pStyle w:val="a9"/>
      </w:pPr>
    </w:p>
    <w:p w14:paraId="1BC2218E" w14:textId="77777777" w:rsidR="00EB469E" w:rsidRDefault="00EB469E" w:rsidP="00EB469E">
      <w:r w:rsidRPr="00934C36">
        <w:br w:type="page"/>
      </w:r>
    </w:p>
    <w:p w14:paraId="018DF571" w14:textId="77777777" w:rsidR="00EB469E" w:rsidRDefault="00EB469E" w:rsidP="00EB469E">
      <w:pPr>
        <w:pStyle w:val="12"/>
      </w:pPr>
      <w:bookmarkStart w:id="11" w:name="_Toc127457608"/>
      <w:bookmarkStart w:id="12" w:name="_Toc127458166"/>
      <w:r>
        <w:lastRenderedPageBreak/>
        <w:t>4 Настройка системных репозиториев</w:t>
      </w:r>
      <w:bookmarkEnd w:id="11"/>
      <w:bookmarkEnd w:id="12"/>
    </w:p>
    <w:p w14:paraId="3E0DB403" w14:textId="77777777" w:rsidR="00EB469E" w:rsidRDefault="00EB469E" w:rsidP="00EB469E">
      <w:pPr>
        <w:pStyle w:val="a9"/>
      </w:pPr>
      <w:r w:rsidRPr="004F2241">
        <w:t xml:space="preserve">В основном репозитории Ubuntu можно поделить на два типа - официальные и репозитории сторонних разработчиков. В официальных репозиториях находятся только стабильные программы, причем их версии не будут обновляться, они могут получать только обновления безопасности. Сторонние репозитории </w:t>
      </w:r>
      <w:proofErr w:type="spellStart"/>
      <w:r w:rsidRPr="004F2241">
        <w:t>ubuntu</w:t>
      </w:r>
      <w:proofErr w:type="spellEnd"/>
      <w:r w:rsidRPr="004F2241">
        <w:t xml:space="preserve"> могут создаваться кем угодно, и их автор может обновлять и добавлять программное обеспечение в репозиторий когда нужно.</w:t>
      </w:r>
    </w:p>
    <w:p w14:paraId="2EBFA744" w14:textId="77777777" w:rsidR="00EB469E" w:rsidRDefault="00EB469E" w:rsidP="00EB469E">
      <w:pPr>
        <w:pStyle w:val="a9"/>
      </w:pPr>
      <w:r>
        <w:t>Пакеты распределяются по компонентам таким образом:</w:t>
      </w:r>
    </w:p>
    <w:p w14:paraId="0980A849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proofErr w:type="spellStart"/>
      <w:r>
        <w:t>Main</w:t>
      </w:r>
      <w:proofErr w:type="spellEnd"/>
      <w:r>
        <w:t xml:space="preserve"> – свободное ПО, официально поддерживаемое компанией </w:t>
      </w:r>
      <w:proofErr w:type="spellStart"/>
      <w:r>
        <w:t>Canonical</w:t>
      </w:r>
      <w:proofErr w:type="spellEnd"/>
      <w:r>
        <w:t>.</w:t>
      </w:r>
    </w:p>
    <w:p w14:paraId="27C49E0F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proofErr w:type="spellStart"/>
      <w:r>
        <w:t>Restricted</w:t>
      </w:r>
      <w:proofErr w:type="spellEnd"/>
      <w:r>
        <w:t xml:space="preserve"> – проприетарное ПО (в основном — драйверы устройств), официально поддерживаемое компанией </w:t>
      </w:r>
      <w:proofErr w:type="spellStart"/>
      <w:r>
        <w:t>Canonical</w:t>
      </w:r>
      <w:proofErr w:type="spellEnd"/>
      <w:r>
        <w:t>.</w:t>
      </w:r>
    </w:p>
    <w:p w14:paraId="3CF07F5D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proofErr w:type="spellStart"/>
      <w:r>
        <w:t>Universe</w:t>
      </w:r>
      <w:proofErr w:type="spellEnd"/>
      <w:r>
        <w:t xml:space="preserve"> – свободное ПО, официально не поддерживаемое компанией </w:t>
      </w:r>
      <w:proofErr w:type="spellStart"/>
      <w:r>
        <w:t>Canonical</w:t>
      </w:r>
      <w:proofErr w:type="spellEnd"/>
      <w:r>
        <w:t xml:space="preserve"> (но поддерживаемое сообществом пользователей).</w:t>
      </w:r>
    </w:p>
    <w:p w14:paraId="7152EB6C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proofErr w:type="spellStart"/>
      <w:r>
        <w:t>Multiverse</w:t>
      </w:r>
      <w:proofErr w:type="spellEnd"/>
      <w:r>
        <w:t xml:space="preserve"> – проприетарное ПО, не поддерживаемое компанией </w:t>
      </w:r>
      <w:proofErr w:type="spellStart"/>
      <w:r>
        <w:t>Canonical</w:t>
      </w:r>
      <w:proofErr w:type="spellEnd"/>
      <w:r>
        <w:t>.</w:t>
      </w:r>
    </w:p>
    <w:p w14:paraId="151E89DE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r>
        <w:t>Существует четыре основных репозитория Ubuntu.</w:t>
      </w:r>
    </w:p>
    <w:p w14:paraId="4F9BD866" w14:textId="77777777" w:rsidR="00EB469E" w:rsidRDefault="00EB469E" w:rsidP="00EB469E">
      <w:pPr>
        <w:pStyle w:val="a9"/>
      </w:pPr>
    </w:p>
    <w:p w14:paraId="28C99739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r>
        <w:t>$release1) – это пакеты на момент выхода релиза.</w:t>
      </w:r>
    </w:p>
    <w:p w14:paraId="58BB3B33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r>
        <w:t>$</w:t>
      </w:r>
      <w:proofErr w:type="spellStart"/>
      <w:r>
        <w:t>release-security</w:t>
      </w:r>
      <w:proofErr w:type="spellEnd"/>
      <w:r>
        <w:t xml:space="preserve"> – пакеты критических обновлений безопасности.</w:t>
      </w:r>
    </w:p>
    <w:p w14:paraId="21DAF709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r>
        <w:t>$</w:t>
      </w:r>
      <w:proofErr w:type="spellStart"/>
      <w:r>
        <w:t>release-updates</w:t>
      </w:r>
      <w:proofErr w:type="spellEnd"/>
      <w:r>
        <w:t xml:space="preserve"> – пакеты обновления системы (т.е. более поздние версии ПО, вышедшие уже после релиза).</w:t>
      </w:r>
    </w:p>
    <w:p w14:paraId="6843D023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r>
        <w:t>$</w:t>
      </w:r>
      <w:proofErr w:type="spellStart"/>
      <w:r>
        <w:t>release-backports</w:t>
      </w:r>
      <w:proofErr w:type="spellEnd"/>
      <w:r>
        <w:t xml:space="preserve"> – </w:t>
      </w:r>
      <w:proofErr w:type="spellStart"/>
      <w:r>
        <w:t>бэкпорты</w:t>
      </w:r>
      <w:proofErr w:type="spellEnd"/>
      <w:r>
        <w:t xml:space="preserve"> более новых версий некоторого ПО, которое доступно только в нестабильных версиях Ubuntu.</w:t>
      </w:r>
    </w:p>
    <w:p w14:paraId="0C94AD94" w14:textId="77777777" w:rsidR="00EB469E" w:rsidRDefault="00EB469E" w:rsidP="00EB469E">
      <w:pPr>
        <w:pStyle w:val="a9"/>
        <w:numPr>
          <w:ilvl w:val="0"/>
          <w:numId w:val="26"/>
        </w:numPr>
        <w:ind w:left="0" w:firstLine="709"/>
      </w:pPr>
      <w:proofErr w:type="spellStart"/>
      <w:r>
        <w:t>partner</w:t>
      </w:r>
      <w:proofErr w:type="spellEnd"/>
      <w:r>
        <w:t xml:space="preserve"> – репозиторий </w:t>
      </w:r>
      <w:proofErr w:type="spellStart"/>
      <w:r>
        <w:t>содержищий</w:t>
      </w:r>
      <w:proofErr w:type="spellEnd"/>
      <w:r>
        <w:t xml:space="preserve"> ПО компаний-партнеров </w:t>
      </w:r>
      <w:proofErr w:type="spellStart"/>
      <w:r>
        <w:t>Canonical</w:t>
      </w:r>
      <w:proofErr w:type="spellEnd"/>
      <w:r>
        <w:t>.</w:t>
      </w:r>
    </w:p>
    <w:p w14:paraId="72A9B4CF" w14:textId="738A5B76" w:rsidR="00EB469E" w:rsidRDefault="00EB469E" w:rsidP="00EB469E">
      <w:pPr>
        <w:pStyle w:val="a9"/>
      </w:pPr>
      <w:r w:rsidRPr="00604C47">
        <w:t>Кроме официальных, существует множество репозиториев от авторов программ и от тех, кто не поленился собрать из исходников пакет и поделиться им с другими.</w:t>
      </w:r>
    </w:p>
    <w:p w14:paraId="2AC673F6" w14:textId="2AF48850" w:rsidR="00EB469E" w:rsidRDefault="0009353F" w:rsidP="00EB469E">
      <w:pPr>
        <w:pStyle w:val="a9"/>
        <w:ind w:firstLine="0"/>
        <w:jc w:val="center"/>
      </w:pPr>
      <w:r w:rsidRPr="0009353F">
        <w:rPr>
          <w:noProof/>
        </w:rPr>
        <w:lastRenderedPageBreak/>
        <w:drawing>
          <wp:inline distT="0" distB="0" distL="0" distR="0" wp14:anchorId="021E2CD9" wp14:editId="3ECCC5A4">
            <wp:extent cx="4794457" cy="3684377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3210" cy="36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6A5A" w14:textId="3A317282" w:rsidR="00EB469E" w:rsidRPr="00344540" w:rsidRDefault="00EB469E" w:rsidP="00EB469E">
      <w:pPr>
        <w:pStyle w:val="a9"/>
        <w:ind w:firstLine="0"/>
        <w:jc w:val="center"/>
      </w:pPr>
      <w:r>
        <w:t>Рисунок 1</w:t>
      </w:r>
      <w:r w:rsidR="00E46F90">
        <w:t>6</w:t>
      </w:r>
      <w:r w:rsidRPr="0047132D">
        <w:t xml:space="preserve"> – </w:t>
      </w:r>
      <w:r>
        <w:t xml:space="preserve">Файл </w:t>
      </w:r>
      <w:proofErr w:type="spellStart"/>
      <w:proofErr w:type="gramStart"/>
      <w:r>
        <w:rPr>
          <w:lang w:val="en-US"/>
        </w:rPr>
        <w:t>souces</w:t>
      </w:r>
      <w:proofErr w:type="spellEnd"/>
      <w:r w:rsidRPr="0047132D">
        <w:t>.</w:t>
      </w:r>
      <w:r>
        <w:rPr>
          <w:lang w:val="en-US"/>
        </w:rPr>
        <w:t>list</w:t>
      </w:r>
      <w:proofErr w:type="gramEnd"/>
    </w:p>
    <w:p w14:paraId="400BCB33" w14:textId="77777777" w:rsidR="00EB469E" w:rsidRPr="00344540" w:rsidRDefault="00EB469E" w:rsidP="00EB469E">
      <w:pPr>
        <w:pStyle w:val="a9"/>
        <w:ind w:firstLine="0"/>
        <w:jc w:val="center"/>
      </w:pPr>
    </w:p>
    <w:p w14:paraId="1F7F2877" w14:textId="77777777" w:rsidR="00EB469E" w:rsidRDefault="00EB469E" w:rsidP="00EB469E">
      <w:pPr>
        <w:pStyle w:val="a9"/>
      </w:pPr>
      <w:r>
        <w:t>Отключенные репозитории помечены знаком комментирования «</w:t>
      </w:r>
      <w:r w:rsidRPr="0047132D">
        <w:t>#</w:t>
      </w:r>
      <w:r>
        <w:t>».</w:t>
      </w:r>
    </w:p>
    <w:p w14:paraId="6C4014E6" w14:textId="7B94C0C5" w:rsidR="00EB469E" w:rsidRDefault="0009353F" w:rsidP="00EB469E">
      <w:pPr>
        <w:pStyle w:val="a9"/>
        <w:ind w:firstLine="0"/>
        <w:jc w:val="center"/>
        <w:rPr>
          <w:lang w:val="en-US"/>
        </w:rPr>
      </w:pPr>
      <w:r w:rsidRPr="0009353F">
        <w:rPr>
          <w:noProof/>
          <w:lang w:val="en-US"/>
        </w:rPr>
        <w:drawing>
          <wp:inline distT="0" distB="0" distL="0" distR="0" wp14:anchorId="14B43344" wp14:editId="3D83BB63">
            <wp:extent cx="5940425" cy="58801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BA2E" w14:textId="7EA2EC4C" w:rsidR="00EB469E" w:rsidRDefault="00EB469E" w:rsidP="00EB469E">
      <w:pPr>
        <w:pStyle w:val="a9"/>
        <w:ind w:firstLine="0"/>
        <w:jc w:val="center"/>
      </w:pPr>
      <w:r>
        <w:t>Рисунок 1</w:t>
      </w:r>
      <w:r w:rsidR="00E46F90">
        <w:t>7</w:t>
      </w:r>
      <w:r w:rsidRPr="0047132D">
        <w:t xml:space="preserve"> – </w:t>
      </w:r>
      <w:r>
        <w:t>Представление источников</w:t>
      </w:r>
    </w:p>
    <w:p w14:paraId="3FE97604" w14:textId="77777777" w:rsidR="00EB469E" w:rsidRDefault="00EB469E" w:rsidP="00EB469E">
      <w:pPr>
        <w:pStyle w:val="a9"/>
        <w:ind w:firstLine="0"/>
        <w:jc w:val="center"/>
      </w:pPr>
    </w:p>
    <w:p w14:paraId="7A61424E" w14:textId="77777777" w:rsidR="00EB469E" w:rsidRDefault="00EB469E" w:rsidP="00EB469E">
      <w:pPr>
        <w:pStyle w:val="a9"/>
      </w:pPr>
      <w:r w:rsidRPr="00F358BF">
        <w:t xml:space="preserve">Чтобы добавить репозиторий, необходимо узнать его адрес у разработчика ПО и использовать команду </w:t>
      </w:r>
      <w:proofErr w:type="spellStart"/>
      <w:r w:rsidRPr="00F358BF">
        <w:t>apt-add-repository</w:t>
      </w:r>
      <w:proofErr w:type="spellEnd"/>
      <w:r>
        <w:t>.</w:t>
      </w:r>
    </w:p>
    <w:p w14:paraId="003995CA" w14:textId="77777777" w:rsidR="00EB469E" w:rsidRPr="00344540" w:rsidRDefault="00EB469E" w:rsidP="00EB469E">
      <w:pPr>
        <w:pStyle w:val="a9"/>
        <w:rPr>
          <w:rFonts w:ascii="Courier New" w:hAnsi="Courier New" w:cs="Courier New"/>
          <w:lang w:val="en-US"/>
        </w:rPr>
      </w:pPr>
      <w:r w:rsidRPr="00127D1E">
        <w:rPr>
          <w:rFonts w:ascii="Courier New" w:hAnsi="Courier New" w:cs="Courier New"/>
          <w:lang w:val="en-US"/>
        </w:rPr>
        <w:t>add</w:t>
      </w:r>
      <w:r w:rsidRPr="00344540">
        <w:rPr>
          <w:rFonts w:ascii="Courier New" w:hAnsi="Courier New" w:cs="Courier New"/>
          <w:lang w:val="en-US"/>
        </w:rPr>
        <w:t>-</w:t>
      </w:r>
      <w:r w:rsidRPr="00127D1E">
        <w:rPr>
          <w:rFonts w:ascii="Courier New" w:hAnsi="Courier New" w:cs="Courier New"/>
          <w:lang w:val="en-US"/>
        </w:rPr>
        <w:t>apt</w:t>
      </w:r>
      <w:r w:rsidRPr="00344540">
        <w:rPr>
          <w:rFonts w:ascii="Courier New" w:hAnsi="Courier New" w:cs="Courier New"/>
          <w:lang w:val="en-US"/>
        </w:rPr>
        <w:t>-</w:t>
      </w:r>
      <w:r w:rsidRPr="00127D1E">
        <w:rPr>
          <w:rFonts w:ascii="Courier New" w:hAnsi="Courier New" w:cs="Courier New"/>
          <w:lang w:val="en-US"/>
        </w:rPr>
        <w:t>repository</w:t>
      </w:r>
      <w:r w:rsidRPr="00344540">
        <w:rPr>
          <w:rFonts w:ascii="Courier New" w:hAnsi="Courier New" w:cs="Courier New"/>
          <w:lang w:val="en-US"/>
        </w:rPr>
        <w:t xml:space="preserve"> '</w:t>
      </w:r>
      <w:r w:rsidRPr="00127D1E">
        <w:rPr>
          <w:rFonts w:ascii="Courier New" w:hAnsi="Courier New" w:cs="Courier New"/>
          <w:lang w:val="en-US"/>
        </w:rPr>
        <w:t>deb</w:t>
      </w:r>
      <w:r w:rsidRPr="00344540">
        <w:rPr>
          <w:rFonts w:ascii="Courier New" w:hAnsi="Courier New" w:cs="Courier New"/>
          <w:lang w:val="en-US"/>
        </w:rPr>
        <w:t xml:space="preserve"> [</w:t>
      </w:r>
      <w:r w:rsidRPr="00127D1E">
        <w:rPr>
          <w:rFonts w:ascii="Courier New" w:hAnsi="Courier New" w:cs="Courier New"/>
          <w:lang w:val="en-US"/>
        </w:rPr>
        <w:t>arch</w:t>
      </w:r>
      <w:r w:rsidRPr="00344540">
        <w:rPr>
          <w:rFonts w:ascii="Courier New" w:hAnsi="Courier New" w:cs="Courier New"/>
          <w:lang w:val="en-US"/>
        </w:rPr>
        <w:t>=</w:t>
      </w:r>
      <w:r w:rsidRPr="00127D1E">
        <w:rPr>
          <w:rFonts w:ascii="Courier New" w:hAnsi="Courier New" w:cs="Courier New"/>
          <w:lang w:val="en-US"/>
        </w:rPr>
        <w:t>amd</w:t>
      </w:r>
      <w:proofErr w:type="gramStart"/>
      <w:r w:rsidRPr="00344540">
        <w:rPr>
          <w:rFonts w:ascii="Courier New" w:hAnsi="Courier New" w:cs="Courier New"/>
          <w:lang w:val="en-US"/>
        </w:rPr>
        <w:t>64,</w:t>
      </w:r>
      <w:r w:rsidRPr="00127D1E">
        <w:rPr>
          <w:rFonts w:ascii="Courier New" w:hAnsi="Courier New" w:cs="Courier New"/>
          <w:lang w:val="en-US"/>
        </w:rPr>
        <w:t>arm</w:t>
      </w:r>
      <w:proofErr w:type="gramEnd"/>
      <w:r w:rsidRPr="00344540">
        <w:rPr>
          <w:rFonts w:ascii="Courier New" w:hAnsi="Courier New" w:cs="Courier New"/>
          <w:lang w:val="en-US"/>
        </w:rPr>
        <w:t>64,</w:t>
      </w:r>
      <w:r w:rsidRPr="00127D1E">
        <w:rPr>
          <w:rFonts w:ascii="Courier New" w:hAnsi="Courier New" w:cs="Courier New"/>
          <w:lang w:val="en-US"/>
        </w:rPr>
        <w:t>ppc</w:t>
      </w:r>
      <w:r w:rsidRPr="00344540">
        <w:rPr>
          <w:rFonts w:ascii="Courier New" w:hAnsi="Courier New" w:cs="Courier New"/>
          <w:lang w:val="en-US"/>
        </w:rPr>
        <w:t>64</w:t>
      </w:r>
      <w:r w:rsidRPr="00127D1E">
        <w:rPr>
          <w:rFonts w:ascii="Courier New" w:hAnsi="Courier New" w:cs="Courier New"/>
          <w:lang w:val="en-US"/>
        </w:rPr>
        <w:t>el</w:t>
      </w:r>
      <w:r w:rsidRPr="00344540">
        <w:rPr>
          <w:rFonts w:ascii="Courier New" w:hAnsi="Courier New" w:cs="Courier New"/>
          <w:lang w:val="en-US"/>
        </w:rPr>
        <w:t xml:space="preserve">] </w:t>
      </w:r>
      <w:r w:rsidRPr="00127D1E">
        <w:rPr>
          <w:rFonts w:ascii="Courier New" w:hAnsi="Courier New" w:cs="Courier New"/>
          <w:lang w:val="en-US"/>
        </w:rPr>
        <w:t>http</w:t>
      </w:r>
      <w:r w:rsidRPr="00344540">
        <w:rPr>
          <w:rFonts w:ascii="Courier New" w:hAnsi="Courier New" w:cs="Courier New"/>
          <w:lang w:val="en-US"/>
        </w:rPr>
        <w:t>://</w:t>
      </w:r>
      <w:r w:rsidRPr="00127D1E">
        <w:rPr>
          <w:rFonts w:ascii="Courier New" w:hAnsi="Courier New" w:cs="Courier New"/>
          <w:lang w:val="en-US"/>
        </w:rPr>
        <w:t>mirror</w:t>
      </w:r>
      <w:r w:rsidRPr="00344540">
        <w:rPr>
          <w:rFonts w:ascii="Courier New" w:hAnsi="Courier New" w:cs="Courier New"/>
          <w:lang w:val="en-US"/>
        </w:rPr>
        <w:t>.</w:t>
      </w:r>
      <w:r w:rsidRPr="00127D1E">
        <w:rPr>
          <w:rFonts w:ascii="Courier New" w:hAnsi="Courier New" w:cs="Courier New"/>
          <w:lang w:val="en-US"/>
        </w:rPr>
        <w:t>mephi</w:t>
      </w:r>
      <w:r w:rsidRPr="00344540">
        <w:rPr>
          <w:rFonts w:ascii="Courier New" w:hAnsi="Courier New" w:cs="Courier New"/>
          <w:lang w:val="en-US"/>
        </w:rPr>
        <w:t>.</w:t>
      </w:r>
      <w:r w:rsidRPr="00127D1E">
        <w:rPr>
          <w:rFonts w:ascii="Courier New" w:hAnsi="Courier New" w:cs="Courier New"/>
          <w:lang w:val="en-US"/>
        </w:rPr>
        <w:t>ru</w:t>
      </w:r>
      <w:r w:rsidRPr="00344540">
        <w:rPr>
          <w:rFonts w:ascii="Courier New" w:hAnsi="Courier New" w:cs="Courier New"/>
          <w:lang w:val="en-US"/>
        </w:rPr>
        <w:t>/</w:t>
      </w:r>
      <w:r w:rsidRPr="00127D1E">
        <w:rPr>
          <w:rFonts w:ascii="Courier New" w:hAnsi="Courier New" w:cs="Courier New"/>
          <w:lang w:val="en-US"/>
        </w:rPr>
        <w:t>mariadb</w:t>
      </w:r>
      <w:r w:rsidRPr="00344540">
        <w:rPr>
          <w:rFonts w:ascii="Courier New" w:hAnsi="Courier New" w:cs="Courier New"/>
          <w:lang w:val="en-US"/>
        </w:rPr>
        <w:t>/</w:t>
      </w:r>
      <w:r w:rsidRPr="00127D1E">
        <w:rPr>
          <w:rFonts w:ascii="Courier New" w:hAnsi="Courier New" w:cs="Courier New"/>
          <w:lang w:val="en-US"/>
        </w:rPr>
        <w:t>repo</w:t>
      </w:r>
      <w:r w:rsidRPr="00344540">
        <w:rPr>
          <w:rFonts w:ascii="Courier New" w:hAnsi="Courier New" w:cs="Courier New"/>
          <w:lang w:val="en-US"/>
        </w:rPr>
        <w:t>/10.5/</w:t>
      </w:r>
      <w:r w:rsidRPr="00127D1E">
        <w:rPr>
          <w:rFonts w:ascii="Courier New" w:hAnsi="Courier New" w:cs="Courier New"/>
          <w:lang w:val="en-US"/>
        </w:rPr>
        <w:t>ubuntu</w:t>
      </w:r>
      <w:r w:rsidRPr="00344540">
        <w:rPr>
          <w:rFonts w:ascii="Courier New" w:hAnsi="Courier New" w:cs="Courier New"/>
          <w:lang w:val="en-US"/>
        </w:rPr>
        <w:t xml:space="preserve"> </w:t>
      </w:r>
      <w:r w:rsidRPr="00127D1E">
        <w:rPr>
          <w:rFonts w:ascii="Courier New" w:hAnsi="Courier New" w:cs="Courier New"/>
          <w:lang w:val="en-US"/>
        </w:rPr>
        <w:t>focal</w:t>
      </w:r>
      <w:r w:rsidRPr="00344540">
        <w:rPr>
          <w:rFonts w:ascii="Courier New" w:hAnsi="Courier New" w:cs="Courier New"/>
          <w:lang w:val="en-US"/>
        </w:rPr>
        <w:t xml:space="preserve"> </w:t>
      </w:r>
      <w:r w:rsidRPr="00127D1E">
        <w:rPr>
          <w:rFonts w:ascii="Courier New" w:hAnsi="Courier New" w:cs="Courier New"/>
          <w:lang w:val="en-US"/>
        </w:rPr>
        <w:t>main</w:t>
      </w:r>
      <w:r w:rsidRPr="00344540">
        <w:rPr>
          <w:rFonts w:ascii="Courier New" w:hAnsi="Courier New" w:cs="Courier New"/>
          <w:lang w:val="en-US"/>
        </w:rPr>
        <w:t>'</w:t>
      </w:r>
    </w:p>
    <w:p w14:paraId="306F137E" w14:textId="77777777" w:rsidR="00EB469E" w:rsidRPr="004E4B43" w:rsidRDefault="00EB469E" w:rsidP="0009353F">
      <w:pPr>
        <w:pStyle w:val="a9"/>
        <w:ind w:firstLine="0"/>
        <w:rPr>
          <w:lang w:val="en-US"/>
        </w:rPr>
      </w:pPr>
    </w:p>
    <w:p w14:paraId="304BA0D1" w14:textId="77777777" w:rsidR="00EB469E" w:rsidRDefault="00EB469E" w:rsidP="00EB469E">
      <w:pPr>
        <w:pStyle w:val="a9"/>
      </w:pPr>
      <w:r>
        <w:t>Во время установки PPA-репозитория система автоматически распознает репозиторий и скачивает необходимые ключи.</w:t>
      </w:r>
    </w:p>
    <w:p w14:paraId="606535CF" w14:textId="77777777" w:rsidR="00EB469E" w:rsidRDefault="00EB469E" w:rsidP="00EB469E">
      <w:pPr>
        <w:pStyle w:val="a9"/>
      </w:pPr>
    </w:p>
    <w:p w14:paraId="25CE35C5" w14:textId="77777777" w:rsidR="00EB469E" w:rsidRPr="00462D8F" w:rsidRDefault="00EB469E" w:rsidP="00EB469E">
      <w:pPr>
        <w:pStyle w:val="a9"/>
        <w:rPr>
          <w:rFonts w:ascii="Courier New" w:hAnsi="Courier New" w:cs="Courier New"/>
          <w:lang w:val="en-US"/>
        </w:rPr>
      </w:pPr>
      <w:r w:rsidRPr="00462D8F">
        <w:rPr>
          <w:rFonts w:ascii="Courier New" w:hAnsi="Courier New" w:cs="Courier New"/>
          <w:lang w:val="en-US"/>
        </w:rPr>
        <w:t xml:space="preserve">apt-add-repository </w:t>
      </w:r>
      <w:proofErr w:type="spellStart"/>
      <w:proofErr w:type="gramStart"/>
      <w:r w:rsidRPr="00462D8F">
        <w:rPr>
          <w:rFonts w:ascii="Courier New" w:hAnsi="Courier New" w:cs="Courier New"/>
          <w:lang w:val="en-US"/>
        </w:rPr>
        <w:t>ppa:repository</w:t>
      </w:r>
      <w:proofErr w:type="spellEnd"/>
      <w:proofErr w:type="gramEnd"/>
      <w:r w:rsidRPr="00462D8F">
        <w:rPr>
          <w:rFonts w:ascii="Courier New" w:hAnsi="Courier New" w:cs="Courier New"/>
          <w:lang w:val="en-US"/>
        </w:rPr>
        <w:t>/</w:t>
      </w:r>
      <w:proofErr w:type="spellStart"/>
      <w:r w:rsidRPr="00462D8F">
        <w:rPr>
          <w:rFonts w:ascii="Courier New" w:hAnsi="Courier New" w:cs="Courier New"/>
          <w:lang w:val="en-US"/>
        </w:rPr>
        <w:t>ppa</w:t>
      </w:r>
      <w:proofErr w:type="spellEnd"/>
    </w:p>
    <w:p w14:paraId="72F18BCC" w14:textId="77777777" w:rsidR="00EB469E" w:rsidRPr="00462D8F" w:rsidRDefault="00EB469E" w:rsidP="00EB469E">
      <w:pPr>
        <w:pStyle w:val="a9"/>
        <w:rPr>
          <w:lang w:val="en-US"/>
        </w:rPr>
      </w:pPr>
    </w:p>
    <w:p w14:paraId="378D0B05" w14:textId="77777777" w:rsidR="00EB469E" w:rsidRPr="00462D8F" w:rsidRDefault="00EB469E" w:rsidP="00EB469E">
      <w:pPr>
        <w:pStyle w:val="a9"/>
        <w:rPr>
          <w:lang w:val="en-US"/>
        </w:rPr>
      </w:pPr>
      <w:r>
        <w:t>Для</w:t>
      </w:r>
      <w:r w:rsidRPr="00462D8F">
        <w:rPr>
          <w:lang w:val="en-US"/>
        </w:rPr>
        <w:t xml:space="preserve"> </w:t>
      </w:r>
      <w:r>
        <w:t>удаления</w:t>
      </w:r>
      <w:r w:rsidRPr="00462D8F">
        <w:rPr>
          <w:lang w:val="en-US"/>
        </w:rPr>
        <w:t xml:space="preserve"> PPA-</w:t>
      </w:r>
      <w:r>
        <w:t>репозитория</w:t>
      </w:r>
      <w:r w:rsidRPr="00462D8F">
        <w:rPr>
          <w:lang w:val="en-US"/>
        </w:rPr>
        <w:t>:</w:t>
      </w:r>
    </w:p>
    <w:p w14:paraId="38EC86AC" w14:textId="77777777" w:rsidR="00EB469E" w:rsidRPr="00462D8F" w:rsidRDefault="00EB469E" w:rsidP="00EB469E">
      <w:pPr>
        <w:pStyle w:val="a9"/>
        <w:rPr>
          <w:lang w:val="en-US"/>
        </w:rPr>
      </w:pPr>
    </w:p>
    <w:p w14:paraId="64F755BD" w14:textId="77777777" w:rsidR="00EB469E" w:rsidRDefault="00EB469E" w:rsidP="00EB469E">
      <w:pPr>
        <w:pStyle w:val="a9"/>
        <w:rPr>
          <w:rFonts w:ascii="Courier New" w:hAnsi="Courier New" w:cs="Courier New"/>
          <w:lang w:val="en-US"/>
        </w:rPr>
      </w:pPr>
      <w:r w:rsidRPr="00462D8F">
        <w:rPr>
          <w:rFonts w:ascii="Courier New" w:hAnsi="Courier New" w:cs="Courier New"/>
          <w:lang w:val="en-US"/>
        </w:rPr>
        <w:t xml:space="preserve">apt-add-repository --remove </w:t>
      </w:r>
      <w:proofErr w:type="spellStart"/>
      <w:proofErr w:type="gramStart"/>
      <w:r w:rsidRPr="00462D8F">
        <w:rPr>
          <w:rFonts w:ascii="Courier New" w:hAnsi="Courier New" w:cs="Courier New"/>
          <w:lang w:val="en-US"/>
        </w:rPr>
        <w:t>ppa:repository</w:t>
      </w:r>
      <w:proofErr w:type="spellEnd"/>
      <w:proofErr w:type="gramEnd"/>
      <w:r w:rsidRPr="00462D8F">
        <w:rPr>
          <w:rFonts w:ascii="Courier New" w:hAnsi="Courier New" w:cs="Courier New"/>
          <w:lang w:val="en-US"/>
        </w:rPr>
        <w:t>/</w:t>
      </w:r>
      <w:proofErr w:type="spellStart"/>
      <w:r w:rsidRPr="00462D8F">
        <w:rPr>
          <w:rFonts w:ascii="Courier New" w:hAnsi="Courier New" w:cs="Courier New"/>
          <w:lang w:val="en-US"/>
        </w:rPr>
        <w:t>ppa</w:t>
      </w:r>
      <w:proofErr w:type="spellEnd"/>
    </w:p>
    <w:p w14:paraId="7FA12B04" w14:textId="77777777" w:rsidR="00EB469E" w:rsidRDefault="00EB469E" w:rsidP="00EB469E">
      <w:pPr>
        <w:pStyle w:val="a9"/>
        <w:rPr>
          <w:rFonts w:ascii="Courier New" w:hAnsi="Courier New" w:cs="Courier New"/>
          <w:lang w:val="en-US"/>
        </w:rPr>
      </w:pPr>
    </w:p>
    <w:p w14:paraId="64FC4637" w14:textId="77777777" w:rsidR="00EB469E" w:rsidRPr="00462D8F" w:rsidRDefault="00EB469E" w:rsidP="00EB469E">
      <w:pPr>
        <w:rPr>
          <w:rFonts w:ascii="Times New Roman" w:hAnsi="Times New Roman"/>
          <w:color w:val="000000" w:themeColor="text1"/>
          <w:sz w:val="28"/>
          <w:lang w:eastAsia="ru-RU"/>
        </w:rPr>
      </w:pPr>
      <w:r w:rsidRPr="00462D8F">
        <w:rPr>
          <w:rFonts w:ascii="Times New Roman" w:hAnsi="Times New Roman"/>
          <w:color w:val="000000" w:themeColor="text1"/>
          <w:sz w:val="28"/>
          <w:lang w:eastAsia="ru-RU"/>
        </w:rPr>
        <w:t xml:space="preserve">После редактирования списка репозиториев </w:t>
      </w:r>
      <w:r>
        <w:rPr>
          <w:rFonts w:ascii="Times New Roman" w:hAnsi="Times New Roman"/>
          <w:color w:val="000000" w:themeColor="text1"/>
          <w:sz w:val="28"/>
          <w:lang w:eastAsia="ru-RU"/>
        </w:rPr>
        <w:t xml:space="preserve">необходимо </w:t>
      </w:r>
      <w:r w:rsidRPr="00462D8F">
        <w:rPr>
          <w:rFonts w:ascii="Times New Roman" w:hAnsi="Times New Roman"/>
          <w:color w:val="000000" w:themeColor="text1"/>
          <w:sz w:val="28"/>
          <w:lang w:eastAsia="ru-RU"/>
        </w:rPr>
        <w:t>обновить список пакетов</w:t>
      </w:r>
      <w:r>
        <w:rPr>
          <w:rFonts w:ascii="Times New Roman" w:hAnsi="Times New Roman"/>
          <w:color w:val="000000" w:themeColor="text1"/>
          <w:sz w:val="28"/>
          <w:lang w:eastAsia="ru-RU"/>
        </w:rPr>
        <w:t xml:space="preserve"> командой </w:t>
      </w:r>
      <w:proofErr w:type="spellStart"/>
      <w:r w:rsidRPr="00462D8F">
        <w:rPr>
          <w:rFonts w:ascii="Courier New" w:hAnsi="Courier New" w:cs="Courier New"/>
          <w:color w:val="000000" w:themeColor="text1"/>
          <w:sz w:val="28"/>
          <w:lang w:eastAsia="ru-RU"/>
        </w:rPr>
        <w:t>apt</w:t>
      </w:r>
      <w:proofErr w:type="spellEnd"/>
      <w:r w:rsidRPr="00462D8F">
        <w:rPr>
          <w:rFonts w:ascii="Courier New" w:hAnsi="Courier New" w:cs="Courier New"/>
          <w:color w:val="000000" w:themeColor="text1"/>
          <w:sz w:val="28"/>
          <w:lang w:eastAsia="ru-RU"/>
        </w:rPr>
        <w:t xml:space="preserve"> </w:t>
      </w:r>
      <w:proofErr w:type="spellStart"/>
      <w:r w:rsidRPr="00462D8F">
        <w:rPr>
          <w:rFonts w:ascii="Courier New" w:hAnsi="Courier New" w:cs="Courier New"/>
          <w:color w:val="000000" w:themeColor="text1"/>
          <w:sz w:val="28"/>
          <w:lang w:eastAsia="ru-RU"/>
        </w:rPr>
        <w:t>update</w:t>
      </w:r>
      <w:proofErr w:type="spellEnd"/>
      <w:r w:rsidRPr="00462D8F">
        <w:rPr>
          <w:rFonts w:ascii="Courier New" w:hAnsi="Courier New" w:cs="Courier New"/>
        </w:rPr>
        <w:br w:type="page"/>
      </w:r>
    </w:p>
    <w:p w14:paraId="3D1E9F4C" w14:textId="77777777" w:rsidR="00EB469E" w:rsidRDefault="00EB469E" w:rsidP="00EB469E">
      <w:pPr>
        <w:pStyle w:val="12"/>
      </w:pPr>
      <w:bookmarkStart w:id="13" w:name="_Toc127457609"/>
      <w:bookmarkStart w:id="14" w:name="_Toc127458167"/>
      <w:r>
        <w:lastRenderedPageBreak/>
        <w:t>5 Заключение</w:t>
      </w:r>
      <w:bookmarkEnd w:id="13"/>
      <w:bookmarkEnd w:id="14"/>
    </w:p>
    <w:p w14:paraId="677EE66D" w14:textId="33AB3FA9" w:rsidR="0001595B" w:rsidRDefault="00D90269" w:rsidP="0001595B">
      <w:pPr>
        <w:pStyle w:val="a9"/>
      </w:pPr>
      <w:r w:rsidRPr="00D90269">
        <w:t xml:space="preserve">В результате выполнения лабораторной работы были получены начальные навыки практического администрирования серверной операционной системы </w:t>
      </w:r>
      <w:proofErr w:type="spellStart"/>
      <w:r w:rsidRPr="00D90269">
        <w:t>UbuntuServer</w:t>
      </w:r>
      <w:proofErr w:type="spellEnd"/>
      <w:r w:rsidRPr="00D90269">
        <w:t xml:space="preserve">, а также знания о существующих системах управления пакетами в ОС </w:t>
      </w:r>
      <w:proofErr w:type="spellStart"/>
      <w:r w:rsidRPr="00D90269">
        <w:t>UbuntuServer</w:t>
      </w:r>
      <w:proofErr w:type="spellEnd"/>
      <w:r w:rsidRPr="00D90269">
        <w:t>.</w:t>
      </w:r>
    </w:p>
    <w:p w14:paraId="4BB5F542" w14:textId="161CB58A" w:rsidR="00D90269" w:rsidRPr="00D90269" w:rsidRDefault="00D90269" w:rsidP="0001595B">
      <w:pPr>
        <w:pStyle w:val="a9"/>
      </w:pPr>
      <w:r w:rsidRPr="00D90269">
        <w:t xml:space="preserve">Все знания и полученные навыки должны помочь в будущем, более глубоком освоении в плане администрирования ОС </w:t>
      </w:r>
      <w:proofErr w:type="spellStart"/>
      <w:r w:rsidRPr="00D90269">
        <w:t>UbuntuServer</w:t>
      </w:r>
      <w:proofErr w:type="spellEnd"/>
      <w:r w:rsidRPr="00D90269">
        <w:t>.</w:t>
      </w:r>
    </w:p>
    <w:sectPr w:rsidR="00D90269" w:rsidRPr="00D90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48CF" w14:textId="77777777" w:rsidR="00A21CD9" w:rsidRDefault="00A21CD9">
      <w:pPr>
        <w:spacing w:after="0" w:line="240" w:lineRule="auto"/>
      </w:pPr>
      <w:r>
        <w:separator/>
      </w:r>
    </w:p>
  </w:endnote>
  <w:endnote w:type="continuationSeparator" w:id="0">
    <w:p w14:paraId="03631121" w14:textId="77777777" w:rsidR="00A21CD9" w:rsidRDefault="00A2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E32A" w14:textId="77777777" w:rsidR="00A21CD9" w:rsidRDefault="00A21CD9">
      <w:pPr>
        <w:spacing w:after="0" w:line="240" w:lineRule="auto"/>
      </w:pPr>
      <w:r>
        <w:separator/>
      </w:r>
    </w:p>
  </w:footnote>
  <w:footnote w:type="continuationSeparator" w:id="0">
    <w:p w14:paraId="3345D732" w14:textId="77777777" w:rsidR="00A21CD9" w:rsidRDefault="00A21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B97942"/>
    <w:multiLevelType w:val="multilevel"/>
    <w:tmpl w:val="6AD4E86C"/>
    <w:numStyleLink w:val="a1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CB2756"/>
    <w:multiLevelType w:val="hybridMultilevel"/>
    <w:tmpl w:val="9536E5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A204CA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23"/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24"/>
  </w:num>
  <w:num w:numId="11">
    <w:abstractNumId w:val="1"/>
  </w:num>
  <w:num w:numId="12">
    <w:abstractNumId w:val="21"/>
  </w:num>
  <w:num w:numId="13">
    <w:abstractNumId w:val="0"/>
  </w:num>
  <w:num w:numId="14">
    <w:abstractNumId w:val="22"/>
  </w:num>
  <w:num w:numId="15">
    <w:abstractNumId w:val="8"/>
  </w:num>
  <w:num w:numId="16">
    <w:abstractNumId w:val="18"/>
  </w:num>
  <w:num w:numId="17">
    <w:abstractNumId w:val="19"/>
  </w:num>
  <w:num w:numId="18">
    <w:abstractNumId w:val="15"/>
  </w:num>
  <w:num w:numId="19">
    <w:abstractNumId w:val="20"/>
  </w:num>
  <w:num w:numId="20">
    <w:abstractNumId w:val="3"/>
  </w:num>
  <w:num w:numId="21">
    <w:abstractNumId w:val="4"/>
  </w:num>
  <w:num w:numId="22">
    <w:abstractNumId w:val="25"/>
  </w:num>
  <w:num w:numId="23">
    <w:abstractNumId w:val="13"/>
  </w:num>
  <w:num w:numId="24">
    <w:abstractNumId w:val="16"/>
  </w:num>
  <w:num w:numId="25">
    <w:abstractNumId w:val="1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595B"/>
    <w:rsid w:val="00016034"/>
    <w:rsid w:val="000230D4"/>
    <w:rsid w:val="000236B6"/>
    <w:rsid w:val="000239E4"/>
    <w:rsid w:val="000263D5"/>
    <w:rsid w:val="000268F6"/>
    <w:rsid w:val="00040103"/>
    <w:rsid w:val="0004132B"/>
    <w:rsid w:val="00042061"/>
    <w:rsid w:val="0004730D"/>
    <w:rsid w:val="0005144A"/>
    <w:rsid w:val="00051D3D"/>
    <w:rsid w:val="00052B9A"/>
    <w:rsid w:val="0005554F"/>
    <w:rsid w:val="00055D7D"/>
    <w:rsid w:val="00055FE7"/>
    <w:rsid w:val="00060260"/>
    <w:rsid w:val="00065444"/>
    <w:rsid w:val="000668CF"/>
    <w:rsid w:val="00075FEB"/>
    <w:rsid w:val="00077753"/>
    <w:rsid w:val="00083011"/>
    <w:rsid w:val="00085BEA"/>
    <w:rsid w:val="0009353F"/>
    <w:rsid w:val="00097BDF"/>
    <w:rsid w:val="000A0675"/>
    <w:rsid w:val="000A0F14"/>
    <w:rsid w:val="000A0FAB"/>
    <w:rsid w:val="000A4EE7"/>
    <w:rsid w:val="000A52AE"/>
    <w:rsid w:val="000A73BE"/>
    <w:rsid w:val="000B1040"/>
    <w:rsid w:val="000B1523"/>
    <w:rsid w:val="000B6914"/>
    <w:rsid w:val="000C1D7B"/>
    <w:rsid w:val="000C3258"/>
    <w:rsid w:val="000E54B1"/>
    <w:rsid w:val="000E7F2E"/>
    <w:rsid w:val="000F3039"/>
    <w:rsid w:val="00102DA2"/>
    <w:rsid w:val="0010512C"/>
    <w:rsid w:val="001071AF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37139"/>
    <w:rsid w:val="0014247B"/>
    <w:rsid w:val="001430CD"/>
    <w:rsid w:val="0014407D"/>
    <w:rsid w:val="001475AE"/>
    <w:rsid w:val="00151318"/>
    <w:rsid w:val="00152A87"/>
    <w:rsid w:val="00155326"/>
    <w:rsid w:val="00156694"/>
    <w:rsid w:val="00172F72"/>
    <w:rsid w:val="0017692F"/>
    <w:rsid w:val="001818CA"/>
    <w:rsid w:val="00184633"/>
    <w:rsid w:val="00186B73"/>
    <w:rsid w:val="00186F3F"/>
    <w:rsid w:val="001A1BAD"/>
    <w:rsid w:val="001A1ECE"/>
    <w:rsid w:val="001B0507"/>
    <w:rsid w:val="001B0668"/>
    <w:rsid w:val="001B3DB5"/>
    <w:rsid w:val="001B507E"/>
    <w:rsid w:val="001B639D"/>
    <w:rsid w:val="001C119F"/>
    <w:rsid w:val="001C394C"/>
    <w:rsid w:val="001D438C"/>
    <w:rsid w:val="001D777D"/>
    <w:rsid w:val="001E5074"/>
    <w:rsid w:val="001F1A72"/>
    <w:rsid w:val="001F1C48"/>
    <w:rsid w:val="001F49BD"/>
    <w:rsid w:val="00202471"/>
    <w:rsid w:val="00213083"/>
    <w:rsid w:val="00214200"/>
    <w:rsid w:val="002147B0"/>
    <w:rsid w:val="00216700"/>
    <w:rsid w:val="002235AD"/>
    <w:rsid w:val="00224C8C"/>
    <w:rsid w:val="002257DA"/>
    <w:rsid w:val="002260C0"/>
    <w:rsid w:val="002274A5"/>
    <w:rsid w:val="00231125"/>
    <w:rsid w:val="00232C25"/>
    <w:rsid w:val="0023329A"/>
    <w:rsid w:val="0024131D"/>
    <w:rsid w:val="00244060"/>
    <w:rsid w:val="00253657"/>
    <w:rsid w:val="0025638D"/>
    <w:rsid w:val="00270589"/>
    <w:rsid w:val="00272E7A"/>
    <w:rsid w:val="0027317C"/>
    <w:rsid w:val="002810CD"/>
    <w:rsid w:val="0028717D"/>
    <w:rsid w:val="00287F49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10DA"/>
    <w:rsid w:val="002C377E"/>
    <w:rsid w:val="002D5C79"/>
    <w:rsid w:val="002E15D1"/>
    <w:rsid w:val="002E3E29"/>
    <w:rsid w:val="002E4101"/>
    <w:rsid w:val="002F3851"/>
    <w:rsid w:val="002F3D7E"/>
    <w:rsid w:val="002F70DC"/>
    <w:rsid w:val="003035EC"/>
    <w:rsid w:val="00304584"/>
    <w:rsid w:val="003056F6"/>
    <w:rsid w:val="003059DF"/>
    <w:rsid w:val="003062A4"/>
    <w:rsid w:val="00306500"/>
    <w:rsid w:val="00306B32"/>
    <w:rsid w:val="0031047E"/>
    <w:rsid w:val="003160F7"/>
    <w:rsid w:val="00321E82"/>
    <w:rsid w:val="003262D8"/>
    <w:rsid w:val="00331E83"/>
    <w:rsid w:val="00336D78"/>
    <w:rsid w:val="00340EC3"/>
    <w:rsid w:val="00342872"/>
    <w:rsid w:val="00344FAD"/>
    <w:rsid w:val="003522DF"/>
    <w:rsid w:val="003545D4"/>
    <w:rsid w:val="00354F9A"/>
    <w:rsid w:val="00364EF6"/>
    <w:rsid w:val="003659AA"/>
    <w:rsid w:val="00373220"/>
    <w:rsid w:val="00373DF9"/>
    <w:rsid w:val="00377245"/>
    <w:rsid w:val="0038343A"/>
    <w:rsid w:val="00383FF8"/>
    <w:rsid w:val="003904C6"/>
    <w:rsid w:val="00397FEE"/>
    <w:rsid w:val="003A0356"/>
    <w:rsid w:val="003A0CDA"/>
    <w:rsid w:val="003A7F5C"/>
    <w:rsid w:val="003B2066"/>
    <w:rsid w:val="003B2A88"/>
    <w:rsid w:val="003C5337"/>
    <w:rsid w:val="003C6D16"/>
    <w:rsid w:val="003D0ABC"/>
    <w:rsid w:val="003D38D4"/>
    <w:rsid w:val="003D479E"/>
    <w:rsid w:val="003D4B6F"/>
    <w:rsid w:val="003D706F"/>
    <w:rsid w:val="003E1C59"/>
    <w:rsid w:val="003E7113"/>
    <w:rsid w:val="003F3031"/>
    <w:rsid w:val="003F43CB"/>
    <w:rsid w:val="00400124"/>
    <w:rsid w:val="00406681"/>
    <w:rsid w:val="00416212"/>
    <w:rsid w:val="004166E1"/>
    <w:rsid w:val="00423F67"/>
    <w:rsid w:val="004262A3"/>
    <w:rsid w:val="00430823"/>
    <w:rsid w:val="00435973"/>
    <w:rsid w:val="00451AF6"/>
    <w:rsid w:val="00457EC4"/>
    <w:rsid w:val="00462AFA"/>
    <w:rsid w:val="00462E19"/>
    <w:rsid w:val="00464C66"/>
    <w:rsid w:val="00475CE8"/>
    <w:rsid w:val="004944AD"/>
    <w:rsid w:val="004A01F7"/>
    <w:rsid w:val="004A1EE9"/>
    <w:rsid w:val="004A4215"/>
    <w:rsid w:val="004B2793"/>
    <w:rsid w:val="004C4857"/>
    <w:rsid w:val="004C5B45"/>
    <w:rsid w:val="004D31BD"/>
    <w:rsid w:val="004D371F"/>
    <w:rsid w:val="004D3C13"/>
    <w:rsid w:val="004D5C51"/>
    <w:rsid w:val="004D7F2C"/>
    <w:rsid w:val="004E299F"/>
    <w:rsid w:val="004E3FC2"/>
    <w:rsid w:val="004E4498"/>
    <w:rsid w:val="004E4B43"/>
    <w:rsid w:val="004E6AB2"/>
    <w:rsid w:val="004F451F"/>
    <w:rsid w:val="004F4A25"/>
    <w:rsid w:val="004F5A61"/>
    <w:rsid w:val="004F7DE5"/>
    <w:rsid w:val="0050065F"/>
    <w:rsid w:val="00500AE0"/>
    <w:rsid w:val="00507F3C"/>
    <w:rsid w:val="00512D52"/>
    <w:rsid w:val="00514570"/>
    <w:rsid w:val="0053585D"/>
    <w:rsid w:val="00537D7E"/>
    <w:rsid w:val="005414C4"/>
    <w:rsid w:val="00541747"/>
    <w:rsid w:val="00542291"/>
    <w:rsid w:val="00550395"/>
    <w:rsid w:val="005534F6"/>
    <w:rsid w:val="00555BF1"/>
    <w:rsid w:val="00561858"/>
    <w:rsid w:val="005641FB"/>
    <w:rsid w:val="00565B0D"/>
    <w:rsid w:val="00573058"/>
    <w:rsid w:val="00577B11"/>
    <w:rsid w:val="00577E27"/>
    <w:rsid w:val="005834BC"/>
    <w:rsid w:val="005842A5"/>
    <w:rsid w:val="00584BC2"/>
    <w:rsid w:val="00585132"/>
    <w:rsid w:val="00594217"/>
    <w:rsid w:val="00595374"/>
    <w:rsid w:val="005A1FF7"/>
    <w:rsid w:val="005A4106"/>
    <w:rsid w:val="005A600C"/>
    <w:rsid w:val="005A742C"/>
    <w:rsid w:val="005A777C"/>
    <w:rsid w:val="005A77D4"/>
    <w:rsid w:val="005B2240"/>
    <w:rsid w:val="005C532C"/>
    <w:rsid w:val="005E0B3D"/>
    <w:rsid w:val="005E1E29"/>
    <w:rsid w:val="005E4731"/>
    <w:rsid w:val="005E7FA0"/>
    <w:rsid w:val="005F18F9"/>
    <w:rsid w:val="005F6AFE"/>
    <w:rsid w:val="00601888"/>
    <w:rsid w:val="00602BBB"/>
    <w:rsid w:val="00617F9F"/>
    <w:rsid w:val="0063676C"/>
    <w:rsid w:val="00642261"/>
    <w:rsid w:val="00644BCB"/>
    <w:rsid w:val="00647E50"/>
    <w:rsid w:val="00653B52"/>
    <w:rsid w:val="006554C4"/>
    <w:rsid w:val="00660DB5"/>
    <w:rsid w:val="00662050"/>
    <w:rsid w:val="006646AC"/>
    <w:rsid w:val="006716A4"/>
    <w:rsid w:val="00675F66"/>
    <w:rsid w:val="006805E4"/>
    <w:rsid w:val="00680A42"/>
    <w:rsid w:val="00687347"/>
    <w:rsid w:val="006906C9"/>
    <w:rsid w:val="00691A10"/>
    <w:rsid w:val="00691AE8"/>
    <w:rsid w:val="00693D67"/>
    <w:rsid w:val="006B2D24"/>
    <w:rsid w:val="006B3221"/>
    <w:rsid w:val="006C2E9C"/>
    <w:rsid w:val="006D58B2"/>
    <w:rsid w:val="006E04C5"/>
    <w:rsid w:val="0070085E"/>
    <w:rsid w:val="00704986"/>
    <w:rsid w:val="00712185"/>
    <w:rsid w:val="0071235E"/>
    <w:rsid w:val="0072136A"/>
    <w:rsid w:val="0072204D"/>
    <w:rsid w:val="00722D00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841E7"/>
    <w:rsid w:val="00785C9D"/>
    <w:rsid w:val="007974A7"/>
    <w:rsid w:val="007A18AB"/>
    <w:rsid w:val="007A3005"/>
    <w:rsid w:val="007A3AD3"/>
    <w:rsid w:val="007A459F"/>
    <w:rsid w:val="007A4F5F"/>
    <w:rsid w:val="007B4431"/>
    <w:rsid w:val="007C21D4"/>
    <w:rsid w:val="007C33EE"/>
    <w:rsid w:val="007C6EFE"/>
    <w:rsid w:val="007D651E"/>
    <w:rsid w:val="007E1EB7"/>
    <w:rsid w:val="007E2E29"/>
    <w:rsid w:val="007E3319"/>
    <w:rsid w:val="007E6DC8"/>
    <w:rsid w:val="007F1159"/>
    <w:rsid w:val="007F13CB"/>
    <w:rsid w:val="007F2A3C"/>
    <w:rsid w:val="007F2BE0"/>
    <w:rsid w:val="00800A37"/>
    <w:rsid w:val="00802F8B"/>
    <w:rsid w:val="008030EB"/>
    <w:rsid w:val="00816FCB"/>
    <w:rsid w:val="0082428F"/>
    <w:rsid w:val="008301BB"/>
    <w:rsid w:val="00832C2E"/>
    <w:rsid w:val="00833FA2"/>
    <w:rsid w:val="00840389"/>
    <w:rsid w:val="008457E1"/>
    <w:rsid w:val="0084658D"/>
    <w:rsid w:val="008466FA"/>
    <w:rsid w:val="00846C75"/>
    <w:rsid w:val="00847EE2"/>
    <w:rsid w:val="00850A64"/>
    <w:rsid w:val="008531B4"/>
    <w:rsid w:val="00854640"/>
    <w:rsid w:val="008673F4"/>
    <w:rsid w:val="0086752C"/>
    <w:rsid w:val="00867A95"/>
    <w:rsid w:val="0087174A"/>
    <w:rsid w:val="00872572"/>
    <w:rsid w:val="00872776"/>
    <w:rsid w:val="00881EE4"/>
    <w:rsid w:val="00887C1C"/>
    <w:rsid w:val="0089026A"/>
    <w:rsid w:val="00890EB1"/>
    <w:rsid w:val="00892ADC"/>
    <w:rsid w:val="00893098"/>
    <w:rsid w:val="008A5A4A"/>
    <w:rsid w:val="008B3701"/>
    <w:rsid w:val="008B5D14"/>
    <w:rsid w:val="008C3D7E"/>
    <w:rsid w:val="008C763C"/>
    <w:rsid w:val="008D0B47"/>
    <w:rsid w:val="008D46F2"/>
    <w:rsid w:val="008E0CFE"/>
    <w:rsid w:val="008E286A"/>
    <w:rsid w:val="008E57A8"/>
    <w:rsid w:val="008E62FB"/>
    <w:rsid w:val="008E6680"/>
    <w:rsid w:val="008E7C3F"/>
    <w:rsid w:val="008F1112"/>
    <w:rsid w:val="008F13FD"/>
    <w:rsid w:val="008F42E9"/>
    <w:rsid w:val="008F4DF8"/>
    <w:rsid w:val="008F6865"/>
    <w:rsid w:val="008F73CF"/>
    <w:rsid w:val="0090224D"/>
    <w:rsid w:val="0091001B"/>
    <w:rsid w:val="0091250E"/>
    <w:rsid w:val="00915FEA"/>
    <w:rsid w:val="009169FE"/>
    <w:rsid w:val="00926AAC"/>
    <w:rsid w:val="00927383"/>
    <w:rsid w:val="009310D6"/>
    <w:rsid w:val="00934C36"/>
    <w:rsid w:val="00937A1A"/>
    <w:rsid w:val="00937A74"/>
    <w:rsid w:val="009459D3"/>
    <w:rsid w:val="00950809"/>
    <w:rsid w:val="009515AC"/>
    <w:rsid w:val="00954528"/>
    <w:rsid w:val="009558EC"/>
    <w:rsid w:val="009619F5"/>
    <w:rsid w:val="00962FAB"/>
    <w:rsid w:val="009708E6"/>
    <w:rsid w:val="00983179"/>
    <w:rsid w:val="00987F62"/>
    <w:rsid w:val="00990F14"/>
    <w:rsid w:val="009945FE"/>
    <w:rsid w:val="009968A9"/>
    <w:rsid w:val="009A19FA"/>
    <w:rsid w:val="009A1D9F"/>
    <w:rsid w:val="009A3EDD"/>
    <w:rsid w:val="009B11DC"/>
    <w:rsid w:val="009B7DC4"/>
    <w:rsid w:val="009C06D0"/>
    <w:rsid w:val="009C0F31"/>
    <w:rsid w:val="009C1318"/>
    <w:rsid w:val="009C5759"/>
    <w:rsid w:val="009C60F7"/>
    <w:rsid w:val="009C6C3C"/>
    <w:rsid w:val="009D1C58"/>
    <w:rsid w:val="009D3DE0"/>
    <w:rsid w:val="009E0CF4"/>
    <w:rsid w:val="009E48C7"/>
    <w:rsid w:val="009E7665"/>
    <w:rsid w:val="009F0658"/>
    <w:rsid w:val="009F4B62"/>
    <w:rsid w:val="009F4F9D"/>
    <w:rsid w:val="00A009B3"/>
    <w:rsid w:val="00A0320D"/>
    <w:rsid w:val="00A05202"/>
    <w:rsid w:val="00A10DCE"/>
    <w:rsid w:val="00A14961"/>
    <w:rsid w:val="00A170D5"/>
    <w:rsid w:val="00A170DB"/>
    <w:rsid w:val="00A20D91"/>
    <w:rsid w:val="00A20FF0"/>
    <w:rsid w:val="00A21B81"/>
    <w:rsid w:val="00A21CD9"/>
    <w:rsid w:val="00A22CCB"/>
    <w:rsid w:val="00A23679"/>
    <w:rsid w:val="00A23AED"/>
    <w:rsid w:val="00A25088"/>
    <w:rsid w:val="00A25F7C"/>
    <w:rsid w:val="00A27F9D"/>
    <w:rsid w:val="00A3323E"/>
    <w:rsid w:val="00A33523"/>
    <w:rsid w:val="00A375F4"/>
    <w:rsid w:val="00A40B68"/>
    <w:rsid w:val="00A41D97"/>
    <w:rsid w:val="00A4365F"/>
    <w:rsid w:val="00A43A81"/>
    <w:rsid w:val="00A54EA7"/>
    <w:rsid w:val="00A5590E"/>
    <w:rsid w:val="00A70420"/>
    <w:rsid w:val="00A85DE1"/>
    <w:rsid w:val="00A91A65"/>
    <w:rsid w:val="00AA14D7"/>
    <w:rsid w:val="00AA3DA0"/>
    <w:rsid w:val="00AB08C0"/>
    <w:rsid w:val="00AB1934"/>
    <w:rsid w:val="00AB65BA"/>
    <w:rsid w:val="00AC0304"/>
    <w:rsid w:val="00AC2790"/>
    <w:rsid w:val="00AD1D02"/>
    <w:rsid w:val="00AD2C1D"/>
    <w:rsid w:val="00AD2C4E"/>
    <w:rsid w:val="00AD30E0"/>
    <w:rsid w:val="00AD5855"/>
    <w:rsid w:val="00AD779D"/>
    <w:rsid w:val="00AE02A1"/>
    <w:rsid w:val="00AE050E"/>
    <w:rsid w:val="00AE6EAE"/>
    <w:rsid w:val="00AE6F71"/>
    <w:rsid w:val="00AF075F"/>
    <w:rsid w:val="00AF492C"/>
    <w:rsid w:val="00B0008D"/>
    <w:rsid w:val="00B04501"/>
    <w:rsid w:val="00B04538"/>
    <w:rsid w:val="00B048BA"/>
    <w:rsid w:val="00B04D1D"/>
    <w:rsid w:val="00B0602A"/>
    <w:rsid w:val="00B14692"/>
    <w:rsid w:val="00B171A9"/>
    <w:rsid w:val="00B27AAF"/>
    <w:rsid w:val="00B36C31"/>
    <w:rsid w:val="00B44349"/>
    <w:rsid w:val="00B450B8"/>
    <w:rsid w:val="00B57857"/>
    <w:rsid w:val="00B64908"/>
    <w:rsid w:val="00B71611"/>
    <w:rsid w:val="00B7265C"/>
    <w:rsid w:val="00B73504"/>
    <w:rsid w:val="00B80B65"/>
    <w:rsid w:val="00B84475"/>
    <w:rsid w:val="00B854C3"/>
    <w:rsid w:val="00B87C8F"/>
    <w:rsid w:val="00B94B93"/>
    <w:rsid w:val="00B9699E"/>
    <w:rsid w:val="00BA056D"/>
    <w:rsid w:val="00BA19AD"/>
    <w:rsid w:val="00BA1BC6"/>
    <w:rsid w:val="00BA2B15"/>
    <w:rsid w:val="00BB148C"/>
    <w:rsid w:val="00BB7493"/>
    <w:rsid w:val="00BC39A9"/>
    <w:rsid w:val="00BC5924"/>
    <w:rsid w:val="00BD14CA"/>
    <w:rsid w:val="00BD2092"/>
    <w:rsid w:val="00BD3B92"/>
    <w:rsid w:val="00BD5E10"/>
    <w:rsid w:val="00BD6488"/>
    <w:rsid w:val="00BE100F"/>
    <w:rsid w:val="00BE23B3"/>
    <w:rsid w:val="00BE3515"/>
    <w:rsid w:val="00BE7B36"/>
    <w:rsid w:val="00BF4F3A"/>
    <w:rsid w:val="00BF5439"/>
    <w:rsid w:val="00C0107A"/>
    <w:rsid w:val="00C03596"/>
    <w:rsid w:val="00C03A0D"/>
    <w:rsid w:val="00C0783D"/>
    <w:rsid w:val="00C10A2F"/>
    <w:rsid w:val="00C10AC8"/>
    <w:rsid w:val="00C146B5"/>
    <w:rsid w:val="00C16AA7"/>
    <w:rsid w:val="00C21152"/>
    <w:rsid w:val="00C304BA"/>
    <w:rsid w:val="00C31848"/>
    <w:rsid w:val="00C3763B"/>
    <w:rsid w:val="00C442E4"/>
    <w:rsid w:val="00C57337"/>
    <w:rsid w:val="00C61771"/>
    <w:rsid w:val="00C77FAF"/>
    <w:rsid w:val="00C924F9"/>
    <w:rsid w:val="00C9374F"/>
    <w:rsid w:val="00CA0700"/>
    <w:rsid w:val="00CC14F4"/>
    <w:rsid w:val="00CC1BF7"/>
    <w:rsid w:val="00CC7920"/>
    <w:rsid w:val="00CD27E2"/>
    <w:rsid w:val="00CD5F36"/>
    <w:rsid w:val="00CE0442"/>
    <w:rsid w:val="00CE63EA"/>
    <w:rsid w:val="00CE6AD4"/>
    <w:rsid w:val="00CE7487"/>
    <w:rsid w:val="00CE798D"/>
    <w:rsid w:val="00CF2303"/>
    <w:rsid w:val="00CF2813"/>
    <w:rsid w:val="00CF5B9B"/>
    <w:rsid w:val="00D04F09"/>
    <w:rsid w:val="00D17ED1"/>
    <w:rsid w:val="00D2060D"/>
    <w:rsid w:val="00D24617"/>
    <w:rsid w:val="00D34A24"/>
    <w:rsid w:val="00D37BBE"/>
    <w:rsid w:val="00D5108A"/>
    <w:rsid w:val="00D55B78"/>
    <w:rsid w:val="00D56D92"/>
    <w:rsid w:val="00D5730C"/>
    <w:rsid w:val="00D6069F"/>
    <w:rsid w:val="00D608A1"/>
    <w:rsid w:val="00D613B0"/>
    <w:rsid w:val="00D6538A"/>
    <w:rsid w:val="00D655C4"/>
    <w:rsid w:val="00D76135"/>
    <w:rsid w:val="00D81BE3"/>
    <w:rsid w:val="00D86AB2"/>
    <w:rsid w:val="00D877D9"/>
    <w:rsid w:val="00D90269"/>
    <w:rsid w:val="00D922FF"/>
    <w:rsid w:val="00DA060B"/>
    <w:rsid w:val="00DA39B3"/>
    <w:rsid w:val="00DA67E2"/>
    <w:rsid w:val="00DB0975"/>
    <w:rsid w:val="00DB4125"/>
    <w:rsid w:val="00DB4A5C"/>
    <w:rsid w:val="00DC34C3"/>
    <w:rsid w:val="00DC4385"/>
    <w:rsid w:val="00DC7285"/>
    <w:rsid w:val="00DD00BA"/>
    <w:rsid w:val="00DD5BB5"/>
    <w:rsid w:val="00DE0E54"/>
    <w:rsid w:val="00DE45C1"/>
    <w:rsid w:val="00DE7E36"/>
    <w:rsid w:val="00DF1FAC"/>
    <w:rsid w:val="00E04842"/>
    <w:rsid w:val="00E15A12"/>
    <w:rsid w:val="00E16A28"/>
    <w:rsid w:val="00E22842"/>
    <w:rsid w:val="00E22A00"/>
    <w:rsid w:val="00E22DC4"/>
    <w:rsid w:val="00E23F2B"/>
    <w:rsid w:val="00E25AA1"/>
    <w:rsid w:val="00E32892"/>
    <w:rsid w:val="00E331BE"/>
    <w:rsid w:val="00E343C6"/>
    <w:rsid w:val="00E36E47"/>
    <w:rsid w:val="00E41DA0"/>
    <w:rsid w:val="00E42294"/>
    <w:rsid w:val="00E45104"/>
    <w:rsid w:val="00E46026"/>
    <w:rsid w:val="00E46867"/>
    <w:rsid w:val="00E46F90"/>
    <w:rsid w:val="00E5319D"/>
    <w:rsid w:val="00E57AB5"/>
    <w:rsid w:val="00E60A2B"/>
    <w:rsid w:val="00E616E5"/>
    <w:rsid w:val="00E6430A"/>
    <w:rsid w:val="00E64F0E"/>
    <w:rsid w:val="00E677D0"/>
    <w:rsid w:val="00E7534E"/>
    <w:rsid w:val="00E76727"/>
    <w:rsid w:val="00E800F6"/>
    <w:rsid w:val="00E82FCA"/>
    <w:rsid w:val="00E878F6"/>
    <w:rsid w:val="00E90425"/>
    <w:rsid w:val="00E9094A"/>
    <w:rsid w:val="00E90D40"/>
    <w:rsid w:val="00E94CB4"/>
    <w:rsid w:val="00E96699"/>
    <w:rsid w:val="00EA5278"/>
    <w:rsid w:val="00EA7C7C"/>
    <w:rsid w:val="00EB1FCF"/>
    <w:rsid w:val="00EB469E"/>
    <w:rsid w:val="00EB493E"/>
    <w:rsid w:val="00EB5323"/>
    <w:rsid w:val="00EB5515"/>
    <w:rsid w:val="00EB60E9"/>
    <w:rsid w:val="00EB668E"/>
    <w:rsid w:val="00EC0C85"/>
    <w:rsid w:val="00EC4709"/>
    <w:rsid w:val="00EC6A99"/>
    <w:rsid w:val="00ED6340"/>
    <w:rsid w:val="00EE01C4"/>
    <w:rsid w:val="00EE1B6C"/>
    <w:rsid w:val="00EE27EF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94E"/>
    <w:rsid w:val="00F07E2E"/>
    <w:rsid w:val="00F2123E"/>
    <w:rsid w:val="00F313BE"/>
    <w:rsid w:val="00F3436C"/>
    <w:rsid w:val="00F4038E"/>
    <w:rsid w:val="00F4370A"/>
    <w:rsid w:val="00F462A9"/>
    <w:rsid w:val="00F529AF"/>
    <w:rsid w:val="00F5486D"/>
    <w:rsid w:val="00F54B37"/>
    <w:rsid w:val="00F54D63"/>
    <w:rsid w:val="00F5658F"/>
    <w:rsid w:val="00F57D7E"/>
    <w:rsid w:val="00F6162D"/>
    <w:rsid w:val="00F673C6"/>
    <w:rsid w:val="00F81731"/>
    <w:rsid w:val="00F841F8"/>
    <w:rsid w:val="00F85B9A"/>
    <w:rsid w:val="00F864C7"/>
    <w:rsid w:val="00F876F5"/>
    <w:rsid w:val="00F9169C"/>
    <w:rsid w:val="00FA051C"/>
    <w:rsid w:val="00FA0B6D"/>
    <w:rsid w:val="00FA2899"/>
    <w:rsid w:val="00FA38DE"/>
    <w:rsid w:val="00FA4349"/>
    <w:rsid w:val="00FB2EF4"/>
    <w:rsid w:val="00FC3DCD"/>
    <w:rsid w:val="00FC7E77"/>
    <w:rsid w:val="00FD04F6"/>
    <w:rsid w:val="00FD3B07"/>
    <w:rsid w:val="00FD6A07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.ubuntu.ru/wiki/%D1%80%D1%83%D0%BA%D0%BE%D0%B2%D0%BE%D0%B4%D1%81%D1%82%D0%B2%D0%BE_%D0%BF%D0%BE_ubuntu_server/%D1%83%D0%BF%D1%80%D0%B0%D0%B2%D0%BB%D0%B5%D0%BD%D0%B8%D0%B5_%D0%BF%D0%B0%D0%BA%D0%B5%D1%82%D0%B0%D0%BC%D0%B8/aptitude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help.ubuntu.ru/wiki/%D1%80%D1%83%D0%BA%D0%BE%D0%B2%D0%BE%D0%B4%D1%81%D1%82%D0%B2%D0%BE_%D0%BF%D0%BE_ubuntu_server/%D1%83%D0%BF%D1%80%D0%B0%D0%B2%D0%BB%D0%B5%D0%BD%D0%B8%D0%B5_%D0%BF%D0%B0%D0%BA%D0%B5%D1%82%D0%B0%D0%BC%D0%B8/apt-ge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1063</TotalTime>
  <Pages>1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572</cp:revision>
  <dcterms:created xsi:type="dcterms:W3CDTF">2022-10-12T07:51:00Z</dcterms:created>
  <dcterms:modified xsi:type="dcterms:W3CDTF">2023-03-16T16:25:00Z</dcterms:modified>
</cp:coreProperties>
</file>
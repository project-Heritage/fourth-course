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CCF3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C5747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BACFFD4" w14:textId="77777777" w:rsidR="008E7C3F" w:rsidRPr="008E7C3F" w:rsidRDefault="008E7C3F" w:rsidP="000A0F14">
      <w:pPr>
        <w:spacing w:before="480" w:after="1800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78D7FED1" w14:textId="11578FD0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34EA03" w14:textId="740271EB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D935BD" w14:textId="53EF66C1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45E4D0" w14:textId="6E67CC36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22CDA" w14:textId="174F7D24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808EAA" w14:textId="61EDFFA0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116F35" w14:textId="77777777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BF9443" w14:textId="3D9E3159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ОТЧЕТ</w:t>
      </w:r>
    </w:p>
    <w:p w14:paraId="7DA793A5" w14:textId="77777777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8E7C3F" w:rsidRPr="008E7C3F" w14:paraId="1E9638F4" w14:textId="77777777" w:rsidTr="001D5D4D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0D821D2" w14:textId="6993A5E8" w:rsidR="008E7C3F" w:rsidRPr="008E7C3F" w:rsidRDefault="003B2A88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3B2A88"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8E7C3F" w:rsidRPr="004A01F7" w14:paraId="7F789B25" w14:textId="77777777" w:rsidTr="001D5D4D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4139CF2" w14:textId="27C385E6" w:rsidR="008E7C3F" w:rsidRPr="004A01F7" w:rsidRDefault="003B2A23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3B2A23"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Администрирование баз данных в </w:t>
            </w:r>
            <w:proofErr w:type="spellStart"/>
            <w:r w:rsidRPr="003B2A23">
              <w:rPr>
                <w:rFonts w:ascii="Times New Roman" w:hAnsi="Times New Roman" w:cs="Times New Roman"/>
                <w:sz w:val="28"/>
                <w:szCs w:val="28"/>
              </w:rPr>
              <w:t>UbuntuServer</w:t>
            </w:r>
            <w:proofErr w:type="spellEnd"/>
          </w:p>
        </w:tc>
      </w:tr>
    </w:tbl>
    <w:p w14:paraId="50E4D33A" w14:textId="77777777" w:rsidR="008E7C3F" w:rsidRPr="008E7C3F" w:rsidRDefault="008E7C3F" w:rsidP="008E7C3F">
      <w:pPr>
        <w:spacing w:after="2160" w:line="100" w:lineRule="atLeast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E7C3F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36"/>
        <w:gridCol w:w="2458"/>
      </w:tblGrid>
      <w:tr w:rsidR="008E7C3F" w:rsidRPr="008E7C3F" w14:paraId="61E0D74A" w14:textId="77777777" w:rsidTr="000A0F14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75882A6A" w14:textId="77777777" w:rsidR="008E7C3F" w:rsidRPr="008E7C3F" w:rsidRDefault="008E7C3F" w:rsidP="000A0F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D01641" w14:textId="77777777" w:rsidR="008E7C3F" w:rsidRPr="008E7C3F" w:rsidRDefault="008E7C3F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ИСМб-19-1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60F264E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E15A89D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2FF27FCE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1DC37A" w14:textId="71130F4C" w:rsidR="008E7C3F" w:rsidRPr="008E7C3F" w:rsidRDefault="00AE6E97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Малиновцев И.А.</w:t>
            </w:r>
          </w:p>
        </w:tc>
      </w:tr>
      <w:tr w:rsidR="008E7C3F" w:rsidRPr="008E7C3F" w14:paraId="5A643D49" w14:textId="77777777" w:rsidTr="000A0F14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09B0260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14:paraId="45AF7C7C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7847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6AE2F56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1FEC9A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52E947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  <w:tr w:rsidR="008E7C3F" w:rsidRPr="008E7C3F" w14:paraId="751A90B6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52900CAF" w14:textId="77777777" w:rsidR="008E7C3F" w:rsidRPr="008E7C3F" w:rsidRDefault="008E7C3F" w:rsidP="001D5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B4376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66215B2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8B2C10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CA33B6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000000"/>
            </w:tcBorders>
            <w:shd w:val="clear" w:color="auto" w:fill="auto"/>
          </w:tcPr>
          <w:p w14:paraId="4D2A9172" w14:textId="0E73DF3C" w:rsidR="008E7C3F" w:rsidRPr="008E7C3F" w:rsidRDefault="004D371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371F">
              <w:rPr>
                <w:rFonts w:ascii="Times New Roman" w:hAnsi="Times New Roman" w:cs="Times New Roman"/>
                <w:sz w:val="28"/>
                <w:szCs w:val="28"/>
              </w:rPr>
              <w:t>Хритова</w:t>
            </w:r>
            <w:proofErr w:type="spellEnd"/>
            <w:r w:rsidRPr="004D371F">
              <w:rPr>
                <w:rFonts w:ascii="Times New Roman" w:hAnsi="Times New Roman" w:cs="Times New Roman"/>
                <w:sz w:val="28"/>
                <w:szCs w:val="28"/>
              </w:rPr>
              <w:t xml:space="preserve"> М.А.</w:t>
            </w:r>
          </w:p>
        </w:tc>
      </w:tr>
      <w:tr w:rsidR="008E7C3F" w:rsidRPr="008E7C3F" w14:paraId="1401A810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172E8F34" w14:textId="77777777" w:rsidR="008E7C3F" w:rsidRPr="008E7C3F" w:rsidRDefault="008E7C3F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7038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436FD1A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33CA7817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796DD9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06375698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</w:tbl>
    <w:p w14:paraId="1E99330C" w14:textId="162E9F99" w:rsidR="008E7C3F" w:rsidRPr="008E7C3F" w:rsidRDefault="008E7C3F" w:rsidP="008E7C3F">
      <w:pPr>
        <w:spacing w:before="2640"/>
        <w:jc w:val="center"/>
        <w:rPr>
          <w:rFonts w:ascii="Times New Roman" w:hAnsi="Times New Roman" w:cs="Times New Roman"/>
          <w:sz w:val="28"/>
          <w:szCs w:val="28"/>
        </w:rPr>
        <w:sectPr w:rsidR="008E7C3F" w:rsidRPr="008E7C3F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8E7C3F">
        <w:rPr>
          <w:rFonts w:ascii="Times New Roman" w:hAnsi="Times New Roman" w:cs="Times New Roman"/>
          <w:sz w:val="28"/>
          <w:szCs w:val="28"/>
        </w:rPr>
        <w:t xml:space="preserve">Иркутск </w:t>
      </w:r>
      <w:r w:rsidRPr="008E7C3F">
        <w:rPr>
          <w:rFonts w:ascii="Times New Roman" w:hAnsi="Times New Roman" w:cs="Times New Roman"/>
          <w:sz w:val="28"/>
          <w:szCs w:val="28"/>
        </w:rPr>
        <w:fldChar w:fldCharType="begin"/>
      </w:r>
      <w:r w:rsidRPr="008E7C3F">
        <w:rPr>
          <w:rFonts w:ascii="Times New Roman" w:hAnsi="Times New Roman" w:cs="Times New Roman"/>
          <w:sz w:val="28"/>
          <w:szCs w:val="28"/>
        </w:rPr>
        <w:instrText xml:space="preserve"> CREATEDATE \@"yyyy' г.'" </w:instrText>
      </w:r>
      <w:r w:rsidRPr="008E7C3F">
        <w:rPr>
          <w:rFonts w:ascii="Times New Roman" w:hAnsi="Times New Roman" w:cs="Times New Roman"/>
          <w:sz w:val="28"/>
          <w:szCs w:val="28"/>
        </w:rPr>
        <w:fldChar w:fldCharType="separate"/>
      </w:r>
      <w:r w:rsidRPr="008E7C3F">
        <w:rPr>
          <w:rFonts w:ascii="Times New Roman" w:hAnsi="Times New Roman" w:cs="Times New Roman"/>
          <w:noProof/>
          <w:sz w:val="28"/>
          <w:szCs w:val="28"/>
        </w:rPr>
        <w:t>202</w:t>
      </w:r>
      <w:r w:rsidR="001D777D">
        <w:rPr>
          <w:rFonts w:ascii="Times New Roman" w:hAnsi="Times New Roman" w:cs="Times New Roman"/>
          <w:noProof/>
          <w:sz w:val="28"/>
          <w:szCs w:val="28"/>
        </w:rPr>
        <w:t>3</w:t>
      </w:r>
      <w:r w:rsidRPr="008E7C3F">
        <w:rPr>
          <w:rFonts w:ascii="Times New Roman" w:hAnsi="Times New Roman" w:cs="Times New Roman"/>
          <w:noProof/>
          <w:sz w:val="28"/>
          <w:szCs w:val="28"/>
        </w:rPr>
        <w:t xml:space="preserve"> г.</w:t>
      </w:r>
      <w:r w:rsidRPr="008E7C3F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C40A9C8" w14:textId="77777777" w:rsidR="00EF2EE7" w:rsidRPr="006E04C5" w:rsidRDefault="00EF2EE7" w:rsidP="00C10AC8">
      <w:pPr>
        <w:pStyle w:val="12"/>
        <w:ind w:firstLine="0"/>
        <w:jc w:val="center"/>
        <w:rPr>
          <w:rFonts w:eastAsia="Times New Roman"/>
        </w:rPr>
      </w:pPr>
      <w:bookmarkStart w:id="0" w:name="_Toc116510431"/>
      <w:bookmarkStart w:id="1" w:name="_Toc127729664"/>
      <w:r w:rsidRPr="006E04C5">
        <w:rPr>
          <w:rFonts w:eastAsia="Times New Roman"/>
        </w:rPr>
        <w:lastRenderedPageBreak/>
        <w:t>Содержание</w:t>
      </w:r>
      <w:bookmarkEnd w:id="0"/>
      <w:bookmarkEnd w:id="1"/>
    </w:p>
    <w:p w14:paraId="247B02A5" w14:textId="27540C3C" w:rsidR="004D4602" w:rsidRPr="004D4602" w:rsidRDefault="00EF2EE7" w:rsidP="004D4602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4D460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4D4602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4D4602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27729664" w:history="1">
        <w:r w:rsidR="004D4602" w:rsidRPr="004D4602">
          <w:rPr>
            <w:rStyle w:val="ad"/>
            <w:rFonts w:ascii="Times New Roman" w:eastAsia="Times New Roman" w:hAnsi="Times New Roman" w:cs="Times New Roman"/>
            <w:noProof/>
            <w:sz w:val="28"/>
            <w:szCs w:val="28"/>
          </w:rPr>
          <w:t>Содержание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_Toc127729664 \h </w:instrTex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212C24" w14:textId="50949C9D" w:rsidR="004D4602" w:rsidRPr="004D4602" w:rsidRDefault="001E2AA3" w:rsidP="004D4602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729665" w:history="1">
        <w:r w:rsidR="004D4602" w:rsidRPr="004D4602">
          <w:rPr>
            <w:rStyle w:val="ad"/>
            <w:rFonts w:ascii="Times New Roman" w:hAnsi="Times New Roman" w:cs="Times New Roman"/>
            <w:noProof/>
            <w:sz w:val="28"/>
            <w:szCs w:val="28"/>
          </w:rPr>
          <w:t>1 Введение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_Toc127729665 \h </w:instrTex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9A71D64" w14:textId="6BEC1A5B" w:rsidR="004D4602" w:rsidRPr="004D4602" w:rsidRDefault="001E2AA3" w:rsidP="004D4602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729666" w:history="1">
        <w:r w:rsidR="004D4602" w:rsidRPr="004D4602">
          <w:rPr>
            <w:rStyle w:val="ad"/>
            <w:rFonts w:ascii="Times New Roman" w:hAnsi="Times New Roman" w:cs="Times New Roman"/>
            <w:noProof/>
            <w:sz w:val="28"/>
            <w:szCs w:val="28"/>
          </w:rPr>
          <w:t>2 Основные понятия СУБД MySQL и PostgreSQL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_Toc127729666 \h </w:instrTex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1F8E00" w14:textId="490EDFF6" w:rsidR="004D4602" w:rsidRPr="004D4602" w:rsidRDefault="001E2AA3" w:rsidP="004D4602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729667" w:history="1">
        <w:r w:rsidR="004D4602" w:rsidRPr="004D4602">
          <w:rPr>
            <w:rStyle w:val="ad"/>
            <w:rFonts w:ascii="Times New Roman" w:hAnsi="Times New Roman" w:cs="Times New Roman"/>
            <w:noProof/>
            <w:sz w:val="28"/>
            <w:szCs w:val="28"/>
          </w:rPr>
          <w:t>3 Установка СУБД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_Toc127729667 \h </w:instrTex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975577" w14:textId="50F8A3B8" w:rsidR="004D4602" w:rsidRPr="004D4602" w:rsidRDefault="001E2AA3" w:rsidP="004D4602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729668" w:history="1">
        <w:r w:rsidR="004D4602" w:rsidRPr="004D4602">
          <w:rPr>
            <w:rStyle w:val="ad"/>
            <w:rFonts w:ascii="Times New Roman" w:hAnsi="Times New Roman" w:cs="Times New Roman"/>
            <w:noProof/>
            <w:sz w:val="28"/>
            <w:szCs w:val="28"/>
          </w:rPr>
          <w:t xml:space="preserve">3.1 Установка </w:t>
        </w:r>
        <w:r w:rsidR="004D4602" w:rsidRPr="004D4602">
          <w:rPr>
            <w:rStyle w:val="ad"/>
            <w:rFonts w:ascii="Times New Roman" w:hAnsi="Times New Roman" w:cs="Times New Roman"/>
            <w:noProof/>
            <w:sz w:val="28"/>
            <w:szCs w:val="28"/>
            <w:lang w:val="en-US"/>
          </w:rPr>
          <w:t>MySQL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_Toc127729668 \h </w:instrTex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B68A4C" w14:textId="1BD64555" w:rsidR="004D4602" w:rsidRPr="004D4602" w:rsidRDefault="001E2AA3" w:rsidP="004D4602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729669" w:history="1">
        <w:r w:rsidR="004D4602" w:rsidRPr="004D4602">
          <w:rPr>
            <w:rStyle w:val="ad"/>
            <w:rFonts w:ascii="Times New Roman" w:hAnsi="Times New Roman" w:cs="Times New Roman"/>
            <w:noProof/>
            <w:sz w:val="28"/>
            <w:szCs w:val="28"/>
          </w:rPr>
          <w:t>3.2 Установка PostgreSQL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_Toc127729669 \h </w:instrTex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1E47E2B" w14:textId="24B8168F" w:rsidR="004D4602" w:rsidRPr="004D4602" w:rsidRDefault="001E2AA3" w:rsidP="004D4602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729670" w:history="1">
        <w:r w:rsidR="004D4602" w:rsidRPr="004D4602">
          <w:rPr>
            <w:rStyle w:val="ad"/>
            <w:rFonts w:ascii="Times New Roman" w:hAnsi="Times New Roman" w:cs="Times New Roman"/>
            <w:noProof/>
            <w:sz w:val="28"/>
            <w:szCs w:val="28"/>
          </w:rPr>
          <w:t>4 Настройка СУБД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_Toc127729670 \h </w:instrTex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C91B6E" w14:textId="31497D2D" w:rsidR="004D4602" w:rsidRPr="004D4602" w:rsidRDefault="001E2AA3" w:rsidP="004D4602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729671" w:history="1">
        <w:r w:rsidR="004D4602" w:rsidRPr="004D4602">
          <w:rPr>
            <w:rStyle w:val="ad"/>
            <w:rFonts w:ascii="Times New Roman" w:hAnsi="Times New Roman" w:cs="Times New Roman"/>
            <w:noProof/>
            <w:sz w:val="28"/>
            <w:szCs w:val="28"/>
          </w:rPr>
          <w:t xml:space="preserve">4.1 Настройка </w:t>
        </w:r>
        <w:r w:rsidR="004D4602" w:rsidRPr="004D4602">
          <w:rPr>
            <w:rStyle w:val="ad"/>
            <w:rFonts w:ascii="Times New Roman" w:hAnsi="Times New Roman" w:cs="Times New Roman"/>
            <w:noProof/>
            <w:sz w:val="28"/>
            <w:szCs w:val="28"/>
            <w:lang w:val="en-US"/>
          </w:rPr>
          <w:t>MySQL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_Toc127729671 \h </w:instrTex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F2DFC56" w14:textId="2D078AA0" w:rsidR="004D4602" w:rsidRPr="004D4602" w:rsidRDefault="001E2AA3" w:rsidP="004D4602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729672" w:history="1">
        <w:r w:rsidR="004D4602" w:rsidRPr="004D4602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4.1.1 Конфигурирование файлов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_Toc127729672 \h </w:instrTex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3663FC" w14:textId="5222FC8E" w:rsidR="004D4602" w:rsidRPr="004D4602" w:rsidRDefault="001E2AA3" w:rsidP="004D4602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729673" w:history="1">
        <w:r w:rsidR="004D4602" w:rsidRPr="004D4602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4.1.2 Создание базы данных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_Toc127729673 \h </w:instrTex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BA66DDF" w14:textId="7E21F00C" w:rsidR="004D4602" w:rsidRPr="004D4602" w:rsidRDefault="001E2AA3" w:rsidP="004D4602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729674" w:history="1">
        <w:r w:rsidR="004D4602" w:rsidRPr="004D4602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4.1.3 Создание роли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_Toc127729674 \h </w:instrTex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D1EE1D" w14:textId="1A212AC0" w:rsidR="004D4602" w:rsidRPr="004D4602" w:rsidRDefault="001E2AA3" w:rsidP="004D4602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729675" w:history="1">
        <w:r w:rsidR="004D4602" w:rsidRPr="004D4602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4.2 Настройка PostgreSQL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_Toc127729675 \h </w:instrTex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A8A0E2" w14:textId="2F4A6D24" w:rsidR="004D4602" w:rsidRPr="004D4602" w:rsidRDefault="001E2AA3" w:rsidP="004D4602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729676" w:history="1">
        <w:r w:rsidR="004D4602" w:rsidRPr="004D4602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4.2.1 Конфигурирование базы данных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_Toc127729676 \h </w:instrTex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30C97B" w14:textId="2D6FF474" w:rsidR="004D4602" w:rsidRPr="004D4602" w:rsidRDefault="001E2AA3" w:rsidP="004D4602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729677" w:history="1">
        <w:r w:rsidR="004D4602" w:rsidRPr="004D4602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4.2.2 Создание базы данных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_Toc127729677 \h </w:instrTex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CAE432E" w14:textId="1059583A" w:rsidR="004D4602" w:rsidRPr="004D4602" w:rsidRDefault="001E2AA3" w:rsidP="004D4602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729678" w:history="1">
        <w:r w:rsidR="004D4602" w:rsidRPr="004D4602">
          <w:rPr>
            <w:rStyle w:val="ad"/>
            <w:rFonts w:ascii="Times New Roman" w:hAnsi="Times New Roman" w:cs="Times New Roman"/>
            <w:noProof/>
            <w:sz w:val="28"/>
            <w:szCs w:val="28"/>
          </w:rPr>
          <w:t>4.2.3 Создание роли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_Toc127729678 \h </w:instrTex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4543133" w14:textId="239293B2" w:rsidR="004D4602" w:rsidRPr="004D4602" w:rsidRDefault="001E2AA3" w:rsidP="004D4602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729679" w:history="1">
        <w:r w:rsidR="004D4602" w:rsidRPr="004D4602">
          <w:rPr>
            <w:rStyle w:val="ad"/>
            <w:rFonts w:ascii="Times New Roman" w:hAnsi="Times New Roman" w:cs="Times New Roman"/>
            <w:noProof/>
            <w:sz w:val="28"/>
            <w:szCs w:val="28"/>
          </w:rPr>
          <w:t>5 Заключение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_Toc127729679 \h </w:instrTex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4D4602" w:rsidRPr="004D46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CF5437" w14:textId="6CF0442C" w:rsidR="002D5C79" w:rsidRDefault="00EF2EE7" w:rsidP="004D4602">
      <w:pPr>
        <w:pStyle w:val="12"/>
        <w:spacing w:before="0" w:after="0"/>
        <w:ind w:firstLine="0"/>
        <w:rPr>
          <w:rFonts w:eastAsia="Times New Roman" w:cs="Times New Roman"/>
        </w:rPr>
      </w:pPr>
      <w:r w:rsidRPr="004D4602">
        <w:rPr>
          <w:rFonts w:eastAsia="Times New Roman" w:cs="Times New Roman"/>
        </w:rPr>
        <w:fldChar w:fldCharType="end"/>
      </w:r>
      <w:bookmarkStart w:id="2" w:name="_Toc115903610"/>
    </w:p>
    <w:p w14:paraId="0BC4DD77" w14:textId="47FFBF67" w:rsidR="002D5C79" w:rsidRPr="002D5C79" w:rsidRDefault="002D5C79" w:rsidP="002D5C7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</w:rPr>
        <w:br w:type="page"/>
      </w:r>
    </w:p>
    <w:p w14:paraId="3AC4CDB5" w14:textId="414694E4" w:rsidR="004166E1" w:rsidRPr="004A01F7" w:rsidRDefault="008E7C3F" w:rsidP="004A01F7">
      <w:pPr>
        <w:pStyle w:val="12"/>
      </w:pPr>
      <w:bookmarkStart w:id="3" w:name="_Toc127729665"/>
      <w:r w:rsidRPr="00727D37">
        <w:lastRenderedPageBreak/>
        <w:t xml:space="preserve">1 </w:t>
      </w:r>
      <w:bookmarkEnd w:id="2"/>
      <w:r w:rsidR="00E343C6">
        <w:t>Введение</w:t>
      </w:r>
      <w:bookmarkEnd w:id="3"/>
    </w:p>
    <w:p w14:paraId="2CE4E999" w14:textId="042DEF67" w:rsidR="0039616A" w:rsidRPr="001244D3" w:rsidRDefault="0039616A" w:rsidP="0039616A">
      <w:pPr>
        <w:pStyle w:val="aa"/>
      </w:pPr>
      <w:r w:rsidRPr="001244D3">
        <w:rPr>
          <w:b/>
        </w:rPr>
        <w:t>Цель работы:</w:t>
      </w:r>
      <w:r w:rsidR="00CC5C7F">
        <w:t xml:space="preserve"> п</w:t>
      </w:r>
      <w:r w:rsidRPr="001244D3">
        <w:t xml:space="preserve">олучить начальные навыки практического администрирования </w:t>
      </w:r>
      <w:r>
        <w:t xml:space="preserve">базы данных в операционной системе </w:t>
      </w:r>
      <w:proofErr w:type="spellStart"/>
      <w:r>
        <w:rPr>
          <w:lang w:val="en-US"/>
        </w:rPr>
        <w:t>UbuntuServer</w:t>
      </w:r>
      <w:proofErr w:type="spellEnd"/>
      <w:r>
        <w:t xml:space="preserve">, изучить СУБД </w:t>
      </w:r>
      <w:r>
        <w:rPr>
          <w:lang w:val="en-US"/>
        </w:rPr>
        <w:t>MySQL</w:t>
      </w:r>
      <w:r w:rsidRPr="002A7D01">
        <w:t xml:space="preserve"> </w:t>
      </w:r>
      <w:r>
        <w:t xml:space="preserve">и </w:t>
      </w:r>
      <w:r>
        <w:rPr>
          <w:lang w:val="en-US"/>
        </w:rPr>
        <w:t>PostgreSQL</w:t>
      </w:r>
      <w:r w:rsidRPr="001244D3">
        <w:t>.</w:t>
      </w:r>
    </w:p>
    <w:p w14:paraId="64E26A05" w14:textId="2B36B7BD" w:rsidR="0039616A" w:rsidRPr="001244D3" w:rsidRDefault="0039616A" w:rsidP="003961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ab/>
      </w:r>
      <w:r w:rsidRPr="001244D3">
        <w:rPr>
          <w:rFonts w:ascii="Times New Roman" w:hAnsi="Times New Roman" w:cs="Times New Roman"/>
          <w:b/>
          <w:sz w:val="28"/>
          <w:szCs w:val="28"/>
        </w:rPr>
        <w:t>Требования к отчетным документам:</w:t>
      </w:r>
      <w:r w:rsidRPr="001244D3">
        <w:rPr>
          <w:rFonts w:ascii="Times New Roman" w:hAnsi="Times New Roman" w:cs="Times New Roman"/>
          <w:sz w:val="28"/>
          <w:szCs w:val="28"/>
        </w:rPr>
        <w:t xml:space="preserve"> </w:t>
      </w:r>
      <w:r w:rsidR="008B7030">
        <w:rPr>
          <w:rFonts w:ascii="Times New Roman" w:hAnsi="Times New Roman" w:cs="Times New Roman"/>
          <w:sz w:val="28"/>
          <w:szCs w:val="28"/>
        </w:rPr>
        <w:t>о</w:t>
      </w:r>
      <w:r w:rsidRPr="001244D3">
        <w:rPr>
          <w:rFonts w:ascii="Times New Roman" w:hAnsi="Times New Roman" w:cs="Times New Roman"/>
          <w:sz w:val="28"/>
          <w:szCs w:val="28"/>
        </w:rPr>
        <w:t>тчетный документ представляется в печатном или электронном виде,</w:t>
      </w:r>
      <w:r w:rsidRPr="0097320F">
        <w:rPr>
          <w:rFonts w:ascii="Times New Roman" w:hAnsi="Times New Roman" w:cs="Times New Roman"/>
          <w:sz w:val="28"/>
          <w:szCs w:val="28"/>
        </w:rPr>
        <w:t xml:space="preserve"> </w:t>
      </w:r>
      <w:r w:rsidRPr="001244D3">
        <w:rPr>
          <w:rFonts w:ascii="Times New Roman" w:hAnsi="Times New Roman" w:cs="Times New Roman"/>
          <w:sz w:val="28"/>
          <w:szCs w:val="28"/>
        </w:rPr>
        <w:t xml:space="preserve">в форматах </w:t>
      </w:r>
      <w:r w:rsidRPr="001244D3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1244D3">
        <w:rPr>
          <w:rFonts w:ascii="Times New Roman" w:hAnsi="Times New Roman" w:cs="Times New Roman"/>
          <w:sz w:val="28"/>
          <w:szCs w:val="28"/>
        </w:rPr>
        <w:t xml:space="preserve">, </w:t>
      </w:r>
      <w:r w:rsidRPr="001244D3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1244D3">
        <w:rPr>
          <w:rFonts w:ascii="Times New Roman" w:hAnsi="Times New Roman" w:cs="Times New Roman"/>
          <w:sz w:val="28"/>
          <w:szCs w:val="28"/>
        </w:rPr>
        <w:t>(</w:t>
      </w:r>
      <w:r w:rsidRPr="001244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244D3">
        <w:rPr>
          <w:rFonts w:ascii="Times New Roman" w:hAnsi="Times New Roman" w:cs="Times New Roman"/>
          <w:sz w:val="28"/>
          <w:szCs w:val="28"/>
        </w:rPr>
        <w:t>).</w:t>
      </w:r>
    </w:p>
    <w:p w14:paraId="5D0A410B" w14:textId="77777777" w:rsidR="0039616A" w:rsidRPr="001244D3" w:rsidRDefault="0039616A" w:rsidP="003961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>Отчет должен содержать следующие главы:</w:t>
      </w:r>
    </w:p>
    <w:p w14:paraId="6D6E2D2B" w14:textId="77777777" w:rsidR="0039616A" w:rsidRPr="00294ED6" w:rsidRDefault="0039616A" w:rsidP="0039616A">
      <w:pPr>
        <w:pStyle w:val="a8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ED6">
        <w:rPr>
          <w:rFonts w:ascii="Times New Roman" w:hAnsi="Times New Roman" w:cs="Times New Roman"/>
          <w:sz w:val="28"/>
          <w:szCs w:val="28"/>
        </w:rPr>
        <w:t>Введение</w:t>
      </w:r>
    </w:p>
    <w:p w14:paraId="36C7B339" w14:textId="77777777" w:rsidR="0039616A" w:rsidRPr="00294ED6" w:rsidRDefault="0039616A" w:rsidP="0039616A">
      <w:pPr>
        <w:pStyle w:val="a8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ED6">
        <w:rPr>
          <w:rFonts w:ascii="Times New Roman" w:hAnsi="Times New Roman" w:cs="Times New Roman"/>
          <w:sz w:val="28"/>
          <w:szCs w:val="28"/>
        </w:rPr>
        <w:t xml:space="preserve">Теоретическая часть. Основные понятия СУБД </w:t>
      </w:r>
      <w:r w:rsidRPr="00294ED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94ED6">
        <w:rPr>
          <w:rFonts w:ascii="Times New Roman" w:hAnsi="Times New Roman" w:cs="Times New Roman"/>
          <w:sz w:val="28"/>
          <w:szCs w:val="28"/>
        </w:rPr>
        <w:t xml:space="preserve"> и </w:t>
      </w:r>
      <w:r w:rsidRPr="00294ED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294ED6">
        <w:rPr>
          <w:rFonts w:ascii="Times New Roman" w:hAnsi="Times New Roman" w:cs="Times New Roman"/>
          <w:sz w:val="28"/>
          <w:szCs w:val="28"/>
        </w:rPr>
        <w:t>.</w:t>
      </w:r>
    </w:p>
    <w:p w14:paraId="26335B10" w14:textId="77777777" w:rsidR="0039616A" w:rsidRPr="00294ED6" w:rsidRDefault="0039616A" w:rsidP="0039616A">
      <w:pPr>
        <w:pStyle w:val="a8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ED6">
        <w:rPr>
          <w:rFonts w:ascii="Times New Roman" w:hAnsi="Times New Roman" w:cs="Times New Roman"/>
          <w:sz w:val="28"/>
          <w:szCs w:val="28"/>
        </w:rPr>
        <w:t xml:space="preserve">Практическая часть. Установка СУБД </w:t>
      </w:r>
      <w:r w:rsidRPr="00294ED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94ED6">
        <w:rPr>
          <w:rFonts w:ascii="Times New Roman" w:hAnsi="Times New Roman" w:cs="Times New Roman"/>
          <w:sz w:val="28"/>
          <w:szCs w:val="28"/>
        </w:rPr>
        <w:t xml:space="preserve"> и </w:t>
      </w:r>
      <w:r w:rsidRPr="00294ED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294ED6">
        <w:rPr>
          <w:rFonts w:ascii="Times New Roman" w:hAnsi="Times New Roman" w:cs="Times New Roman"/>
          <w:sz w:val="28"/>
          <w:szCs w:val="28"/>
        </w:rPr>
        <w:t xml:space="preserve"> в ОС </w:t>
      </w:r>
      <w:proofErr w:type="spellStart"/>
      <w:r w:rsidRPr="00294ED6">
        <w:rPr>
          <w:rFonts w:ascii="Times New Roman" w:hAnsi="Times New Roman" w:cs="Times New Roman"/>
          <w:sz w:val="28"/>
          <w:szCs w:val="28"/>
          <w:lang w:val="en-US"/>
        </w:rPr>
        <w:t>UbuntuServer</w:t>
      </w:r>
      <w:proofErr w:type="spellEnd"/>
      <w:r w:rsidRPr="00294ED6">
        <w:rPr>
          <w:rFonts w:ascii="Times New Roman" w:hAnsi="Times New Roman" w:cs="Times New Roman"/>
          <w:sz w:val="28"/>
          <w:szCs w:val="28"/>
        </w:rPr>
        <w:t xml:space="preserve"> (привести использованные команды и скриншоты).</w:t>
      </w:r>
    </w:p>
    <w:p w14:paraId="1B3947FC" w14:textId="77777777" w:rsidR="0039616A" w:rsidRPr="00294ED6" w:rsidRDefault="0039616A" w:rsidP="0039616A">
      <w:pPr>
        <w:pStyle w:val="a8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ED6">
        <w:rPr>
          <w:rFonts w:ascii="Times New Roman" w:hAnsi="Times New Roman" w:cs="Times New Roman"/>
          <w:sz w:val="28"/>
          <w:szCs w:val="28"/>
        </w:rPr>
        <w:t xml:space="preserve">Практическая часть. Настройка </w:t>
      </w:r>
      <w:r w:rsidRPr="00294ED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97320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Работа с базой данных </w:t>
      </w:r>
      <w:r w:rsidRPr="00294ED6">
        <w:rPr>
          <w:rFonts w:ascii="Times New Roman" w:hAnsi="Times New Roman" w:cs="Times New Roman"/>
          <w:sz w:val="28"/>
          <w:szCs w:val="28"/>
        </w:rPr>
        <w:t>(привести использованные команды и скриншоты).</w:t>
      </w:r>
    </w:p>
    <w:p w14:paraId="7F8B59D9" w14:textId="77777777" w:rsidR="0039616A" w:rsidRPr="00294ED6" w:rsidRDefault="0039616A" w:rsidP="0039616A">
      <w:pPr>
        <w:pStyle w:val="a8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ED6">
        <w:rPr>
          <w:rFonts w:ascii="Times New Roman" w:hAnsi="Times New Roman" w:cs="Times New Roman"/>
          <w:sz w:val="28"/>
          <w:szCs w:val="28"/>
        </w:rPr>
        <w:t>Заключение (полученные результаты).</w:t>
      </w:r>
    </w:p>
    <w:p w14:paraId="2002C8BA" w14:textId="77777777" w:rsidR="0039616A" w:rsidRPr="001244D3" w:rsidRDefault="0039616A" w:rsidP="003961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>Объем отчетного документа 7 - 1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1244D3">
        <w:rPr>
          <w:rFonts w:ascii="Times New Roman" w:hAnsi="Times New Roman" w:cs="Times New Roman"/>
          <w:sz w:val="28"/>
          <w:szCs w:val="28"/>
        </w:rPr>
        <w:t xml:space="preserve"> страниц.</w:t>
      </w:r>
    </w:p>
    <w:p w14:paraId="25DB5AD1" w14:textId="77777777" w:rsidR="0039616A" w:rsidRPr="001244D3" w:rsidRDefault="0039616A" w:rsidP="003961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ab/>
      </w:r>
      <w:r w:rsidRPr="001244D3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6B37D632" w14:textId="77777777" w:rsidR="0039616A" w:rsidRPr="005C78F2" w:rsidRDefault="0039616A" w:rsidP="0039616A">
      <w:pPr>
        <w:pStyle w:val="a8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Самостоятельно найти информацию и изучить </w:t>
      </w:r>
      <w:r>
        <w:rPr>
          <w:rFonts w:ascii="Times New Roman" w:hAnsi="Times New Roman" w:cs="Times New Roman"/>
          <w:sz w:val="28"/>
          <w:szCs w:val="28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A7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5C78F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2126F0" w14:textId="77777777" w:rsidR="0039616A" w:rsidRDefault="0039616A" w:rsidP="0039616A">
      <w:pPr>
        <w:pStyle w:val="a8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78F2">
        <w:rPr>
          <w:rFonts w:ascii="Times New Roman" w:eastAsia="Times New Roman" w:hAnsi="Times New Roman" w:cs="Times New Roman"/>
          <w:sz w:val="28"/>
          <w:szCs w:val="28"/>
        </w:rPr>
        <w:t xml:space="preserve">Прочитать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изучить </w:t>
      </w:r>
      <w:r w:rsidRPr="005C78F2">
        <w:rPr>
          <w:rFonts w:ascii="Times New Roman" w:eastAsia="Times New Roman" w:hAnsi="Times New Roman" w:cs="Times New Roman"/>
          <w:sz w:val="28"/>
          <w:szCs w:val="28"/>
        </w:rPr>
        <w:t>информацию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 установке </w:t>
      </w:r>
      <w:r>
        <w:rPr>
          <w:rFonts w:ascii="Times New Roman" w:hAnsi="Times New Roman" w:cs="Times New Roman"/>
          <w:sz w:val="28"/>
          <w:szCs w:val="28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A7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5C7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Pr="005C78F2">
        <w:rPr>
          <w:rFonts w:ascii="Times New Roman" w:eastAsia="Times New Roman" w:hAnsi="Times New Roman" w:cs="Times New Roman"/>
          <w:sz w:val="28"/>
          <w:szCs w:val="28"/>
        </w:rPr>
        <w:t xml:space="preserve">операционной системы </w:t>
      </w:r>
      <w:proofErr w:type="spellStart"/>
      <w:r w:rsidRPr="005C78F2">
        <w:rPr>
          <w:rFonts w:ascii="Times New Roman" w:hAnsi="Times New Roman" w:cs="Times New Roman"/>
          <w:sz w:val="28"/>
          <w:szCs w:val="28"/>
          <w:lang w:val="en-US"/>
        </w:rPr>
        <w:t>UbuntuServer</w:t>
      </w:r>
      <w:proofErr w:type="spellEnd"/>
      <w:r w:rsidRPr="005C78F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7BA955" w14:textId="77777777" w:rsidR="0039616A" w:rsidRPr="005C78F2" w:rsidRDefault="0039616A" w:rsidP="0039616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1244D3">
        <w:rPr>
          <w:rFonts w:ascii="Times New Roman" w:hAnsi="Times New Roman" w:cs="Times New Roman"/>
          <w:sz w:val="28"/>
          <w:szCs w:val="28"/>
        </w:rPr>
        <w:t>. Инсталлировать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A7D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850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UbuntuServer</w:t>
      </w:r>
      <w:proofErr w:type="spellEnd"/>
      <w:r w:rsidRPr="001244D3">
        <w:rPr>
          <w:rFonts w:ascii="Times New Roman" w:hAnsi="Times New Roman" w:cs="Times New Roman"/>
          <w:sz w:val="28"/>
          <w:szCs w:val="28"/>
        </w:rPr>
        <w:t>.</w:t>
      </w:r>
    </w:p>
    <w:p w14:paraId="191C1E1D" w14:textId="77777777" w:rsidR="0039616A" w:rsidRPr="00FE3E12" w:rsidRDefault="0039616A" w:rsidP="0039616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1244D3">
        <w:rPr>
          <w:rFonts w:ascii="Times New Roman" w:hAnsi="Times New Roman" w:cs="Times New Roman"/>
          <w:sz w:val="28"/>
          <w:szCs w:val="28"/>
        </w:rPr>
        <w:t xml:space="preserve">. Выполнить </w:t>
      </w:r>
      <w:r>
        <w:rPr>
          <w:rFonts w:ascii="Times New Roman" w:hAnsi="Times New Roman" w:cs="Times New Roman"/>
          <w:sz w:val="28"/>
          <w:szCs w:val="28"/>
        </w:rPr>
        <w:t xml:space="preserve">настройку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850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UbuntuServer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9616A">
        <w:rPr>
          <w:rFonts w:ascii="Times New Roman" w:hAnsi="Times New Roman" w:cs="Times New Roman"/>
          <w:sz w:val="28"/>
          <w:szCs w:val="28"/>
        </w:rPr>
        <w:t>выполнить создание роли, базы данных, таблиц, произвести добавление и удаление данных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244D3">
        <w:rPr>
          <w:rFonts w:ascii="Times New Roman" w:hAnsi="Times New Roman" w:cs="Times New Roman"/>
          <w:sz w:val="28"/>
          <w:szCs w:val="28"/>
        </w:rPr>
        <w:t>.</w:t>
      </w:r>
    </w:p>
    <w:p w14:paraId="66BBF84E" w14:textId="77777777" w:rsidR="0039616A" w:rsidRPr="001244D3" w:rsidRDefault="0039616A" w:rsidP="0039616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FE3E12">
        <w:rPr>
          <w:rFonts w:ascii="Times New Roman" w:hAnsi="Times New Roman" w:cs="Times New Roman"/>
          <w:sz w:val="28"/>
          <w:szCs w:val="28"/>
        </w:rPr>
        <w:t xml:space="preserve">. </w:t>
      </w:r>
      <w:r w:rsidRPr="001244D3">
        <w:rPr>
          <w:rFonts w:ascii="Times New Roman" w:hAnsi="Times New Roman" w:cs="Times New Roman"/>
          <w:sz w:val="28"/>
          <w:szCs w:val="28"/>
        </w:rPr>
        <w:t>Написать отчет.</w:t>
      </w:r>
    </w:p>
    <w:p w14:paraId="340F2D16" w14:textId="4863752A" w:rsidR="0075062A" w:rsidRPr="00CE63EA" w:rsidRDefault="00F9169C" w:rsidP="00CE63EA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6D171FB5" w14:textId="7600635A" w:rsidR="00A41D97" w:rsidRDefault="00CE63EA" w:rsidP="00CE63EA">
      <w:pPr>
        <w:pStyle w:val="12"/>
      </w:pPr>
      <w:bookmarkStart w:id="4" w:name="_Toc127729666"/>
      <w:r>
        <w:lastRenderedPageBreak/>
        <w:t xml:space="preserve">2 </w:t>
      </w:r>
      <w:r w:rsidR="003E37D8" w:rsidRPr="003E37D8">
        <w:t xml:space="preserve">Основные понятия СУБД MySQL и </w:t>
      </w:r>
      <w:proofErr w:type="spellStart"/>
      <w:r w:rsidR="003E37D8" w:rsidRPr="003E37D8">
        <w:t>PostgreSQL</w:t>
      </w:r>
      <w:bookmarkEnd w:id="4"/>
      <w:proofErr w:type="spellEnd"/>
    </w:p>
    <w:p w14:paraId="1A71D4F3" w14:textId="77777777" w:rsidR="00073AF5" w:rsidRDefault="00073AF5" w:rsidP="00983179">
      <w:pPr>
        <w:pStyle w:val="aa"/>
      </w:pPr>
      <w:r w:rsidRPr="00073AF5">
        <w:t xml:space="preserve">MySQL — самая популярная в мире база данных с открытым исходным кодом. </w:t>
      </w:r>
    </w:p>
    <w:p w14:paraId="095A8D52" w14:textId="3070D3BF" w:rsidR="005E667D" w:rsidRDefault="00073AF5" w:rsidP="00983179">
      <w:pPr>
        <w:pStyle w:val="aa"/>
      </w:pPr>
      <w:r w:rsidRPr="00073AF5">
        <w:t xml:space="preserve">База данных MySQL — это клиент-серверная система, состоящая из многопоточного SQL-сервера, поддерживающего различные серверные части, нескольких различных клиентских программ и библиотек, инструментов администрирования и широкого спектра прикладных программных интерфейсов (API). </w:t>
      </w:r>
    </w:p>
    <w:p w14:paraId="3A68D191" w14:textId="77777777" w:rsidR="007F331D" w:rsidRDefault="007F331D" w:rsidP="007F331D">
      <w:pPr>
        <w:pStyle w:val="aa"/>
      </w:pPr>
      <w:r>
        <w:t>Основные понятия:</w:t>
      </w:r>
    </w:p>
    <w:p w14:paraId="623C67F6" w14:textId="7FDF530A" w:rsidR="007F331D" w:rsidRPr="007566B0" w:rsidRDefault="007F331D" w:rsidP="007F331D">
      <w:pPr>
        <w:pStyle w:val="aa"/>
        <w:rPr>
          <w:rFonts w:cs="Times New Roman"/>
        </w:rPr>
      </w:pPr>
      <w:r w:rsidRPr="007566B0">
        <w:rPr>
          <w:rFonts w:cs="Times New Roman"/>
          <w:b/>
        </w:rPr>
        <w:t xml:space="preserve">GNU General Public </w:t>
      </w:r>
      <w:proofErr w:type="spellStart"/>
      <w:r w:rsidRPr="007566B0">
        <w:rPr>
          <w:rFonts w:cs="Times New Roman"/>
          <w:b/>
        </w:rPr>
        <w:t>License</w:t>
      </w:r>
      <w:proofErr w:type="spellEnd"/>
      <w:r w:rsidRPr="007566B0">
        <w:rPr>
          <w:rFonts w:cs="Times New Roman"/>
        </w:rPr>
        <w:t xml:space="preserve"> </w:t>
      </w:r>
      <w:r w:rsidR="004A5F3E" w:rsidRPr="008E1BBE">
        <w:rPr>
          <w:rFonts w:cs="Times New Roman"/>
        </w:rPr>
        <w:t>—</w:t>
      </w:r>
      <w:r w:rsidRPr="007566B0">
        <w:rPr>
          <w:rFonts w:cs="Times New Roman"/>
        </w:rPr>
        <w:t xml:space="preserve"> </w:t>
      </w:r>
      <w:r w:rsidRPr="007566B0">
        <w:rPr>
          <w:rFonts w:cs="Times New Roman"/>
          <w:shd w:val="clear" w:color="auto" w:fill="FFFFFF"/>
        </w:rPr>
        <w:t>лицензия на свободное программное обеспечение, созданная в рамках проекта GNU в 1988 г., по которой автор передаёт программное обеспечение в общественную собственност</w:t>
      </w:r>
      <w:r>
        <w:rPr>
          <w:rFonts w:cs="Times New Roman"/>
          <w:shd w:val="clear" w:color="auto" w:fill="FFFFFF"/>
        </w:rPr>
        <w:t>ь</w:t>
      </w:r>
      <w:r w:rsidRPr="007566B0">
        <w:rPr>
          <w:rFonts w:cs="Times New Roman"/>
          <w:shd w:val="clear" w:color="auto" w:fill="FFFFFF"/>
        </w:rPr>
        <w:t>.</w:t>
      </w:r>
    </w:p>
    <w:p w14:paraId="426D42BA" w14:textId="77777777" w:rsidR="007F331D" w:rsidRPr="007566B0" w:rsidRDefault="007F331D" w:rsidP="007F331D">
      <w:pPr>
        <w:pStyle w:val="aa"/>
      </w:pPr>
      <w:r w:rsidRPr="007566B0">
        <w:rPr>
          <w:rFonts w:cs="Times New Roman"/>
          <w:b/>
        </w:rPr>
        <w:t>Репликация</w:t>
      </w:r>
      <w:r>
        <w:rPr>
          <w:rFonts w:cs="Times New Roman"/>
        </w:rPr>
        <w:t xml:space="preserve"> - </w:t>
      </w:r>
      <w:r w:rsidRPr="0082637A">
        <w:rPr>
          <w:rFonts w:cs="Times New Roman"/>
          <w:shd w:val="clear" w:color="auto" w:fill="FFFFFF" w:themeFill="background1"/>
        </w:rPr>
        <w:t>механизм синхронизации содержимого нескольких копий объекта (например, содержимого базы данных).</w:t>
      </w:r>
    </w:p>
    <w:p w14:paraId="74A5A4CC" w14:textId="77777777" w:rsidR="007F331D" w:rsidRPr="0082637A" w:rsidRDefault="007F331D" w:rsidP="007F331D">
      <w:pPr>
        <w:pStyle w:val="aa"/>
        <w:rPr>
          <w:rFonts w:cs="Times New Roman"/>
        </w:rPr>
      </w:pPr>
      <w:r w:rsidRPr="007566B0">
        <w:rPr>
          <w:rFonts w:cs="Times New Roman"/>
          <w:b/>
        </w:rPr>
        <w:t>WAMP</w:t>
      </w:r>
      <w:r>
        <w:rPr>
          <w:rFonts w:cs="Times New Roman"/>
        </w:rPr>
        <w:t xml:space="preserve"> - </w:t>
      </w:r>
      <w:r w:rsidRPr="0082637A">
        <w:rPr>
          <w:rFonts w:cs="Times New Roman"/>
          <w:shd w:val="clear" w:color="auto" w:fill="FFFFFF"/>
        </w:rPr>
        <w:t>комплектация пакетов программ, под соответствующую ОС, обозначаемую первой буквой.</w:t>
      </w:r>
    </w:p>
    <w:p w14:paraId="11B00E0A" w14:textId="6928085D" w:rsidR="007F331D" w:rsidRPr="007566B0" w:rsidRDefault="007F331D" w:rsidP="007F331D">
      <w:pPr>
        <w:pStyle w:val="aa"/>
      </w:pPr>
      <w:proofErr w:type="spellStart"/>
      <w:r w:rsidRPr="007566B0">
        <w:rPr>
          <w:rFonts w:cs="Times New Roman"/>
          <w:b/>
        </w:rPr>
        <w:t>AppServ</w:t>
      </w:r>
      <w:proofErr w:type="spellEnd"/>
      <w:r>
        <w:rPr>
          <w:rFonts w:cs="Times New Roman"/>
        </w:rPr>
        <w:t xml:space="preserve"> </w:t>
      </w:r>
      <w:r w:rsidR="004A5F3E" w:rsidRPr="008E1BBE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Pr="0082637A">
        <w:rPr>
          <w:rFonts w:cs="Times New Roman"/>
          <w:shd w:val="clear" w:color="auto" w:fill="FFFFFF" w:themeFill="background1"/>
        </w:rPr>
        <w:t>пакет инструментов, который поможет использовать системы управления контентом</w:t>
      </w:r>
      <w:r>
        <w:rPr>
          <w:rFonts w:cs="Times New Roman"/>
          <w:shd w:val="clear" w:color="auto" w:fill="FFFFFF" w:themeFill="background1"/>
        </w:rPr>
        <w:t>.</w:t>
      </w:r>
    </w:p>
    <w:p w14:paraId="2A1746B6" w14:textId="1B525DF2" w:rsidR="007F331D" w:rsidRPr="0082637A" w:rsidRDefault="007F331D" w:rsidP="007F331D">
      <w:pPr>
        <w:pStyle w:val="aa"/>
        <w:rPr>
          <w:rFonts w:cs="Times New Roman"/>
        </w:rPr>
      </w:pPr>
      <w:r w:rsidRPr="007566B0">
        <w:rPr>
          <w:rFonts w:cs="Times New Roman"/>
          <w:b/>
        </w:rPr>
        <w:t>LAMP</w:t>
      </w:r>
      <w:r>
        <w:rPr>
          <w:rFonts w:cs="Times New Roman"/>
        </w:rPr>
        <w:t xml:space="preserve"> </w:t>
      </w:r>
      <w:r w:rsidR="004A5F3E" w:rsidRPr="008E1BBE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Pr="0082637A">
        <w:rPr>
          <w:rFonts w:cs="Times New Roman"/>
          <w:shd w:val="clear" w:color="auto" w:fill="FFFFFF"/>
        </w:rPr>
        <w:t>набор (комплекс) серверного программного обеспечения, широко используемый во Всемирной паутине.</w:t>
      </w:r>
    </w:p>
    <w:p w14:paraId="5A008CFB" w14:textId="7F0A0F27" w:rsidR="007F331D" w:rsidRPr="007566B0" w:rsidRDefault="007F331D" w:rsidP="007F331D">
      <w:pPr>
        <w:pStyle w:val="aa"/>
      </w:pPr>
      <w:r w:rsidRPr="007566B0">
        <w:rPr>
          <w:rFonts w:cs="Times New Roman"/>
          <w:b/>
        </w:rPr>
        <w:t>XAMPP</w:t>
      </w:r>
      <w:r>
        <w:rPr>
          <w:rFonts w:cs="Times New Roman"/>
        </w:rPr>
        <w:t xml:space="preserve"> </w:t>
      </w:r>
      <w:r w:rsidR="004A5F3E" w:rsidRPr="008E1BBE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Pr="0082637A">
        <w:rPr>
          <w:rFonts w:cs="Times New Roman"/>
          <w:shd w:val="clear" w:color="auto" w:fill="FFFFFF"/>
        </w:rPr>
        <w:t>кроссплатформенная сборка веб-сервера (развитие LAMP), содержащая Apache, MySQL, интерпретатор скриптов PHP, язык программирования Perl и большое количество дополнительных библиотек, позволяющих запустить полноценный веб-сервер.</w:t>
      </w:r>
    </w:p>
    <w:p w14:paraId="622D635B" w14:textId="1C425C95" w:rsidR="007F331D" w:rsidRPr="007566B0" w:rsidRDefault="007F331D" w:rsidP="007F331D">
      <w:pPr>
        <w:pStyle w:val="aa"/>
      </w:pPr>
      <w:proofErr w:type="spellStart"/>
      <w:r w:rsidRPr="007566B0">
        <w:rPr>
          <w:rFonts w:cs="Times New Roman"/>
          <w:b/>
        </w:rPr>
        <w:t>VertrigoServ</w:t>
      </w:r>
      <w:proofErr w:type="spellEnd"/>
      <w:r>
        <w:rPr>
          <w:rFonts w:cs="Times New Roman"/>
        </w:rPr>
        <w:t xml:space="preserve"> </w:t>
      </w:r>
      <w:r w:rsidR="004A5F3E" w:rsidRPr="008E1BBE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Pr="0082637A">
        <w:rPr>
          <w:rFonts w:cs="Times New Roman"/>
          <w:shd w:val="clear" w:color="auto" w:fill="FFFFFF" w:themeFill="background1"/>
        </w:rPr>
        <w:t>профессиональный пакет программ, предназначенных для установки и управления полноценного веб-сервера Apache на домашнем компьютере под управлением Microsoft Windows.</w:t>
      </w:r>
    </w:p>
    <w:p w14:paraId="024982AA" w14:textId="31A7D39A" w:rsidR="007F331D" w:rsidRPr="0082637A" w:rsidRDefault="007F331D" w:rsidP="007F331D">
      <w:pPr>
        <w:pStyle w:val="aa"/>
        <w:rPr>
          <w:rFonts w:cs="Times New Roman"/>
        </w:rPr>
      </w:pPr>
      <w:proofErr w:type="spellStart"/>
      <w:r w:rsidRPr="007566B0">
        <w:rPr>
          <w:rFonts w:cs="Times New Roman"/>
          <w:b/>
        </w:rPr>
        <w:t>MyISAM</w:t>
      </w:r>
      <w:proofErr w:type="spellEnd"/>
      <w:r>
        <w:rPr>
          <w:rFonts w:cs="Times New Roman"/>
        </w:rPr>
        <w:t xml:space="preserve"> </w:t>
      </w:r>
      <w:r w:rsidR="004A5F3E" w:rsidRPr="008E1BBE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Pr="0082637A">
        <w:rPr>
          <w:rFonts w:cs="Times New Roman"/>
          <w:shd w:val="clear" w:color="auto" w:fill="FFFFFF"/>
        </w:rPr>
        <w:t>систем хранения данных в СУБД MySQL</w:t>
      </w:r>
      <w:r w:rsidRPr="0082637A">
        <w:rPr>
          <w:rFonts w:cs="Times New Roman"/>
        </w:rPr>
        <w:t>.</w:t>
      </w:r>
    </w:p>
    <w:p w14:paraId="592656C0" w14:textId="6581D754" w:rsidR="007F331D" w:rsidRDefault="007F331D" w:rsidP="007F331D">
      <w:pPr>
        <w:pStyle w:val="aa"/>
      </w:pPr>
      <w:proofErr w:type="spellStart"/>
      <w:r w:rsidRPr="007566B0">
        <w:rPr>
          <w:rFonts w:cs="Times New Roman"/>
          <w:b/>
        </w:rPr>
        <w:t>InnoDB</w:t>
      </w:r>
      <w:proofErr w:type="spellEnd"/>
      <w:r>
        <w:rPr>
          <w:rFonts w:cs="Times New Roman"/>
        </w:rPr>
        <w:t xml:space="preserve"> </w:t>
      </w:r>
      <w:r w:rsidR="004A5F3E" w:rsidRPr="008E1BBE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Pr="0082637A">
        <w:rPr>
          <w:rFonts w:cs="Times New Roman"/>
          <w:shd w:val="clear" w:color="auto" w:fill="FFFFFF"/>
        </w:rPr>
        <w:t>систем хранения данных в СУБД MySQL</w:t>
      </w:r>
      <w:r>
        <w:rPr>
          <w:rFonts w:cs="Times New Roman"/>
          <w:shd w:val="clear" w:color="auto" w:fill="FFFFFF"/>
        </w:rPr>
        <w:t>.</w:t>
      </w:r>
    </w:p>
    <w:p w14:paraId="73781DD3" w14:textId="77777777" w:rsidR="007F331D" w:rsidRDefault="007F331D" w:rsidP="00983179">
      <w:pPr>
        <w:pStyle w:val="aa"/>
      </w:pPr>
    </w:p>
    <w:p w14:paraId="37F0EAEA" w14:textId="3D37D601" w:rsidR="007F331D" w:rsidRDefault="005E667D" w:rsidP="00983179">
      <w:pPr>
        <w:pStyle w:val="aa"/>
      </w:pPr>
      <w:proofErr w:type="spellStart"/>
      <w:r w:rsidRPr="005E667D">
        <w:t>PostgreSQL</w:t>
      </w:r>
      <w:proofErr w:type="spellEnd"/>
      <w:r w:rsidRPr="005E667D">
        <w:t xml:space="preserve"> — это реляционная СУБД с открытым кодом и свободным распространением. База данных </w:t>
      </w:r>
      <w:proofErr w:type="spellStart"/>
      <w:r w:rsidRPr="005E667D">
        <w:t>Postgre</w:t>
      </w:r>
      <w:proofErr w:type="spellEnd"/>
      <w:r w:rsidRPr="005E667D">
        <w:t xml:space="preserve"> базируется на стандартном языке запросов SQL, а точнее, на его расширении — процедурном языке PL/</w:t>
      </w:r>
      <w:proofErr w:type="spellStart"/>
      <w:r w:rsidRPr="005E667D">
        <w:t>pgSQL</w:t>
      </w:r>
      <w:proofErr w:type="spellEnd"/>
      <w:r w:rsidRPr="005E667D">
        <w:t xml:space="preserve">. </w:t>
      </w:r>
      <w:proofErr w:type="spellStart"/>
      <w:r w:rsidRPr="005E667D">
        <w:t>PostgreSQL</w:t>
      </w:r>
      <w:proofErr w:type="spellEnd"/>
      <w:r w:rsidRPr="005E667D">
        <w:t xml:space="preserve"> работает в системах Unix (FreeBSD и Linux: дистрибутивах Ubuntu, </w:t>
      </w:r>
      <w:proofErr w:type="spellStart"/>
      <w:r w:rsidRPr="005E667D">
        <w:t>Debian</w:t>
      </w:r>
      <w:proofErr w:type="spellEnd"/>
      <w:r w:rsidRPr="005E667D">
        <w:t xml:space="preserve">, </w:t>
      </w:r>
      <w:proofErr w:type="spellStart"/>
      <w:r w:rsidRPr="005E667D">
        <w:t>CentOS</w:t>
      </w:r>
      <w:proofErr w:type="spellEnd"/>
      <w:r w:rsidRPr="005E667D">
        <w:t xml:space="preserve">) и Windows. </w:t>
      </w:r>
    </w:p>
    <w:p w14:paraId="521571E1" w14:textId="77777777" w:rsidR="004A5F3E" w:rsidRPr="00BE2218" w:rsidRDefault="004A5F3E" w:rsidP="004A5F3E">
      <w:pPr>
        <w:pStyle w:val="aa"/>
      </w:pPr>
      <w:r w:rsidRPr="00821F8F">
        <w:t>Основные возможности</w:t>
      </w:r>
      <w:r>
        <w:t>:</w:t>
      </w:r>
    </w:p>
    <w:p w14:paraId="1BBEA39A" w14:textId="41FD54E1" w:rsidR="004A5F3E" w:rsidRPr="00821F8F" w:rsidRDefault="004A5F3E" w:rsidP="004A5F3E">
      <w:pPr>
        <w:pStyle w:val="aa"/>
        <w:rPr>
          <w:shd w:val="clear" w:color="auto" w:fill="FFFFFF"/>
        </w:rPr>
      </w:pPr>
      <w:r>
        <w:rPr>
          <w:rStyle w:val="mw-headline"/>
          <w:rFonts w:cs="Times New Roman"/>
        </w:rPr>
        <w:t>1)</w:t>
      </w:r>
      <w:r w:rsidRPr="00821F8F">
        <w:rPr>
          <w:rStyle w:val="mw-headline"/>
          <w:rFonts w:cs="Times New Roman"/>
          <w:b/>
        </w:rPr>
        <w:t>Функции</w:t>
      </w:r>
      <w:r w:rsidRPr="00821F8F">
        <w:rPr>
          <w:rStyle w:val="mw-headline"/>
          <w:rFonts w:cs="Times New Roman"/>
        </w:rPr>
        <w:t xml:space="preserve"> </w:t>
      </w:r>
      <w:r w:rsidRPr="008E1BBE">
        <w:rPr>
          <w:rFonts w:cs="Times New Roman"/>
        </w:rPr>
        <w:t>—</w:t>
      </w:r>
      <w:r w:rsidRPr="00821F8F">
        <w:rPr>
          <w:rStyle w:val="mw-headline"/>
          <w:rFonts w:cs="Times New Roman"/>
        </w:rPr>
        <w:t xml:space="preserve"> </w:t>
      </w:r>
      <w:r w:rsidRPr="00821F8F">
        <w:rPr>
          <w:shd w:val="clear" w:color="auto" w:fill="FFFFFF"/>
        </w:rPr>
        <w:t>являются блоками кода, исполняемыми на сервере, а не на клиенте БД.</w:t>
      </w:r>
    </w:p>
    <w:p w14:paraId="7B96FCC5" w14:textId="6FDF6A71" w:rsidR="004A5F3E" w:rsidRPr="00BE2218" w:rsidRDefault="004A5F3E" w:rsidP="004A5F3E">
      <w:pPr>
        <w:pStyle w:val="aa"/>
        <w:rPr>
          <w:shd w:val="clear" w:color="auto" w:fill="FFFFFF"/>
        </w:rPr>
      </w:pPr>
      <w:r>
        <w:t>2)</w:t>
      </w:r>
      <w:r w:rsidRPr="00821F8F">
        <w:rPr>
          <w:rFonts w:cs="Times New Roman"/>
          <w:b/>
          <w:shd w:val="clear" w:color="auto" w:fill="FFFFFF"/>
        </w:rPr>
        <w:t>Триггеры</w:t>
      </w:r>
      <w:r>
        <w:rPr>
          <w:shd w:val="clear" w:color="auto" w:fill="FFFFFF"/>
        </w:rPr>
        <w:t xml:space="preserve"> </w:t>
      </w:r>
      <w:r w:rsidRPr="008E1BBE">
        <w:rPr>
          <w:rFonts w:cs="Times New Roman"/>
        </w:rPr>
        <w:t>—</w:t>
      </w:r>
      <w:r>
        <w:rPr>
          <w:shd w:val="clear" w:color="auto" w:fill="FFFFFF"/>
        </w:rPr>
        <w:t xml:space="preserve"> </w:t>
      </w:r>
      <w:r w:rsidRPr="00BE2218">
        <w:rPr>
          <w:shd w:val="clear" w:color="auto" w:fill="FFFFFF"/>
        </w:rPr>
        <w:t>определяются как функции, инициируемые </w:t>
      </w:r>
      <w:r w:rsidRPr="00821F8F">
        <w:rPr>
          <w:rFonts w:cs="Times New Roman"/>
          <w:shd w:val="clear" w:color="auto" w:fill="FFFFFF"/>
        </w:rPr>
        <w:t>DML</w:t>
      </w:r>
      <w:r w:rsidRPr="00BE2218">
        <w:rPr>
          <w:shd w:val="clear" w:color="auto" w:fill="FFFFFF"/>
        </w:rPr>
        <w:t>-операциями. Например, операция </w:t>
      </w:r>
      <w:r w:rsidRPr="00821F8F">
        <w:rPr>
          <w:rFonts w:cs="Times New Roman"/>
          <w:shd w:val="clear" w:color="auto" w:fill="FFFFFF"/>
        </w:rPr>
        <w:t>INSERT</w:t>
      </w:r>
      <w:r w:rsidRPr="00BE2218">
        <w:rPr>
          <w:shd w:val="clear" w:color="auto" w:fill="FFFFFF"/>
        </w:rPr>
        <w:t> может запускать триггер, проверяющий добавленную запись на соответствия определённым условиям. При написании функций для триггеров могут использоваться различные языки программирования.</w:t>
      </w:r>
    </w:p>
    <w:p w14:paraId="6A6C09C0" w14:textId="0180FCA5" w:rsidR="004A5F3E" w:rsidRPr="00821F8F" w:rsidRDefault="004A5F3E" w:rsidP="004A5F3E">
      <w:pPr>
        <w:pStyle w:val="aa"/>
      </w:pPr>
      <w:r>
        <w:rPr>
          <w:rStyle w:val="mw-headline"/>
          <w:rFonts w:cs="Times New Roman"/>
        </w:rPr>
        <w:lastRenderedPageBreak/>
        <w:t>3)</w:t>
      </w:r>
      <w:r w:rsidRPr="00821F8F">
        <w:rPr>
          <w:rStyle w:val="mw-headline"/>
          <w:rFonts w:cs="Times New Roman"/>
          <w:b/>
        </w:rPr>
        <w:t>Индексы</w:t>
      </w:r>
      <w:r>
        <w:t xml:space="preserve"> </w:t>
      </w:r>
      <w:r w:rsidRPr="008E1BBE">
        <w:rPr>
          <w:rFonts w:cs="Times New Roman"/>
        </w:rPr>
        <w:t>—</w:t>
      </w:r>
      <w:r>
        <w:t xml:space="preserve"> </w:t>
      </w:r>
      <w:r>
        <w:rPr>
          <w:shd w:val="clear" w:color="auto" w:fill="FFFFFF"/>
        </w:rPr>
        <w:t>в</w:t>
      </w:r>
      <w:r w:rsidRPr="00BE2218">
        <w:rPr>
          <w:shd w:val="clear" w:color="auto" w:fill="FFFFFF"/>
        </w:rPr>
        <w:t xml:space="preserve"> </w:t>
      </w:r>
      <w:proofErr w:type="spellStart"/>
      <w:r w:rsidRPr="00BE2218">
        <w:rPr>
          <w:shd w:val="clear" w:color="auto" w:fill="FFFFFF"/>
        </w:rPr>
        <w:t>PostgreSQL</w:t>
      </w:r>
      <w:proofErr w:type="spellEnd"/>
      <w:r w:rsidRPr="00BE2218">
        <w:rPr>
          <w:shd w:val="clear" w:color="auto" w:fill="FFFFFF"/>
        </w:rPr>
        <w:t xml:space="preserve"> имеется поддержка </w:t>
      </w:r>
      <w:r w:rsidRPr="00821F8F">
        <w:rPr>
          <w:rFonts w:cs="Times New Roman"/>
          <w:shd w:val="clear" w:color="auto" w:fill="FFFFFF"/>
        </w:rPr>
        <w:t>индексов</w:t>
      </w:r>
      <w:r w:rsidRPr="00BE2218">
        <w:rPr>
          <w:shd w:val="clear" w:color="auto" w:fill="FFFFFF"/>
        </w:rPr>
        <w:t> следующих типов: </w:t>
      </w:r>
      <w:r w:rsidRPr="00821F8F">
        <w:rPr>
          <w:rFonts w:cs="Times New Roman"/>
          <w:shd w:val="clear" w:color="auto" w:fill="FFFFFF"/>
        </w:rPr>
        <w:t>B-дерево</w:t>
      </w:r>
      <w:r w:rsidRPr="00BE2218">
        <w:rPr>
          <w:shd w:val="clear" w:color="auto" w:fill="FFFFFF"/>
        </w:rPr>
        <w:t>, </w:t>
      </w:r>
      <w:r w:rsidRPr="00821F8F">
        <w:rPr>
          <w:rFonts w:cs="Times New Roman"/>
          <w:shd w:val="clear" w:color="auto" w:fill="FFFFFF"/>
        </w:rPr>
        <w:t>хэш</w:t>
      </w:r>
      <w:r w:rsidRPr="00BE2218">
        <w:rPr>
          <w:shd w:val="clear" w:color="auto" w:fill="FFFFFF"/>
        </w:rPr>
        <w:t xml:space="preserve"> и т.д.</w:t>
      </w:r>
    </w:p>
    <w:p w14:paraId="4DBEF213" w14:textId="008E9394" w:rsidR="004A5F3E" w:rsidRPr="00821F8F" w:rsidRDefault="004A5F3E" w:rsidP="004A5F3E">
      <w:pPr>
        <w:pStyle w:val="aa"/>
      </w:pPr>
      <w:r>
        <w:rPr>
          <w:rStyle w:val="mw-headline"/>
          <w:rFonts w:cs="Times New Roman"/>
        </w:rPr>
        <w:t>4)</w:t>
      </w:r>
      <w:proofErr w:type="spellStart"/>
      <w:r w:rsidRPr="00821F8F">
        <w:rPr>
          <w:rStyle w:val="mw-headline"/>
          <w:rFonts w:cs="Times New Roman"/>
          <w:b/>
        </w:rPr>
        <w:t>Многоверсионность</w:t>
      </w:r>
      <w:proofErr w:type="spellEnd"/>
      <w:r>
        <w:t xml:space="preserve"> </w:t>
      </w:r>
      <w:r w:rsidRPr="008E1BBE">
        <w:rPr>
          <w:rFonts w:cs="Times New Roman"/>
        </w:rPr>
        <w:t>—</w:t>
      </w:r>
      <w:r>
        <w:t xml:space="preserve"> </w:t>
      </w:r>
      <w:proofErr w:type="spellStart"/>
      <w:r w:rsidRPr="00BE2218">
        <w:rPr>
          <w:shd w:val="clear" w:color="auto" w:fill="FFFFFF"/>
        </w:rPr>
        <w:t>PostgreSQL</w:t>
      </w:r>
      <w:proofErr w:type="spellEnd"/>
      <w:r w:rsidRPr="00BE2218">
        <w:rPr>
          <w:shd w:val="clear" w:color="auto" w:fill="FFFFFF"/>
        </w:rPr>
        <w:t xml:space="preserve"> поддерживает одновременную модификацию БД несколькими пользователями с помощью механизма </w:t>
      </w:r>
      <w:proofErr w:type="spellStart"/>
      <w:r w:rsidRPr="00BE2218">
        <w:rPr>
          <w:shd w:val="clear" w:color="auto" w:fill="FFFFFF"/>
        </w:rPr>
        <w:t>Multiversion</w:t>
      </w:r>
      <w:proofErr w:type="spellEnd"/>
      <w:r w:rsidRPr="00BE2218">
        <w:rPr>
          <w:shd w:val="clear" w:color="auto" w:fill="FFFFFF"/>
        </w:rPr>
        <w:t xml:space="preserve"> </w:t>
      </w:r>
      <w:proofErr w:type="spellStart"/>
      <w:r w:rsidRPr="00BE2218">
        <w:rPr>
          <w:shd w:val="clear" w:color="auto" w:fill="FFFFFF"/>
        </w:rPr>
        <w:t>Concurrency</w:t>
      </w:r>
      <w:proofErr w:type="spellEnd"/>
      <w:r w:rsidRPr="00BE2218">
        <w:rPr>
          <w:shd w:val="clear" w:color="auto" w:fill="FFFFFF"/>
        </w:rPr>
        <w:t xml:space="preserve"> Control (</w:t>
      </w:r>
      <w:r w:rsidRPr="00821F8F">
        <w:rPr>
          <w:rFonts w:cs="Times New Roman"/>
          <w:shd w:val="clear" w:color="auto" w:fill="FFFFFF"/>
        </w:rPr>
        <w:t>MVCC</w:t>
      </w:r>
      <w:r w:rsidRPr="00BE2218">
        <w:rPr>
          <w:shd w:val="clear" w:color="auto" w:fill="FFFFFF"/>
        </w:rPr>
        <w:t>). Благодаря этому соблюдаются требования </w:t>
      </w:r>
      <w:r w:rsidRPr="00821F8F">
        <w:rPr>
          <w:rFonts w:cs="Times New Roman"/>
          <w:shd w:val="clear" w:color="auto" w:fill="FFFFFF"/>
        </w:rPr>
        <w:t>ACID</w:t>
      </w:r>
      <w:r w:rsidRPr="00BE2218">
        <w:rPr>
          <w:shd w:val="clear" w:color="auto" w:fill="FFFFFF"/>
        </w:rPr>
        <w:t> и практически отпадает нужда в блокировках чтения.</w:t>
      </w:r>
    </w:p>
    <w:p w14:paraId="3159AF40" w14:textId="460F64E7" w:rsidR="004A5F3E" w:rsidRDefault="004A5F3E" w:rsidP="004A5F3E">
      <w:pPr>
        <w:pStyle w:val="aa"/>
      </w:pPr>
      <w:r>
        <w:rPr>
          <w:rStyle w:val="mw-headline"/>
          <w:rFonts w:cs="Times New Roman"/>
        </w:rPr>
        <w:t>5)</w:t>
      </w:r>
      <w:r w:rsidRPr="00821F8F">
        <w:rPr>
          <w:rStyle w:val="mw-headline"/>
          <w:rFonts w:cs="Times New Roman"/>
          <w:b/>
        </w:rPr>
        <w:t>Пользовательские объекты</w:t>
      </w:r>
      <w:r>
        <w:t xml:space="preserve"> </w:t>
      </w:r>
      <w:r w:rsidRPr="008E1BBE">
        <w:rPr>
          <w:rFonts w:cs="Times New Roman"/>
        </w:rPr>
        <w:t>—</w:t>
      </w:r>
      <w:r>
        <w:t xml:space="preserve"> </w:t>
      </w:r>
      <w:proofErr w:type="spellStart"/>
      <w:r w:rsidRPr="00BE2218">
        <w:t>PostgreSQL</w:t>
      </w:r>
      <w:proofErr w:type="spellEnd"/>
      <w:r w:rsidRPr="00BE2218">
        <w:t xml:space="preserve"> может быть расширен пользователем для собственных нужд практически в любом аспекте. есть возможность добавлять собственные</w:t>
      </w:r>
      <w:r w:rsidRPr="0032081C">
        <w:t xml:space="preserve"> </w:t>
      </w:r>
      <w:r>
        <w:t>п</w:t>
      </w:r>
      <w:r w:rsidRPr="00BE2218">
        <w:t>реобразования типов</w:t>
      </w:r>
      <w:r>
        <w:t xml:space="preserve">; </w:t>
      </w:r>
      <w:r w:rsidRPr="00BE2218">
        <w:t>типы данных</w:t>
      </w:r>
      <w:r>
        <w:t xml:space="preserve">; </w:t>
      </w:r>
      <w:r w:rsidRPr="00BE2218">
        <w:t>домены (пользовательские типы с изначально наложенными ограничениями)</w:t>
      </w:r>
      <w:r>
        <w:t xml:space="preserve">; функции; </w:t>
      </w:r>
      <w:r w:rsidRPr="00BE2218">
        <w:t>индексы</w:t>
      </w:r>
      <w:r>
        <w:t xml:space="preserve">; </w:t>
      </w:r>
      <w:r w:rsidRPr="00BE2218">
        <w:t>операторы (включая переопределение уже существующих)</w:t>
      </w:r>
      <w:r>
        <w:t>;</w:t>
      </w:r>
      <w:r w:rsidRPr="00BE2218">
        <w:t xml:space="preserve"> </w:t>
      </w:r>
      <w:r>
        <w:t>процедурные</w:t>
      </w:r>
      <w:r w:rsidRPr="00BE2218">
        <w:t xml:space="preserve"> языки</w:t>
      </w:r>
      <w:r>
        <w:t xml:space="preserve"> и т.д.</w:t>
      </w:r>
    </w:p>
    <w:p w14:paraId="58A4F6C0" w14:textId="77777777" w:rsidR="004A5F3E" w:rsidRDefault="004A5F3E" w:rsidP="004A5F3E">
      <w:pPr>
        <w:pStyle w:val="aa"/>
      </w:pPr>
      <w:r>
        <w:t>Основные понятия:</w:t>
      </w:r>
    </w:p>
    <w:p w14:paraId="4B9B0F0C" w14:textId="2F8A2FD6" w:rsidR="004A5F3E" w:rsidRPr="008E1BBE" w:rsidRDefault="004A5F3E" w:rsidP="004A5F3E">
      <w:pPr>
        <w:pStyle w:val="aa"/>
        <w:rPr>
          <w:rFonts w:cs="Times New Roman"/>
        </w:rPr>
      </w:pPr>
      <w:r w:rsidRPr="0032081C">
        <w:rPr>
          <w:rFonts w:cs="Times New Roman"/>
          <w:b/>
        </w:rPr>
        <w:t>AIX</w:t>
      </w:r>
      <w:r w:rsidRPr="008E1BBE">
        <w:rPr>
          <w:rFonts w:cs="Times New Roman"/>
        </w:rPr>
        <w:t xml:space="preserve"> </w:t>
      </w:r>
      <w:r w:rsidRPr="0032081C">
        <w:rPr>
          <w:rFonts w:cs="Times New Roman"/>
        </w:rPr>
        <w:t>- UNIX</w:t>
      </w:r>
      <w:r w:rsidRPr="008E1BBE">
        <w:rPr>
          <w:rFonts w:cs="Times New Roman"/>
        </w:rPr>
        <w:t>-подобная операционная система компании IBM.</w:t>
      </w:r>
    </w:p>
    <w:p w14:paraId="169D1D66" w14:textId="5790083D" w:rsidR="004A5F3E" w:rsidRPr="008E1BBE" w:rsidRDefault="004A5F3E" w:rsidP="004A5F3E">
      <w:pPr>
        <w:pStyle w:val="aa"/>
        <w:rPr>
          <w:rFonts w:cs="Times New Roman"/>
        </w:rPr>
      </w:pPr>
      <w:r w:rsidRPr="0032081C">
        <w:rPr>
          <w:rFonts w:cs="Times New Roman"/>
          <w:b/>
        </w:rPr>
        <w:t>BSD-система</w:t>
      </w:r>
      <w:r w:rsidRPr="008E1BBE">
        <w:rPr>
          <w:rFonts w:cs="Times New Roman"/>
        </w:rPr>
        <w:t xml:space="preserve"> — система распространения программного обеспечения в исходных кодах, созданная для обмена опытом между учебными заведениями.</w:t>
      </w:r>
    </w:p>
    <w:p w14:paraId="247D83F5" w14:textId="768F1426" w:rsidR="004A5F3E" w:rsidRPr="008E1BBE" w:rsidRDefault="004A5F3E" w:rsidP="004A5F3E">
      <w:pPr>
        <w:pStyle w:val="aa"/>
        <w:rPr>
          <w:rFonts w:cs="Times New Roman"/>
        </w:rPr>
      </w:pPr>
      <w:r w:rsidRPr="0032081C">
        <w:rPr>
          <w:rFonts w:cs="Times New Roman"/>
          <w:b/>
        </w:rPr>
        <w:t>HP-UX</w:t>
      </w:r>
      <w:r w:rsidRPr="008E1BBE">
        <w:rPr>
          <w:rFonts w:cs="Times New Roman"/>
        </w:rPr>
        <w:t xml:space="preserve"> — проприетарная версия операционной системы UNIX фирмы HP.</w:t>
      </w:r>
    </w:p>
    <w:p w14:paraId="7E3C26CA" w14:textId="5387B793" w:rsidR="004A5F3E" w:rsidRPr="008E1BBE" w:rsidRDefault="004A5F3E" w:rsidP="004A5F3E">
      <w:pPr>
        <w:pStyle w:val="aa"/>
        <w:rPr>
          <w:rFonts w:cs="Times New Roman"/>
        </w:rPr>
      </w:pPr>
      <w:r w:rsidRPr="0032081C">
        <w:rPr>
          <w:rFonts w:cs="Times New Roman"/>
          <w:b/>
        </w:rPr>
        <w:t>IRIX</w:t>
      </w:r>
      <w:r w:rsidRPr="008E1BBE">
        <w:rPr>
          <w:rFonts w:cs="Times New Roman"/>
        </w:rPr>
        <w:t xml:space="preserve"> — операционная система, используемая на рабочих станциях и серверах фирмы Silicon Graphics (SGI).</w:t>
      </w:r>
    </w:p>
    <w:p w14:paraId="64A91CF3" w14:textId="0E23D055" w:rsidR="004A5F3E" w:rsidRPr="008E1BBE" w:rsidRDefault="004A5F3E" w:rsidP="004A5F3E">
      <w:pPr>
        <w:pStyle w:val="aa"/>
        <w:rPr>
          <w:rFonts w:cs="Times New Roman"/>
        </w:rPr>
      </w:pPr>
      <w:r w:rsidRPr="0032081C">
        <w:rPr>
          <w:rFonts w:cs="Times New Roman"/>
          <w:b/>
        </w:rPr>
        <w:t>DML</w:t>
      </w:r>
      <w:r w:rsidRPr="008E1BBE">
        <w:rPr>
          <w:rFonts w:cs="Times New Roman"/>
        </w:rPr>
        <w:t xml:space="preserve"> — это семейство компьютерных языков, используемых в компьютерных программах или пользователями баз данных для получения, вставки, удаления или изменения данных в базах данных.</w:t>
      </w:r>
    </w:p>
    <w:p w14:paraId="46C88300" w14:textId="66ECEB38" w:rsidR="004A5F3E" w:rsidRPr="008E1BBE" w:rsidRDefault="004A5F3E" w:rsidP="004A5F3E">
      <w:pPr>
        <w:pStyle w:val="aa"/>
        <w:rPr>
          <w:rFonts w:cs="Times New Roman"/>
        </w:rPr>
      </w:pPr>
      <w:r w:rsidRPr="0032081C">
        <w:rPr>
          <w:rFonts w:cs="Times New Roman"/>
          <w:b/>
        </w:rPr>
        <w:t>B-дерево</w:t>
      </w:r>
      <w:r w:rsidRPr="008E1BBE">
        <w:rPr>
          <w:rFonts w:cs="Times New Roman"/>
        </w:rPr>
        <w:t xml:space="preserve"> - структура данных, дерево поиска. С точки зрения внешнего логического представления, сбалансированное, сильно ветвистое дерево. Часто используется для хранения данных во внешней памяти.</w:t>
      </w:r>
    </w:p>
    <w:p w14:paraId="15565FFC" w14:textId="7333A569" w:rsidR="004A5F3E" w:rsidRPr="008E1BBE" w:rsidRDefault="004A5F3E" w:rsidP="004A5F3E">
      <w:pPr>
        <w:pStyle w:val="aa"/>
        <w:rPr>
          <w:rFonts w:cs="Times New Roman"/>
        </w:rPr>
      </w:pPr>
      <w:r w:rsidRPr="0032081C">
        <w:rPr>
          <w:rFonts w:cs="Times New Roman"/>
          <w:b/>
        </w:rPr>
        <w:t>Хэш</w:t>
      </w:r>
      <w:r w:rsidRPr="008E1BBE">
        <w:rPr>
          <w:rFonts w:cs="Times New Roman"/>
        </w:rPr>
        <w:t xml:space="preserve"> — это структура данных, реализующая интерфейс ассоциативного массива, а именно, она позволяет хранить пары (ключ, значение) и выполнять три операции: операцию добавление новой пары, операцию поиска и операцию удаления пары по ключу.</w:t>
      </w:r>
    </w:p>
    <w:p w14:paraId="2DACF6E1" w14:textId="108B2D36" w:rsidR="004A5F3E" w:rsidRPr="008E1BBE" w:rsidRDefault="004A5F3E" w:rsidP="004A5F3E">
      <w:pPr>
        <w:pStyle w:val="aa"/>
        <w:rPr>
          <w:rFonts w:cs="Times New Roman"/>
        </w:rPr>
      </w:pPr>
      <w:proofErr w:type="spellStart"/>
      <w:r w:rsidRPr="0032081C">
        <w:rPr>
          <w:rFonts w:cs="Times New Roman"/>
          <w:b/>
        </w:rPr>
        <w:t>Multiversion</w:t>
      </w:r>
      <w:proofErr w:type="spellEnd"/>
      <w:r w:rsidRPr="008E1BBE">
        <w:rPr>
          <w:rFonts w:cs="Times New Roman"/>
        </w:rPr>
        <w:t xml:space="preserve"> </w:t>
      </w:r>
      <w:proofErr w:type="spellStart"/>
      <w:r w:rsidRPr="0032081C">
        <w:rPr>
          <w:rFonts w:cs="Times New Roman"/>
          <w:b/>
        </w:rPr>
        <w:t>Concurrency</w:t>
      </w:r>
      <w:proofErr w:type="spellEnd"/>
      <w:r w:rsidRPr="008E1BBE">
        <w:rPr>
          <w:rFonts w:cs="Times New Roman"/>
        </w:rPr>
        <w:t xml:space="preserve"> </w:t>
      </w:r>
      <w:r w:rsidRPr="0032081C">
        <w:rPr>
          <w:rFonts w:cs="Times New Roman"/>
          <w:b/>
        </w:rPr>
        <w:t>Control</w:t>
      </w:r>
      <w:r w:rsidRPr="008E1BBE">
        <w:rPr>
          <w:rFonts w:cs="Times New Roman"/>
        </w:rPr>
        <w:t xml:space="preserve"> — механизм обеспечения параллельного доступа к БД, заключающийся в предоставлении каждому пользователю так называемого «снимка» БД, обладающего тем свойством, что вносимые пользователем изменения в БД невидимы другим пользователям до момента фиксации транзакции.</w:t>
      </w:r>
    </w:p>
    <w:p w14:paraId="5F87CF48" w14:textId="18C77FC9" w:rsidR="004A5F3E" w:rsidRPr="008E1BBE" w:rsidRDefault="004A5F3E" w:rsidP="004A5F3E">
      <w:pPr>
        <w:pStyle w:val="aa"/>
        <w:rPr>
          <w:rFonts w:cs="Times New Roman"/>
        </w:rPr>
      </w:pPr>
      <w:r w:rsidRPr="0032081C">
        <w:rPr>
          <w:rFonts w:cs="Times New Roman"/>
          <w:b/>
        </w:rPr>
        <w:t>ACID</w:t>
      </w:r>
      <w:r w:rsidRPr="008E1BBE">
        <w:rPr>
          <w:rFonts w:cs="Times New Roman"/>
        </w:rPr>
        <w:t xml:space="preserve"> —</w:t>
      </w:r>
      <w:r w:rsidRPr="004A5F3E">
        <w:rPr>
          <w:rFonts w:cs="Times New Roman"/>
        </w:rPr>
        <w:t xml:space="preserve"> </w:t>
      </w:r>
      <w:r w:rsidRPr="008E1BBE">
        <w:rPr>
          <w:rFonts w:cs="Times New Roman"/>
        </w:rPr>
        <w:t>описывает требования к транзакционной системе, обеспечивающие более надежную и предсказуемую ее работу.</w:t>
      </w:r>
    </w:p>
    <w:p w14:paraId="2219C7DF" w14:textId="219E0D0C" w:rsidR="004A5F3E" w:rsidRPr="00970309" w:rsidRDefault="00970309" w:rsidP="00970309">
      <w:pPr>
        <w:pStyle w:val="aa"/>
      </w:pPr>
      <w:bookmarkStart w:id="5" w:name="_Hlk128087037"/>
      <w:r w:rsidRPr="00970309">
        <w:rPr>
          <w:b/>
          <w:bCs/>
          <w:lang w:val="en-US"/>
        </w:rPr>
        <w:t>Grant</w:t>
      </w:r>
      <w:r w:rsidRPr="00970309">
        <w:t xml:space="preserve"> </w:t>
      </w:r>
      <w:r>
        <w:t>–</w:t>
      </w:r>
      <w:r w:rsidRPr="00970309">
        <w:t xml:space="preserve"> </w:t>
      </w:r>
      <w:r>
        <w:rPr>
          <w:lang w:val="en-US"/>
        </w:rPr>
        <w:t>g</w:t>
      </w:r>
      <w:proofErr w:type="spellStart"/>
      <w:r w:rsidRPr="00970309">
        <w:t>редоставляет</w:t>
      </w:r>
      <w:proofErr w:type="spellEnd"/>
      <w:r w:rsidRPr="00970309">
        <w:t xml:space="preserve"> разрешения на защищаемый объект участнику. Общий подход заключается в том, чтобы предоставить &lt;некоторые разрешения&gt; на &lt;некоторый объект&gt;</w:t>
      </w:r>
      <w:r w:rsidRPr="00970309">
        <w:t xml:space="preserve"> </w:t>
      </w:r>
      <w:r w:rsidRPr="00970309">
        <w:t>&lt;некоторому пользователю, имени входа или группе&gt; (</w:t>
      </w:r>
      <w:r w:rsidRPr="00970309">
        <w:rPr>
          <w:lang w:val="en-US"/>
        </w:rPr>
        <w:t>GRANT</w:t>
      </w:r>
      <w:r w:rsidRPr="00970309">
        <w:t>…</w:t>
      </w:r>
      <w:r w:rsidRPr="00970309">
        <w:rPr>
          <w:lang w:val="en-US"/>
        </w:rPr>
        <w:t>ON</w:t>
      </w:r>
      <w:r w:rsidRPr="00970309">
        <w:t>…</w:t>
      </w:r>
      <w:r w:rsidRPr="00970309">
        <w:rPr>
          <w:lang w:val="en-US"/>
        </w:rPr>
        <w:t>TO</w:t>
      </w:r>
      <w:r w:rsidRPr="00970309">
        <w:t>).</w:t>
      </w:r>
    </w:p>
    <w:bookmarkEnd w:id="5"/>
    <w:p w14:paraId="10AEBD12" w14:textId="28AE0B36" w:rsidR="00CE63EA" w:rsidRDefault="00CE63EA" w:rsidP="00983179">
      <w:pPr>
        <w:pStyle w:val="aa"/>
      </w:pPr>
      <w:r>
        <w:br w:type="page"/>
      </w:r>
    </w:p>
    <w:p w14:paraId="585C48EA" w14:textId="38D731AA" w:rsidR="00CE63EA" w:rsidRPr="00EE3E63" w:rsidRDefault="00CE63EA" w:rsidP="00CE63EA">
      <w:pPr>
        <w:pStyle w:val="12"/>
      </w:pPr>
      <w:bookmarkStart w:id="6" w:name="_Toc127729667"/>
      <w:r w:rsidRPr="00EE3E63">
        <w:lastRenderedPageBreak/>
        <w:t xml:space="preserve">3 </w:t>
      </w:r>
      <w:r w:rsidR="00410243">
        <w:t>Установка</w:t>
      </w:r>
      <w:r w:rsidR="00410243" w:rsidRPr="00EE3E63">
        <w:t xml:space="preserve"> </w:t>
      </w:r>
      <w:r w:rsidR="00410243" w:rsidRPr="00294ED6">
        <w:rPr>
          <w:rFonts w:cs="Times New Roman"/>
        </w:rPr>
        <w:t>СУБД</w:t>
      </w:r>
      <w:bookmarkEnd w:id="6"/>
    </w:p>
    <w:p w14:paraId="38DEDD6A" w14:textId="79ED4C7B" w:rsidR="00595374" w:rsidRPr="00EE3E63" w:rsidRDefault="00595374" w:rsidP="00595374">
      <w:pPr>
        <w:pStyle w:val="23"/>
      </w:pPr>
      <w:bookmarkStart w:id="7" w:name="_Toc127729668"/>
      <w:r w:rsidRPr="00EE3E63">
        <w:t xml:space="preserve">3.1 </w:t>
      </w:r>
      <w:r w:rsidR="00410243">
        <w:t>Установка</w:t>
      </w:r>
      <w:r w:rsidR="00410243" w:rsidRPr="00EE3E63">
        <w:t xml:space="preserve"> </w:t>
      </w:r>
      <w:r w:rsidR="00410243">
        <w:rPr>
          <w:lang w:val="en-US"/>
        </w:rPr>
        <w:t>MySQL</w:t>
      </w:r>
      <w:bookmarkEnd w:id="7"/>
    </w:p>
    <w:p w14:paraId="39C45C26" w14:textId="43B94319" w:rsidR="007974A7" w:rsidRPr="00EE3E63" w:rsidRDefault="003F40EE" w:rsidP="001D1A35">
      <w:pPr>
        <w:pStyle w:val="aa"/>
      </w:pPr>
      <w:r>
        <w:t>Для</w:t>
      </w:r>
      <w:r w:rsidRPr="00EE3E63">
        <w:t xml:space="preserve"> </w:t>
      </w:r>
      <w:r>
        <w:t>установки</w:t>
      </w:r>
      <w:r w:rsidRPr="00EE3E63">
        <w:t xml:space="preserve"> </w:t>
      </w:r>
      <w:r>
        <w:rPr>
          <w:lang w:val="en-US"/>
        </w:rPr>
        <w:t>MySQL</w:t>
      </w:r>
      <w:r w:rsidRPr="00EE3E63">
        <w:t xml:space="preserve"> </w:t>
      </w:r>
      <w:r w:rsidR="00913BFD">
        <w:t>применялась</w:t>
      </w:r>
      <w:r w:rsidRPr="00EE3E63">
        <w:t xml:space="preserve"> </w:t>
      </w:r>
      <w:r>
        <w:t>команда</w:t>
      </w:r>
      <w:r w:rsidRPr="00EE3E63">
        <w:t xml:space="preserve">: </w:t>
      </w:r>
      <w:proofErr w:type="spellStart"/>
      <w:r w:rsidRPr="00E82691">
        <w:rPr>
          <w:rFonts w:ascii="Courier New" w:hAnsi="Courier New" w:cs="Courier New"/>
          <w:lang w:val="en-US"/>
        </w:rPr>
        <w:t>sudo</w:t>
      </w:r>
      <w:proofErr w:type="spellEnd"/>
      <w:r w:rsidRPr="00EE3E63">
        <w:rPr>
          <w:rFonts w:ascii="Courier New" w:hAnsi="Courier New" w:cs="Courier New"/>
        </w:rPr>
        <w:t xml:space="preserve"> </w:t>
      </w:r>
      <w:r w:rsidRPr="00E82691">
        <w:rPr>
          <w:rFonts w:ascii="Courier New" w:hAnsi="Courier New" w:cs="Courier New"/>
          <w:lang w:val="en-US"/>
        </w:rPr>
        <w:t>apt</w:t>
      </w:r>
      <w:r w:rsidRPr="00EE3E63">
        <w:rPr>
          <w:rFonts w:ascii="Courier New" w:hAnsi="Courier New" w:cs="Courier New"/>
        </w:rPr>
        <w:t>-</w:t>
      </w:r>
      <w:r w:rsidRPr="00E82691">
        <w:rPr>
          <w:rFonts w:ascii="Courier New" w:hAnsi="Courier New" w:cs="Courier New"/>
          <w:lang w:val="en-US"/>
        </w:rPr>
        <w:t>get</w:t>
      </w:r>
      <w:r w:rsidRPr="00EE3E63">
        <w:rPr>
          <w:rFonts w:ascii="Courier New" w:hAnsi="Courier New" w:cs="Courier New"/>
        </w:rPr>
        <w:t xml:space="preserve"> </w:t>
      </w:r>
      <w:r w:rsidRPr="00E82691">
        <w:rPr>
          <w:rFonts w:ascii="Courier New" w:hAnsi="Courier New" w:cs="Courier New"/>
          <w:lang w:val="en-US"/>
        </w:rPr>
        <w:t>install</w:t>
      </w:r>
      <w:r w:rsidRPr="00EE3E63">
        <w:rPr>
          <w:rFonts w:ascii="Courier New" w:hAnsi="Courier New" w:cs="Courier New"/>
        </w:rPr>
        <w:t xml:space="preserve"> </w:t>
      </w:r>
      <w:proofErr w:type="spellStart"/>
      <w:r w:rsidRPr="00E82691">
        <w:rPr>
          <w:rFonts w:ascii="Courier New" w:hAnsi="Courier New" w:cs="Courier New"/>
          <w:lang w:val="en-US"/>
        </w:rPr>
        <w:t>mysql</w:t>
      </w:r>
      <w:proofErr w:type="spellEnd"/>
      <w:r w:rsidRPr="00EE3E63">
        <w:rPr>
          <w:rFonts w:ascii="Courier New" w:hAnsi="Courier New" w:cs="Courier New"/>
        </w:rPr>
        <w:t>-</w:t>
      </w:r>
      <w:r w:rsidRPr="00E82691">
        <w:rPr>
          <w:rFonts w:ascii="Courier New" w:hAnsi="Courier New" w:cs="Courier New"/>
          <w:lang w:val="en-US"/>
        </w:rPr>
        <w:t>server</w:t>
      </w:r>
      <w:r w:rsidR="00E82691" w:rsidRPr="00EE3E63">
        <w:t>.</w:t>
      </w:r>
    </w:p>
    <w:p w14:paraId="10FD5805" w14:textId="6FDA1B5C" w:rsidR="003F40EE" w:rsidRDefault="00665D13" w:rsidP="003F40EE">
      <w:pPr>
        <w:pStyle w:val="aa"/>
        <w:ind w:firstLine="0"/>
        <w:jc w:val="center"/>
        <w:rPr>
          <w:lang w:val="en-US"/>
        </w:rPr>
      </w:pPr>
      <w:r w:rsidRPr="00665D13">
        <w:rPr>
          <w:noProof/>
          <w:lang w:val="en-US"/>
        </w:rPr>
        <w:drawing>
          <wp:inline distT="0" distB="0" distL="0" distR="0" wp14:anchorId="1D5895A1" wp14:editId="193BF2C5">
            <wp:extent cx="5940425" cy="3131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E304" w14:textId="6958DC17" w:rsidR="003F40EE" w:rsidRPr="00EE3E63" w:rsidRDefault="00665D13" w:rsidP="003F40EE">
      <w:pPr>
        <w:pStyle w:val="aa"/>
        <w:ind w:firstLine="0"/>
        <w:jc w:val="center"/>
        <w:rPr>
          <w:lang w:val="en-US"/>
        </w:rPr>
      </w:pPr>
      <w:r>
        <w:t>Рисунок</w:t>
      </w:r>
      <w:r w:rsidRPr="00EE3E63">
        <w:rPr>
          <w:lang w:val="en-US"/>
        </w:rPr>
        <w:t xml:space="preserve"> 1 – </w:t>
      </w:r>
      <w:r>
        <w:t>Использование</w:t>
      </w:r>
      <w:r w:rsidRPr="00EE3E63">
        <w:rPr>
          <w:lang w:val="en-US"/>
        </w:rPr>
        <w:t xml:space="preserve"> </w:t>
      </w:r>
      <w:r>
        <w:t>команды</w:t>
      </w:r>
      <w:r w:rsidRPr="00EE3E63">
        <w:rPr>
          <w:lang w:val="en-US"/>
        </w:rPr>
        <w:t xml:space="preserve"> </w:t>
      </w:r>
      <w:proofErr w:type="spellStart"/>
      <w:r w:rsidRPr="00E82691">
        <w:rPr>
          <w:rFonts w:ascii="Courier New" w:hAnsi="Courier New" w:cs="Courier New"/>
          <w:lang w:val="en-US"/>
        </w:rPr>
        <w:t>sudo</w:t>
      </w:r>
      <w:proofErr w:type="spellEnd"/>
      <w:r w:rsidRPr="00E82691">
        <w:rPr>
          <w:rFonts w:ascii="Courier New" w:hAnsi="Courier New" w:cs="Courier New"/>
          <w:lang w:val="en-US"/>
        </w:rPr>
        <w:t xml:space="preserve"> apt-get install </w:t>
      </w:r>
      <w:proofErr w:type="spellStart"/>
      <w:r w:rsidRPr="00E82691">
        <w:rPr>
          <w:rFonts w:ascii="Courier New" w:hAnsi="Courier New" w:cs="Courier New"/>
          <w:lang w:val="en-US"/>
        </w:rPr>
        <w:t>mysql</w:t>
      </w:r>
      <w:proofErr w:type="spellEnd"/>
      <w:r w:rsidRPr="00E82691">
        <w:rPr>
          <w:rFonts w:ascii="Courier New" w:hAnsi="Courier New" w:cs="Courier New"/>
          <w:lang w:val="en-US"/>
        </w:rPr>
        <w:t>-server</w:t>
      </w:r>
    </w:p>
    <w:p w14:paraId="40CE010E" w14:textId="11004CE1" w:rsidR="003F40EE" w:rsidRPr="00EE3E63" w:rsidRDefault="003F40EE" w:rsidP="003F40EE">
      <w:pPr>
        <w:pStyle w:val="aa"/>
        <w:ind w:firstLine="0"/>
        <w:jc w:val="center"/>
        <w:rPr>
          <w:lang w:val="en-US"/>
        </w:rPr>
      </w:pPr>
    </w:p>
    <w:p w14:paraId="53920424" w14:textId="2D16A614" w:rsidR="00665D13" w:rsidRPr="00EE3E63" w:rsidRDefault="00E74E73" w:rsidP="00E74E73">
      <w:pPr>
        <w:pStyle w:val="aa"/>
        <w:rPr>
          <w:lang w:val="en-US"/>
        </w:rPr>
      </w:pPr>
      <w:r w:rsidRPr="00E74E73">
        <w:t>Для</w:t>
      </w:r>
      <w:r w:rsidRPr="00EE3E63">
        <w:rPr>
          <w:lang w:val="en-US"/>
        </w:rPr>
        <w:t xml:space="preserve"> </w:t>
      </w:r>
      <w:r w:rsidRPr="00E74E73">
        <w:t>установ</w:t>
      </w:r>
      <w:r>
        <w:t>ки</w:t>
      </w:r>
      <w:r w:rsidRPr="00EE3E63">
        <w:rPr>
          <w:lang w:val="en-US"/>
        </w:rPr>
        <w:t xml:space="preserve"> </w:t>
      </w:r>
      <w:r w:rsidRPr="00E74E73">
        <w:t>консольн</w:t>
      </w:r>
      <w:r>
        <w:t>ого</w:t>
      </w:r>
      <w:r w:rsidRPr="00EE3E63">
        <w:rPr>
          <w:lang w:val="en-US"/>
        </w:rPr>
        <w:t xml:space="preserve"> </w:t>
      </w:r>
      <w:r w:rsidRPr="00E74E73">
        <w:t>клиент</w:t>
      </w:r>
      <w:r>
        <w:t>а</w:t>
      </w:r>
      <w:r w:rsidRPr="00EE3E63">
        <w:rPr>
          <w:lang w:val="en-US"/>
        </w:rPr>
        <w:t xml:space="preserve"> MySQL </w:t>
      </w:r>
      <w:r>
        <w:t>использовалась</w:t>
      </w:r>
      <w:r w:rsidRPr="00EE3E63">
        <w:rPr>
          <w:lang w:val="en-US"/>
        </w:rPr>
        <w:t xml:space="preserve"> </w:t>
      </w:r>
      <w:r>
        <w:t>команда</w:t>
      </w:r>
      <w:r w:rsidRPr="00EE3E63">
        <w:rPr>
          <w:lang w:val="en-US"/>
        </w:rPr>
        <w:t xml:space="preserve"> </w:t>
      </w:r>
      <w:proofErr w:type="spellStart"/>
      <w:r w:rsidRPr="00EE3E63">
        <w:rPr>
          <w:rFonts w:ascii="Courier New" w:hAnsi="Courier New" w:cs="Courier New"/>
          <w:lang w:val="en-US"/>
        </w:rPr>
        <w:t>sudo</w:t>
      </w:r>
      <w:proofErr w:type="spellEnd"/>
      <w:r w:rsidRPr="00EE3E63">
        <w:rPr>
          <w:rFonts w:ascii="Courier New" w:hAnsi="Courier New" w:cs="Courier New"/>
          <w:lang w:val="en-US"/>
        </w:rPr>
        <w:t xml:space="preserve"> apt-get install </w:t>
      </w:r>
      <w:proofErr w:type="spellStart"/>
      <w:r w:rsidRPr="00EE3E63">
        <w:rPr>
          <w:rFonts w:ascii="Courier New" w:hAnsi="Courier New" w:cs="Courier New"/>
          <w:lang w:val="en-US"/>
        </w:rPr>
        <w:t>mysql</w:t>
      </w:r>
      <w:proofErr w:type="spellEnd"/>
      <w:r w:rsidRPr="00EE3E63">
        <w:rPr>
          <w:rFonts w:ascii="Courier New" w:hAnsi="Courier New" w:cs="Courier New"/>
          <w:lang w:val="en-US"/>
        </w:rPr>
        <w:t>-client</w:t>
      </w:r>
      <w:r w:rsidRPr="00EE3E63">
        <w:rPr>
          <w:lang w:val="en-US"/>
        </w:rPr>
        <w:t>.</w:t>
      </w:r>
    </w:p>
    <w:p w14:paraId="4B02BA91" w14:textId="34EF88EE" w:rsidR="003F40EE" w:rsidRPr="00665D13" w:rsidRDefault="00D024E9" w:rsidP="003F40EE">
      <w:pPr>
        <w:pStyle w:val="aa"/>
        <w:ind w:firstLine="0"/>
        <w:jc w:val="center"/>
      </w:pPr>
      <w:r w:rsidRPr="00D024E9">
        <w:rPr>
          <w:noProof/>
        </w:rPr>
        <w:drawing>
          <wp:inline distT="0" distB="0" distL="0" distR="0" wp14:anchorId="6464F30B" wp14:editId="6E77EBC5">
            <wp:extent cx="5940425" cy="31032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1DCE" w14:textId="3AEC3D53" w:rsidR="00D024E9" w:rsidRPr="00665D13" w:rsidRDefault="00D024E9" w:rsidP="00D024E9">
      <w:pPr>
        <w:pStyle w:val="aa"/>
        <w:ind w:firstLine="0"/>
        <w:jc w:val="center"/>
      </w:pPr>
      <w:r>
        <w:t xml:space="preserve">Рисунок 2 – Использование команды </w:t>
      </w:r>
      <w:proofErr w:type="spellStart"/>
      <w:r w:rsidRPr="00E74E73">
        <w:rPr>
          <w:rFonts w:ascii="Courier New" w:hAnsi="Courier New" w:cs="Courier New"/>
        </w:rPr>
        <w:t>sudo</w:t>
      </w:r>
      <w:proofErr w:type="spellEnd"/>
      <w:r w:rsidRPr="00E74E73">
        <w:rPr>
          <w:rFonts w:ascii="Courier New" w:hAnsi="Courier New" w:cs="Courier New"/>
        </w:rPr>
        <w:t xml:space="preserve"> </w:t>
      </w:r>
      <w:proofErr w:type="spellStart"/>
      <w:r w:rsidRPr="00E74E73">
        <w:rPr>
          <w:rFonts w:ascii="Courier New" w:hAnsi="Courier New" w:cs="Courier New"/>
        </w:rPr>
        <w:t>apt-get</w:t>
      </w:r>
      <w:proofErr w:type="spellEnd"/>
      <w:r w:rsidRPr="00E74E73">
        <w:rPr>
          <w:rFonts w:ascii="Courier New" w:hAnsi="Courier New" w:cs="Courier New"/>
        </w:rPr>
        <w:t xml:space="preserve"> </w:t>
      </w:r>
      <w:proofErr w:type="spellStart"/>
      <w:r w:rsidRPr="00E74E73">
        <w:rPr>
          <w:rFonts w:ascii="Courier New" w:hAnsi="Courier New" w:cs="Courier New"/>
        </w:rPr>
        <w:t>install</w:t>
      </w:r>
      <w:proofErr w:type="spellEnd"/>
      <w:r w:rsidRPr="00E74E73">
        <w:rPr>
          <w:rFonts w:ascii="Courier New" w:hAnsi="Courier New" w:cs="Courier New"/>
        </w:rPr>
        <w:t xml:space="preserve"> </w:t>
      </w:r>
      <w:proofErr w:type="spellStart"/>
      <w:r w:rsidRPr="00E74E73">
        <w:rPr>
          <w:rFonts w:ascii="Courier New" w:hAnsi="Courier New" w:cs="Courier New"/>
        </w:rPr>
        <w:t>mysql-client</w:t>
      </w:r>
      <w:proofErr w:type="spellEnd"/>
    </w:p>
    <w:p w14:paraId="41B9E946" w14:textId="77777777" w:rsidR="003F40EE" w:rsidRPr="00665D13" w:rsidRDefault="003F40EE" w:rsidP="0090094B">
      <w:pPr>
        <w:pStyle w:val="aa"/>
        <w:ind w:firstLine="0"/>
      </w:pPr>
    </w:p>
    <w:p w14:paraId="5CB1F21E" w14:textId="420B13D2" w:rsidR="003C5337" w:rsidRPr="003C5337" w:rsidRDefault="00E32892" w:rsidP="00E32892">
      <w:pPr>
        <w:pStyle w:val="23"/>
      </w:pPr>
      <w:bookmarkStart w:id="8" w:name="_Toc127729669"/>
      <w:r>
        <w:lastRenderedPageBreak/>
        <w:t xml:space="preserve">3.2 </w:t>
      </w:r>
      <w:r w:rsidR="001D1A35">
        <w:t xml:space="preserve">Установка </w:t>
      </w:r>
      <w:bookmarkStart w:id="9" w:name="_Hlk127638545"/>
      <w:proofErr w:type="spellStart"/>
      <w:r w:rsidR="001D1A35" w:rsidRPr="003E37D8">
        <w:t>PostgreSQL</w:t>
      </w:r>
      <w:bookmarkEnd w:id="8"/>
      <w:bookmarkEnd w:id="9"/>
      <w:proofErr w:type="spellEnd"/>
    </w:p>
    <w:p w14:paraId="2F32651D" w14:textId="5FB984BA" w:rsidR="008947DF" w:rsidRDefault="00657170" w:rsidP="008947DF">
      <w:pPr>
        <w:pStyle w:val="aa"/>
      </w:pPr>
      <w:r>
        <w:t>Для</w:t>
      </w:r>
      <w:r w:rsidRPr="00913BFD">
        <w:t xml:space="preserve"> </w:t>
      </w:r>
      <w:r>
        <w:t>установки</w:t>
      </w:r>
      <w:r w:rsidRPr="00913BFD">
        <w:t xml:space="preserve"> </w:t>
      </w:r>
      <w:r w:rsidRPr="00657170">
        <w:rPr>
          <w:lang w:val="en-US"/>
        </w:rPr>
        <w:t>PostgreSQL</w:t>
      </w:r>
      <w:r w:rsidR="00913BFD">
        <w:t xml:space="preserve"> </w:t>
      </w:r>
      <w:r w:rsidR="00913BFD" w:rsidRPr="00913BFD">
        <w:t xml:space="preserve">с </w:t>
      </w:r>
      <w:r w:rsidR="00913BFD">
        <w:t>набором часто используемых библиотек</w:t>
      </w:r>
      <w:r w:rsidRPr="00913BFD">
        <w:t xml:space="preserve"> </w:t>
      </w:r>
      <w:r w:rsidR="00913BFD">
        <w:t>применялась</w:t>
      </w:r>
      <w:r w:rsidRPr="00913BFD">
        <w:t xml:space="preserve"> </w:t>
      </w:r>
      <w:r>
        <w:t>команда</w:t>
      </w:r>
      <w:r w:rsidR="00913BFD">
        <w:t xml:space="preserve"> </w:t>
      </w:r>
      <w:proofErr w:type="spellStart"/>
      <w:r w:rsidR="00913BFD" w:rsidRPr="00913BFD">
        <w:rPr>
          <w:rFonts w:ascii="Courier New" w:hAnsi="Courier New" w:cs="Courier New"/>
        </w:rPr>
        <w:t>sudo</w:t>
      </w:r>
      <w:proofErr w:type="spellEnd"/>
      <w:r w:rsidR="00913BFD" w:rsidRPr="00913BFD">
        <w:rPr>
          <w:rFonts w:ascii="Courier New" w:hAnsi="Courier New" w:cs="Courier New"/>
        </w:rPr>
        <w:t xml:space="preserve"> </w:t>
      </w:r>
      <w:proofErr w:type="spellStart"/>
      <w:r w:rsidR="00913BFD" w:rsidRPr="00913BFD">
        <w:rPr>
          <w:rFonts w:ascii="Courier New" w:hAnsi="Courier New" w:cs="Courier New"/>
        </w:rPr>
        <w:t>apt-get</w:t>
      </w:r>
      <w:proofErr w:type="spellEnd"/>
      <w:r w:rsidR="00913BFD" w:rsidRPr="00913BFD">
        <w:rPr>
          <w:rFonts w:ascii="Courier New" w:hAnsi="Courier New" w:cs="Courier New"/>
        </w:rPr>
        <w:t xml:space="preserve"> </w:t>
      </w:r>
      <w:proofErr w:type="spellStart"/>
      <w:r w:rsidR="00913BFD" w:rsidRPr="00913BFD">
        <w:rPr>
          <w:rFonts w:ascii="Courier New" w:hAnsi="Courier New" w:cs="Courier New"/>
        </w:rPr>
        <w:t>install</w:t>
      </w:r>
      <w:proofErr w:type="spellEnd"/>
      <w:r w:rsidR="00913BFD" w:rsidRPr="00913BFD">
        <w:rPr>
          <w:rFonts w:ascii="Courier New" w:hAnsi="Courier New" w:cs="Courier New"/>
        </w:rPr>
        <w:t xml:space="preserve"> </w:t>
      </w:r>
      <w:proofErr w:type="spellStart"/>
      <w:r w:rsidR="00913BFD" w:rsidRPr="00913BFD">
        <w:rPr>
          <w:rFonts w:ascii="Courier New" w:hAnsi="Courier New" w:cs="Courier New"/>
        </w:rPr>
        <w:t>postgresql</w:t>
      </w:r>
      <w:proofErr w:type="spellEnd"/>
      <w:r w:rsidR="00913BFD" w:rsidRPr="00913BFD">
        <w:rPr>
          <w:rFonts w:ascii="Courier New" w:hAnsi="Courier New" w:cs="Courier New"/>
        </w:rPr>
        <w:t xml:space="preserve"> </w:t>
      </w:r>
      <w:proofErr w:type="spellStart"/>
      <w:r w:rsidR="00913BFD" w:rsidRPr="00913BFD">
        <w:rPr>
          <w:rFonts w:ascii="Courier New" w:hAnsi="Courier New" w:cs="Courier New"/>
        </w:rPr>
        <w:t>postgresql-contrib</w:t>
      </w:r>
      <w:proofErr w:type="spellEnd"/>
      <w:r w:rsidR="00913BFD">
        <w:t>.</w:t>
      </w:r>
    </w:p>
    <w:p w14:paraId="6B25C2FD" w14:textId="27D91A7C" w:rsidR="001F1B52" w:rsidRDefault="001F1B52" w:rsidP="001F1B52">
      <w:pPr>
        <w:pStyle w:val="aa"/>
        <w:ind w:firstLine="0"/>
        <w:jc w:val="center"/>
      </w:pPr>
      <w:r w:rsidRPr="001F1B52">
        <w:rPr>
          <w:noProof/>
        </w:rPr>
        <w:drawing>
          <wp:inline distT="0" distB="0" distL="0" distR="0" wp14:anchorId="4ED9D559" wp14:editId="459C7620">
            <wp:extent cx="5838067" cy="3032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5346" cy="303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A69A" w14:textId="5354A4FD" w:rsidR="001F1B52" w:rsidRPr="001F1B52" w:rsidRDefault="001F1B52" w:rsidP="001F1B52">
      <w:pPr>
        <w:pStyle w:val="aa"/>
        <w:ind w:firstLine="0"/>
        <w:jc w:val="center"/>
        <w:rPr>
          <w:lang w:val="en-US"/>
        </w:rPr>
      </w:pPr>
      <w:r>
        <w:t>Рисунок</w:t>
      </w:r>
      <w:r w:rsidRPr="001F1B52">
        <w:rPr>
          <w:lang w:val="en-US"/>
        </w:rPr>
        <w:t xml:space="preserve"> 3 – </w:t>
      </w:r>
      <w:r>
        <w:t>Использование</w:t>
      </w:r>
      <w:r w:rsidRPr="001F1B52">
        <w:rPr>
          <w:lang w:val="en-US"/>
        </w:rPr>
        <w:t xml:space="preserve"> </w:t>
      </w:r>
      <w:r>
        <w:t>команды</w:t>
      </w:r>
      <w:r w:rsidRPr="001F1B52">
        <w:rPr>
          <w:lang w:val="en-US"/>
        </w:rPr>
        <w:t xml:space="preserve"> </w:t>
      </w:r>
      <w:proofErr w:type="spellStart"/>
      <w:r w:rsidRPr="001F1B52">
        <w:rPr>
          <w:rFonts w:ascii="Courier New" w:hAnsi="Courier New" w:cs="Courier New"/>
          <w:lang w:val="en-US"/>
        </w:rPr>
        <w:t>sudo</w:t>
      </w:r>
      <w:proofErr w:type="spellEnd"/>
      <w:r w:rsidRPr="001F1B52">
        <w:rPr>
          <w:rFonts w:ascii="Courier New" w:hAnsi="Courier New" w:cs="Courier New"/>
          <w:lang w:val="en-US"/>
        </w:rPr>
        <w:t xml:space="preserve"> apt-get install </w:t>
      </w:r>
      <w:proofErr w:type="spellStart"/>
      <w:r w:rsidRPr="001F1B52">
        <w:rPr>
          <w:rFonts w:ascii="Courier New" w:hAnsi="Courier New" w:cs="Courier New"/>
          <w:lang w:val="en-US"/>
        </w:rPr>
        <w:t>postgresql</w:t>
      </w:r>
      <w:proofErr w:type="spellEnd"/>
      <w:r w:rsidRPr="001F1B52">
        <w:rPr>
          <w:rFonts w:ascii="Courier New" w:hAnsi="Courier New" w:cs="Courier New"/>
          <w:lang w:val="en-US"/>
        </w:rPr>
        <w:t xml:space="preserve"> </w:t>
      </w:r>
      <w:proofErr w:type="spellStart"/>
      <w:r w:rsidRPr="001F1B52">
        <w:rPr>
          <w:rFonts w:ascii="Courier New" w:hAnsi="Courier New" w:cs="Courier New"/>
          <w:lang w:val="en-US"/>
        </w:rPr>
        <w:t>postgresql-contrib</w:t>
      </w:r>
      <w:proofErr w:type="spellEnd"/>
    </w:p>
    <w:p w14:paraId="53F3893F" w14:textId="40E506A9" w:rsidR="001F1B52" w:rsidRPr="001F1B52" w:rsidRDefault="001F1B52" w:rsidP="001F1B52">
      <w:pPr>
        <w:pStyle w:val="aa"/>
        <w:ind w:firstLine="0"/>
        <w:jc w:val="center"/>
        <w:rPr>
          <w:lang w:val="en-US"/>
        </w:rPr>
      </w:pPr>
    </w:p>
    <w:p w14:paraId="2D3D53E4" w14:textId="24C82B25" w:rsidR="001F1B52" w:rsidRPr="001F1B52" w:rsidRDefault="001F1B52" w:rsidP="001F1B52">
      <w:pPr>
        <w:pStyle w:val="aa"/>
        <w:ind w:firstLine="0"/>
        <w:jc w:val="center"/>
        <w:rPr>
          <w:lang w:val="en-US"/>
        </w:rPr>
      </w:pPr>
    </w:p>
    <w:p w14:paraId="2E2BF1B3" w14:textId="66E42FE6" w:rsidR="001F1B52" w:rsidRPr="001F1B52" w:rsidRDefault="001F1B52" w:rsidP="001F1B52">
      <w:pPr>
        <w:pStyle w:val="aa"/>
        <w:ind w:firstLine="0"/>
        <w:jc w:val="center"/>
        <w:rPr>
          <w:lang w:val="en-US"/>
        </w:rPr>
      </w:pPr>
    </w:p>
    <w:p w14:paraId="5B0E7C85" w14:textId="55CBDEB8" w:rsidR="001F1B52" w:rsidRPr="001F1B52" w:rsidRDefault="001F1B52" w:rsidP="001F1B52">
      <w:pPr>
        <w:pStyle w:val="aa"/>
        <w:ind w:firstLine="0"/>
        <w:jc w:val="center"/>
        <w:rPr>
          <w:lang w:val="en-US"/>
        </w:rPr>
      </w:pPr>
    </w:p>
    <w:p w14:paraId="092C21F9" w14:textId="7D1FFADC" w:rsidR="001F1B52" w:rsidRPr="001F1B52" w:rsidRDefault="001F1B52" w:rsidP="001F1B52">
      <w:pPr>
        <w:pStyle w:val="aa"/>
        <w:ind w:firstLine="0"/>
        <w:jc w:val="center"/>
        <w:rPr>
          <w:lang w:val="en-US"/>
        </w:rPr>
      </w:pPr>
    </w:p>
    <w:p w14:paraId="4EE7CCF9" w14:textId="2DAF3A75" w:rsidR="001F1B52" w:rsidRPr="001F1B52" w:rsidRDefault="001F1B52" w:rsidP="001F1B52">
      <w:pPr>
        <w:pStyle w:val="aa"/>
        <w:ind w:firstLine="0"/>
        <w:jc w:val="center"/>
        <w:rPr>
          <w:lang w:val="en-US"/>
        </w:rPr>
      </w:pPr>
    </w:p>
    <w:p w14:paraId="366277B7" w14:textId="77777777" w:rsidR="001F1B52" w:rsidRPr="001F1B52" w:rsidRDefault="001F1B52" w:rsidP="001F1B52">
      <w:pPr>
        <w:pStyle w:val="aa"/>
        <w:ind w:firstLine="0"/>
        <w:jc w:val="center"/>
        <w:rPr>
          <w:lang w:val="en-US"/>
        </w:rPr>
      </w:pPr>
    </w:p>
    <w:p w14:paraId="099AFB45" w14:textId="75F50036" w:rsidR="00D613B0" w:rsidRPr="001F1B52" w:rsidRDefault="00D613B0">
      <w:pPr>
        <w:rPr>
          <w:lang w:val="en-US"/>
        </w:rPr>
      </w:pPr>
      <w:r w:rsidRPr="001F1B52">
        <w:rPr>
          <w:lang w:val="en-US"/>
        </w:rPr>
        <w:br w:type="page"/>
      </w:r>
    </w:p>
    <w:p w14:paraId="151E98AE" w14:textId="29CB58ED" w:rsidR="004F2241" w:rsidRDefault="00613903" w:rsidP="004F2241">
      <w:pPr>
        <w:pStyle w:val="12"/>
      </w:pPr>
      <w:bookmarkStart w:id="10" w:name="_Toc127729670"/>
      <w:r>
        <w:lastRenderedPageBreak/>
        <w:t xml:space="preserve">4 </w:t>
      </w:r>
      <w:r w:rsidR="004F2241">
        <w:t xml:space="preserve">Настройка </w:t>
      </w:r>
      <w:r w:rsidR="009F1583">
        <w:t>СУБД</w:t>
      </w:r>
      <w:bookmarkEnd w:id="10"/>
    </w:p>
    <w:p w14:paraId="791F3484" w14:textId="4D940FD9" w:rsidR="00EA1A25" w:rsidRPr="00381A5F" w:rsidRDefault="00EA1A25" w:rsidP="00EA1A25">
      <w:pPr>
        <w:pStyle w:val="23"/>
      </w:pPr>
      <w:bookmarkStart w:id="11" w:name="_Toc127729671"/>
      <w:r>
        <w:t xml:space="preserve">4.1 Настройка </w:t>
      </w:r>
      <w:r>
        <w:rPr>
          <w:lang w:val="en-US"/>
        </w:rPr>
        <w:t>MySQL</w:t>
      </w:r>
      <w:bookmarkEnd w:id="11"/>
    </w:p>
    <w:p w14:paraId="4430D3EB" w14:textId="49E360C1" w:rsidR="007D4A8D" w:rsidRPr="007D4A8D" w:rsidRDefault="007D4A8D" w:rsidP="007D4A8D">
      <w:pPr>
        <w:pStyle w:val="3"/>
      </w:pPr>
      <w:bookmarkStart w:id="12" w:name="_Toc127729672"/>
      <w:r>
        <w:t>4.1.1 Конфигурирование файлов</w:t>
      </w:r>
      <w:bookmarkEnd w:id="12"/>
    </w:p>
    <w:p w14:paraId="3897DFCF" w14:textId="749DB7EA" w:rsidR="00EA1A25" w:rsidRPr="00381A5F" w:rsidRDefault="00EE3E63" w:rsidP="00EA1A25">
      <w:pPr>
        <w:pStyle w:val="aa"/>
      </w:pPr>
      <w:r>
        <w:t xml:space="preserve">По умолчанию </w:t>
      </w:r>
      <w:r>
        <w:rPr>
          <w:lang w:val="en-US"/>
        </w:rPr>
        <w:t>MySQL</w:t>
      </w:r>
      <w:r w:rsidRPr="00EE3E63">
        <w:t xml:space="preserve"> </w:t>
      </w:r>
      <w:r>
        <w:t xml:space="preserve">на платформе </w:t>
      </w:r>
      <w:r>
        <w:rPr>
          <w:lang w:val="en-US"/>
        </w:rPr>
        <w:t>Ubuntu</w:t>
      </w:r>
      <w:r>
        <w:t xml:space="preserve"> взаимодействует некорректно с кириллицей, так как установленной кодировкой </w:t>
      </w:r>
      <w:proofErr w:type="spellStart"/>
      <w:r>
        <w:t>по-умолчанию</w:t>
      </w:r>
      <w:proofErr w:type="spellEnd"/>
      <w:r>
        <w:t xml:space="preserve"> установлена </w:t>
      </w:r>
      <w:proofErr w:type="spellStart"/>
      <w:r>
        <w:rPr>
          <w:lang w:val="en-US"/>
        </w:rPr>
        <w:t>latin</w:t>
      </w:r>
      <w:proofErr w:type="spellEnd"/>
      <w:r w:rsidRPr="00EE3E63">
        <w:t>1</w:t>
      </w:r>
      <w:r>
        <w:t>.</w:t>
      </w:r>
      <w:r w:rsidR="0088594E">
        <w:t xml:space="preserve"> Для изменения целевой кодировки по необходимо отредактировать файл </w:t>
      </w:r>
      <w:proofErr w:type="spellStart"/>
      <w:r w:rsidR="0088594E" w:rsidRPr="0088594E">
        <w:t>my.cnf</w:t>
      </w:r>
      <w:proofErr w:type="spellEnd"/>
      <w:r w:rsidR="0088594E">
        <w:t xml:space="preserve"> в операционной системе.</w:t>
      </w:r>
    </w:p>
    <w:p w14:paraId="6689A8B3" w14:textId="465624EE" w:rsidR="00EE3E63" w:rsidRPr="00AE6E97" w:rsidRDefault="009D51DD" w:rsidP="00EA1A25">
      <w:pPr>
        <w:pStyle w:val="aa"/>
        <w:rPr>
          <w:lang w:val="en-US"/>
        </w:rPr>
      </w:pPr>
      <w:r>
        <w:t xml:space="preserve">Первым этапом необходимо добавить в </w:t>
      </w:r>
      <w:r w:rsidRPr="009D51DD">
        <w:t xml:space="preserve">секцию </w:t>
      </w:r>
      <w:r w:rsidRPr="00AE6E97">
        <w:rPr>
          <w:lang w:val="en-US"/>
        </w:rPr>
        <w:t>[</w:t>
      </w:r>
      <w:proofErr w:type="spellStart"/>
      <w:r w:rsidRPr="00AE6E97">
        <w:rPr>
          <w:lang w:val="en-US"/>
        </w:rPr>
        <w:t>mysqld</w:t>
      </w:r>
      <w:proofErr w:type="spellEnd"/>
      <w:r w:rsidRPr="00AE6E97">
        <w:rPr>
          <w:lang w:val="en-US"/>
        </w:rPr>
        <w:t xml:space="preserve">] </w:t>
      </w:r>
      <w:r>
        <w:t>следующие</w:t>
      </w:r>
      <w:r w:rsidRPr="00AE6E97">
        <w:rPr>
          <w:lang w:val="en-US"/>
        </w:rPr>
        <w:t xml:space="preserve"> </w:t>
      </w:r>
      <w:r>
        <w:t>строки</w:t>
      </w:r>
      <w:r w:rsidRPr="00AE6E97">
        <w:rPr>
          <w:lang w:val="en-US"/>
        </w:rPr>
        <w:t>:</w:t>
      </w:r>
    </w:p>
    <w:p w14:paraId="4FAC844B" w14:textId="77777777" w:rsidR="00A4150D" w:rsidRPr="00A4150D" w:rsidRDefault="00A4150D" w:rsidP="00A4150D">
      <w:pPr>
        <w:pStyle w:val="aa"/>
        <w:rPr>
          <w:rFonts w:ascii="Courier New" w:hAnsi="Courier New" w:cs="Courier New"/>
          <w:lang w:val="en-US"/>
        </w:rPr>
      </w:pPr>
      <w:r w:rsidRPr="00A4150D">
        <w:rPr>
          <w:rFonts w:ascii="Courier New" w:hAnsi="Courier New" w:cs="Courier New"/>
          <w:lang w:val="en-US"/>
        </w:rPr>
        <w:t>skip-character-set-client-handshake</w:t>
      </w:r>
    </w:p>
    <w:p w14:paraId="285C0372" w14:textId="77777777" w:rsidR="00A4150D" w:rsidRPr="00A4150D" w:rsidRDefault="00A4150D" w:rsidP="00A4150D">
      <w:pPr>
        <w:pStyle w:val="aa"/>
        <w:rPr>
          <w:rFonts w:ascii="Courier New" w:hAnsi="Courier New" w:cs="Courier New"/>
          <w:lang w:val="en-US"/>
        </w:rPr>
      </w:pPr>
      <w:r w:rsidRPr="00A4150D">
        <w:rPr>
          <w:rFonts w:ascii="Courier New" w:hAnsi="Courier New" w:cs="Courier New"/>
          <w:lang w:val="en-US"/>
        </w:rPr>
        <w:t>character-set-server = utf8</w:t>
      </w:r>
    </w:p>
    <w:p w14:paraId="6CFCE9DA" w14:textId="77777777" w:rsidR="00A4150D" w:rsidRPr="00A4150D" w:rsidRDefault="00A4150D" w:rsidP="00A4150D">
      <w:pPr>
        <w:pStyle w:val="aa"/>
        <w:rPr>
          <w:rFonts w:ascii="Courier New" w:hAnsi="Courier New" w:cs="Courier New"/>
          <w:lang w:val="en-US"/>
        </w:rPr>
      </w:pPr>
      <w:proofErr w:type="spellStart"/>
      <w:r w:rsidRPr="00A4150D">
        <w:rPr>
          <w:rFonts w:ascii="Courier New" w:hAnsi="Courier New" w:cs="Courier New"/>
          <w:lang w:val="en-US"/>
        </w:rPr>
        <w:t>init</w:t>
      </w:r>
      <w:proofErr w:type="spellEnd"/>
      <w:r w:rsidRPr="00A4150D">
        <w:rPr>
          <w:rFonts w:ascii="Courier New" w:hAnsi="Courier New" w:cs="Courier New"/>
          <w:lang w:val="en-US"/>
        </w:rPr>
        <w:t>-connect='SET NAMES utf8'</w:t>
      </w:r>
    </w:p>
    <w:p w14:paraId="71D38E8E" w14:textId="635CAE6C" w:rsidR="009D51DD" w:rsidRPr="00A4150D" w:rsidRDefault="00A4150D" w:rsidP="00A4150D">
      <w:pPr>
        <w:pStyle w:val="aa"/>
        <w:rPr>
          <w:rFonts w:ascii="Courier New" w:hAnsi="Courier New" w:cs="Courier New"/>
          <w:lang w:val="en-US"/>
        </w:rPr>
      </w:pPr>
      <w:r w:rsidRPr="00A4150D">
        <w:rPr>
          <w:rFonts w:ascii="Courier New" w:hAnsi="Courier New" w:cs="Courier New"/>
          <w:lang w:val="en-US"/>
        </w:rPr>
        <w:t>collation-server=utf8_general_ci</w:t>
      </w:r>
    </w:p>
    <w:p w14:paraId="759C45E4" w14:textId="117B3D0F" w:rsidR="00A4150D" w:rsidRDefault="00A4150D" w:rsidP="00A4150D">
      <w:pPr>
        <w:pStyle w:val="aa"/>
        <w:rPr>
          <w:lang w:val="en-US"/>
        </w:rPr>
      </w:pPr>
    </w:p>
    <w:p w14:paraId="3FE22F08" w14:textId="5F8D3BE8" w:rsidR="00252B44" w:rsidRPr="00AE6E97" w:rsidRDefault="00252B44" w:rsidP="00A4150D">
      <w:pPr>
        <w:pStyle w:val="aa"/>
        <w:rPr>
          <w:lang w:val="en-US"/>
        </w:rPr>
      </w:pPr>
      <w:r>
        <w:t>Далее</w:t>
      </w:r>
      <w:r w:rsidRPr="00AE6E97">
        <w:rPr>
          <w:lang w:val="en-US"/>
        </w:rPr>
        <w:t xml:space="preserve"> </w:t>
      </w:r>
      <w:r>
        <w:t>необходимо</w:t>
      </w:r>
      <w:r w:rsidRPr="00AE6E97">
        <w:rPr>
          <w:lang w:val="en-US"/>
        </w:rPr>
        <w:t xml:space="preserve"> </w:t>
      </w:r>
      <w:r>
        <w:t>добавить</w:t>
      </w:r>
      <w:r w:rsidRPr="00AE6E97">
        <w:rPr>
          <w:lang w:val="en-US"/>
        </w:rPr>
        <w:t xml:space="preserve"> </w:t>
      </w:r>
      <w:r w:rsidRPr="00252B44">
        <w:t>в</w:t>
      </w:r>
      <w:r w:rsidRPr="00AE6E97">
        <w:rPr>
          <w:lang w:val="en-US"/>
        </w:rPr>
        <w:t xml:space="preserve"> </w:t>
      </w:r>
      <w:r w:rsidRPr="00252B44">
        <w:t>секциях</w:t>
      </w:r>
      <w:r w:rsidRPr="00AE6E97">
        <w:rPr>
          <w:lang w:val="en-US"/>
        </w:rPr>
        <w:t xml:space="preserve"> [client] </w:t>
      </w:r>
      <w:r w:rsidRPr="00252B44">
        <w:t>и</w:t>
      </w:r>
      <w:r w:rsidRPr="00AE6E97">
        <w:rPr>
          <w:lang w:val="en-US"/>
        </w:rPr>
        <w:t xml:space="preserve"> [</w:t>
      </w:r>
      <w:proofErr w:type="spellStart"/>
      <w:r w:rsidRPr="00AE6E97">
        <w:rPr>
          <w:lang w:val="en-US"/>
        </w:rPr>
        <w:t>mysqldump</w:t>
      </w:r>
      <w:proofErr w:type="spellEnd"/>
      <w:r w:rsidRPr="00AE6E97">
        <w:rPr>
          <w:lang w:val="en-US"/>
        </w:rPr>
        <w:t xml:space="preserve">] </w:t>
      </w:r>
      <w:r w:rsidRPr="00252B44">
        <w:t>строчку</w:t>
      </w:r>
    </w:p>
    <w:p w14:paraId="1F9AA69E" w14:textId="051F8AD9" w:rsidR="00252B44" w:rsidRPr="00255625" w:rsidRDefault="00252B44" w:rsidP="00255625">
      <w:pPr>
        <w:pStyle w:val="aa"/>
        <w:rPr>
          <w:rFonts w:ascii="Courier New" w:hAnsi="Courier New" w:cs="Courier New"/>
        </w:rPr>
      </w:pPr>
      <w:proofErr w:type="spellStart"/>
      <w:r w:rsidRPr="00252B44">
        <w:rPr>
          <w:rFonts w:ascii="Courier New" w:hAnsi="Courier New" w:cs="Courier New"/>
        </w:rPr>
        <w:t>default-character-set</w:t>
      </w:r>
      <w:proofErr w:type="spellEnd"/>
      <w:r w:rsidRPr="00252B44">
        <w:rPr>
          <w:rFonts w:ascii="Courier New" w:hAnsi="Courier New" w:cs="Courier New"/>
        </w:rPr>
        <w:t>=utf8</w:t>
      </w:r>
    </w:p>
    <w:p w14:paraId="34325DF6" w14:textId="12E2C5E0" w:rsidR="00252B44" w:rsidRDefault="00920018" w:rsidP="00252B44">
      <w:pPr>
        <w:pStyle w:val="aa"/>
        <w:ind w:firstLine="0"/>
        <w:jc w:val="center"/>
      </w:pPr>
      <w:r w:rsidRPr="00920018">
        <w:rPr>
          <w:noProof/>
        </w:rPr>
        <w:drawing>
          <wp:inline distT="0" distB="0" distL="0" distR="0" wp14:anchorId="20CDED4E" wp14:editId="5208D30C">
            <wp:extent cx="3403783" cy="3241871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25" cy="32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FA21" w14:textId="704075EE" w:rsidR="00252B44" w:rsidRDefault="00920018" w:rsidP="00E05083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>
        <w:t>4</w:t>
      </w:r>
      <w:r w:rsidRPr="00920018">
        <w:t xml:space="preserve"> – </w:t>
      </w:r>
      <w:r>
        <w:t>Редактирование конфигурационного файла</w:t>
      </w:r>
    </w:p>
    <w:p w14:paraId="7A166497" w14:textId="481DF32F" w:rsidR="00252B44" w:rsidRDefault="00252B44" w:rsidP="00252B44">
      <w:pPr>
        <w:pStyle w:val="aa"/>
      </w:pPr>
    </w:p>
    <w:p w14:paraId="40073581" w14:textId="4EB519C7" w:rsidR="00252B44" w:rsidRPr="00675F10" w:rsidRDefault="00675F10" w:rsidP="00675F10">
      <w:pPr>
        <w:pStyle w:val="aa"/>
      </w:pPr>
      <w:r>
        <w:t xml:space="preserve">Завершающим этапом выступает перезагрузка сервера </w:t>
      </w:r>
      <w:r>
        <w:rPr>
          <w:lang w:val="en-US"/>
        </w:rPr>
        <w:t>MySQL</w:t>
      </w:r>
      <w:r>
        <w:t xml:space="preserve"> командой </w:t>
      </w:r>
      <w:proofErr w:type="spellStart"/>
      <w:r w:rsidRPr="00675F10">
        <w:rPr>
          <w:rFonts w:ascii="Courier New" w:hAnsi="Courier New" w:cs="Courier New"/>
        </w:rPr>
        <w:t>sudo</w:t>
      </w:r>
      <w:proofErr w:type="spellEnd"/>
      <w:r w:rsidRPr="00675F10">
        <w:rPr>
          <w:rFonts w:ascii="Courier New" w:hAnsi="Courier New" w:cs="Courier New"/>
        </w:rPr>
        <w:t xml:space="preserve"> </w:t>
      </w:r>
      <w:proofErr w:type="spellStart"/>
      <w:r w:rsidRPr="00675F10">
        <w:rPr>
          <w:rFonts w:ascii="Courier New" w:hAnsi="Courier New" w:cs="Courier New"/>
        </w:rPr>
        <w:t>service</w:t>
      </w:r>
      <w:proofErr w:type="spellEnd"/>
      <w:r w:rsidRPr="00675F10">
        <w:rPr>
          <w:rFonts w:ascii="Courier New" w:hAnsi="Courier New" w:cs="Courier New"/>
        </w:rPr>
        <w:t xml:space="preserve"> </w:t>
      </w:r>
      <w:proofErr w:type="spellStart"/>
      <w:r w:rsidRPr="00675F10">
        <w:rPr>
          <w:rFonts w:ascii="Courier New" w:hAnsi="Courier New" w:cs="Courier New"/>
        </w:rPr>
        <w:t>mysql</w:t>
      </w:r>
      <w:proofErr w:type="spellEnd"/>
      <w:r w:rsidRPr="00675F10">
        <w:rPr>
          <w:rFonts w:ascii="Courier New" w:hAnsi="Courier New" w:cs="Courier New"/>
        </w:rPr>
        <w:t xml:space="preserve"> </w:t>
      </w:r>
      <w:proofErr w:type="spellStart"/>
      <w:r w:rsidRPr="00675F10">
        <w:rPr>
          <w:rFonts w:ascii="Courier New" w:hAnsi="Courier New" w:cs="Courier New"/>
        </w:rPr>
        <w:t>restart</w:t>
      </w:r>
      <w:proofErr w:type="spellEnd"/>
      <w:r>
        <w:t>.</w:t>
      </w:r>
    </w:p>
    <w:p w14:paraId="10055771" w14:textId="7B594666" w:rsidR="009F54DD" w:rsidRDefault="00401DCD" w:rsidP="00401DCD">
      <w:pPr>
        <w:pStyle w:val="aa"/>
        <w:ind w:firstLine="0"/>
        <w:jc w:val="center"/>
      </w:pPr>
      <w:r w:rsidRPr="00401DCD">
        <w:rPr>
          <w:noProof/>
        </w:rPr>
        <w:drawing>
          <wp:inline distT="0" distB="0" distL="0" distR="0" wp14:anchorId="48EACE86" wp14:editId="7301D4DA">
            <wp:extent cx="4667901" cy="115268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A8B9" w14:textId="68C6E9A5" w:rsidR="00401DCD" w:rsidRDefault="00401DCD" w:rsidP="00401DCD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>
        <w:t>5</w:t>
      </w:r>
      <w:r w:rsidRPr="00920018">
        <w:t xml:space="preserve"> – </w:t>
      </w:r>
      <w:r>
        <w:t>Перезагрузка сервера</w:t>
      </w:r>
    </w:p>
    <w:p w14:paraId="31FE4885" w14:textId="0330DE2D" w:rsidR="00401DCD" w:rsidRDefault="00401DCD" w:rsidP="00401DCD">
      <w:pPr>
        <w:pStyle w:val="aa"/>
        <w:ind w:firstLine="0"/>
        <w:jc w:val="center"/>
      </w:pPr>
    </w:p>
    <w:p w14:paraId="04C81F3F" w14:textId="1684FEEE" w:rsidR="00401DCD" w:rsidRPr="00F54F4C" w:rsidRDefault="009F5754" w:rsidP="009F5754">
      <w:pPr>
        <w:pStyle w:val="3"/>
      </w:pPr>
      <w:bookmarkStart w:id="13" w:name="_Toc127729673"/>
      <w:r>
        <w:lastRenderedPageBreak/>
        <w:t xml:space="preserve">4.1.2 </w:t>
      </w:r>
      <w:r w:rsidR="00BB4971">
        <w:t xml:space="preserve">Создание </w:t>
      </w:r>
      <w:r w:rsidR="00F54F4C">
        <w:t>базы данных</w:t>
      </w:r>
      <w:bookmarkEnd w:id="13"/>
    </w:p>
    <w:p w14:paraId="37EE3A4A" w14:textId="65BE498E" w:rsidR="00BB4971" w:rsidRPr="00BB4971" w:rsidRDefault="00BB4971" w:rsidP="00BB4971">
      <w:pPr>
        <w:pStyle w:val="aa"/>
      </w:pPr>
      <w:r>
        <w:t xml:space="preserve">Для входа в оболочку </w:t>
      </w:r>
      <w:r>
        <w:rPr>
          <w:lang w:val="en-US"/>
        </w:rPr>
        <w:t>MySQL</w:t>
      </w:r>
      <w:r>
        <w:t xml:space="preserve"> используется команда </w:t>
      </w:r>
      <w:proofErr w:type="spellStart"/>
      <w:r w:rsidRPr="00BB4971">
        <w:rPr>
          <w:rFonts w:ascii="Courier New" w:hAnsi="Courier New" w:cs="Courier New"/>
        </w:rPr>
        <w:t>sudo</w:t>
      </w:r>
      <w:proofErr w:type="spellEnd"/>
      <w:r w:rsidRPr="00BB4971">
        <w:rPr>
          <w:rFonts w:ascii="Courier New" w:hAnsi="Courier New" w:cs="Courier New"/>
        </w:rPr>
        <w:t xml:space="preserve"> </w:t>
      </w:r>
      <w:proofErr w:type="spellStart"/>
      <w:r w:rsidRPr="00BB4971">
        <w:rPr>
          <w:rFonts w:ascii="Courier New" w:hAnsi="Courier New" w:cs="Courier New"/>
        </w:rPr>
        <w:t>mysql</w:t>
      </w:r>
      <w:proofErr w:type="spellEnd"/>
      <w:r>
        <w:t>.</w:t>
      </w:r>
    </w:p>
    <w:p w14:paraId="11D99F10" w14:textId="430437C0" w:rsidR="00BB4971" w:rsidRDefault="0078431F" w:rsidP="00BB4971">
      <w:pPr>
        <w:pStyle w:val="aa"/>
        <w:ind w:firstLine="0"/>
        <w:jc w:val="center"/>
      </w:pPr>
      <w:r w:rsidRPr="0078431F">
        <w:rPr>
          <w:noProof/>
        </w:rPr>
        <w:drawing>
          <wp:inline distT="0" distB="0" distL="0" distR="0" wp14:anchorId="13DB8D2E" wp14:editId="0B940FCB">
            <wp:extent cx="5370410" cy="1956999"/>
            <wp:effectExtent l="0" t="0" r="190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6372" cy="195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8AC5" w14:textId="7B8E7B52" w:rsidR="0078431F" w:rsidRPr="0078431F" w:rsidRDefault="0078431F" w:rsidP="0078431F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>
        <w:t>6</w:t>
      </w:r>
      <w:r w:rsidRPr="00920018">
        <w:t xml:space="preserve"> – </w:t>
      </w:r>
      <w:r>
        <w:t xml:space="preserve">Вход в оболочку </w:t>
      </w:r>
      <w:r>
        <w:rPr>
          <w:lang w:val="en-US"/>
        </w:rPr>
        <w:t>MySQL</w:t>
      </w:r>
    </w:p>
    <w:p w14:paraId="5003402E" w14:textId="4944330D" w:rsidR="00BB4971" w:rsidRPr="008B2D62" w:rsidRDefault="008B2D62" w:rsidP="008B2D62">
      <w:pPr>
        <w:pStyle w:val="aa"/>
      </w:pPr>
      <w:r w:rsidRPr="008B2D62">
        <w:t>Чтобы создать новую базу данных MySQL</w:t>
      </w:r>
      <w:r>
        <w:t xml:space="preserve"> используется команда </w:t>
      </w:r>
      <w:r w:rsidRPr="003E3B60">
        <w:rPr>
          <w:rFonts w:ascii="Courier New" w:hAnsi="Courier New" w:cs="Courier New"/>
        </w:rPr>
        <w:t xml:space="preserve">CREATE DATABASE </w:t>
      </w:r>
      <w:r w:rsidR="00CF2566" w:rsidRPr="00CF2566">
        <w:rPr>
          <w:rFonts w:ascii="Courier New" w:hAnsi="Courier New" w:cs="Courier New"/>
          <w:lang w:val="en-US"/>
        </w:rPr>
        <w:t>earthquakes</w:t>
      </w:r>
      <w:r w:rsidR="00381A5F" w:rsidRPr="00381A5F">
        <w:rPr>
          <w:rFonts w:ascii="Courier New" w:hAnsi="Courier New" w:cs="Courier New"/>
        </w:rPr>
        <w:t>_</w:t>
      </w:r>
      <w:r w:rsidR="00381A5F">
        <w:rPr>
          <w:rFonts w:ascii="Courier New" w:hAnsi="Courier New" w:cs="Courier New"/>
          <w:lang w:val="en-US"/>
        </w:rPr>
        <w:t>data</w:t>
      </w:r>
      <w:r w:rsidR="00CF2566">
        <w:rPr>
          <w:rFonts w:ascii="Courier New" w:hAnsi="Courier New" w:cs="Courier New"/>
          <w:lang w:val="en-US"/>
        </w:rPr>
        <w:t>b</w:t>
      </w:r>
      <w:r w:rsidR="00381A5F">
        <w:rPr>
          <w:rFonts w:ascii="Courier New" w:hAnsi="Courier New" w:cs="Courier New"/>
          <w:lang w:val="en-US"/>
        </w:rPr>
        <w:t>a</w:t>
      </w:r>
      <w:r w:rsidR="00CF2566">
        <w:rPr>
          <w:rFonts w:ascii="Courier New" w:hAnsi="Courier New" w:cs="Courier New"/>
          <w:lang w:val="en-US"/>
        </w:rPr>
        <w:t>s</w:t>
      </w:r>
      <w:r w:rsidR="00381A5F">
        <w:rPr>
          <w:rFonts w:ascii="Courier New" w:hAnsi="Courier New" w:cs="Courier New"/>
          <w:lang w:val="en-US"/>
        </w:rPr>
        <w:t>e</w:t>
      </w:r>
      <w:r w:rsidRPr="003E3B60">
        <w:rPr>
          <w:rFonts w:ascii="Courier New" w:hAnsi="Courier New" w:cs="Courier New"/>
        </w:rPr>
        <w:t>;</w:t>
      </w:r>
      <w:r>
        <w:t xml:space="preserve"> </w:t>
      </w:r>
      <w:r w:rsidR="00CF2566" w:rsidRPr="00CF2566">
        <w:rPr>
          <w:lang w:val="en-US"/>
        </w:rPr>
        <w:t>earthquakes</w:t>
      </w:r>
      <w:r w:rsidR="00CF2566" w:rsidRPr="0029489D">
        <w:t>_</w:t>
      </w:r>
      <w:r w:rsidR="00CF2566" w:rsidRPr="00CF2566">
        <w:rPr>
          <w:lang w:val="en-US"/>
        </w:rPr>
        <w:t>database</w:t>
      </w:r>
      <w:r w:rsidR="00CF2566" w:rsidRPr="0029489D">
        <w:t xml:space="preserve"> </w:t>
      </w:r>
      <w:r>
        <w:t>в данной команде является названием создаваемой базы данных.</w:t>
      </w:r>
    </w:p>
    <w:p w14:paraId="2FDE6DCB" w14:textId="17CA544E" w:rsidR="008B2D62" w:rsidRDefault="0029489D" w:rsidP="001E7BCB">
      <w:pPr>
        <w:pStyle w:val="aa"/>
        <w:ind w:firstLine="0"/>
        <w:jc w:val="center"/>
      </w:pPr>
      <w:r w:rsidRPr="0029489D">
        <w:drawing>
          <wp:inline distT="0" distB="0" distL="0" distR="0" wp14:anchorId="4810F034" wp14:editId="4CDBD9C0">
            <wp:extent cx="4744112" cy="857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3A80" w14:textId="5E7B5021" w:rsidR="001E7BCB" w:rsidRPr="0078431F" w:rsidRDefault="001E7BCB" w:rsidP="001E7BCB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>
        <w:t>7</w:t>
      </w:r>
      <w:r w:rsidRPr="00920018">
        <w:t xml:space="preserve"> – </w:t>
      </w:r>
      <w:r>
        <w:t>Создание базы данных</w:t>
      </w:r>
    </w:p>
    <w:p w14:paraId="5E6742BD" w14:textId="3BBDFBE6" w:rsidR="001E7BCB" w:rsidRDefault="001E7BCB" w:rsidP="001E7BCB">
      <w:pPr>
        <w:pStyle w:val="aa"/>
        <w:ind w:firstLine="0"/>
        <w:jc w:val="center"/>
      </w:pPr>
    </w:p>
    <w:p w14:paraId="02756E57" w14:textId="6EA4E9C0" w:rsidR="001E7BCB" w:rsidRPr="001E7BCB" w:rsidRDefault="001E7BCB" w:rsidP="001E7BCB">
      <w:pPr>
        <w:pStyle w:val="aa"/>
      </w:pPr>
      <w:r>
        <w:t xml:space="preserve">Для просмотра всех существующих баз данных применяется команда </w:t>
      </w:r>
      <w:r w:rsidRPr="001E7BCB">
        <w:rPr>
          <w:rFonts w:ascii="Courier New" w:hAnsi="Courier New" w:cs="Courier New"/>
        </w:rPr>
        <w:t>SHOW DATABASES;</w:t>
      </w:r>
    </w:p>
    <w:p w14:paraId="37E740F3" w14:textId="4847140A" w:rsidR="001E7BCB" w:rsidRDefault="00BB4B3D" w:rsidP="001E7BCB">
      <w:pPr>
        <w:pStyle w:val="aa"/>
        <w:ind w:firstLine="0"/>
        <w:jc w:val="center"/>
      </w:pPr>
      <w:r w:rsidRPr="00BB4B3D">
        <w:drawing>
          <wp:inline distT="0" distB="0" distL="0" distR="0" wp14:anchorId="69D89022" wp14:editId="341E53A6">
            <wp:extent cx="2410161" cy="214342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0DFE" w14:textId="2BACF4ED" w:rsidR="001E7BCB" w:rsidRPr="0078431F" w:rsidRDefault="001E7BCB" w:rsidP="001E7BCB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>
        <w:t>8</w:t>
      </w:r>
      <w:r w:rsidRPr="00920018">
        <w:t xml:space="preserve"> – </w:t>
      </w:r>
      <w:r>
        <w:t>Просмотр списка баз данных</w:t>
      </w:r>
    </w:p>
    <w:p w14:paraId="77F23D86" w14:textId="253CF859" w:rsidR="001E7BCB" w:rsidRDefault="001E7BCB" w:rsidP="001E7BCB">
      <w:pPr>
        <w:pStyle w:val="aa"/>
        <w:ind w:firstLine="0"/>
        <w:jc w:val="center"/>
      </w:pPr>
    </w:p>
    <w:p w14:paraId="2F10366A" w14:textId="745C3A5A" w:rsidR="001E7BCB" w:rsidRPr="001E7BCB" w:rsidRDefault="00E42A8C" w:rsidP="00E42A8C">
      <w:pPr>
        <w:pStyle w:val="aa"/>
      </w:pPr>
      <w:r>
        <w:t xml:space="preserve">Чтобы выбрать базу данных перед началом сеанса MySQL, используется команду </w:t>
      </w:r>
      <w:bookmarkStart w:id="14" w:name="_Hlk128087183"/>
      <w:r w:rsidRPr="00E42A8C">
        <w:rPr>
          <w:rFonts w:ascii="Courier New" w:hAnsi="Courier New" w:cs="Courier New"/>
        </w:rPr>
        <w:t xml:space="preserve">USE </w:t>
      </w:r>
      <w:r w:rsidR="00BB4B3D" w:rsidRPr="00BB4B3D">
        <w:rPr>
          <w:rFonts w:ascii="Courier New" w:hAnsi="Courier New" w:cs="Courier New"/>
          <w:lang w:val="en-US"/>
        </w:rPr>
        <w:t>earthquakes</w:t>
      </w:r>
      <w:r w:rsidR="00BB4B3D" w:rsidRPr="00BB4B3D">
        <w:rPr>
          <w:rFonts w:ascii="Courier New" w:hAnsi="Courier New" w:cs="Courier New"/>
        </w:rPr>
        <w:t>_</w:t>
      </w:r>
      <w:r w:rsidR="00BB4B3D" w:rsidRPr="00BB4B3D">
        <w:rPr>
          <w:rFonts w:ascii="Courier New" w:hAnsi="Courier New" w:cs="Courier New"/>
          <w:lang w:val="en-US"/>
        </w:rPr>
        <w:t>database</w:t>
      </w:r>
      <w:r w:rsidR="00381A5F" w:rsidRPr="003E3B60">
        <w:rPr>
          <w:rFonts w:ascii="Courier New" w:hAnsi="Courier New" w:cs="Courier New"/>
        </w:rPr>
        <w:t>;</w:t>
      </w:r>
      <w:bookmarkEnd w:id="14"/>
    </w:p>
    <w:p w14:paraId="6C89AB55" w14:textId="1607C58C" w:rsidR="001E7BCB" w:rsidRDefault="00BB4B3D" w:rsidP="001E7BCB">
      <w:pPr>
        <w:pStyle w:val="aa"/>
        <w:ind w:firstLine="0"/>
        <w:jc w:val="center"/>
      </w:pPr>
      <w:r w:rsidRPr="00BB4B3D">
        <w:drawing>
          <wp:inline distT="0" distB="0" distL="0" distR="0" wp14:anchorId="43325B0F" wp14:editId="7DDC280F">
            <wp:extent cx="3019846" cy="82879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FD11" w14:textId="19433F11" w:rsidR="00E42A8C" w:rsidRPr="0078431F" w:rsidRDefault="00E42A8C" w:rsidP="00E42A8C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="00653FB7">
        <w:t>9</w:t>
      </w:r>
      <w:r w:rsidRPr="00920018">
        <w:t xml:space="preserve"> – </w:t>
      </w:r>
      <w:r>
        <w:t>Выбор базы данных</w:t>
      </w:r>
    </w:p>
    <w:p w14:paraId="66155C78" w14:textId="1774BBAD" w:rsidR="001E7BCB" w:rsidRDefault="001E7BCB" w:rsidP="001E7BCB">
      <w:pPr>
        <w:pStyle w:val="aa"/>
        <w:ind w:firstLine="0"/>
        <w:jc w:val="center"/>
      </w:pPr>
    </w:p>
    <w:p w14:paraId="67D19360" w14:textId="5C18CC77" w:rsidR="00BB4B3D" w:rsidRPr="00B80651" w:rsidRDefault="00653FB7" w:rsidP="00B80651">
      <w:pPr>
        <w:pStyle w:val="aa"/>
      </w:pPr>
      <w:r>
        <w:lastRenderedPageBreak/>
        <w:t>Создание таблицы осуществлялась командой</w:t>
      </w:r>
    </w:p>
    <w:p w14:paraId="1154AAE4" w14:textId="6914FE5B" w:rsidR="00BB4B3D" w:rsidRDefault="00BB4B3D" w:rsidP="00B80651">
      <w:pPr>
        <w:pStyle w:val="aa"/>
        <w:rPr>
          <w:rFonts w:ascii="Courier New" w:hAnsi="Courier New" w:cs="Courier New"/>
          <w:szCs w:val="28"/>
          <w:lang w:val="en-US"/>
        </w:rPr>
      </w:pPr>
      <w:r w:rsidRPr="00BB4B3D">
        <w:rPr>
          <w:rFonts w:ascii="Courier New" w:hAnsi="Courier New" w:cs="Courier New"/>
          <w:szCs w:val="28"/>
          <w:lang w:val="en-US"/>
        </w:rPr>
        <w:t xml:space="preserve">CREATE TABLE IF NOT EXISTS </w:t>
      </w:r>
      <w:proofErr w:type="spellStart"/>
      <w:proofErr w:type="gramStart"/>
      <w:r w:rsidRPr="00BB4B3D">
        <w:rPr>
          <w:rFonts w:ascii="Courier New" w:hAnsi="Courier New" w:cs="Courier New"/>
          <w:szCs w:val="28"/>
          <w:lang w:val="en-US"/>
        </w:rPr>
        <w:t>epicentres</w:t>
      </w:r>
      <w:proofErr w:type="spellEnd"/>
      <w:r w:rsidRPr="00BB4B3D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BB4B3D">
        <w:rPr>
          <w:rFonts w:ascii="Courier New" w:hAnsi="Courier New" w:cs="Courier New"/>
          <w:szCs w:val="28"/>
          <w:lang w:val="en-US"/>
        </w:rPr>
        <w:t xml:space="preserve">id </w:t>
      </w:r>
      <w:r>
        <w:rPr>
          <w:rFonts w:ascii="Courier New" w:hAnsi="Courier New" w:cs="Courier New"/>
          <w:szCs w:val="28"/>
          <w:lang w:val="en-US"/>
        </w:rPr>
        <w:t xml:space="preserve">INT </w:t>
      </w:r>
      <w:r w:rsidRPr="00F92C37">
        <w:rPr>
          <w:rFonts w:ascii="Courier New" w:hAnsi="Courier New" w:cs="Courier New"/>
          <w:szCs w:val="28"/>
          <w:lang w:val="en-US"/>
        </w:rPr>
        <w:t>PRIMARY KEY AUTO_INCREMENT</w:t>
      </w:r>
      <w:r w:rsidR="00B80651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BB4B3D">
        <w:rPr>
          <w:rFonts w:ascii="Courier New" w:hAnsi="Courier New" w:cs="Courier New"/>
          <w:szCs w:val="28"/>
          <w:lang w:val="en-US"/>
        </w:rPr>
        <w:t>coord</w:t>
      </w:r>
      <w:r>
        <w:rPr>
          <w:rFonts w:ascii="Courier New" w:hAnsi="Courier New" w:cs="Courier New"/>
          <w:szCs w:val="28"/>
          <w:lang w:val="en-US"/>
        </w:rPr>
        <w:t>X</w:t>
      </w:r>
      <w:proofErr w:type="spellEnd"/>
      <w:r w:rsidRPr="00BB4B3D"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int</w:t>
      </w:r>
      <w:r w:rsidRPr="00BB4B3D">
        <w:rPr>
          <w:rFonts w:ascii="Courier New" w:hAnsi="Courier New" w:cs="Courier New"/>
          <w:szCs w:val="28"/>
          <w:lang w:val="en-US"/>
        </w:rPr>
        <w:t xml:space="preserve"> NOT NULL,</w:t>
      </w:r>
      <w:r w:rsidR="00B8065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BB4B3D">
        <w:rPr>
          <w:rFonts w:ascii="Courier New" w:hAnsi="Courier New" w:cs="Courier New"/>
          <w:szCs w:val="28"/>
          <w:lang w:val="en-US"/>
        </w:rPr>
        <w:t>coord</w:t>
      </w:r>
      <w:r>
        <w:rPr>
          <w:rFonts w:ascii="Courier New" w:hAnsi="Courier New" w:cs="Courier New"/>
          <w:szCs w:val="28"/>
          <w:lang w:val="en-US"/>
        </w:rPr>
        <w:t>Y</w:t>
      </w:r>
      <w:proofErr w:type="spellEnd"/>
      <w:r w:rsidRPr="00BB4B3D"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int</w:t>
      </w:r>
      <w:r w:rsidRPr="00BB4B3D">
        <w:rPr>
          <w:rFonts w:ascii="Courier New" w:hAnsi="Courier New" w:cs="Courier New"/>
          <w:szCs w:val="28"/>
          <w:lang w:val="en-US"/>
        </w:rPr>
        <w:t xml:space="preserve"> NOT NULL,</w:t>
      </w:r>
      <w:r w:rsidR="00B8065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BB4B3D">
        <w:rPr>
          <w:rFonts w:ascii="Courier New" w:hAnsi="Courier New" w:cs="Courier New"/>
          <w:szCs w:val="28"/>
          <w:lang w:val="en-US"/>
        </w:rPr>
        <w:t>date</w:t>
      </w:r>
      <w:r w:rsidR="00B80651">
        <w:rPr>
          <w:rFonts w:ascii="Courier New" w:hAnsi="Courier New" w:cs="Courier New"/>
          <w:szCs w:val="28"/>
          <w:lang w:val="en-US"/>
        </w:rPr>
        <w:t>Epic</w:t>
      </w:r>
      <w:proofErr w:type="spellEnd"/>
      <w:r w:rsidRPr="00BB4B3D">
        <w:rPr>
          <w:rFonts w:ascii="Courier New" w:hAnsi="Courier New" w:cs="Courier New"/>
          <w:szCs w:val="28"/>
          <w:lang w:val="en-US"/>
        </w:rPr>
        <w:t xml:space="preserve"> VARCHAR(255) NOT NULL,</w:t>
      </w:r>
      <w:r w:rsidR="00B8065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isR</w:t>
      </w:r>
      <w:r w:rsidRPr="00BB4B3D">
        <w:rPr>
          <w:rFonts w:ascii="Courier New" w:hAnsi="Courier New" w:cs="Courier New"/>
          <w:szCs w:val="28"/>
          <w:lang w:val="en-US"/>
        </w:rPr>
        <w:t>eal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Boolean</w:t>
      </w:r>
      <w:r w:rsidRPr="00BB4B3D">
        <w:rPr>
          <w:rFonts w:ascii="Courier New" w:hAnsi="Courier New" w:cs="Courier New"/>
          <w:szCs w:val="28"/>
          <w:lang w:val="en-US"/>
        </w:rPr>
        <w:t xml:space="preserve"> NOT NULL)</w:t>
      </w:r>
      <w:r w:rsidR="00F36CD1">
        <w:rPr>
          <w:rFonts w:ascii="Courier New" w:hAnsi="Courier New" w:cs="Courier New"/>
          <w:szCs w:val="28"/>
          <w:lang w:val="en-US"/>
        </w:rPr>
        <w:t>;</w:t>
      </w:r>
    </w:p>
    <w:p w14:paraId="46FFBCD8" w14:textId="5BFC79F7" w:rsidR="00F36CD1" w:rsidRDefault="00F36CD1" w:rsidP="00F36CD1">
      <w:pPr>
        <w:pStyle w:val="aa"/>
        <w:rPr>
          <w:rFonts w:ascii="Courier New" w:hAnsi="Courier New" w:cs="Courier New"/>
          <w:szCs w:val="28"/>
          <w:lang w:val="en-US"/>
        </w:rPr>
      </w:pPr>
    </w:p>
    <w:p w14:paraId="7FDFEE37" w14:textId="4AA529A2" w:rsidR="00F36CD1" w:rsidRDefault="00F36CD1" w:rsidP="00B80651">
      <w:pPr>
        <w:pStyle w:val="aa"/>
        <w:rPr>
          <w:rFonts w:ascii="Courier New" w:hAnsi="Courier New" w:cs="Courier New"/>
          <w:szCs w:val="28"/>
          <w:lang w:val="en-US"/>
        </w:rPr>
      </w:pPr>
      <w:r w:rsidRPr="00010473">
        <w:rPr>
          <w:rFonts w:ascii="Courier New" w:hAnsi="Courier New" w:cs="Courier New"/>
          <w:szCs w:val="28"/>
          <w:lang w:val="en-US"/>
        </w:rPr>
        <w:t xml:space="preserve">ALTER TABLE </w:t>
      </w:r>
      <w:proofErr w:type="spellStart"/>
      <w:r w:rsidRPr="00BB4B3D">
        <w:rPr>
          <w:rFonts w:ascii="Courier New" w:hAnsi="Courier New" w:cs="Courier New"/>
          <w:szCs w:val="28"/>
          <w:lang w:val="en-US"/>
        </w:rPr>
        <w:t>epicentres</w:t>
      </w:r>
      <w:proofErr w:type="spellEnd"/>
      <w:r w:rsidRPr="00010473">
        <w:rPr>
          <w:rFonts w:ascii="Courier New" w:hAnsi="Courier New" w:cs="Courier New"/>
          <w:szCs w:val="28"/>
          <w:lang w:val="en-US"/>
        </w:rPr>
        <w:t xml:space="preserve"> </w:t>
      </w:r>
      <w:r w:rsidRPr="00010473">
        <w:rPr>
          <w:rFonts w:ascii="Courier New" w:hAnsi="Courier New" w:cs="Courier New"/>
          <w:szCs w:val="28"/>
          <w:lang w:val="en-US"/>
        </w:rPr>
        <w:t>AUTO_INCREMENT=</w:t>
      </w:r>
      <w:r>
        <w:rPr>
          <w:rFonts w:ascii="Courier New" w:hAnsi="Courier New" w:cs="Courier New"/>
          <w:szCs w:val="28"/>
          <w:lang w:val="en-US"/>
        </w:rPr>
        <w:t>1</w:t>
      </w:r>
      <w:r w:rsidRPr="00010473">
        <w:rPr>
          <w:rFonts w:ascii="Courier New" w:hAnsi="Courier New" w:cs="Courier New"/>
          <w:szCs w:val="28"/>
          <w:lang w:val="en-US"/>
        </w:rPr>
        <w:t>;</w:t>
      </w:r>
    </w:p>
    <w:p w14:paraId="04E9D3E6" w14:textId="31251766" w:rsidR="00653FB7" w:rsidRPr="00491586" w:rsidRDefault="00B80651" w:rsidP="001E7BCB">
      <w:pPr>
        <w:pStyle w:val="aa"/>
        <w:ind w:firstLine="0"/>
        <w:jc w:val="center"/>
        <w:rPr>
          <w:lang w:val="en-US"/>
        </w:rPr>
      </w:pPr>
      <w:r w:rsidRPr="00B80651">
        <w:rPr>
          <w:lang w:val="en-US"/>
        </w:rPr>
        <w:drawing>
          <wp:inline distT="0" distB="0" distL="0" distR="0" wp14:anchorId="76FF83F6" wp14:editId="40DBC86F">
            <wp:extent cx="5940425" cy="9391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9E57" w14:textId="14EF2D72" w:rsidR="00483433" w:rsidRPr="00483433" w:rsidRDefault="00483433" w:rsidP="00483433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145A19">
        <w:t>10</w:t>
      </w:r>
      <w:r w:rsidRPr="00920018">
        <w:t xml:space="preserve"> – </w:t>
      </w:r>
      <w:r>
        <w:t>Создание таблицы</w:t>
      </w:r>
    </w:p>
    <w:p w14:paraId="649172D8" w14:textId="77777777" w:rsidR="00653FB7" w:rsidRPr="00145A19" w:rsidRDefault="00653FB7" w:rsidP="001E7BCB">
      <w:pPr>
        <w:pStyle w:val="aa"/>
        <w:ind w:firstLine="0"/>
        <w:jc w:val="center"/>
      </w:pPr>
    </w:p>
    <w:p w14:paraId="19A5A53B" w14:textId="70D124EC" w:rsidR="001E7BCB" w:rsidRPr="00145A19" w:rsidRDefault="00145A19" w:rsidP="00145A19">
      <w:pPr>
        <w:pStyle w:val="aa"/>
      </w:pPr>
      <w:r>
        <w:t xml:space="preserve">Для просмотра списка колонок созданной таблицы использовалась команда </w:t>
      </w:r>
      <w:proofErr w:type="spellStart"/>
      <w:r w:rsidRPr="00145A19">
        <w:rPr>
          <w:rFonts w:ascii="Courier New" w:hAnsi="Courier New" w:cs="Courier New"/>
          <w:color w:val="000000"/>
          <w:szCs w:val="28"/>
          <w:shd w:val="clear" w:color="auto" w:fill="FDFDFD"/>
        </w:rPr>
        <w:t>show</w:t>
      </w:r>
      <w:proofErr w:type="spellEnd"/>
      <w:r w:rsidRPr="00145A19">
        <w:rPr>
          <w:rFonts w:ascii="Courier New" w:hAnsi="Courier New" w:cs="Courier New"/>
          <w:color w:val="000000"/>
          <w:szCs w:val="28"/>
          <w:shd w:val="clear" w:color="auto" w:fill="FDFDFD"/>
        </w:rPr>
        <w:t xml:space="preserve"> </w:t>
      </w:r>
      <w:proofErr w:type="spellStart"/>
      <w:r w:rsidRPr="00145A19">
        <w:rPr>
          <w:rFonts w:ascii="Courier New" w:hAnsi="Courier New" w:cs="Courier New"/>
          <w:color w:val="000000"/>
          <w:szCs w:val="28"/>
          <w:shd w:val="clear" w:color="auto" w:fill="FDFDFD"/>
        </w:rPr>
        <w:t>columns</w:t>
      </w:r>
      <w:proofErr w:type="spellEnd"/>
      <w:r w:rsidRPr="00145A19">
        <w:rPr>
          <w:rFonts w:ascii="Courier New" w:hAnsi="Courier New" w:cs="Courier New"/>
          <w:color w:val="000000"/>
          <w:szCs w:val="28"/>
          <w:shd w:val="clear" w:color="auto" w:fill="FDFDFD"/>
        </w:rPr>
        <w:t xml:space="preserve"> </w:t>
      </w:r>
      <w:proofErr w:type="spellStart"/>
      <w:r w:rsidRPr="00145A19">
        <w:rPr>
          <w:rFonts w:ascii="Courier New" w:hAnsi="Courier New" w:cs="Courier New"/>
          <w:color w:val="000000"/>
          <w:szCs w:val="28"/>
          <w:shd w:val="clear" w:color="auto" w:fill="FDFDFD"/>
        </w:rPr>
        <w:t>in</w:t>
      </w:r>
      <w:proofErr w:type="spellEnd"/>
      <w:r w:rsidRPr="00145A19">
        <w:rPr>
          <w:rFonts w:ascii="Courier New" w:hAnsi="Courier New" w:cs="Courier New"/>
          <w:color w:val="000000"/>
          <w:szCs w:val="28"/>
          <w:shd w:val="clear" w:color="auto" w:fill="FDFDFD"/>
        </w:rPr>
        <w:t xml:space="preserve"> </w:t>
      </w:r>
      <w:proofErr w:type="spellStart"/>
      <w:r w:rsidR="00B80651" w:rsidRPr="00BB4B3D">
        <w:rPr>
          <w:rFonts w:ascii="Courier New" w:hAnsi="Courier New" w:cs="Courier New"/>
          <w:szCs w:val="28"/>
          <w:lang w:val="en-US"/>
        </w:rPr>
        <w:t>epicentres</w:t>
      </w:r>
      <w:proofErr w:type="spellEnd"/>
      <w:r w:rsidRPr="00145A19">
        <w:rPr>
          <w:rFonts w:ascii="Courier New" w:hAnsi="Courier New" w:cs="Courier New"/>
          <w:color w:val="000000"/>
          <w:szCs w:val="28"/>
          <w:shd w:val="clear" w:color="auto" w:fill="FDFDFD"/>
        </w:rPr>
        <w:t>;</w:t>
      </w:r>
    </w:p>
    <w:p w14:paraId="16C92445" w14:textId="6FE3F25A" w:rsidR="00145A19" w:rsidRPr="00145A19" w:rsidRDefault="00B80651" w:rsidP="001E7BCB">
      <w:pPr>
        <w:pStyle w:val="aa"/>
        <w:ind w:firstLine="0"/>
        <w:jc w:val="center"/>
      </w:pPr>
      <w:r w:rsidRPr="00B80651">
        <w:drawing>
          <wp:inline distT="0" distB="0" distL="0" distR="0" wp14:anchorId="16D54E2D" wp14:editId="1024C1FB">
            <wp:extent cx="5334744" cy="213389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C517" w14:textId="0BA1590A" w:rsidR="00093DDD" w:rsidRPr="00483433" w:rsidRDefault="00093DDD" w:rsidP="00093DDD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145A19">
        <w:t>1</w:t>
      </w:r>
      <w:r>
        <w:t>1</w:t>
      </w:r>
      <w:r w:rsidRPr="00920018">
        <w:t xml:space="preserve"> – </w:t>
      </w:r>
      <w:r>
        <w:t>Результат создания таблицы</w:t>
      </w:r>
    </w:p>
    <w:p w14:paraId="1F69160E" w14:textId="46421AC9" w:rsidR="00145A19" w:rsidRDefault="00145A19" w:rsidP="001E7BCB">
      <w:pPr>
        <w:pStyle w:val="aa"/>
        <w:ind w:firstLine="0"/>
        <w:jc w:val="center"/>
      </w:pPr>
    </w:p>
    <w:p w14:paraId="710A72CC" w14:textId="367A0C00" w:rsidR="008F27C1" w:rsidRDefault="00912316" w:rsidP="00912316">
      <w:pPr>
        <w:pStyle w:val="aa"/>
      </w:pPr>
      <w:r>
        <w:t xml:space="preserve">Для внесения записей в таблицу применялась стандартная команда </w:t>
      </w:r>
      <w:r>
        <w:rPr>
          <w:lang w:val="en-US"/>
        </w:rPr>
        <w:t>Insert</w:t>
      </w:r>
      <w:r>
        <w:t>.</w:t>
      </w:r>
    </w:p>
    <w:p w14:paraId="704DF5E8" w14:textId="1B8CD84F" w:rsidR="00F92C37" w:rsidRDefault="00F92C37" w:rsidP="00912316">
      <w:pPr>
        <w:pStyle w:val="aa"/>
        <w:rPr>
          <w:rFonts w:ascii="Courier New" w:hAnsi="Courier New" w:cs="Courier New"/>
          <w:lang w:val="en-US"/>
        </w:rPr>
      </w:pPr>
      <w:bookmarkStart w:id="15" w:name="_Hlk128088421"/>
      <w:r w:rsidRPr="00F92C37">
        <w:rPr>
          <w:rFonts w:ascii="Courier New" w:hAnsi="Courier New" w:cs="Courier New"/>
          <w:lang w:val="en-US"/>
        </w:rPr>
        <w:t>INSERT</w:t>
      </w:r>
      <w:r w:rsidRPr="003C1753">
        <w:rPr>
          <w:rFonts w:ascii="Courier New" w:hAnsi="Courier New" w:cs="Courier New"/>
          <w:lang w:val="en-US"/>
        </w:rPr>
        <w:t xml:space="preserve"> </w:t>
      </w:r>
      <w:r w:rsidRPr="00F92C37">
        <w:rPr>
          <w:rFonts w:ascii="Courier New" w:hAnsi="Courier New" w:cs="Courier New"/>
          <w:lang w:val="en-US"/>
        </w:rPr>
        <w:t>INTO</w:t>
      </w:r>
      <w:r w:rsidRPr="003C1753">
        <w:rPr>
          <w:rFonts w:ascii="Courier New" w:hAnsi="Courier New" w:cs="Courier New"/>
          <w:lang w:val="en-US"/>
        </w:rPr>
        <w:t xml:space="preserve"> </w:t>
      </w:r>
      <w:proofErr w:type="spellStart"/>
      <w:r w:rsidR="00D95259" w:rsidRPr="00BB4B3D">
        <w:rPr>
          <w:rFonts w:ascii="Courier New" w:hAnsi="Courier New" w:cs="Courier New"/>
          <w:szCs w:val="28"/>
          <w:lang w:val="en-US"/>
        </w:rPr>
        <w:t>epicentres</w:t>
      </w:r>
      <w:proofErr w:type="spellEnd"/>
      <w:r w:rsidR="00D95259" w:rsidRPr="003C1753">
        <w:rPr>
          <w:rFonts w:ascii="Courier New" w:hAnsi="Courier New" w:cs="Courier New"/>
          <w:lang w:val="en-US"/>
        </w:rPr>
        <w:t xml:space="preserve"> </w:t>
      </w:r>
      <w:r w:rsidR="003C1753" w:rsidRPr="003C1753">
        <w:rPr>
          <w:rFonts w:ascii="Courier New" w:hAnsi="Courier New" w:cs="Courier New"/>
          <w:lang w:val="en-US"/>
        </w:rPr>
        <w:t>(</w:t>
      </w:r>
      <w:proofErr w:type="spellStart"/>
      <w:r w:rsidR="00D95259" w:rsidRPr="00BB4B3D">
        <w:rPr>
          <w:rFonts w:ascii="Courier New" w:hAnsi="Courier New" w:cs="Courier New"/>
          <w:szCs w:val="28"/>
          <w:lang w:val="en-US"/>
        </w:rPr>
        <w:t>coord</w:t>
      </w:r>
      <w:r w:rsidR="00D95259">
        <w:rPr>
          <w:rFonts w:ascii="Courier New" w:hAnsi="Courier New" w:cs="Courier New"/>
          <w:szCs w:val="28"/>
          <w:lang w:val="en-US"/>
        </w:rPr>
        <w:t>X</w:t>
      </w:r>
      <w:proofErr w:type="spellEnd"/>
      <w:r w:rsidR="003C1753">
        <w:rPr>
          <w:rFonts w:ascii="Courier New" w:hAnsi="Courier New" w:cs="Courier New"/>
          <w:lang w:val="en-US"/>
        </w:rPr>
        <w:t xml:space="preserve">, </w:t>
      </w:r>
      <w:proofErr w:type="spellStart"/>
      <w:r w:rsidR="00D95259" w:rsidRPr="00BB4B3D">
        <w:rPr>
          <w:rFonts w:ascii="Courier New" w:hAnsi="Courier New" w:cs="Courier New"/>
          <w:szCs w:val="28"/>
          <w:lang w:val="en-US"/>
        </w:rPr>
        <w:t>coord</w:t>
      </w:r>
      <w:r w:rsidR="00D95259">
        <w:rPr>
          <w:rFonts w:ascii="Courier New" w:hAnsi="Courier New" w:cs="Courier New"/>
          <w:szCs w:val="28"/>
          <w:lang w:val="en-US"/>
        </w:rPr>
        <w:t>Y</w:t>
      </w:r>
      <w:proofErr w:type="spellEnd"/>
      <w:r w:rsidR="004E5147">
        <w:rPr>
          <w:rFonts w:ascii="Courier New" w:hAnsi="Courier New" w:cs="Courier New"/>
          <w:lang w:val="en-US"/>
        </w:rPr>
        <w:t xml:space="preserve">, </w:t>
      </w:r>
      <w:proofErr w:type="spellStart"/>
      <w:r w:rsidR="00D95259" w:rsidRPr="00BB4B3D">
        <w:rPr>
          <w:rFonts w:ascii="Courier New" w:hAnsi="Courier New" w:cs="Courier New"/>
          <w:szCs w:val="28"/>
          <w:lang w:val="en-US"/>
        </w:rPr>
        <w:t>date</w:t>
      </w:r>
      <w:r w:rsidR="00D95259">
        <w:rPr>
          <w:rFonts w:ascii="Courier New" w:hAnsi="Courier New" w:cs="Courier New"/>
          <w:szCs w:val="28"/>
          <w:lang w:val="en-US"/>
        </w:rPr>
        <w:t>Epic</w:t>
      </w:r>
      <w:proofErr w:type="spellEnd"/>
      <w:r w:rsidR="00D95259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="00D95259">
        <w:rPr>
          <w:rFonts w:ascii="Courier New" w:hAnsi="Courier New" w:cs="Courier New"/>
          <w:szCs w:val="28"/>
          <w:lang w:val="en-US"/>
        </w:rPr>
        <w:t>isR</w:t>
      </w:r>
      <w:r w:rsidR="00D95259" w:rsidRPr="00BB4B3D">
        <w:rPr>
          <w:rFonts w:ascii="Courier New" w:hAnsi="Courier New" w:cs="Courier New"/>
          <w:szCs w:val="28"/>
          <w:lang w:val="en-US"/>
        </w:rPr>
        <w:t>eal</w:t>
      </w:r>
      <w:proofErr w:type="spellEnd"/>
      <w:r w:rsidR="003C1753" w:rsidRPr="003C1753">
        <w:rPr>
          <w:rFonts w:ascii="Courier New" w:hAnsi="Courier New" w:cs="Courier New"/>
          <w:lang w:val="en-US"/>
        </w:rPr>
        <w:t>)</w:t>
      </w:r>
      <w:r w:rsidRPr="003C1753">
        <w:rPr>
          <w:rFonts w:ascii="Courier New" w:hAnsi="Courier New" w:cs="Courier New"/>
          <w:lang w:val="en-US"/>
        </w:rPr>
        <w:t xml:space="preserve"> </w:t>
      </w:r>
      <w:r w:rsidRPr="00F92C37">
        <w:rPr>
          <w:rFonts w:ascii="Courier New" w:hAnsi="Courier New" w:cs="Courier New"/>
          <w:lang w:val="en-US"/>
        </w:rPr>
        <w:t>VALUES</w:t>
      </w:r>
      <w:r w:rsidRPr="003C1753">
        <w:rPr>
          <w:rFonts w:ascii="Courier New" w:hAnsi="Courier New" w:cs="Courier New"/>
          <w:lang w:val="en-US"/>
        </w:rPr>
        <w:t xml:space="preserve"> (</w:t>
      </w:r>
      <w:r w:rsidR="00B17C58">
        <w:rPr>
          <w:rFonts w:ascii="Courier New" w:hAnsi="Courier New" w:cs="Courier New"/>
          <w:lang w:val="en-US"/>
        </w:rPr>
        <w:t>123</w:t>
      </w:r>
      <w:r w:rsidRPr="003C1753">
        <w:rPr>
          <w:rFonts w:ascii="Courier New" w:hAnsi="Courier New" w:cs="Courier New"/>
          <w:lang w:val="en-US"/>
        </w:rPr>
        <w:t xml:space="preserve">, </w:t>
      </w:r>
      <w:r w:rsidR="00B17C58">
        <w:rPr>
          <w:rFonts w:ascii="Courier New" w:hAnsi="Courier New" w:cs="Courier New"/>
          <w:lang w:val="en-US"/>
        </w:rPr>
        <w:t>47</w:t>
      </w:r>
      <w:r w:rsidR="004E5147">
        <w:rPr>
          <w:rFonts w:ascii="Courier New" w:hAnsi="Courier New" w:cs="Courier New"/>
          <w:lang w:val="en-US"/>
        </w:rPr>
        <w:t xml:space="preserve">, </w:t>
      </w:r>
      <w:r w:rsidR="00D95259" w:rsidRPr="003A5906">
        <w:rPr>
          <w:rFonts w:ascii="Courier New" w:hAnsi="Courier New" w:cs="Courier New"/>
          <w:lang w:val="en-US"/>
        </w:rPr>
        <w:t>'</w:t>
      </w:r>
      <w:r w:rsidR="00B17C58">
        <w:rPr>
          <w:rFonts w:ascii="Courier New" w:hAnsi="Courier New" w:cs="Courier New"/>
          <w:lang w:val="en-US"/>
        </w:rPr>
        <w:t>12</w:t>
      </w:r>
      <w:r w:rsidR="00D95259">
        <w:rPr>
          <w:rFonts w:ascii="Courier New" w:hAnsi="Courier New" w:cs="Courier New"/>
          <w:lang w:val="en-US"/>
        </w:rPr>
        <w:t>.</w:t>
      </w:r>
      <w:r w:rsidR="00B17C58">
        <w:rPr>
          <w:rFonts w:ascii="Courier New" w:hAnsi="Courier New" w:cs="Courier New"/>
          <w:lang w:val="en-US"/>
        </w:rPr>
        <w:t>10</w:t>
      </w:r>
      <w:r w:rsidR="00D95259">
        <w:rPr>
          <w:rFonts w:ascii="Courier New" w:hAnsi="Courier New" w:cs="Courier New"/>
          <w:lang w:val="en-US"/>
        </w:rPr>
        <w:t>.20</w:t>
      </w:r>
      <w:r w:rsidR="00B17C58">
        <w:rPr>
          <w:rFonts w:ascii="Courier New" w:hAnsi="Courier New" w:cs="Courier New"/>
          <w:lang w:val="en-US"/>
        </w:rPr>
        <w:t>19</w:t>
      </w:r>
      <w:r w:rsidR="00D95259">
        <w:rPr>
          <w:rFonts w:ascii="Courier New" w:hAnsi="Courier New" w:cs="Courier New"/>
          <w:lang w:val="en-US"/>
        </w:rPr>
        <w:t>:</w:t>
      </w:r>
      <w:r w:rsidR="00B17C58">
        <w:rPr>
          <w:rFonts w:ascii="Courier New" w:hAnsi="Courier New" w:cs="Courier New"/>
          <w:lang w:val="en-US"/>
        </w:rPr>
        <w:t>13</w:t>
      </w:r>
      <w:r w:rsidR="00D95259">
        <w:rPr>
          <w:rFonts w:ascii="Courier New" w:hAnsi="Courier New" w:cs="Courier New"/>
          <w:lang w:val="en-US"/>
        </w:rPr>
        <w:t>.</w:t>
      </w:r>
      <w:r w:rsidR="00B17C58">
        <w:rPr>
          <w:rFonts w:ascii="Courier New" w:hAnsi="Courier New" w:cs="Courier New"/>
          <w:lang w:val="en-US"/>
        </w:rPr>
        <w:t>00</w:t>
      </w:r>
      <w:r w:rsidR="00D95259" w:rsidRPr="003A5906">
        <w:rPr>
          <w:rFonts w:ascii="Courier New" w:hAnsi="Courier New" w:cs="Courier New"/>
          <w:lang w:val="en-US"/>
        </w:rPr>
        <w:t>'</w:t>
      </w:r>
      <w:r w:rsidR="00D95259">
        <w:rPr>
          <w:rFonts w:ascii="Courier New" w:hAnsi="Courier New" w:cs="Courier New"/>
          <w:lang w:val="en-US"/>
        </w:rPr>
        <w:t>, true</w:t>
      </w:r>
      <w:r w:rsidRPr="003C1753">
        <w:rPr>
          <w:rFonts w:ascii="Courier New" w:hAnsi="Courier New" w:cs="Courier New"/>
          <w:lang w:val="en-US"/>
        </w:rPr>
        <w:t>);</w:t>
      </w:r>
    </w:p>
    <w:p w14:paraId="2008AFFF" w14:textId="77777777" w:rsidR="00B17C58" w:rsidRPr="003C1753" w:rsidRDefault="00B17C58" w:rsidP="00B17C58">
      <w:pPr>
        <w:pStyle w:val="aa"/>
        <w:rPr>
          <w:rFonts w:ascii="Courier New" w:hAnsi="Courier New" w:cs="Courier New"/>
          <w:lang w:val="en-US"/>
        </w:rPr>
      </w:pPr>
      <w:r w:rsidRPr="00F92C37">
        <w:rPr>
          <w:rFonts w:ascii="Courier New" w:hAnsi="Courier New" w:cs="Courier New"/>
          <w:lang w:val="en-US"/>
        </w:rPr>
        <w:t>INSERT</w:t>
      </w:r>
      <w:r w:rsidRPr="003C1753">
        <w:rPr>
          <w:rFonts w:ascii="Courier New" w:hAnsi="Courier New" w:cs="Courier New"/>
          <w:lang w:val="en-US"/>
        </w:rPr>
        <w:t xml:space="preserve"> </w:t>
      </w:r>
      <w:r w:rsidRPr="00F92C37">
        <w:rPr>
          <w:rFonts w:ascii="Courier New" w:hAnsi="Courier New" w:cs="Courier New"/>
          <w:lang w:val="en-US"/>
        </w:rPr>
        <w:t>INTO</w:t>
      </w:r>
      <w:r w:rsidRPr="003C1753">
        <w:rPr>
          <w:rFonts w:ascii="Courier New" w:hAnsi="Courier New" w:cs="Courier New"/>
          <w:lang w:val="en-US"/>
        </w:rPr>
        <w:t xml:space="preserve"> </w:t>
      </w:r>
      <w:proofErr w:type="spellStart"/>
      <w:r w:rsidRPr="00BB4B3D">
        <w:rPr>
          <w:rFonts w:ascii="Courier New" w:hAnsi="Courier New" w:cs="Courier New"/>
          <w:szCs w:val="28"/>
          <w:lang w:val="en-US"/>
        </w:rPr>
        <w:t>epicentres</w:t>
      </w:r>
      <w:proofErr w:type="spellEnd"/>
      <w:r w:rsidRPr="003C1753">
        <w:rPr>
          <w:rFonts w:ascii="Courier New" w:hAnsi="Courier New" w:cs="Courier New"/>
          <w:lang w:val="en-US"/>
        </w:rPr>
        <w:t xml:space="preserve"> (</w:t>
      </w:r>
      <w:proofErr w:type="spellStart"/>
      <w:r w:rsidRPr="00BB4B3D">
        <w:rPr>
          <w:rFonts w:ascii="Courier New" w:hAnsi="Courier New" w:cs="Courier New"/>
          <w:szCs w:val="28"/>
          <w:lang w:val="en-US"/>
        </w:rPr>
        <w:t>coord</w:t>
      </w:r>
      <w:r>
        <w:rPr>
          <w:rFonts w:ascii="Courier New" w:hAnsi="Courier New" w:cs="Courier New"/>
          <w:szCs w:val="28"/>
          <w:lang w:val="en-US"/>
        </w:rPr>
        <w:t>X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 w:rsidRPr="00BB4B3D">
        <w:rPr>
          <w:rFonts w:ascii="Courier New" w:hAnsi="Courier New" w:cs="Courier New"/>
          <w:szCs w:val="28"/>
          <w:lang w:val="en-US"/>
        </w:rPr>
        <w:t>coord</w:t>
      </w:r>
      <w:r>
        <w:rPr>
          <w:rFonts w:ascii="Courier New" w:hAnsi="Courier New" w:cs="Courier New"/>
          <w:szCs w:val="28"/>
          <w:lang w:val="en-US"/>
        </w:rPr>
        <w:t>Y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 w:rsidRPr="00BB4B3D">
        <w:rPr>
          <w:rFonts w:ascii="Courier New" w:hAnsi="Courier New" w:cs="Courier New"/>
          <w:szCs w:val="28"/>
          <w:lang w:val="en-US"/>
        </w:rPr>
        <w:t>date</w:t>
      </w:r>
      <w:r>
        <w:rPr>
          <w:rFonts w:ascii="Courier New" w:hAnsi="Courier New" w:cs="Courier New"/>
          <w:szCs w:val="28"/>
          <w:lang w:val="en-US"/>
        </w:rPr>
        <w:t>Epic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Cs w:val="28"/>
          <w:lang w:val="en-US"/>
        </w:rPr>
        <w:t>isR</w:t>
      </w:r>
      <w:r w:rsidRPr="00BB4B3D">
        <w:rPr>
          <w:rFonts w:ascii="Courier New" w:hAnsi="Courier New" w:cs="Courier New"/>
          <w:szCs w:val="28"/>
          <w:lang w:val="en-US"/>
        </w:rPr>
        <w:t>eal</w:t>
      </w:r>
      <w:proofErr w:type="spellEnd"/>
      <w:r w:rsidRPr="003C1753">
        <w:rPr>
          <w:rFonts w:ascii="Courier New" w:hAnsi="Courier New" w:cs="Courier New"/>
          <w:lang w:val="en-US"/>
        </w:rPr>
        <w:t xml:space="preserve">) </w:t>
      </w:r>
      <w:r w:rsidRPr="00F92C37">
        <w:rPr>
          <w:rFonts w:ascii="Courier New" w:hAnsi="Courier New" w:cs="Courier New"/>
          <w:lang w:val="en-US"/>
        </w:rPr>
        <w:t>VALUES</w:t>
      </w:r>
      <w:r w:rsidRPr="003C1753">
        <w:rPr>
          <w:rFonts w:ascii="Courier New" w:hAnsi="Courier New" w:cs="Courier New"/>
          <w:lang w:val="en-US"/>
        </w:rPr>
        <w:t xml:space="preserve"> (</w:t>
      </w:r>
      <w:r>
        <w:rPr>
          <w:rFonts w:ascii="Courier New" w:hAnsi="Courier New" w:cs="Courier New"/>
          <w:lang w:val="en-US"/>
        </w:rPr>
        <w:t>59</w:t>
      </w:r>
      <w:r w:rsidRPr="003C1753">
        <w:rPr>
          <w:rFonts w:ascii="Courier New" w:hAnsi="Courier New" w:cs="Courier New"/>
          <w:lang w:val="en-US"/>
        </w:rPr>
        <w:t xml:space="preserve">, </w:t>
      </w:r>
      <w:r w:rsidRPr="004E5147">
        <w:rPr>
          <w:rFonts w:ascii="Courier New" w:hAnsi="Courier New" w:cs="Courier New"/>
          <w:lang w:val="en-US"/>
        </w:rPr>
        <w:t>96</w:t>
      </w:r>
      <w:r>
        <w:rPr>
          <w:rFonts w:ascii="Courier New" w:hAnsi="Courier New" w:cs="Courier New"/>
          <w:lang w:val="en-US"/>
        </w:rPr>
        <w:t xml:space="preserve">, </w:t>
      </w:r>
      <w:r w:rsidRPr="003A5906">
        <w:rPr>
          <w:rFonts w:ascii="Courier New" w:hAnsi="Courier New" w:cs="Courier New"/>
          <w:lang w:val="en-US"/>
        </w:rPr>
        <w:t>'</w:t>
      </w:r>
      <w:r>
        <w:rPr>
          <w:rFonts w:ascii="Courier New" w:hAnsi="Courier New" w:cs="Courier New"/>
          <w:lang w:val="en-US"/>
        </w:rPr>
        <w:t>23.02.2023:06.35</w:t>
      </w:r>
      <w:r w:rsidRPr="003A5906">
        <w:rPr>
          <w:rFonts w:ascii="Courier New" w:hAnsi="Courier New" w:cs="Courier New"/>
          <w:lang w:val="en-US"/>
        </w:rPr>
        <w:t>'</w:t>
      </w:r>
      <w:r>
        <w:rPr>
          <w:rFonts w:ascii="Courier New" w:hAnsi="Courier New" w:cs="Courier New"/>
          <w:lang w:val="en-US"/>
        </w:rPr>
        <w:t>, true</w:t>
      </w:r>
      <w:r w:rsidRPr="003C1753">
        <w:rPr>
          <w:rFonts w:ascii="Courier New" w:hAnsi="Courier New" w:cs="Courier New"/>
          <w:lang w:val="en-US"/>
        </w:rPr>
        <w:t>);</w:t>
      </w:r>
    </w:p>
    <w:p w14:paraId="777E13A3" w14:textId="3D802335" w:rsidR="00B17C58" w:rsidRPr="003C1753" w:rsidRDefault="00B17C58" w:rsidP="00B17C58">
      <w:pPr>
        <w:pStyle w:val="aa"/>
        <w:rPr>
          <w:rFonts w:ascii="Courier New" w:hAnsi="Courier New" w:cs="Courier New"/>
          <w:lang w:val="en-US"/>
        </w:rPr>
      </w:pPr>
      <w:r w:rsidRPr="00F92C37">
        <w:rPr>
          <w:rFonts w:ascii="Courier New" w:hAnsi="Courier New" w:cs="Courier New"/>
          <w:lang w:val="en-US"/>
        </w:rPr>
        <w:t>INSERT</w:t>
      </w:r>
      <w:r w:rsidRPr="003C1753">
        <w:rPr>
          <w:rFonts w:ascii="Courier New" w:hAnsi="Courier New" w:cs="Courier New"/>
          <w:lang w:val="en-US"/>
        </w:rPr>
        <w:t xml:space="preserve"> </w:t>
      </w:r>
      <w:r w:rsidRPr="00F92C37">
        <w:rPr>
          <w:rFonts w:ascii="Courier New" w:hAnsi="Courier New" w:cs="Courier New"/>
          <w:lang w:val="en-US"/>
        </w:rPr>
        <w:t>INTO</w:t>
      </w:r>
      <w:r w:rsidRPr="003C1753">
        <w:rPr>
          <w:rFonts w:ascii="Courier New" w:hAnsi="Courier New" w:cs="Courier New"/>
          <w:lang w:val="en-US"/>
        </w:rPr>
        <w:t xml:space="preserve"> </w:t>
      </w:r>
      <w:proofErr w:type="spellStart"/>
      <w:r w:rsidRPr="00BB4B3D">
        <w:rPr>
          <w:rFonts w:ascii="Courier New" w:hAnsi="Courier New" w:cs="Courier New"/>
          <w:szCs w:val="28"/>
          <w:lang w:val="en-US"/>
        </w:rPr>
        <w:t>epicentres</w:t>
      </w:r>
      <w:proofErr w:type="spellEnd"/>
      <w:r w:rsidRPr="003C1753">
        <w:rPr>
          <w:rFonts w:ascii="Courier New" w:hAnsi="Courier New" w:cs="Courier New"/>
          <w:lang w:val="en-US"/>
        </w:rPr>
        <w:t xml:space="preserve"> (</w:t>
      </w:r>
      <w:proofErr w:type="spellStart"/>
      <w:r w:rsidRPr="00BB4B3D">
        <w:rPr>
          <w:rFonts w:ascii="Courier New" w:hAnsi="Courier New" w:cs="Courier New"/>
          <w:szCs w:val="28"/>
          <w:lang w:val="en-US"/>
        </w:rPr>
        <w:t>coord</w:t>
      </w:r>
      <w:r>
        <w:rPr>
          <w:rFonts w:ascii="Courier New" w:hAnsi="Courier New" w:cs="Courier New"/>
          <w:szCs w:val="28"/>
          <w:lang w:val="en-US"/>
        </w:rPr>
        <w:t>X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 w:rsidRPr="00BB4B3D">
        <w:rPr>
          <w:rFonts w:ascii="Courier New" w:hAnsi="Courier New" w:cs="Courier New"/>
          <w:szCs w:val="28"/>
          <w:lang w:val="en-US"/>
        </w:rPr>
        <w:t>coord</w:t>
      </w:r>
      <w:r>
        <w:rPr>
          <w:rFonts w:ascii="Courier New" w:hAnsi="Courier New" w:cs="Courier New"/>
          <w:szCs w:val="28"/>
          <w:lang w:val="en-US"/>
        </w:rPr>
        <w:t>Y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 w:rsidRPr="00BB4B3D">
        <w:rPr>
          <w:rFonts w:ascii="Courier New" w:hAnsi="Courier New" w:cs="Courier New"/>
          <w:szCs w:val="28"/>
          <w:lang w:val="en-US"/>
        </w:rPr>
        <w:t>date</w:t>
      </w:r>
      <w:r>
        <w:rPr>
          <w:rFonts w:ascii="Courier New" w:hAnsi="Courier New" w:cs="Courier New"/>
          <w:szCs w:val="28"/>
          <w:lang w:val="en-US"/>
        </w:rPr>
        <w:t>Epic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Cs w:val="28"/>
          <w:lang w:val="en-US"/>
        </w:rPr>
        <w:t>isR</w:t>
      </w:r>
      <w:r w:rsidRPr="00BB4B3D">
        <w:rPr>
          <w:rFonts w:ascii="Courier New" w:hAnsi="Courier New" w:cs="Courier New"/>
          <w:szCs w:val="28"/>
          <w:lang w:val="en-US"/>
        </w:rPr>
        <w:t>eal</w:t>
      </w:r>
      <w:proofErr w:type="spellEnd"/>
      <w:r w:rsidRPr="003C1753">
        <w:rPr>
          <w:rFonts w:ascii="Courier New" w:hAnsi="Courier New" w:cs="Courier New"/>
          <w:lang w:val="en-US"/>
        </w:rPr>
        <w:t xml:space="preserve">) </w:t>
      </w:r>
      <w:r w:rsidRPr="00F92C37">
        <w:rPr>
          <w:rFonts w:ascii="Courier New" w:hAnsi="Courier New" w:cs="Courier New"/>
          <w:lang w:val="en-US"/>
        </w:rPr>
        <w:t>VALUES</w:t>
      </w:r>
      <w:r w:rsidRPr="003C1753">
        <w:rPr>
          <w:rFonts w:ascii="Courier New" w:hAnsi="Courier New" w:cs="Courier New"/>
          <w:lang w:val="en-US"/>
        </w:rPr>
        <w:t xml:space="preserve"> (</w:t>
      </w:r>
      <w:r w:rsidR="00970309">
        <w:rPr>
          <w:rFonts w:ascii="Courier New" w:hAnsi="Courier New" w:cs="Courier New"/>
          <w:lang w:val="en-US"/>
        </w:rPr>
        <w:t>12</w:t>
      </w:r>
      <w:r w:rsidRPr="003C1753">
        <w:rPr>
          <w:rFonts w:ascii="Courier New" w:hAnsi="Courier New" w:cs="Courier New"/>
          <w:lang w:val="en-US"/>
        </w:rPr>
        <w:t xml:space="preserve">, </w:t>
      </w:r>
      <w:r w:rsidR="00970309">
        <w:rPr>
          <w:rFonts w:ascii="Courier New" w:hAnsi="Courier New" w:cs="Courier New"/>
          <w:lang w:val="en-US"/>
        </w:rPr>
        <w:t>35</w:t>
      </w:r>
      <w:r>
        <w:rPr>
          <w:rFonts w:ascii="Courier New" w:hAnsi="Courier New" w:cs="Courier New"/>
          <w:lang w:val="en-US"/>
        </w:rPr>
        <w:t xml:space="preserve">, </w:t>
      </w:r>
      <w:r w:rsidRPr="003A5906">
        <w:rPr>
          <w:rFonts w:ascii="Courier New" w:hAnsi="Courier New" w:cs="Courier New"/>
          <w:lang w:val="en-US"/>
        </w:rPr>
        <w:t>'</w:t>
      </w:r>
      <w:r w:rsidR="00970309">
        <w:rPr>
          <w:rFonts w:ascii="Courier New" w:hAnsi="Courier New" w:cs="Courier New"/>
          <w:lang w:val="en-US"/>
        </w:rPr>
        <w:t>04</w:t>
      </w:r>
      <w:r>
        <w:rPr>
          <w:rFonts w:ascii="Courier New" w:hAnsi="Courier New" w:cs="Courier New"/>
          <w:lang w:val="en-US"/>
        </w:rPr>
        <w:t>.0</w:t>
      </w:r>
      <w:r w:rsidR="00970309">
        <w:rPr>
          <w:rFonts w:ascii="Courier New" w:hAnsi="Courier New" w:cs="Courier New"/>
          <w:lang w:val="en-US"/>
        </w:rPr>
        <w:t>7</w:t>
      </w:r>
      <w:r>
        <w:rPr>
          <w:rFonts w:ascii="Courier New" w:hAnsi="Courier New" w:cs="Courier New"/>
          <w:lang w:val="en-US"/>
        </w:rPr>
        <w:t>.20</w:t>
      </w:r>
      <w:r w:rsidR="00970309">
        <w:rPr>
          <w:rFonts w:ascii="Courier New" w:hAnsi="Courier New" w:cs="Courier New"/>
          <w:lang w:val="en-US"/>
        </w:rPr>
        <w:t>0</w:t>
      </w:r>
      <w:r>
        <w:rPr>
          <w:rFonts w:ascii="Courier New" w:hAnsi="Courier New" w:cs="Courier New"/>
          <w:lang w:val="en-US"/>
        </w:rPr>
        <w:t>3:</w:t>
      </w:r>
      <w:r w:rsidR="00970309">
        <w:rPr>
          <w:rFonts w:ascii="Courier New" w:hAnsi="Courier New" w:cs="Courier New"/>
          <w:lang w:val="en-US"/>
        </w:rPr>
        <w:t>22</w:t>
      </w:r>
      <w:r>
        <w:rPr>
          <w:rFonts w:ascii="Courier New" w:hAnsi="Courier New" w:cs="Courier New"/>
          <w:lang w:val="en-US"/>
        </w:rPr>
        <w:t>.</w:t>
      </w:r>
      <w:r w:rsidR="00970309">
        <w:rPr>
          <w:rFonts w:ascii="Courier New" w:hAnsi="Courier New" w:cs="Courier New"/>
          <w:lang w:val="en-US"/>
        </w:rPr>
        <w:t>17</w:t>
      </w:r>
      <w:r w:rsidRPr="003A5906">
        <w:rPr>
          <w:rFonts w:ascii="Courier New" w:hAnsi="Courier New" w:cs="Courier New"/>
          <w:lang w:val="en-US"/>
        </w:rPr>
        <w:t>'</w:t>
      </w:r>
      <w:r>
        <w:rPr>
          <w:rFonts w:ascii="Courier New" w:hAnsi="Courier New" w:cs="Courier New"/>
          <w:lang w:val="en-US"/>
        </w:rPr>
        <w:t xml:space="preserve">, </w:t>
      </w:r>
      <w:r w:rsidR="00970309">
        <w:rPr>
          <w:rFonts w:ascii="Courier New" w:hAnsi="Courier New" w:cs="Courier New"/>
          <w:lang w:val="en-US"/>
        </w:rPr>
        <w:t>false</w:t>
      </w:r>
      <w:r w:rsidRPr="003C1753">
        <w:rPr>
          <w:rFonts w:ascii="Courier New" w:hAnsi="Courier New" w:cs="Courier New"/>
          <w:lang w:val="en-US"/>
        </w:rPr>
        <w:t>);</w:t>
      </w:r>
    </w:p>
    <w:bookmarkEnd w:id="15"/>
    <w:p w14:paraId="78CE5E68" w14:textId="77777777" w:rsidR="00B17C58" w:rsidRPr="003C1753" w:rsidRDefault="00B17C58" w:rsidP="00912316">
      <w:pPr>
        <w:pStyle w:val="aa"/>
        <w:rPr>
          <w:rFonts w:ascii="Courier New" w:hAnsi="Courier New" w:cs="Courier New"/>
          <w:lang w:val="en-US"/>
        </w:rPr>
      </w:pPr>
    </w:p>
    <w:p w14:paraId="69FF78A4" w14:textId="52D41D05" w:rsidR="008F27C1" w:rsidRPr="00912316" w:rsidRDefault="00970309" w:rsidP="001E7BCB">
      <w:pPr>
        <w:pStyle w:val="aa"/>
        <w:ind w:firstLine="0"/>
        <w:jc w:val="center"/>
        <w:rPr>
          <w:lang w:val="en-US"/>
        </w:rPr>
      </w:pPr>
      <w:r w:rsidRPr="00970309">
        <w:rPr>
          <w:lang w:val="en-US"/>
        </w:rPr>
        <w:drawing>
          <wp:inline distT="0" distB="0" distL="0" distR="0" wp14:anchorId="2E6A3683" wp14:editId="7E6B22B6">
            <wp:extent cx="5940425" cy="13131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15FC" w14:textId="29901FDE" w:rsidR="00043FAB" w:rsidRPr="00483433" w:rsidRDefault="00043FAB" w:rsidP="00043FAB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145A19">
        <w:t>1</w:t>
      </w:r>
      <w:r w:rsidRPr="008D2184">
        <w:t>2</w:t>
      </w:r>
      <w:r w:rsidRPr="00920018">
        <w:t xml:space="preserve"> – </w:t>
      </w:r>
      <w:r w:rsidR="00E921DA">
        <w:t>Д</w:t>
      </w:r>
      <w:r>
        <w:t>обавления записей</w:t>
      </w:r>
    </w:p>
    <w:p w14:paraId="65F36A4E" w14:textId="77777777" w:rsidR="008F27C1" w:rsidRPr="008D2184" w:rsidRDefault="008F27C1" w:rsidP="001E7BCB">
      <w:pPr>
        <w:pStyle w:val="aa"/>
        <w:ind w:firstLine="0"/>
        <w:jc w:val="center"/>
      </w:pPr>
    </w:p>
    <w:p w14:paraId="2E97BD39" w14:textId="66BAA711" w:rsidR="001E7BCB" w:rsidRPr="008D2184" w:rsidRDefault="008D2184" w:rsidP="008D2184">
      <w:pPr>
        <w:pStyle w:val="aa"/>
      </w:pPr>
      <w:r>
        <w:t xml:space="preserve">Просмотр записей в таблице </w:t>
      </w:r>
      <w:proofErr w:type="spellStart"/>
      <w:r w:rsidR="00D22591" w:rsidRPr="00D22591">
        <w:rPr>
          <w:lang w:val="en-US"/>
        </w:rPr>
        <w:t>epicentres</w:t>
      </w:r>
      <w:proofErr w:type="spellEnd"/>
      <w:r w:rsidR="00D22591" w:rsidRPr="008A6DFE">
        <w:t xml:space="preserve"> </w:t>
      </w:r>
      <w:r>
        <w:t xml:space="preserve">осуществлялся с помощью команды </w:t>
      </w:r>
      <w:r w:rsidRPr="008D2184">
        <w:rPr>
          <w:rFonts w:ascii="Courier New" w:hAnsi="Courier New" w:cs="Courier New"/>
          <w:lang w:val="en-US"/>
        </w:rPr>
        <w:t>select</w:t>
      </w:r>
      <w:r w:rsidRPr="008D2184">
        <w:rPr>
          <w:rFonts w:ascii="Courier New" w:hAnsi="Courier New" w:cs="Courier New"/>
        </w:rPr>
        <w:t xml:space="preserve">* </w:t>
      </w:r>
      <w:r w:rsidRPr="008D2184">
        <w:rPr>
          <w:rFonts w:ascii="Courier New" w:hAnsi="Courier New" w:cs="Courier New"/>
          <w:lang w:val="en-US"/>
        </w:rPr>
        <w:t>from</w:t>
      </w:r>
      <w:r w:rsidRPr="008D2184">
        <w:rPr>
          <w:rFonts w:ascii="Courier New" w:hAnsi="Courier New" w:cs="Courier New"/>
        </w:rPr>
        <w:t xml:space="preserve"> </w:t>
      </w:r>
      <w:proofErr w:type="spellStart"/>
      <w:r w:rsidR="00970309" w:rsidRPr="00BB4B3D">
        <w:rPr>
          <w:rFonts w:ascii="Courier New" w:hAnsi="Courier New" w:cs="Courier New"/>
          <w:szCs w:val="28"/>
          <w:lang w:val="en-US"/>
        </w:rPr>
        <w:t>epicentres</w:t>
      </w:r>
      <w:proofErr w:type="spellEnd"/>
      <w:r w:rsidRPr="008D2184">
        <w:rPr>
          <w:rFonts w:ascii="Courier New" w:hAnsi="Courier New" w:cs="Courier New"/>
        </w:rPr>
        <w:t>;</w:t>
      </w:r>
    </w:p>
    <w:p w14:paraId="176D72E1" w14:textId="08DFD9E5" w:rsidR="008D2184" w:rsidRPr="008D2184" w:rsidRDefault="00970309" w:rsidP="001E7BCB">
      <w:pPr>
        <w:pStyle w:val="aa"/>
        <w:ind w:firstLine="0"/>
        <w:jc w:val="center"/>
      </w:pPr>
      <w:r w:rsidRPr="00970309">
        <w:drawing>
          <wp:inline distT="0" distB="0" distL="0" distR="0" wp14:anchorId="0EB6D7A6" wp14:editId="177BAA4A">
            <wp:extent cx="4601217" cy="1714739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E282" w14:textId="156482FE" w:rsidR="008D2184" w:rsidRPr="00483433" w:rsidRDefault="008D2184" w:rsidP="008D2184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145A19">
        <w:t>1</w:t>
      </w:r>
      <w:r>
        <w:t>3</w:t>
      </w:r>
      <w:r w:rsidRPr="00920018">
        <w:t xml:space="preserve"> – </w:t>
      </w:r>
      <w:r>
        <w:t xml:space="preserve">Результат </w:t>
      </w:r>
      <w:r w:rsidR="007B6D97">
        <w:t>д</w:t>
      </w:r>
      <w:r>
        <w:t>обавления записей</w:t>
      </w:r>
    </w:p>
    <w:p w14:paraId="1E9354AA" w14:textId="1523BD73" w:rsidR="008D2184" w:rsidRPr="008D2184" w:rsidRDefault="008D2184" w:rsidP="001E7BCB">
      <w:pPr>
        <w:pStyle w:val="aa"/>
        <w:ind w:firstLine="0"/>
        <w:jc w:val="center"/>
      </w:pPr>
    </w:p>
    <w:p w14:paraId="743513D0" w14:textId="48ECE9B0" w:rsidR="00401DCD" w:rsidRDefault="00B1727D" w:rsidP="00B1727D">
      <w:pPr>
        <w:pStyle w:val="3"/>
      </w:pPr>
      <w:bookmarkStart w:id="16" w:name="_Toc127729674"/>
      <w:r>
        <w:t>4.1.3 Создание роли</w:t>
      </w:r>
      <w:bookmarkEnd w:id="16"/>
    </w:p>
    <w:p w14:paraId="43CDCFF1" w14:textId="4F6E354B" w:rsidR="00B1727D" w:rsidRDefault="00EC2EB0" w:rsidP="000E426E">
      <w:pPr>
        <w:pStyle w:val="aa"/>
        <w:rPr>
          <w:rFonts w:ascii="Courier New" w:hAnsi="Courier New" w:cs="Courier New"/>
        </w:rPr>
      </w:pPr>
      <w:r w:rsidRPr="003B00E2">
        <w:t xml:space="preserve">Новый пользователь в MySQL добавляется командой </w:t>
      </w:r>
      <w:r w:rsidRPr="003B00E2">
        <w:rPr>
          <w:rFonts w:ascii="Courier New" w:hAnsi="Courier New" w:cs="Courier New"/>
        </w:rPr>
        <w:t>CREATE USER '</w:t>
      </w:r>
      <w:r w:rsidR="00C64C33" w:rsidRPr="003B00E2">
        <w:t xml:space="preserve"> </w:t>
      </w:r>
      <w:r w:rsidR="003B00E2" w:rsidRPr="003B00E2">
        <w:rPr>
          <w:rFonts w:ascii="Courier New" w:hAnsi="Courier New" w:cs="Courier New"/>
          <w:lang w:val="en-US"/>
        </w:rPr>
        <w:t>selector</w:t>
      </w:r>
      <w:r w:rsidRPr="003B00E2">
        <w:rPr>
          <w:rFonts w:ascii="Courier New" w:hAnsi="Courier New" w:cs="Courier New"/>
        </w:rPr>
        <w:t>'@</w:t>
      </w:r>
      <w:r w:rsidR="00346FF9" w:rsidRPr="003B00E2">
        <w:rPr>
          <w:rFonts w:ascii="Courier New" w:hAnsi="Courier New" w:cs="Courier New"/>
        </w:rPr>
        <w:t>'</w:t>
      </w:r>
      <w:r w:rsidRPr="003B00E2">
        <w:rPr>
          <w:rFonts w:ascii="Courier New" w:hAnsi="Courier New" w:cs="Courier New"/>
          <w:lang w:val="en-US"/>
        </w:rPr>
        <w:t>localhost</w:t>
      </w:r>
      <w:r w:rsidRPr="003B00E2">
        <w:rPr>
          <w:rFonts w:ascii="Courier New" w:hAnsi="Courier New" w:cs="Courier New"/>
        </w:rPr>
        <w:t>' IDENTIFIED BY '123';</w:t>
      </w:r>
    </w:p>
    <w:p w14:paraId="38EC409B" w14:textId="2724F40C" w:rsidR="00A2587E" w:rsidRDefault="003B00E2" w:rsidP="00346FF9">
      <w:pPr>
        <w:pStyle w:val="aa"/>
        <w:ind w:firstLine="0"/>
        <w:jc w:val="center"/>
      </w:pPr>
      <w:r w:rsidRPr="003B00E2">
        <w:drawing>
          <wp:inline distT="0" distB="0" distL="0" distR="0" wp14:anchorId="4FB33538" wp14:editId="290D7C6A">
            <wp:extent cx="4848902" cy="990738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3135" w14:textId="0BEA3217" w:rsidR="00346FF9" w:rsidRDefault="008E122D" w:rsidP="008E122D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145A19">
        <w:t>1</w:t>
      </w:r>
      <w:r>
        <w:t>4</w:t>
      </w:r>
      <w:r w:rsidRPr="00920018">
        <w:t xml:space="preserve"> – </w:t>
      </w:r>
      <w:r>
        <w:t>Создание пользователя</w:t>
      </w:r>
    </w:p>
    <w:p w14:paraId="22109B27" w14:textId="0F61CB38" w:rsidR="00346FF9" w:rsidRDefault="00346FF9" w:rsidP="00346FF9">
      <w:pPr>
        <w:pStyle w:val="aa"/>
        <w:ind w:firstLine="0"/>
        <w:jc w:val="center"/>
      </w:pPr>
    </w:p>
    <w:p w14:paraId="35BDD373" w14:textId="326B8BFB" w:rsidR="002F07B4" w:rsidRPr="002F07B4" w:rsidRDefault="002F07B4" w:rsidP="002F07B4">
      <w:pPr>
        <w:pStyle w:val="aa"/>
      </w:pPr>
      <w:r>
        <w:t xml:space="preserve">Проверить права доступа роли можно с помощью команды </w:t>
      </w:r>
      <w:proofErr w:type="spellStart"/>
      <w:r w:rsidRPr="002F07B4">
        <w:rPr>
          <w:rFonts w:ascii="Courier New" w:hAnsi="Courier New" w:cs="Courier New"/>
        </w:rPr>
        <w:t>show</w:t>
      </w:r>
      <w:proofErr w:type="spellEnd"/>
      <w:r w:rsidRPr="002F07B4">
        <w:rPr>
          <w:rFonts w:ascii="Courier New" w:hAnsi="Courier New" w:cs="Courier New"/>
        </w:rPr>
        <w:t xml:space="preserve"> </w:t>
      </w:r>
      <w:proofErr w:type="spellStart"/>
      <w:r w:rsidRPr="002F07B4">
        <w:rPr>
          <w:rFonts w:ascii="Courier New" w:hAnsi="Courier New" w:cs="Courier New"/>
        </w:rPr>
        <w:t>grants</w:t>
      </w:r>
      <w:proofErr w:type="spellEnd"/>
      <w:r w:rsidRPr="002F07B4">
        <w:rPr>
          <w:rFonts w:ascii="Courier New" w:hAnsi="Courier New" w:cs="Courier New"/>
        </w:rPr>
        <w:t xml:space="preserve"> </w:t>
      </w:r>
      <w:proofErr w:type="spellStart"/>
      <w:r w:rsidRPr="002F07B4">
        <w:rPr>
          <w:rFonts w:ascii="Courier New" w:hAnsi="Courier New" w:cs="Courier New"/>
        </w:rPr>
        <w:t>for</w:t>
      </w:r>
      <w:proofErr w:type="spellEnd"/>
      <w:r w:rsidRPr="002F07B4">
        <w:rPr>
          <w:rFonts w:ascii="Courier New" w:hAnsi="Courier New" w:cs="Courier New"/>
        </w:rPr>
        <w:t xml:space="preserve"> '</w:t>
      </w:r>
      <w:r w:rsidR="00FC7343" w:rsidRPr="00FC7343">
        <w:rPr>
          <w:rFonts w:ascii="Courier New" w:hAnsi="Courier New" w:cs="Courier New"/>
        </w:rPr>
        <w:t xml:space="preserve"> </w:t>
      </w:r>
      <w:r w:rsidR="003B00E2" w:rsidRPr="003B00E2">
        <w:rPr>
          <w:rFonts w:ascii="Courier New" w:hAnsi="Courier New" w:cs="Courier New"/>
          <w:lang w:val="en-US"/>
        </w:rPr>
        <w:t>selector</w:t>
      </w:r>
      <w:r w:rsidR="003B00E2" w:rsidRPr="00EC2EB0">
        <w:rPr>
          <w:rFonts w:ascii="Courier New" w:hAnsi="Courier New" w:cs="Courier New"/>
        </w:rPr>
        <w:t xml:space="preserve"> </w:t>
      </w:r>
      <w:r w:rsidR="00FC7343" w:rsidRPr="00EC2EB0">
        <w:rPr>
          <w:rFonts w:ascii="Courier New" w:hAnsi="Courier New" w:cs="Courier New"/>
        </w:rPr>
        <w:t>'</w:t>
      </w:r>
      <w:r w:rsidRPr="002F07B4">
        <w:rPr>
          <w:rFonts w:ascii="Courier New" w:hAnsi="Courier New" w:cs="Courier New"/>
        </w:rPr>
        <w:t>@'</w:t>
      </w:r>
      <w:proofErr w:type="spellStart"/>
      <w:r w:rsidRPr="002F07B4">
        <w:rPr>
          <w:rFonts w:ascii="Courier New" w:hAnsi="Courier New" w:cs="Courier New"/>
        </w:rPr>
        <w:t>localhost</w:t>
      </w:r>
      <w:proofErr w:type="spellEnd"/>
      <w:r w:rsidRPr="002F07B4">
        <w:rPr>
          <w:rFonts w:ascii="Courier New" w:hAnsi="Courier New" w:cs="Courier New"/>
        </w:rPr>
        <w:t>';</w:t>
      </w:r>
    </w:p>
    <w:p w14:paraId="2DC8A4AE" w14:textId="3AAA1229" w:rsidR="002F07B4" w:rsidRDefault="003B00E2" w:rsidP="00346FF9">
      <w:pPr>
        <w:pStyle w:val="aa"/>
        <w:ind w:firstLine="0"/>
        <w:jc w:val="center"/>
      </w:pPr>
      <w:r w:rsidRPr="003B00E2">
        <w:drawing>
          <wp:inline distT="0" distB="0" distL="0" distR="0" wp14:anchorId="298786F0" wp14:editId="4F506912">
            <wp:extent cx="5172797" cy="1514686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FE13" w14:textId="01F5D590" w:rsidR="008E122D" w:rsidRDefault="008E122D" w:rsidP="008E122D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145A19">
        <w:t>1</w:t>
      </w:r>
      <w:r>
        <w:t>5</w:t>
      </w:r>
      <w:r w:rsidRPr="00920018">
        <w:t xml:space="preserve"> – </w:t>
      </w:r>
      <w:r>
        <w:t>Возможности пользователя</w:t>
      </w:r>
    </w:p>
    <w:p w14:paraId="2AB9528A" w14:textId="77777777" w:rsidR="002F07B4" w:rsidRDefault="002F07B4" w:rsidP="00346FF9">
      <w:pPr>
        <w:pStyle w:val="aa"/>
        <w:ind w:firstLine="0"/>
        <w:jc w:val="center"/>
      </w:pPr>
    </w:p>
    <w:p w14:paraId="0BAB1C16" w14:textId="6CE7D80D" w:rsidR="008E122D" w:rsidRPr="003C31A4" w:rsidRDefault="001358F1" w:rsidP="001358F1">
      <w:pPr>
        <w:pStyle w:val="aa"/>
      </w:pPr>
      <w:r>
        <w:t xml:space="preserve">Для создания роли применяется команда </w:t>
      </w:r>
      <w:proofErr w:type="spellStart"/>
      <w:r w:rsidRPr="001358F1">
        <w:rPr>
          <w:rFonts w:ascii="Courier New" w:hAnsi="Courier New" w:cs="Courier New"/>
        </w:rPr>
        <w:t>create</w:t>
      </w:r>
      <w:proofErr w:type="spellEnd"/>
      <w:r w:rsidRPr="001358F1">
        <w:rPr>
          <w:rFonts w:ascii="Courier New" w:hAnsi="Courier New" w:cs="Courier New"/>
        </w:rPr>
        <w:t xml:space="preserve"> </w:t>
      </w:r>
      <w:proofErr w:type="spellStart"/>
      <w:r w:rsidRPr="001358F1">
        <w:rPr>
          <w:rFonts w:ascii="Courier New" w:hAnsi="Courier New" w:cs="Courier New"/>
        </w:rPr>
        <w:t>role</w:t>
      </w:r>
      <w:proofErr w:type="spellEnd"/>
      <w:r w:rsidRPr="001358F1">
        <w:rPr>
          <w:rFonts w:ascii="Courier New" w:hAnsi="Courier New" w:cs="Courier New"/>
        </w:rPr>
        <w:t xml:space="preserve"> </w:t>
      </w:r>
      <w:r w:rsidR="003B00E2">
        <w:rPr>
          <w:rFonts w:ascii="Courier New" w:hAnsi="Courier New" w:cs="Courier New"/>
          <w:lang w:val="en-US"/>
        </w:rPr>
        <w:t>selector</w:t>
      </w:r>
      <w:r w:rsidRPr="001358F1">
        <w:rPr>
          <w:rFonts w:ascii="Courier New" w:hAnsi="Courier New" w:cs="Courier New"/>
        </w:rPr>
        <w:t>_</w:t>
      </w:r>
      <w:r w:rsidR="003B00E2">
        <w:rPr>
          <w:rFonts w:ascii="Courier New" w:hAnsi="Courier New" w:cs="Courier New"/>
          <w:lang w:val="en-US"/>
        </w:rPr>
        <w:t>user</w:t>
      </w:r>
      <w:proofErr w:type="spellStart"/>
      <w:r w:rsidRPr="001358F1">
        <w:rPr>
          <w:rFonts w:ascii="Courier New" w:hAnsi="Courier New" w:cs="Courier New"/>
        </w:rPr>
        <w:t>role</w:t>
      </w:r>
      <w:proofErr w:type="spellEnd"/>
      <w:r w:rsidRPr="001358F1">
        <w:rPr>
          <w:rFonts w:ascii="Courier New" w:hAnsi="Courier New" w:cs="Courier New"/>
        </w:rPr>
        <w:t>;</w:t>
      </w:r>
    </w:p>
    <w:p w14:paraId="33964C32" w14:textId="7EA97A6B" w:rsidR="008E122D" w:rsidRDefault="003B00E2" w:rsidP="00346FF9">
      <w:pPr>
        <w:pStyle w:val="aa"/>
        <w:ind w:firstLine="0"/>
        <w:jc w:val="center"/>
      </w:pPr>
      <w:r w:rsidRPr="003B00E2">
        <w:drawing>
          <wp:inline distT="0" distB="0" distL="0" distR="0" wp14:anchorId="46CA58FA" wp14:editId="5BC43D45">
            <wp:extent cx="3010320" cy="69542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3605" w14:textId="64C0EB47" w:rsidR="00DD7173" w:rsidRPr="00DD7173" w:rsidRDefault="00DD7173" w:rsidP="00DD7173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145A19">
        <w:t>1</w:t>
      </w:r>
      <w:r w:rsidRPr="00381A5F">
        <w:t>6</w:t>
      </w:r>
      <w:r w:rsidRPr="00920018">
        <w:t xml:space="preserve"> – </w:t>
      </w:r>
      <w:r>
        <w:t>Создание роли</w:t>
      </w:r>
    </w:p>
    <w:p w14:paraId="3AC748BB" w14:textId="580EFF9F" w:rsidR="001358F1" w:rsidRDefault="001358F1" w:rsidP="00346FF9">
      <w:pPr>
        <w:pStyle w:val="aa"/>
        <w:ind w:firstLine="0"/>
        <w:jc w:val="center"/>
      </w:pPr>
    </w:p>
    <w:p w14:paraId="52716821" w14:textId="44934D98" w:rsidR="00DD7173" w:rsidRPr="00290E1E" w:rsidRDefault="00290E1E" w:rsidP="00FC7343">
      <w:pPr>
        <w:pStyle w:val="aa"/>
      </w:pPr>
      <w:r>
        <w:lastRenderedPageBreak/>
        <w:t xml:space="preserve">Назначение прав пользования роли осуществляется с помощью команды </w:t>
      </w:r>
      <w:r w:rsidRPr="00290E1E">
        <w:rPr>
          <w:rFonts w:ascii="Courier New" w:hAnsi="Courier New" w:cs="Courier New"/>
          <w:lang w:val="en-US"/>
        </w:rPr>
        <w:t>grant</w:t>
      </w:r>
      <w:r w:rsidRPr="00290E1E">
        <w:rPr>
          <w:rFonts w:ascii="Courier New" w:hAnsi="Courier New" w:cs="Courier New"/>
        </w:rPr>
        <w:t xml:space="preserve"> </w:t>
      </w:r>
      <w:r w:rsidRPr="00290E1E">
        <w:rPr>
          <w:rFonts w:ascii="Courier New" w:hAnsi="Courier New" w:cs="Courier New"/>
          <w:lang w:val="en-US"/>
        </w:rPr>
        <w:t>select</w:t>
      </w:r>
      <w:r w:rsidRPr="00290E1E">
        <w:rPr>
          <w:rFonts w:ascii="Courier New" w:hAnsi="Courier New" w:cs="Courier New"/>
        </w:rPr>
        <w:t xml:space="preserve"> </w:t>
      </w:r>
      <w:r w:rsidRPr="00290E1E">
        <w:rPr>
          <w:rFonts w:ascii="Courier New" w:hAnsi="Courier New" w:cs="Courier New"/>
          <w:lang w:val="en-US"/>
        </w:rPr>
        <w:t>on</w:t>
      </w:r>
      <w:r w:rsidRPr="00290E1E">
        <w:rPr>
          <w:rFonts w:ascii="Courier New" w:hAnsi="Courier New" w:cs="Courier New"/>
        </w:rPr>
        <w:t xml:space="preserve"> </w:t>
      </w:r>
      <w:r w:rsidR="009779E4" w:rsidRPr="00BB4B3D">
        <w:rPr>
          <w:rFonts w:ascii="Courier New" w:hAnsi="Courier New" w:cs="Courier New"/>
          <w:lang w:val="en-US"/>
        </w:rPr>
        <w:t>earthquakes</w:t>
      </w:r>
      <w:r w:rsidR="009779E4" w:rsidRPr="00BB4B3D">
        <w:rPr>
          <w:rFonts w:ascii="Courier New" w:hAnsi="Courier New" w:cs="Courier New"/>
        </w:rPr>
        <w:t>_</w:t>
      </w:r>
      <w:proofErr w:type="gramStart"/>
      <w:r w:rsidR="009779E4" w:rsidRPr="00BB4B3D">
        <w:rPr>
          <w:rFonts w:ascii="Courier New" w:hAnsi="Courier New" w:cs="Courier New"/>
          <w:lang w:val="en-US"/>
        </w:rPr>
        <w:t>database</w:t>
      </w:r>
      <w:r w:rsidRPr="00290E1E">
        <w:rPr>
          <w:rFonts w:ascii="Courier New" w:hAnsi="Courier New" w:cs="Courier New"/>
        </w:rPr>
        <w:t>.*</w:t>
      </w:r>
      <w:proofErr w:type="gramEnd"/>
      <w:r w:rsidRPr="00290E1E">
        <w:rPr>
          <w:rFonts w:ascii="Courier New" w:hAnsi="Courier New" w:cs="Courier New"/>
        </w:rPr>
        <w:t xml:space="preserve"> </w:t>
      </w:r>
      <w:r w:rsidRPr="00290E1E">
        <w:rPr>
          <w:rFonts w:ascii="Courier New" w:hAnsi="Courier New" w:cs="Courier New"/>
          <w:lang w:val="en-US"/>
        </w:rPr>
        <w:t>to</w:t>
      </w:r>
      <w:r w:rsidRPr="00290E1E">
        <w:rPr>
          <w:rFonts w:ascii="Courier New" w:hAnsi="Courier New" w:cs="Courier New"/>
        </w:rPr>
        <w:t xml:space="preserve"> </w:t>
      </w:r>
      <w:r w:rsidR="003B00E2">
        <w:rPr>
          <w:rFonts w:ascii="Courier New" w:hAnsi="Courier New" w:cs="Courier New"/>
          <w:lang w:val="en-US"/>
        </w:rPr>
        <w:t>selector</w:t>
      </w:r>
      <w:r w:rsidR="003B00E2" w:rsidRPr="001358F1">
        <w:rPr>
          <w:rFonts w:ascii="Courier New" w:hAnsi="Courier New" w:cs="Courier New"/>
        </w:rPr>
        <w:t>_</w:t>
      </w:r>
      <w:r w:rsidR="003B00E2">
        <w:rPr>
          <w:rFonts w:ascii="Courier New" w:hAnsi="Courier New" w:cs="Courier New"/>
          <w:lang w:val="en-US"/>
        </w:rPr>
        <w:t>user</w:t>
      </w:r>
      <w:proofErr w:type="spellStart"/>
      <w:r w:rsidR="003B00E2" w:rsidRPr="001358F1">
        <w:rPr>
          <w:rFonts w:ascii="Courier New" w:hAnsi="Courier New" w:cs="Courier New"/>
        </w:rPr>
        <w:t>role</w:t>
      </w:r>
      <w:proofErr w:type="spellEnd"/>
      <w:r w:rsidR="00FC7343" w:rsidRPr="001358F1">
        <w:rPr>
          <w:rFonts w:ascii="Courier New" w:hAnsi="Courier New" w:cs="Courier New"/>
        </w:rPr>
        <w:t>;</w:t>
      </w:r>
    </w:p>
    <w:p w14:paraId="20926975" w14:textId="3188F1BD" w:rsidR="00DD7173" w:rsidRDefault="009779E4" w:rsidP="00346FF9">
      <w:pPr>
        <w:pStyle w:val="aa"/>
        <w:ind w:firstLine="0"/>
        <w:jc w:val="center"/>
      </w:pPr>
      <w:r w:rsidRPr="009779E4">
        <w:drawing>
          <wp:inline distT="0" distB="0" distL="0" distR="0" wp14:anchorId="6DAEB48D" wp14:editId="62517DB5">
            <wp:extent cx="5163271" cy="87642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8817" w14:textId="4812A6E0" w:rsidR="001358F1" w:rsidRDefault="00290E1E" w:rsidP="00FC7343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145A19">
        <w:t>1</w:t>
      </w:r>
      <w:r>
        <w:t>7</w:t>
      </w:r>
      <w:r w:rsidRPr="00920018">
        <w:t xml:space="preserve"> – </w:t>
      </w:r>
      <w:r>
        <w:t>Задание возможностей</w:t>
      </w:r>
    </w:p>
    <w:p w14:paraId="55AF884D" w14:textId="10C5DB1A" w:rsidR="00462B68" w:rsidRPr="00462B68" w:rsidRDefault="00462B68" w:rsidP="00462B68">
      <w:pPr>
        <w:pStyle w:val="aa"/>
      </w:pPr>
      <w:r>
        <w:t xml:space="preserve">Предоставление роли созданному пользователю осуществляется с помощью команды </w:t>
      </w:r>
      <w:r w:rsidRPr="003C31A4">
        <w:rPr>
          <w:rFonts w:ascii="Courier New" w:hAnsi="Courier New" w:cs="Courier New"/>
          <w:lang w:val="en-US"/>
        </w:rPr>
        <w:t>grant</w:t>
      </w:r>
      <w:r w:rsidRPr="003C31A4">
        <w:rPr>
          <w:rFonts w:ascii="Courier New" w:hAnsi="Courier New" w:cs="Courier New"/>
        </w:rPr>
        <w:t xml:space="preserve"> </w:t>
      </w:r>
      <w:r w:rsidR="003B00E2">
        <w:rPr>
          <w:rFonts w:ascii="Courier New" w:hAnsi="Courier New" w:cs="Courier New"/>
          <w:lang w:val="en-US"/>
        </w:rPr>
        <w:t>selector</w:t>
      </w:r>
      <w:r w:rsidR="003B00E2" w:rsidRPr="001358F1">
        <w:rPr>
          <w:rFonts w:ascii="Courier New" w:hAnsi="Courier New" w:cs="Courier New"/>
        </w:rPr>
        <w:t>_</w:t>
      </w:r>
      <w:r w:rsidR="003B00E2">
        <w:rPr>
          <w:rFonts w:ascii="Courier New" w:hAnsi="Courier New" w:cs="Courier New"/>
          <w:lang w:val="en-US"/>
        </w:rPr>
        <w:t>user</w:t>
      </w:r>
      <w:proofErr w:type="spellStart"/>
      <w:r w:rsidR="003B00E2" w:rsidRPr="001358F1">
        <w:rPr>
          <w:rFonts w:ascii="Courier New" w:hAnsi="Courier New" w:cs="Courier New"/>
        </w:rPr>
        <w:t>role</w:t>
      </w:r>
      <w:proofErr w:type="spellEnd"/>
      <w:r w:rsidR="003B00E2" w:rsidRPr="00704FC1">
        <w:rPr>
          <w:rFonts w:ascii="Courier New" w:hAnsi="Courier New" w:cs="Courier New"/>
        </w:rPr>
        <w:t xml:space="preserve"> </w:t>
      </w:r>
      <w:r w:rsidRPr="003C31A4">
        <w:rPr>
          <w:rFonts w:ascii="Courier New" w:hAnsi="Courier New" w:cs="Courier New"/>
          <w:lang w:val="en-US"/>
        </w:rPr>
        <w:t>to</w:t>
      </w:r>
      <w:r w:rsidRPr="003C31A4">
        <w:rPr>
          <w:rFonts w:ascii="Courier New" w:hAnsi="Courier New" w:cs="Courier New"/>
        </w:rPr>
        <w:t xml:space="preserve"> '</w:t>
      </w:r>
      <w:r w:rsidR="00704FC1">
        <w:rPr>
          <w:rFonts w:ascii="Courier New" w:hAnsi="Courier New" w:cs="Courier New"/>
          <w:lang w:val="en-US"/>
        </w:rPr>
        <w:t>selector</w:t>
      </w:r>
      <w:r w:rsidRPr="003C31A4">
        <w:rPr>
          <w:rFonts w:ascii="Courier New" w:hAnsi="Courier New" w:cs="Courier New"/>
        </w:rPr>
        <w:t>'@'</w:t>
      </w:r>
      <w:proofErr w:type="spellStart"/>
      <w:r w:rsidRPr="003C31A4">
        <w:rPr>
          <w:rFonts w:ascii="Courier New" w:hAnsi="Courier New" w:cs="Courier New"/>
        </w:rPr>
        <w:t>localhost</w:t>
      </w:r>
      <w:proofErr w:type="spellEnd"/>
      <w:r w:rsidRPr="003C31A4">
        <w:rPr>
          <w:rFonts w:ascii="Courier New" w:hAnsi="Courier New" w:cs="Courier New"/>
        </w:rPr>
        <w:t>';</w:t>
      </w:r>
    </w:p>
    <w:p w14:paraId="672A90C0" w14:textId="3BE3AEA2" w:rsidR="00462B68" w:rsidRDefault="00704FC1" w:rsidP="00346FF9">
      <w:pPr>
        <w:pStyle w:val="aa"/>
        <w:ind w:firstLine="0"/>
        <w:jc w:val="center"/>
      </w:pPr>
      <w:r w:rsidRPr="00704FC1">
        <w:drawing>
          <wp:inline distT="0" distB="0" distL="0" distR="0" wp14:anchorId="28AF5C76" wp14:editId="6A7AEC03">
            <wp:extent cx="4629796" cy="94310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5262" w14:textId="5F270E16" w:rsidR="00A26B42" w:rsidRPr="00DD7173" w:rsidRDefault="00A26B42" w:rsidP="00A26B42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145A19">
        <w:t>1</w:t>
      </w:r>
      <w:r w:rsidRPr="00A26B42">
        <w:t>8</w:t>
      </w:r>
      <w:r w:rsidRPr="00920018">
        <w:t xml:space="preserve"> – </w:t>
      </w:r>
      <w:r>
        <w:t>Привязка пользователя к роли</w:t>
      </w:r>
    </w:p>
    <w:p w14:paraId="21ECAD9A" w14:textId="77777777" w:rsidR="00462B68" w:rsidRDefault="00462B68" w:rsidP="00346FF9">
      <w:pPr>
        <w:pStyle w:val="aa"/>
        <w:ind w:firstLine="0"/>
        <w:jc w:val="center"/>
      </w:pPr>
    </w:p>
    <w:p w14:paraId="4DB049E0" w14:textId="0BF8BA57" w:rsidR="00DC78DA" w:rsidRPr="00DC78DA" w:rsidRDefault="00DC78DA" w:rsidP="00DC78DA">
      <w:pPr>
        <w:pStyle w:val="aa"/>
      </w:pPr>
      <w:r>
        <w:t>В результате возможности пользователя были обновлены.</w:t>
      </w:r>
    </w:p>
    <w:p w14:paraId="6934A6F7" w14:textId="7E7F62AF" w:rsidR="00DC78DA" w:rsidRDefault="00A713A3" w:rsidP="00346FF9">
      <w:pPr>
        <w:pStyle w:val="aa"/>
        <w:ind w:firstLine="0"/>
        <w:jc w:val="center"/>
      </w:pPr>
      <w:r w:rsidRPr="00A713A3">
        <w:drawing>
          <wp:inline distT="0" distB="0" distL="0" distR="0" wp14:anchorId="77F9DC3E" wp14:editId="47831C5A">
            <wp:extent cx="4734586" cy="1829055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709C" w14:textId="2F910A4F" w:rsidR="00DC78DA" w:rsidRPr="00DD7173" w:rsidRDefault="00DC78DA" w:rsidP="00DC78DA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145A19">
        <w:t>1</w:t>
      </w:r>
      <w:r>
        <w:t>9</w:t>
      </w:r>
      <w:r w:rsidRPr="00920018">
        <w:t xml:space="preserve"> – </w:t>
      </w:r>
      <w:r w:rsidR="00905E85">
        <w:t>Результат присвоения роли</w:t>
      </w:r>
    </w:p>
    <w:p w14:paraId="384836D0" w14:textId="456B95C4" w:rsidR="00DC78DA" w:rsidRDefault="00DC78DA" w:rsidP="00346FF9">
      <w:pPr>
        <w:pStyle w:val="aa"/>
        <w:ind w:firstLine="0"/>
        <w:jc w:val="center"/>
      </w:pPr>
    </w:p>
    <w:p w14:paraId="4B5D4FA0" w14:textId="3F84A669" w:rsidR="00DC78DA" w:rsidRPr="00913541" w:rsidRDefault="00913541" w:rsidP="00913541">
      <w:pPr>
        <w:pStyle w:val="aa"/>
        <w:rPr>
          <w:rFonts w:ascii="Courier New" w:hAnsi="Courier New" w:cs="Courier New"/>
        </w:rPr>
      </w:pPr>
      <w:r w:rsidRPr="001C7F18">
        <w:t xml:space="preserve">Вход в созданного пользователя </w:t>
      </w:r>
      <w:proofErr w:type="spellStart"/>
      <w:r w:rsidRPr="001C7F18">
        <w:rPr>
          <w:rFonts w:ascii="Courier New" w:hAnsi="Courier New" w:cs="Courier New"/>
        </w:rPr>
        <w:t>sudo</w:t>
      </w:r>
      <w:proofErr w:type="spellEnd"/>
      <w:r w:rsidRPr="001C7F18">
        <w:rPr>
          <w:rFonts w:ascii="Courier New" w:hAnsi="Courier New" w:cs="Courier New"/>
        </w:rPr>
        <w:t xml:space="preserve"> </w:t>
      </w:r>
      <w:proofErr w:type="spellStart"/>
      <w:r w:rsidRPr="001C7F18">
        <w:rPr>
          <w:rFonts w:ascii="Courier New" w:hAnsi="Courier New" w:cs="Courier New"/>
        </w:rPr>
        <w:t>mysql</w:t>
      </w:r>
      <w:proofErr w:type="spellEnd"/>
      <w:r w:rsidRPr="001C7F18">
        <w:rPr>
          <w:rFonts w:ascii="Courier New" w:hAnsi="Courier New" w:cs="Courier New"/>
        </w:rPr>
        <w:t xml:space="preserve"> -u </w:t>
      </w:r>
      <w:r w:rsidR="00DE370B" w:rsidRPr="001C7F18">
        <w:rPr>
          <w:rFonts w:ascii="Courier New" w:hAnsi="Courier New" w:cs="Courier New"/>
          <w:lang w:val="en-US"/>
        </w:rPr>
        <w:t>selector</w:t>
      </w:r>
      <w:r w:rsidRPr="001C7F18">
        <w:rPr>
          <w:rFonts w:ascii="Courier New" w:hAnsi="Courier New" w:cs="Courier New"/>
        </w:rPr>
        <w:t xml:space="preserve"> -p</w:t>
      </w:r>
    </w:p>
    <w:p w14:paraId="7293DFB5" w14:textId="2D9A7B42" w:rsidR="00DC78DA" w:rsidRDefault="00DE370B" w:rsidP="00346FF9">
      <w:pPr>
        <w:pStyle w:val="aa"/>
        <w:ind w:firstLine="0"/>
        <w:jc w:val="center"/>
      </w:pPr>
      <w:r w:rsidRPr="00DE370B">
        <w:drawing>
          <wp:inline distT="0" distB="0" distL="0" distR="0" wp14:anchorId="1A7750DF" wp14:editId="3AE26FB1">
            <wp:extent cx="5940425" cy="216090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0CBE" w14:textId="3801835C" w:rsidR="00913541" w:rsidRPr="00913541" w:rsidRDefault="00913541" w:rsidP="00913541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913541">
        <w:t>20</w:t>
      </w:r>
      <w:r w:rsidRPr="00920018">
        <w:t xml:space="preserve"> – </w:t>
      </w:r>
      <w:r>
        <w:t xml:space="preserve">Вход в пользователя </w:t>
      </w:r>
      <w:r w:rsidR="0052588F">
        <w:rPr>
          <w:lang w:val="en-US"/>
        </w:rPr>
        <w:t>Selector</w:t>
      </w:r>
    </w:p>
    <w:p w14:paraId="6C504E76" w14:textId="4915ACFD" w:rsidR="00DC78DA" w:rsidRDefault="00DC78DA" w:rsidP="00346FF9">
      <w:pPr>
        <w:pStyle w:val="aa"/>
        <w:ind w:firstLine="0"/>
        <w:jc w:val="center"/>
      </w:pPr>
    </w:p>
    <w:p w14:paraId="7FDBBF5B" w14:textId="113AD08D" w:rsidR="00E9620C" w:rsidRDefault="00E9620C" w:rsidP="00E9620C">
      <w:pPr>
        <w:pStyle w:val="aa"/>
      </w:pPr>
      <w:r>
        <w:lastRenderedPageBreak/>
        <w:t xml:space="preserve">Проверка установленной роли из доступных осуществляется с помощью вызова </w:t>
      </w:r>
      <w:r w:rsidRPr="00E9620C">
        <w:rPr>
          <w:rFonts w:ascii="Courier New" w:hAnsi="Courier New" w:cs="Courier New"/>
        </w:rPr>
        <w:t xml:space="preserve">Select </w:t>
      </w:r>
      <w:proofErr w:type="spellStart"/>
      <w:r w:rsidRPr="00E9620C">
        <w:rPr>
          <w:rFonts w:ascii="Courier New" w:hAnsi="Courier New" w:cs="Courier New"/>
        </w:rPr>
        <w:t>current_</w:t>
      </w:r>
      <w:proofErr w:type="gramStart"/>
      <w:r w:rsidRPr="00E9620C">
        <w:rPr>
          <w:rFonts w:ascii="Courier New" w:hAnsi="Courier New" w:cs="Courier New"/>
        </w:rPr>
        <w:t>role</w:t>
      </w:r>
      <w:proofErr w:type="spellEnd"/>
      <w:r w:rsidRPr="00E9620C">
        <w:rPr>
          <w:rFonts w:ascii="Courier New" w:hAnsi="Courier New" w:cs="Courier New"/>
        </w:rPr>
        <w:t>(</w:t>
      </w:r>
      <w:proofErr w:type="gramEnd"/>
      <w:r w:rsidRPr="00E9620C">
        <w:rPr>
          <w:rFonts w:ascii="Courier New" w:hAnsi="Courier New" w:cs="Courier New"/>
        </w:rPr>
        <w:t>);</w:t>
      </w:r>
    </w:p>
    <w:p w14:paraId="073D38C7" w14:textId="3BF0D189" w:rsidR="00E9620C" w:rsidRDefault="00205774" w:rsidP="00E9620C">
      <w:pPr>
        <w:pStyle w:val="aa"/>
        <w:ind w:firstLine="0"/>
        <w:jc w:val="center"/>
      </w:pPr>
      <w:r w:rsidRPr="00205774">
        <w:rPr>
          <w:noProof/>
        </w:rPr>
        <w:drawing>
          <wp:inline distT="0" distB="0" distL="0" distR="0" wp14:anchorId="20A33CC7" wp14:editId="315F6720">
            <wp:extent cx="2343477" cy="153373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063D" w14:textId="1643684B" w:rsidR="00205774" w:rsidRPr="00205774" w:rsidRDefault="00205774" w:rsidP="00205774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913541">
        <w:t>2</w:t>
      </w:r>
      <w:r w:rsidRPr="00205774">
        <w:t>1</w:t>
      </w:r>
      <w:r w:rsidRPr="00920018">
        <w:t xml:space="preserve"> – </w:t>
      </w:r>
      <w:r>
        <w:t>Проверка роли</w:t>
      </w:r>
    </w:p>
    <w:p w14:paraId="75951FC6" w14:textId="77777777" w:rsidR="00E9620C" w:rsidRDefault="00E9620C" w:rsidP="00494359">
      <w:pPr>
        <w:pStyle w:val="aa"/>
        <w:ind w:firstLine="0"/>
      </w:pPr>
    </w:p>
    <w:p w14:paraId="5DCECBB6" w14:textId="75E0265C" w:rsidR="00494359" w:rsidRDefault="00E9620C" w:rsidP="00E9620C">
      <w:pPr>
        <w:pStyle w:val="aa"/>
        <w:rPr>
          <w:rFonts w:ascii="Courier New" w:hAnsi="Courier New" w:cs="Courier New"/>
        </w:rPr>
      </w:pPr>
      <w:r>
        <w:t xml:space="preserve">Установка роли для </w:t>
      </w:r>
      <w:r w:rsidR="00494359">
        <w:t xml:space="preserve">текущего пользователя осуществляется с помощью команды </w:t>
      </w:r>
      <w:r w:rsidR="00494359" w:rsidRPr="00494359">
        <w:rPr>
          <w:rFonts w:ascii="Courier New" w:hAnsi="Courier New" w:cs="Courier New"/>
          <w:lang w:val="en-US"/>
        </w:rPr>
        <w:t>set</w:t>
      </w:r>
      <w:r w:rsidR="00494359" w:rsidRPr="00494359">
        <w:rPr>
          <w:rFonts w:ascii="Courier New" w:hAnsi="Courier New" w:cs="Courier New"/>
        </w:rPr>
        <w:t xml:space="preserve"> </w:t>
      </w:r>
      <w:r w:rsidR="00494359" w:rsidRPr="00494359">
        <w:rPr>
          <w:rFonts w:ascii="Courier New" w:hAnsi="Courier New" w:cs="Courier New"/>
          <w:lang w:val="en-US"/>
        </w:rPr>
        <w:t>role</w:t>
      </w:r>
      <w:r w:rsidR="00494359" w:rsidRPr="00494359">
        <w:t xml:space="preserve"> </w:t>
      </w:r>
      <w:r w:rsidR="001C7F18">
        <w:rPr>
          <w:rFonts w:ascii="Courier New" w:hAnsi="Courier New" w:cs="Courier New"/>
          <w:lang w:val="en-US"/>
        </w:rPr>
        <w:t>selector</w:t>
      </w:r>
      <w:r w:rsidR="001C7F18" w:rsidRPr="001358F1">
        <w:rPr>
          <w:rFonts w:ascii="Courier New" w:hAnsi="Courier New" w:cs="Courier New"/>
        </w:rPr>
        <w:t>_</w:t>
      </w:r>
      <w:r w:rsidR="001C7F18">
        <w:rPr>
          <w:rFonts w:ascii="Courier New" w:hAnsi="Courier New" w:cs="Courier New"/>
          <w:lang w:val="en-US"/>
        </w:rPr>
        <w:t>user</w:t>
      </w:r>
      <w:proofErr w:type="spellStart"/>
      <w:r w:rsidR="001C7F18" w:rsidRPr="001358F1">
        <w:rPr>
          <w:rFonts w:ascii="Courier New" w:hAnsi="Courier New" w:cs="Courier New"/>
        </w:rPr>
        <w:t>role</w:t>
      </w:r>
      <w:proofErr w:type="spellEnd"/>
      <w:r w:rsidR="00494359" w:rsidRPr="00494359">
        <w:rPr>
          <w:rFonts w:ascii="Courier New" w:hAnsi="Courier New" w:cs="Courier New"/>
        </w:rPr>
        <w:t>;</w:t>
      </w:r>
    </w:p>
    <w:p w14:paraId="5F9A4930" w14:textId="15D11A64" w:rsidR="00913541" w:rsidRPr="00494359" w:rsidRDefault="00494359" w:rsidP="00494359">
      <w:pPr>
        <w:pStyle w:val="aa"/>
      </w:pPr>
      <w:r>
        <w:t>Таким образом пользователь использует выбранную роль</w:t>
      </w:r>
      <w:r w:rsidRPr="00494359">
        <w:t xml:space="preserve"> </w:t>
      </w:r>
    </w:p>
    <w:p w14:paraId="33AB9388" w14:textId="730BF24A" w:rsidR="00E9620C" w:rsidRDefault="001C7F18" w:rsidP="00346FF9">
      <w:pPr>
        <w:pStyle w:val="aa"/>
        <w:ind w:firstLine="0"/>
        <w:jc w:val="center"/>
      </w:pPr>
      <w:r w:rsidRPr="001C7F18">
        <w:drawing>
          <wp:inline distT="0" distB="0" distL="0" distR="0" wp14:anchorId="2C5AF2B3" wp14:editId="381D9392">
            <wp:extent cx="2333951" cy="1619476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0931" w14:textId="6329E07E" w:rsidR="00494359" w:rsidRPr="00205774" w:rsidRDefault="00494359" w:rsidP="00494359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913541">
        <w:t>2</w:t>
      </w:r>
      <w:r>
        <w:t>2</w:t>
      </w:r>
      <w:r w:rsidRPr="00920018">
        <w:t xml:space="preserve"> – </w:t>
      </w:r>
      <w:r>
        <w:t>Результат выбора роли</w:t>
      </w:r>
    </w:p>
    <w:p w14:paraId="506CEDF2" w14:textId="58963F47" w:rsidR="00E9620C" w:rsidRDefault="00E9620C" w:rsidP="00346FF9">
      <w:pPr>
        <w:pStyle w:val="aa"/>
        <w:ind w:firstLine="0"/>
        <w:jc w:val="center"/>
      </w:pPr>
    </w:p>
    <w:p w14:paraId="17066A27" w14:textId="518BD4AE" w:rsidR="00494359" w:rsidRPr="006F6D6B" w:rsidRDefault="006F6D6B" w:rsidP="00494359">
      <w:pPr>
        <w:pStyle w:val="aa"/>
      </w:pPr>
      <w:r w:rsidRPr="00C50AF4">
        <w:t>Далее была выбрана тестовая таблица, в которой просмотрены таблицы.</w:t>
      </w:r>
    </w:p>
    <w:p w14:paraId="16FA8E30" w14:textId="222917E8" w:rsidR="00494359" w:rsidRDefault="00C50AF4" w:rsidP="00346FF9">
      <w:pPr>
        <w:pStyle w:val="aa"/>
        <w:ind w:firstLine="0"/>
        <w:jc w:val="center"/>
      </w:pPr>
      <w:r w:rsidRPr="00C50AF4">
        <w:drawing>
          <wp:inline distT="0" distB="0" distL="0" distR="0" wp14:anchorId="1D86F6BA" wp14:editId="33955140">
            <wp:extent cx="4888487" cy="2065558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00338" cy="207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6A5A" w14:textId="079C451C" w:rsidR="006F6D6B" w:rsidRDefault="006F6D6B" w:rsidP="006F6D6B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913541">
        <w:t>2</w:t>
      </w:r>
      <w:r>
        <w:t>3</w:t>
      </w:r>
      <w:r w:rsidRPr="00920018">
        <w:t xml:space="preserve"> – </w:t>
      </w:r>
      <w:r>
        <w:t>Вызов таблиц базы данных</w:t>
      </w:r>
    </w:p>
    <w:p w14:paraId="31C9C477" w14:textId="2482D6B5" w:rsidR="006F6D6B" w:rsidRDefault="006F6D6B" w:rsidP="006F6D6B">
      <w:pPr>
        <w:pStyle w:val="aa"/>
        <w:ind w:firstLine="0"/>
        <w:jc w:val="center"/>
      </w:pPr>
    </w:p>
    <w:p w14:paraId="4A73B08D" w14:textId="62B7EB28" w:rsidR="006F6D6B" w:rsidRPr="00381A5F" w:rsidRDefault="006F6D6B" w:rsidP="006F6D6B">
      <w:pPr>
        <w:pStyle w:val="aa"/>
      </w:pPr>
      <w:r>
        <w:t>Так как при установлении прав роли было разрешено исключительно просматривать таблиц, то удаление данных из базы данных недоступно.</w:t>
      </w:r>
    </w:p>
    <w:p w14:paraId="28F105BF" w14:textId="3F18907E" w:rsidR="00E9620C" w:rsidRDefault="00015E75" w:rsidP="00346FF9">
      <w:pPr>
        <w:pStyle w:val="aa"/>
        <w:ind w:firstLine="0"/>
        <w:jc w:val="center"/>
      </w:pPr>
      <w:r w:rsidRPr="00015E75">
        <w:drawing>
          <wp:inline distT="0" distB="0" distL="0" distR="0" wp14:anchorId="2C6C0A44" wp14:editId="38434214">
            <wp:extent cx="5042854" cy="571937"/>
            <wp:effectExtent l="0" t="0" r="571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72098" cy="58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4EC3" w14:textId="59BB2C98" w:rsidR="009C4B31" w:rsidRPr="009C4B31" w:rsidRDefault="009C4B31" w:rsidP="009C4B31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913541">
        <w:t>2</w:t>
      </w:r>
      <w:r w:rsidRPr="009C4B31">
        <w:t>4</w:t>
      </w:r>
      <w:r w:rsidRPr="00920018">
        <w:t xml:space="preserve"> – </w:t>
      </w:r>
      <w:r>
        <w:t xml:space="preserve">Попытка удаления </w:t>
      </w:r>
      <w:r w:rsidR="00A05234">
        <w:t>данных</w:t>
      </w:r>
    </w:p>
    <w:p w14:paraId="5DE978D9" w14:textId="3BA84D9D" w:rsidR="00913541" w:rsidRPr="00AE6E97" w:rsidRDefault="00913541" w:rsidP="00346FF9">
      <w:pPr>
        <w:pStyle w:val="aa"/>
        <w:ind w:firstLine="0"/>
        <w:jc w:val="center"/>
      </w:pPr>
    </w:p>
    <w:p w14:paraId="42B65FCB" w14:textId="27D0E6DA" w:rsidR="00CA2D8A" w:rsidRPr="00381A5F" w:rsidRDefault="00CA2D8A" w:rsidP="00CA2D8A">
      <w:pPr>
        <w:pStyle w:val="aa"/>
      </w:pPr>
      <w:r>
        <w:lastRenderedPageBreak/>
        <w:t>Просмотр содержимого таблицы, в свою очередь, доступен для данной роли.</w:t>
      </w:r>
    </w:p>
    <w:p w14:paraId="06D2D7BF" w14:textId="4701BC81" w:rsidR="00DC78DA" w:rsidRDefault="00015E75" w:rsidP="00346FF9">
      <w:pPr>
        <w:pStyle w:val="aa"/>
        <w:ind w:firstLine="0"/>
        <w:jc w:val="center"/>
      </w:pPr>
      <w:r w:rsidRPr="00015E75">
        <w:drawing>
          <wp:inline distT="0" distB="0" distL="0" distR="0" wp14:anchorId="28A96EA4" wp14:editId="6868753E">
            <wp:extent cx="5940425" cy="2050415"/>
            <wp:effectExtent l="0" t="0" r="3175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947B" w14:textId="1CC8D09A" w:rsidR="00886EA2" w:rsidRDefault="00886EA2" w:rsidP="00886EA2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913541">
        <w:t>2</w:t>
      </w:r>
      <w:r w:rsidRPr="00886EA2">
        <w:t>5</w:t>
      </w:r>
      <w:r w:rsidRPr="00920018">
        <w:t xml:space="preserve"> – </w:t>
      </w:r>
      <w:r>
        <w:t>Просмотр таблицы пользователем с заданной ролью</w:t>
      </w:r>
    </w:p>
    <w:p w14:paraId="5EF76AC0" w14:textId="54C73A8A" w:rsidR="00E37960" w:rsidRDefault="00E37960" w:rsidP="00886EA2">
      <w:pPr>
        <w:pStyle w:val="aa"/>
        <w:ind w:firstLine="0"/>
        <w:jc w:val="center"/>
      </w:pPr>
    </w:p>
    <w:p w14:paraId="7A1DA475" w14:textId="6D6C7607" w:rsidR="00E37960" w:rsidRPr="00B01763" w:rsidRDefault="00B01763" w:rsidP="00B01763">
      <w:pPr>
        <w:pStyle w:val="aa"/>
      </w:pPr>
      <w:r>
        <w:t>Удаление таблицы также заблокировано.</w:t>
      </w:r>
    </w:p>
    <w:p w14:paraId="4F1EF2C7" w14:textId="438F70A0" w:rsidR="00886EA2" w:rsidRDefault="00681152" w:rsidP="00346FF9">
      <w:pPr>
        <w:pStyle w:val="aa"/>
        <w:ind w:firstLine="0"/>
        <w:jc w:val="center"/>
      </w:pPr>
      <w:r w:rsidRPr="00681152">
        <w:drawing>
          <wp:inline distT="0" distB="0" distL="0" distR="0" wp14:anchorId="70E08709" wp14:editId="3D24343E">
            <wp:extent cx="5940425" cy="69151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7C7A" w14:textId="690B313A" w:rsidR="00B01763" w:rsidRPr="0025264A" w:rsidRDefault="00B01763" w:rsidP="00B01763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913541">
        <w:t>2</w:t>
      </w:r>
      <w:r>
        <w:t>6</w:t>
      </w:r>
      <w:r w:rsidRPr="00920018">
        <w:t xml:space="preserve"> – </w:t>
      </w:r>
      <w:r>
        <w:t xml:space="preserve">Попытка удаления </w:t>
      </w:r>
      <w:r w:rsidR="0025264A">
        <w:t>таблицы</w:t>
      </w:r>
    </w:p>
    <w:p w14:paraId="2524F594" w14:textId="15EE03BD" w:rsidR="00B01763" w:rsidRDefault="00B01763" w:rsidP="00346FF9">
      <w:pPr>
        <w:pStyle w:val="aa"/>
        <w:ind w:firstLine="0"/>
        <w:jc w:val="center"/>
      </w:pPr>
    </w:p>
    <w:p w14:paraId="67121C62" w14:textId="536BDB8E" w:rsidR="00B01763" w:rsidRPr="00A60C67" w:rsidRDefault="00A60C67" w:rsidP="00A60C67">
      <w:pPr>
        <w:pStyle w:val="aa"/>
      </w:pPr>
      <w:r>
        <w:t xml:space="preserve">Созданную роль можно присвоить пользователю по умолчанию. Для этого необходимо использовать команду </w:t>
      </w:r>
      <w:r w:rsidR="00B57A1B" w:rsidRPr="000212DF">
        <w:rPr>
          <w:rFonts w:ascii="Courier New" w:hAnsi="Courier New" w:cs="Courier New"/>
          <w:lang w:val="en-US"/>
        </w:rPr>
        <w:t>set</w:t>
      </w:r>
      <w:r w:rsidR="00B57A1B" w:rsidRPr="000212DF">
        <w:rPr>
          <w:rFonts w:ascii="Courier New" w:hAnsi="Courier New" w:cs="Courier New"/>
        </w:rPr>
        <w:t xml:space="preserve"> </w:t>
      </w:r>
      <w:r w:rsidR="00B57A1B" w:rsidRPr="000212DF">
        <w:rPr>
          <w:rFonts w:ascii="Courier New" w:hAnsi="Courier New" w:cs="Courier New"/>
          <w:lang w:val="en-US"/>
        </w:rPr>
        <w:t>default</w:t>
      </w:r>
      <w:r w:rsidR="00B57A1B" w:rsidRPr="000212DF">
        <w:rPr>
          <w:rFonts w:ascii="Courier New" w:hAnsi="Courier New" w:cs="Courier New"/>
        </w:rPr>
        <w:t xml:space="preserve"> </w:t>
      </w:r>
      <w:r w:rsidR="00CE75C0">
        <w:rPr>
          <w:rFonts w:ascii="Courier New" w:hAnsi="Courier New" w:cs="Courier New"/>
          <w:lang w:val="en-US"/>
        </w:rPr>
        <w:t>role</w:t>
      </w:r>
      <w:r w:rsidR="00CE75C0" w:rsidRPr="00CE75C0">
        <w:rPr>
          <w:rFonts w:ascii="Courier New" w:hAnsi="Courier New" w:cs="Courier New"/>
        </w:rPr>
        <w:t xml:space="preserve"> </w:t>
      </w:r>
      <w:r w:rsidR="001E2337">
        <w:rPr>
          <w:rFonts w:ascii="Courier New" w:hAnsi="Courier New" w:cs="Courier New"/>
          <w:lang w:val="en-US"/>
        </w:rPr>
        <w:t>selector</w:t>
      </w:r>
      <w:r w:rsidR="00B57A1B" w:rsidRPr="003C31A4">
        <w:rPr>
          <w:rFonts w:ascii="Courier New" w:hAnsi="Courier New" w:cs="Courier New"/>
        </w:rPr>
        <w:t>_</w:t>
      </w:r>
      <w:proofErr w:type="spellStart"/>
      <w:r w:rsidR="001E2337">
        <w:rPr>
          <w:rFonts w:ascii="Courier New" w:hAnsi="Courier New" w:cs="Courier New"/>
          <w:lang w:val="en-US"/>
        </w:rPr>
        <w:t>user</w:t>
      </w:r>
      <w:r w:rsidR="00B57A1B" w:rsidRPr="003C31A4">
        <w:rPr>
          <w:rFonts w:ascii="Courier New" w:hAnsi="Courier New" w:cs="Courier New"/>
          <w:lang w:val="en-US"/>
        </w:rPr>
        <w:t>role</w:t>
      </w:r>
      <w:proofErr w:type="spellEnd"/>
      <w:r w:rsidR="00B57A1B" w:rsidRPr="00B57A1B">
        <w:rPr>
          <w:rFonts w:ascii="Courier New" w:hAnsi="Courier New" w:cs="Courier New"/>
        </w:rPr>
        <w:t xml:space="preserve"> </w:t>
      </w:r>
      <w:r w:rsidR="00B57A1B">
        <w:rPr>
          <w:rFonts w:ascii="Courier New" w:hAnsi="Courier New" w:cs="Courier New"/>
          <w:lang w:val="en-US"/>
        </w:rPr>
        <w:t>to</w:t>
      </w:r>
      <w:r w:rsidR="00B57A1B" w:rsidRPr="00B57A1B">
        <w:rPr>
          <w:rFonts w:ascii="Courier New" w:hAnsi="Courier New" w:cs="Courier New"/>
        </w:rPr>
        <w:t xml:space="preserve"> </w:t>
      </w:r>
      <w:r w:rsidR="00B57A1B" w:rsidRPr="003C31A4">
        <w:rPr>
          <w:rFonts w:ascii="Courier New" w:hAnsi="Courier New" w:cs="Courier New"/>
        </w:rPr>
        <w:t>'</w:t>
      </w:r>
      <w:r w:rsidR="001E2337">
        <w:rPr>
          <w:rFonts w:ascii="Courier New" w:hAnsi="Courier New" w:cs="Courier New"/>
          <w:lang w:val="en-US"/>
        </w:rPr>
        <w:t>selector</w:t>
      </w:r>
      <w:r w:rsidR="00B57A1B" w:rsidRPr="003C31A4">
        <w:rPr>
          <w:rFonts w:ascii="Courier New" w:hAnsi="Courier New" w:cs="Courier New"/>
        </w:rPr>
        <w:t>'@'</w:t>
      </w:r>
      <w:proofErr w:type="spellStart"/>
      <w:r w:rsidR="00B57A1B" w:rsidRPr="003C31A4">
        <w:rPr>
          <w:rFonts w:ascii="Courier New" w:hAnsi="Courier New" w:cs="Courier New"/>
        </w:rPr>
        <w:t>localhost</w:t>
      </w:r>
      <w:proofErr w:type="spellEnd"/>
      <w:r w:rsidR="00B57A1B" w:rsidRPr="003C31A4">
        <w:rPr>
          <w:rFonts w:ascii="Courier New" w:hAnsi="Courier New" w:cs="Courier New"/>
        </w:rPr>
        <w:t>';</w:t>
      </w:r>
      <w:r>
        <w:t xml:space="preserve"> от имени администратора базы данных.</w:t>
      </w:r>
    </w:p>
    <w:p w14:paraId="73918553" w14:textId="6002D3FA" w:rsidR="00B01763" w:rsidRDefault="001E2337" w:rsidP="00346FF9">
      <w:pPr>
        <w:pStyle w:val="aa"/>
        <w:ind w:firstLine="0"/>
        <w:jc w:val="center"/>
      </w:pPr>
      <w:r w:rsidRPr="001E2337">
        <w:drawing>
          <wp:inline distT="0" distB="0" distL="0" distR="0" wp14:anchorId="678B0A3D" wp14:editId="1FDE222F">
            <wp:extent cx="5940425" cy="65024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CF1F" w14:textId="2BDA5B74" w:rsidR="00B01763" w:rsidRDefault="00CE75C0" w:rsidP="001B668B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913541">
        <w:t>2</w:t>
      </w:r>
      <w:r w:rsidRPr="00CE75C0">
        <w:t>7</w:t>
      </w:r>
      <w:r w:rsidRPr="00920018">
        <w:t xml:space="preserve"> – </w:t>
      </w:r>
      <w:r>
        <w:t>Попытка удаления строки в таблице</w:t>
      </w:r>
    </w:p>
    <w:p w14:paraId="72F347E8" w14:textId="77777777" w:rsidR="001B668B" w:rsidRPr="00A2587E" w:rsidRDefault="001B668B" w:rsidP="001B668B">
      <w:pPr>
        <w:pStyle w:val="aa"/>
        <w:ind w:firstLine="0"/>
        <w:jc w:val="center"/>
      </w:pPr>
    </w:p>
    <w:p w14:paraId="6BBA59A8" w14:textId="5DB748C4" w:rsidR="00EA1A25" w:rsidRDefault="00EA1A25" w:rsidP="00EA1A25">
      <w:pPr>
        <w:pStyle w:val="23"/>
      </w:pPr>
      <w:bookmarkStart w:id="17" w:name="_Toc127729675"/>
      <w:r>
        <w:t xml:space="preserve">4.2 Настройка </w:t>
      </w:r>
      <w:proofErr w:type="spellStart"/>
      <w:r w:rsidRPr="003E37D8">
        <w:t>PostgreSQL</w:t>
      </w:r>
      <w:bookmarkEnd w:id="17"/>
      <w:proofErr w:type="spellEnd"/>
    </w:p>
    <w:p w14:paraId="5B6F7652" w14:textId="7EC84914" w:rsidR="00CB70D1" w:rsidRDefault="00CB70D1" w:rsidP="00CB70D1">
      <w:pPr>
        <w:pStyle w:val="3"/>
      </w:pPr>
      <w:bookmarkStart w:id="18" w:name="_Toc127729676"/>
      <w:r>
        <w:t>4.2.1 Конфигурирование базы данных</w:t>
      </w:r>
      <w:bookmarkEnd w:id="18"/>
    </w:p>
    <w:p w14:paraId="64A86FA3" w14:textId="140A3DA1" w:rsidR="00CB70D1" w:rsidRDefault="00CB70D1" w:rsidP="00CB70D1">
      <w:pPr>
        <w:pStyle w:val="aa"/>
        <w:rPr>
          <w:rFonts w:ascii="Courier New" w:hAnsi="Courier New" w:cs="Courier New"/>
        </w:rPr>
      </w:pPr>
      <w:r>
        <w:t xml:space="preserve">Запуск сервиса </w:t>
      </w:r>
      <w:proofErr w:type="spellStart"/>
      <w:r>
        <w:rPr>
          <w:lang w:val="en-US"/>
        </w:rPr>
        <w:t>PostgresSQL</w:t>
      </w:r>
      <w:proofErr w:type="spellEnd"/>
      <w:r>
        <w:t xml:space="preserve"> осуществляется с помощью команды </w:t>
      </w:r>
      <w:proofErr w:type="spellStart"/>
      <w:r w:rsidRPr="00CB70D1">
        <w:rPr>
          <w:rFonts w:ascii="Courier New" w:hAnsi="Courier New" w:cs="Courier New"/>
        </w:rPr>
        <w:t>sudo</w:t>
      </w:r>
      <w:proofErr w:type="spellEnd"/>
      <w:r w:rsidRPr="00CB70D1">
        <w:rPr>
          <w:rFonts w:ascii="Courier New" w:hAnsi="Courier New" w:cs="Courier New"/>
        </w:rPr>
        <w:t xml:space="preserve"> </w:t>
      </w:r>
      <w:proofErr w:type="spellStart"/>
      <w:r w:rsidRPr="00CB70D1">
        <w:rPr>
          <w:rFonts w:ascii="Courier New" w:hAnsi="Courier New" w:cs="Courier New"/>
        </w:rPr>
        <w:t>systemctl</w:t>
      </w:r>
      <w:proofErr w:type="spellEnd"/>
      <w:r w:rsidRPr="00CB70D1">
        <w:rPr>
          <w:rFonts w:ascii="Courier New" w:hAnsi="Courier New" w:cs="Courier New"/>
        </w:rPr>
        <w:t xml:space="preserve"> </w:t>
      </w:r>
      <w:proofErr w:type="spellStart"/>
      <w:r w:rsidRPr="00CB70D1">
        <w:rPr>
          <w:rFonts w:ascii="Courier New" w:hAnsi="Courier New" w:cs="Courier New"/>
        </w:rPr>
        <w:t>start</w:t>
      </w:r>
      <w:proofErr w:type="spellEnd"/>
      <w:r w:rsidRPr="00CB70D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B70D1">
        <w:rPr>
          <w:rFonts w:ascii="Courier New" w:hAnsi="Courier New" w:cs="Courier New"/>
        </w:rPr>
        <w:t>postgresql.service</w:t>
      </w:r>
      <w:proofErr w:type="spellEnd"/>
      <w:proofErr w:type="gramEnd"/>
    </w:p>
    <w:p w14:paraId="67EB06A1" w14:textId="4DED578F" w:rsidR="00CB70D1" w:rsidRDefault="00CB70D1" w:rsidP="00315B01">
      <w:pPr>
        <w:pStyle w:val="aa"/>
      </w:pPr>
    </w:p>
    <w:p w14:paraId="2544E364" w14:textId="5C22B719" w:rsidR="00F26FEE" w:rsidRDefault="00F26FEE" w:rsidP="00F26FEE">
      <w:pPr>
        <w:pStyle w:val="aa"/>
      </w:pPr>
      <w:r>
        <w:t xml:space="preserve">Проверить статус сервиса можно командой </w:t>
      </w:r>
      <w:proofErr w:type="spellStart"/>
      <w:r w:rsidRPr="00F26FEE">
        <w:rPr>
          <w:rFonts w:ascii="Courier New" w:hAnsi="Courier New" w:cs="Courier New"/>
        </w:rPr>
        <w:t>sudo</w:t>
      </w:r>
      <w:proofErr w:type="spellEnd"/>
      <w:r w:rsidRPr="00F26FEE">
        <w:rPr>
          <w:rFonts w:ascii="Courier New" w:hAnsi="Courier New" w:cs="Courier New"/>
        </w:rPr>
        <w:t xml:space="preserve"> </w:t>
      </w:r>
      <w:proofErr w:type="spellStart"/>
      <w:r w:rsidRPr="00F26FEE">
        <w:rPr>
          <w:rFonts w:ascii="Courier New" w:hAnsi="Courier New" w:cs="Courier New"/>
        </w:rPr>
        <w:t>systemctl</w:t>
      </w:r>
      <w:proofErr w:type="spellEnd"/>
      <w:r w:rsidRPr="00F26FEE">
        <w:rPr>
          <w:rFonts w:ascii="Courier New" w:hAnsi="Courier New" w:cs="Courier New"/>
        </w:rPr>
        <w:t xml:space="preserve"> </w:t>
      </w:r>
      <w:proofErr w:type="spellStart"/>
      <w:r w:rsidRPr="00F26FEE">
        <w:rPr>
          <w:rFonts w:ascii="Courier New" w:hAnsi="Courier New" w:cs="Courier New"/>
        </w:rPr>
        <w:t>status</w:t>
      </w:r>
      <w:proofErr w:type="spellEnd"/>
      <w:r w:rsidRPr="00F26FE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26FEE">
        <w:rPr>
          <w:rFonts w:ascii="Courier New" w:hAnsi="Courier New" w:cs="Courier New"/>
        </w:rPr>
        <w:t>postgresql.service</w:t>
      </w:r>
      <w:proofErr w:type="spellEnd"/>
      <w:proofErr w:type="gramEnd"/>
    </w:p>
    <w:p w14:paraId="59651594" w14:textId="7FC6C537" w:rsidR="001403C1" w:rsidRDefault="002C44F7" w:rsidP="002C44F7">
      <w:pPr>
        <w:pStyle w:val="aa"/>
        <w:ind w:firstLine="0"/>
        <w:jc w:val="center"/>
        <w:rPr>
          <w:rFonts w:ascii="Courier New" w:hAnsi="Courier New" w:cs="Courier New"/>
        </w:rPr>
      </w:pPr>
      <w:r w:rsidRPr="002C44F7">
        <w:rPr>
          <w:rFonts w:ascii="Courier New" w:hAnsi="Courier New" w:cs="Courier New"/>
          <w:noProof/>
        </w:rPr>
        <w:lastRenderedPageBreak/>
        <w:drawing>
          <wp:inline distT="0" distB="0" distL="0" distR="0" wp14:anchorId="6314FDD5" wp14:editId="43250F3F">
            <wp:extent cx="5940425" cy="1957705"/>
            <wp:effectExtent l="0" t="0" r="3175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25A1" w14:textId="2FF2235D" w:rsidR="001403C1" w:rsidRDefault="002C44F7" w:rsidP="001403C1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913541">
        <w:t>2</w:t>
      </w:r>
      <w:r>
        <w:t>8</w:t>
      </w:r>
      <w:r w:rsidRPr="00920018">
        <w:t xml:space="preserve"> – </w:t>
      </w:r>
      <w:r>
        <w:t>Проверка статуса сервиса</w:t>
      </w:r>
    </w:p>
    <w:p w14:paraId="26393322" w14:textId="77436845" w:rsidR="002C44F7" w:rsidRDefault="002C44F7" w:rsidP="001403C1">
      <w:pPr>
        <w:pStyle w:val="aa"/>
        <w:ind w:firstLine="0"/>
        <w:jc w:val="center"/>
      </w:pPr>
    </w:p>
    <w:p w14:paraId="700415D3" w14:textId="544DE9B7" w:rsidR="002C44F7" w:rsidRPr="00ED1B69" w:rsidRDefault="00ED1B69" w:rsidP="00ED1B69">
      <w:pPr>
        <w:pStyle w:val="aa"/>
      </w:pPr>
      <w:r>
        <w:t xml:space="preserve">Вход в администратора баз данных </w:t>
      </w:r>
      <w:proofErr w:type="spellStart"/>
      <w:r w:rsidRPr="00ED1B69">
        <w:rPr>
          <w:rFonts w:ascii="Courier New" w:hAnsi="Courier New" w:cs="Courier New"/>
        </w:rPr>
        <w:t>sudo</w:t>
      </w:r>
      <w:proofErr w:type="spellEnd"/>
      <w:r w:rsidRPr="00ED1B69">
        <w:rPr>
          <w:rFonts w:ascii="Courier New" w:hAnsi="Courier New" w:cs="Courier New"/>
        </w:rPr>
        <w:t xml:space="preserve"> -u </w:t>
      </w:r>
      <w:proofErr w:type="spellStart"/>
      <w:r w:rsidRPr="00ED1B69">
        <w:rPr>
          <w:rFonts w:ascii="Courier New" w:hAnsi="Courier New" w:cs="Courier New"/>
        </w:rPr>
        <w:t>postgres</w:t>
      </w:r>
      <w:proofErr w:type="spellEnd"/>
      <w:r w:rsidRPr="00ED1B69">
        <w:rPr>
          <w:rFonts w:ascii="Courier New" w:hAnsi="Courier New" w:cs="Courier New"/>
        </w:rPr>
        <w:t xml:space="preserve"> </w:t>
      </w:r>
      <w:proofErr w:type="spellStart"/>
      <w:r w:rsidRPr="00ED1B69">
        <w:rPr>
          <w:rFonts w:ascii="Courier New" w:hAnsi="Courier New" w:cs="Courier New"/>
        </w:rPr>
        <w:t>psql</w:t>
      </w:r>
      <w:proofErr w:type="spellEnd"/>
    </w:p>
    <w:p w14:paraId="5F8BFE3B" w14:textId="108C0245" w:rsidR="002C44F7" w:rsidRDefault="00CA7E53" w:rsidP="001403C1">
      <w:pPr>
        <w:pStyle w:val="aa"/>
        <w:ind w:firstLine="0"/>
        <w:jc w:val="center"/>
      </w:pPr>
      <w:r w:rsidRPr="00CA7E53">
        <w:drawing>
          <wp:inline distT="0" distB="0" distL="0" distR="0" wp14:anchorId="663FC092" wp14:editId="36CB8106">
            <wp:extent cx="4763165" cy="91452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D51C" w14:textId="2A917AF3" w:rsidR="00315B01" w:rsidRPr="00CB70D1" w:rsidRDefault="00733CFD" w:rsidP="00315B01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 w:rsidRPr="00913541">
        <w:t>2</w:t>
      </w:r>
      <w:r>
        <w:t>9</w:t>
      </w:r>
      <w:r w:rsidRPr="00920018">
        <w:t xml:space="preserve"> – </w:t>
      </w:r>
      <w:r>
        <w:t>Вход с помощью администратора</w:t>
      </w:r>
    </w:p>
    <w:p w14:paraId="4D6BEEF7" w14:textId="5A57540E" w:rsidR="00EA1A25" w:rsidRDefault="00611DF7" w:rsidP="00611DF7">
      <w:pPr>
        <w:pStyle w:val="3"/>
      </w:pPr>
      <w:bookmarkStart w:id="19" w:name="_Toc127729677"/>
      <w:r w:rsidRPr="00611DF7">
        <w:t>4.2.</w:t>
      </w:r>
      <w:r w:rsidR="00CB70D1">
        <w:t>2</w:t>
      </w:r>
      <w:r w:rsidRPr="00611DF7">
        <w:t xml:space="preserve"> </w:t>
      </w:r>
      <w:r>
        <w:t>Создание базы данных</w:t>
      </w:r>
      <w:bookmarkEnd w:id="19"/>
    </w:p>
    <w:p w14:paraId="22E44AE5" w14:textId="39A88965" w:rsidR="00315B01" w:rsidRPr="008B2D62" w:rsidRDefault="00315B01" w:rsidP="00315B01">
      <w:pPr>
        <w:pStyle w:val="aa"/>
      </w:pPr>
      <w:r w:rsidRPr="00CB54CA">
        <w:t xml:space="preserve">Чтобы создать новую базу данных </w:t>
      </w:r>
      <w:proofErr w:type="spellStart"/>
      <w:r w:rsidRPr="00CB54CA">
        <w:t>PostgreSQL</w:t>
      </w:r>
      <w:proofErr w:type="spellEnd"/>
      <w:r w:rsidRPr="00CB54CA">
        <w:t xml:space="preserve"> используется команда </w:t>
      </w:r>
      <w:r w:rsidRPr="00CB54CA">
        <w:rPr>
          <w:rFonts w:ascii="Courier New" w:hAnsi="Courier New" w:cs="Courier New"/>
        </w:rPr>
        <w:t xml:space="preserve">CREATE DATABASE </w:t>
      </w:r>
      <w:r w:rsidR="00CB54CA" w:rsidRPr="00BB4B3D">
        <w:rPr>
          <w:rFonts w:ascii="Courier New" w:hAnsi="Courier New" w:cs="Courier New"/>
          <w:lang w:val="en-US"/>
        </w:rPr>
        <w:t>earthquakes</w:t>
      </w:r>
      <w:r w:rsidR="00CB54CA" w:rsidRPr="00BB4B3D">
        <w:rPr>
          <w:rFonts w:ascii="Courier New" w:hAnsi="Courier New" w:cs="Courier New"/>
        </w:rPr>
        <w:t>_</w:t>
      </w:r>
      <w:r w:rsidR="00CB54CA" w:rsidRPr="00BB4B3D">
        <w:rPr>
          <w:rFonts w:ascii="Courier New" w:hAnsi="Courier New" w:cs="Courier New"/>
          <w:lang w:val="en-US"/>
        </w:rPr>
        <w:t>database</w:t>
      </w:r>
      <w:r w:rsidR="0047149E" w:rsidRPr="00CB54CA">
        <w:rPr>
          <w:rFonts w:ascii="Courier New" w:hAnsi="Courier New" w:cs="Courier New"/>
        </w:rPr>
        <w:t>;</w:t>
      </w:r>
      <w:r w:rsidRPr="00CB54CA">
        <w:t xml:space="preserve"> </w:t>
      </w:r>
      <w:r w:rsidR="00CB54CA" w:rsidRPr="00CB54CA">
        <w:rPr>
          <w:lang w:val="en-US"/>
        </w:rPr>
        <w:t>earthquakes</w:t>
      </w:r>
      <w:r w:rsidR="00CB54CA" w:rsidRPr="00CB54CA">
        <w:t>_</w:t>
      </w:r>
      <w:r w:rsidR="00CB54CA" w:rsidRPr="00CB54CA">
        <w:rPr>
          <w:lang w:val="en-US"/>
        </w:rPr>
        <w:t>database</w:t>
      </w:r>
      <w:r w:rsidR="00CB54CA" w:rsidRPr="00CB54CA">
        <w:t xml:space="preserve"> </w:t>
      </w:r>
      <w:r w:rsidRPr="00CB54CA">
        <w:t>в данной команде является названием создаваемой базы данных.</w:t>
      </w:r>
    </w:p>
    <w:p w14:paraId="32D33CA6" w14:textId="0C097C6D" w:rsidR="00611DF7" w:rsidRDefault="00CB54CA" w:rsidP="007027BA">
      <w:pPr>
        <w:pStyle w:val="aa"/>
        <w:ind w:firstLine="0"/>
        <w:jc w:val="center"/>
      </w:pPr>
      <w:r w:rsidRPr="00CB54CA">
        <w:drawing>
          <wp:inline distT="0" distB="0" distL="0" distR="0" wp14:anchorId="62F7161F" wp14:editId="3C1889C4">
            <wp:extent cx="3734321" cy="638264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FB62" w14:textId="7726A76D" w:rsidR="007027BA" w:rsidRPr="00CB70D1" w:rsidRDefault="007027BA" w:rsidP="007027BA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>
        <w:t>30</w:t>
      </w:r>
      <w:r w:rsidRPr="00920018">
        <w:t xml:space="preserve"> – </w:t>
      </w:r>
      <w:r>
        <w:t>Создание базы данных</w:t>
      </w:r>
    </w:p>
    <w:p w14:paraId="3E2D6CD7" w14:textId="77777777" w:rsidR="007027BA" w:rsidRDefault="007027BA" w:rsidP="007027BA">
      <w:pPr>
        <w:pStyle w:val="aa"/>
        <w:ind w:firstLine="0"/>
        <w:jc w:val="center"/>
      </w:pPr>
    </w:p>
    <w:p w14:paraId="326CDE6E" w14:textId="1ED524BB" w:rsidR="00611DF7" w:rsidRPr="00BB2E0F" w:rsidRDefault="00467985" w:rsidP="00BB2E0F">
      <w:pPr>
        <w:pStyle w:val="aa"/>
      </w:pPr>
      <w:r>
        <w:t xml:space="preserve">Вывести список баз данных осуществляется командой </w:t>
      </w:r>
      <w:r w:rsidRPr="00467985">
        <w:rPr>
          <w:rFonts w:ascii="Courier New" w:hAnsi="Courier New" w:cs="Courier New"/>
        </w:rPr>
        <w:t>\</w:t>
      </w:r>
      <w:r w:rsidRPr="00467985">
        <w:rPr>
          <w:rFonts w:ascii="Courier New" w:hAnsi="Courier New" w:cs="Courier New"/>
          <w:lang w:val="en-US"/>
        </w:rPr>
        <w:t>l</w:t>
      </w:r>
      <w:r w:rsidR="00BB2E0F" w:rsidRPr="00BB2E0F">
        <w:rPr>
          <w:rFonts w:cs="Times New Roman"/>
        </w:rPr>
        <w:t>.</w:t>
      </w:r>
      <w:r w:rsidR="00BB2E0F">
        <w:rPr>
          <w:rFonts w:cs="Times New Roman"/>
        </w:rPr>
        <w:t xml:space="preserve"> После вызова команды в списке баз данных созданная </w:t>
      </w:r>
      <w:r w:rsidR="00CB54CA" w:rsidRPr="00CB54CA">
        <w:rPr>
          <w:rFonts w:cs="Times New Roman"/>
          <w:lang w:val="en-US"/>
        </w:rPr>
        <w:t>earthquakes</w:t>
      </w:r>
      <w:r w:rsidR="00CB54CA" w:rsidRPr="00CB54CA">
        <w:rPr>
          <w:rFonts w:cs="Times New Roman"/>
        </w:rPr>
        <w:t>_</w:t>
      </w:r>
      <w:r w:rsidR="00CB54CA" w:rsidRPr="00CB54CA">
        <w:rPr>
          <w:rFonts w:cs="Times New Roman"/>
          <w:lang w:val="en-US"/>
        </w:rPr>
        <w:t>database</w:t>
      </w:r>
      <w:r w:rsidR="00CB54CA" w:rsidRPr="00CB54CA">
        <w:rPr>
          <w:rFonts w:cs="Times New Roman"/>
        </w:rPr>
        <w:t xml:space="preserve"> </w:t>
      </w:r>
      <w:r w:rsidR="00BB2E0F">
        <w:rPr>
          <w:rFonts w:cs="Times New Roman"/>
        </w:rPr>
        <w:t>отображена на последней строке.</w:t>
      </w:r>
    </w:p>
    <w:p w14:paraId="1F76C73B" w14:textId="6C7487A3" w:rsidR="00BB2E0F" w:rsidRPr="0047149E" w:rsidRDefault="00316708" w:rsidP="00BB2E0F">
      <w:pPr>
        <w:pStyle w:val="aa"/>
        <w:ind w:firstLine="0"/>
        <w:jc w:val="center"/>
        <w:rPr>
          <w:rFonts w:ascii="Courier New" w:hAnsi="Courier New" w:cs="Courier New"/>
        </w:rPr>
      </w:pPr>
      <w:r w:rsidRPr="00316708">
        <w:rPr>
          <w:rFonts w:ascii="Courier New" w:hAnsi="Courier New" w:cs="Courier New"/>
        </w:rPr>
        <w:drawing>
          <wp:inline distT="0" distB="0" distL="0" distR="0" wp14:anchorId="4D847C3D" wp14:editId="4B5ECB99">
            <wp:extent cx="5312125" cy="108741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32565" cy="109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99D2" w14:textId="23F8867F" w:rsidR="00BB2E0F" w:rsidRPr="00CB70D1" w:rsidRDefault="00BB2E0F" w:rsidP="00BB2E0F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>
        <w:t>31</w:t>
      </w:r>
      <w:r w:rsidRPr="00920018">
        <w:t xml:space="preserve"> – </w:t>
      </w:r>
      <w:r>
        <w:t>Список баз данных</w:t>
      </w:r>
    </w:p>
    <w:p w14:paraId="061BB5BF" w14:textId="50703C23" w:rsidR="00BB2E0F" w:rsidRDefault="00BB2E0F" w:rsidP="00BB2E0F">
      <w:pPr>
        <w:pStyle w:val="aa"/>
        <w:ind w:firstLine="0"/>
        <w:jc w:val="center"/>
      </w:pPr>
    </w:p>
    <w:p w14:paraId="7CBFD857" w14:textId="0936C944" w:rsidR="00BB2E0F" w:rsidRPr="0094178A" w:rsidRDefault="00733E09" w:rsidP="00733E09">
      <w:pPr>
        <w:pStyle w:val="aa"/>
      </w:pPr>
      <w:r>
        <w:t xml:space="preserve">Подключение к созданной базе данных осуществляется командой </w:t>
      </w:r>
      <w:r w:rsidRPr="00733E09">
        <w:rPr>
          <w:rFonts w:ascii="Courier New" w:hAnsi="Courier New" w:cs="Courier New"/>
        </w:rPr>
        <w:t>\</w:t>
      </w:r>
      <w:r w:rsidRPr="00733E09">
        <w:rPr>
          <w:rFonts w:ascii="Courier New" w:hAnsi="Courier New" w:cs="Courier New"/>
          <w:lang w:val="en-US"/>
        </w:rPr>
        <w:t>c</w:t>
      </w:r>
      <w:r w:rsidRPr="00733E09">
        <w:rPr>
          <w:rFonts w:ascii="Courier New" w:hAnsi="Courier New" w:cs="Courier New"/>
        </w:rPr>
        <w:t xml:space="preserve"> </w:t>
      </w:r>
      <w:bookmarkStart w:id="20" w:name="_Hlk128088527"/>
      <w:r w:rsidR="00316708" w:rsidRPr="00316708">
        <w:rPr>
          <w:rFonts w:ascii="Courier New" w:hAnsi="Courier New" w:cs="Courier New"/>
          <w:lang w:val="en-US"/>
        </w:rPr>
        <w:t>earthquakes</w:t>
      </w:r>
      <w:r w:rsidR="00316708" w:rsidRPr="00316708">
        <w:rPr>
          <w:rFonts w:ascii="Courier New" w:hAnsi="Courier New" w:cs="Courier New"/>
        </w:rPr>
        <w:t>_</w:t>
      </w:r>
      <w:r w:rsidR="00316708" w:rsidRPr="00316708">
        <w:rPr>
          <w:rFonts w:ascii="Courier New" w:hAnsi="Courier New" w:cs="Courier New"/>
          <w:lang w:val="en-US"/>
        </w:rPr>
        <w:t>database</w:t>
      </w:r>
      <w:bookmarkEnd w:id="20"/>
    </w:p>
    <w:p w14:paraId="0AA7876A" w14:textId="30FE989B" w:rsidR="00733E09" w:rsidRDefault="005D28BC" w:rsidP="00BB2E0F">
      <w:pPr>
        <w:pStyle w:val="aa"/>
        <w:ind w:firstLine="0"/>
        <w:jc w:val="center"/>
      </w:pPr>
      <w:r w:rsidRPr="005D28BC">
        <w:drawing>
          <wp:inline distT="0" distB="0" distL="0" distR="0" wp14:anchorId="32313DC4" wp14:editId="137B582D">
            <wp:extent cx="3960062" cy="585009"/>
            <wp:effectExtent l="0" t="0" r="2540" b="571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63764" cy="60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FE07" w14:textId="5C75585F" w:rsidR="00093FC0" w:rsidRPr="00CB70D1" w:rsidRDefault="00093FC0" w:rsidP="00093FC0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>
        <w:t>3</w:t>
      </w:r>
      <w:r w:rsidRPr="00093FC0">
        <w:t>2</w:t>
      </w:r>
      <w:r w:rsidRPr="00920018">
        <w:t xml:space="preserve"> – </w:t>
      </w:r>
      <w:r>
        <w:t>Подключение к базе данных</w:t>
      </w:r>
    </w:p>
    <w:p w14:paraId="77BB9728" w14:textId="77777777" w:rsidR="00733E09" w:rsidRDefault="00733E09" w:rsidP="00BB2E0F">
      <w:pPr>
        <w:pStyle w:val="aa"/>
        <w:ind w:firstLine="0"/>
        <w:jc w:val="center"/>
      </w:pPr>
    </w:p>
    <w:p w14:paraId="4BDF4053" w14:textId="3881406B" w:rsidR="008A6DFE" w:rsidRPr="00347D8D" w:rsidRDefault="007144FE" w:rsidP="008A6DFE">
      <w:pPr>
        <w:pStyle w:val="aa"/>
        <w:rPr>
          <w:rFonts w:ascii="Courier New" w:hAnsi="Courier New" w:cs="Courier New"/>
          <w:szCs w:val="28"/>
          <w:lang w:val="en-US"/>
        </w:rPr>
      </w:pPr>
      <w:r w:rsidRPr="008A6DFE">
        <w:lastRenderedPageBreak/>
        <w:t>Создание</w:t>
      </w:r>
      <w:r w:rsidRPr="008A6DFE">
        <w:rPr>
          <w:lang w:val="en-US"/>
        </w:rPr>
        <w:t xml:space="preserve"> </w:t>
      </w:r>
      <w:r w:rsidRPr="008A6DFE">
        <w:t>таблицы</w:t>
      </w:r>
      <w:r w:rsidRPr="008A6DFE">
        <w:rPr>
          <w:lang w:val="en-US"/>
        </w:rPr>
        <w:t xml:space="preserve"> </w:t>
      </w:r>
      <w:r w:rsidRPr="008A6DFE">
        <w:t>осуществляется</w:t>
      </w:r>
      <w:r w:rsidRPr="008A6DFE">
        <w:rPr>
          <w:lang w:val="en-US"/>
        </w:rPr>
        <w:t xml:space="preserve"> </w:t>
      </w:r>
      <w:r w:rsidRPr="008A6DFE">
        <w:t>командой</w:t>
      </w:r>
      <w:r w:rsidR="00BD4B99" w:rsidRPr="008A6DFE">
        <w:rPr>
          <w:lang w:val="en-US"/>
        </w:rPr>
        <w:t xml:space="preserve"> </w:t>
      </w:r>
      <w:r w:rsidR="008A6DFE" w:rsidRPr="008A6DFE">
        <w:rPr>
          <w:rFonts w:ascii="Courier New" w:hAnsi="Courier New" w:cs="Courier New"/>
          <w:szCs w:val="28"/>
          <w:lang w:val="en-US"/>
        </w:rPr>
        <w:t xml:space="preserve">CREATE TABLE IF NOT EXISTS </w:t>
      </w:r>
      <w:proofErr w:type="spellStart"/>
      <w:proofErr w:type="gramStart"/>
      <w:r w:rsidR="008A6DFE" w:rsidRPr="008A6DFE">
        <w:rPr>
          <w:rFonts w:ascii="Courier New" w:hAnsi="Courier New" w:cs="Courier New"/>
          <w:szCs w:val="28"/>
          <w:lang w:val="en-US"/>
        </w:rPr>
        <w:t>epicentres</w:t>
      </w:r>
      <w:proofErr w:type="spellEnd"/>
      <w:r w:rsidR="008A6DFE" w:rsidRPr="008A6DFE">
        <w:rPr>
          <w:rFonts w:ascii="Courier New" w:hAnsi="Courier New" w:cs="Courier New"/>
          <w:szCs w:val="28"/>
          <w:lang w:val="en-US"/>
        </w:rPr>
        <w:t>(</w:t>
      </w:r>
      <w:proofErr w:type="gramEnd"/>
      <w:r w:rsidR="008A6DFE" w:rsidRPr="008A6DFE">
        <w:rPr>
          <w:rFonts w:ascii="Courier New" w:hAnsi="Courier New" w:cs="Courier New"/>
          <w:szCs w:val="28"/>
          <w:lang w:val="en-US"/>
        </w:rPr>
        <w:t xml:space="preserve">id SERIAL PRIMARY KEY, </w:t>
      </w:r>
      <w:proofErr w:type="spellStart"/>
      <w:r w:rsidR="008A6DFE" w:rsidRPr="008A6DFE">
        <w:rPr>
          <w:rFonts w:ascii="Courier New" w:hAnsi="Courier New" w:cs="Courier New"/>
          <w:szCs w:val="28"/>
          <w:lang w:val="en-US"/>
        </w:rPr>
        <w:t>coordX</w:t>
      </w:r>
      <w:proofErr w:type="spellEnd"/>
      <w:r w:rsidR="008A6DFE" w:rsidRPr="008A6DFE">
        <w:rPr>
          <w:rFonts w:ascii="Courier New" w:hAnsi="Courier New" w:cs="Courier New"/>
          <w:szCs w:val="28"/>
          <w:lang w:val="en-US"/>
        </w:rPr>
        <w:t xml:space="preserve"> int NOT NULL, </w:t>
      </w:r>
      <w:proofErr w:type="spellStart"/>
      <w:r w:rsidR="008A6DFE" w:rsidRPr="008A6DFE">
        <w:rPr>
          <w:rFonts w:ascii="Courier New" w:hAnsi="Courier New" w:cs="Courier New"/>
          <w:szCs w:val="28"/>
          <w:lang w:val="en-US"/>
        </w:rPr>
        <w:t>coordY</w:t>
      </w:r>
      <w:proofErr w:type="spellEnd"/>
      <w:r w:rsidR="008A6DFE" w:rsidRPr="008A6DFE">
        <w:rPr>
          <w:rFonts w:ascii="Courier New" w:hAnsi="Courier New" w:cs="Courier New"/>
          <w:szCs w:val="28"/>
          <w:lang w:val="en-US"/>
        </w:rPr>
        <w:t xml:space="preserve"> int NOT NULL, </w:t>
      </w:r>
      <w:proofErr w:type="spellStart"/>
      <w:r w:rsidR="008A6DFE" w:rsidRPr="008A6DFE">
        <w:rPr>
          <w:rFonts w:ascii="Courier New" w:hAnsi="Courier New" w:cs="Courier New"/>
          <w:szCs w:val="28"/>
          <w:lang w:val="en-US"/>
        </w:rPr>
        <w:t>dateEpic</w:t>
      </w:r>
      <w:proofErr w:type="spellEnd"/>
      <w:r w:rsidR="008A6DFE" w:rsidRPr="008A6DFE">
        <w:rPr>
          <w:rFonts w:ascii="Courier New" w:hAnsi="Courier New" w:cs="Courier New"/>
          <w:szCs w:val="28"/>
          <w:lang w:val="en-US"/>
        </w:rPr>
        <w:t xml:space="preserve"> VARCHAR(255) NOT NULL, </w:t>
      </w:r>
      <w:proofErr w:type="spellStart"/>
      <w:r w:rsidR="008A6DFE" w:rsidRPr="008A6DFE">
        <w:rPr>
          <w:rFonts w:ascii="Courier New" w:hAnsi="Courier New" w:cs="Courier New"/>
          <w:szCs w:val="28"/>
          <w:lang w:val="en-US"/>
        </w:rPr>
        <w:t>isReal</w:t>
      </w:r>
      <w:proofErr w:type="spellEnd"/>
      <w:r w:rsidR="008A6DFE" w:rsidRPr="008A6DFE">
        <w:rPr>
          <w:rFonts w:ascii="Courier New" w:hAnsi="Courier New" w:cs="Courier New"/>
          <w:szCs w:val="28"/>
          <w:lang w:val="en-US"/>
        </w:rPr>
        <w:t xml:space="preserve"> Boolean NOT NULL);</w:t>
      </w:r>
    </w:p>
    <w:p w14:paraId="0CCAE2A3" w14:textId="3EC1154C" w:rsidR="00BB2E0F" w:rsidRPr="00C0330A" w:rsidRDefault="00C0330A" w:rsidP="007144FE">
      <w:pPr>
        <w:pStyle w:val="aa"/>
      </w:pPr>
      <w:r>
        <w:t xml:space="preserve">Для вывода имеющихся таблиц в базе данных применяется команда </w:t>
      </w:r>
      <w:r w:rsidRPr="00C0330A">
        <w:rPr>
          <w:rFonts w:ascii="Courier New" w:hAnsi="Courier New" w:cs="Courier New"/>
        </w:rPr>
        <w:t>\</w:t>
      </w:r>
      <w:r w:rsidRPr="00C0330A">
        <w:rPr>
          <w:rFonts w:ascii="Courier New" w:hAnsi="Courier New" w:cs="Courier New"/>
          <w:lang w:val="en-US"/>
        </w:rPr>
        <w:t>dt</w:t>
      </w:r>
    </w:p>
    <w:p w14:paraId="6F5AE982" w14:textId="704325D5" w:rsidR="00BB2E0F" w:rsidRDefault="008A6DFE" w:rsidP="00BB2E0F">
      <w:pPr>
        <w:pStyle w:val="aa"/>
        <w:ind w:firstLine="0"/>
        <w:jc w:val="center"/>
      </w:pPr>
      <w:r w:rsidRPr="008A6DFE">
        <w:drawing>
          <wp:inline distT="0" distB="0" distL="0" distR="0" wp14:anchorId="5B0F61E6" wp14:editId="5878F2B0">
            <wp:extent cx="5940425" cy="1180465"/>
            <wp:effectExtent l="0" t="0" r="3175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0E56" w14:textId="106E53C8" w:rsidR="00C0330A" w:rsidRPr="00CB70D1" w:rsidRDefault="00C0330A" w:rsidP="00C0330A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>
        <w:t>33</w:t>
      </w:r>
      <w:r w:rsidRPr="00920018">
        <w:t xml:space="preserve"> – </w:t>
      </w:r>
      <w:r>
        <w:t>Результат создания таблицы</w:t>
      </w:r>
    </w:p>
    <w:p w14:paraId="613A8E98" w14:textId="1E7D5A47" w:rsidR="00992C88" w:rsidRPr="009B01B1" w:rsidRDefault="00992C88" w:rsidP="009E7731">
      <w:pPr>
        <w:pStyle w:val="aa"/>
        <w:ind w:firstLine="0"/>
        <w:rPr>
          <w:lang w:val="en-US"/>
        </w:rPr>
      </w:pPr>
    </w:p>
    <w:p w14:paraId="49FD0F56" w14:textId="286A789F" w:rsidR="00992C88" w:rsidRDefault="0084201B" w:rsidP="00BB2E0F">
      <w:pPr>
        <w:pStyle w:val="aa"/>
        <w:ind w:firstLine="0"/>
        <w:jc w:val="center"/>
      </w:pPr>
      <w:r w:rsidRPr="0084201B">
        <w:drawing>
          <wp:inline distT="0" distB="0" distL="0" distR="0" wp14:anchorId="17A22DED" wp14:editId="43C89F7C">
            <wp:extent cx="4448796" cy="136226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FBDC" w14:textId="57B80863" w:rsidR="009B01B1" w:rsidRPr="00CB70D1" w:rsidRDefault="009B01B1" w:rsidP="009B01B1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>
        <w:t>3</w:t>
      </w:r>
      <w:r w:rsidRPr="003250D6">
        <w:t>4</w:t>
      </w:r>
      <w:r w:rsidRPr="00920018">
        <w:t xml:space="preserve"> – </w:t>
      </w:r>
      <w:r>
        <w:t>Результат создания таблицы</w:t>
      </w:r>
    </w:p>
    <w:p w14:paraId="651B4631" w14:textId="6260B25F" w:rsidR="00992C88" w:rsidRDefault="00992C88" w:rsidP="00BB2E0F">
      <w:pPr>
        <w:pStyle w:val="aa"/>
        <w:ind w:firstLine="0"/>
        <w:jc w:val="center"/>
      </w:pPr>
    </w:p>
    <w:p w14:paraId="32A7C7EB" w14:textId="2EF14033" w:rsidR="00992C88" w:rsidRDefault="003250D6" w:rsidP="003250D6">
      <w:pPr>
        <w:pStyle w:val="aa"/>
      </w:pPr>
      <w:r>
        <w:t xml:space="preserve">Добавление данных в базу данных осуществляется с помощью команды </w:t>
      </w:r>
      <w:r>
        <w:rPr>
          <w:lang w:val="en-US"/>
        </w:rPr>
        <w:t>Insert</w:t>
      </w:r>
      <w:r>
        <w:t>.</w:t>
      </w:r>
    </w:p>
    <w:p w14:paraId="2F8128DE" w14:textId="77777777" w:rsidR="00192989" w:rsidRDefault="00192989" w:rsidP="00192989">
      <w:pPr>
        <w:pStyle w:val="aa"/>
        <w:rPr>
          <w:rFonts w:ascii="Courier New" w:hAnsi="Courier New" w:cs="Courier New"/>
          <w:lang w:val="en-US"/>
        </w:rPr>
      </w:pPr>
      <w:r w:rsidRPr="00F92C37">
        <w:rPr>
          <w:rFonts w:ascii="Courier New" w:hAnsi="Courier New" w:cs="Courier New"/>
          <w:lang w:val="en-US"/>
        </w:rPr>
        <w:t>INSERT</w:t>
      </w:r>
      <w:r w:rsidRPr="003C1753">
        <w:rPr>
          <w:rFonts w:ascii="Courier New" w:hAnsi="Courier New" w:cs="Courier New"/>
          <w:lang w:val="en-US"/>
        </w:rPr>
        <w:t xml:space="preserve"> </w:t>
      </w:r>
      <w:r w:rsidRPr="00F92C37">
        <w:rPr>
          <w:rFonts w:ascii="Courier New" w:hAnsi="Courier New" w:cs="Courier New"/>
          <w:lang w:val="en-US"/>
        </w:rPr>
        <w:t>INTO</w:t>
      </w:r>
      <w:r w:rsidRPr="003C1753">
        <w:rPr>
          <w:rFonts w:ascii="Courier New" w:hAnsi="Courier New" w:cs="Courier New"/>
          <w:lang w:val="en-US"/>
        </w:rPr>
        <w:t xml:space="preserve"> </w:t>
      </w:r>
      <w:proofErr w:type="spellStart"/>
      <w:r w:rsidRPr="00BB4B3D">
        <w:rPr>
          <w:rFonts w:ascii="Courier New" w:hAnsi="Courier New" w:cs="Courier New"/>
          <w:szCs w:val="28"/>
          <w:lang w:val="en-US"/>
        </w:rPr>
        <w:t>epicentres</w:t>
      </w:r>
      <w:proofErr w:type="spellEnd"/>
      <w:r w:rsidRPr="003C1753">
        <w:rPr>
          <w:rFonts w:ascii="Courier New" w:hAnsi="Courier New" w:cs="Courier New"/>
          <w:lang w:val="en-US"/>
        </w:rPr>
        <w:t xml:space="preserve"> (</w:t>
      </w:r>
      <w:proofErr w:type="spellStart"/>
      <w:r w:rsidRPr="00BB4B3D">
        <w:rPr>
          <w:rFonts w:ascii="Courier New" w:hAnsi="Courier New" w:cs="Courier New"/>
          <w:szCs w:val="28"/>
          <w:lang w:val="en-US"/>
        </w:rPr>
        <w:t>coord</w:t>
      </w:r>
      <w:r>
        <w:rPr>
          <w:rFonts w:ascii="Courier New" w:hAnsi="Courier New" w:cs="Courier New"/>
          <w:szCs w:val="28"/>
          <w:lang w:val="en-US"/>
        </w:rPr>
        <w:t>X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 w:rsidRPr="00BB4B3D">
        <w:rPr>
          <w:rFonts w:ascii="Courier New" w:hAnsi="Courier New" w:cs="Courier New"/>
          <w:szCs w:val="28"/>
          <w:lang w:val="en-US"/>
        </w:rPr>
        <w:t>coord</w:t>
      </w:r>
      <w:r>
        <w:rPr>
          <w:rFonts w:ascii="Courier New" w:hAnsi="Courier New" w:cs="Courier New"/>
          <w:szCs w:val="28"/>
          <w:lang w:val="en-US"/>
        </w:rPr>
        <w:t>Y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 w:rsidRPr="00BB4B3D">
        <w:rPr>
          <w:rFonts w:ascii="Courier New" w:hAnsi="Courier New" w:cs="Courier New"/>
          <w:szCs w:val="28"/>
          <w:lang w:val="en-US"/>
        </w:rPr>
        <w:t>date</w:t>
      </w:r>
      <w:r>
        <w:rPr>
          <w:rFonts w:ascii="Courier New" w:hAnsi="Courier New" w:cs="Courier New"/>
          <w:szCs w:val="28"/>
          <w:lang w:val="en-US"/>
        </w:rPr>
        <w:t>Epic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Cs w:val="28"/>
          <w:lang w:val="en-US"/>
        </w:rPr>
        <w:t>isR</w:t>
      </w:r>
      <w:r w:rsidRPr="00BB4B3D">
        <w:rPr>
          <w:rFonts w:ascii="Courier New" w:hAnsi="Courier New" w:cs="Courier New"/>
          <w:szCs w:val="28"/>
          <w:lang w:val="en-US"/>
        </w:rPr>
        <w:t>eal</w:t>
      </w:r>
      <w:proofErr w:type="spellEnd"/>
      <w:r w:rsidRPr="003C1753">
        <w:rPr>
          <w:rFonts w:ascii="Courier New" w:hAnsi="Courier New" w:cs="Courier New"/>
          <w:lang w:val="en-US"/>
        </w:rPr>
        <w:t xml:space="preserve">) </w:t>
      </w:r>
      <w:r w:rsidRPr="00F92C37">
        <w:rPr>
          <w:rFonts w:ascii="Courier New" w:hAnsi="Courier New" w:cs="Courier New"/>
          <w:lang w:val="en-US"/>
        </w:rPr>
        <w:t>VALUES</w:t>
      </w:r>
      <w:r w:rsidRPr="003C1753">
        <w:rPr>
          <w:rFonts w:ascii="Courier New" w:hAnsi="Courier New" w:cs="Courier New"/>
          <w:lang w:val="en-US"/>
        </w:rPr>
        <w:t xml:space="preserve"> (</w:t>
      </w:r>
      <w:r>
        <w:rPr>
          <w:rFonts w:ascii="Courier New" w:hAnsi="Courier New" w:cs="Courier New"/>
          <w:lang w:val="en-US"/>
        </w:rPr>
        <w:t>123</w:t>
      </w:r>
      <w:r w:rsidRPr="003C1753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 xml:space="preserve">47, </w:t>
      </w:r>
      <w:r w:rsidRPr="003A5906">
        <w:rPr>
          <w:rFonts w:ascii="Courier New" w:hAnsi="Courier New" w:cs="Courier New"/>
          <w:lang w:val="en-US"/>
        </w:rPr>
        <w:t>'</w:t>
      </w:r>
      <w:r>
        <w:rPr>
          <w:rFonts w:ascii="Courier New" w:hAnsi="Courier New" w:cs="Courier New"/>
          <w:lang w:val="en-US"/>
        </w:rPr>
        <w:t>12.10.2019:13.00</w:t>
      </w:r>
      <w:r w:rsidRPr="003A5906">
        <w:rPr>
          <w:rFonts w:ascii="Courier New" w:hAnsi="Courier New" w:cs="Courier New"/>
          <w:lang w:val="en-US"/>
        </w:rPr>
        <w:t>'</w:t>
      </w:r>
      <w:r>
        <w:rPr>
          <w:rFonts w:ascii="Courier New" w:hAnsi="Courier New" w:cs="Courier New"/>
          <w:lang w:val="en-US"/>
        </w:rPr>
        <w:t>, true</w:t>
      </w:r>
      <w:r w:rsidRPr="003C1753">
        <w:rPr>
          <w:rFonts w:ascii="Courier New" w:hAnsi="Courier New" w:cs="Courier New"/>
          <w:lang w:val="en-US"/>
        </w:rPr>
        <w:t>);</w:t>
      </w:r>
    </w:p>
    <w:p w14:paraId="0909A105" w14:textId="77777777" w:rsidR="00192989" w:rsidRPr="003C1753" w:rsidRDefault="00192989" w:rsidP="00192989">
      <w:pPr>
        <w:pStyle w:val="aa"/>
        <w:rPr>
          <w:rFonts w:ascii="Courier New" w:hAnsi="Courier New" w:cs="Courier New"/>
          <w:lang w:val="en-US"/>
        </w:rPr>
      </w:pPr>
      <w:r w:rsidRPr="00F92C37">
        <w:rPr>
          <w:rFonts w:ascii="Courier New" w:hAnsi="Courier New" w:cs="Courier New"/>
          <w:lang w:val="en-US"/>
        </w:rPr>
        <w:t>INSERT</w:t>
      </w:r>
      <w:r w:rsidRPr="003C1753">
        <w:rPr>
          <w:rFonts w:ascii="Courier New" w:hAnsi="Courier New" w:cs="Courier New"/>
          <w:lang w:val="en-US"/>
        </w:rPr>
        <w:t xml:space="preserve"> </w:t>
      </w:r>
      <w:r w:rsidRPr="00F92C37">
        <w:rPr>
          <w:rFonts w:ascii="Courier New" w:hAnsi="Courier New" w:cs="Courier New"/>
          <w:lang w:val="en-US"/>
        </w:rPr>
        <w:t>INTO</w:t>
      </w:r>
      <w:r w:rsidRPr="003C1753">
        <w:rPr>
          <w:rFonts w:ascii="Courier New" w:hAnsi="Courier New" w:cs="Courier New"/>
          <w:lang w:val="en-US"/>
        </w:rPr>
        <w:t xml:space="preserve"> </w:t>
      </w:r>
      <w:proofErr w:type="spellStart"/>
      <w:r w:rsidRPr="00BB4B3D">
        <w:rPr>
          <w:rFonts w:ascii="Courier New" w:hAnsi="Courier New" w:cs="Courier New"/>
          <w:szCs w:val="28"/>
          <w:lang w:val="en-US"/>
        </w:rPr>
        <w:t>epicentres</w:t>
      </w:r>
      <w:proofErr w:type="spellEnd"/>
      <w:r w:rsidRPr="003C1753">
        <w:rPr>
          <w:rFonts w:ascii="Courier New" w:hAnsi="Courier New" w:cs="Courier New"/>
          <w:lang w:val="en-US"/>
        </w:rPr>
        <w:t xml:space="preserve"> (</w:t>
      </w:r>
      <w:proofErr w:type="spellStart"/>
      <w:r w:rsidRPr="00BB4B3D">
        <w:rPr>
          <w:rFonts w:ascii="Courier New" w:hAnsi="Courier New" w:cs="Courier New"/>
          <w:szCs w:val="28"/>
          <w:lang w:val="en-US"/>
        </w:rPr>
        <w:t>coord</w:t>
      </w:r>
      <w:r>
        <w:rPr>
          <w:rFonts w:ascii="Courier New" w:hAnsi="Courier New" w:cs="Courier New"/>
          <w:szCs w:val="28"/>
          <w:lang w:val="en-US"/>
        </w:rPr>
        <w:t>X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 w:rsidRPr="00BB4B3D">
        <w:rPr>
          <w:rFonts w:ascii="Courier New" w:hAnsi="Courier New" w:cs="Courier New"/>
          <w:szCs w:val="28"/>
          <w:lang w:val="en-US"/>
        </w:rPr>
        <w:t>coord</w:t>
      </w:r>
      <w:r>
        <w:rPr>
          <w:rFonts w:ascii="Courier New" w:hAnsi="Courier New" w:cs="Courier New"/>
          <w:szCs w:val="28"/>
          <w:lang w:val="en-US"/>
        </w:rPr>
        <w:t>Y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 w:rsidRPr="00BB4B3D">
        <w:rPr>
          <w:rFonts w:ascii="Courier New" w:hAnsi="Courier New" w:cs="Courier New"/>
          <w:szCs w:val="28"/>
          <w:lang w:val="en-US"/>
        </w:rPr>
        <w:t>date</w:t>
      </w:r>
      <w:r>
        <w:rPr>
          <w:rFonts w:ascii="Courier New" w:hAnsi="Courier New" w:cs="Courier New"/>
          <w:szCs w:val="28"/>
          <w:lang w:val="en-US"/>
        </w:rPr>
        <w:t>Epic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Cs w:val="28"/>
          <w:lang w:val="en-US"/>
        </w:rPr>
        <w:t>isR</w:t>
      </w:r>
      <w:r w:rsidRPr="00BB4B3D">
        <w:rPr>
          <w:rFonts w:ascii="Courier New" w:hAnsi="Courier New" w:cs="Courier New"/>
          <w:szCs w:val="28"/>
          <w:lang w:val="en-US"/>
        </w:rPr>
        <w:t>eal</w:t>
      </w:r>
      <w:proofErr w:type="spellEnd"/>
      <w:r w:rsidRPr="003C1753">
        <w:rPr>
          <w:rFonts w:ascii="Courier New" w:hAnsi="Courier New" w:cs="Courier New"/>
          <w:lang w:val="en-US"/>
        </w:rPr>
        <w:t xml:space="preserve">) </w:t>
      </w:r>
      <w:r w:rsidRPr="00F92C37">
        <w:rPr>
          <w:rFonts w:ascii="Courier New" w:hAnsi="Courier New" w:cs="Courier New"/>
          <w:lang w:val="en-US"/>
        </w:rPr>
        <w:t>VALUES</w:t>
      </w:r>
      <w:r w:rsidRPr="003C1753">
        <w:rPr>
          <w:rFonts w:ascii="Courier New" w:hAnsi="Courier New" w:cs="Courier New"/>
          <w:lang w:val="en-US"/>
        </w:rPr>
        <w:t xml:space="preserve"> (</w:t>
      </w:r>
      <w:r>
        <w:rPr>
          <w:rFonts w:ascii="Courier New" w:hAnsi="Courier New" w:cs="Courier New"/>
          <w:lang w:val="en-US"/>
        </w:rPr>
        <w:t>59</w:t>
      </w:r>
      <w:r w:rsidRPr="003C1753">
        <w:rPr>
          <w:rFonts w:ascii="Courier New" w:hAnsi="Courier New" w:cs="Courier New"/>
          <w:lang w:val="en-US"/>
        </w:rPr>
        <w:t xml:space="preserve">, </w:t>
      </w:r>
      <w:r w:rsidRPr="004E5147">
        <w:rPr>
          <w:rFonts w:ascii="Courier New" w:hAnsi="Courier New" w:cs="Courier New"/>
          <w:lang w:val="en-US"/>
        </w:rPr>
        <w:t>96</w:t>
      </w:r>
      <w:r>
        <w:rPr>
          <w:rFonts w:ascii="Courier New" w:hAnsi="Courier New" w:cs="Courier New"/>
          <w:lang w:val="en-US"/>
        </w:rPr>
        <w:t xml:space="preserve">, </w:t>
      </w:r>
      <w:r w:rsidRPr="003A5906">
        <w:rPr>
          <w:rFonts w:ascii="Courier New" w:hAnsi="Courier New" w:cs="Courier New"/>
          <w:lang w:val="en-US"/>
        </w:rPr>
        <w:t>'</w:t>
      </w:r>
      <w:r>
        <w:rPr>
          <w:rFonts w:ascii="Courier New" w:hAnsi="Courier New" w:cs="Courier New"/>
          <w:lang w:val="en-US"/>
        </w:rPr>
        <w:t>23.02.2023:06.35</w:t>
      </w:r>
      <w:r w:rsidRPr="003A5906">
        <w:rPr>
          <w:rFonts w:ascii="Courier New" w:hAnsi="Courier New" w:cs="Courier New"/>
          <w:lang w:val="en-US"/>
        </w:rPr>
        <w:t>'</w:t>
      </w:r>
      <w:r>
        <w:rPr>
          <w:rFonts w:ascii="Courier New" w:hAnsi="Courier New" w:cs="Courier New"/>
          <w:lang w:val="en-US"/>
        </w:rPr>
        <w:t>, true</w:t>
      </w:r>
      <w:r w:rsidRPr="003C1753">
        <w:rPr>
          <w:rFonts w:ascii="Courier New" w:hAnsi="Courier New" w:cs="Courier New"/>
          <w:lang w:val="en-US"/>
        </w:rPr>
        <w:t>);</w:t>
      </w:r>
    </w:p>
    <w:p w14:paraId="51730486" w14:textId="77777777" w:rsidR="00192989" w:rsidRPr="003C1753" w:rsidRDefault="00192989" w:rsidP="00192989">
      <w:pPr>
        <w:pStyle w:val="aa"/>
        <w:rPr>
          <w:rFonts w:ascii="Courier New" w:hAnsi="Courier New" w:cs="Courier New"/>
          <w:lang w:val="en-US"/>
        </w:rPr>
      </w:pPr>
      <w:r w:rsidRPr="00F92C37">
        <w:rPr>
          <w:rFonts w:ascii="Courier New" w:hAnsi="Courier New" w:cs="Courier New"/>
          <w:lang w:val="en-US"/>
        </w:rPr>
        <w:t>INSERT</w:t>
      </w:r>
      <w:r w:rsidRPr="003C1753">
        <w:rPr>
          <w:rFonts w:ascii="Courier New" w:hAnsi="Courier New" w:cs="Courier New"/>
          <w:lang w:val="en-US"/>
        </w:rPr>
        <w:t xml:space="preserve"> </w:t>
      </w:r>
      <w:r w:rsidRPr="00F92C37">
        <w:rPr>
          <w:rFonts w:ascii="Courier New" w:hAnsi="Courier New" w:cs="Courier New"/>
          <w:lang w:val="en-US"/>
        </w:rPr>
        <w:t>INTO</w:t>
      </w:r>
      <w:r w:rsidRPr="003C1753">
        <w:rPr>
          <w:rFonts w:ascii="Courier New" w:hAnsi="Courier New" w:cs="Courier New"/>
          <w:lang w:val="en-US"/>
        </w:rPr>
        <w:t xml:space="preserve"> </w:t>
      </w:r>
      <w:proofErr w:type="spellStart"/>
      <w:r w:rsidRPr="00BB4B3D">
        <w:rPr>
          <w:rFonts w:ascii="Courier New" w:hAnsi="Courier New" w:cs="Courier New"/>
          <w:szCs w:val="28"/>
          <w:lang w:val="en-US"/>
        </w:rPr>
        <w:t>epicentres</w:t>
      </w:r>
      <w:proofErr w:type="spellEnd"/>
      <w:r w:rsidRPr="003C1753">
        <w:rPr>
          <w:rFonts w:ascii="Courier New" w:hAnsi="Courier New" w:cs="Courier New"/>
          <w:lang w:val="en-US"/>
        </w:rPr>
        <w:t xml:space="preserve"> (</w:t>
      </w:r>
      <w:proofErr w:type="spellStart"/>
      <w:r w:rsidRPr="00BB4B3D">
        <w:rPr>
          <w:rFonts w:ascii="Courier New" w:hAnsi="Courier New" w:cs="Courier New"/>
          <w:szCs w:val="28"/>
          <w:lang w:val="en-US"/>
        </w:rPr>
        <w:t>coord</w:t>
      </w:r>
      <w:r>
        <w:rPr>
          <w:rFonts w:ascii="Courier New" w:hAnsi="Courier New" w:cs="Courier New"/>
          <w:szCs w:val="28"/>
          <w:lang w:val="en-US"/>
        </w:rPr>
        <w:t>X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 w:rsidRPr="00BB4B3D">
        <w:rPr>
          <w:rFonts w:ascii="Courier New" w:hAnsi="Courier New" w:cs="Courier New"/>
          <w:szCs w:val="28"/>
          <w:lang w:val="en-US"/>
        </w:rPr>
        <w:t>coord</w:t>
      </w:r>
      <w:r>
        <w:rPr>
          <w:rFonts w:ascii="Courier New" w:hAnsi="Courier New" w:cs="Courier New"/>
          <w:szCs w:val="28"/>
          <w:lang w:val="en-US"/>
        </w:rPr>
        <w:t>Y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 w:rsidRPr="00BB4B3D">
        <w:rPr>
          <w:rFonts w:ascii="Courier New" w:hAnsi="Courier New" w:cs="Courier New"/>
          <w:szCs w:val="28"/>
          <w:lang w:val="en-US"/>
        </w:rPr>
        <w:t>date</w:t>
      </w:r>
      <w:r>
        <w:rPr>
          <w:rFonts w:ascii="Courier New" w:hAnsi="Courier New" w:cs="Courier New"/>
          <w:szCs w:val="28"/>
          <w:lang w:val="en-US"/>
        </w:rPr>
        <w:t>Epic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Cs w:val="28"/>
          <w:lang w:val="en-US"/>
        </w:rPr>
        <w:t>isR</w:t>
      </w:r>
      <w:r w:rsidRPr="00BB4B3D">
        <w:rPr>
          <w:rFonts w:ascii="Courier New" w:hAnsi="Courier New" w:cs="Courier New"/>
          <w:szCs w:val="28"/>
          <w:lang w:val="en-US"/>
        </w:rPr>
        <w:t>eal</w:t>
      </w:r>
      <w:proofErr w:type="spellEnd"/>
      <w:r w:rsidRPr="003C1753">
        <w:rPr>
          <w:rFonts w:ascii="Courier New" w:hAnsi="Courier New" w:cs="Courier New"/>
          <w:lang w:val="en-US"/>
        </w:rPr>
        <w:t xml:space="preserve">) </w:t>
      </w:r>
      <w:r w:rsidRPr="00F92C37">
        <w:rPr>
          <w:rFonts w:ascii="Courier New" w:hAnsi="Courier New" w:cs="Courier New"/>
          <w:lang w:val="en-US"/>
        </w:rPr>
        <w:t>VALUES</w:t>
      </w:r>
      <w:r w:rsidRPr="003C1753">
        <w:rPr>
          <w:rFonts w:ascii="Courier New" w:hAnsi="Courier New" w:cs="Courier New"/>
          <w:lang w:val="en-US"/>
        </w:rPr>
        <w:t xml:space="preserve"> (</w:t>
      </w:r>
      <w:r>
        <w:rPr>
          <w:rFonts w:ascii="Courier New" w:hAnsi="Courier New" w:cs="Courier New"/>
          <w:lang w:val="en-US"/>
        </w:rPr>
        <w:t>12</w:t>
      </w:r>
      <w:r w:rsidRPr="003C1753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 xml:space="preserve">35, </w:t>
      </w:r>
      <w:r w:rsidRPr="003A5906">
        <w:rPr>
          <w:rFonts w:ascii="Courier New" w:hAnsi="Courier New" w:cs="Courier New"/>
          <w:lang w:val="en-US"/>
        </w:rPr>
        <w:t>'</w:t>
      </w:r>
      <w:r>
        <w:rPr>
          <w:rFonts w:ascii="Courier New" w:hAnsi="Courier New" w:cs="Courier New"/>
          <w:lang w:val="en-US"/>
        </w:rPr>
        <w:t>04.07.2003:22.17</w:t>
      </w:r>
      <w:r w:rsidRPr="003A5906">
        <w:rPr>
          <w:rFonts w:ascii="Courier New" w:hAnsi="Courier New" w:cs="Courier New"/>
          <w:lang w:val="en-US"/>
        </w:rPr>
        <w:t>'</w:t>
      </w:r>
      <w:r>
        <w:rPr>
          <w:rFonts w:ascii="Courier New" w:hAnsi="Courier New" w:cs="Courier New"/>
          <w:lang w:val="en-US"/>
        </w:rPr>
        <w:t>, false</w:t>
      </w:r>
      <w:r w:rsidRPr="003C1753">
        <w:rPr>
          <w:rFonts w:ascii="Courier New" w:hAnsi="Courier New" w:cs="Courier New"/>
          <w:lang w:val="en-US"/>
        </w:rPr>
        <w:t>);</w:t>
      </w:r>
    </w:p>
    <w:p w14:paraId="44783892" w14:textId="48412B8E" w:rsidR="009B01B1" w:rsidRPr="007C3C52" w:rsidRDefault="00D615AF" w:rsidP="003A5906">
      <w:pPr>
        <w:pStyle w:val="aa"/>
        <w:ind w:firstLine="0"/>
        <w:jc w:val="center"/>
        <w:rPr>
          <w:lang w:val="en-US"/>
        </w:rPr>
      </w:pPr>
      <w:r w:rsidRPr="00D615AF">
        <w:rPr>
          <w:lang w:val="en-US"/>
        </w:rPr>
        <w:drawing>
          <wp:inline distT="0" distB="0" distL="0" distR="0" wp14:anchorId="0730D46F" wp14:editId="026DE236">
            <wp:extent cx="5940425" cy="198818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E06D" w14:textId="2C4804EA" w:rsidR="00734315" w:rsidRPr="00CB70D1" w:rsidRDefault="00734315" w:rsidP="00734315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>
        <w:t>3</w:t>
      </w:r>
      <w:r w:rsidRPr="00734315">
        <w:t>5</w:t>
      </w:r>
      <w:r w:rsidRPr="00920018">
        <w:t xml:space="preserve"> – </w:t>
      </w:r>
      <w:r>
        <w:t>Результат записи данных в таблицу</w:t>
      </w:r>
    </w:p>
    <w:p w14:paraId="69357E24" w14:textId="77777777" w:rsidR="009B01B1" w:rsidRPr="00734315" w:rsidRDefault="009B01B1" w:rsidP="00BB2E0F">
      <w:pPr>
        <w:pStyle w:val="aa"/>
        <w:ind w:firstLine="0"/>
        <w:jc w:val="center"/>
      </w:pPr>
    </w:p>
    <w:p w14:paraId="3B7ACC7F" w14:textId="6CC3A00B" w:rsidR="00992C88" w:rsidRPr="00CE0A94" w:rsidRDefault="00CE0A94" w:rsidP="00CE0A94">
      <w:pPr>
        <w:pStyle w:val="aa"/>
      </w:pPr>
      <w:r>
        <w:t xml:space="preserve">Удаление данных осуществляется командой </w:t>
      </w:r>
      <w:proofErr w:type="spellStart"/>
      <w:r w:rsidRPr="00CE0A94">
        <w:rPr>
          <w:rFonts w:ascii="Courier New" w:hAnsi="Courier New" w:cs="Courier New"/>
        </w:rPr>
        <w:t>delete</w:t>
      </w:r>
      <w:proofErr w:type="spellEnd"/>
      <w:r w:rsidRPr="00CE0A94">
        <w:rPr>
          <w:rFonts w:ascii="Courier New" w:hAnsi="Courier New" w:cs="Courier New"/>
        </w:rPr>
        <w:t xml:space="preserve"> </w:t>
      </w:r>
      <w:proofErr w:type="spellStart"/>
      <w:r w:rsidRPr="00CE0A94">
        <w:rPr>
          <w:rFonts w:ascii="Courier New" w:hAnsi="Courier New" w:cs="Courier New"/>
        </w:rPr>
        <w:t>from</w:t>
      </w:r>
      <w:proofErr w:type="spellEnd"/>
      <w:r w:rsidRPr="00CE0A94">
        <w:rPr>
          <w:rFonts w:ascii="Courier New" w:hAnsi="Courier New" w:cs="Courier New"/>
        </w:rPr>
        <w:t xml:space="preserve"> </w:t>
      </w:r>
      <w:proofErr w:type="spellStart"/>
      <w:r w:rsidR="00227C85">
        <w:rPr>
          <w:rFonts w:ascii="Courier New" w:hAnsi="Courier New" w:cs="Courier New"/>
          <w:lang w:val="en-US"/>
        </w:rPr>
        <w:t>epicen</w:t>
      </w:r>
      <w:r w:rsidR="00134CEB">
        <w:rPr>
          <w:rFonts w:ascii="Courier New" w:hAnsi="Courier New" w:cs="Courier New"/>
          <w:lang w:val="en-US"/>
        </w:rPr>
        <w:t>tres</w:t>
      </w:r>
      <w:proofErr w:type="spellEnd"/>
      <w:r w:rsidRPr="00CE0A94">
        <w:rPr>
          <w:rFonts w:ascii="Courier New" w:hAnsi="Courier New" w:cs="Courier New"/>
        </w:rPr>
        <w:t xml:space="preserve"> w</w:t>
      </w:r>
      <w:proofErr w:type="spellStart"/>
      <w:r w:rsidRPr="00CE0A94">
        <w:rPr>
          <w:rFonts w:ascii="Courier New" w:hAnsi="Courier New" w:cs="Courier New"/>
        </w:rPr>
        <w:t>here</w:t>
      </w:r>
      <w:proofErr w:type="spellEnd"/>
      <w:r w:rsidRPr="00CE0A94">
        <w:rPr>
          <w:rFonts w:ascii="Courier New" w:hAnsi="Courier New" w:cs="Courier New"/>
        </w:rPr>
        <w:t xml:space="preserve"> </w:t>
      </w:r>
      <w:proofErr w:type="spellStart"/>
      <w:r w:rsidRPr="00CE0A94">
        <w:rPr>
          <w:rFonts w:ascii="Courier New" w:hAnsi="Courier New" w:cs="Courier New"/>
        </w:rPr>
        <w:t>id</w:t>
      </w:r>
      <w:proofErr w:type="spellEnd"/>
      <w:r w:rsidRPr="00CE0A94">
        <w:rPr>
          <w:rFonts w:ascii="Courier New" w:hAnsi="Courier New" w:cs="Courier New"/>
        </w:rPr>
        <w:t>=3;</w:t>
      </w:r>
    </w:p>
    <w:p w14:paraId="0329C402" w14:textId="273C1A3C" w:rsidR="00734315" w:rsidRPr="00734315" w:rsidRDefault="002600F5" w:rsidP="00BB2E0F">
      <w:pPr>
        <w:pStyle w:val="aa"/>
        <w:ind w:firstLine="0"/>
        <w:jc w:val="center"/>
      </w:pPr>
      <w:r w:rsidRPr="002600F5">
        <w:lastRenderedPageBreak/>
        <w:drawing>
          <wp:inline distT="0" distB="0" distL="0" distR="0" wp14:anchorId="47C72898" wp14:editId="3E6D1CEB">
            <wp:extent cx="4801270" cy="1600423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569C" w14:textId="632F80A5" w:rsidR="00992C88" w:rsidRDefault="00734315" w:rsidP="00A82FA8">
      <w:pPr>
        <w:pStyle w:val="aa"/>
        <w:ind w:firstLine="0"/>
        <w:jc w:val="center"/>
      </w:pPr>
      <w:r>
        <w:t>Рисунок</w:t>
      </w:r>
      <w:r w:rsidRPr="00920018">
        <w:t xml:space="preserve"> </w:t>
      </w:r>
      <w:r>
        <w:t>3</w:t>
      </w:r>
      <w:r w:rsidRPr="00734315">
        <w:t>6</w:t>
      </w:r>
      <w:r w:rsidRPr="00920018">
        <w:t xml:space="preserve"> – </w:t>
      </w:r>
      <w:r>
        <w:t>Результат удаления записи из таблицы</w:t>
      </w:r>
    </w:p>
    <w:p w14:paraId="306728E9" w14:textId="77777777" w:rsidR="00A82FA8" w:rsidRPr="00381A5F" w:rsidRDefault="00A82FA8" w:rsidP="00A82FA8">
      <w:pPr>
        <w:pStyle w:val="aa"/>
        <w:ind w:firstLine="0"/>
        <w:jc w:val="center"/>
      </w:pPr>
    </w:p>
    <w:p w14:paraId="300A90CE" w14:textId="3F8EA0B0" w:rsidR="00611DF7" w:rsidRPr="00611DF7" w:rsidRDefault="00611DF7" w:rsidP="00611DF7">
      <w:pPr>
        <w:pStyle w:val="3"/>
      </w:pPr>
      <w:bookmarkStart w:id="21" w:name="_Toc127729678"/>
      <w:r>
        <w:t>4.2.</w:t>
      </w:r>
      <w:r w:rsidR="00CB70D1">
        <w:t>3</w:t>
      </w:r>
      <w:r>
        <w:t xml:space="preserve"> Создание роли</w:t>
      </w:r>
      <w:bookmarkEnd w:id="21"/>
    </w:p>
    <w:p w14:paraId="59EE5B48" w14:textId="2AED6D31" w:rsidR="00EE3E63" w:rsidRDefault="00704869" w:rsidP="00EA1A25">
      <w:pPr>
        <w:pStyle w:val="aa"/>
        <w:rPr>
          <w:rFonts w:ascii="Courier New" w:hAnsi="Courier New" w:cs="Courier New"/>
        </w:rPr>
      </w:pPr>
      <w:r>
        <w:t xml:space="preserve">Для создания пользователя используется команда </w:t>
      </w:r>
      <w:r w:rsidRPr="00704869">
        <w:rPr>
          <w:rFonts w:ascii="Courier New" w:hAnsi="Courier New" w:cs="Courier New"/>
        </w:rPr>
        <w:t xml:space="preserve">CREATE USER </w:t>
      </w:r>
      <w:r w:rsidR="00834ADF">
        <w:rPr>
          <w:rFonts w:ascii="Courier New" w:hAnsi="Courier New" w:cs="Courier New"/>
          <w:lang w:val="en-US"/>
        </w:rPr>
        <w:t>selector</w:t>
      </w:r>
      <w:r w:rsidRPr="00704869">
        <w:rPr>
          <w:rFonts w:ascii="Courier New" w:hAnsi="Courier New" w:cs="Courier New"/>
        </w:rPr>
        <w:t xml:space="preserve"> WITH PASSWORD '12</w:t>
      </w:r>
      <w:r w:rsidRPr="000720B3">
        <w:rPr>
          <w:rFonts w:ascii="Courier New" w:hAnsi="Courier New" w:cs="Courier New"/>
        </w:rPr>
        <w:t>3</w:t>
      </w:r>
      <w:r w:rsidRPr="00704869">
        <w:rPr>
          <w:rFonts w:ascii="Courier New" w:hAnsi="Courier New" w:cs="Courier New"/>
        </w:rPr>
        <w:t>';</w:t>
      </w:r>
    </w:p>
    <w:p w14:paraId="4BBAF6D3" w14:textId="3E807683" w:rsidR="000720B3" w:rsidRDefault="00F629A8" w:rsidP="00F629A8">
      <w:pPr>
        <w:pStyle w:val="aa"/>
      </w:pPr>
      <w:r>
        <w:t>Для создания роли с возможностью «Только чтения» используется набор команд</w:t>
      </w:r>
    </w:p>
    <w:p w14:paraId="3DC8A11E" w14:textId="371CB2EB" w:rsidR="00F629A8" w:rsidRPr="00F629A8" w:rsidRDefault="00F629A8" w:rsidP="00F629A8">
      <w:pPr>
        <w:pStyle w:val="aa"/>
        <w:rPr>
          <w:rFonts w:ascii="Courier New" w:hAnsi="Courier New" w:cs="Courier New"/>
          <w:lang w:val="en-US"/>
        </w:rPr>
      </w:pPr>
      <w:r w:rsidRPr="00F629A8">
        <w:rPr>
          <w:rFonts w:ascii="Courier New" w:hAnsi="Courier New" w:cs="Courier New"/>
          <w:lang w:val="en-US"/>
        </w:rPr>
        <w:t xml:space="preserve">CREATE ROLE </w:t>
      </w:r>
      <w:proofErr w:type="spellStart"/>
      <w:r w:rsidR="00834ADF">
        <w:rPr>
          <w:rFonts w:ascii="Courier New" w:hAnsi="Courier New" w:cs="Courier New"/>
          <w:lang w:val="en-US"/>
        </w:rPr>
        <w:t>selector</w:t>
      </w:r>
      <w:r>
        <w:rPr>
          <w:rFonts w:ascii="Courier New" w:hAnsi="Courier New" w:cs="Courier New"/>
          <w:lang w:val="en-US"/>
        </w:rPr>
        <w:t>_</w:t>
      </w:r>
      <w:r w:rsidR="00834ADF">
        <w:rPr>
          <w:rFonts w:ascii="Courier New" w:hAnsi="Courier New" w:cs="Courier New"/>
          <w:lang w:val="en-US"/>
        </w:rPr>
        <w:t>user</w:t>
      </w:r>
      <w:r>
        <w:rPr>
          <w:rFonts w:ascii="Courier New" w:hAnsi="Courier New" w:cs="Courier New"/>
          <w:lang w:val="en-US"/>
        </w:rPr>
        <w:t>role</w:t>
      </w:r>
      <w:proofErr w:type="spellEnd"/>
      <w:r w:rsidRPr="00F629A8">
        <w:rPr>
          <w:rFonts w:ascii="Courier New" w:hAnsi="Courier New" w:cs="Courier New"/>
          <w:lang w:val="en-US"/>
        </w:rPr>
        <w:t>;</w:t>
      </w:r>
    </w:p>
    <w:p w14:paraId="54D9CCD2" w14:textId="1CB074AF" w:rsidR="00F629A8" w:rsidRPr="00F629A8" w:rsidRDefault="00F629A8" w:rsidP="00F629A8">
      <w:pPr>
        <w:pStyle w:val="aa"/>
        <w:rPr>
          <w:rFonts w:ascii="Courier New" w:hAnsi="Courier New" w:cs="Courier New"/>
          <w:lang w:val="en-US"/>
        </w:rPr>
      </w:pPr>
      <w:r w:rsidRPr="00F629A8">
        <w:rPr>
          <w:rFonts w:ascii="Courier New" w:hAnsi="Courier New" w:cs="Courier New"/>
          <w:lang w:val="en-US"/>
        </w:rPr>
        <w:t xml:space="preserve">GRANT CONNECT ON DATABASE </w:t>
      </w:r>
      <w:proofErr w:type="spellStart"/>
      <w:r w:rsidR="00C1196D" w:rsidRPr="00C1196D">
        <w:rPr>
          <w:rFonts w:ascii="Courier New" w:hAnsi="Courier New" w:cs="Courier New"/>
          <w:lang w:val="en-US"/>
        </w:rPr>
        <w:t>earthquakes_database</w:t>
      </w:r>
      <w:proofErr w:type="spellEnd"/>
      <w:r w:rsidR="00C1196D" w:rsidRPr="00C1196D">
        <w:rPr>
          <w:rFonts w:ascii="Courier New" w:hAnsi="Courier New" w:cs="Courier New"/>
          <w:lang w:val="en-US"/>
        </w:rPr>
        <w:t xml:space="preserve"> </w:t>
      </w:r>
      <w:r w:rsidRPr="00F629A8">
        <w:rPr>
          <w:rFonts w:ascii="Courier New" w:hAnsi="Courier New" w:cs="Courier New"/>
          <w:lang w:val="en-US"/>
        </w:rPr>
        <w:t xml:space="preserve">TO </w:t>
      </w:r>
      <w:proofErr w:type="spellStart"/>
      <w:r w:rsidR="00834ADF">
        <w:rPr>
          <w:rFonts w:ascii="Courier New" w:hAnsi="Courier New" w:cs="Courier New"/>
          <w:lang w:val="en-US"/>
        </w:rPr>
        <w:t>selector_userrole</w:t>
      </w:r>
      <w:proofErr w:type="spellEnd"/>
      <w:r w:rsidRPr="00F629A8">
        <w:rPr>
          <w:rFonts w:ascii="Courier New" w:hAnsi="Courier New" w:cs="Courier New"/>
          <w:lang w:val="en-US"/>
        </w:rPr>
        <w:t>;</w:t>
      </w:r>
    </w:p>
    <w:p w14:paraId="614F457F" w14:textId="6D04F1AF" w:rsidR="00F629A8" w:rsidRPr="00F629A8" w:rsidRDefault="000A5E2C" w:rsidP="00F629A8">
      <w:pPr>
        <w:pStyle w:val="aa"/>
        <w:rPr>
          <w:rFonts w:ascii="Courier New" w:hAnsi="Courier New" w:cs="Courier New"/>
          <w:lang w:val="en-US"/>
        </w:rPr>
      </w:pPr>
      <w:r w:rsidRPr="000A5E2C">
        <w:rPr>
          <w:rFonts w:ascii="Courier New" w:hAnsi="Courier New" w:cs="Courier New"/>
          <w:lang w:val="en-US"/>
        </w:rPr>
        <w:t>GRANT SELECT ON TABLE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="004939FF">
        <w:rPr>
          <w:rFonts w:ascii="Courier New" w:hAnsi="Courier New" w:cs="Courier New"/>
          <w:lang w:val="en-US"/>
        </w:rPr>
        <w:t>epicentres</w:t>
      </w:r>
      <w:proofErr w:type="spellEnd"/>
      <w:r w:rsidR="004939FF" w:rsidRPr="004939FF">
        <w:rPr>
          <w:rFonts w:ascii="Courier New" w:hAnsi="Courier New" w:cs="Courier New"/>
          <w:lang w:val="en-US"/>
        </w:rPr>
        <w:t xml:space="preserve"> </w:t>
      </w:r>
      <w:r w:rsidR="00F629A8" w:rsidRPr="00F629A8">
        <w:rPr>
          <w:rFonts w:ascii="Courier New" w:hAnsi="Courier New" w:cs="Courier New"/>
          <w:lang w:val="en-US"/>
        </w:rPr>
        <w:t xml:space="preserve">TO </w:t>
      </w:r>
      <w:proofErr w:type="spellStart"/>
      <w:r w:rsidR="004939FF">
        <w:rPr>
          <w:rFonts w:ascii="Courier New" w:hAnsi="Courier New" w:cs="Courier New"/>
          <w:lang w:val="en-US"/>
        </w:rPr>
        <w:t>selector_userrole</w:t>
      </w:r>
      <w:proofErr w:type="spellEnd"/>
      <w:r w:rsidR="00F629A8" w:rsidRPr="00F629A8">
        <w:rPr>
          <w:rFonts w:ascii="Courier New" w:hAnsi="Courier New" w:cs="Courier New"/>
          <w:lang w:val="en-US"/>
        </w:rPr>
        <w:t>;</w:t>
      </w:r>
    </w:p>
    <w:p w14:paraId="53D66CE6" w14:textId="4F1AB604" w:rsidR="000720B3" w:rsidRDefault="004939FF" w:rsidP="000720B3">
      <w:pPr>
        <w:pStyle w:val="aa"/>
        <w:ind w:firstLine="0"/>
        <w:jc w:val="center"/>
        <w:rPr>
          <w:lang w:val="en-US"/>
        </w:rPr>
      </w:pPr>
      <w:r w:rsidRPr="004939FF">
        <w:rPr>
          <w:lang w:val="en-US"/>
        </w:rPr>
        <w:drawing>
          <wp:inline distT="0" distB="0" distL="0" distR="0" wp14:anchorId="4EC59171" wp14:editId="5136C8AA">
            <wp:extent cx="5940425" cy="1422400"/>
            <wp:effectExtent l="0" t="0" r="3175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1D03" w14:textId="12D5D8BD" w:rsidR="000A5E2C" w:rsidRDefault="000A5E2C" w:rsidP="000A5E2C">
      <w:pPr>
        <w:pStyle w:val="aa"/>
        <w:ind w:firstLine="0"/>
        <w:jc w:val="center"/>
      </w:pPr>
      <w:r>
        <w:t>Рисунок 37 – Результат создания роли</w:t>
      </w:r>
    </w:p>
    <w:p w14:paraId="6CCCE662" w14:textId="77777777" w:rsidR="000A5E2C" w:rsidRPr="000A5E2C" w:rsidRDefault="000A5E2C" w:rsidP="000720B3">
      <w:pPr>
        <w:pStyle w:val="aa"/>
        <w:ind w:firstLine="0"/>
        <w:jc w:val="center"/>
      </w:pPr>
    </w:p>
    <w:p w14:paraId="3A48E0BF" w14:textId="00A6E5D0" w:rsidR="000720B3" w:rsidRPr="002C1F2A" w:rsidRDefault="002C1F2A" w:rsidP="002C1F2A">
      <w:pPr>
        <w:pStyle w:val="aa"/>
      </w:pPr>
      <w:r>
        <w:t xml:space="preserve">Привязка роли к пользователю осуществляется командой </w:t>
      </w:r>
      <w:r w:rsidRPr="002C1F2A">
        <w:rPr>
          <w:rFonts w:ascii="Courier New" w:hAnsi="Courier New" w:cs="Courier New"/>
        </w:rPr>
        <w:t xml:space="preserve">GRANT </w:t>
      </w:r>
      <w:r w:rsidR="006D4554">
        <w:rPr>
          <w:rFonts w:ascii="Courier New" w:hAnsi="Courier New" w:cs="Courier New"/>
          <w:lang w:val="en-US"/>
        </w:rPr>
        <w:t>selector</w:t>
      </w:r>
      <w:r w:rsidR="006D4554" w:rsidRPr="006D4554">
        <w:rPr>
          <w:rFonts w:ascii="Courier New" w:hAnsi="Courier New" w:cs="Courier New"/>
        </w:rPr>
        <w:t>_</w:t>
      </w:r>
      <w:proofErr w:type="spellStart"/>
      <w:r w:rsidR="006D4554">
        <w:rPr>
          <w:rFonts w:ascii="Courier New" w:hAnsi="Courier New" w:cs="Courier New"/>
          <w:lang w:val="en-US"/>
        </w:rPr>
        <w:t>userrole</w:t>
      </w:r>
      <w:proofErr w:type="spellEnd"/>
      <w:r w:rsidR="006D4554" w:rsidRPr="002C1F2A">
        <w:rPr>
          <w:rFonts w:ascii="Courier New" w:hAnsi="Courier New" w:cs="Courier New"/>
        </w:rPr>
        <w:t xml:space="preserve"> </w:t>
      </w:r>
      <w:r w:rsidRPr="002C1F2A">
        <w:rPr>
          <w:rFonts w:ascii="Courier New" w:hAnsi="Courier New" w:cs="Courier New"/>
        </w:rPr>
        <w:t xml:space="preserve">TO </w:t>
      </w:r>
      <w:r w:rsidR="006D4554">
        <w:rPr>
          <w:rFonts w:ascii="Courier New" w:hAnsi="Courier New" w:cs="Courier New"/>
          <w:lang w:val="en-US"/>
        </w:rPr>
        <w:t>selector</w:t>
      </w:r>
      <w:r w:rsidRPr="002C1F2A">
        <w:rPr>
          <w:rFonts w:ascii="Courier New" w:hAnsi="Courier New" w:cs="Courier New"/>
        </w:rPr>
        <w:t>;</w:t>
      </w:r>
    </w:p>
    <w:p w14:paraId="5149FC87" w14:textId="6C1A71CE" w:rsidR="000720B3" w:rsidRPr="002C1F2A" w:rsidRDefault="006D4554" w:rsidP="000720B3">
      <w:pPr>
        <w:pStyle w:val="aa"/>
        <w:ind w:firstLine="0"/>
        <w:jc w:val="center"/>
      </w:pPr>
      <w:r w:rsidRPr="006D4554">
        <w:drawing>
          <wp:inline distT="0" distB="0" distL="0" distR="0" wp14:anchorId="4D8CD782" wp14:editId="2F3470D1">
            <wp:extent cx="4572638" cy="743054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F64F" w14:textId="7A297D66" w:rsidR="0094231F" w:rsidRDefault="0094231F" w:rsidP="0094231F">
      <w:pPr>
        <w:pStyle w:val="aa"/>
        <w:ind w:firstLine="0"/>
        <w:jc w:val="center"/>
      </w:pPr>
      <w:r>
        <w:t>Рисунок 3</w:t>
      </w:r>
      <w:r>
        <w:rPr>
          <w:lang w:val="en-US"/>
        </w:rPr>
        <w:t>8</w:t>
      </w:r>
      <w:r>
        <w:t xml:space="preserve"> – Результат привязки роли</w:t>
      </w:r>
    </w:p>
    <w:p w14:paraId="5517323B" w14:textId="75EEDC65" w:rsidR="000720B3" w:rsidRPr="002C1F2A" w:rsidRDefault="000720B3" w:rsidP="000720B3">
      <w:pPr>
        <w:pStyle w:val="aa"/>
        <w:ind w:firstLine="0"/>
        <w:jc w:val="center"/>
      </w:pPr>
    </w:p>
    <w:p w14:paraId="6789FC29" w14:textId="68944780" w:rsidR="000720B3" w:rsidRPr="002C1F2A" w:rsidRDefault="00C076A3" w:rsidP="000720B3">
      <w:pPr>
        <w:pStyle w:val="aa"/>
        <w:ind w:firstLine="0"/>
        <w:jc w:val="center"/>
      </w:pPr>
      <w:r w:rsidRPr="00C076A3">
        <w:drawing>
          <wp:inline distT="0" distB="0" distL="0" distR="0" wp14:anchorId="1B87F4D6" wp14:editId="2B7EC43C">
            <wp:extent cx="4896999" cy="1175175"/>
            <wp:effectExtent l="0" t="0" r="0" b="63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13177" cy="117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368F" w14:textId="69A0758C" w:rsidR="00D430DD" w:rsidRDefault="00D430DD" w:rsidP="00D430DD">
      <w:pPr>
        <w:pStyle w:val="aa"/>
        <w:ind w:firstLine="0"/>
        <w:jc w:val="center"/>
      </w:pPr>
      <w:r>
        <w:t>Рисунок 3</w:t>
      </w:r>
      <w:r w:rsidRPr="00D430DD">
        <w:t>9</w:t>
      </w:r>
      <w:r>
        <w:t xml:space="preserve"> – Авторизация в созданного пользователя</w:t>
      </w:r>
    </w:p>
    <w:p w14:paraId="7353C6E0" w14:textId="70018545" w:rsidR="000720B3" w:rsidRPr="002C1F2A" w:rsidRDefault="000720B3" w:rsidP="000720B3">
      <w:pPr>
        <w:pStyle w:val="aa"/>
        <w:ind w:firstLine="0"/>
        <w:jc w:val="center"/>
      </w:pPr>
    </w:p>
    <w:p w14:paraId="056298B0" w14:textId="7F45AAFD" w:rsidR="000720B3" w:rsidRPr="00137AD5" w:rsidRDefault="00137AD5" w:rsidP="00137AD5">
      <w:pPr>
        <w:pStyle w:val="aa"/>
      </w:pPr>
      <w:r>
        <w:lastRenderedPageBreak/>
        <w:t>Созданный пользователь обладает возможностью просмотра таблиц в закрепленной базе данных</w:t>
      </w:r>
    </w:p>
    <w:p w14:paraId="31CD72AA" w14:textId="784A9979" w:rsidR="000720B3" w:rsidRPr="002C1F2A" w:rsidRDefault="00C076A3" w:rsidP="000720B3">
      <w:pPr>
        <w:pStyle w:val="aa"/>
        <w:ind w:firstLine="0"/>
        <w:jc w:val="center"/>
      </w:pPr>
      <w:r w:rsidRPr="00C076A3">
        <w:drawing>
          <wp:inline distT="0" distB="0" distL="0" distR="0" wp14:anchorId="60EEAE77" wp14:editId="3FA800A5">
            <wp:extent cx="4458322" cy="1495634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A7B8" w14:textId="149E374F" w:rsidR="00137AD5" w:rsidRPr="00137AD5" w:rsidRDefault="00137AD5" w:rsidP="00137AD5">
      <w:pPr>
        <w:pStyle w:val="aa"/>
        <w:ind w:firstLine="0"/>
        <w:jc w:val="center"/>
      </w:pPr>
      <w:r>
        <w:t xml:space="preserve">Рисунок 40 – Просмотр таблицы пользователем </w:t>
      </w:r>
      <w:r w:rsidR="00C076A3">
        <w:rPr>
          <w:lang w:val="en-US"/>
        </w:rPr>
        <w:t>Selector</w:t>
      </w:r>
    </w:p>
    <w:p w14:paraId="7B50C57A" w14:textId="64B4E3B6" w:rsidR="000720B3" w:rsidRPr="002C1F2A" w:rsidRDefault="000720B3" w:rsidP="000720B3">
      <w:pPr>
        <w:pStyle w:val="aa"/>
        <w:ind w:firstLine="0"/>
        <w:jc w:val="center"/>
      </w:pPr>
    </w:p>
    <w:p w14:paraId="0A90A9D7" w14:textId="15B60093" w:rsidR="000720B3" w:rsidRPr="00860E6E" w:rsidRDefault="00860E6E" w:rsidP="00BD7D01">
      <w:pPr>
        <w:pStyle w:val="aa"/>
        <w:keepNext/>
      </w:pPr>
      <w:r>
        <w:t>Операции удаления и добавления, в свою очередь, для пользователя с данной ролью недоступны.</w:t>
      </w:r>
    </w:p>
    <w:p w14:paraId="5674B5C4" w14:textId="7E174476" w:rsidR="000720B3" w:rsidRDefault="00B07376" w:rsidP="000720B3">
      <w:pPr>
        <w:pStyle w:val="aa"/>
        <w:ind w:firstLine="0"/>
        <w:jc w:val="center"/>
      </w:pPr>
      <w:r w:rsidRPr="00B07376">
        <w:drawing>
          <wp:inline distT="0" distB="0" distL="0" distR="0" wp14:anchorId="5DAA592D" wp14:editId="59EE71A1">
            <wp:extent cx="5940425" cy="2136775"/>
            <wp:effectExtent l="0" t="0" r="317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5868" w14:textId="532FC43D" w:rsidR="00860E6E" w:rsidRPr="00137AD5" w:rsidRDefault="00860E6E" w:rsidP="00860E6E">
      <w:pPr>
        <w:pStyle w:val="aa"/>
        <w:ind w:firstLine="0"/>
        <w:jc w:val="center"/>
      </w:pPr>
      <w:r>
        <w:t>Рисунок 41 – Проверка удаления и добавления в таблицу</w:t>
      </w:r>
    </w:p>
    <w:p w14:paraId="00C0BDA2" w14:textId="7D379457" w:rsidR="00860E6E" w:rsidRPr="00BD7D01" w:rsidRDefault="00BD7D01" w:rsidP="00BD7D01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3C157BFE" w14:textId="7F24CA73" w:rsidR="00CE63EA" w:rsidRDefault="00FC5C21" w:rsidP="00CE63EA">
      <w:pPr>
        <w:pStyle w:val="12"/>
      </w:pPr>
      <w:bookmarkStart w:id="22" w:name="_Toc127729679"/>
      <w:r>
        <w:lastRenderedPageBreak/>
        <w:t>5</w:t>
      </w:r>
      <w:r w:rsidR="00CE63EA">
        <w:t xml:space="preserve"> Заключение</w:t>
      </w:r>
      <w:bookmarkEnd w:id="22"/>
    </w:p>
    <w:p w14:paraId="677EE66D" w14:textId="23F6B4A7" w:rsidR="0001595B" w:rsidRPr="00EE3E63" w:rsidRDefault="00FB2808" w:rsidP="00A243EA">
      <w:pPr>
        <w:pStyle w:val="aa"/>
      </w:pPr>
      <w:r w:rsidRPr="0074738F">
        <w:t xml:space="preserve">В результате выполнения лабораторной работы были получены навыки </w:t>
      </w:r>
      <w:r w:rsidRPr="0074738F">
        <w:rPr>
          <w:rFonts w:cs="Times New Roman"/>
        </w:rPr>
        <w:t xml:space="preserve">практического администрирования баз данных в операционной системе </w:t>
      </w:r>
      <w:proofErr w:type="spellStart"/>
      <w:r w:rsidRPr="0074738F">
        <w:rPr>
          <w:rFonts w:cs="Times New Roman"/>
          <w:lang w:val="en-US"/>
        </w:rPr>
        <w:t>UbuntuServer</w:t>
      </w:r>
      <w:proofErr w:type="spellEnd"/>
      <w:r w:rsidRPr="0074738F">
        <w:rPr>
          <w:rFonts w:cs="Times New Roman"/>
        </w:rPr>
        <w:t xml:space="preserve">, изучены СУБД </w:t>
      </w:r>
      <w:r w:rsidRPr="0074738F">
        <w:rPr>
          <w:rFonts w:cs="Times New Roman"/>
          <w:lang w:val="en-US"/>
        </w:rPr>
        <w:t>MySQL</w:t>
      </w:r>
      <w:r w:rsidRPr="0074738F">
        <w:rPr>
          <w:rFonts w:cs="Times New Roman"/>
        </w:rPr>
        <w:t xml:space="preserve"> и </w:t>
      </w:r>
      <w:r w:rsidRPr="0074738F">
        <w:rPr>
          <w:rFonts w:cs="Times New Roman"/>
          <w:lang w:val="en-US"/>
        </w:rPr>
        <w:t>PostgreSQL</w:t>
      </w:r>
      <w:r>
        <w:t>, команды и конфигурационные настройки, используемые</w:t>
      </w:r>
      <w:r w:rsidRPr="0074738F">
        <w:t xml:space="preserve"> для администрирования</w:t>
      </w:r>
      <w:r>
        <w:t xml:space="preserve"> баз</w:t>
      </w:r>
      <w:r w:rsidRPr="0074738F">
        <w:t xml:space="preserve"> данных, </w:t>
      </w:r>
      <w:r>
        <w:t>и</w:t>
      </w:r>
      <w:r w:rsidRPr="0074738F">
        <w:t>меющиеся базы данных были установлены и настроены для практического применения.</w:t>
      </w:r>
    </w:p>
    <w:sectPr w:rsidR="0001595B" w:rsidRPr="00EE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644F7" w14:textId="77777777" w:rsidR="001E2AA3" w:rsidRDefault="001E2AA3">
      <w:pPr>
        <w:spacing w:after="0" w:line="240" w:lineRule="auto"/>
      </w:pPr>
      <w:r>
        <w:separator/>
      </w:r>
    </w:p>
  </w:endnote>
  <w:endnote w:type="continuationSeparator" w:id="0">
    <w:p w14:paraId="30C696A9" w14:textId="77777777" w:rsidR="001E2AA3" w:rsidRDefault="001E2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87290" w14:textId="77777777" w:rsidR="008E7C3F" w:rsidRDefault="008E7C3F" w:rsidP="002113EB">
    <w:pPr>
      <w:pStyle w:val="af3"/>
      <w:framePr w:wrap="around" w:vAnchor="text" w:hAnchor="margin" w:xAlign="center" w:y="1"/>
      <w:rPr>
        <w:rStyle w:val="af5"/>
        <w:rFonts w:eastAsiaTheme="majorEastAsia"/>
      </w:rPr>
    </w:pPr>
    <w:r>
      <w:rPr>
        <w:rStyle w:val="af5"/>
        <w:rFonts w:eastAsiaTheme="majorEastAsia"/>
      </w:rPr>
      <w:fldChar w:fldCharType="begin"/>
    </w:r>
    <w:r>
      <w:rPr>
        <w:rStyle w:val="af5"/>
        <w:rFonts w:eastAsiaTheme="majorEastAsia"/>
      </w:rPr>
      <w:instrText xml:space="preserve">PAGE  </w:instrText>
    </w:r>
    <w:r>
      <w:rPr>
        <w:rStyle w:val="af5"/>
        <w:rFonts w:eastAsiaTheme="majorEastAsia"/>
      </w:rPr>
      <w:fldChar w:fldCharType="end"/>
    </w:r>
  </w:p>
  <w:p w14:paraId="35BFA859" w14:textId="77777777" w:rsidR="008E7C3F" w:rsidRDefault="008E7C3F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72840" w14:textId="77777777" w:rsidR="008E7C3F" w:rsidRDefault="008E7C3F" w:rsidP="002113EB">
    <w:pPr>
      <w:pStyle w:val="af3"/>
      <w:framePr w:wrap="around" w:vAnchor="text" w:hAnchor="margin" w:xAlign="center" w:y="1"/>
      <w:ind w:firstLine="0"/>
      <w:rPr>
        <w:rStyle w:val="af5"/>
        <w:rFonts w:eastAsiaTheme="majorEastAsia"/>
      </w:rPr>
    </w:pPr>
    <w:r>
      <w:rPr>
        <w:rStyle w:val="af5"/>
        <w:rFonts w:eastAsiaTheme="majorEastAsia"/>
      </w:rPr>
      <w:fldChar w:fldCharType="begin"/>
    </w:r>
    <w:r>
      <w:rPr>
        <w:rStyle w:val="af5"/>
        <w:rFonts w:eastAsiaTheme="majorEastAsia"/>
      </w:rPr>
      <w:instrText xml:space="preserve">PAGE  </w:instrText>
    </w:r>
    <w:r>
      <w:rPr>
        <w:rStyle w:val="af5"/>
        <w:rFonts w:eastAsiaTheme="majorEastAsia"/>
      </w:rPr>
      <w:fldChar w:fldCharType="separate"/>
    </w:r>
    <w:r>
      <w:rPr>
        <w:rStyle w:val="af5"/>
        <w:rFonts w:eastAsiaTheme="majorEastAsia"/>
        <w:noProof/>
      </w:rPr>
      <w:t>5</w:t>
    </w:r>
    <w:r>
      <w:rPr>
        <w:rStyle w:val="af5"/>
        <w:rFonts w:eastAsiaTheme="majorEastAsia"/>
      </w:rPr>
      <w:fldChar w:fldCharType="end"/>
    </w:r>
  </w:p>
  <w:p w14:paraId="07C00B00" w14:textId="77777777" w:rsidR="008E7C3F" w:rsidRDefault="008E7C3F" w:rsidP="002113EB">
    <w:pPr>
      <w:pStyle w:val="af3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8CDF3" w14:textId="77777777" w:rsidR="001E2AA3" w:rsidRDefault="001E2AA3">
      <w:pPr>
        <w:spacing w:after="0" w:line="240" w:lineRule="auto"/>
      </w:pPr>
      <w:r>
        <w:separator/>
      </w:r>
    </w:p>
  </w:footnote>
  <w:footnote w:type="continuationSeparator" w:id="0">
    <w:p w14:paraId="3CDA8BCA" w14:textId="77777777" w:rsidR="001E2AA3" w:rsidRDefault="001E2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0A0666"/>
    <w:multiLevelType w:val="hybridMultilevel"/>
    <w:tmpl w:val="3774D4E0"/>
    <w:lvl w:ilvl="0" w:tplc="617C42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FB5F67"/>
    <w:multiLevelType w:val="hybridMultilevel"/>
    <w:tmpl w:val="D1E2553E"/>
    <w:lvl w:ilvl="0" w:tplc="78AE0D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7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8" w15:restartNumberingAfterBreak="0">
    <w:nsid w:val="26385B75"/>
    <w:multiLevelType w:val="hybridMultilevel"/>
    <w:tmpl w:val="47F62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03D90"/>
    <w:multiLevelType w:val="hybridMultilevel"/>
    <w:tmpl w:val="0406A210"/>
    <w:lvl w:ilvl="0" w:tplc="76E4A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FB97942"/>
    <w:multiLevelType w:val="multilevel"/>
    <w:tmpl w:val="6AD4E86C"/>
    <w:numStyleLink w:val="a1"/>
  </w:abstractNum>
  <w:abstractNum w:abstractNumId="11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7CB2756"/>
    <w:multiLevelType w:val="hybridMultilevel"/>
    <w:tmpl w:val="AD2C10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C636E56"/>
    <w:multiLevelType w:val="hybridMultilevel"/>
    <w:tmpl w:val="3B7693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8A7571"/>
    <w:multiLevelType w:val="hybridMultilevel"/>
    <w:tmpl w:val="90929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17364B2"/>
    <w:multiLevelType w:val="hybridMultilevel"/>
    <w:tmpl w:val="E9366FFA"/>
    <w:lvl w:ilvl="0" w:tplc="EC761E3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1A204CA"/>
    <w:multiLevelType w:val="hybridMultilevel"/>
    <w:tmpl w:val="AD2C103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24977EF"/>
    <w:multiLevelType w:val="hybridMultilevel"/>
    <w:tmpl w:val="D5BAD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B836781"/>
    <w:multiLevelType w:val="hybridMultilevel"/>
    <w:tmpl w:val="1B2841AE"/>
    <w:lvl w:ilvl="0" w:tplc="617C425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2E2ADE"/>
    <w:multiLevelType w:val="hybridMultilevel"/>
    <w:tmpl w:val="7848C5D0"/>
    <w:lvl w:ilvl="0" w:tplc="617C42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2564C90"/>
    <w:multiLevelType w:val="hybridMultilevel"/>
    <w:tmpl w:val="F4BC7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5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6" w15:restartNumberingAfterBreak="0">
    <w:nsid w:val="6F7F272F"/>
    <w:multiLevelType w:val="hybridMultilevel"/>
    <w:tmpl w:val="ABAED2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700C2F"/>
    <w:multiLevelType w:val="hybridMultilevel"/>
    <w:tmpl w:val="AD2C103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DD2416B"/>
    <w:multiLevelType w:val="hybridMultilevel"/>
    <w:tmpl w:val="C7129FFC"/>
    <w:lvl w:ilvl="0" w:tplc="376EF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25"/>
  </w:num>
  <w:num w:numId="5">
    <w:abstractNumId w:val="11"/>
  </w:num>
  <w:num w:numId="6">
    <w:abstractNumId w:val="5"/>
  </w:num>
  <w:num w:numId="7">
    <w:abstractNumId w:val="12"/>
  </w:num>
  <w:num w:numId="8">
    <w:abstractNumId w:val="10"/>
  </w:num>
  <w:num w:numId="9">
    <w:abstractNumId w:val="2"/>
  </w:num>
  <w:num w:numId="10">
    <w:abstractNumId w:val="27"/>
  </w:num>
  <w:num w:numId="11">
    <w:abstractNumId w:val="1"/>
  </w:num>
  <w:num w:numId="12">
    <w:abstractNumId w:val="23"/>
  </w:num>
  <w:num w:numId="13">
    <w:abstractNumId w:val="0"/>
  </w:num>
  <w:num w:numId="14">
    <w:abstractNumId w:val="24"/>
  </w:num>
  <w:num w:numId="15">
    <w:abstractNumId w:val="9"/>
  </w:num>
  <w:num w:numId="16">
    <w:abstractNumId w:val="19"/>
  </w:num>
  <w:num w:numId="17">
    <w:abstractNumId w:val="20"/>
  </w:num>
  <w:num w:numId="18">
    <w:abstractNumId w:val="16"/>
  </w:num>
  <w:num w:numId="19">
    <w:abstractNumId w:val="21"/>
  </w:num>
  <w:num w:numId="20">
    <w:abstractNumId w:val="3"/>
  </w:num>
  <w:num w:numId="21">
    <w:abstractNumId w:val="4"/>
  </w:num>
  <w:num w:numId="22">
    <w:abstractNumId w:val="29"/>
  </w:num>
  <w:num w:numId="23">
    <w:abstractNumId w:val="14"/>
  </w:num>
  <w:num w:numId="24">
    <w:abstractNumId w:val="17"/>
  </w:num>
  <w:num w:numId="25">
    <w:abstractNumId w:val="13"/>
  </w:num>
  <w:num w:numId="26">
    <w:abstractNumId w:val="18"/>
  </w:num>
  <w:num w:numId="27">
    <w:abstractNumId w:val="28"/>
  </w:num>
  <w:num w:numId="28">
    <w:abstractNumId w:val="22"/>
  </w:num>
  <w:num w:numId="29">
    <w:abstractNumId w:val="8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E2"/>
    <w:rsid w:val="00000EB5"/>
    <w:rsid w:val="00005D81"/>
    <w:rsid w:val="00010473"/>
    <w:rsid w:val="000116CB"/>
    <w:rsid w:val="0001595B"/>
    <w:rsid w:val="00015E75"/>
    <w:rsid w:val="00016034"/>
    <w:rsid w:val="000212DF"/>
    <w:rsid w:val="000230D4"/>
    <w:rsid w:val="000236B6"/>
    <w:rsid w:val="000239E4"/>
    <w:rsid w:val="00026087"/>
    <w:rsid w:val="000263D5"/>
    <w:rsid w:val="000268F6"/>
    <w:rsid w:val="0004132B"/>
    <w:rsid w:val="00042061"/>
    <w:rsid w:val="00043FAB"/>
    <w:rsid w:val="0004730D"/>
    <w:rsid w:val="0005144A"/>
    <w:rsid w:val="00051D3D"/>
    <w:rsid w:val="00052B9A"/>
    <w:rsid w:val="0005554F"/>
    <w:rsid w:val="00055D7D"/>
    <w:rsid w:val="00055FE7"/>
    <w:rsid w:val="00060260"/>
    <w:rsid w:val="00065444"/>
    <w:rsid w:val="000668CF"/>
    <w:rsid w:val="000720B3"/>
    <w:rsid w:val="00073AF5"/>
    <w:rsid w:val="00075012"/>
    <w:rsid w:val="00075FEB"/>
    <w:rsid w:val="00077753"/>
    <w:rsid w:val="00083011"/>
    <w:rsid w:val="00083A5E"/>
    <w:rsid w:val="00085BEA"/>
    <w:rsid w:val="00093DDD"/>
    <w:rsid w:val="00093FC0"/>
    <w:rsid w:val="00097BDF"/>
    <w:rsid w:val="000A0675"/>
    <w:rsid w:val="000A0F14"/>
    <w:rsid w:val="000A0FAB"/>
    <w:rsid w:val="000A52AE"/>
    <w:rsid w:val="000A5E2C"/>
    <w:rsid w:val="000B1040"/>
    <w:rsid w:val="000B1523"/>
    <w:rsid w:val="000B5CB6"/>
    <w:rsid w:val="000B6914"/>
    <w:rsid w:val="000C1D7B"/>
    <w:rsid w:val="000C3258"/>
    <w:rsid w:val="000D2344"/>
    <w:rsid w:val="000E426E"/>
    <w:rsid w:val="000E54B1"/>
    <w:rsid w:val="000E7F2E"/>
    <w:rsid w:val="000F3039"/>
    <w:rsid w:val="00102DA2"/>
    <w:rsid w:val="0010512C"/>
    <w:rsid w:val="001071AF"/>
    <w:rsid w:val="00111DA8"/>
    <w:rsid w:val="001122AA"/>
    <w:rsid w:val="00112306"/>
    <w:rsid w:val="00122473"/>
    <w:rsid w:val="00122811"/>
    <w:rsid w:val="00123128"/>
    <w:rsid w:val="00123A0B"/>
    <w:rsid w:val="00124C0B"/>
    <w:rsid w:val="0012503E"/>
    <w:rsid w:val="00127D1E"/>
    <w:rsid w:val="00134CEB"/>
    <w:rsid w:val="001358F1"/>
    <w:rsid w:val="00137139"/>
    <w:rsid w:val="00137AD5"/>
    <w:rsid w:val="001403C1"/>
    <w:rsid w:val="0014247B"/>
    <w:rsid w:val="001430CD"/>
    <w:rsid w:val="0014407D"/>
    <w:rsid w:val="00145A19"/>
    <w:rsid w:val="001475AE"/>
    <w:rsid w:val="00151318"/>
    <w:rsid w:val="00152A87"/>
    <w:rsid w:val="00152EE4"/>
    <w:rsid w:val="00155326"/>
    <w:rsid w:val="00156694"/>
    <w:rsid w:val="00172F72"/>
    <w:rsid w:val="0017692F"/>
    <w:rsid w:val="001818CA"/>
    <w:rsid w:val="00186B73"/>
    <w:rsid w:val="00186F3F"/>
    <w:rsid w:val="00192989"/>
    <w:rsid w:val="001A1BAD"/>
    <w:rsid w:val="001A1ECE"/>
    <w:rsid w:val="001B0507"/>
    <w:rsid w:val="001B0668"/>
    <w:rsid w:val="001B3DB5"/>
    <w:rsid w:val="001B4F79"/>
    <w:rsid w:val="001B507E"/>
    <w:rsid w:val="001B639D"/>
    <w:rsid w:val="001B668B"/>
    <w:rsid w:val="001C119F"/>
    <w:rsid w:val="001C394C"/>
    <w:rsid w:val="001C7F18"/>
    <w:rsid w:val="001D1A35"/>
    <w:rsid w:val="001D438C"/>
    <w:rsid w:val="001D777D"/>
    <w:rsid w:val="001E2337"/>
    <w:rsid w:val="001E2AA3"/>
    <w:rsid w:val="001E7BCB"/>
    <w:rsid w:val="001F1A72"/>
    <w:rsid w:val="001F1B52"/>
    <w:rsid w:val="001F1C48"/>
    <w:rsid w:val="001F49BD"/>
    <w:rsid w:val="00200829"/>
    <w:rsid w:val="00205774"/>
    <w:rsid w:val="00213083"/>
    <w:rsid w:val="00214200"/>
    <w:rsid w:val="002147B0"/>
    <w:rsid w:val="00216700"/>
    <w:rsid w:val="002235AD"/>
    <w:rsid w:val="00224C8C"/>
    <w:rsid w:val="002257DA"/>
    <w:rsid w:val="002260C0"/>
    <w:rsid w:val="002274A5"/>
    <w:rsid w:val="00227C85"/>
    <w:rsid w:val="00231125"/>
    <w:rsid w:val="0023329A"/>
    <w:rsid w:val="0024131D"/>
    <w:rsid w:val="00244060"/>
    <w:rsid w:val="0025003B"/>
    <w:rsid w:val="0025264A"/>
    <w:rsid w:val="00252B44"/>
    <w:rsid w:val="00253657"/>
    <w:rsid w:val="00255625"/>
    <w:rsid w:val="0025638D"/>
    <w:rsid w:val="002600F5"/>
    <w:rsid w:val="00270589"/>
    <w:rsid w:val="00272E7A"/>
    <w:rsid w:val="0027317C"/>
    <w:rsid w:val="002810CD"/>
    <w:rsid w:val="0028717D"/>
    <w:rsid w:val="00287F49"/>
    <w:rsid w:val="00290E1E"/>
    <w:rsid w:val="00293A18"/>
    <w:rsid w:val="00294564"/>
    <w:rsid w:val="0029489D"/>
    <w:rsid w:val="0029739C"/>
    <w:rsid w:val="002A0D55"/>
    <w:rsid w:val="002A2FAD"/>
    <w:rsid w:val="002A3B3A"/>
    <w:rsid w:val="002A7C43"/>
    <w:rsid w:val="002B0B7E"/>
    <w:rsid w:val="002B2301"/>
    <w:rsid w:val="002B4D6C"/>
    <w:rsid w:val="002B5A53"/>
    <w:rsid w:val="002B706B"/>
    <w:rsid w:val="002C1F2A"/>
    <w:rsid w:val="002C377E"/>
    <w:rsid w:val="002C44F7"/>
    <w:rsid w:val="002D5C79"/>
    <w:rsid w:val="002D5EAC"/>
    <w:rsid w:val="002E3E29"/>
    <w:rsid w:val="002E4101"/>
    <w:rsid w:val="002F07B4"/>
    <w:rsid w:val="002F3851"/>
    <w:rsid w:val="002F3D7E"/>
    <w:rsid w:val="002F70DC"/>
    <w:rsid w:val="003035EC"/>
    <w:rsid w:val="00304584"/>
    <w:rsid w:val="003056F6"/>
    <w:rsid w:val="003059DF"/>
    <w:rsid w:val="003062A4"/>
    <w:rsid w:val="00306500"/>
    <w:rsid w:val="00306B32"/>
    <w:rsid w:val="0031047E"/>
    <w:rsid w:val="00315B01"/>
    <w:rsid w:val="003160F7"/>
    <w:rsid w:val="00316708"/>
    <w:rsid w:val="00321E82"/>
    <w:rsid w:val="003250D6"/>
    <w:rsid w:val="003262D8"/>
    <w:rsid w:val="00331E83"/>
    <w:rsid w:val="00336D78"/>
    <w:rsid w:val="00340EC3"/>
    <w:rsid w:val="00342872"/>
    <w:rsid w:val="00344540"/>
    <w:rsid w:val="00344FAD"/>
    <w:rsid w:val="00346FF9"/>
    <w:rsid w:val="00347D8D"/>
    <w:rsid w:val="003522DF"/>
    <w:rsid w:val="003545D4"/>
    <w:rsid w:val="00354F9A"/>
    <w:rsid w:val="00364EF6"/>
    <w:rsid w:val="003659AA"/>
    <w:rsid w:val="00373220"/>
    <w:rsid w:val="00373DF9"/>
    <w:rsid w:val="00381A5F"/>
    <w:rsid w:val="00381EA9"/>
    <w:rsid w:val="0038343A"/>
    <w:rsid w:val="00383FF8"/>
    <w:rsid w:val="0038610A"/>
    <w:rsid w:val="003904C6"/>
    <w:rsid w:val="00392AE4"/>
    <w:rsid w:val="0039616A"/>
    <w:rsid w:val="00397FEE"/>
    <w:rsid w:val="003A0356"/>
    <w:rsid w:val="003A5906"/>
    <w:rsid w:val="003A7F5C"/>
    <w:rsid w:val="003B00E2"/>
    <w:rsid w:val="003B2066"/>
    <w:rsid w:val="003B2A23"/>
    <w:rsid w:val="003B2A88"/>
    <w:rsid w:val="003C1753"/>
    <w:rsid w:val="003C1BAD"/>
    <w:rsid w:val="003C31A4"/>
    <w:rsid w:val="003C5337"/>
    <w:rsid w:val="003C6D16"/>
    <w:rsid w:val="003D0ABC"/>
    <w:rsid w:val="003D38D4"/>
    <w:rsid w:val="003D479E"/>
    <w:rsid w:val="003D4B6F"/>
    <w:rsid w:val="003D706F"/>
    <w:rsid w:val="003E1C59"/>
    <w:rsid w:val="003E1E07"/>
    <w:rsid w:val="003E37D8"/>
    <w:rsid w:val="003E3B60"/>
    <w:rsid w:val="003E7113"/>
    <w:rsid w:val="003F3031"/>
    <w:rsid w:val="003F40EE"/>
    <w:rsid w:val="003F43CB"/>
    <w:rsid w:val="00400124"/>
    <w:rsid w:val="00401DCD"/>
    <w:rsid w:val="00406681"/>
    <w:rsid w:val="00410243"/>
    <w:rsid w:val="00416212"/>
    <w:rsid w:val="004166E1"/>
    <w:rsid w:val="004177CA"/>
    <w:rsid w:val="00423F67"/>
    <w:rsid w:val="004262A3"/>
    <w:rsid w:val="00430823"/>
    <w:rsid w:val="00435973"/>
    <w:rsid w:val="004504F8"/>
    <w:rsid w:val="00451AF6"/>
    <w:rsid w:val="00457EC4"/>
    <w:rsid w:val="00462AFA"/>
    <w:rsid w:val="00462B68"/>
    <w:rsid w:val="00462D8F"/>
    <w:rsid w:val="00464C66"/>
    <w:rsid w:val="00467985"/>
    <w:rsid w:val="0047132D"/>
    <w:rsid w:val="0047149E"/>
    <w:rsid w:val="00475CE8"/>
    <w:rsid w:val="00483433"/>
    <w:rsid w:val="00491586"/>
    <w:rsid w:val="004939FF"/>
    <w:rsid w:val="00494359"/>
    <w:rsid w:val="004944AD"/>
    <w:rsid w:val="004A01F7"/>
    <w:rsid w:val="004A1EE9"/>
    <w:rsid w:val="004A4215"/>
    <w:rsid w:val="004A5F3E"/>
    <w:rsid w:val="004B2793"/>
    <w:rsid w:val="004B7536"/>
    <w:rsid w:val="004C4857"/>
    <w:rsid w:val="004C5B45"/>
    <w:rsid w:val="004D1245"/>
    <w:rsid w:val="004D31BD"/>
    <w:rsid w:val="004D371F"/>
    <w:rsid w:val="004D3C13"/>
    <w:rsid w:val="004D4602"/>
    <w:rsid w:val="004D5C51"/>
    <w:rsid w:val="004D7F2C"/>
    <w:rsid w:val="004E299F"/>
    <w:rsid w:val="004E3FC2"/>
    <w:rsid w:val="004E4498"/>
    <w:rsid w:val="004E5147"/>
    <w:rsid w:val="004E6AB2"/>
    <w:rsid w:val="004F2241"/>
    <w:rsid w:val="004F451F"/>
    <w:rsid w:val="004F4A25"/>
    <w:rsid w:val="004F5A61"/>
    <w:rsid w:val="004F7DE5"/>
    <w:rsid w:val="0050065F"/>
    <w:rsid w:val="00500AE0"/>
    <w:rsid w:val="00507F3C"/>
    <w:rsid w:val="00512D52"/>
    <w:rsid w:val="00514570"/>
    <w:rsid w:val="0052048C"/>
    <w:rsid w:val="0052588F"/>
    <w:rsid w:val="0053585D"/>
    <w:rsid w:val="00537D7E"/>
    <w:rsid w:val="005414C4"/>
    <w:rsid w:val="00541747"/>
    <w:rsid w:val="00542291"/>
    <w:rsid w:val="00550395"/>
    <w:rsid w:val="00552B3C"/>
    <w:rsid w:val="005534F6"/>
    <w:rsid w:val="00555BF1"/>
    <w:rsid w:val="00561858"/>
    <w:rsid w:val="00573058"/>
    <w:rsid w:val="00577B11"/>
    <w:rsid w:val="00577E27"/>
    <w:rsid w:val="005834BC"/>
    <w:rsid w:val="005842A5"/>
    <w:rsid w:val="00584BC2"/>
    <w:rsid w:val="00585132"/>
    <w:rsid w:val="00594217"/>
    <w:rsid w:val="00595374"/>
    <w:rsid w:val="005A1FF7"/>
    <w:rsid w:val="005A4106"/>
    <w:rsid w:val="005A600C"/>
    <w:rsid w:val="005A742C"/>
    <w:rsid w:val="005A777C"/>
    <w:rsid w:val="005A77D4"/>
    <w:rsid w:val="005B2240"/>
    <w:rsid w:val="005C532C"/>
    <w:rsid w:val="005C629D"/>
    <w:rsid w:val="005D28BC"/>
    <w:rsid w:val="005D707C"/>
    <w:rsid w:val="005E0B3D"/>
    <w:rsid w:val="005E1E29"/>
    <w:rsid w:val="005E4731"/>
    <w:rsid w:val="005E667D"/>
    <w:rsid w:val="005E7FA0"/>
    <w:rsid w:val="005F18F9"/>
    <w:rsid w:val="005F6AFE"/>
    <w:rsid w:val="00601888"/>
    <w:rsid w:val="00602BBB"/>
    <w:rsid w:val="00604C47"/>
    <w:rsid w:val="00611DF7"/>
    <w:rsid w:val="00613903"/>
    <w:rsid w:val="00617F9F"/>
    <w:rsid w:val="0063676C"/>
    <w:rsid w:val="00642261"/>
    <w:rsid w:val="00644BCB"/>
    <w:rsid w:val="00645690"/>
    <w:rsid w:val="00647E50"/>
    <w:rsid w:val="00650521"/>
    <w:rsid w:val="00653B52"/>
    <w:rsid w:val="00653FB7"/>
    <w:rsid w:val="006554C4"/>
    <w:rsid w:val="00657170"/>
    <w:rsid w:val="00660DB5"/>
    <w:rsid w:val="00662050"/>
    <w:rsid w:val="006646AC"/>
    <w:rsid w:val="00665D13"/>
    <w:rsid w:val="006716A4"/>
    <w:rsid w:val="00675F10"/>
    <w:rsid w:val="00675F66"/>
    <w:rsid w:val="006805E4"/>
    <w:rsid w:val="00680A42"/>
    <w:rsid w:val="00681152"/>
    <w:rsid w:val="00687347"/>
    <w:rsid w:val="006906C9"/>
    <w:rsid w:val="00691A10"/>
    <w:rsid w:val="00691AE8"/>
    <w:rsid w:val="00693D67"/>
    <w:rsid w:val="006A0E2B"/>
    <w:rsid w:val="006A2416"/>
    <w:rsid w:val="006B2D24"/>
    <w:rsid w:val="006B3221"/>
    <w:rsid w:val="006B55BD"/>
    <w:rsid w:val="006C2E9C"/>
    <w:rsid w:val="006D4554"/>
    <w:rsid w:val="006D4640"/>
    <w:rsid w:val="006D5019"/>
    <w:rsid w:val="006E04C5"/>
    <w:rsid w:val="006F6D6B"/>
    <w:rsid w:val="0070085E"/>
    <w:rsid w:val="007027BA"/>
    <w:rsid w:val="00704869"/>
    <w:rsid w:val="00704986"/>
    <w:rsid w:val="00704FC1"/>
    <w:rsid w:val="00712185"/>
    <w:rsid w:val="0071235E"/>
    <w:rsid w:val="007144FE"/>
    <w:rsid w:val="0072136A"/>
    <w:rsid w:val="00722D00"/>
    <w:rsid w:val="00733CFD"/>
    <w:rsid w:val="00733E09"/>
    <w:rsid w:val="00734315"/>
    <w:rsid w:val="00744D62"/>
    <w:rsid w:val="0075062A"/>
    <w:rsid w:val="007532AB"/>
    <w:rsid w:val="00753E2D"/>
    <w:rsid w:val="00754B25"/>
    <w:rsid w:val="007607F5"/>
    <w:rsid w:val="0076360C"/>
    <w:rsid w:val="00773233"/>
    <w:rsid w:val="00773ED1"/>
    <w:rsid w:val="007841E7"/>
    <w:rsid w:val="0078431F"/>
    <w:rsid w:val="00785C9D"/>
    <w:rsid w:val="007974A7"/>
    <w:rsid w:val="007A18AB"/>
    <w:rsid w:val="007A3005"/>
    <w:rsid w:val="007A3AD3"/>
    <w:rsid w:val="007A459F"/>
    <w:rsid w:val="007A4F5F"/>
    <w:rsid w:val="007B4431"/>
    <w:rsid w:val="007B6D97"/>
    <w:rsid w:val="007C21D4"/>
    <w:rsid w:val="007C3C52"/>
    <w:rsid w:val="007C6EFE"/>
    <w:rsid w:val="007D4A8D"/>
    <w:rsid w:val="007D651E"/>
    <w:rsid w:val="007D6882"/>
    <w:rsid w:val="007E1EB7"/>
    <w:rsid w:val="007E2E29"/>
    <w:rsid w:val="007E3319"/>
    <w:rsid w:val="007E6DC8"/>
    <w:rsid w:val="007F1159"/>
    <w:rsid w:val="007F13CB"/>
    <w:rsid w:val="007F2A3C"/>
    <w:rsid w:val="007F2BE0"/>
    <w:rsid w:val="007F331D"/>
    <w:rsid w:val="007F5443"/>
    <w:rsid w:val="00800A37"/>
    <w:rsid w:val="00802F8B"/>
    <w:rsid w:val="008030EB"/>
    <w:rsid w:val="00816FCB"/>
    <w:rsid w:val="008236E4"/>
    <w:rsid w:val="0082428F"/>
    <w:rsid w:val="008301BB"/>
    <w:rsid w:val="00832C2E"/>
    <w:rsid w:val="00833FA2"/>
    <w:rsid w:val="00834ADF"/>
    <w:rsid w:val="00840389"/>
    <w:rsid w:val="0084201B"/>
    <w:rsid w:val="008457E1"/>
    <w:rsid w:val="0084658D"/>
    <w:rsid w:val="008466FA"/>
    <w:rsid w:val="00846C75"/>
    <w:rsid w:val="00847EE2"/>
    <w:rsid w:val="00850A64"/>
    <w:rsid w:val="008531B4"/>
    <w:rsid w:val="00854640"/>
    <w:rsid w:val="00860E6E"/>
    <w:rsid w:val="008673F4"/>
    <w:rsid w:val="0086752C"/>
    <w:rsid w:val="00867A95"/>
    <w:rsid w:val="0087174A"/>
    <w:rsid w:val="00872572"/>
    <w:rsid w:val="00872776"/>
    <w:rsid w:val="00881EE4"/>
    <w:rsid w:val="0088594E"/>
    <w:rsid w:val="00886EA2"/>
    <w:rsid w:val="00887C1C"/>
    <w:rsid w:val="0089026A"/>
    <w:rsid w:val="00890EB1"/>
    <w:rsid w:val="00892ADC"/>
    <w:rsid w:val="00893098"/>
    <w:rsid w:val="008947DF"/>
    <w:rsid w:val="008A5A4A"/>
    <w:rsid w:val="008A6DFE"/>
    <w:rsid w:val="008B2D62"/>
    <w:rsid w:val="008B3701"/>
    <w:rsid w:val="008B5D14"/>
    <w:rsid w:val="008B7030"/>
    <w:rsid w:val="008C3D7E"/>
    <w:rsid w:val="008C763C"/>
    <w:rsid w:val="008D0B47"/>
    <w:rsid w:val="008D2184"/>
    <w:rsid w:val="008D46F2"/>
    <w:rsid w:val="008E0CFE"/>
    <w:rsid w:val="008E122D"/>
    <w:rsid w:val="008E286A"/>
    <w:rsid w:val="008E57A8"/>
    <w:rsid w:val="008E6652"/>
    <w:rsid w:val="008E6680"/>
    <w:rsid w:val="008E7C3F"/>
    <w:rsid w:val="008F1112"/>
    <w:rsid w:val="008F13FD"/>
    <w:rsid w:val="008F27C1"/>
    <w:rsid w:val="008F42E9"/>
    <w:rsid w:val="008F4DF8"/>
    <w:rsid w:val="008F6865"/>
    <w:rsid w:val="008F6B72"/>
    <w:rsid w:val="008F73CF"/>
    <w:rsid w:val="0090094B"/>
    <w:rsid w:val="0090224D"/>
    <w:rsid w:val="00905E85"/>
    <w:rsid w:val="0091001B"/>
    <w:rsid w:val="00912316"/>
    <w:rsid w:val="0091250E"/>
    <w:rsid w:val="00913541"/>
    <w:rsid w:val="00913BFD"/>
    <w:rsid w:val="00915FEA"/>
    <w:rsid w:val="009169FE"/>
    <w:rsid w:val="00920018"/>
    <w:rsid w:val="00921A13"/>
    <w:rsid w:val="00927383"/>
    <w:rsid w:val="00927F88"/>
    <w:rsid w:val="009310D6"/>
    <w:rsid w:val="00934C36"/>
    <w:rsid w:val="00937A1A"/>
    <w:rsid w:val="00937A74"/>
    <w:rsid w:val="0094178A"/>
    <w:rsid w:val="0094231F"/>
    <w:rsid w:val="00943E1F"/>
    <w:rsid w:val="009459D3"/>
    <w:rsid w:val="009462EB"/>
    <w:rsid w:val="00950809"/>
    <w:rsid w:val="009515AC"/>
    <w:rsid w:val="009558EC"/>
    <w:rsid w:val="009619F5"/>
    <w:rsid w:val="00961F3A"/>
    <w:rsid w:val="00962FAB"/>
    <w:rsid w:val="0096692E"/>
    <w:rsid w:val="00970309"/>
    <w:rsid w:val="009708E6"/>
    <w:rsid w:val="009779E4"/>
    <w:rsid w:val="00983179"/>
    <w:rsid w:val="00983B07"/>
    <w:rsid w:val="00987F62"/>
    <w:rsid w:val="00990F14"/>
    <w:rsid w:val="00992C88"/>
    <w:rsid w:val="009945FE"/>
    <w:rsid w:val="009968A9"/>
    <w:rsid w:val="009A1D9F"/>
    <w:rsid w:val="009A3EDD"/>
    <w:rsid w:val="009B01B1"/>
    <w:rsid w:val="009B11DC"/>
    <w:rsid w:val="009B7DC4"/>
    <w:rsid w:val="009C06D0"/>
    <w:rsid w:val="009C0F31"/>
    <w:rsid w:val="009C1318"/>
    <w:rsid w:val="009C4B31"/>
    <w:rsid w:val="009C5759"/>
    <w:rsid w:val="009C60F7"/>
    <w:rsid w:val="009C6C3C"/>
    <w:rsid w:val="009D1C58"/>
    <w:rsid w:val="009D3DE0"/>
    <w:rsid w:val="009D51DD"/>
    <w:rsid w:val="009E0CF4"/>
    <w:rsid w:val="009E48C7"/>
    <w:rsid w:val="009E54C6"/>
    <w:rsid w:val="009E7665"/>
    <w:rsid w:val="009E7731"/>
    <w:rsid w:val="009F0658"/>
    <w:rsid w:val="009F1583"/>
    <w:rsid w:val="009F4F9D"/>
    <w:rsid w:val="009F54DD"/>
    <w:rsid w:val="009F5754"/>
    <w:rsid w:val="00A009B3"/>
    <w:rsid w:val="00A0320D"/>
    <w:rsid w:val="00A05202"/>
    <w:rsid w:val="00A05234"/>
    <w:rsid w:val="00A10DCE"/>
    <w:rsid w:val="00A14961"/>
    <w:rsid w:val="00A170D5"/>
    <w:rsid w:val="00A170DB"/>
    <w:rsid w:val="00A20D91"/>
    <w:rsid w:val="00A20FF0"/>
    <w:rsid w:val="00A21B81"/>
    <w:rsid w:val="00A22AF7"/>
    <w:rsid w:val="00A22CCB"/>
    <w:rsid w:val="00A23679"/>
    <w:rsid w:val="00A23AED"/>
    <w:rsid w:val="00A243EA"/>
    <w:rsid w:val="00A25088"/>
    <w:rsid w:val="00A2587E"/>
    <w:rsid w:val="00A25F7C"/>
    <w:rsid w:val="00A26B42"/>
    <w:rsid w:val="00A26E90"/>
    <w:rsid w:val="00A27F9D"/>
    <w:rsid w:val="00A3323E"/>
    <w:rsid w:val="00A33523"/>
    <w:rsid w:val="00A375F4"/>
    <w:rsid w:val="00A40B68"/>
    <w:rsid w:val="00A4150D"/>
    <w:rsid w:val="00A415A7"/>
    <w:rsid w:val="00A41D97"/>
    <w:rsid w:val="00A4365F"/>
    <w:rsid w:val="00A43A81"/>
    <w:rsid w:val="00A54EA7"/>
    <w:rsid w:val="00A5590E"/>
    <w:rsid w:val="00A5704D"/>
    <w:rsid w:val="00A60C67"/>
    <w:rsid w:val="00A70420"/>
    <w:rsid w:val="00A713A3"/>
    <w:rsid w:val="00A82FA8"/>
    <w:rsid w:val="00A85DE1"/>
    <w:rsid w:val="00A91A65"/>
    <w:rsid w:val="00AA14D7"/>
    <w:rsid w:val="00AA3DA0"/>
    <w:rsid w:val="00AB08C0"/>
    <w:rsid w:val="00AB1934"/>
    <w:rsid w:val="00AB65BA"/>
    <w:rsid w:val="00AC0304"/>
    <w:rsid w:val="00AC2790"/>
    <w:rsid w:val="00AD1D02"/>
    <w:rsid w:val="00AD2C1D"/>
    <w:rsid w:val="00AD2C4E"/>
    <w:rsid w:val="00AD30E0"/>
    <w:rsid w:val="00AD5855"/>
    <w:rsid w:val="00AD779D"/>
    <w:rsid w:val="00AE02A1"/>
    <w:rsid w:val="00AE050E"/>
    <w:rsid w:val="00AE6E97"/>
    <w:rsid w:val="00AE6EAE"/>
    <w:rsid w:val="00AE6F71"/>
    <w:rsid w:val="00AF075F"/>
    <w:rsid w:val="00AF492C"/>
    <w:rsid w:val="00B0008D"/>
    <w:rsid w:val="00B01763"/>
    <w:rsid w:val="00B04501"/>
    <w:rsid w:val="00B04538"/>
    <w:rsid w:val="00B048BA"/>
    <w:rsid w:val="00B04D1D"/>
    <w:rsid w:val="00B0602A"/>
    <w:rsid w:val="00B07376"/>
    <w:rsid w:val="00B14692"/>
    <w:rsid w:val="00B171A9"/>
    <w:rsid w:val="00B1727D"/>
    <w:rsid w:val="00B17C58"/>
    <w:rsid w:val="00B27AAF"/>
    <w:rsid w:val="00B36C31"/>
    <w:rsid w:val="00B43666"/>
    <w:rsid w:val="00B44349"/>
    <w:rsid w:val="00B450B8"/>
    <w:rsid w:val="00B57857"/>
    <w:rsid w:val="00B57A1B"/>
    <w:rsid w:val="00B64908"/>
    <w:rsid w:val="00B71611"/>
    <w:rsid w:val="00B7265C"/>
    <w:rsid w:val="00B73504"/>
    <w:rsid w:val="00B80651"/>
    <w:rsid w:val="00B80B65"/>
    <w:rsid w:val="00B84475"/>
    <w:rsid w:val="00B854C3"/>
    <w:rsid w:val="00B87C8F"/>
    <w:rsid w:val="00B94B93"/>
    <w:rsid w:val="00B9699E"/>
    <w:rsid w:val="00BA056D"/>
    <w:rsid w:val="00BA19AD"/>
    <w:rsid w:val="00BA1BC6"/>
    <w:rsid w:val="00BA2B15"/>
    <w:rsid w:val="00BB148C"/>
    <w:rsid w:val="00BB1E6A"/>
    <w:rsid w:val="00BB2E0F"/>
    <w:rsid w:val="00BB4971"/>
    <w:rsid w:val="00BB4B3D"/>
    <w:rsid w:val="00BB5B88"/>
    <w:rsid w:val="00BB7493"/>
    <w:rsid w:val="00BC39A9"/>
    <w:rsid w:val="00BD14CA"/>
    <w:rsid w:val="00BD2092"/>
    <w:rsid w:val="00BD3B92"/>
    <w:rsid w:val="00BD4B99"/>
    <w:rsid w:val="00BD6488"/>
    <w:rsid w:val="00BD7D01"/>
    <w:rsid w:val="00BE100F"/>
    <w:rsid w:val="00BE23B3"/>
    <w:rsid w:val="00BE3515"/>
    <w:rsid w:val="00BE7B36"/>
    <w:rsid w:val="00BF4F3A"/>
    <w:rsid w:val="00BF5439"/>
    <w:rsid w:val="00C0107A"/>
    <w:rsid w:val="00C0330A"/>
    <w:rsid w:val="00C03596"/>
    <w:rsid w:val="00C03A0D"/>
    <w:rsid w:val="00C076A3"/>
    <w:rsid w:val="00C10A2F"/>
    <w:rsid w:val="00C10AC8"/>
    <w:rsid w:val="00C1196D"/>
    <w:rsid w:val="00C146B5"/>
    <w:rsid w:val="00C16AA7"/>
    <w:rsid w:val="00C21152"/>
    <w:rsid w:val="00C23D63"/>
    <w:rsid w:val="00C304BA"/>
    <w:rsid w:val="00C31848"/>
    <w:rsid w:val="00C3763B"/>
    <w:rsid w:val="00C442E4"/>
    <w:rsid w:val="00C50AF4"/>
    <w:rsid w:val="00C57337"/>
    <w:rsid w:val="00C61771"/>
    <w:rsid w:val="00C64C33"/>
    <w:rsid w:val="00C77FAF"/>
    <w:rsid w:val="00C924F9"/>
    <w:rsid w:val="00C9374F"/>
    <w:rsid w:val="00CA0700"/>
    <w:rsid w:val="00CA2D8A"/>
    <w:rsid w:val="00CA3FDF"/>
    <w:rsid w:val="00CA7E53"/>
    <w:rsid w:val="00CB54CA"/>
    <w:rsid w:val="00CB70D1"/>
    <w:rsid w:val="00CC14F4"/>
    <w:rsid w:val="00CC1BF7"/>
    <w:rsid w:val="00CC5C7F"/>
    <w:rsid w:val="00CC7920"/>
    <w:rsid w:val="00CD5F36"/>
    <w:rsid w:val="00CE0A94"/>
    <w:rsid w:val="00CE63EA"/>
    <w:rsid w:val="00CE6AD4"/>
    <w:rsid w:val="00CE7487"/>
    <w:rsid w:val="00CE75C0"/>
    <w:rsid w:val="00CE798D"/>
    <w:rsid w:val="00CF2303"/>
    <w:rsid w:val="00CF2566"/>
    <w:rsid w:val="00CF2813"/>
    <w:rsid w:val="00CF5B9B"/>
    <w:rsid w:val="00D024E9"/>
    <w:rsid w:val="00D04F09"/>
    <w:rsid w:val="00D17ED1"/>
    <w:rsid w:val="00D20515"/>
    <w:rsid w:val="00D2060D"/>
    <w:rsid w:val="00D22591"/>
    <w:rsid w:val="00D24617"/>
    <w:rsid w:val="00D34A24"/>
    <w:rsid w:val="00D37BBE"/>
    <w:rsid w:val="00D430DD"/>
    <w:rsid w:val="00D5108A"/>
    <w:rsid w:val="00D55629"/>
    <w:rsid w:val="00D55B78"/>
    <w:rsid w:val="00D56D92"/>
    <w:rsid w:val="00D5730C"/>
    <w:rsid w:val="00D6069F"/>
    <w:rsid w:val="00D608A1"/>
    <w:rsid w:val="00D613B0"/>
    <w:rsid w:val="00D615AF"/>
    <w:rsid w:val="00D6538A"/>
    <w:rsid w:val="00D655C4"/>
    <w:rsid w:val="00D75001"/>
    <w:rsid w:val="00D76135"/>
    <w:rsid w:val="00D81BE3"/>
    <w:rsid w:val="00D83C54"/>
    <w:rsid w:val="00D86AB2"/>
    <w:rsid w:val="00D877D9"/>
    <w:rsid w:val="00D922FF"/>
    <w:rsid w:val="00D95259"/>
    <w:rsid w:val="00DA060B"/>
    <w:rsid w:val="00DA39B3"/>
    <w:rsid w:val="00DB0975"/>
    <w:rsid w:val="00DB4125"/>
    <w:rsid w:val="00DB4A5C"/>
    <w:rsid w:val="00DC34C3"/>
    <w:rsid w:val="00DC4385"/>
    <w:rsid w:val="00DC7285"/>
    <w:rsid w:val="00DC78DA"/>
    <w:rsid w:val="00DD00BA"/>
    <w:rsid w:val="00DD0F8B"/>
    <w:rsid w:val="00DD4DCE"/>
    <w:rsid w:val="00DD5BB5"/>
    <w:rsid w:val="00DD7173"/>
    <w:rsid w:val="00DE0E54"/>
    <w:rsid w:val="00DE370B"/>
    <w:rsid w:val="00DE45C1"/>
    <w:rsid w:val="00DE7E36"/>
    <w:rsid w:val="00DF1090"/>
    <w:rsid w:val="00DF1FAC"/>
    <w:rsid w:val="00E04842"/>
    <w:rsid w:val="00E05083"/>
    <w:rsid w:val="00E153A7"/>
    <w:rsid w:val="00E15A12"/>
    <w:rsid w:val="00E16A28"/>
    <w:rsid w:val="00E22842"/>
    <w:rsid w:val="00E22A00"/>
    <w:rsid w:val="00E22DC4"/>
    <w:rsid w:val="00E23F2B"/>
    <w:rsid w:val="00E25AA1"/>
    <w:rsid w:val="00E32892"/>
    <w:rsid w:val="00E331BE"/>
    <w:rsid w:val="00E343C6"/>
    <w:rsid w:val="00E36E47"/>
    <w:rsid w:val="00E37960"/>
    <w:rsid w:val="00E41556"/>
    <w:rsid w:val="00E41DA0"/>
    <w:rsid w:val="00E42294"/>
    <w:rsid w:val="00E42A8C"/>
    <w:rsid w:val="00E4329C"/>
    <w:rsid w:val="00E45104"/>
    <w:rsid w:val="00E46026"/>
    <w:rsid w:val="00E46867"/>
    <w:rsid w:val="00E503F8"/>
    <w:rsid w:val="00E5319D"/>
    <w:rsid w:val="00E539EF"/>
    <w:rsid w:val="00E57AB5"/>
    <w:rsid w:val="00E60A2B"/>
    <w:rsid w:val="00E616E5"/>
    <w:rsid w:val="00E64F0E"/>
    <w:rsid w:val="00E677D0"/>
    <w:rsid w:val="00E74E73"/>
    <w:rsid w:val="00E76727"/>
    <w:rsid w:val="00E800F6"/>
    <w:rsid w:val="00E82691"/>
    <w:rsid w:val="00E82FCA"/>
    <w:rsid w:val="00E878F6"/>
    <w:rsid w:val="00E90425"/>
    <w:rsid w:val="00E9094A"/>
    <w:rsid w:val="00E90D40"/>
    <w:rsid w:val="00E921DA"/>
    <w:rsid w:val="00E94CB4"/>
    <w:rsid w:val="00E9620C"/>
    <w:rsid w:val="00E96699"/>
    <w:rsid w:val="00EA1A25"/>
    <w:rsid w:val="00EA470E"/>
    <w:rsid w:val="00EA5278"/>
    <w:rsid w:val="00EA7C7C"/>
    <w:rsid w:val="00EB1FCF"/>
    <w:rsid w:val="00EB5323"/>
    <w:rsid w:val="00EB5515"/>
    <w:rsid w:val="00EB668E"/>
    <w:rsid w:val="00EC0C85"/>
    <w:rsid w:val="00EC2EB0"/>
    <w:rsid w:val="00EC4709"/>
    <w:rsid w:val="00EC6A99"/>
    <w:rsid w:val="00ED1B69"/>
    <w:rsid w:val="00ED6340"/>
    <w:rsid w:val="00EE01C4"/>
    <w:rsid w:val="00EE1B6C"/>
    <w:rsid w:val="00EE27EF"/>
    <w:rsid w:val="00EE3E63"/>
    <w:rsid w:val="00EE7087"/>
    <w:rsid w:val="00EF1E62"/>
    <w:rsid w:val="00EF2EE7"/>
    <w:rsid w:val="00EF47E2"/>
    <w:rsid w:val="00EF5DFD"/>
    <w:rsid w:val="00EF6D21"/>
    <w:rsid w:val="00EF6ED0"/>
    <w:rsid w:val="00F02236"/>
    <w:rsid w:val="00F076AC"/>
    <w:rsid w:val="00F0794E"/>
    <w:rsid w:val="00F07E2E"/>
    <w:rsid w:val="00F2123E"/>
    <w:rsid w:val="00F26FEE"/>
    <w:rsid w:val="00F313BE"/>
    <w:rsid w:val="00F3436C"/>
    <w:rsid w:val="00F358BF"/>
    <w:rsid w:val="00F36CD1"/>
    <w:rsid w:val="00F4038E"/>
    <w:rsid w:val="00F4370A"/>
    <w:rsid w:val="00F462A9"/>
    <w:rsid w:val="00F529AF"/>
    <w:rsid w:val="00F5486D"/>
    <w:rsid w:val="00F54B37"/>
    <w:rsid w:val="00F54D63"/>
    <w:rsid w:val="00F54F4C"/>
    <w:rsid w:val="00F5658F"/>
    <w:rsid w:val="00F57D7E"/>
    <w:rsid w:val="00F6162D"/>
    <w:rsid w:val="00F629A8"/>
    <w:rsid w:val="00F673C6"/>
    <w:rsid w:val="00F81731"/>
    <w:rsid w:val="00F841F8"/>
    <w:rsid w:val="00F85B9A"/>
    <w:rsid w:val="00F876F5"/>
    <w:rsid w:val="00F9169C"/>
    <w:rsid w:val="00F92C37"/>
    <w:rsid w:val="00FA051C"/>
    <w:rsid w:val="00FA0B6D"/>
    <w:rsid w:val="00FA2899"/>
    <w:rsid w:val="00FA38DE"/>
    <w:rsid w:val="00FA4349"/>
    <w:rsid w:val="00FB2808"/>
    <w:rsid w:val="00FB2EF4"/>
    <w:rsid w:val="00FC3DCD"/>
    <w:rsid w:val="00FC5C21"/>
    <w:rsid w:val="00FC7343"/>
    <w:rsid w:val="00FC7E77"/>
    <w:rsid w:val="00FD04F6"/>
    <w:rsid w:val="00FD3B07"/>
    <w:rsid w:val="00FD6A07"/>
    <w:rsid w:val="00FE25E8"/>
    <w:rsid w:val="00FE2D85"/>
    <w:rsid w:val="00FE50A1"/>
    <w:rsid w:val="00FF4E40"/>
    <w:rsid w:val="00F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D3BC"/>
  <w15:docId w15:val="{55C937EB-F07B-41CD-AA23-4C0F05FB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link w:val="a9"/>
    <w:uiPriority w:val="34"/>
    <w:qFormat/>
    <w:rsid w:val="00915FEA"/>
    <w:pPr>
      <w:ind w:left="720"/>
      <w:contextualSpacing/>
    </w:pPr>
  </w:style>
  <w:style w:type="paragraph" w:customStyle="1" w:styleId="aa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a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a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6E04C5"/>
    <w:pPr>
      <w:tabs>
        <w:tab w:val="right" w:leader="dot" w:pos="9345"/>
      </w:tabs>
      <w:spacing w:after="0" w:line="240" w:lineRule="auto"/>
    </w:pPr>
  </w:style>
  <w:style w:type="paragraph" w:styleId="24">
    <w:name w:val="toc 2"/>
    <w:basedOn w:val="a4"/>
    <w:next w:val="a4"/>
    <w:autoRedefine/>
    <w:uiPriority w:val="39"/>
    <w:unhideWhenUsed/>
    <w:rsid w:val="00C10AC8"/>
    <w:pPr>
      <w:tabs>
        <w:tab w:val="right" w:leader="dot" w:pos="9345"/>
      </w:tabs>
      <w:spacing w:after="0" w:line="240" w:lineRule="auto"/>
      <w:ind w:left="221"/>
    </w:pPr>
  </w:style>
  <w:style w:type="character" w:styleId="ad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e">
    <w:name w:val="Balloon Text"/>
    <w:basedOn w:val="a4"/>
    <w:link w:val="af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5"/>
    <w:link w:val="ae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a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0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1">
    <w:name w:val="Table Grid"/>
    <w:aliases w:val="таблиц"/>
    <w:basedOn w:val="a6"/>
    <w:uiPriority w:val="3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a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a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a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2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3">
    <w:name w:val="footer"/>
    <w:basedOn w:val="a4"/>
    <w:link w:val="af4"/>
    <w:uiPriority w:val="99"/>
    <w:rsid w:val="008E7C3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4">
    <w:name w:val="Нижний колонтитул Знак"/>
    <w:basedOn w:val="a5"/>
    <w:link w:val="af3"/>
    <w:uiPriority w:val="99"/>
    <w:rsid w:val="008E7C3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age number"/>
    <w:basedOn w:val="a5"/>
    <w:rsid w:val="008E7C3F"/>
  </w:style>
  <w:style w:type="paragraph" w:styleId="30">
    <w:name w:val="toc 3"/>
    <w:basedOn w:val="a4"/>
    <w:next w:val="a4"/>
    <w:autoRedefine/>
    <w:uiPriority w:val="39"/>
    <w:unhideWhenUsed/>
    <w:rsid w:val="00744D62"/>
    <w:pPr>
      <w:spacing w:after="100"/>
      <w:ind w:left="440"/>
    </w:pPr>
  </w:style>
  <w:style w:type="paragraph" w:customStyle="1" w:styleId="Default">
    <w:name w:val="Default"/>
    <w:rsid w:val="00B36C3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a9">
    <w:name w:val="Абзац списка Знак"/>
    <w:basedOn w:val="a5"/>
    <w:link w:val="a8"/>
    <w:uiPriority w:val="34"/>
    <w:rsid w:val="007F331D"/>
  </w:style>
  <w:style w:type="character" w:customStyle="1" w:styleId="mw-headline">
    <w:name w:val="mw-headline"/>
    <w:basedOn w:val="a5"/>
    <w:rsid w:val="004A5F3E"/>
  </w:style>
  <w:style w:type="paragraph" w:styleId="HTML">
    <w:name w:val="HTML Preformatted"/>
    <w:basedOn w:val="a4"/>
    <w:link w:val="HTML0"/>
    <w:uiPriority w:val="99"/>
    <w:unhideWhenUsed/>
    <w:rsid w:val="003E1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3E1E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5"/>
    <w:uiPriority w:val="99"/>
    <w:semiHidden/>
    <w:unhideWhenUsed/>
    <w:rsid w:val="003E1E0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5"/>
    <w:rsid w:val="003E1E07"/>
  </w:style>
  <w:style w:type="character" w:customStyle="1" w:styleId="hljs-operator">
    <w:name w:val="hljs-operator"/>
    <w:basedOn w:val="a5"/>
    <w:rsid w:val="003E1E07"/>
  </w:style>
  <w:style w:type="character" w:customStyle="1" w:styleId="hljs-number">
    <w:name w:val="hljs-number"/>
    <w:basedOn w:val="a5"/>
    <w:rsid w:val="003E1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footer" Target="footer1.xm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1445</TotalTime>
  <Pages>19</Pages>
  <Words>2342</Words>
  <Characters>13352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753</cp:revision>
  <dcterms:created xsi:type="dcterms:W3CDTF">2022-10-12T07:51:00Z</dcterms:created>
  <dcterms:modified xsi:type="dcterms:W3CDTF">2023-02-23T15:58:00Z</dcterms:modified>
</cp:coreProperties>
</file>
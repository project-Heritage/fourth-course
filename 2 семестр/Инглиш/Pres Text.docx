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E3E9" w14:textId="191377EE" w:rsidR="00ED6340" w:rsidRDefault="00EC586E" w:rsidP="00EC586E">
      <w:pPr>
        <w:pStyle w:val="12"/>
        <w:rPr>
          <w:lang w:val="en-US"/>
        </w:rPr>
      </w:pPr>
      <w:r w:rsidRPr="00EC586E">
        <w:rPr>
          <w:lang w:val="en-US"/>
        </w:rPr>
        <w:t>Slide 1</w:t>
      </w:r>
    </w:p>
    <w:p w14:paraId="2902032F" w14:textId="081B7D4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 xml:space="preserve">Hello! I am Daniil </w:t>
      </w:r>
      <w:proofErr w:type="spellStart"/>
      <w:r w:rsidRPr="00EC586E">
        <w:rPr>
          <w:lang w:val="en-US"/>
        </w:rPr>
        <w:t>Vovikov</w:t>
      </w:r>
      <w:proofErr w:type="spellEnd"/>
      <w:r w:rsidRPr="00EC586E">
        <w:rPr>
          <w:lang w:val="en-US"/>
        </w:rPr>
        <w:t xml:space="preserve">, a student at the Irkutsk National Research Technical University. Topic of my </w:t>
      </w:r>
      <w:r w:rsidR="00590104">
        <w:rPr>
          <w:lang w:val="en-US"/>
        </w:rPr>
        <w:t>project</w:t>
      </w:r>
      <w:r w:rsidR="004B0A5C" w:rsidRPr="004B0A5C">
        <w:rPr>
          <w:lang w:val="en-US"/>
        </w:rPr>
        <w:t xml:space="preserve"> </w:t>
      </w:r>
      <w:r w:rsidR="004B0A5C">
        <w:rPr>
          <w:lang w:val="en-US"/>
        </w:rPr>
        <w:t>is</w:t>
      </w:r>
      <w:r w:rsidRPr="00EC586E">
        <w:rPr>
          <w:lang w:val="en-US"/>
        </w:rPr>
        <w:t xml:space="preserve"> Development of a registration subsystem for events via mobile devices for the information system "Rating of students"</w:t>
      </w:r>
    </w:p>
    <w:p w14:paraId="1AEC9292" w14:textId="0FB74323" w:rsidR="00EC586E" w:rsidRDefault="00EC586E" w:rsidP="00EC586E">
      <w:pPr>
        <w:pStyle w:val="a9"/>
        <w:pBdr>
          <w:bottom w:val="double" w:sz="6" w:space="1" w:color="auto"/>
        </w:pBdr>
        <w:rPr>
          <w:lang w:val="en-US"/>
        </w:rPr>
      </w:pPr>
      <w:r w:rsidRPr="00EC586E">
        <w:rPr>
          <w:lang w:val="en-US"/>
        </w:rPr>
        <w:t>Please ask questions at the end.</w:t>
      </w:r>
    </w:p>
    <w:p w14:paraId="14F82AFF" w14:textId="40C7D490" w:rsidR="00EC586E" w:rsidRDefault="00EC586E" w:rsidP="00EC586E">
      <w:pPr>
        <w:pStyle w:val="12"/>
        <w:rPr>
          <w:lang w:val="en-US"/>
        </w:rPr>
      </w:pPr>
      <w:r>
        <w:rPr>
          <w:lang w:val="en-US"/>
        </w:rPr>
        <w:t>Slide 2</w:t>
      </w:r>
    </w:p>
    <w:p w14:paraId="131B6524" w14:textId="05791723" w:rsidR="00EC586E" w:rsidRDefault="00EC586E" w:rsidP="00EC586E">
      <w:pPr>
        <w:pStyle w:val="a9"/>
        <w:pBdr>
          <w:bottom w:val="double" w:sz="6" w:space="1" w:color="auto"/>
        </w:pBdr>
        <w:rPr>
          <w:lang w:val="en-US"/>
        </w:rPr>
      </w:pPr>
      <w:r w:rsidRPr="00EC586E">
        <w:rPr>
          <w:lang w:val="en-US"/>
        </w:rPr>
        <w:t>In my appearance, possible points will be touched upon.</w:t>
      </w:r>
    </w:p>
    <w:p w14:paraId="04AA042D" w14:textId="67BD2BD2" w:rsidR="00EC586E" w:rsidRDefault="00EC586E" w:rsidP="007F5EAF">
      <w:pPr>
        <w:pStyle w:val="12"/>
        <w:rPr>
          <w:lang w:val="en-US"/>
        </w:rPr>
      </w:pPr>
      <w:r>
        <w:rPr>
          <w:lang w:val="en-US"/>
        </w:rPr>
        <w:t>Slide 3</w:t>
      </w:r>
    </w:p>
    <w:p w14:paraId="21C1A979" w14:textId="0FE8C1FF" w:rsidR="009C3D1B" w:rsidRDefault="009C3D1B" w:rsidP="009C3D1B">
      <w:pPr>
        <w:pStyle w:val="a9"/>
        <w:pBdr>
          <w:bottom w:val="double" w:sz="6" w:space="1" w:color="auto"/>
        </w:pBdr>
        <w:rPr>
          <w:lang w:val="en-US"/>
        </w:rPr>
      </w:pPr>
      <w:r w:rsidRPr="009C3D1B">
        <w:rPr>
          <w:lang w:val="en-US"/>
        </w:rPr>
        <w:t>So what is this system? The university has a rating scholarship - a scholarship that rewards students for success in five areas: study, science, sports, cultural and social activities. The problem is that attendance at events is recorded manually, but activity at them counts towards the rating.</w:t>
      </w:r>
    </w:p>
    <w:p w14:paraId="231469F1" w14:textId="1D8F4E4B" w:rsidR="00EC586E" w:rsidRDefault="00EC586E" w:rsidP="009C3D1B">
      <w:pPr>
        <w:pStyle w:val="12"/>
        <w:rPr>
          <w:lang w:val="en-US"/>
        </w:rPr>
      </w:pPr>
      <w:r>
        <w:rPr>
          <w:lang w:val="en-US"/>
        </w:rPr>
        <w:t>Slide 4</w:t>
      </w:r>
    </w:p>
    <w:p w14:paraId="1C215952" w14:textId="743B8CC0" w:rsidR="00EC586E" w:rsidRDefault="00EC586E" w:rsidP="00EC586E">
      <w:pPr>
        <w:pStyle w:val="a9"/>
        <w:pBdr>
          <w:bottom w:val="double" w:sz="6" w:space="1" w:color="auto"/>
        </w:pBdr>
        <w:rPr>
          <w:lang w:val="en-US"/>
        </w:rPr>
      </w:pPr>
      <w:r w:rsidRPr="00EC586E">
        <w:rPr>
          <w:lang w:val="en-US"/>
        </w:rPr>
        <w:t xml:space="preserve">Therefore, we are developing an updated system that can facilitate the organization of events at the university. A part of this system is the registration subsystem for events, which is </w:t>
      </w:r>
      <w:r w:rsidR="0006178A">
        <w:rPr>
          <w:lang w:val="en-US"/>
        </w:rPr>
        <w:t>the</w:t>
      </w:r>
      <w:r w:rsidRPr="00EC586E">
        <w:rPr>
          <w:lang w:val="en-US"/>
        </w:rPr>
        <w:t xml:space="preserve"> mobile application.</w:t>
      </w:r>
    </w:p>
    <w:p w14:paraId="4322F0B5" w14:textId="6A75F4EC" w:rsidR="00EC586E" w:rsidRDefault="00EC586E" w:rsidP="00EC586E">
      <w:pPr>
        <w:pStyle w:val="12"/>
        <w:rPr>
          <w:lang w:val="en-US"/>
        </w:rPr>
      </w:pPr>
      <w:r>
        <w:rPr>
          <w:lang w:val="en-US"/>
        </w:rPr>
        <w:t>Slide 5</w:t>
      </w:r>
    </w:p>
    <w:p w14:paraId="5B01D870" w14:textId="05519A18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 xml:space="preserve">To accomplish this task, we set the following </w:t>
      </w:r>
      <w:r w:rsidR="00C0715A">
        <w:rPr>
          <w:lang w:val="en-US"/>
        </w:rPr>
        <w:t>points</w:t>
      </w:r>
      <w:r w:rsidRPr="00EC586E">
        <w:rPr>
          <w:lang w:val="en-US"/>
        </w:rPr>
        <w:t>:</w:t>
      </w:r>
    </w:p>
    <w:p w14:paraId="70D927F0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Explore and analyze the system in its current state.</w:t>
      </w:r>
    </w:p>
    <w:p w14:paraId="55DE0791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Present the concept of the updated subsystem.</w:t>
      </w:r>
    </w:p>
    <w:p w14:paraId="41D51660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Design interface layouts for the future application.</w:t>
      </w:r>
    </w:p>
    <w:p w14:paraId="4A41F978" w14:textId="3EE6E352" w:rsidR="00EC586E" w:rsidRDefault="00EC586E" w:rsidP="00EC586E">
      <w:pPr>
        <w:pStyle w:val="a9"/>
        <w:pBdr>
          <w:bottom w:val="double" w:sz="6" w:space="1" w:color="auto"/>
        </w:pBdr>
        <w:rPr>
          <w:lang w:val="en-US"/>
        </w:rPr>
      </w:pPr>
      <w:r w:rsidRPr="00EC586E">
        <w:rPr>
          <w:lang w:val="en-US"/>
        </w:rPr>
        <w:t>And create the application.</w:t>
      </w:r>
    </w:p>
    <w:p w14:paraId="4E16CCB6" w14:textId="63229562" w:rsidR="00EC586E" w:rsidRDefault="00EC586E" w:rsidP="00EC586E">
      <w:pPr>
        <w:pStyle w:val="12"/>
        <w:rPr>
          <w:lang w:val="en-US"/>
        </w:rPr>
      </w:pPr>
      <w:r>
        <w:rPr>
          <w:lang w:val="en-US"/>
        </w:rPr>
        <w:t>Slide 6</w:t>
      </w:r>
    </w:p>
    <w:p w14:paraId="2F16C801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To solve problems related to the design of the future subsystem, we used the following tools:</w:t>
      </w:r>
    </w:p>
    <w:p w14:paraId="180394B9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The IDEF0 notation is for creating sets of business processes.</w:t>
      </w:r>
    </w:p>
    <w:p w14:paraId="5C6D4630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USE-CASE - for working out scenarios for using the application.</w:t>
      </w:r>
    </w:p>
    <w:p w14:paraId="672A7621" w14:textId="77777777" w:rsidR="00EC586E" w:rsidRPr="00EC586E" w:rsidRDefault="00EC586E" w:rsidP="00EC586E">
      <w:pPr>
        <w:pStyle w:val="a9"/>
        <w:rPr>
          <w:lang w:val="en-US"/>
        </w:rPr>
      </w:pPr>
      <w:r w:rsidRPr="00EC586E">
        <w:rPr>
          <w:lang w:val="en-US"/>
        </w:rPr>
        <w:t>To create an application, we have selected the necessary technologies and code libraries.</w:t>
      </w:r>
    </w:p>
    <w:p w14:paraId="40C9B48E" w14:textId="5D0AB1EA" w:rsidR="00EC586E" w:rsidRPr="004C5262" w:rsidRDefault="00EC586E" w:rsidP="00EC586E">
      <w:pPr>
        <w:pStyle w:val="a9"/>
        <w:pBdr>
          <w:bottom w:val="double" w:sz="6" w:space="1" w:color="auto"/>
        </w:pBdr>
      </w:pPr>
      <w:r w:rsidRPr="00EC586E">
        <w:rPr>
          <w:lang w:val="en-US"/>
        </w:rPr>
        <w:t>and created a mobile app</w:t>
      </w:r>
      <w:r w:rsidR="00D907AA">
        <w:rPr>
          <w:lang w:val="en-US"/>
        </w:rPr>
        <w:t xml:space="preserve"> architecture</w:t>
      </w:r>
    </w:p>
    <w:p w14:paraId="1B132140" w14:textId="1A4B3822" w:rsidR="00EC586E" w:rsidRDefault="00EC586E" w:rsidP="00EC586E">
      <w:pPr>
        <w:pStyle w:val="12"/>
        <w:rPr>
          <w:lang w:val="en-US"/>
        </w:rPr>
      </w:pPr>
      <w:r>
        <w:rPr>
          <w:lang w:val="en-US"/>
        </w:rPr>
        <w:t>Slide 7</w:t>
      </w:r>
    </w:p>
    <w:p w14:paraId="236A5422" w14:textId="77777777" w:rsidR="00CD041E" w:rsidRPr="00CD041E" w:rsidRDefault="00CD041E" w:rsidP="00CD041E">
      <w:pPr>
        <w:pStyle w:val="a9"/>
        <w:rPr>
          <w:lang w:val="en-US"/>
        </w:rPr>
      </w:pPr>
      <w:r w:rsidRPr="00CD041E">
        <w:rPr>
          <w:lang w:val="en-US"/>
        </w:rPr>
        <w:t>Using the IDEF0 notation, we created business models for the current and future representation of processes.</w:t>
      </w:r>
    </w:p>
    <w:p w14:paraId="412A5393" w14:textId="77777777" w:rsidR="00CD041E" w:rsidRPr="00CD041E" w:rsidRDefault="00CD041E" w:rsidP="00CD041E">
      <w:pPr>
        <w:pStyle w:val="a9"/>
        <w:rPr>
          <w:lang w:val="en-US"/>
        </w:rPr>
      </w:pPr>
      <w:r w:rsidRPr="00CD041E">
        <w:rPr>
          <w:lang w:val="en-US"/>
        </w:rPr>
        <w:t>With the help of USE-CASE, the processes of using the application were described.</w:t>
      </w:r>
    </w:p>
    <w:p w14:paraId="52B51F55" w14:textId="398F6F74" w:rsidR="00EC586E" w:rsidRDefault="00CD041E" w:rsidP="00CD041E">
      <w:pPr>
        <w:pStyle w:val="a9"/>
        <w:pBdr>
          <w:bottom w:val="double" w:sz="6" w:space="1" w:color="auto"/>
        </w:pBdr>
        <w:rPr>
          <w:lang w:val="en-US"/>
        </w:rPr>
      </w:pPr>
      <w:r w:rsidRPr="00CD041E">
        <w:rPr>
          <w:lang w:val="en-US"/>
        </w:rPr>
        <w:t>We also created the system and application architecture.</w:t>
      </w:r>
    </w:p>
    <w:p w14:paraId="508EB142" w14:textId="19A82EF0" w:rsidR="00CD041E" w:rsidRDefault="00CD041E" w:rsidP="00CD041E">
      <w:pPr>
        <w:pStyle w:val="12"/>
        <w:rPr>
          <w:lang w:val="en-US"/>
        </w:rPr>
      </w:pPr>
      <w:r>
        <w:rPr>
          <w:lang w:val="en-US"/>
        </w:rPr>
        <w:lastRenderedPageBreak/>
        <w:t>Slide 8</w:t>
      </w:r>
    </w:p>
    <w:p w14:paraId="0CF2DAC1" w14:textId="77777777" w:rsidR="00F940DD" w:rsidRPr="00F940DD" w:rsidRDefault="00F940DD" w:rsidP="00F940DD">
      <w:pPr>
        <w:pStyle w:val="a9"/>
        <w:rPr>
          <w:lang w:val="en-US"/>
        </w:rPr>
      </w:pPr>
      <w:r w:rsidRPr="00F940DD">
        <w:rPr>
          <w:lang w:val="en-US"/>
        </w:rPr>
        <w:t xml:space="preserve">This slide presents the business processes of the current and future state of the system. The future representation of the system consists of three blocks: Create an event in the system, Register for the event, Confirm </w:t>
      </w:r>
      <w:proofErr w:type="spellStart"/>
      <w:r w:rsidRPr="00F940DD">
        <w:rPr>
          <w:lang w:val="en-US"/>
        </w:rPr>
        <w:t>presense</w:t>
      </w:r>
      <w:proofErr w:type="spellEnd"/>
      <w:r w:rsidRPr="00F940DD">
        <w:rPr>
          <w:lang w:val="en-US"/>
        </w:rPr>
        <w:t>.</w:t>
      </w:r>
    </w:p>
    <w:p w14:paraId="5BBECAD8" w14:textId="77777777" w:rsidR="00F940DD" w:rsidRPr="00F940DD" w:rsidRDefault="00F940DD" w:rsidP="00F940DD">
      <w:pPr>
        <w:pStyle w:val="a9"/>
        <w:rPr>
          <w:lang w:val="en-US"/>
        </w:rPr>
      </w:pPr>
      <w:r w:rsidRPr="00F940DD">
        <w:rPr>
          <w:lang w:val="en-US"/>
        </w:rPr>
        <w:t>In the first block, the responsible person creates an event in the system.</w:t>
      </w:r>
    </w:p>
    <w:p w14:paraId="4178AB2B" w14:textId="77777777" w:rsidR="00F940DD" w:rsidRPr="00F940DD" w:rsidRDefault="00F940DD" w:rsidP="00F940DD">
      <w:pPr>
        <w:pStyle w:val="a9"/>
        <w:rPr>
          <w:lang w:val="en-US"/>
        </w:rPr>
      </w:pPr>
      <w:r w:rsidRPr="00F940DD">
        <w:rPr>
          <w:lang w:val="en-US"/>
        </w:rPr>
        <w:t>In the second block, students register for the event.</w:t>
      </w:r>
    </w:p>
    <w:p w14:paraId="641D6CE0" w14:textId="37BA3296" w:rsidR="00CD041E" w:rsidRDefault="00F940DD" w:rsidP="00F940DD">
      <w:pPr>
        <w:pStyle w:val="a9"/>
        <w:pBdr>
          <w:bottom w:val="double" w:sz="6" w:space="1" w:color="auto"/>
        </w:pBdr>
        <w:rPr>
          <w:lang w:val="en-US"/>
        </w:rPr>
      </w:pPr>
      <w:r w:rsidRPr="00F940DD">
        <w:rPr>
          <w:lang w:val="en-US"/>
        </w:rPr>
        <w:t>In the final block, confirmation of the presence of students at the event is carried out.</w:t>
      </w:r>
    </w:p>
    <w:p w14:paraId="0FC07788" w14:textId="676BD367" w:rsidR="00F940DD" w:rsidRDefault="00F940DD" w:rsidP="00F940DD">
      <w:pPr>
        <w:pStyle w:val="12"/>
        <w:rPr>
          <w:lang w:val="en-US"/>
        </w:rPr>
      </w:pPr>
      <w:r>
        <w:rPr>
          <w:lang w:val="en-US"/>
        </w:rPr>
        <w:t>Slide 9</w:t>
      </w:r>
    </w:p>
    <w:p w14:paraId="2E99F1AF" w14:textId="034C8C9F" w:rsidR="00F940DD" w:rsidRDefault="00C158E4" w:rsidP="00F940DD">
      <w:pPr>
        <w:pStyle w:val="a9"/>
        <w:pBdr>
          <w:bottom w:val="double" w:sz="6" w:space="1" w:color="auto"/>
        </w:pBdr>
        <w:rPr>
          <w:lang w:val="en-US"/>
        </w:rPr>
      </w:pPr>
      <w:r w:rsidRPr="00C158E4">
        <w:rPr>
          <w:lang w:val="en-US"/>
        </w:rPr>
        <w:t>A use case diagram is a set of actions available to custom entities allocated in the system.</w:t>
      </w:r>
    </w:p>
    <w:p w14:paraId="70104787" w14:textId="451544DF" w:rsidR="00C158E4" w:rsidRDefault="00C158E4" w:rsidP="00C158E4">
      <w:pPr>
        <w:pStyle w:val="12"/>
        <w:rPr>
          <w:lang w:val="en-US"/>
        </w:rPr>
      </w:pPr>
      <w:r>
        <w:rPr>
          <w:lang w:val="en-US"/>
        </w:rPr>
        <w:t>Slide 10</w:t>
      </w:r>
    </w:p>
    <w:p w14:paraId="5C000656" w14:textId="33C1D562" w:rsidR="00C158E4" w:rsidRDefault="00ED5AC4" w:rsidP="00C158E4">
      <w:pPr>
        <w:pStyle w:val="a9"/>
        <w:pBdr>
          <w:bottom w:val="double" w:sz="6" w:space="1" w:color="auto"/>
        </w:pBdr>
        <w:rPr>
          <w:lang w:val="en-US"/>
        </w:rPr>
      </w:pPr>
      <w:r w:rsidRPr="00ED5AC4">
        <w:rPr>
          <w:lang w:val="en-US"/>
        </w:rPr>
        <w:t>This slide shows the architecture of the system: the mobile application interacts with the server part of the system, which sends responses from the database.</w:t>
      </w:r>
    </w:p>
    <w:p w14:paraId="62FF45FA" w14:textId="0972C2DE" w:rsidR="00ED5AC4" w:rsidRDefault="00ED5AC4" w:rsidP="00ED5AC4">
      <w:pPr>
        <w:pStyle w:val="12"/>
        <w:rPr>
          <w:lang w:val="en-US"/>
        </w:rPr>
      </w:pPr>
      <w:r>
        <w:rPr>
          <w:lang w:val="en-US"/>
        </w:rPr>
        <w:t>Slide 11</w:t>
      </w:r>
    </w:p>
    <w:p w14:paraId="12AA713A" w14:textId="0C65F089" w:rsidR="00ED5AC4" w:rsidRDefault="007675DB" w:rsidP="00ED5AC4">
      <w:pPr>
        <w:pStyle w:val="a9"/>
        <w:pBdr>
          <w:bottom w:val="double" w:sz="6" w:space="1" w:color="auto"/>
        </w:pBdr>
        <w:rPr>
          <w:lang w:val="en-US"/>
        </w:rPr>
      </w:pPr>
      <w:r w:rsidRPr="007675DB">
        <w:rPr>
          <w:lang w:val="en-US"/>
        </w:rPr>
        <w:t xml:space="preserve">At the current stage of development, we have: interface layouts and a prototype of </w:t>
      </w:r>
      <w:r w:rsidR="00B40FF6">
        <w:rPr>
          <w:lang w:val="en-US"/>
        </w:rPr>
        <w:t>the</w:t>
      </w:r>
      <w:r w:rsidRPr="007675DB">
        <w:rPr>
          <w:lang w:val="en-US"/>
        </w:rPr>
        <w:t xml:space="preserve"> mobile application.</w:t>
      </w:r>
    </w:p>
    <w:p w14:paraId="59044CF4" w14:textId="40347B32" w:rsidR="007675DB" w:rsidRDefault="007675DB" w:rsidP="007675DB">
      <w:pPr>
        <w:pStyle w:val="12"/>
        <w:rPr>
          <w:lang w:val="en-US"/>
        </w:rPr>
      </w:pPr>
      <w:r>
        <w:rPr>
          <w:lang w:val="en-US"/>
        </w:rPr>
        <w:t>Slide 12</w:t>
      </w:r>
    </w:p>
    <w:p w14:paraId="3866F758" w14:textId="03BCDC15" w:rsidR="007675DB" w:rsidRPr="002E2F92" w:rsidRDefault="002E2F92" w:rsidP="007675DB">
      <w:pPr>
        <w:pStyle w:val="a9"/>
        <w:pBdr>
          <w:bottom w:val="double" w:sz="6" w:space="1" w:color="auto"/>
        </w:pBdr>
        <w:rPr>
          <w:lang w:val="en-US"/>
        </w:rPr>
      </w:pPr>
      <w:r w:rsidRPr="002E2F92">
        <w:rPr>
          <w:lang w:val="en-US"/>
        </w:rPr>
        <w:t xml:space="preserve">This slide shows a prototype of </w:t>
      </w:r>
      <w:r w:rsidR="00EA7857">
        <w:rPr>
          <w:lang w:val="en-US"/>
        </w:rPr>
        <w:t>the</w:t>
      </w:r>
      <w:r w:rsidRPr="002E2F92">
        <w:rPr>
          <w:lang w:val="en-US"/>
        </w:rPr>
        <w:t xml:space="preserve"> mobile application. A student can log in to it, sign up for an event and receive a QR code to confirm their presence. The person in charge reads the QR code using the application and thus confirms the presence.</w:t>
      </w:r>
    </w:p>
    <w:p w14:paraId="624ECFB3" w14:textId="04F3D412" w:rsidR="002E2F92" w:rsidRDefault="002E2F92" w:rsidP="002E2F92">
      <w:pPr>
        <w:pStyle w:val="12"/>
        <w:rPr>
          <w:lang w:val="en-US"/>
        </w:rPr>
      </w:pPr>
      <w:r>
        <w:rPr>
          <w:lang w:val="en-US"/>
        </w:rPr>
        <w:t>Slide 13</w:t>
      </w:r>
    </w:p>
    <w:p w14:paraId="1C09A949" w14:textId="77777777" w:rsidR="0055022D" w:rsidRPr="0055022D" w:rsidRDefault="0055022D" w:rsidP="0055022D">
      <w:pPr>
        <w:pStyle w:val="a9"/>
        <w:rPr>
          <w:lang w:val="en-US"/>
        </w:rPr>
      </w:pPr>
      <w:r w:rsidRPr="0055022D">
        <w:rPr>
          <w:lang w:val="en-US"/>
        </w:rPr>
        <w:t>In conclusion, I would like to say that the work has not been fully completed.</w:t>
      </w:r>
    </w:p>
    <w:p w14:paraId="39B02099" w14:textId="7FE9C984" w:rsidR="0055022D" w:rsidRPr="0055022D" w:rsidRDefault="0055022D" w:rsidP="0055022D">
      <w:pPr>
        <w:pStyle w:val="a9"/>
        <w:rPr>
          <w:lang w:val="en-US"/>
        </w:rPr>
      </w:pPr>
      <w:r w:rsidRPr="0055022D">
        <w:rPr>
          <w:lang w:val="en-US"/>
        </w:rPr>
        <w:t xml:space="preserve">As a reserve for the future, the following points can be </w:t>
      </w:r>
      <w:proofErr w:type="spellStart"/>
      <w:r w:rsidR="0026229C">
        <w:t>дистингвиш</w:t>
      </w:r>
      <w:r w:rsidR="004D0AA2">
        <w:t>д</w:t>
      </w:r>
      <w:proofErr w:type="spellEnd"/>
      <w:r w:rsidRPr="0055022D">
        <w:rPr>
          <w:lang w:val="en-US"/>
        </w:rPr>
        <w:t>:</w:t>
      </w:r>
    </w:p>
    <w:p w14:paraId="34DF6792" w14:textId="77777777" w:rsidR="0055022D" w:rsidRPr="0055022D" w:rsidRDefault="0055022D" w:rsidP="0055022D">
      <w:pPr>
        <w:pStyle w:val="a9"/>
        <w:rPr>
          <w:lang w:val="en-US"/>
        </w:rPr>
      </w:pPr>
      <w:r w:rsidRPr="0055022D">
        <w:rPr>
          <w:lang w:val="en-US"/>
        </w:rPr>
        <w:t>Finish developing a mobile application.</w:t>
      </w:r>
    </w:p>
    <w:p w14:paraId="79952BA5" w14:textId="77777777" w:rsidR="0055022D" w:rsidRPr="0055022D" w:rsidRDefault="0055022D" w:rsidP="0055022D">
      <w:pPr>
        <w:pStyle w:val="a9"/>
        <w:rPr>
          <w:lang w:val="en-US"/>
        </w:rPr>
      </w:pPr>
      <w:r w:rsidRPr="0055022D">
        <w:rPr>
          <w:lang w:val="en-US"/>
        </w:rPr>
        <w:t>Test the mobile app.</w:t>
      </w:r>
    </w:p>
    <w:p w14:paraId="784CBFBB" w14:textId="3BF34131" w:rsidR="0055022D" w:rsidRDefault="0055022D" w:rsidP="0055022D">
      <w:pPr>
        <w:pStyle w:val="a9"/>
        <w:pBdr>
          <w:bottom w:val="double" w:sz="6" w:space="1" w:color="auto"/>
        </w:pBdr>
        <w:rPr>
          <w:lang w:val="en-US"/>
        </w:rPr>
      </w:pPr>
      <w:r w:rsidRPr="0055022D">
        <w:rPr>
          <w:lang w:val="en-US"/>
        </w:rPr>
        <w:t>Set up integration with the system API.</w:t>
      </w:r>
    </w:p>
    <w:p w14:paraId="79AEB904" w14:textId="2F76B6BA" w:rsidR="001929E7" w:rsidRDefault="001929E7" w:rsidP="0055022D">
      <w:pPr>
        <w:pStyle w:val="12"/>
        <w:rPr>
          <w:lang w:val="en-US"/>
        </w:rPr>
      </w:pPr>
      <w:r>
        <w:rPr>
          <w:lang w:val="en-US"/>
        </w:rPr>
        <w:t>Slide 14</w:t>
      </w:r>
    </w:p>
    <w:p w14:paraId="682D0F09" w14:textId="2E4F4C5F" w:rsidR="001929E7" w:rsidRDefault="00F72FBA" w:rsidP="001929E7">
      <w:pPr>
        <w:pStyle w:val="a9"/>
        <w:pBdr>
          <w:bottom w:val="double" w:sz="6" w:space="1" w:color="auto"/>
        </w:pBdr>
        <w:rPr>
          <w:lang w:val="en-US"/>
        </w:rPr>
      </w:pPr>
      <w:r w:rsidRPr="00F72FBA">
        <w:rPr>
          <w:lang w:val="en-US"/>
        </w:rPr>
        <w:t>This slide contains a list of sources used.</w:t>
      </w:r>
    </w:p>
    <w:p w14:paraId="0602B42C" w14:textId="0FC5CE31" w:rsidR="00F72FBA" w:rsidRDefault="00F72FBA" w:rsidP="00F72FBA">
      <w:pPr>
        <w:pStyle w:val="12"/>
        <w:rPr>
          <w:lang w:val="en-US"/>
        </w:rPr>
      </w:pPr>
      <w:r>
        <w:rPr>
          <w:lang w:val="en-US"/>
        </w:rPr>
        <w:t>Slide 15</w:t>
      </w:r>
    </w:p>
    <w:p w14:paraId="3283E626" w14:textId="17B5FE9A" w:rsidR="00F72FBA" w:rsidRPr="00F72FBA" w:rsidRDefault="00F72FBA" w:rsidP="00F72FBA">
      <w:pPr>
        <w:pStyle w:val="a9"/>
        <w:rPr>
          <w:lang w:val="en-US"/>
        </w:rPr>
      </w:pPr>
      <w:r w:rsidRPr="00F72FBA">
        <w:rPr>
          <w:lang w:val="en-US"/>
        </w:rPr>
        <w:t>Do you have any questions?</w:t>
      </w:r>
    </w:p>
    <w:sectPr w:rsidR="00F72FBA" w:rsidRPr="00F7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86E"/>
    <w:rsid w:val="00000EB5"/>
    <w:rsid w:val="000102DF"/>
    <w:rsid w:val="00030271"/>
    <w:rsid w:val="0006178A"/>
    <w:rsid w:val="00075FEB"/>
    <w:rsid w:val="000F0689"/>
    <w:rsid w:val="001818CA"/>
    <w:rsid w:val="001929E7"/>
    <w:rsid w:val="001B507E"/>
    <w:rsid w:val="001D438C"/>
    <w:rsid w:val="0026229C"/>
    <w:rsid w:val="002E2F92"/>
    <w:rsid w:val="002E3E29"/>
    <w:rsid w:val="00306500"/>
    <w:rsid w:val="004B0A5C"/>
    <w:rsid w:val="004C5262"/>
    <w:rsid w:val="004D0AA2"/>
    <w:rsid w:val="004F5A61"/>
    <w:rsid w:val="0055022D"/>
    <w:rsid w:val="005861A9"/>
    <w:rsid w:val="00590104"/>
    <w:rsid w:val="00675F66"/>
    <w:rsid w:val="006E5BC7"/>
    <w:rsid w:val="007675DB"/>
    <w:rsid w:val="007C21D4"/>
    <w:rsid w:val="007F5EAF"/>
    <w:rsid w:val="008673F4"/>
    <w:rsid w:val="008D3E6D"/>
    <w:rsid w:val="00915FEA"/>
    <w:rsid w:val="00937A74"/>
    <w:rsid w:val="009459D3"/>
    <w:rsid w:val="009C3D1B"/>
    <w:rsid w:val="00A170D5"/>
    <w:rsid w:val="00B40FF6"/>
    <w:rsid w:val="00B44349"/>
    <w:rsid w:val="00B51F06"/>
    <w:rsid w:val="00B80B65"/>
    <w:rsid w:val="00C0715A"/>
    <w:rsid w:val="00C158E4"/>
    <w:rsid w:val="00C21152"/>
    <w:rsid w:val="00CD041E"/>
    <w:rsid w:val="00CE6AD4"/>
    <w:rsid w:val="00CF2303"/>
    <w:rsid w:val="00D76135"/>
    <w:rsid w:val="00D907AA"/>
    <w:rsid w:val="00EA7857"/>
    <w:rsid w:val="00EC586E"/>
    <w:rsid w:val="00ED5AC4"/>
    <w:rsid w:val="00ED6340"/>
    <w:rsid w:val="00F54EA6"/>
    <w:rsid w:val="00F72FBA"/>
    <w:rsid w:val="00F940D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1A0F"/>
  <w15:docId w15:val="{D509E02C-8349-4DE6-81FF-EC46D7A3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715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31</cp:revision>
  <dcterms:created xsi:type="dcterms:W3CDTF">2023-04-04T13:16:00Z</dcterms:created>
  <dcterms:modified xsi:type="dcterms:W3CDTF">2023-04-09T12:06:00Z</dcterms:modified>
</cp:coreProperties>
</file>